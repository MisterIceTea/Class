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4175" w:type="dxa"/>
        <w:tblLook w:val="04A0" w:firstRow="1" w:lastRow="0" w:firstColumn="1" w:lastColumn="0" w:noHBand="0" w:noVBand="1"/>
      </w:tblPr>
      <w:tblGrid>
        <w:gridCol w:w="2103"/>
        <w:gridCol w:w="12072"/>
      </w:tblGrid>
      <w:tr w:rsidR="00736A2E" w:rsidRPr="00065D0F" w14:paraId="38A8F880" w14:textId="77777777" w:rsidTr="003953A9">
        <w:trPr>
          <w:trHeight w:val="537"/>
        </w:trPr>
        <w:tc>
          <w:tcPr>
            <w:tcW w:w="14029" w:type="dxa"/>
            <w:gridSpan w:val="2"/>
            <w:shd w:val="clear" w:color="auto" w:fill="D9D9D9" w:themeFill="background1" w:themeFillShade="D9"/>
            <w:vAlign w:val="center"/>
          </w:tcPr>
          <w:p w14:paraId="7D657791" w14:textId="3CCF6A37" w:rsidR="00736A2E" w:rsidRPr="00065D0F" w:rsidRDefault="009A24CB" w:rsidP="00FC2103">
            <w:pPr>
              <w:rPr>
                <w:rFonts w:asciiTheme="minorHAnsi" w:hAnsiTheme="minorHAnsi"/>
                <w:b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sz w:val="28"/>
                <w:szCs w:val="28"/>
              </w:rPr>
              <w:t xml:space="preserve">Quartalsplanung </w:t>
            </w:r>
            <w:r w:rsidR="00801155">
              <w:rPr>
                <w:rFonts w:asciiTheme="minorHAnsi" w:hAnsiTheme="minorHAnsi"/>
                <w:b/>
                <w:sz w:val="28"/>
                <w:szCs w:val="28"/>
              </w:rPr>
              <w:fldChar w:fldCharType="begin"/>
            </w:r>
            <w:r w:rsidR="00801155">
              <w:rPr>
                <w:rFonts w:asciiTheme="minorHAnsi" w:hAnsiTheme="minorHAnsi"/>
                <w:b/>
                <w:sz w:val="28"/>
                <w:szCs w:val="28"/>
              </w:rPr>
              <w:instrText xml:space="preserve"> DOCPROPERTY  </w:instrText>
            </w:r>
            <w:r w:rsidR="00FF7DE5">
              <w:rPr>
                <w:rFonts w:asciiTheme="minorHAnsi" w:hAnsiTheme="minorHAnsi"/>
                <w:b/>
                <w:sz w:val="28"/>
                <w:szCs w:val="28"/>
              </w:rPr>
              <w:instrText>#</w:instrText>
            </w:r>
            <w:r w:rsidR="00801155">
              <w:rPr>
                <w:rFonts w:asciiTheme="minorHAnsi" w:hAnsiTheme="minorHAnsi"/>
                <w:b/>
                <w:sz w:val="28"/>
                <w:szCs w:val="28"/>
              </w:rPr>
              <w:instrText xml:space="preserve">Qurartal  \* MERGEFORMAT </w:instrText>
            </w:r>
            <w:r w:rsidR="00801155">
              <w:rPr>
                <w:rFonts w:asciiTheme="minorHAnsi" w:hAnsiTheme="minorHAnsi"/>
                <w:b/>
                <w:sz w:val="28"/>
                <w:szCs w:val="28"/>
              </w:rPr>
              <w:fldChar w:fldCharType="separate"/>
            </w:r>
            <w:r w:rsidR="00C40168" w:rsidRPr="00C40168">
              <w:rPr>
                <w:rFonts w:asciiTheme="minorHAnsi" w:hAnsiTheme="minorHAnsi"/>
                <w:bCs/>
                <w:sz w:val="28"/>
                <w:szCs w:val="28"/>
                <w:lang w:val="de-DE"/>
              </w:rPr>
              <w:t>Q</w:t>
            </w:r>
            <w:r w:rsidR="00F74FBA">
              <w:rPr>
                <w:rFonts w:asciiTheme="minorHAnsi" w:hAnsiTheme="minorHAnsi"/>
                <w:bCs/>
                <w:sz w:val="28"/>
                <w:szCs w:val="28"/>
                <w:lang w:val="de-DE"/>
              </w:rPr>
              <w:t>7</w:t>
            </w:r>
            <w:r w:rsidR="00801155">
              <w:rPr>
                <w:rFonts w:asciiTheme="minorHAnsi" w:hAnsiTheme="minorHAnsi"/>
                <w:b/>
                <w:sz w:val="28"/>
                <w:szCs w:val="28"/>
              </w:rPr>
              <w:fldChar w:fldCharType="end"/>
            </w:r>
            <w:r>
              <w:rPr>
                <w:rFonts w:asciiTheme="minorHAnsi" w:hAnsiTheme="minorHAnsi"/>
                <w:b/>
                <w:sz w:val="28"/>
                <w:szCs w:val="28"/>
              </w:rPr>
              <w:t>-</w:t>
            </w:r>
            <w:r w:rsidR="00FC2103">
              <w:rPr>
                <w:rFonts w:asciiTheme="minorHAnsi" w:hAnsiTheme="minorHAnsi"/>
                <w:b/>
                <w:sz w:val="28"/>
                <w:szCs w:val="28"/>
              </w:rPr>
              <w:fldChar w:fldCharType="begin"/>
            </w:r>
            <w:r w:rsidR="00FC2103">
              <w:rPr>
                <w:rFonts w:asciiTheme="minorHAnsi" w:hAnsiTheme="minorHAnsi"/>
                <w:b/>
                <w:sz w:val="28"/>
                <w:szCs w:val="28"/>
              </w:rPr>
              <w:instrText xml:space="preserve"> DOCPROPERTY  </w:instrText>
            </w:r>
            <w:r w:rsidR="00FF7DE5">
              <w:rPr>
                <w:rFonts w:asciiTheme="minorHAnsi" w:hAnsiTheme="minorHAnsi"/>
                <w:b/>
                <w:sz w:val="28"/>
                <w:szCs w:val="28"/>
              </w:rPr>
              <w:instrText>#</w:instrText>
            </w:r>
            <w:r w:rsidR="00FC2103">
              <w:rPr>
                <w:rFonts w:asciiTheme="minorHAnsi" w:hAnsiTheme="minorHAnsi"/>
                <w:b/>
                <w:sz w:val="28"/>
                <w:szCs w:val="28"/>
              </w:rPr>
              <w:instrText xml:space="preserve">Jahr  \* MERGEFORMAT </w:instrText>
            </w:r>
            <w:r w:rsidR="00FC2103">
              <w:rPr>
                <w:rFonts w:asciiTheme="minorHAnsi" w:hAnsiTheme="minorHAnsi"/>
                <w:b/>
                <w:sz w:val="28"/>
                <w:szCs w:val="28"/>
              </w:rPr>
              <w:fldChar w:fldCharType="separate"/>
            </w:r>
            <w:r w:rsidR="00C40168" w:rsidRPr="00C40168">
              <w:rPr>
                <w:rFonts w:asciiTheme="minorHAnsi" w:hAnsiTheme="minorHAnsi"/>
                <w:bCs/>
                <w:sz w:val="28"/>
                <w:szCs w:val="28"/>
                <w:lang w:val="de-DE"/>
              </w:rPr>
              <w:t>202</w:t>
            </w:r>
            <w:r w:rsidR="00F74FBA">
              <w:rPr>
                <w:rFonts w:asciiTheme="minorHAnsi" w:hAnsiTheme="minorHAnsi"/>
                <w:bCs/>
                <w:sz w:val="28"/>
                <w:szCs w:val="28"/>
                <w:lang w:val="de-DE"/>
              </w:rPr>
              <w:t>1</w:t>
            </w:r>
            <w:r w:rsidR="00FC2103">
              <w:rPr>
                <w:rFonts w:asciiTheme="minorHAnsi" w:hAnsiTheme="minorHAnsi"/>
                <w:b/>
                <w:sz w:val="28"/>
                <w:szCs w:val="28"/>
              </w:rPr>
              <w:fldChar w:fldCharType="end"/>
            </w:r>
          </w:p>
        </w:tc>
      </w:tr>
      <w:tr w:rsidR="00736A2E" w:rsidRPr="00065D0F" w14:paraId="198686B8" w14:textId="77777777" w:rsidTr="003953A9">
        <w:trPr>
          <w:trHeight w:val="537"/>
        </w:trPr>
        <w:tc>
          <w:tcPr>
            <w:tcW w:w="2081" w:type="dxa"/>
            <w:vAlign w:val="center"/>
          </w:tcPr>
          <w:p w14:paraId="45522609" w14:textId="77777777" w:rsidR="00736A2E" w:rsidRPr="00065D0F" w:rsidRDefault="00736A2E" w:rsidP="003953A9">
            <w:pPr>
              <w:rPr>
                <w:rFonts w:asciiTheme="minorHAnsi" w:hAnsiTheme="minorHAnsi"/>
                <w:b/>
                <w:szCs w:val="22"/>
              </w:rPr>
            </w:pPr>
            <w:r w:rsidRPr="00065D0F">
              <w:rPr>
                <w:rFonts w:asciiTheme="minorHAnsi" w:hAnsiTheme="minorHAnsi"/>
                <w:b/>
                <w:szCs w:val="22"/>
              </w:rPr>
              <w:t>Klasse:</w:t>
            </w:r>
          </w:p>
        </w:tc>
        <w:tc>
          <w:tcPr>
            <w:tcW w:w="11948" w:type="dxa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73"/>
            </w:tblGrid>
            <w:tr w:rsidR="009A24CB" w14:paraId="76009BDF" w14:textId="77777777">
              <w:trPr>
                <w:trHeight w:val="110"/>
              </w:trPr>
              <w:tc>
                <w:tcPr>
                  <w:tcW w:w="0" w:type="auto"/>
                </w:tcPr>
                <w:p w14:paraId="7B89F172" w14:textId="40A747FC" w:rsidR="009A24CB" w:rsidRDefault="00C81F55" w:rsidP="009A24CB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ISY20C und ISY20B</w:t>
                  </w:r>
                </w:p>
              </w:tc>
            </w:tr>
          </w:tbl>
          <w:p w14:paraId="1068A4CA" w14:textId="77777777" w:rsidR="00736A2E" w:rsidRPr="00065D0F" w:rsidRDefault="00736A2E" w:rsidP="003953A9">
            <w:pPr>
              <w:rPr>
                <w:rFonts w:asciiTheme="minorHAnsi" w:hAnsiTheme="minorHAnsi"/>
                <w:szCs w:val="22"/>
              </w:rPr>
            </w:pPr>
          </w:p>
        </w:tc>
      </w:tr>
      <w:tr w:rsidR="00C81F55" w:rsidRPr="00065D0F" w14:paraId="0FF8B2F5" w14:textId="77777777" w:rsidTr="003953A9">
        <w:trPr>
          <w:trHeight w:val="537"/>
        </w:trPr>
        <w:tc>
          <w:tcPr>
            <w:tcW w:w="2081" w:type="dxa"/>
            <w:vAlign w:val="center"/>
          </w:tcPr>
          <w:p w14:paraId="3B375009" w14:textId="77777777" w:rsidR="00C81F55" w:rsidRPr="00065D0F" w:rsidRDefault="00C81F55" w:rsidP="003953A9">
            <w:pPr>
              <w:rPr>
                <w:rFonts w:asciiTheme="minorHAnsi" w:hAnsiTheme="minorHAnsi"/>
                <w:b/>
                <w:szCs w:val="22"/>
              </w:rPr>
            </w:pPr>
          </w:p>
        </w:tc>
        <w:tc>
          <w:tcPr>
            <w:tcW w:w="11948" w:type="dxa"/>
            <w:vAlign w:val="center"/>
          </w:tcPr>
          <w:p w14:paraId="540647AE" w14:textId="77777777" w:rsidR="00C81F55" w:rsidRDefault="00C81F55" w:rsidP="009A24CB">
            <w:pPr>
              <w:pStyle w:val="Default"/>
              <w:rPr>
                <w:sz w:val="22"/>
                <w:szCs w:val="22"/>
              </w:rPr>
            </w:pPr>
          </w:p>
        </w:tc>
      </w:tr>
      <w:tr w:rsidR="00736A2E" w:rsidRPr="00065D0F" w14:paraId="4EBC2B45" w14:textId="77777777" w:rsidTr="003953A9">
        <w:trPr>
          <w:trHeight w:val="537"/>
        </w:trPr>
        <w:tc>
          <w:tcPr>
            <w:tcW w:w="2081" w:type="dxa"/>
            <w:vAlign w:val="center"/>
          </w:tcPr>
          <w:p w14:paraId="58EAF032" w14:textId="51256BB0" w:rsidR="00736A2E" w:rsidRPr="00065D0F" w:rsidRDefault="00B54C4B" w:rsidP="003953A9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Fach</w:t>
            </w:r>
            <w:r w:rsidR="00736A2E" w:rsidRPr="00065D0F">
              <w:rPr>
                <w:rFonts w:asciiTheme="minorHAnsi" w:hAnsiTheme="minorHAnsi"/>
                <w:b/>
                <w:szCs w:val="22"/>
              </w:rPr>
              <w:t>:</w:t>
            </w:r>
          </w:p>
        </w:tc>
        <w:tc>
          <w:tcPr>
            <w:tcW w:w="11948" w:type="dxa"/>
            <w:vAlign w:val="center"/>
          </w:tcPr>
          <w:p w14:paraId="480DA693" w14:textId="7B04AFE0" w:rsidR="00736A2E" w:rsidRPr="00065D0F" w:rsidRDefault="00C81F55" w:rsidP="003953A9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Mathematik Semester 3</w:t>
            </w:r>
          </w:p>
        </w:tc>
      </w:tr>
      <w:tr w:rsidR="00B1362B" w:rsidRPr="00065D0F" w14:paraId="0E0FFD11" w14:textId="77777777" w:rsidTr="003953A9">
        <w:trPr>
          <w:trHeight w:val="537"/>
        </w:trPr>
        <w:tc>
          <w:tcPr>
            <w:tcW w:w="2081" w:type="dxa"/>
            <w:vAlign w:val="center"/>
          </w:tcPr>
          <w:p w14:paraId="23D4D60D" w14:textId="77777777" w:rsidR="00B1362B" w:rsidRDefault="00B1362B" w:rsidP="003953A9">
            <w:pPr>
              <w:rPr>
                <w:rFonts w:asciiTheme="minorHAnsi" w:hAnsiTheme="minorHAnsi"/>
                <w:b/>
                <w:szCs w:val="22"/>
              </w:rPr>
            </w:pPr>
            <w:r>
              <w:rPr>
                <w:rFonts w:asciiTheme="minorHAnsi" w:hAnsiTheme="minorHAnsi"/>
                <w:b/>
                <w:szCs w:val="22"/>
              </w:rPr>
              <w:t>Dozent:</w:t>
            </w:r>
          </w:p>
        </w:tc>
        <w:tc>
          <w:tcPr>
            <w:tcW w:w="11948" w:type="dxa"/>
            <w:vAlign w:val="center"/>
          </w:tcPr>
          <w:p w14:paraId="37247E59" w14:textId="712B6309" w:rsidR="00B1362B" w:rsidRDefault="00F74FBA" w:rsidP="003953A9">
            <w:pPr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Lienhard Menzi</w:t>
            </w:r>
          </w:p>
        </w:tc>
      </w:tr>
    </w:tbl>
    <w:p w14:paraId="513D5F5C" w14:textId="5EFE37CD" w:rsidR="00BB2117" w:rsidRDefault="00145EB1" w:rsidP="004D64D8">
      <w:pPr>
        <w:adjustRightInd/>
        <w:snapToGrid/>
        <w:spacing w:after="160" w:line="259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cstheme="minorHAnsi"/>
          <w:b/>
          <w:noProof/>
        </w:rPr>
        <w:object w:dxaOrig="1440" w:dyaOrig="1440" w14:anchorId="68784B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4.6pt;margin-top:26.35pt;width:783.7pt;height:99.15pt;z-index:251659264;mso-position-horizontal-relative:text;mso-position-vertical-relative:text">
            <v:imagedata r:id="rId7" o:title=""/>
            <w10:wrap type="square" side="right"/>
          </v:shape>
          <o:OLEObject Type="Embed" ProgID="Excel.Sheet.12" ShapeID="_x0000_s1027" DrawAspect="Content" ObjectID="_1690724691" r:id="rId8"/>
        </w:object>
      </w:r>
    </w:p>
    <w:p w14:paraId="7C83688D" w14:textId="584EF14B" w:rsidR="00F74FBA" w:rsidRDefault="00F74FBA" w:rsidP="004D64D8">
      <w:pPr>
        <w:adjustRightInd/>
        <w:snapToGrid/>
        <w:spacing w:after="160" w:line="259" w:lineRule="auto"/>
        <w:rPr>
          <w:rFonts w:asciiTheme="minorHAnsi" w:hAnsiTheme="minorHAnsi" w:cstheme="minorHAnsi"/>
          <w:b/>
          <w:sz w:val="20"/>
          <w:szCs w:val="20"/>
        </w:rPr>
      </w:pPr>
    </w:p>
    <w:p w14:paraId="0340E778" w14:textId="6BFC9546" w:rsidR="00F74FBA" w:rsidRDefault="00F74FBA" w:rsidP="004D64D8">
      <w:pPr>
        <w:adjustRightInd/>
        <w:snapToGrid/>
        <w:spacing w:after="160" w:line="259" w:lineRule="auto"/>
        <w:rPr>
          <w:rFonts w:asciiTheme="minorHAnsi" w:hAnsiTheme="minorHAnsi" w:cstheme="minorHAnsi"/>
          <w:b/>
          <w:sz w:val="20"/>
          <w:szCs w:val="20"/>
        </w:rPr>
      </w:pPr>
    </w:p>
    <w:p w14:paraId="4FB19924" w14:textId="59AF8A3D" w:rsidR="00F74FBA" w:rsidRDefault="00F74FBA" w:rsidP="004D64D8">
      <w:pPr>
        <w:adjustRightInd/>
        <w:snapToGrid/>
        <w:spacing w:after="160" w:line="259" w:lineRule="auto"/>
        <w:rPr>
          <w:rFonts w:asciiTheme="minorHAnsi" w:hAnsiTheme="minorHAnsi" w:cstheme="minorHAnsi"/>
          <w:b/>
          <w:sz w:val="20"/>
          <w:szCs w:val="20"/>
        </w:rPr>
      </w:pPr>
    </w:p>
    <w:p w14:paraId="3E572D0A" w14:textId="77777777" w:rsidR="00F74FBA" w:rsidRPr="004628FF" w:rsidRDefault="00F74FBA" w:rsidP="004D64D8">
      <w:pPr>
        <w:adjustRightInd/>
        <w:snapToGrid/>
        <w:spacing w:after="160" w:line="259" w:lineRule="auto"/>
        <w:rPr>
          <w:rFonts w:asciiTheme="minorHAnsi" w:hAnsiTheme="minorHAnsi" w:cstheme="minorHAnsi"/>
          <w:b/>
          <w:sz w:val="20"/>
          <w:szCs w:val="20"/>
        </w:rPr>
      </w:pPr>
    </w:p>
    <w:p w14:paraId="09D917F2" w14:textId="68EC7283" w:rsidR="001B61AB" w:rsidRPr="001B61AB" w:rsidRDefault="001B61AB" w:rsidP="001B61AB">
      <w:pPr>
        <w:adjustRightInd/>
        <w:snapToGrid/>
        <w:spacing w:after="160" w:line="259" w:lineRule="auto"/>
        <w:rPr>
          <w:rFonts w:asciiTheme="minorHAnsi" w:hAnsiTheme="minorHAnsi" w:cstheme="minorHAnsi"/>
          <w:b/>
        </w:rPr>
      </w:pPr>
    </w:p>
    <w:p w14:paraId="7B0A6E52" w14:textId="127649E9" w:rsidR="00480416" w:rsidRPr="001B61AB" w:rsidRDefault="00480416">
      <w:pPr>
        <w:adjustRightInd/>
        <w:snapToGrid/>
        <w:spacing w:after="160" w:line="259" w:lineRule="auto"/>
        <w:rPr>
          <w:rFonts w:asciiTheme="minorHAnsi" w:hAnsiTheme="minorHAnsi" w:cstheme="minorHAnsi"/>
          <w:b/>
        </w:rPr>
      </w:pPr>
    </w:p>
    <w:sectPr w:rsidR="00480416" w:rsidRPr="001B61AB" w:rsidSect="004D64D8">
      <w:headerReference w:type="default" r:id="rId9"/>
      <w:footerReference w:type="default" r:id="rId10"/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ABE15" w14:textId="77777777" w:rsidR="00145EB1" w:rsidRDefault="00145EB1" w:rsidP="00736A2E">
      <w:r>
        <w:separator/>
      </w:r>
    </w:p>
  </w:endnote>
  <w:endnote w:type="continuationSeparator" w:id="0">
    <w:p w14:paraId="15A5FBD1" w14:textId="77777777" w:rsidR="00145EB1" w:rsidRDefault="00145EB1" w:rsidP="0073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DAE9D" w14:textId="47F42C3F" w:rsidR="00736A2E" w:rsidRPr="00A52602" w:rsidRDefault="004D64D8" w:rsidP="00A52602">
    <w:pPr>
      <w:pStyle w:val="Fuzeile"/>
      <w:pBdr>
        <w:top w:val="single" w:sz="4" w:space="1" w:color="auto"/>
      </w:pBdr>
      <w:rPr>
        <w:rFonts w:asciiTheme="minorHAnsi" w:hAnsiTheme="minorHAnsi"/>
        <w:sz w:val="16"/>
      </w:rPr>
    </w:pPr>
    <w:r>
      <w:rPr>
        <w:rFonts w:asciiTheme="minorHAnsi" w:hAnsiTheme="minorHAnsi"/>
        <w:sz w:val="16"/>
      </w:rPr>
      <w:fldChar w:fldCharType="begin"/>
    </w:r>
    <w:r>
      <w:rPr>
        <w:rFonts w:asciiTheme="minorHAnsi" w:hAnsiTheme="minorHAnsi"/>
        <w:sz w:val="16"/>
      </w:rPr>
      <w:instrText xml:space="preserve"> TIME \@ "dd.MM.yyyy" </w:instrText>
    </w:r>
    <w:r>
      <w:rPr>
        <w:rFonts w:asciiTheme="minorHAnsi" w:hAnsiTheme="minorHAnsi"/>
        <w:sz w:val="16"/>
      </w:rPr>
      <w:fldChar w:fldCharType="separate"/>
    </w:r>
    <w:r w:rsidR="00C81F55">
      <w:rPr>
        <w:rFonts w:asciiTheme="minorHAnsi" w:hAnsiTheme="minorHAnsi"/>
        <w:noProof/>
        <w:sz w:val="16"/>
      </w:rPr>
      <w:t>17.08.2021</w:t>
    </w:r>
    <w:r>
      <w:rPr>
        <w:rFonts w:asciiTheme="minorHAnsi" w:hAnsiTheme="minorHAnsi"/>
        <w:sz w:val="16"/>
      </w:rPr>
      <w:fldChar w:fldCharType="end"/>
    </w:r>
    <w:r w:rsidR="0024668D">
      <w:rPr>
        <w:rFonts w:asciiTheme="minorHAnsi" w:hAnsiTheme="minorHAnsi"/>
        <w:sz w:val="16"/>
      </w:rPr>
      <w:t xml:space="preserve"> </w:t>
    </w:r>
    <w:r w:rsidR="00736A2E" w:rsidRPr="00736A2E">
      <w:rPr>
        <w:rFonts w:asciiTheme="minorHAnsi" w:hAnsiTheme="minorHAnsi"/>
        <w:sz w:val="16"/>
      </w:rPr>
      <w:t>/</w:t>
    </w:r>
    <w:r w:rsidR="0024668D">
      <w:rPr>
        <w:rFonts w:asciiTheme="minorHAnsi" w:hAnsiTheme="minorHAnsi"/>
        <w:sz w:val="16"/>
      </w:rPr>
      <w:t xml:space="preserve"> </w:t>
    </w:r>
    <w:r w:rsidR="0022761A">
      <w:rPr>
        <w:rFonts w:asciiTheme="minorHAnsi" w:hAnsiTheme="minorHAnsi"/>
        <w:sz w:val="16"/>
      </w:rPr>
      <w:t>Lienhard Menzi</w:t>
    </w:r>
    <w:r w:rsidR="0022761A" w:rsidRPr="00A52602">
      <w:rPr>
        <w:rFonts w:asciiTheme="minorHAnsi" w:hAnsiTheme="minorHAnsi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EBD3" w14:textId="77777777" w:rsidR="00145EB1" w:rsidRDefault="00145EB1" w:rsidP="00736A2E">
      <w:r>
        <w:separator/>
      </w:r>
    </w:p>
  </w:footnote>
  <w:footnote w:type="continuationSeparator" w:id="0">
    <w:p w14:paraId="3948597F" w14:textId="77777777" w:rsidR="00145EB1" w:rsidRDefault="00145EB1" w:rsidP="00736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873C4" w14:textId="77777777" w:rsidR="00736A2E" w:rsidRPr="00F8276C" w:rsidRDefault="00F8276C" w:rsidP="00F8276C">
    <w:pPr>
      <w:pStyle w:val="Kopfzeile"/>
      <w:pBdr>
        <w:bottom w:val="single" w:sz="4" w:space="1" w:color="auto"/>
      </w:pBdr>
      <w:rPr>
        <w:rFonts w:asciiTheme="minorHAnsi" w:hAnsiTheme="minorHAnsi" w:cstheme="minorHAnsi"/>
        <w:sz w:val="16"/>
      </w:rPr>
    </w:pPr>
    <w:r w:rsidRPr="004D64D8">
      <w:rPr>
        <w:rFonts w:asciiTheme="minorHAnsi" w:hAnsiTheme="minorHAnsi" w:cstheme="minorHAnsi"/>
        <w:noProof/>
        <w:sz w:val="16"/>
      </w:rPr>
      <w:drawing>
        <wp:anchor distT="0" distB="0" distL="114300" distR="114300" simplePos="0" relativeHeight="251658240" behindDoc="0" locked="0" layoutInCell="1" allowOverlap="1" wp14:anchorId="76B1A881" wp14:editId="189A5EB7">
          <wp:simplePos x="0" y="0"/>
          <wp:positionH relativeFrom="column">
            <wp:posOffset>7755255</wp:posOffset>
          </wp:positionH>
          <wp:positionV relativeFrom="paragraph">
            <wp:posOffset>-268605</wp:posOffset>
          </wp:positionV>
          <wp:extent cx="1259840" cy="646430"/>
          <wp:effectExtent l="0" t="0" r="0" b="1270"/>
          <wp:wrapThrough wrapText="bothSides">
            <wp:wrapPolygon edited="0">
              <wp:start x="12847" y="1273"/>
              <wp:lineTo x="4355" y="3395"/>
              <wp:lineTo x="653" y="5517"/>
              <wp:lineTo x="653" y="13580"/>
              <wp:lineTo x="3919" y="15701"/>
              <wp:lineTo x="3266" y="16126"/>
              <wp:lineTo x="3266" y="20794"/>
              <wp:lineTo x="17202" y="21218"/>
              <wp:lineTo x="18290" y="21218"/>
              <wp:lineTo x="21339" y="19521"/>
              <wp:lineTo x="21121" y="16550"/>
              <wp:lineTo x="13282" y="15701"/>
              <wp:lineTo x="14371" y="8912"/>
              <wp:lineTo x="14589" y="2971"/>
              <wp:lineTo x="14371" y="1273"/>
              <wp:lineTo x="12847" y="1273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f-ic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9840" cy="646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F7DE5">
      <w:rPr>
        <w:rFonts w:asciiTheme="minorHAnsi" w:hAnsiTheme="minorHAnsi" w:cstheme="minorHAnsi"/>
        <w:sz w:val="16"/>
      </w:rPr>
      <w:fldChar w:fldCharType="begin"/>
    </w:r>
    <w:r w:rsidR="00FF7DE5">
      <w:rPr>
        <w:rFonts w:asciiTheme="minorHAnsi" w:hAnsiTheme="minorHAnsi" w:cstheme="minorHAnsi"/>
        <w:sz w:val="16"/>
      </w:rPr>
      <w:instrText xml:space="preserve"> DOCPROPERTY  #Modulname  \* MERGEFORMAT </w:instrText>
    </w:r>
    <w:r w:rsidR="00FF7DE5">
      <w:rPr>
        <w:rFonts w:asciiTheme="minorHAnsi" w:hAnsiTheme="minorHAnsi" w:cstheme="minorHAnsi"/>
        <w:sz w:val="16"/>
      </w:rPr>
      <w:fldChar w:fldCharType="separate"/>
    </w:r>
    <w:r w:rsidR="00C40168">
      <w:rPr>
        <w:rFonts w:asciiTheme="minorHAnsi" w:hAnsiTheme="minorHAnsi" w:cstheme="minorHAnsi"/>
        <w:sz w:val="16"/>
      </w:rPr>
      <w:t>Betriebssysteme</w:t>
    </w:r>
    <w:r w:rsidR="00FF7DE5">
      <w:rPr>
        <w:rFonts w:asciiTheme="minorHAnsi" w:hAnsiTheme="minorHAnsi" w:cstheme="minorHAnsi"/>
        <w:sz w:val="16"/>
      </w:rPr>
      <w:fldChar w:fldCharType="end"/>
    </w:r>
    <w:r w:rsidR="00C90E19">
      <w:rPr>
        <w:rFonts w:asciiTheme="minorHAnsi" w:hAnsiTheme="minorHAnsi" w:cstheme="minorHAnsi"/>
        <w:sz w:val="16"/>
      </w:rPr>
      <w:t xml:space="preserve"> </w:t>
    </w:r>
    <w:r w:rsidR="0081231C">
      <w:rPr>
        <w:rFonts w:asciiTheme="minorHAnsi" w:hAnsiTheme="minorHAnsi" w:cstheme="minorHAnsi"/>
        <w:sz w:val="16"/>
      </w:rPr>
      <w:t>Modulplanung</w:t>
    </w:r>
    <w:r w:rsidRPr="004D64D8">
      <w:rPr>
        <w:rFonts w:asciiTheme="minorHAnsi" w:hAnsiTheme="minorHAnsi" w:cstheme="minorHAnsi"/>
        <w:sz w:val="16"/>
      </w:rPr>
      <w:ptab w:relativeTo="margin" w:alignment="center" w:leader="none"/>
    </w:r>
    <w:r w:rsidRPr="004D64D8">
      <w:rPr>
        <w:rFonts w:asciiTheme="minorHAnsi" w:hAnsiTheme="minorHAnsi" w:cstheme="minorHAnsi"/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0A2C"/>
    <w:multiLevelType w:val="hybridMultilevel"/>
    <w:tmpl w:val="B726B6C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E0C9A"/>
    <w:multiLevelType w:val="hybridMultilevel"/>
    <w:tmpl w:val="61FEE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7226"/>
    <w:multiLevelType w:val="hybridMultilevel"/>
    <w:tmpl w:val="0CDE0A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45483"/>
    <w:multiLevelType w:val="hybridMultilevel"/>
    <w:tmpl w:val="C8E20AAA"/>
    <w:lvl w:ilvl="0" w:tplc="7B12032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525C5"/>
    <w:multiLevelType w:val="hybridMultilevel"/>
    <w:tmpl w:val="A19E972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7D27FA"/>
    <w:multiLevelType w:val="hybridMultilevel"/>
    <w:tmpl w:val="CD0829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10D56"/>
    <w:multiLevelType w:val="hybridMultilevel"/>
    <w:tmpl w:val="EB4204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168"/>
    <w:rsid w:val="00003997"/>
    <w:rsid w:val="000200D5"/>
    <w:rsid w:val="00027EDC"/>
    <w:rsid w:val="0004069E"/>
    <w:rsid w:val="00052FE8"/>
    <w:rsid w:val="00094860"/>
    <w:rsid w:val="00096669"/>
    <w:rsid w:val="000E6320"/>
    <w:rsid w:val="00122F07"/>
    <w:rsid w:val="00145EB1"/>
    <w:rsid w:val="00160F3B"/>
    <w:rsid w:val="00186669"/>
    <w:rsid w:val="00186DC1"/>
    <w:rsid w:val="001B028F"/>
    <w:rsid w:val="001B61AB"/>
    <w:rsid w:val="0022761A"/>
    <w:rsid w:val="0023306F"/>
    <w:rsid w:val="0024668D"/>
    <w:rsid w:val="00264B45"/>
    <w:rsid w:val="0026585A"/>
    <w:rsid w:val="00270CC1"/>
    <w:rsid w:val="00274C13"/>
    <w:rsid w:val="00280669"/>
    <w:rsid w:val="00297B8E"/>
    <w:rsid w:val="002B0461"/>
    <w:rsid w:val="002B26C7"/>
    <w:rsid w:val="002C7766"/>
    <w:rsid w:val="002D4A24"/>
    <w:rsid w:val="002F763F"/>
    <w:rsid w:val="00335BFE"/>
    <w:rsid w:val="00372E59"/>
    <w:rsid w:val="00386454"/>
    <w:rsid w:val="0039123F"/>
    <w:rsid w:val="003953A9"/>
    <w:rsid w:val="003B63B7"/>
    <w:rsid w:val="003C71E3"/>
    <w:rsid w:val="003E50B3"/>
    <w:rsid w:val="00402B20"/>
    <w:rsid w:val="004058C1"/>
    <w:rsid w:val="00422809"/>
    <w:rsid w:val="00433C76"/>
    <w:rsid w:val="004628FF"/>
    <w:rsid w:val="00480416"/>
    <w:rsid w:val="00480690"/>
    <w:rsid w:val="004D0E57"/>
    <w:rsid w:val="004D64D8"/>
    <w:rsid w:val="005008A4"/>
    <w:rsid w:val="005102A8"/>
    <w:rsid w:val="005107DE"/>
    <w:rsid w:val="00514C26"/>
    <w:rsid w:val="00541565"/>
    <w:rsid w:val="005527B9"/>
    <w:rsid w:val="005542A7"/>
    <w:rsid w:val="00563A1A"/>
    <w:rsid w:val="00564272"/>
    <w:rsid w:val="005A47DE"/>
    <w:rsid w:val="005D2F80"/>
    <w:rsid w:val="005F79DF"/>
    <w:rsid w:val="00615136"/>
    <w:rsid w:val="00631246"/>
    <w:rsid w:val="00636261"/>
    <w:rsid w:val="00656694"/>
    <w:rsid w:val="00695300"/>
    <w:rsid w:val="006A4005"/>
    <w:rsid w:val="006A587C"/>
    <w:rsid w:val="006D2116"/>
    <w:rsid w:val="006E5A90"/>
    <w:rsid w:val="006F5652"/>
    <w:rsid w:val="007006C2"/>
    <w:rsid w:val="00705B9D"/>
    <w:rsid w:val="007063F8"/>
    <w:rsid w:val="0072440B"/>
    <w:rsid w:val="00736A2E"/>
    <w:rsid w:val="00755B02"/>
    <w:rsid w:val="007F4137"/>
    <w:rsid w:val="00801155"/>
    <w:rsid w:val="0081231C"/>
    <w:rsid w:val="00854055"/>
    <w:rsid w:val="00864F04"/>
    <w:rsid w:val="008803DE"/>
    <w:rsid w:val="0088676B"/>
    <w:rsid w:val="0092469F"/>
    <w:rsid w:val="009374F8"/>
    <w:rsid w:val="00942A36"/>
    <w:rsid w:val="0098054C"/>
    <w:rsid w:val="00984086"/>
    <w:rsid w:val="00991508"/>
    <w:rsid w:val="0099236B"/>
    <w:rsid w:val="009A09FF"/>
    <w:rsid w:val="009A24CB"/>
    <w:rsid w:val="009D01C2"/>
    <w:rsid w:val="00A04ACD"/>
    <w:rsid w:val="00A22591"/>
    <w:rsid w:val="00A22A12"/>
    <w:rsid w:val="00A2314F"/>
    <w:rsid w:val="00A429C9"/>
    <w:rsid w:val="00A50A4D"/>
    <w:rsid w:val="00A52602"/>
    <w:rsid w:val="00A72B5C"/>
    <w:rsid w:val="00A94260"/>
    <w:rsid w:val="00AD3978"/>
    <w:rsid w:val="00AD4A23"/>
    <w:rsid w:val="00AE2184"/>
    <w:rsid w:val="00AF22CF"/>
    <w:rsid w:val="00B02C0E"/>
    <w:rsid w:val="00B1362B"/>
    <w:rsid w:val="00B54C4B"/>
    <w:rsid w:val="00B56E45"/>
    <w:rsid w:val="00B60790"/>
    <w:rsid w:val="00BB2117"/>
    <w:rsid w:val="00BD4121"/>
    <w:rsid w:val="00BD5112"/>
    <w:rsid w:val="00C20F9B"/>
    <w:rsid w:val="00C24803"/>
    <w:rsid w:val="00C40168"/>
    <w:rsid w:val="00C44135"/>
    <w:rsid w:val="00C507D8"/>
    <w:rsid w:val="00C56E7B"/>
    <w:rsid w:val="00C81F55"/>
    <w:rsid w:val="00C8246C"/>
    <w:rsid w:val="00C90E19"/>
    <w:rsid w:val="00CC33E3"/>
    <w:rsid w:val="00CD60D2"/>
    <w:rsid w:val="00CD7BAB"/>
    <w:rsid w:val="00D27072"/>
    <w:rsid w:val="00D31B42"/>
    <w:rsid w:val="00D77D79"/>
    <w:rsid w:val="00DA5384"/>
    <w:rsid w:val="00DB6DD5"/>
    <w:rsid w:val="00E07254"/>
    <w:rsid w:val="00E16D46"/>
    <w:rsid w:val="00E241F3"/>
    <w:rsid w:val="00E37BD3"/>
    <w:rsid w:val="00E5248D"/>
    <w:rsid w:val="00E57B7B"/>
    <w:rsid w:val="00E947C7"/>
    <w:rsid w:val="00EA5887"/>
    <w:rsid w:val="00EC357C"/>
    <w:rsid w:val="00EE1FAF"/>
    <w:rsid w:val="00EF1F75"/>
    <w:rsid w:val="00F20A3D"/>
    <w:rsid w:val="00F36D59"/>
    <w:rsid w:val="00F41C2D"/>
    <w:rsid w:val="00F51456"/>
    <w:rsid w:val="00F526B6"/>
    <w:rsid w:val="00F538B4"/>
    <w:rsid w:val="00F74FBA"/>
    <w:rsid w:val="00F8276C"/>
    <w:rsid w:val="00F85064"/>
    <w:rsid w:val="00FA7C4F"/>
    <w:rsid w:val="00FC00B4"/>
    <w:rsid w:val="00FC2103"/>
    <w:rsid w:val="00FF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87B536"/>
  <w15:docId w15:val="{D153CBB3-B538-4BDE-BB33-D8291EEC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6A2E"/>
    <w:pPr>
      <w:adjustRightInd w:val="0"/>
      <w:snapToGrid w:val="0"/>
      <w:spacing w:after="0" w:line="240" w:lineRule="auto"/>
    </w:pPr>
    <w:rPr>
      <w:rFonts w:ascii="Arial" w:eastAsia="Times New Roman" w:hAnsi="Arial" w:cs="Times New Roman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36A2E"/>
    <w:pPr>
      <w:spacing w:after="0" w:line="240" w:lineRule="auto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736A2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36A2E"/>
    <w:rPr>
      <w:rFonts w:ascii="Arial" w:eastAsia="Times New Roman" w:hAnsi="Arial" w:cs="Times New Roman"/>
      <w:szCs w:val="24"/>
      <w:lang w:eastAsia="de-CH"/>
    </w:rPr>
  </w:style>
  <w:style w:type="paragraph" w:styleId="Fuzeile">
    <w:name w:val="footer"/>
    <w:basedOn w:val="Standard"/>
    <w:link w:val="FuzeileZchn"/>
    <w:uiPriority w:val="99"/>
    <w:unhideWhenUsed/>
    <w:rsid w:val="00736A2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6A2E"/>
    <w:rPr>
      <w:rFonts w:ascii="Arial" w:eastAsia="Times New Roman" w:hAnsi="Arial" w:cs="Times New Roman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A2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A2E"/>
    <w:rPr>
      <w:rFonts w:ascii="Tahoma" w:eastAsia="Times New Roman" w:hAnsi="Tahoma" w:cs="Tahoma"/>
      <w:sz w:val="16"/>
      <w:szCs w:val="16"/>
      <w:lang w:eastAsia="de-CH"/>
    </w:rPr>
  </w:style>
  <w:style w:type="paragraph" w:styleId="Listenabsatz">
    <w:name w:val="List Paragraph"/>
    <w:basedOn w:val="Standard"/>
    <w:uiPriority w:val="34"/>
    <w:qFormat/>
    <w:rsid w:val="00433C76"/>
    <w:pPr>
      <w:ind w:left="720"/>
      <w:contextualSpacing/>
    </w:pPr>
  </w:style>
  <w:style w:type="paragraph" w:customStyle="1" w:styleId="Default">
    <w:name w:val="Default"/>
    <w:rsid w:val="009A24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B02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%23HF-ICT\HF-ICT\BS_Betriebssysteme\BS_Dozierende-Intern\00_Vorlagen\HFICT_Vorlage_Modulplan_V-1-0-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HFICT_Vorlage_Modulplan_V-1-0-1.dotx</Template>
  <TotalTime>0</TotalTime>
  <Pages>1</Pages>
  <Words>27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HF-ICT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Betriebssysteme</dc:subject>
  <dc:creator>Turi, Giuseppe ZI</dc:creator>
  <cp:lastModifiedBy>Lienhard Menzi</cp:lastModifiedBy>
  <cp:revision>2</cp:revision>
  <cp:lastPrinted>2020-06-26T08:09:00Z</cp:lastPrinted>
  <dcterms:created xsi:type="dcterms:W3CDTF">2021-08-17T14:58:00Z</dcterms:created>
  <dcterms:modified xsi:type="dcterms:W3CDTF">2021-08-17T14:58:00Z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#Dozent">
    <vt:lpwstr>Giuseppe Turi</vt:lpwstr>
  </property>
  <property fmtid="{D5CDD505-2E9C-101B-9397-08002B2CF9AE}" pid="3" name="#Jahr">
    <vt:lpwstr>2020</vt:lpwstr>
  </property>
  <property fmtid="{D5CDD505-2E9C-101B-9397-08002B2CF9AE}" pid="4" name="#Qurartal">
    <vt:lpwstr>Q3</vt:lpwstr>
  </property>
  <property fmtid="{D5CDD505-2E9C-101B-9397-08002B2CF9AE}" pid="5" name="#Klasse">
    <vt:lpwstr>FR19</vt:lpwstr>
  </property>
  <property fmtid="{D5CDD505-2E9C-101B-9397-08002B2CF9AE}" pid="6" name="#Modulname">
    <vt:lpwstr>Betriebssysteme</vt:lpwstr>
  </property>
</Properties>
</file>