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1883287"/>
        <w:docPartObj>
          <w:docPartGallery w:val="Cover Pages"/>
          <w:docPartUnique/>
        </w:docPartObj>
      </w:sdtPr>
      <w:sdtEndPr/>
      <w:sdtContent>
        <w:p w14:paraId="186F0B04" w14:textId="5F2D6255" w:rsidR="00404AA8" w:rsidRPr="00F22641" w:rsidRDefault="00405647" w:rsidP="00A76AEE">
          <w:pPr>
            <w:jc w:val="center"/>
            <w:rPr>
              <w:sz w:val="40"/>
              <w:szCs w:val="40"/>
            </w:rPr>
          </w:pPr>
          <w:r>
            <w:rPr>
              <w:sz w:val="40"/>
              <w:szCs w:val="40"/>
            </w:rPr>
            <w:t>Datensicherungskonzept</w:t>
          </w:r>
        </w:p>
        <w:p w14:paraId="7706548B" w14:textId="3CB4AF73" w:rsidR="00404AA8" w:rsidRDefault="00404AA8" w:rsidP="00404AA8">
          <w:pPr>
            <w:jc w:val="center"/>
          </w:pPr>
        </w:p>
        <w:p w14:paraId="7539A136" w14:textId="77777777" w:rsidR="00405647" w:rsidRDefault="00405647" w:rsidP="00404AA8">
          <w:pPr>
            <w:jc w:val="center"/>
          </w:pPr>
        </w:p>
        <w:p w14:paraId="46197FE3" w14:textId="276EBDF3" w:rsidR="00405647" w:rsidRDefault="00405647" w:rsidP="00404AA8">
          <w:pPr>
            <w:jc w:val="center"/>
          </w:pPr>
          <w:r>
            <w:rPr>
              <w:noProof/>
            </w:rPr>
            <w:drawing>
              <wp:inline distT="0" distB="0" distL="0" distR="0" wp14:anchorId="5E79E6AC" wp14:editId="07603CBA">
                <wp:extent cx="3823200" cy="3823200"/>
                <wp:effectExtent l="0" t="0" r="6350" b="635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23200" cy="3823200"/>
                        </a:xfrm>
                        <a:prstGeom prst="rect">
                          <a:avLst/>
                        </a:prstGeom>
                        <a:noFill/>
                        <a:ln>
                          <a:noFill/>
                        </a:ln>
                      </pic:spPr>
                    </pic:pic>
                  </a:graphicData>
                </a:graphic>
              </wp:inline>
            </w:drawing>
          </w:r>
        </w:p>
        <w:p w14:paraId="68499712" w14:textId="77777777" w:rsidR="00405647" w:rsidRDefault="00405647" w:rsidP="00404AA8">
          <w:pPr>
            <w:jc w:val="center"/>
          </w:pPr>
        </w:p>
        <w:p w14:paraId="31C5E2FE" w14:textId="77777777" w:rsidR="00405647" w:rsidRDefault="00405647" w:rsidP="00404AA8">
          <w:pPr>
            <w:jc w:val="center"/>
          </w:pPr>
        </w:p>
        <w:p w14:paraId="48E64C43" w14:textId="1D18A5B3" w:rsidR="0054190B" w:rsidRDefault="0054190B" w:rsidP="00404AA8">
          <w:pPr>
            <w:jc w:val="center"/>
          </w:pPr>
        </w:p>
        <w:p w14:paraId="4608723E" w14:textId="140789BE" w:rsidR="00411B9D" w:rsidRDefault="00405647" w:rsidP="007B7350">
          <w:r>
            <w:rPr>
              <w:noProof/>
            </w:rPr>
            <w:drawing>
              <wp:anchor distT="0" distB="0" distL="114300" distR="114300" simplePos="0" relativeHeight="251653120" behindDoc="0" locked="0" layoutInCell="1" allowOverlap="1" wp14:anchorId="20D15810" wp14:editId="0B6C3AAA">
                <wp:simplePos x="0" y="0"/>
                <wp:positionH relativeFrom="margin">
                  <wp:align>left</wp:align>
                </wp:positionH>
                <wp:positionV relativeFrom="paragraph">
                  <wp:posOffset>13335</wp:posOffset>
                </wp:positionV>
                <wp:extent cx="2484755" cy="64833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4755" cy="648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7350">
            <w:tab/>
          </w:r>
          <w:r w:rsidR="007B7350">
            <w:tab/>
            <w:t xml:space="preserve">Version: </w:t>
          </w:r>
          <w:r w:rsidR="00643AA4">
            <w:t>1.0</w:t>
          </w:r>
          <w:r w:rsidR="007B7350">
            <w:br/>
          </w:r>
          <w:r w:rsidR="007B7350">
            <w:tab/>
          </w:r>
          <w:r w:rsidR="007B7350">
            <w:tab/>
          </w:r>
          <w:r w:rsidR="008751C4">
            <w:t>Thema:</w:t>
          </w:r>
          <w:r>
            <w:t xml:space="preserve"> Datensicherungskonzept</w:t>
          </w:r>
        </w:p>
        <w:p w14:paraId="4D138E70" w14:textId="77777777" w:rsidR="00411B9D" w:rsidRDefault="00411B9D" w:rsidP="0054190B"/>
        <w:p w14:paraId="024C3755" w14:textId="77777777" w:rsidR="0054190B" w:rsidRDefault="0054190B" w:rsidP="00404AA8">
          <w:pPr>
            <w:jc w:val="center"/>
          </w:pPr>
        </w:p>
        <w:p w14:paraId="40F366C9" w14:textId="6FA69E8A" w:rsidR="00411B9D" w:rsidRDefault="008751C4" w:rsidP="008751C4">
          <w:r>
            <w:tab/>
          </w:r>
          <w:r>
            <w:tab/>
          </w:r>
          <w:r>
            <w:tab/>
            <w:t>Vorgelegt von:</w:t>
          </w:r>
          <w:r w:rsidR="00405647">
            <w:t xml:space="preserve"> Yannick Morgenthaler</w:t>
          </w:r>
        </w:p>
        <w:p w14:paraId="661D0E44" w14:textId="77777777" w:rsidR="00405647" w:rsidRDefault="00405647" w:rsidP="008751C4"/>
        <w:p w14:paraId="2453E1FF" w14:textId="3C98CF54" w:rsidR="008751C4" w:rsidRDefault="008751C4" w:rsidP="00405647">
          <w:pPr>
            <w:jc w:val="center"/>
          </w:pPr>
          <w:r>
            <w:t>Projektleiter</w:t>
          </w:r>
          <w:r w:rsidR="00405647">
            <w:t xml:space="preserve">: </w:t>
          </w:r>
          <w:proofErr w:type="spellStart"/>
          <w:r w:rsidR="00405647">
            <w:t>Alexio</w:t>
          </w:r>
          <w:proofErr w:type="spellEnd"/>
          <w:r w:rsidR="00405647">
            <w:t xml:space="preserve"> Moreno</w:t>
          </w:r>
        </w:p>
        <w:p w14:paraId="4111C84E" w14:textId="77777777" w:rsidR="00411B9D" w:rsidRDefault="00411B9D" w:rsidP="00404AA8">
          <w:pPr>
            <w:jc w:val="center"/>
          </w:pPr>
        </w:p>
        <w:p w14:paraId="623E3BEA" w14:textId="38273D27" w:rsidR="00411B9D" w:rsidRDefault="0054190B" w:rsidP="00404AA8">
          <w:pPr>
            <w:jc w:val="center"/>
          </w:pPr>
          <w:r>
            <w:t xml:space="preserve">Pratteln, </w:t>
          </w:r>
          <w:r w:rsidR="00405647">
            <w:t>März 2022</w:t>
          </w:r>
        </w:p>
        <w:p w14:paraId="088D6936" w14:textId="77777777" w:rsidR="00C153ED" w:rsidRDefault="00D54903">
          <w:r>
            <w:br w:type="page"/>
          </w:r>
        </w:p>
        <w:p w14:paraId="26B8835E" w14:textId="77777777" w:rsidR="007A0BB4" w:rsidRDefault="00B44B25" w:rsidP="00A90B9F">
          <w:pPr>
            <w:pStyle w:val="berschrift1"/>
          </w:pPr>
          <w:bookmarkStart w:id="0" w:name="_Toc98887303"/>
          <w:r w:rsidRPr="007A0BB4">
            <w:lastRenderedPageBreak/>
            <w:t>Dokument</w:t>
          </w:r>
          <w:r w:rsidR="007A0BB4" w:rsidRPr="007A0BB4">
            <w:t>enmanagement</w:t>
          </w:r>
          <w:bookmarkEnd w:id="0"/>
        </w:p>
        <w:p w14:paraId="0F9473CF" w14:textId="0FA4C84B" w:rsidR="00A03C02" w:rsidRDefault="007A0BB4">
          <w:r>
            <w:t>Version/Status</w:t>
          </w:r>
          <w:r>
            <w:tab/>
          </w:r>
          <w:r>
            <w:tab/>
          </w:r>
          <w:r w:rsidR="00A03C02">
            <w:t>Siehe Tabelle unten</w:t>
          </w:r>
        </w:p>
        <w:p w14:paraId="4D2B8AB0" w14:textId="1D376DA9" w:rsidR="00A03C02" w:rsidRDefault="00A03C02">
          <w:r>
            <w:t>Datum:</w:t>
          </w:r>
          <w:r>
            <w:tab/>
          </w:r>
          <w:r>
            <w:tab/>
          </w:r>
          <w:r>
            <w:tab/>
          </w:r>
          <w:r w:rsidR="00EC7A6E">
            <w:t>22.03.2022</w:t>
          </w:r>
        </w:p>
        <w:p w14:paraId="1A746E83" w14:textId="355ED9CA" w:rsidR="009461EF" w:rsidRDefault="00A03C02">
          <w:r>
            <w:t>Autoren:</w:t>
          </w:r>
          <w:r>
            <w:tab/>
          </w:r>
          <w:r>
            <w:tab/>
          </w:r>
          <w:r>
            <w:tab/>
          </w:r>
          <w:r w:rsidR="00EC7A6E">
            <w:t>Yannick Morgenthaler (YM)</w:t>
          </w:r>
        </w:p>
        <w:p w14:paraId="7FC052A1" w14:textId="77777777" w:rsidR="0080654B" w:rsidRDefault="009461EF">
          <w:r>
            <w:t>Dateiname:</w:t>
          </w:r>
          <w:r>
            <w:tab/>
          </w:r>
          <w:r>
            <w:tab/>
          </w:r>
          <w:r>
            <w:tab/>
            <w:t>301-Skype-</w:t>
          </w:r>
          <w:r w:rsidR="001844C2">
            <w:t>Endbenutzer-V</w:t>
          </w:r>
          <w:r w:rsidR="0080654B">
            <w:t>0.2.docx</w:t>
          </w:r>
        </w:p>
        <w:p w14:paraId="102EEFCA" w14:textId="77777777" w:rsidR="0080654B" w:rsidRDefault="0080654B"/>
        <w:p w14:paraId="73B1D140" w14:textId="77777777" w:rsidR="0080654B" w:rsidRDefault="0080654B">
          <w:r>
            <w:t>Änderungsgeschichte</w:t>
          </w:r>
        </w:p>
        <w:tbl>
          <w:tblPr>
            <w:tblStyle w:val="Tabellenraster"/>
            <w:tblW w:w="0" w:type="auto"/>
            <w:tblLook w:val="04A0" w:firstRow="1" w:lastRow="0" w:firstColumn="1" w:lastColumn="0" w:noHBand="0" w:noVBand="1"/>
          </w:tblPr>
          <w:tblGrid>
            <w:gridCol w:w="1491"/>
            <w:gridCol w:w="1491"/>
            <w:gridCol w:w="1491"/>
            <w:gridCol w:w="2238"/>
            <w:gridCol w:w="2124"/>
          </w:tblGrid>
          <w:tr w:rsidR="00726877" w14:paraId="52366A97" w14:textId="77777777" w:rsidTr="00643AA4">
            <w:tc>
              <w:tcPr>
                <w:tcW w:w="1491" w:type="dxa"/>
              </w:tcPr>
              <w:p w14:paraId="07B57F49" w14:textId="77777777" w:rsidR="00726877" w:rsidRPr="00726877" w:rsidRDefault="00726877" w:rsidP="00726877">
                <w:pPr>
                  <w:jc w:val="both"/>
                  <w:rPr>
                    <w:b/>
                    <w:bCs/>
                  </w:rPr>
                </w:pPr>
                <w:r w:rsidRPr="00726877">
                  <w:rPr>
                    <w:b/>
                    <w:bCs/>
                  </w:rPr>
                  <w:t>Vers.</w:t>
                </w:r>
              </w:p>
            </w:tc>
            <w:tc>
              <w:tcPr>
                <w:tcW w:w="1491" w:type="dxa"/>
              </w:tcPr>
              <w:p w14:paraId="58E0D0E2" w14:textId="77777777" w:rsidR="00726877" w:rsidRPr="00726877" w:rsidRDefault="00726877">
                <w:pPr>
                  <w:rPr>
                    <w:b/>
                    <w:bCs/>
                  </w:rPr>
                </w:pPr>
                <w:r w:rsidRPr="00726877">
                  <w:rPr>
                    <w:b/>
                    <w:bCs/>
                  </w:rPr>
                  <w:t>Datum</w:t>
                </w:r>
              </w:p>
            </w:tc>
            <w:tc>
              <w:tcPr>
                <w:tcW w:w="1491" w:type="dxa"/>
              </w:tcPr>
              <w:p w14:paraId="43BA653D" w14:textId="77777777" w:rsidR="00726877" w:rsidRPr="00726877" w:rsidRDefault="00726877">
                <w:pPr>
                  <w:rPr>
                    <w:b/>
                    <w:bCs/>
                  </w:rPr>
                </w:pPr>
                <w:r w:rsidRPr="00726877">
                  <w:rPr>
                    <w:b/>
                    <w:bCs/>
                  </w:rPr>
                  <w:t>Autoren</w:t>
                </w:r>
              </w:p>
            </w:tc>
            <w:tc>
              <w:tcPr>
                <w:tcW w:w="2238" w:type="dxa"/>
              </w:tcPr>
              <w:p w14:paraId="60CAA7A8" w14:textId="77777777" w:rsidR="00726877" w:rsidRPr="00726877" w:rsidRDefault="00726877">
                <w:pPr>
                  <w:rPr>
                    <w:b/>
                    <w:bCs/>
                  </w:rPr>
                </w:pPr>
                <w:r w:rsidRPr="00726877">
                  <w:rPr>
                    <w:b/>
                    <w:bCs/>
                  </w:rPr>
                  <w:t>Status</w:t>
                </w:r>
              </w:p>
            </w:tc>
            <w:tc>
              <w:tcPr>
                <w:tcW w:w="2124" w:type="dxa"/>
              </w:tcPr>
              <w:p w14:paraId="598EB158" w14:textId="77777777" w:rsidR="00726877" w:rsidRPr="00726877" w:rsidRDefault="00726877">
                <w:pPr>
                  <w:rPr>
                    <w:b/>
                    <w:bCs/>
                  </w:rPr>
                </w:pPr>
                <w:r w:rsidRPr="00726877">
                  <w:rPr>
                    <w:b/>
                    <w:bCs/>
                  </w:rPr>
                  <w:t>Änderung</w:t>
                </w:r>
              </w:p>
            </w:tc>
          </w:tr>
          <w:tr w:rsidR="00726877" w14:paraId="549ADB3C" w14:textId="77777777" w:rsidTr="00643AA4">
            <w:tc>
              <w:tcPr>
                <w:tcW w:w="1491" w:type="dxa"/>
              </w:tcPr>
              <w:p w14:paraId="0CA3F2BC" w14:textId="77777777" w:rsidR="00726877" w:rsidRDefault="00726877">
                <w:r>
                  <w:t>0.1</w:t>
                </w:r>
              </w:p>
            </w:tc>
            <w:tc>
              <w:tcPr>
                <w:tcW w:w="1491" w:type="dxa"/>
              </w:tcPr>
              <w:p w14:paraId="08A3BB8A" w14:textId="4DE6960C" w:rsidR="00726877" w:rsidRDefault="00643AA4">
                <w:r>
                  <w:t>22.03.2022</w:t>
                </w:r>
              </w:p>
            </w:tc>
            <w:tc>
              <w:tcPr>
                <w:tcW w:w="1491" w:type="dxa"/>
              </w:tcPr>
              <w:p w14:paraId="0C5E5B2D" w14:textId="1DD400EB" w:rsidR="00643AA4" w:rsidRDefault="00643AA4">
                <w:r>
                  <w:t>YM</w:t>
                </w:r>
              </w:p>
            </w:tc>
            <w:tc>
              <w:tcPr>
                <w:tcW w:w="2238" w:type="dxa"/>
              </w:tcPr>
              <w:p w14:paraId="1ADC901D" w14:textId="77777777" w:rsidR="00726877" w:rsidRDefault="00CD06D9">
                <w:r>
                  <w:t>Initial</w:t>
                </w:r>
              </w:p>
            </w:tc>
            <w:tc>
              <w:tcPr>
                <w:tcW w:w="2124" w:type="dxa"/>
              </w:tcPr>
              <w:p w14:paraId="1A9155F2" w14:textId="77777777" w:rsidR="00726877" w:rsidRDefault="00726877"/>
            </w:tc>
          </w:tr>
          <w:tr w:rsidR="00726877" w14:paraId="1FCECFC1" w14:textId="77777777" w:rsidTr="00643AA4">
            <w:tc>
              <w:tcPr>
                <w:tcW w:w="1491" w:type="dxa"/>
              </w:tcPr>
              <w:p w14:paraId="53D98116" w14:textId="77777777" w:rsidR="00726877" w:rsidRDefault="00726877">
                <w:r>
                  <w:t>0.2</w:t>
                </w:r>
              </w:p>
            </w:tc>
            <w:tc>
              <w:tcPr>
                <w:tcW w:w="1491" w:type="dxa"/>
              </w:tcPr>
              <w:p w14:paraId="5A39FF3C" w14:textId="40530985" w:rsidR="00726877" w:rsidRDefault="00643AA4">
                <w:r>
                  <w:t>22.03.2022</w:t>
                </w:r>
              </w:p>
            </w:tc>
            <w:tc>
              <w:tcPr>
                <w:tcW w:w="1491" w:type="dxa"/>
              </w:tcPr>
              <w:p w14:paraId="7E017D41" w14:textId="45BAE3DA" w:rsidR="00726877" w:rsidRDefault="00643AA4">
                <w:r>
                  <w:t>YM</w:t>
                </w:r>
              </w:p>
            </w:tc>
            <w:tc>
              <w:tcPr>
                <w:tcW w:w="2238" w:type="dxa"/>
              </w:tcPr>
              <w:p w14:paraId="1A2F2C5D" w14:textId="77777777" w:rsidR="00726877" w:rsidRDefault="00CD06D9">
                <w:r>
                  <w:t>Immer nachführen</w:t>
                </w:r>
              </w:p>
            </w:tc>
            <w:tc>
              <w:tcPr>
                <w:tcW w:w="2124" w:type="dxa"/>
              </w:tcPr>
              <w:p w14:paraId="1EC5A81B" w14:textId="77777777" w:rsidR="00726877" w:rsidRDefault="00CD06D9">
                <w:r>
                  <w:t>Inhaltsverzeichnis</w:t>
                </w:r>
              </w:p>
            </w:tc>
          </w:tr>
          <w:tr w:rsidR="00726877" w14:paraId="52059FD4" w14:textId="77777777" w:rsidTr="00643AA4">
            <w:tc>
              <w:tcPr>
                <w:tcW w:w="1491" w:type="dxa"/>
              </w:tcPr>
              <w:p w14:paraId="5C04DE93" w14:textId="3223F060" w:rsidR="00726877" w:rsidRDefault="00726877">
                <w:r>
                  <w:t>0.</w:t>
                </w:r>
                <w:r w:rsidR="00643AA4">
                  <w:t>7</w:t>
                </w:r>
              </w:p>
            </w:tc>
            <w:tc>
              <w:tcPr>
                <w:tcW w:w="1491" w:type="dxa"/>
              </w:tcPr>
              <w:p w14:paraId="41DBA7D6" w14:textId="6AE5173A" w:rsidR="00726877" w:rsidRDefault="00643AA4">
                <w:r>
                  <w:t>22.03.2022</w:t>
                </w:r>
              </w:p>
            </w:tc>
            <w:tc>
              <w:tcPr>
                <w:tcW w:w="1491" w:type="dxa"/>
              </w:tcPr>
              <w:p w14:paraId="22C28EF1" w14:textId="09846229" w:rsidR="00CD06D9" w:rsidRDefault="00643AA4">
                <w:r>
                  <w:t>YM</w:t>
                </w:r>
              </w:p>
            </w:tc>
            <w:tc>
              <w:tcPr>
                <w:tcW w:w="2238" w:type="dxa"/>
              </w:tcPr>
              <w:p w14:paraId="1CF270FF" w14:textId="77777777" w:rsidR="00726877" w:rsidRDefault="0054190B">
                <w:r>
                  <w:t>Erledigt</w:t>
                </w:r>
              </w:p>
            </w:tc>
            <w:tc>
              <w:tcPr>
                <w:tcW w:w="2124" w:type="dxa"/>
              </w:tcPr>
              <w:p w14:paraId="1BE59804" w14:textId="3E32EC55" w:rsidR="00726877" w:rsidRDefault="00643AA4">
                <w:r>
                  <w:t>Inhalt generieren</w:t>
                </w:r>
              </w:p>
            </w:tc>
          </w:tr>
          <w:tr w:rsidR="00726877" w14:paraId="7C1DDB02" w14:textId="77777777" w:rsidTr="00643AA4">
            <w:tc>
              <w:tcPr>
                <w:tcW w:w="1491" w:type="dxa"/>
              </w:tcPr>
              <w:p w14:paraId="3CD161B5" w14:textId="7A7AEA29" w:rsidR="00726877" w:rsidRDefault="00726877">
                <w:r>
                  <w:t>0.</w:t>
                </w:r>
                <w:r w:rsidR="00643AA4">
                  <w:t>9</w:t>
                </w:r>
              </w:p>
            </w:tc>
            <w:tc>
              <w:tcPr>
                <w:tcW w:w="1491" w:type="dxa"/>
              </w:tcPr>
              <w:p w14:paraId="479E207D" w14:textId="226CAAA5" w:rsidR="00726877" w:rsidRDefault="00643AA4">
                <w:r>
                  <w:t>22.03.2022</w:t>
                </w:r>
              </w:p>
            </w:tc>
            <w:tc>
              <w:tcPr>
                <w:tcW w:w="1491" w:type="dxa"/>
              </w:tcPr>
              <w:p w14:paraId="18513D0B" w14:textId="623B1313" w:rsidR="00726877" w:rsidRDefault="00643AA4">
                <w:r>
                  <w:t>YM</w:t>
                </w:r>
              </w:p>
            </w:tc>
            <w:tc>
              <w:tcPr>
                <w:tcW w:w="2238" w:type="dxa"/>
              </w:tcPr>
              <w:p w14:paraId="7F9F9C78" w14:textId="77777777" w:rsidR="00726877" w:rsidRDefault="0054190B">
                <w:r>
                  <w:t>In Bearbeitung</w:t>
                </w:r>
              </w:p>
            </w:tc>
            <w:tc>
              <w:tcPr>
                <w:tcW w:w="2124" w:type="dxa"/>
              </w:tcPr>
              <w:p w14:paraId="2942A0C1" w14:textId="77777777" w:rsidR="0054190B" w:rsidRDefault="00A90916">
                <w:r>
                  <w:t>Formatierung</w:t>
                </w:r>
              </w:p>
            </w:tc>
          </w:tr>
          <w:tr w:rsidR="0054190B" w14:paraId="4B832686" w14:textId="77777777" w:rsidTr="00643AA4">
            <w:tc>
              <w:tcPr>
                <w:tcW w:w="1491" w:type="dxa"/>
              </w:tcPr>
              <w:p w14:paraId="2067E632" w14:textId="2FC2ED0D" w:rsidR="0054190B" w:rsidRDefault="00643AA4">
                <w:r>
                  <w:t>1.0</w:t>
                </w:r>
              </w:p>
            </w:tc>
            <w:tc>
              <w:tcPr>
                <w:tcW w:w="1491" w:type="dxa"/>
              </w:tcPr>
              <w:p w14:paraId="4CF6D96A" w14:textId="34C5CDAB" w:rsidR="0054190B" w:rsidRDefault="00643AA4">
                <w:r>
                  <w:t>22.03.2022</w:t>
                </w:r>
              </w:p>
            </w:tc>
            <w:tc>
              <w:tcPr>
                <w:tcW w:w="1491" w:type="dxa"/>
              </w:tcPr>
              <w:p w14:paraId="34FF9BC3" w14:textId="5EA32E53" w:rsidR="0054190B" w:rsidRDefault="00643AA4">
                <w:r>
                  <w:t>YM</w:t>
                </w:r>
              </w:p>
            </w:tc>
            <w:tc>
              <w:tcPr>
                <w:tcW w:w="2238" w:type="dxa"/>
              </w:tcPr>
              <w:p w14:paraId="4D076307" w14:textId="77777777" w:rsidR="0054190B" w:rsidRDefault="0054190B">
                <w:r>
                  <w:t>Erledigt</w:t>
                </w:r>
              </w:p>
            </w:tc>
            <w:tc>
              <w:tcPr>
                <w:tcW w:w="2124" w:type="dxa"/>
              </w:tcPr>
              <w:p w14:paraId="2F6EDF8E" w14:textId="77777777" w:rsidR="0054190B" w:rsidRDefault="0054190B">
                <w:r>
                  <w:t>Deckblatt</w:t>
                </w:r>
              </w:p>
            </w:tc>
          </w:tr>
        </w:tbl>
        <w:p w14:paraId="6639F5EB" w14:textId="77777777" w:rsidR="00AE2E45" w:rsidRDefault="00AE2E45" w:rsidP="007A79E9"/>
        <w:p w14:paraId="79DA6C1A" w14:textId="77777777" w:rsidR="00AE2E45" w:rsidRDefault="00AE2E45">
          <w:r>
            <w:br w:type="page"/>
          </w:r>
        </w:p>
        <w:p w14:paraId="22009CBE" w14:textId="77777777" w:rsidR="00AE2E45" w:rsidRDefault="00AE2E45" w:rsidP="000C775A">
          <w:pPr>
            <w:pStyle w:val="berschrift1"/>
          </w:pPr>
          <w:bookmarkStart w:id="1" w:name="_Toc98887304"/>
          <w:r w:rsidRPr="007A79E9">
            <w:lastRenderedPageBreak/>
            <w:t>Management Summary</w:t>
          </w:r>
          <w:bookmarkEnd w:id="1"/>
        </w:p>
        <w:p w14:paraId="0C89FA5F" w14:textId="4322F0D9" w:rsidR="00AE2E45" w:rsidRDefault="00AE2E45" w:rsidP="00AE2E45"/>
        <w:p w14:paraId="2E7E9471" w14:textId="4C80A23E" w:rsidR="000E51CC" w:rsidRPr="000E51CC" w:rsidRDefault="000E51CC" w:rsidP="000C775A">
          <w:pPr>
            <w:pStyle w:val="berschrift2"/>
          </w:pPr>
          <w:bookmarkStart w:id="2" w:name="_Toc98887305"/>
          <w:r w:rsidRPr="000E51CC">
            <w:t>IST</w:t>
          </w:r>
          <w:bookmarkEnd w:id="2"/>
        </w:p>
        <w:p w14:paraId="7DDD0481" w14:textId="2D0C3EDD" w:rsidR="000E51CC" w:rsidRDefault="000E51CC" w:rsidP="00AE2E45">
          <w:r>
            <w:t>Die Daten werden aktuell nicht gesichert. Es bestehen teilweise Sicherheitskopien auf einer externen Festplatte, doch dies wird nicht zuverlässig durchgeführt.</w:t>
          </w:r>
          <w:r w:rsidR="00E770B9">
            <w:t xml:space="preserve"> Es wäre unter Umständen noch Hardware vorhanden, um ein DIY NAS zu bauen.</w:t>
          </w:r>
        </w:p>
        <w:p w14:paraId="6C970740" w14:textId="77777777" w:rsidR="00E770B9" w:rsidRDefault="00E770B9" w:rsidP="00AE2E45"/>
        <w:p w14:paraId="518775DC" w14:textId="2DCF8F49" w:rsidR="000E51CC" w:rsidRPr="000E51CC" w:rsidRDefault="000E51CC" w:rsidP="000C775A">
          <w:pPr>
            <w:pStyle w:val="berschrift2"/>
          </w:pPr>
          <w:bookmarkStart w:id="3" w:name="_Toc98887306"/>
          <w:r w:rsidRPr="000E51CC">
            <w:t>SOLL</w:t>
          </w:r>
          <w:bookmarkEnd w:id="3"/>
        </w:p>
        <w:p w14:paraId="0EB8B053" w14:textId="00CFD954" w:rsidR="000E51CC" w:rsidRDefault="00E770B9" w:rsidP="00AE2E45">
          <w:r>
            <w:t>Die Daten sollen auf einem NAS gesichert werden. Darunter zählen die Bilder aus der Hobbyfotografie und weitere wichtige Dateien wie elektronisch gesicherte Belege oder andere vertrauliche Dokumente. Der freigegebene Ordner auf dem NAS soll ein das Windows System eingebunden werden.</w:t>
          </w:r>
          <w:r w:rsidR="001269FB">
            <w:t xml:space="preserve"> So sind die Daten immer verfügbar und können auch von anderen Geräten im Netzwerk abgerufen werden.</w:t>
          </w:r>
          <w:r w:rsidR="0026005B">
            <w:t xml:space="preserve"> Eine Standortredundanz wird durch einen zweiten Standort bei meinem Vater in Basel umgesetzt. Da wird ein zweites NAS aufgesetzt und wird per VPN angesteuert. Es werden keine externen Tools und keine Clouddienste genutzt, da bei dieser Datenmenge fortlaufende Kosten anfallen. Es wird mit einer Datenmenge von rund </w:t>
          </w:r>
          <w:r w:rsidR="00767AB5">
            <w:t>6</w:t>
          </w:r>
          <w:r w:rsidR="0026005B">
            <w:t>TB gerechnet.</w:t>
          </w:r>
          <w:r w:rsidR="000068B0">
            <w:t xml:space="preserve"> Die automatische Synchronisation der beiden NAS wird durch ein Skript auf einem </w:t>
          </w:r>
          <w:r w:rsidR="000C775A">
            <w:t>mini PC alle 24h ausgeführt. Um eine Redundanz der Synchronisation zu bieten, wird an beiden Standorten ein VPN Endknoten installiert und auch ein Synchronisations-PC.</w:t>
          </w:r>
        </w:p>
        <w:p w14:paraId="716A5798" w14:textId="17160DB8" w:rsidR="000068B0" w:rsidRDefault="000068B0" w:rsidP="00AE2E45">
          <w:r>
            <w:t>Für allgemeine Arbeitsdokumente wird dann doch auf ein Clouddienst gesetzt. Der genutzte Dienst wird GitHub sein. So sind die Daten überall verfügbar und das Home Netzwerk wird keinen Risiken ausgesetzt. Mit diesem Clouddienst sind die Daten auch immer noch Lokal auf den Rechnern abgespeichert und bietet so eine weitere Redundanz.</w:t>
          </w:r>
        </w:p>
        <w:p w14:paraId="0B6D930F" w14:textId="77777777" w:rsidR="0026005B" w:rsidRDefault="0026005B" w:rsidP="00AE2E45"/>
        <w:p w14:paraId="6C0ECA34" w14:textId="31E63287" w:rsidR="000E51CC" w:rsidRPr="000E51CC" w:rsidRDefault="000E51CC" w:rsidP="000C775A">
          <w:pPr>
            <w:pStyle w:val="berschrift2"/>
          </w:pPr>
          <w:bookmarkStart w:id="4" w:name="_Toc98887307"/>
          <w:r w:rsidRPr="000E51CC">
            <w:t>Aufwand</w:t>
          </w:r>
          <w:bookmarkEnd w:id="4"/>
        </w:p>
        <w:p w14:paraId="672D3105" w14:textId="07EAD962" w:rsidR="000E51CC" w:rsidRDefault="0026005B" w:rsidP="00AE2E45">
          <w:r>
            <w:t xml:space="preserve">Der Aufwand besteht lediglich darin die beiden NAS aufzusetzen und den VPN Server in </w:t>
          </w:r>
          <w:proofErr w:type="spellStart"/>
          <w:r>
            <w:t>betrieb</w:t>
          </w:r>
          <w:proofErr w:type="spellEnd"/>
          <w:r>
            <w:t xml:space="preserve"> zu nehmen. Der Zeitaufwand beträgt bis zu 4h.</w:t>
          </w:r>
        </w:p>
        <w:p w14:paraId="57A23A53" w14:textId="77777777" w:rsidR="00B33895" w:rsidRDefault="00B33895" w:rsidP="00AE2E45"/>
        <w:p w14:paraId="56DA4D87" w14:textId="46E1DB7E" w:rsidR="0026005B" w:rsidRPr="000E51CC" w:rsidRDefault="000E51CC" w:rsidP="000C775A">
          <w:pPr>
            <w:pStyle w:val="berschrift2"/>
          </w:pPr>
          <w:bookmarkStart w:id="5" w:name="_Toc98887308"/>
          <w:r w:rsidRPr="000E51CC">
            <w:t>Kosten</w:t>
          </w:r>
          <w:bookmarkEnd w:id="5"/>
        </w:p>
        <w:p w14:paraId="3B2A9CEC" w14:textId="77777777" w:rsidR="00A90B9F" w:rsidRDefault="0026005B" w:rsidP="007A79E9">
          <w:r>
            <w:t xml:space="preserve">Die Kosten belaufen sich für das benötigte Material auf bis zu </w:t>
          </w:r>
          <w:r w:rsidR="00B33895">
            <w:t>2‘100CHF.</w:t>
          </w:r>
        </w:p>
        <w:p w14:paraId="0D229903" w14:textId="4880CA58" w:rsidR="00D54903" w:rsidRDefault="00A90B9F" w:rsidP="007A79E9">
          <w:r>
            <w:br w:type="page"/>
          </w:r>
        </w:p>
      </w:sdtContent>
    </w:sdt>
    <w:sdt>
      <w:sdtPr>
        <w:rPr>
          <w:rFonts w:eastAsiaTheme="minorHAnsi" w:cstheme="minorBidi"/>
          <w:color w:val="auto"/>
          <w:sz w:val="24"/>
          <w:szCs w:val="22"/>
          <w:lang w:eastAsia="en-US"/>
        </w:rPr>
        <w:id w:val="167914427"/>
        <w:docPartObj>
          <w:docPartGallery w:val="Table of Contents"/>
          <w:docPartUnique/>
        </w:docPartObj>
      </w:sdtPr>
      <w:sdtEndPr/>
      <w:sdtContent>
        <w:p w14:paraId="0354C3A9" w14:textId="77777777" w:rsidR="00EC3F30" w:rsidRDefault="00EC3F30">
          <w:pPr>
            <w:pStyle w:val="Inhaltsverzeichnisberschrift"/>
          </w:pPr>
          <w:r>
            <w:t>Inhaltsverzeichnis</w:t>
          </w:r>
        </w:p>
        <w:p w14:paraId="3F0517DF" w14:textId="33D120A8" w:rsidR="000638A0" w:rsidRDefault="00EC3F30">
          <w:pPr>
            <w:pStyle w:val="Verzeichnis1"/>
            <w:rPr>
              <w:rFonts w:asciiTheme="minorHAnsi" w:eastAsiaTheme="minorEastAsia" w:hAnsiTheme="minorHAnsi"/>
              <w:b w:val="0"/>
              <w:noProof/>
              <w:sz w:val="22"/>
              <w:lang w:val="de-CH" w:eastAsia="de-CH"/>
            </w:rPr>
          </w:pPr>
          <w:r>
            <w:fldChar w:fldCharType="begin"/>
          </w:r>
          <w:r>
            <w:instrText xml:space="preserve"> TOC \o "1-3" \h \z \u </w:instrText>
          </w:r>
          <w:r>
            <w:fldChar w:fldCharType="separate"/>
          </w:r>
          <w:hyperlink w:anchor="_Toc98887303" w:history="1">
            <w:r w:rsidR="000638A0" w:rsidRPr="00BE6B69">
              <w:rPr>
                <w:rStyle w:val="Hyperlink"/>
                <w:noProof/>
              </w:rPr>
              <w:t>1</w:t>
            </w:r>
            <w:r w:rsidR="000638A0">
              <w:rPr>
                <w:rFonts w:asciiTheme="minorHAnsi" w:eastAsiaTheme="minorEastAsia" w:hAnsiTheme="minorHAnsi"/>
                <w:b w:val="0"/>
                <w:noProof/>
                <w:sz w:val="22"/>
                <w:lang w:val="de-CH" w:eastAsia="de-CH"/>
              </w:rPr>
              <w:tab/>
            </w:r>
            <w:r w:rsidR="000638A0" w:rsidRPr="00BE6B69">
              <w:rPr>
                <w:rStyle w:val="Hyperlink"/>
                <w:noProof/>
              </w:rPr>
              <w:t>Dokumentenmanagement</w:t>
            </w:r>
            <w:r w:rsidR="000638A0">
              <w:rPr>
                <w:noProof/>
                <w:webHidden/>
              </w:rPr>
              <w:tab/>
            </w:r>
            <w:r w:rsidR="000638A0">
              <w:rPr>
                <w:noProof/>
                <w:webHidden/>
              </w:rPr>
              <w:fldChar w:fldCharType="begin"/>
            </w:r>
            <w:r w:rsidR="000638A0">
              <w:rPr>
                <w:noProof/>
                <w:webHidden/>
              </w:rPr>
              <w:instrText xml:space="preserve"> PAGEREF _Toc98887303 \h </w:instrText>
            </w:r>
            <w:r w:rsidR="000638A0">
              <w:rPr>
                <w:noProof/>
                <w:webHidden/>
              </w:rPr>
            </w:r>
            <w:r w:rsidR="000638A0">
              <w:rPr>
                <w:noProof/>
                <w:webHidden/>
              </w:rPr>
              <w:fldChar w:fldCharType="separate"/>
            </w:r>
            <w:r w:rsidR="0061360C">
              <w:rPr>
                <w:noProof/>
                <w:webHidden/>
              </w:rPr>
              <w:t>1</w:t>
            </w:r>
            <w:r w:rsidR="000638A0">
              <w:rPr>
                <w:noProof/>
                <w:webHidden/>
              </w:rPr>
              <w:fldChar w:fldCharType="end"/>
            </w:r>
          </w:hyperlink>
        </w:p>
        <w:p w14:paraId="41719330" w14:textId="238BA8AB" w:rsidR="000638A0" w:rsidRDefault="0076583C">
          <w:pPr>
            <w:pStyle w:val="Verzeichnis1"/>
            <w:rPr>
              <w:rFonts w:asciiTheme="minorHAnsi" w:eastAsiaTheme="minorEastAsia" w:hAnsiTheme="minorHAnsi"/>
              <w:b w:val="0"/>
              <w:noProof/>
              <w:sz w:val="22"/>
              <w:lang w:val="de-CH" w:eastAsia="de-CH"/>
            </w:rPr>
          </w:pPr>
          <w:hyperlink w:anchor="_Toc98887304" w:history="1">
            <w:r w:rsidR="000638A0" w:rsidRPr="00BE6B69">
              <w:rPr>
                <w:rStyle w:val="Hyperlink"/>
                <w:noProof/>
              </w:rPr>
              <w:t>2</w:t>
            </w:r>
            <w:r w:rsidR="000638A0">
              <w:rPr>
                <w:rFonts w:asciiTheme="minorHAnsi" w:eastAsiaTheme="minorEastAsia" w:hAnsiTheme="minorHAnsi"/>
                <w:b w:val="0"/>
                <w:noProof/>
                <w:sz w:val="22"/>
                <w:lang w:val="de-CH" w:eastAsia="de-CH"/>
              </w:rPr>
              <w:tab/>
            </w:r>
            <w:r w:rsidR="000638A0" w:rsidRPr="00BE6B69">
              <w:rPr>
                <w:rStyle w:val="Hyperlink"/>
                <w:noProof/>
              </w:rPr>
              <w:t>Management Summary</w:t>
            </w:r>
            <w:r w:rsidR="000638A0">
              <w:rPr>
                <w:noProof/>
                <w:webHidden/>
              </w:rPr>
              <w:tab/>
            </w:r>
            <w:r w:rsidR="000638A0">
              <w:rPr>
                <w:noProof/>
                <w:webHidden/>
              </w:rPr>
              <w:fldChar w:fldCharType="begin"/>
            </w:r>
            <w:r w:rsidR="000638A0">
              <w:rPr>
                <w:noProof/>
                <w:webHidden/>
              </w:rPr>
              <w:instrText xml:space="preserve"> PAGEREF _Toc98887304 \h </w:instrText>
            </w:r>
            <w:r w:rsidR="000638A0">
              <w:rPr>
                <w:noProof/>
                <w:webHidden/>
              </w:rPr>
            </w:r>
            <w:r w:rsidR="000638A0">
              <w:rPr>
                <w:noProof/>
                <w:webHidden/>
              </w:rPr>
              <w:fldChar w:fldCharType="separate"/>
            </w:r>
            <w:r w:rsidR="0061360C">
              <w:rPr>
                <w:noProof/>
                <w:webHidden/>
              </w:rPr>
              <w:t>2</w:t>
            </w:r>
            <w:r w:rsidR="000638A0">
              <w:rPr>
                <w:noProof/>
                <w:webHidden/>
              </w:rPr>
              <w:fldChar w:fldCharType="end"/>
            </w:r>
          </w:hyperlink>
        </w:p>
        <w:p w14:paraId="3D2875B9" w14:textId="06F94CC3" w:rsidR="000638A0" w:rsidRDefault="0076583C">
          <w:pPr>
            <w:pStyle w:val="Verzeichnis2"/>
            <w:rPr>
              <w:rFonts w:asciiTheme="minorHAnsi" w:eastAsiaTheme="minorEastAsia" w:hAnsiTheme="minorHAnsi"/>
              <w:noProof/>
              <w:sz w:val="22"/>
              <w:lang w:val="de-CH" w:eastAsia="de-CH"/>
            </w:rPr>
          </w:pPr>
          <w:hyperlink w:anchor="_Toc98887305" w:history="1">
            <w:r w:rsidR="000638A0" w:rsidRPr="00BE6B69">
              <w:rPr>
                <w:rStyle w:val="Hyperlink"/>
                <w:noProof/>
              </w:rPr>
              <w:t>2.1</w:t>
            </w:r>
            <w:r w:rsidR="000638A0">
              <w:rPr>
                <w:rFonts w:asciiTheme="minorHAnsi" w:eastAsiaTheme="minorEastAsia" w:hAnsiTheme="minorHAnsi"/>
                <w:noProof/>
                <w:sz w:val="22"/>
                <w:lang w:val="de-CH" w:eastAsia="de-CH"/>
              </w:rPr>
              <w:tab/>
            </w:r>
            <w:r w:rsidR="000638A0" w:rsidRPr="00BE6B69">
              <w:rPr>
                <w:rStyle w:val="Hyperlink"/>
                <w:noProof/>
              </w:rPr>
              <w:t>IST</w:t>
            </w:r>
            <w:r w:rsidR="000638A0">
              <w:rPr>
                <w:noProof/>
                <w:webHidden/>
              </w:rPr>
              <w:tab/>
            </w:r>
            <w:r w:rsidR="000638A0">
              <w:rPr>
                <w:noProof/>
                <w:webHidden/>
              </w:rPr>
              <w:fldChar w:fldCharType="begin"/>
            </w:r>
            <w:r w:rsidR="000638A0">
              <w:rPr>
                <w:noProof/>
                <w:webHidden/>
              </w:rPr>
              <w:instrText xml:space="preserve"> PAGEREF _Toc98887305 \h </w:instrText>
            </w:r>
            <w:r w:rsidR="000638A0">
              <w:rPr>
                <w:noProof/>
                <w:webHidden/>
              </w:rPr>
            </w:r>
            <w:r w:rsidR="000638A0">
              <w:rPr>
                <w:noProof/>
                <w:webHidden/>
              </w:rPr>
              <w:fldChar w:fldCharType="separate"/>
            </w:r>
            <w:r w:rsidR="0061360C">
              <w:rPr>
                <w:noProof/>
                <w:webHidden/>
              </w:rPr>
              <w:t>2</w:t>
            </w:r>
            <w:r w:rsidR="000638A0">
              <w:rPr>
                <w:noProof/>
                <w:webHidden/>
              </w:rPr>
              <w:fldChar w:fldCharType="end"/>
            </w:r>
          </w:hyperlink>
        </w:p>
        <w:p w14:paraId="54391984" w14:textId="6E28B21A" w:rsidR="000638A0" w:rsidRDefault="0076583C">
          <w:pPr>
            <w:pStyle w:val="Verzeichnis2"/>
            <w:rPr>
              <w:rFonts w:asciiTheme="minorHAnsi" w:eastAsiaTheme="minorEastAsia" w:hAnsiTheme="minorHAnsi"/>
              <w:noProof/>
              <w:sz w:val="22"/>
              <w:lang w:val="de-CH" w:eastAsia="de-CH"/>
            </w:rPr>
          </w:pPr>
          <w:hyperlink w:anchor="_Toc98887306" w:history="1">
            <w:r w:rsidR="000638A0" w:rsidRPr="00BE6B69">
              <w:rPr>
                <w:rStyle w:val="Hyperlink"/>
                <w:noProof/>
              </w:rPr>
              <w:t>2.2</w:t>
            </w:r>
            <w:r w:rsidR="000638A0">
              <w:rPr>
                <w:rFonts w:asciiTheme="minorHAnsi" w:eastAsiaTheme="minorEastAsia" w:hAnsiTheme="minorHAnsi"/>
                <w:noProof/>
                <w:sz w:val="22"/>
                <w:lang w:val="de-CH" w:eastAsia="de-CH"/>
              </w:rPr>
              <w:tab/>
            </w:r>
            <w:r w:rsidR="000638A0" w:rsidRPr="00BE6B69">
              <w:rPr>
                <w:rStyle w:val="Hyperlink"/>
                <w:noProof/>
              </w:rPr>
              <w:t>SOLL</w:t>
            </w:r>
            <w:r w:rsidR="000638A0">
              <w:rPr>
                <w:noProof/>
                <w:webHidden/>
              </w:rPr>
              <w:tab/>
            </w:r>
            <w:r w:rsidR="000638A0">
              <w:rPr>
                <w:noProof/>
                <w:webHidden/>
              </w:rPr>
              <w:fldChar w:fldCharType="begin"/>
            </w:r>
            <w:r w:rsidR="000638A0">
              <w:rPr>
                <w:noProof/>
                <w:webHidden/>
              </w:rPr>
              <w:instrText xml:space="preserve"> PAGEREF _Toc98887306 \h </w:instrText>
            </w:r>
            <w:r w:rsidR="000638A0">
              <w:rPr>
                <w:noProof/>
                <w:webHidden/>
              </w:rPr>
            </w:r>
            <w:r w:rsidR="000638A0">
              <w:rPr>
                <w:noProof/>
                <w:webHidden/>
              </w:rPr>
              <w:fldChar w:fldCharType="separate"/>
            </w:r>
            <w:r w:rsidR="0061360C">
              <w:rPr>
                <w:noProof/>
                <w:webHidden/>
              </w:rPr>
              <w:t>2</w:t>
            </w:r>
            <w:r w:rsidR="000638A0">
              <w:rPr>
                <w:noProof/>
                <w:webHidden/>
              </w:rPr>
              <w:fldChar w:fldCharType="end"/>
            </w:r>
          </w:hyperlink>
        </w:p>
        <w:p w14:paraId="2D94B898" w14:textId="48D2CE91" w:rsidR="000638A0" w:rsidRDefault="0076583C">
          <w:pPr>
            <w:pStyle w:val="Verzeichnis2"/>
            <w:rPr>
              <w:rFonts w:asciiTheme="minorHAnsi" w:eastAsiaTheme="minorEastAsia" w:hAnsiTheme="minorHAnsi"/>
              <w:noProof/>
              <w:sz w:val="22"/>
              <w:lang w:val="de-CH" w:eastAsia="de-CH"/>
            </w:rPr>
          </w:pPr>
          <w:hyperlink w:anchor="_Toc98887307" w:history="1">
            <w:r w:rsidR="000638A0" w:rsidRPr="00BE6B69">
              <w:rPr>
                <w:rStyle w:val="Hyperlink"/>
                <w:noProof/>
              </w:rPr>
              <w:t>2.3</w:t>
            </w:r>
            <w:r w:rsidR="000638A0">
              <w:rPr>
                <w:rFonts w:asciiTheme="minorHAnsi" w:eastAsiaTheme="minorEastAsia" w:hAnsiTheme="minorHAnsi"/>
                <w:noProof/>
                <w:sz w:val="22"/>
                <w:lang w:val="de-CH" w:eastAsia="de-CH"/>
              </w:rPr>
              <w:tab/>
            </w:r>
            <w:r w:rsidR="000638A0" w:rsidRPr="00BE6B69">
              <w:rPr>
                <w:rStyle w:val="Hyperlink"/>
                <w:noProof/>
              </w:rPr>
              <w:t>Aufwand</w:t>
            </w:r>
            <w:r w:rsidR="000638A0">
              <w:rPr>
                <w:noProof/>
                <w:webHidden/>
              </w:rPr>
              <w:tab/>
            </w:r>
            <w:r w:rsidR="000638A0">
              <w:rPr>
                <w:noProof/>
                <w:webHidden/>
              </w:rPr>
              <w:fldChar w:fldCharType="begin"/>
            </w:r>
            <w:r w:rsidR="000638A0">
              <w:rPr>
                <w:noProof/>
                <w:webHidden/>
              </w:rPr>
              <w:instrText xml:space="preserve"> PAGEREF _Toc98887307 \h </w:instrText>
            </w:r>
            <w:r w:rsidR="000638A0">
              <w:rPr>
                <w:noProof/>
                <w:webHidden/>
              </w:rPr>
            </w:r>
            <w:r w:rsidR="000638A0">
              <w:rPr>
                <w:noProof/>
                <w:webHidden/>
              </w:rPr>
              <w:fldChar w:fldCharType="separate"/>
            </w:r>
            <w:r w:rsidR="0061360C">
              <w:rPr>
                <w:noProof/>
                <w:webHidden/>
              </w:rPr>
              <w:t>2</w:t>
            </w:r>
            <w:r w:rsidR="000638A0">
              <w:rPr>
                <w:noProof/>
                <w:webHidden/>
              </w:rPr>
              <w:fldChar w:fldCharType="end"/>
            </w:r>
          </w:hyperlink>
        </w:p>
        <w:p w14:paraId="3D7A5851" w14:textId="1B5EAED3" w:rsidR="000638A0" w:rsidRDefault="0076583C">
          <w:pPr>
            <w:pStyle w:val="Verzeichnis2"/>
            <w:rPr>
              <w:rFonts w:asciiTheme="minorHAnsi" w:eastAsiaTheme="minorEastAsia" w:hAnsiTheme="minorHAnsi"/>
              <w:noProof/>
              <w:sz w:val="22"/>
              <w:lang w:val="de-CH" w:eastAsia="de-CH"/>
            </w:rPr>
          </w:pPr>
          <w:hyperlink w:anchor="_Toc98887308" w:history="1">
            <w:r w:rsidR="000638A0" w:rsidRPr="00BE6B69">
              <w:rPr>
                <w:rStyle w:val="Hyperlink"/>
                <w:noProof/>
              </w:rPr>
              <w:t>2.4</w:t>
            </w:r>
            <w:r w:rsidR="000638A0">
              <w:rPr>
                <w:rFonts w:asciiTheme="minorHAnsi" w:eastAsiaTheme="minorEastAsia" w:hAnsiTheme="minorHAnsi"/>
                <w:noProof/>
                <w:sz w:val="22"/>
                <w:lang w:val="de-CH" w:eastAsia="de-CH"/>
              </w:rPr>
              <w:tab/>
            </w:r>
            <w:r w:rsidR="000638A0" w:rsidRPr="00BE6B69">
              <w:rPr>
                <w:rStyle w:val="Hyperlink"/>
                <w:noProof/>
              </w:rPr>
              <w:t>Kosten</w:t>
            </w:r>
            <w:r w:rsidR="000638A0">
              <w:rPr>
                <w:noProof/>
                <w:webHidden/>
              </w:rPr>
              <w:tab/>
            </w:r>
            <w:r w:rsidR="000638A0">
              <w:rPr>
                <w:noProof/>
                <w:webHidden/>
              </w:rPr>
              <w:fldChar w:fldCharType="begin"/>
            </w:r>
            <w:r w:rsidR="000638A0">
              <w:rPr>
                <w:noProof/>
                <w:webHidden/>
              </w:rPr>
              <w:instrText xml:space="preserve"> PAGEREF _Toc98887308 \h </w:instrText>
            </w:r>
            <w:r w:rsidR="000638A0">
              <w:rPr>
                <w:noProof/>
                <w:webHidden/>
              </w:rPr>
            </w:r>
            <w:r w:rsidR="000638A0">
              <w:rPr>
                <w:noProof/>
                <w:webHidden/>
              </w:rPr>
              <w:fldChar w:fldCharType="separate"/>
            </w:r>
            <w:r w:rsidR="0061360C">
              <w:rPr>
                <w:noProof/>
                <w:webHidden/>
              </w:rPr>
              <w:t>2</w:t>
            </w:r>
            <w:r w:rsidR="000638A0">
              <w:rPr>
                <w:noProof/>
                <w:webHidden/>
              </w:rPr>
              <w:fldChar w:fldCharType="end"/>
            </w:r>
          </w:hyperlink>
        </w:p>
        <w:p w14:paraId="199ADEA4" w14:textId="462C7441" w:rsidR="000638A0" w:rsidRDefault="0076583C">
          <w:pPr>
            <w:pStyle w:val="Verzeichnis1"/>
            <w:rPr>
              <w:rFonts w:asciiTheme="minorHAnsi" w:eastAsiaTheme="minorEastAsia" w:hAnsiTheme="minorHAnsi"/>
              <w:b w:val="0"/>
              <w:noProof/>
              <w:sz w:val="22"/>
              <w:lang w:val="de-CH" w:eastAsia="de-CH"/>
            </w:rPr>
          </w:pPr>
          <w:hyperlink w:anchor="_Toc98887309" w:history="1">
            <w:r w:rsidR="000638A0" w:rsidRPr="00BE6B69">
              <w:rPr>
                <w:rStyle w:val="Hyperlink"/>
                <w:noProof/>
              </w:rPr>
              <w:t>4</w:t>
            </w:r>
            <w:r w:rsidR="000638A0">
              <w:rPr>
                <w:rFonts w:asciiTheme="minorHAnsi" w:eastAsiaTheme="minorEastAsia" w:hAnsiTheme="minorHAnsi"/>
                <w:b w:val="0"/>
                <w:noProof/>
                <w:sz w:val="22"/>
                <w:lang w:val="de-CH" w:eastAsia="de-CH"/>
              </w:rPr>
              <w:tab/>
            </w:r>
            <w:r w:rsidR="000638A0" w:rsidRPr="00BE6B69">
              <w:rPr>
                <w:rStyle w:val="Hyperlink"/>
                <w:noProof/>
              </w:rPr>
              <w:t>Zu sichernde Daten Bestimmen</w:t>
            </w:r>
            <w:r w:rsidR="000638A0">
              <w:rPr>
                <w:noProof/>
                <w:webHidden/>
              </w:rPr>
              <w:tab/>
            </w:r>
            <w:r w:rsidR="000638A0">
              <w:rPr>
                <w:noProof/>
                <w:webHidden/>
              </w:rPr>
              <w:fldChar w:fldCharType="begin"/>
            </w:r>
            <w:r w:rsidR="000638A0">
              <w:rPr>
                <w:noProof/>
                <w:webHidden/>
              </w:rPr>
              <w:instrText xml:space="preserve"> PAGEREF _Toc98887309 \h </w:instrText>
            </w:r>
            <w:r w:rsidR="000638A0">
              <w:rPr>
                <w:noProof/>
                <w:webHidden/>
              </w:rPr>
            </w:r>
            <w:r w:rsidR="000638A0">
              <w:rPr>
                <w:noProof/>
                <w:webHidden/>
              </w:rPr>
              <w:fldChar w:fldCharType="separate"/>
            </w:r>
            <w:r w:rsidR="0061360C">
              <w:rPr>
                <w:noProof/>
                <w:webHidden/>
              </w:rPr>
              <w:t>5</w:t>
            </w:r>
            <w:r w:rsidR="000638A0">
              <w:rPr>
                <w:noProof/>
                <w:webHidden/>
              </w:rPr>
              <w:fldChar w:fldCharType="end"/>
            </w:r>
          </w:hyperlink>
        </w:p>
        <w:p w14:paraId="655BEA6E" w14:textId="40AA60F2" w:rsidR="000638A0" w:rsidRDefault="0076583C">
          <w:pPr>
            <w:pStyle w:val="Verzeichnis2"/>
            <w:rPr>
              <w:rFonts w:asciiTheme="minorHAnsi" w:eastAsiaTheme="minorEastAsia" w:hAnsiTheme="minorHAnsi"/>
              <w:noProof/>
              <w:sz w:val="22"/>
              <w:lang w:val="de-CH" w:eastAsia="de-CH"/>
            </w:rPr>
          </w:pPr>
          <w:hyperlink w:anchor="_Toc98887310" w:history="1">
            <w:r w:rsidR="000638A0" w:rsidRPr="00BE6B69">
              <w:rPr>
                <w:rStyle w:val="Hyperlink"/>
                <w:noProof/>
              </w:rPr>
              <w:t>4.1</w:t>
            </w:r>
            <w:r w:rsidR="000638A0">
              <w:rPr>
                <w:rFonts w:asciiTheme="minorHAnsi" w:eastAsiaTheme="minorEastAsia" w:hAnsiTheme="minorHAnsi"/>
                <w:noProof/>
                <w:sz w:val="22"/>
                <w:lang w:val="de-CH" w:eastAsia="de-CH"/>
              </w:rPr>
              <w:tab/>
            </w:r>
            <w:r w:rsidR="000638A0" w:rsidRPr="00BE6B69">
              <w:rPr>
                <w:rStyle w:val="Hyperlink"/>
                <w:noProof/>
              </w:rPr>
              <w:t>IST</w:t>
            </w:r>
            <w:r w:rsidR="000638A0">
              <w:rPr>
                <w:noProof/>
                <w:webHidden/>
              </w:rPr>
              <w:tab/>
            </w:r>
            <w:r w:rsidR="000638A0">
              <w:rPr>
                <w:noProof/>
                <w:webHidden/>
              </w:rPr>
              <w:fldChar w:fldCharType="begin"/>
            </w:r>
            <w:r w:rsidR="000638A0">
              <w:rPr>
                <w:noProof/>
                <w:webHidden/>
              </w:rPr>
              <w:instrText xml:space="preserve"> PAGEREF _Toc98887310 \h </w:instrText>
            </w:r>
            <w:r w:rsidR="000638A0">
              <w:rPr>
                <w:noProof/>
                <w:webHidden/>
              </w:rPr>
            </w:r>
            <w:r w:rsidR="000638A0">
              <w:rPr>
                <w:noProof/>
                <w:webHidden/>
              </w:rPr>
              <w:fldChar w:fldCharType="separate"/>
            </w:r>
            <w:r w:rsidR="0061360C">
              <w:rPr>
                <w:noProof/>
                <w:webHidden/>
              </w:rPr>
              <w:t>5</w:t>
            </w:r>
            <w:r w:rsidR="000638A0">
              <w:rPr>
                <w:noProof/>
                <w:webHidden/>
              </w:rPr>
              <w:fldChar w:fldCharType="end"/>
            </w:r>
          </w:hyperlink>
        </w:p>
        <w:p w14:paraId="123D684A" w14:textId="750E859E" w:rsidR="000638A0" w:rsidRDefault="0076583C">
          <w:pPr>
            <w:pStyle w:val="Verzeichnis2"/>
            <w:rPr>
              <w:rFonts w:asciiTheme="minorHAnsi" w:eastAsiaTheme="minorEastAsia" w:hAnsiTheme="minorHAnsi"/>
              <w:noProof/>
              <w:sz w:val="22"/>
              <w:lang w:val="de-CH" w:eastAsia="de-CH"/>
            </w:rPr>
          </w:pPr>
          <w:hyperlink w:anchor="_Toc98887311" w:history="1">
            <w:r w:rsidR="000638A0" w:rsidRPr="00BE6B69">
              <w:rPr>
                <w:rStyle w:val="Hyperlink"/>
                <w:noProof/>
              </w:rPr>
              <w:t>4.2</w:t>
            </w:r>
            <w:r w:rsidR="000638A0">
              <w:rPr>
                <w:rFonts w:asciiTheme="minorHAnsi" w:eastAsiaTheme="minorEastAsia" w:hAnsiTheme="minorHAnsi"/>
                <w:noProof/>
                <w:sz w:val="22"/>
                <w:lang w:val="de-CH" w:eastAsia="de-CH"/>
              </w:rPr>
              <w:tab/>
            </w:r>
            <w:r w:rsidR="000638A0" w:rsidRPr="00BE6B69">
              <w:rPr>
                <w:rStyle w:val="Hyperlink"/>
                <w:noProof/>
              </w:rPr>
              <w:t>SOLL</w:t>
            </w:r>
            <w:r w:rsidR="000638A0">
              <w:rPr>
                <w:noProof/>
                <w:webHidden/>
              </w:rPr>
              <w:tab/>
            </w:r>
            <w:r w:rsidR="000638A0">
              <w:rPr>
                <w:noProof/>
                <w:webHidden/>
              </w:rPr>
              <w:fldChar w:fldCharType="begin"/>
            </w:r>
            <w:r w:rsidR="000638A0">
              <w:rPr>
                <w:noProof/>
                <w:webHidden/>
              </w:rPr>
              <w:instrText xml:space="preserve"> PAGEREF _Toc98887311 \h </w:instrText>
            </w:r>
            <w:r w:rsidR="000638A0">
              <w:rPr>
                <w:noProof/>
                <w:webHidden/>
              </w:rPr>
            </w:r>
            <w:r w:rsidR="000638A0">
              <w:rPr>
                <w:noProof/>
                <w:webHidden/>
              </w:rPr>
              <w:fldChar w:fldCharType="separate"/>
            </w:r>
            <w:r w:rsidR="0061360C">
              <w:rPr>
                <w:noProof/>
                <w:webHidden/>
              </w:rPr>
              <w:t>6</w:t>
            </w:r>
            <w:r w:rsidR="000638A0">
              <w:rPr>
                <w:noProof/>
                <w:webHidden/>
              </w:rPr>
              <w:fldChar w:fldCharType="end"/>
            </w:r>
          </w:hyperlink>
        </w:p>
        <w:p w14:paraId="58D688B1" w14:textId="44DBCA58" w:rsidR="000638A0" w:rsidRDefault="0076583C">
          <w:pPr>
            <w:pStyle w:val="Verzeichnis2"/>
            <w:rPr>
              <w:rFonts w:asciiTheme="minorHAnsi" w:eastAsiaTheme="minorEastAsia" w:hAnsiTheme="minorHAnsi"/>
              <w:noProof/>
              <w:sz w:val="22"/>
              <w:lang w:val="de-CH" w:eastAsia="de-CH"/>
            </w:rPr>
          </w:pPr>
          <w:hyperlink w:anchor="_Toc98887312" w:history="1">
            <w:r w:rsidR="000638A0" w:rsidRPr="00BE6B69">
              <w:rPr>
                <w:rStyle w:val="Hyperlink"/>
                <w:noProof/>
              </w:rPr>
              <w:t>4.3</w:t>
            </w:r>
            <w:r w:rsidR="000638A0">
              <w:rPr>
                <w:rFonts w:asciiTheme="minorHAnsi" w:eastAsiaTheme="minorEastAsia" w:hAnsiTheme="minorHAnsi"/>
                <w:noProof/>
                <w:sz w:val="22"/>
                <w:lang w:val="de-CH" w:eastAsia="de-CH"/>
              </w:rPr>
              <w:tab/>
            </w:r>
            <w:r w:rsidR="000638A0" w:rsidRPr="00BE6B69">
              <w:rPr>
                <w:rStyle w:val="Hyperlink"/>
                <w:noProof/>
              </w:rPr>
              <w:t>Umgang mit streng vertraulichen Daten</w:t>
            </w:r>
            <w:r w:rsidR="000638A0">
              <w:rPr>
                <w:noProof/>
                <w:webHidden/>
              </w:rPr>
              <w:tab/>
            </w:r>
            <w:r w:rsidR="000638A0">
              <w:rPr>
                <w:noProof/>
                <w:webHidden/>
              </w:rPr>
              <w:fldChar w:fldCharType="begin"/>
            </w:r>
            <w:r w:rsidR="000638A0">
              <w:rPr>
                <w:noProof/>
                <w:webHidden/>
              </w:rPr>
              <w:instrText xml:space="preserve"> PAGEREF _Toc98887312 \h </w:instrText>
            </w:r>
            <w:r w:rsidR="000638A0">
              <w:rPr>
                <w:noProof/>
                <w:webHidden/>
              </w:rPr>
            </w:r>
            <w:r w:rsidR="000638A0">
              <w:rPr>
                <w:noProof/>
                <w:webHidden/>
              </w:rPr>
              <w:fldChar w:fldCharType="separate"/>
            </w:r>
            <w:r w:rsidR="0061360C">
              <w:rPr>
                <w:noProof/>
                <w:webHidden/>
              </w:rPr>
              <w:t>7</w:t>
            </w:r>
            <w:r w:rsidR="000638A0">
              <w:rPr>
                <w:noProof/>
                <w:webHidden/>
              </w:rPr>
              <w:fldChar w:fldCharType="end"/>
            </w:r>
          </w:hyperlink>
        </w:p>
        <w:p w14:paraId="3946D5C7" w14:textId="5CA4CA9E" w:rsidR="000638A0" w:rsidRDefault="0076583C">
          <w:pPr>
            <w:pStyle w:val="Verzeichnis2"/>
            <w:rPr>
              <w:rFonts w:asciiTheme="minorHAnsi" w:eastAsiaTheme="minorEastAsia" w:hAnsiTheme="minorHAnsi"/>
              <w:noProof/>
              <w:sz w:val="22"/>
              <w:lang w:val="de-CH" w:eastAsia="de-CH"/>
            </w:rPr>
          </w:pPr>
          <w:hyperlink w:anchor="_Toc98887313" w:history="1">
            <w:r w:rsidR="000638A0" w:rsidRPr="00BE6B69">
              <w:rPr>
                <w:rStyle w:val="Hyperlink"/>
                <w:noProof/>
              </w:rPr>
              <w:t>4.4</w:t>
            </w:r>
            <w:r w:rsidR="000638A0">
              <w:rPr>
                <w:rFonts w:asciiTheme="minorHAnsi" w:eastAsiaTheme="minorEastAsia" w:hAnsiTheme="minorHAnsi"/>
                <w:noProof/>
                <w:sz w:val="22"/>
                <w:lang w:val="de-CH" w:eastAsia="de-CH"/>
              </w:rPr>
              <w:tab/>
            </w:r>
            <w:r w:rsidR="000638A0" w:rsidRPr="00BE6B69">
              <w:rPr>
                <w:rStyle w:val="Hyperlink"/>
                <w:noProof/>
              </w:rPr>
              <w:t>Reihenfolge der Wiederherstellung</w:t>
            </w:r>
            <w:r w:rsidR="000638A0">
              <w:rPr>
                <w:noProof/>
                <w:webHidden/>
              </w:rPr>
              <w:tab/>
            </w:r>
            <w:r w:rsidR="000638A0">
              <w:rPr>
                <w:noProof/>
                <w:webHidden/>
              </w:rPr>
              <w:fldChar w:fldCharType="begin"/>
            </w:r>
            <w:r w:rsidR="000638A0">
              <w:rPr>
                <w:noProof/>
                <w:webHidden/>
              </w:rPr>
              <w:instrText xml:space="preserve"> PAGEREF _Toc98887313 \h </w:instrText>
            </w:r>
            <w:r w:rsidR="000638A0">
              <w:rPr>
                <w:noProof/>
                <w:webHidden/>
              </w:rPr>
            </w:r>
            <w:r w:rsidR="000638A0">
              <w:rPr>
                <w:noProof/>
                <w:webHidden/>
              </w:rPr>
              <w:fldChar w:fldCharType="separate"/>
            </w:r>
            <w:r w:rsidR="0061360C">
              <w:rPr>
                <w:noProof/>
                <w:webHidden/>
              </w:rPr>
              <w:t>7</w:t>
            </w:r>
            <w:r w:rsidR="000638A0">
              <w:rPr>
                <w:noProof/>
                <w:webHidden/>
              </w:rPr>
              <w:fldChar w:fldCharType="end"/>
            </w:r>
          </w:hyperlink>
        </w:p>
        <w:p w14:paraId="6D840736" w14:textId="039B504A" w:rsidR="000638A0" w:rsidRDefault="0076583C">
          <w:pPr>
            <w:pStyle w:val="Verzeichnis3"/>
            <w:tabs>
              <w:tab w:val="left" w:pos="1320"/>
              <w:tab w:val="right" w:leader="dot" w:pos="8948"/>
            </w:tabs>
            <w:rPr>
              <w:rFonts w:asciiTheme="minorHAnsi" w:eastAsiaTheme="minorEastAsia" w:hAnsiTheme="minorHAnsi"/>
              <w:noProof/>
              <w:sz w:val="22"/>
              <w:lang w:val="de-CH" w:eastAsia="de-CH"/>
            </w:rPr>
          </w:pPr>
          <w:hyperlink w:anchor="_Toc98887314" w:history="1">
            <w:r w:rsidR="000638A0" w:rsidRPr="00BE6B69">
              <w:rPr>
                <w:rStyle w:val="Hyperlink"/>
                <w:noProof/>
              </w:rPr>
              <w:t>4.4.1</w:t>
            </w:r>
            <w:r w:rsidR="000638A0">
              <w:rPr>
                <w:rFonts w:asciiTheme="minorHAnsi" w:eastAsiaTheme="minorEastAsia" w:hAnsiTheme="minorHAnsi"/>
                <w:noProof/>
                <w:sz w:val="22"/>
                <w:lang w:val="de-CH" w:eastAsia="de-CH"/>
              </w:rPr>
              <w:tab/>
            </w:r>
            <w:r w:rsidR="000638A0" w:rsidRPr="00BE6B69">
              <w:rPr>
                <w:rStyle w:val="Hyperlink"/>
                <w:noProof/>
              </w:rPr>
              <w:t>Beschädigter Datenträger im PC</w:t>
            </w:r>
            <w:r w:rsidR="000638A0">
              <w:rPr>
                <w:noProof/>
                <w:webHidden/>
              </w:rPr>
              <w:tab/>
            </w:r>
            <w:r w:rsidR="000638A0">
              <w:rPr>
                <w:noProof/>
                <w:webHidden/>
              </w:rPr>
              <w:fldChar w:fldCharType="begin"/>
            </w:r>
            <w:r w:rsidR="000638A0">
              <w:rPr>
                <w:noProof/>
                <w:webHidden/>
              </w:rPr>
              <w:instrText xml:space="preserve"> PAGEREF _Toc98887314 \h </w:instrText>
            </w:r>
            <w:r w:rsidR="000638A0">
              <w:rPr>
                <w:noProof/>
                <w:webHidden/>
              </w:rPr>
            </w:r>
            <w:r w:rsidR="000638A0">
              <w:rPr>
                <w:noProof/>
                <w:webHidden/>
              </w:rPr>
              <w:fldChar w:fldCharType="separate"/>
            </w:r>
            <w:r w:rsidR="0061360C">
              <w:rPr>
                <w:noProof/>
                <w:webHidden/>
              </w:rPr>
              <w:t>7</w:t>
            </w:r>
            <w:r w:rsidR="000638A0">
              <w:rPr>
                <w:noProof/>
                <w:webHidden/>
              </w:rPr>
              <w:fldChar w:fldCharType="end"/>
            </w:r>
          </w:hyperlink>
        </w:p>
        <w:p w14:paraId="7D158D3D" w14:textId="27B48481" w:rsidR="000638A0" w:rsidRDefault="0076583C">
          <w:pPr>
            <w:pStyle w:val="Verzeichnis3"/>
            <w:tabs>
              <w:tab w:val="left" w:pos="1320"/>
              <w:tab w:val="right" w:leader="dot" w:pos="8948"/>
            </w:tabs>
            <w:rPr>
              <w:rFonts w:asciiTheme="minorHAnsi" w:eastAsiaTheme="minorEastAsia" w:hAnsiTheme="minorHAnsi"/>
              <w:noProof/>
              <w:sz w:val="22"/>
              <w:lang w:val="de-CH" w:eastAsia="de-CH"/>
            </w:rPr>
          </w:pPr>
          <w:hyperlink w:anchor="_Toc98887315" w:history="1">
            <w:r w:rsidR="000638A0" w:rsidRPr="00BE6B69">
              <w:rPr>
                <w:rStyle w:val="Hyperlink"/>
                <w:noProof/>
              </w:rPr>
              <w:t>4.4.2</w:t>
            </w:r>
            <w:r w:rsidR="000638A0">
              <w:rPr>
                <w:rFonts w:asciiTheme="minorHAnsi" w:eastAsiaTheme="minorEastAsia" w:hAnsiTheme="minorHAnsi"/>
                <w:noProof/>
                <w:sz w:val="22"/>
                <w:lang w:val="de-CH" w:eastAsia="de-CH"/>
              </w:rPr>
              <w:tab/>
            </w:r>
            <w:r w:rsidR="000638A0" w:rsidRPr="00BE6B69">
              <w:rPr>
                <w:rStyle w:val="Hyperlink"/>
                <w:noProof/>
              </w:rPr>
              <w:t>Beschädigter Datenträger im NAS</w:t>
            </w:r>
            <w:r w:rsidR="000638A0">
              <w:rPr>
                <w:noProof/>
                <w:webHidden/>
              </w:rPr>
              <w:tab/>
            </w:r>
            <w:r w:rsidR="000638A0">
              <w:rPr>
                <w:noProof/>
                <w:webHidden/>
              </w:rPr>
              <w:fldChar w:fldCharType="begin"/>
            </w:r>
            <w:r w:rsidR="000638A0">
              <w:rPr>
                <w:noProof/>
                <w:webHidden/>
              </w:rPr>
              <w:instrText xml:space="preserve"> PAGEREF _Toc98887315 \h </w:instrText>
            </w:r>
            <w:r w:rsidR="000638A0">
              <w:rPr>
                <w:noProof/>
                <w:webHidden/>
              </w:rPr>
            </w:r>
            <w:r w:rsidR="000638A0">
              <w:rPr>
                <w:noProof/>
                <w:webHidden/>
              </w:rPr>
              <w:fldChar w:fldCharType="separate"/>
            </w:r>
            <w:r w:rsidR="0061360C">
              <w:rPr>
                <w:noProof/>
                <w:webHidden/>
              </w:rPr>
              <w:t>7</w:t>
            </w:r>
            <w:r w:rsidR="000638A0">
              <w:rPr>
                <w:noProof/>
                <w:webHidden/>
              </w:rPr>
              <w:fldChar w:fldCharType="end"/>
            </w:r>
          </w:hyperlink>
        </w:p>
        <w:p w14:paraId="3ED84948" w14:textId="279A8A92" w:rsidR="000638A0" w:rsidRDefault="0076583C">
          <w:pPr>
            <w:pStyle w:val="Verzeichnis3"/>
            <w:tabs>
              <w:tab w:val="left" w:pos="1320"/>
              <w:tab w:val="right" w:leader="dot" w:pos="8948"/>
            </w:tabs>
            <w:rPr>
              <w:rFonts w:asciiTheme="minorHAnsi" w:eastAsiaTheme="minorEastAsia" w:hAnsiTheme="minorHAnsi"/>
              <w:noProof/>
              <w:sz w:val="22"/>
              <w:lang w:val="de-CH" w:eastAsia="de-CH"/>
            </w:rPr>
          </w:pPr>
          <w:hyperlink w:anchor="_Toc98887316" w:history="1">
            <w:r w:rsidR="000638A0" w:rsidRPr="00BE6B69">
              <w:rPr>
                <w:rStyle w:val="Hyperlink"/>
                <w:noProof/>
              </w:rPr>
              <w:t>4.4.3</w:t>
            </w:r>
            <w:r w:rsidR="000638A0">
              <w:rPr>
                <w:rFonts w:asciiTheme="minorHAnsi" w:eastAsiaTheme="minorEastAsia" w:hAnsiTheme="minorHAnsi"/>
                <w:noProof/>
                <w:sz w:val="22"/>
                <w:lang w:val="de-CH" w:eastAsia="de-CH"/>
              </w:rPr>
              <w:tab/>
            </w:r>
            <w:r w:rsidR="000638A0" w:rsidRPr="00BE6B69">
              <w:rPr>
                <w:rStyle w:val="Hyperlink"/>
                <w:noProof/>
              </w:rPr>
              <w:t>Worstcase PC</w:t>
            </w:r>
            <w:r w:rsidR="000638A0">
              <w:rPr>
                <w:noProof/>
                <w:webHidden/>
              </w:rPr>
              <w:tab/>
            </w:r>
            <w:r w:rsidR="000638A0">
              <w:rPr>
                <w:noProof/>
                <w:webHidden/>
              </w:rPr>
              <w:fldChar w:fldCharType="begin"/>
            </w:r>
            <w:r w:rsidR="000638A0">
              <w:rPr>
                <w:noProof/>
                <w:webHidden/>
              </w:rPr>
              <w:instrText xml:space="preserve"> PAGEREF _Toc98887316 \h </w:instrText>
            </w:r>
            <w:r w:rsidR="000638A0">
              <w:rPr>
                <w:noProof/>
                <w:webHidden/>
              </w:rPr>
            </w:r>
            <w:r w:rsidR="000638A0">
              <w:rPr>
                <w:noProof/>
                <w:webHidden/>
              </w:rPr>
              <w:fldChar w:fldCharType="separate"/>
            </w:r>
            <w:r w:rsidR="0061360C">
              <w:rPr>
                <w:noProof/>
                <w:webHidden/>
              </w:rPr>
              <w:t>7</w:t>
            </w:r>
            <w:r w:rsidR="000638A0">
              <w:rPr>
                <w:noProof/>
                <w:webHidden/>
              </w:rPr>
              <w:fldChar w:fldCharType="end"/>
            </w:r>
          </w:hyperlink>
        </w:p>
        <w:p w14:paraId="0A802D32" w14:textId="3FAFAE50" w:rsidR="000638A0" w:rsidRDefault="0076583C">
          <w:pPr>
            <w:pStyle w:val="Verzeichnis3"/>
            <w:tabs>
              <w:tab w:val="left" w:pos="1320"/>
              <w:tab w:val="right" w:leader="dot" w:pos="8948"/>
            </w:tabs>
            <w:rPr>
              <w:rFonts w:asciiTheme="minorHAnsi" w:eastAsiaTheme="minorEastAsia" w:hAnsiTheme="minorHAnsi"/>
              <w:noProof/>
              <w:sz w:val="22"/>
              <w:lang w:val="de-CH" w:eastAsia="de-CH"/>
            </w:rPr>
          </w:pPr>
          <w:hyperlink w:anchor="_Toc98887317" w:history="1">
            <w:r w:rsidR="000638A0" w:rsidRPr="00BE6B69">
              <w:rPr>
                <w:rStyle w:val="Hyperlink"/>
                <w:noProof/>
              </w:rPr>
              <w:t>4.4.4</w:t>
            </w:r>
            <w:r w:rsidR="000638A0">
              <w:rPr>
                <w:rFonts w:asciiTheme="minorHAnsi" w:eastAsiaTheme="minorEastAsia" w:hAnsiTheme="minorHAnsi"/>
                <w:noProof/>
                <w:sz w:val="22"/>
                <w:lang w:val="de-CH" w:eastAsia="de-CH"/>
              </w:rPr>
              <w:tab/>
            </w:r>
            <w:r w:rsidR="000638A0" w:rsidRPr="00BE6B69">
              <w:rPr>
                <w:rStyle w:val="Hyperlink"/>
                <w:noProof/>
              </w:rPr>
              <w:t>Worstcase NAS</w:t>
            </w:r>
            <w:r w:rsidR="000638A0">
              <w:rPr>
                <w:noProof/>
                <w:webHidden/>
              </w:rPr>
              <w:tab/>
            </w:r>
            <w:r w:rsidR="000638A0">
              <w:rPr>
                <w:noProof/>
                <w:webHidden/>
              </w:rPr>
              <w:fldChar w:fldCharType="begin"/>
            </w:r>
            <w:r w:rsidR="000638A0">
              <w:rPr>
                <w:noProof/>
                <w:webHidden/>
              </w:rPr>
              <w:instrText xml:space="preserve"> PAGEREF _Toc98887317 \h </w:instrText>
            </w:r>
            <w:r w:rsidR="000638A0">
              <w:rPr>
                <w:noProof/>
                <w:webHidden/>
              </w:rPr>
            </w:r>
            <w:r w:rsidR="000638A0">
              <w:rPr>
                <w:noProof/>
                <w:webHidden/>
              </w:rPr>
              <w:fldChar w:fldCharType="separate"/>
            </w:r>
            <w:r w:rsidR="0061360C">
              <w:rPr>
                <w:noProof/>
                <w:webHidden/>
              </w:rPr>
              <w:t>7</w:t>
            </w:r>
            <w:r w:rsidR="000638A0">
              <w:rPr>
                <w:noProof/>
                <w:webHidden/>
              </w:rPr>
              <w:fldChar w:fldCharType="end"/>
            </w:r>
          </w:hyperlink>
        </w:p>
        <w:p w14:paraId="72528910" w14:textId="2ADA3A85" w:rsidR="000638A0" w:rsidRDefault="0076583C">
          <w:pPr>
            <w:pStyle w:val="Verzeichnis1"/>
            <w:rPr>
              <w:rFonts w:asciiTheme="minorHAnsi" w:eastAsiaTheme="minorEastAsia" w:hAnsiTheme="minorHAnsi"/>
              <w:b w:val="0"/>
              <w:noProof/>
              <w:sz w:val="22"/>
              <w:lang w:val="de-CH" w:eastAsia="de-CH"/>
            </w:rPr>
          </w:pPr>
          <w:hyperlink w:anchor="_Toc98887318" w:history="1">
            <w:r w:rsidR="000638A0" w:rsidRPr="00BE6B69">
              <w:rPr>
                <w:rStyle w:val="Hyperlink"/>
                <w:noProof/>
              </w:rPr>
              <w:t>5</w:t>
            </w:r>
            <w:r w:rsidR="000638A0">
              <w:rPr>
                <w:rFonts w:asciiTheme="minorHAnsi" w:eastAsiaTheme="minorEastAsia" w:hAnsiTheme="minorHAnsi"/>
                <w:b w:val="0"/>
                <w:noProof/>
                <w:sz w:val="22"/>
                <w:lang w:val="de-CH" w:eastAsia="de-CH"/>
              </w:rPr>
              <w:tab/>
            </w:r>
            <w:r w:rsidR="000638A0" w:rsidRPr="00BE6B69">
              <w:rPr>
                <w:rStyle w:val="Hyperlink"/>
                <w:noProof/>
              </w:rPr>
              <w:t>Sicherungsmodalitäten festlegen</w:t>
            </w:r>
            <w:r w:rsidR="000638A0">
              <w:rPr>
                <w:noProof/>
                <w:webHidden/>
              </w:rPr>
              <w:tab/>
            </w:r>
            <w:r w:rsidR="000638A0">
              <w:rPr>
                <w:noProof/>
                <w:webHidden/>
              </w:rPr>
              <w:fldChar w:fldCharType="begin"/>
            </w:r>
            <w:r w:rsidR="000638A0">
              <w:rPr>
                <w:noProof/>
                <w:webHidden/>
              </w:rPr>
              <w:instrText xml:space="preserve"> PAGEREF _Toc98887318 \h </w:instrText>
            </w:r>
            <w:r w:rsidR="000638A0">
              <w:rPr>
                <w:noProof/>
                <w:webHidden/>
              </w:rPr>
            </w:r>
            <w:r w:rsidR="000638A0">
              <w:rPr>
                <w:noProof/>
                <w:webHidden/>
              </w:rPr>
              <w:fldChar w:fldCharType="separate"/>
            </w:r>
            <w:r w:rsidR="0061360C">
              <w:rPr>
                <w:noProof/>
                <w:webHidden/>
              </w:rPr>
              <w:t>8</w:t>
            </w:r>
            <w:r w:rsidR="000638A0">
              <w:rPr>
                <w:noProof/>
                <w:webHidden/>
              </w:rPr>
              <w:fldChar w:fldCharType="end"/>
            </w:r>
          </w:hyperlink>
        </w:p>
        <w:p w14:paraId="636129F7" w14:textId="5ABB4EE0" w:rsidR="000638A0" w:rsidRDefault="0076583C">
          <w:pPr>
            <w:pStyle w:val="Verzeichnis2"/>
            <w:rPr>
              <w:rFonts w:asciiTheme="minorHAnsi" w:eastAsiaTheme="minorEastAsia" w:hAnsiTheme="minorHAnsi"/>
              <w:noProof/>
              <w:sz w:val="22"/>
              <w:lang w:val="de-CH" w:eastAsia="de-CH"/>
            </w:rPr>
          </w:pPr>
          <w:hyperlink w:anchor="_Toc98887319" w:history="1">
            <w:r w:rsidR="000638A0" w:rsidRPr="00BE6B69">
              <w:rPr>
                <w:rStyle w:val="Hyperlink"/>
                <w:noProof/>
              </w:rPr>
              <w:t>5.1</w:t>
            </w:r>
            <w:r w:rsidR="000638A0">
              <w:rPr>
                <w:rFonts w:asciiTheme="minorHAnsi" w:eastAsiaTheme="minorEastAsia" w:hAnsiTheme="minorHAnsi"/>
                <w:noProof/>
                <w:sz w:val="22"/>
                <w:lang w:val="de-CH" w:eastAsia="de-CH"/>
              </w:rPr>
              <w:tab/>
            </w:r>
            <w:r w:rsidR="000638A0" w:rsidRPr="00BE6B69">
              <w:rPr>
                <w:rStyle w:val="Hyperlink"/>
                <w:noProof/>
              </w:rPr>
              <w:t>Zeitpunkt de Backups bestimmen</w:t>
            </w:r>
            <w:r w:rsidR="000638A0">
              <w:rPr>
                <w:noProof/>
                <w:webHidden/>
              </w:rPr>
              <w:tab/>
            </w:r>
            <w:r w:rsidR="000638A0">
              <w:rPr>
                <w:noProof/>
                <w:webHidden/>
              </w:rPr>
              <w:fldChar w:fldCharType="begin"/>
            </w:r>
            <w:r w:rsidR="000638A0">
              <w:rPr>
                <w:noProof/>
                <w:webHidden/>
              </w:rPr>
              <w:instrText xml:space="preserve"> PAGEREF _Toc98887319 \h </w:instrText>
            </w:r>
            <w:r w:rsidR="000638A0">
              <w:rPr>
                <w:noProof/>
                <w:webHidden/>
              </w:rPr>
            </w:r>
            <w:r w:rsidR="000638A0">
              <w:rPr>
                <w:noProof/>
                <w:webHidden/>
              </w:rPr>
              <w:fldChar w:fldCharType="separate"/>
            </w:r>
            <w:r w:rsidR="0061360C">
              <w:rPr>
                <w:noProof/>
                <w:webHidden/>
              </w:rPr>
              <w:t>8</w:t>
            </w:r>
            <w:r w:rsidR="000638A0">
              <w:rPr>
                <w:noProof/>
                <w:webHidden/>
              </w:rPr>
              <w:fldChar w:fldCharType="end"/>
            </w:r>
          </w:hyperlink>
        </w:p>
        <w:p w14:paraId="2193CC03" w14:textId="19710A83" w:rsidR="000638A0" w:rsidRDefault="0076583C">
          <w:pPr>
            <w:pStyle w:val="Verzeichnis2"/>
            <w:rPr>
              <w:rFonts w:asciiTheme="minorHAnsi" w:eastAsiaTheme="minorEastAsia" w:hAnsiTheme="minorHAnsi"/>
              <w:noProof/>
              <w:sz w:val="22"/>
              <w:lang w:val="de-CH" w:eastAsia="de-CH"/>
            </w:rPr>
          </w:pPr>
          <w:hyperlink w:anchor="_Toc98887320" w:history="1">
            <w:r w:rsidR="000638A0" w:rsidRPr="00BE6B69">
              <w:rPr>
                <w:rStyle w:val="Hyperlink"/>
                <w:noProof/>
              </w:rPr>
              <w:t>5.2</w:t>
            </w:r>
            <w:r w:rsidR="000638A0">
              <w:rPr>
                <w:rFonts w:asciiTheme="minorHAnsi" w:eastAsiaTheme="minorEastAsia" w:hAnsiTheme="minorHAnsi"/>
                <w:noProof/>
                <w:sz w:val="22"/>
                <w:lang w:val="de-CH" w:eastAsia="de-CH"/>
              </w:rPr>
              <w:tab/>
            </w:r>
            <w:r w:rsidR="000638A0" w:rsidRPr="00BE6B69">
              <w:rPr>
                <w:rStyle w:val="Hyperlink"/>
                <w:noProof/>
              </w:rPr>
              <w:t>Netzwerkauslastung</w:t>
            </w:r>
            <w:r w:rsidR="000638A0">
              <w:rPr>
                <w:noProof/>
                <w:webHidden/>
              </w:rPr>
              <w:tab/>
            </w:r>
            <w:r w:rsidR="000638A0">
              <w:rPr>
                <w:noProof/>
                <w:webHidden/>
              </w:rPr>
              <w:fldChar w:fldCharType="begin"/>
            </w:r>
            <w:r w:rsidR="000638A0">
              <w:rPr>
                <w:noProof/>
                <w:webHidden/>
              </w:rPr>
              <w:instrText xml:space="preserve"> PAGEREF _Toc98887320 \h </w:instrText>
            </w:r>
            <w:r w:rsidR="000638A0">
              <w:rPr>
                <w:noProof/>
                <w:webHidden/>
              </w:rPr>
            </w:r>
            <w:r w:rsidR="000638A0">
              <w:rPr>
                <w:noProof/>
                <w:webHidden/>
              </w:rPr>
              <w:fldChar w:fldCharType="separate"/>
            </w:r>
            <w:r w:rsidR="0061360C">
              <w:rPr>
                <w:noProof/>
                <w:webHidden/>
              </w:rPr>
              <w:t>8</w:t>
            </w:r>
            <w:r w:rsidR="000638A0">
              <w:rPr>
                <w:noProof/>
                <w:webHidden/>
              </w:rPr>
              <w:fldChar w:fldCharType="end"/>
            </w:r>
          </w:hyperlink>
        </w:p>
        <w:p w14:paraId="3E065C6B" w14:textId="2A2CAF35" w:rsidR="000638A0" w:rsidRDefault="0076583C">
          <w:pPr>
            <w:pStyle w:val="Verzeichnis2"/>
            <w:rPr>
              <w:rFonts w:asciiTheme="minorHAnsi" w:eastAsiaTheme="minorEastAsia" w:hAnsiTheme="minorHAnsi"/>
              <w:noProof/>
              <w:sz w:val="22"/>
              <w:lang w:val="de-CH" w:eastAsia="de-CH"/>
            </w:rPr>
          </w:pPr>
          <w:hyperlink w:anchor="_Toc98887321" w:history="1">
            <w:r w:rsidR="000638A0" w:rsidRPr="00BE6B69">
              <w:rPr>
                <w:rStyle w:val="Hyperlink"/>
                <w:noProof/>
              </w:rPr>
              <w:t>5.3</w:t>
            </w:r>
            <w:r w:rsidR="000638A0">
              <w:rPr>
                <w:rFonts w:asciiTheme="minorHAnsi" w:eastAsiaTheme="minorEastAsia" w:hAnsiTheme="minorHAnsi"/>
                <w:noProof/>
                <w:sz w:val="22"/>
                <w:lang w:val="de-CH" w:eastAsia="de-CH"/>
              </w:rPr>
              <w:tab/>
            </w:r>
            <w:r w:rsidR="000638A0" w:rsidRPr="00BE6B69">
              <w:rPr>
                <w:rStyle w:val="Hyperlink"/>
                <w:noProof/>
              </w:rPr>
              <w:t>Sicherungsbedarf</w:t>
            </w:r>
            <w:r w:rsidR="000638A0">
              <w:rPr>
                <w:noProof/>
                <w:webHidden/>
              </w:rPr>
              <w:tab/>
            </w:r>
            <w:r w:rsidR="000638A0">
              <w:rPr>
                <w:noProof/>
                <w:webHidden/>
              </w:rPr>
              <w:fldChar w:fldCharType="begin"/>
            </w:r>
            <w:r w:rsidR="000638A0">
              <w:rPr>
                <w:noProof/>
                <w:webHidden/>
              </w:rPr>
              <w:instrText xml:space="preserve"> PAGEREF _Toc98887321 \h </w:instrText>
            </w:r>
            <w:r w:rsidR="000638A0">
              <w:rPr>
                <w:noProof/>
                <w:webHidden/>
              </w:rPr>
            </w:r>
            <w:r w:rsidR="000638A0">
              <w:rPr>
                <w:noProof/>
                <w:webHidden/>
              </w:rPr>
              <w:fldChar w:fldCharType="separate"/>
            </w:r>
            <w:r w:rsidR="0061360C">
              <w:rPr>
                <w:noProof/>
                <w:webHidden/>
              </w:rPr>
              <w:t>8</w:t>
            </w:r>
            <w:r w:rsidR="000638A0">
              <w:rPr>
                <w:noProof/>
                <w:webHidden/>
              </w:rPr>
              <w:fldChar w:fldCharType="end"/>
            </w:r>
          </w:hyperlink>
        </w:p>
        <w:p w14:paraId="151439BC" w14:textId="2F933839" w:rsidR="000638A0" w:rsidRDefault="0076583C">
          <w:pPr>
            <w:pStyle w:val="Verzeichnis2"/>
            <w:rPr>
              <w:rFonts w:asciiTheme="minorHAnsi" w:eastAsiaTheme="minorEastAsia" w:hAnsiTheme="minorHAnsi"/>
              <w:noProof/>
              <w:sz w:val="22"/>
              <w:lang w:val="de-CH" w:eastAsia="de-CH"/>
            </w:rPr>
          </w:pPr>
          <w:hyperlink w:anchor="_Toc98887322" w:history="1">
            <w:r w:rsidR="000638A0" w:rsidRPr="00BE6B69">
              <w:rPr>
                <w:rStyle w:val="Hyperlink"/>
                <w:noProof/>
              </w:rPr>
              <w:t>5.4</w:t>
            </w:r>
            <w:r w:rsidR="000638A0">
              <w:rPr>
                <w:rFonts w:asciiTheme="minorHAnsi" w:eastAsiaTheme="minorEastAsia" w:hAnsiTheme="minorHAnsi"/>
                <w:noProof/>
                <w:sz w:val="22"/>
                <w:lang w:val="de-CH" w:eastAsia="de-CH"/>
              </w:rPr>
              <w:tab/>
            </w:r>
            <w:r w:rsidR="000638A0" w:rsidRPr="00BE6B69">
              <w:rPr>
                <w:rStyle w:val="Hyperlink"/>
                <w:noProof/>
              </w:rPr>
              <w:t>Periodizität des Backups bestimmen</w:t>
            </w:r>
            <w:r w:rsidR="000638A0">
              <w:rPr>
                <w:noProof/>
                <w:webHidden/>
              </w:rPr>
              <w:tab/>
            </w:r>
            <w:r w:rsidR="000638A0">
              <w:rPr>
                <w:noProof/>
                <w:webHidden/>
              </w:rPr>
              <w:fldChar w:fldCharType="begin"/>
            </w:r>
            <w:r w:rsidR="000638A0">
              <w:rPr>
                <w:noProof/>
                <w:webHidden/>
              </w:rPr>
              <w:instrText xml:space="preserve"> PAGEREF _Toc98887322 \h </w:instrText>
            </w:r>
            <w:r w:rsidR="000638A0">
              <w:rPr>
                <w:noProof/>
                <w:webHidden/>
              </w:rPr>
            </w:r>
            <w:r w:rsidR="000638A0">
              <w:rPr>
                <w:noProof/>
                <w:webHidden/>
              </w:rPr>
              <w:fldChar w:fldCharType="separate"/>
            </w:r>
            <w:r w:rsidR="0061360C">
              <w:rPr>
                <w:noProof/>
                <w:webHidden/>
              </w:rPr>
              <w:t>8</w:t>
            </w:r>
            <w:r w:rsidR="000638A0">
              <w:rPr>
                <w:noProof/>
                <w:webHidden/>
              </w:rPr>
              <w:fldChar w:fldCharType="end"/>
            </w:r>
          </w:hyperlink>
        </w:p>
        <w:p w14:paraId="43F79200" w14:textId="721B539D" w:rsidR="000638A0" w:rsidRDefault="0076583C">
          <w:pPr>
            <w:pStyle w:val="Verzeichnis2"/>
            <w:rPr>
              <w:rFonts w:asciiTheme="minorHAnsi" w:eastAsiaTheme="minorEastAsia" w:hAnsiTheme="minorHAnsi"/>
              <w:noProof/>
              <w:sz w:val="22"/>
              <w:lang w:val="de-CH" w:eastAsia="de-CH"/>
            </w:rPr>
          </w:pPr>
          <w:hyperlink w:anchor="_Toc98887323" w:history="1">
            <w:r w:rsidR="000638A0" w:rsidRPr="00BE6B69">
              <w:rPr>
                <w:rStyle w:val="Hyperlink"/>
                <w:noProof/>
              </w:rPr>
              <w:t>5.5</w:t>
            </w:r>
            <w:r w:rsidR="000638A0">
              <w:rPr>
                <w:rFonts w:asciiTheme="minorHAnsi" w:eastAsiaTheme="minorEastAsia" w:hAnsiTheme="minorHAnsi"/>
                <w:noProof/>
                <w:sz w:val="22"/>
                <w:lang w:val="de-CH" w:eastAsia="de-CH"/>
              </w:rPr>
              <w:tab/>
            </w:r>
            <w:r w:rsidR="000638A0" w:rsidRPr="00BE6B69">
              <w:rPr>
                <w:rStyle w:val="Hyperlink"/>
                <w:noProof/>
              </w:rPr>
              <w:t>Art und Anzahl der Backups bestimmen</w:t>
            </w:r>
            <w:r w:rsidR="000638A0">
              <w:rPr>
                <w:noProof/>
                <w:webHidden/>
              </w:rPr>
              <w:tab/>
            </w:r>
            <w:r w:rsidR="000638A0">
              <w:rPr>
                <w:noProof/>
                <w:webHidden/>
              </w:rPr>
              <w:fldChar w:fldCharType="begin"/>
            </w:r>
            <w:r w:rsidR="000638A0">
              <w:rPr>
                <w:noProof/>
                <w:webHidden/>
              </w:rPr>
              <w:instrText xml:space="preserve"> PAGEREF _Toc98887323 \h </w:instrText>
            </w:r>
            <w:r w:rsidR="000638A0">
              <w:rPr>
                <w:noProof/>
                <w:webHidden/>
              </w:rPr>
            </w:r>
            <w:r w:rsidR="000638A0">
              <w:rPr>
                <w:noProof/>
                <w:webHidden/>
              </w:rPr>
              <w:fldChar w:fldCharType="separate"/>
            </w:r>
            <w:r w:rsidR="0061360C">
              <w:rPr>
                <w:noProof/>
                <w:webHidden/>
              </w:rPr>
              <w:t>8</w:t>
            </w:r>
            <w:r w:rsidR="000638A0">
              <w:rPr>
                <w:noProof/>
                <w:webHidden/>
              </w:rPr>
              <w:fldChar w:fldCharType="end"/>
            </w:r>
          </w:hyperlink>
        </w:p>
        <w:p w14:paraId="0BA8E664" w14:textId="1396321E" w:rsidR="000638A0" w:rsidRDefault="0076583C">
          <w:pPr>
            <w:pStyle w:val="Verzeichnis1"/>
            <w:rPr>
              <w:rFonts w:asciiTheme="minorHAnsi" w:eastAsiaTheme="minorEastAsia" w:hAnsiTheme="minorHAnsi"/>
              <w:b w:val="0"/>
              <w:noProof/>
              <w:sz w:val="22"/>
              <w:lang w:val="de-CH" w:eastAsia="de-CH"/>
            </w:rPr>
          </w:pPr>
          <w:hyperlink w:anchor="_Toc98887324" w:history="1">
            <w:r w:rsidR="000638A0" w:rsidRPr="00BE6B69">
              <w:rPr>
                <w:rStyle w:val="Hyperlink"/>
                <w:noProof/>
              </w:rPr>
              <w:t>6</w:t>
            </w:r>
            <w:r w:rsidR="000638A0">
              <w:rPr>
                <w:rFonts w:asciiTheme="minorHAnsi" w:eastAsiaTheme="minorEastAsia" w:hAnsiTheme="minorHAnsi"/>
                <w:b w:val="0"/>
                <w:noProof/>
                <w:sz w:val="22"/>
                <w:lang w:val="de-CH" w:eastAsia="de-CH"/>
              </w:rPr>
              <w:tab/>
            </w:r>
            <w:r w:rsidR="000638A0" w:rsidRPr="00BE6B69">
              <w:rPr>
                <w:rStyle w:val="Hyperlink"/>
                <w:noProof/>
              </w:rPr>
              <w:t>Speichermedien bestimmen</w:t>
            </w:r>
            <w:r w:rsidR="000638A0">
              <w:rPr>
                <w:noProof/>
                <w:webHidden/>
              </w:rPr>
              <w:tab/>
            </w:r>
            <w:r w:rsidR="000638A0">
              <w:rPr>
                <w:noProof/>
                <w:webHidden/>
              </w:rPr>
              <w:fldChar w:fldCharType="begin"/>
            </w:r>
            <w:r w:rsidR="000638A0">
              <w:rPr>
                <w:noProof/>
                <w:webHidden/>
              </w:rPr>
              <w:instrText xml:space="preserve"> PAGEREF _Toc98887324 \h </w:instrText>
            </w:r>
            <w:r w:rsidR="000638A0">
              <w:rPr>
                <w:noProof/>
                <w:webHidden/>
              </w:rPr>
            </w:r>
            <w:r w:rsidR="000638A0">
              <w:rPr>
                <w:noProof/>
                <w:webHidden/>
              </w:rPr>
              <w:fldChar w:fldCharType="separate"/>
            </w:r>
            <w:r w:rsidR="0061360C">
              <w:rPr>
                <w:noProof/>
                <w:webHidden/>
              </w:rPr>
              <w:t>9</w:t>
            </w:r>
            <w:r w:rsidR="000638A0">
              <w:rPr>
                <w:noProof/>
                <w:webHidden/>
              </w:rPr>
              <w:fldChar w:fldCharType="end"/>
            </w:r>
          </w:hyperlink>
        </w:p>
        <w:p w14:paraId="699B3C61" w14:textId="117DAAF4" w:rsidR="000638A0" w:rsidRDefault="0076583C">
          <w:pPr>
            <w:pStyle w:val="Verzeichnis2"/>
            <w:rPr>
              <w:rFonts w:asciiTheme="minorHAnsi" w:eastAsiaTheme="minorEastAsia" w:hAnsiTheme="minorHAnsi"/>
              <w:noProof/>
              <w:sz w:val="22"/>
              <w:lang w:val="de-CH" w:eastAsia="de-CH"/>
            </w:rPr>
          </w:pPr>
          <w:hyperlink w:anchor="_Toc98887325" w:history="1">
            <w:r w:rsidR="000638A0" w:rsidRPr="00BE6B69">
              <w:rPr>
                <w:rStyle w:val="Hyperlink"/>
                <w:noProof/>
              </w:rPr>
              <w:t>6.1</w:t>
            </w:r>
            <w:r w:rsidR="000638A0">
              <w:rPr>
                <w:rFonts w:asciiTheme="minorHAnsi" w:eastAsiaTheme="minorEastAsia" w:hAnsiTheme="minorHAnsi"/>
                <w:noProof/>
                <w:sz w:val="22"/>
                <w:lang w:val="de-CH" w:eastAsia="de-CH"/>
              </w:rPr>
              <w:tab/>
            </w:r>
            <w:r w:rsidR="000638A0" w:rsidRPr="00BE6B69">
              <w:rPr>
                <w:rStyle w:val="Hyperlink"/>
                <w:noProof/>
              </w:rPr>
              <w:t>NAS</w:t>
            </w:r>
            <w:r w:rsidR="000638A0">
              <w:rPr>
                <w:noProof/>
                <w:webHidden/>
              </w:rPr>
              <w:tab/>
            </w:r>
            <w:r w:rsidR="000638A0">
              <w:rPr>
                <w:noProof/>
                <w:webHidden/>
              </w:rPr>
              <w:fldChar w:fldCharType="begin"/>
            </w:r>
            <w:r w:rsidR="000638A0">
              <w:rPr>
                <w:noProof/>
                <w:webHidden/>
              </w:rPr>
              <w:instrText xml:space="preserve"> PAGEREF _Toc98887325 \h </w:instrText>
            </w:r>
            <w:r w:rsidR="000638A0">
              <w:rPr>
                <w:noProof/>
                <w:webHidden/>
              </w:rPr>
            </w:r>
            <w:r w:rsidR="000638A0">
              <w:rPr>
                <w:noProof/>
                <w:webHidden/>
              </w:rPr>
              <w:fldChar w:fldCharType="separate"/>
            </w:r>
            <w:r w:rsidR="0061360C">
              <w:rPr>
                <w:noProof/>
                <w:webHidden/>
              </w:rPr>
              <w:t>9</w:t>
            </w:r>
            <w:r w:rsidR="000638A0">
              <w:rPr>
                <w:noProof/>
                <w:webHidden/>
              </w:rPr>
              <w:fldChar w:fldCharType="end"/>
            </w:r>
          </w:hyperlink>
        </w:p>
        <w:p w14:paraId="03683BF8" w14:textId="24835B57" w:rsidR="000638A0" w:rsidRDefault="0076583C">
          <w:pPr>
            <w:pStyle w:val="Verzeichnis2"/>
            <w:rPr>
              <w:rFonts w:asciiTheme="minorHAnsi" w:eastAsiaTheme="minorEastAsia" w:hAnsiTheme="minorHAnsi"/>
              <w:noProof/>
              <w:sz w:val="22"/>
              <w:lang w:val="de-CH" w:eastAsia="de-CH"/>
            </w:rPr>
          </w:pPr>
          <w:hyperlink w:anchor="_Toc98887326" w:history="1">
            <w:r w:rsidR="000638A0" w:rsidRPr="00BE6B69">
              <w:rPr>
                <w:rStyle w:val="Hyperlink"/>
                <w:noProof/>
              </w:rPr>
              <w:t>6.2</w:t>
            </w:r>
            <w:r w:rsidR="000638A0">
              <w:rPr>
                <w:rFonts w:asciiTheme="minorHAnsi" w:eastAsiaTheme="minorEastAsia" w:hAnsiTheme="minorHAnsi"/>
                <w:noProof/>
                <w:sz w:val="22"/>
                <w:lang w:val="de-CH" w:eastAsia="de-CH"/>
              </w:rPr>
              <w:tab/>
            </w:r>
            <w:r w:rsidR="000638A0" w:rsidRPr="00BE6B69">
              <w:rPr>
                <w:rStyle w:val="Hyperlink"/>
                <w:noProof/>
              </w:rPr>
              <w:t>Cloud</w:t>
            </w:r>
            <w:r w:rsidR="000638A0">
              <w:rPr>
                <w:noProof/>
                <w:webHidden/>
              </w:rPr>
              <w:tab/>
            </w:r>
            <w:r w:rsidR="000638A0">
              <w:rPr>
                <w:noProof/>
                <w:webHidden/>
              </w:rPr>
              <w:fldChar w:fldCharType="begin"/>
            </w:r>
            <w:r w:rsidR="000638A0">
              <w:rPr>
                <w:noProof/>
                <w:webHidden/>
              </w:rPr>
              <w:instrText xml:space="preserve"> PAGEREF _Toc98887326 \h </w:instrText>
            </w:r>
            <w:r w:rsidR="000638A0">
              <w:rPr>
                <w:noProof/>
                <w:webHidden/>
              </w:rPr>
            </w:r>
            <w:r w:rsidR="000638A0">
              <w:rPr>
                <w:noProof/>
                <w:webHidden/>
              </w:rPr>
              <w:fldChar w:fldCharType="separate"/>
            </w:r>
            <w:r w:rsidR="0061360C">
              <w:rPr>
                <w:noProof/>
                <w:webHidden/>
              </w:rPr>
              <w:t>9</w:t>
            </w:r>
            <w:r w:rsidR="000638A0">
              <w:rPr>
                <w:noProof/>
                <w:webHidden/>
              </w:rPr>
              <w:fldChar w:fldCharType="end"/>
            </w:r>
          </w:hyperlink>
        </w:p>
        <w:p w14:paraId="50D14DB1" w14:textId="51869F41" w:rsidR="000638A0" w:rsidRDefault="0076583C">
          <w:pPr>
            <w:pStyle w:val="Verzeichnis2"/>
            <w:rPr>
              <w:rFonts w:asciiTheme="minorHAnsi" w:eastAsiaTheme="minorEastAsia" w:hAnsiTheme="minorHAnsi"/>
              <w:noProof/>
              <w:sz w:val="22"/>
              <w:lang w:val="de-CH" w:eastAsia="de-CH"/>
            </w:rPr>
          </w:pPr>
          <w:hyperlink w:anchor="_Toc98887327" w:history="1">
            <w:r w:rsidR="000638A0" w:rsidRPr="00BE6B69">
              <w:rPr>
                <w:rStyle w:val="Hyperlink"/>
                <w:noProof/>
              </w:rPr>
              <w:t>6.3</w:t>
            </w:r>
            <w:r w:rsidR="000638A0">
              <w:rPr>
                <w:rFonts w:asciiTheme="minorHAnsi" w:eastAsiaTheme="minorEastAsia" w:hAnsiTheme="minorHAnsi"/>
                <w:noProof/>
                <w:sz w:val="22"/>
                <w:lang w:val="de-CH" w:eastAsia="de-CH"/>
              </w:rPr>
              <w:tab/>
            </w:r>
            <w:r w:rsidR="000638A0" w:rsidRPr="00BE6B69">
              <w:rPr>
                <w:rStyle w:val="Hyperlink"/>
                <w:noProof/>
              </w:rPr>
              <w:t>USB-Stick und externe Festplatte</w:t>
            </w:r>
            <w:r w:rsidR="000638A0">
              <w:rPr>
                <w:noProof/>
                <w:webHidden/>
              </w:rPr>
              <w:tab/>
            </w:r>
            <w:r w:rsidR="000638A0">
              <w:rPr>
                <w:noProof/>
                <w:webHidden/>
              </w:rPr>
              <w:fldChar w:fldCharType="begin"/>
            </w:r>
            <w:r w:rsidR="000638A0">
              <w:rPr>
                <w:noProof/>
                <w:webHidden/>
              </w:rPr>
              <w:instrText xml:space="preserve"> PAGEREF _Toc98887327 \h </w:instrText>
            </w:r>
            <w:r w:rsidR="000638A0">
              <w:rPr>
                <w:noProof/>
                <w:webHidden/>
              </w:rPr>
            </w:r>
            <w:r w:rsidR="000638A0">
              <w:rPr>
                <w:noProof/>
                <w:webHidden/>
              </w:rPr>
              <w:fldChar w:fldCharType="separate"/>
            </w:r>
            <w:r w:rsidR="0061360C">
              <w:rPr>
                <w:noProof/>
                <w:webHidden/>
              </w:rPr>
              <w:t>9</w:t>
            </w:r>
            <w:r w:rsidR="000638A0">
              <w:rPr>
                <w:noProof/>
                <w:webHidden/>
              </w:rPr>
              <w:fldChar w:fldCharType="end"/>
            </w:r>
          </w:hyperlink>
        </w:p>
        <w:p w14:paraId="089E6CC6" w14:textId="55C42F70" w:rsidR="000638A0" w:rsidRDefault="0076583C">
          <w:pPr>
            <w:pStyle w:val="Verzeichnis2"/>
            <w:rPr>
              <w:rFonts w:asciiTheme="minorHAnsi" w:eastAsiaTheme="minorEastAsia" w:hAnsiTheme="minorHAnsi"/>
              <w:noProof/>
              <w:sz w:val="22"/>
              <w:lang w:val="de-CH" w:eastAsia="de-CH"/>
            </w:rPr>
          </w:pPr>
          <w:hyperlink w:anchor="_Toc98887328" w:history="1">
            <w:r w:rsidR="000638A0" w:rsidRPr="00BE6B69">
              <w:rPr>
                <w:rStyle w:val="Hyperlink"/>
                <w:noProof/>
              </w:rPr>
              <w:t>6.4</w:t>
            </w:r>
            <w:r w:rsidR="000638A0">
              <w:rPr>
                <w:rFonts w:asciiTheme="minorHAnsi" w:eastAsiaTheme="minorEastAsia" w:hAnsiTheme="minorHAnsi"/>
                <w:noProof/>
                <w:sz w:val="22"/>
                <w:lang w:val="de-CH" w:eastAsia="de-CH"/>
              </w:rPr>
              <w:tab/>
            </w:r>
            <w:r w:rsidR="000638A0" w:rsidRPr="00BE6B69">
              <w:rPr>
                <w:rStyle w:val="Hyperlink"/>
                <w:noProof/>
              </w:rPr>
              <w:t>3-2-1 Regel</w:t>
            </w:r>
            <w:r w:rsidR="000638A0">
              <w:rPr>
                <w:noProof/>
                <w:webHidden/>
              </w:rPr>
              <w:tab/>
            </w:r>
            <w:r w:rsidR="000638A0">
              <w:rPr>
                <w:noProof/>
                <w:webHidden/>
              </w:rPr>
              <w:fldChar w:fldCharType="begin"/>
            </w:r>
            <w:r w:rsidR="000638A0">
              <w:rPr>
                <w:noProof/>
                <w:webHidden/>
              </w:rPr>
              <w:instrText xml:space="preserve"> PAGEREF _Toc98887328 \h </w:instrText>
            </w:r>
            <w:r w:rsidR="000638A0">
              <w:rPr>
                <w:noProof/>
                <w:webHidden/>
              </w:rPr>
            </w:r>
            <w:r w:rsidR="000638A0">
              <w:rPr>
                <w:noProof/>
                <w:webHidden/>
              </w:rPr>
              <w:fldChar w:fldCharType="separate"/>
            </w:r>
            <w:r w:rsidR="0061360C">
              <w:rPr>
                <w:noProof/>
                <w:webHidden/>
              </w:rPr>
              <w:t>9</w:t>
            </w:r>
            <w:r w:rsidR="000638A0">
              <w:rPr>
                <w:noProof/>
                <w:webHidden/>
              </w:rPr>
              <w:fldChar w:fldCharType="end"/>
            </w:r>
          </w:hyperlink>
        </w:p>
        <w:p w14:paraId="40BFA9DE" w14:textId="1BFFD2F2" w:rsidR="000638A0" w:rsidRDefault="0076583C">
          <w:pPr>
            <w:pStyle w:val="Verzeichnis2"/>
            <w:rPr>
              <w:rFonts w:asciiTheme="minorHAnsi" w:eastAsiaTheme="minorEastAsia" w:hAnsiTheme="minorHAnsi"/>
              <w:noProof/>
              <w:sz w:val="22"/>
              <w:lang w:val="de-CH" w:eastAsia="de-CH"/>
            </w:rPr>
          </w:pPr>
          <w:hyperlink w:anchor="_Toc98887329" w:history="1">
            <w:r w:rsidR="000638A0" w:rsidRPr="00BE6B69">
              <w:rPr>
                <w:rStyle w:val="Hyperlink"/>
                <w:noProof/>
              </w:rPr>
              <w:t>6.5</w:t>
            </w:r>
            <w:r w:rsidR="000638A0">
              <w:rPr>
                <w:rFonts w:asciiTheme="minorHAnsi" w:eastAsiaTheme="minorEastAsia" w:hAnsiTheme="minorHAnsi"/>
                <w:noProof/>
                <w:sz w:val="22"/>
                <w:lang w:val="de-CH" w:eastAsia="de-CH"/>
              </w:rPr>
              <w:tab/>
            </w:r>
            <w:r w:rsidR="000638A0" w:rsidRPr="00BE6B69">
              <w:rPr>
                <w:rStyle w:val="Hyperlink"/>
                <w:noProof/>
              </w:rPr>
              <w:t>2 Verschiedene Medien</w:t>
            </w:r>
            <w:r w:rsidR="000638A0">
              <w:rPr>
                <w:noProof/>
                <w:webHidden/>
              </w:rPr>
              <w:tab/>
            </w:r>
            <w:r w:rsidR="000638A0">
              <w:rPr>
                <w:noProof/>
                <w:webHidden/>
              </w:rPr>
              <w:fldChar w:fldCharType="begin"/>
            </w:r>
            <w:r w:rsidR="000638A0">
              <w:rPr>
                <w:noProof/>
                <w:webHidden/>
              </w:rPr>
              <w:instrText xml:space="preserve"> PAGEREF _Toc98887329 \h </w:instrText>
            </w:r>
            <w:r w:rsidR="000638A0">
              <w:rPr>
                <w:noProof/>
                <w:webHidden/>
              </w:rPr>
            </w:r>
            <w:r w:rsidR="000638A0">
              <w:rPr>
                <w:noProof/>
                <w:webHidden/>
              </w:rPr>
              <w:fldChar w:fldCharType="separate"/>
            </w:r>
            <w:r w:rsidR="0061360C">
              <w:rPr>
                <w:noProof/>
                <w:webHidden/>
              </w:rPr>
              <w:t>10</w:t>
            </w:r>
            <w:r w:rsidR="000638A0">
              <w:rPr>
                <w:noProof/>
                <w:webHidden/>
              </w:rPr>
              <w:fldChar w:fldCharType="end"/>
            </w:r>
          </w:hyperlink>
        </w:p>
        <w:p w14:paraId="13E47D7F" w14:textId="4CC81936" w:rsidR="000638A0" w:rsidRDefault="0076583C">
          <w:pPr>
            <w:pStyle w:val="Verzeichnis2"/>
            <w:rPr>
              <w:rFonts w:asciiTheme="minorHAnsi" w:eastAsiaTheme="minorEastAsia" w:hAnsiTheme="minorHAnsi"/>
              <w:noProof/>
              <w:sz w:val="22"/>
              <w:lang w:val="de-CH" w:eastAsia="de-CH"/>
            </w:rPr>
          </w:pPr>
          <w:hyperlink w:anchor="_Toc98887330" w:history="1">
            <w:r w:rsidR="000638A0" w:rsidRPr="00BE6B69">
              <w:rPr>
                <w:rStyle w:val="Hyperlink"/>
                <w:noProof/>
              </w:rPr>
              <w:t>6.6</w:t>
            </w:r>
            <w:r w:rsidR="000638A0">
              <w:rPr>
                <w:rFonts w:asciiTheme="minorHAnsi" w:eastAsiaTheme="minorEastAsia" w:hAnsiTheme="minorHAnsi"/>
                <w:noProof/>
                <w:sz w:val="22"/>
                <w:lang w:val="de-CH" w:eastAsia="de-CH"/>
              </w:rPr>
              <w:tab/>
            </w:r>
            <w:r w:rsidR="000638A0" w:rsidRPr="00BE6B69">
              <w:rPr>
                <w:rStyle w:val="Hyperlink"/>
                <w:noProof/>
              </w:rPr>
              <w:t>Technische Aspekte</w:t>
            </w:r>
            <w:r w:rsidR="000638A0">
              <w:rPr>
                <w:noProof/>
                <w:webHidden/>
              </w:rPr>
              <w:tab/>
            </w:r>
            <w:r w:rsidR="000638A0">
              <w:rPr>
                <w:noProof/>
                <w:webHidden/>
              </w:rPr>
              <w:fldChar w:fldCharType="begin"/>
            </w:r>
            <w:r w:rsidR="000638A0">
              <w:rPr>
                <w:noProof/>
                <w:webHidden/>
              </w:rPr>
              <w:instrText xml:space="preserve"> PAGEREF _Toc98887330 \h </w:instrText>
            </w:r>
            <w:r w:rsidR="000638A0">
              <w:rPr>
                <w:noProof/>
                <w:webHidden/>
              </w:rPr>
            </w:r>
            <w:r w:rsidR="000638A0">
              <w:rPr>
                <w:noProof/>
                <w:webHidden/>
              </w:rPr>
              <w:fldChar w:fldCharType="separate"/>
            </w:r>
            <w:r w:rsidR="0061360C">
              <w:rPr>
                <w:noProof/>
                <w:webHidden/>
              </w:rPr>
              <w:t>10</w:t>
            </w:r>
            <w:r w:rsidR="000638A0">
              <w:rPr>
                <w:noProof/>
                <w:webHidden/>
              </w:rPr>
              <w:fldChar w:fldCharType="end"/>
            </w:r>
          </w:hyperlink>
        </w:p>
        <w:p w14:paraId="3FAF2E6E" w14:textId="35F1409F" w:rsidR="000638A0" w:rsidRDefault="0076583C">
          <w:pPr>
            <w:pStyle w:val="Verzeichnis3"/>
            <w:tabs>
              <w:tab w:val="left" w:pos="1320"/>
              <w:tab w:val="right" w:leader="dot" w:pos="8948"/>
            </w:tabs>
            <w:rPr>
              <w:rFonts w:asciiTheme="minorHAnsi" w:eastAsiaTheme="minorEastAsia" w:hAnsiTheme="minorHAnsi"/>
              <w:noProof/>
              <w:sz w:val="22"/>
              <w:lang w:val="de-CH" w:eastAsia="de-CH"/>
            </w:rPr>
          </w:pPr>
          <w:hyperlink w:anchor="_Toc98887331" w:history="1">
            <w:r w:rsidR="000638A0" w:rsidRPr="00BE6B69">
              <w:rPr>
                <w:rStyle w:val="Hyperlink"/>
                <w:noProof/>
              </w:rPr>
              <w:t>6.6.1</w:t>
            </w:r>
            <w:r w:rsidR="000638A0">
              <w:rPr>
                <w:rFonts w:asciiTheme="minorHAnsi" w:eastAsiaTheme="minorEastAsia" w:hAnsiTheme="minorHAnsi"/>
                <w:noProof/>
                <w:sz w:val="22"/>
                <w:lang w:val="de-CH" w:eastAsia="de-CH"/>
              </w:rPr>
              <w:tab/>
            </w:r>
            <w:r w:rsidR="000638A0" w:rsidRPr="00BE6B69">
              <w:rPr>
                <w:rStyle w:val="Hyperlink"/>
                <w:noProof/>
              </w:rPr>
              <w:t>Benötigter Speicherplatz</w:t>
            </w:r>
            <w:r w:rsidR="000638A0">
              <w:rPr>
                <w:noProof/>
                <w:webHidden/>
              </w:rPr>
              <w:tab/>
            </w:r>
            <w:r w:rsidR="000638A0">
              <w:rPr>
                <w:noProof/>
                <w:webHidden/>
              </w:rPr>
              <w:fldChar w:fldCharType="begin"/>
            </w:r>
            <w:r w:rsidR="000638A0">
              <w:rPr>
                <w:noProof/>
                <w:webHidden/>
              </w:rPr>
              <w:instrText xml:space="preserve"> PAGEREF _Toc98887331 \h </w:instrText>
            </w:r>
            <w:r w:rsidR="000638A0">
              <w:rPr>
                <w:noProof/>
                <w:webHidden/>
              </w:rPr>
            </w:r>
            <w:r w:rsidR="000638A0">
              <w:rPr>
                <w:noProof/>
                <w:webHidden/>
              </w:rPr>
              <w:fldChar w:fldCharType="separate"/>
            </w:r>
            <w:r w:rsidR="0061360C">
              <w:rPr>
                <w:noProof/>
                <w:webHidden/>
              </w:rPr>
              <w:t>10</w:t>
            </w:r>
            <w:r w:rsidR="000638A0">
              <w:rPr>
                <w:noProof/>
                <w:webHidden/>
              </w:rPr>
              <w:fldChar w:fldCharType="end"/>
            </w:r>
          </w:hyperlink>
        </w:p>
        <w:p w14:paraId="3E94FBC4" w14:textId="1BBC8D91" w:rsidR="000638A0" w:rsidRDefault="0076583C">
          <w:pPr>
            <w:pStyle w:val="Verzeichnis2"/>
            <w:rPr>
              <w:rFonts w:asciiTheme="minorHAnsi" w:eastAsiaTheme="minorEastAsia" w:hAnsiTheme="minorHAnsi"/>
              <w:noProof/>
              <w:sz w:val="22"/>
              <w:lang w:val="de-CH" w:eastAsia="de-CH"/>
            </w:rPr>
          </w:pPr>
          <w:hyperlink w:anchor="_Toc98887332" w:history="1">
            <w:r w:rsidR="000638A0" w:rsidRPr="00BE6B69">
              <w:rPr>
                <w:rStyle w:val="Hyperlink"/>
                <w:noProof/>
              </w:rPr>
              <w:t>6.7</w:t>
            </w:r>
            <w:r w:rsidR="000638A0">
              <w:rPr>
                <w:rFonts w:asciiTheme="minorHAnsi" w:eastAsiaTheme="minorEastAsia" w:hAnsiTheme="minorHAnsi"/>
                <w:noProof/>
                <w:sz w:val="22"/>
                <w:lang w:val="de-CH" w:eastAsia="de-CH"/>
              </w:rPr>
              <w:tab/>
            </w:r>
            <w:r w:rsidR="000638A0" w:rsidRPr="00BE6B69">
              <w:rPr>
                <w:rStyle w:val="Hyperlink"/>
                <w:noProof/>
              </w:rPr>
              <w:t>Betriebswirtschaftliche Aspekte</w:t>
            </w:r>
            <w:r w:rsidR="000638A0">
              <w:rPr>
                <w:noProof/>
                <w:webHidden/>
              </w:rPr>
              <w:tab/>
            </w:r>
            <w:r w:rsidR="000638A0">
              <w:rPr>
                <w:noProof/>
                <w:webHidden/>
              </w:rPr>
              <w:fldChar w:fldCharType="begin"/>
            </w:r>
            <w:r w:rsidR="000638A0">
              <w:rPr>
                <w:noProof/>
                <w:webHidden/>
              </w:rPr>
              <w:instrText xml:space="preserve"> PAGEREF _Toc98887332 \h </w:instrText>
            </w:r>
            <w:r w:rsidR="000638A0">
              <w:rPr>
                <w:noProof/>
                <w:webHidden/>
              </w:rPr>
            </w:r>
            <w:r w:rsidR="000638A0">
              <w:rPr>
                <w:noProof/>
                <w:webHidden/>
              </w:rPr>
              <w:fldChar w:fldCharType="separate"/>
            </w:r>
            <w:r w:rsidR="0061360C">
              <w:rPr>
                <w:noProof/>
                <w:webHidden/>
              </w:rPr>
              <w:t>11</w:t>
            </w:r>
            <w:r w:rsidR="000638A0">
              <w:rPr>
                <w:noProof/>
                <w:webHidden/>
              </w:rPr>
              <w:fldChar w:fldCharType="end"/>
            </w:r>
          </w:hyperlink>
        </w:p>
        <w:p w14:paraId="748B64D1" w14:textId="40F28D02" w:rsidR="000638A0" w:rsidRDefault="0076583C">
          <w:pPr>
            <w:pStyle w:val="Verzeichnis2"/>
            <w:rPr>
              <w:rFonts w:asciiTheme="minorHAnsi" w:eastAsiaTheme="minorEastAsia" w:hAnsiTheme="minorHAnsi"/>
              <w:noProof/>
              <w:sz w:val="22"/>
              <w:lang w:val="de-CH" w:eastAsia="de-CH"/>
            </w:rPr>
          </w:pPr>
          <w:hyperlink w:anchor="_Toc98887333" w:history="1">
            <w:r w:rsidR="000638A0" w:rsidRPr="00BE6B69">
              <w:rPr>
                <w:rStyle w:val="Hyperlink"/>
                <w:noProof/>
              </w:rPr>
              <w:t>6.8</w:t>
            </w:r>
            <w:r w:rsidR="000638A0">
              <w:rPr>
                <w:rFonts w:asciiTheme="minorHAnsi" w:eastAsiaTheme="minorEastAsia" w:hAnsiTheme="minorHAnsi"/>
                <w:noProof/>
                <w:sz w:val="22"/>
                <w:lang w:val="de-CH" w:eastAsia="de-CH"/>
              </w:rPr>
              <w:tab/>
            </w:r>
            <w:r w:rsidR="000638A0" w:rsidRPr="00BE6B69">
              <w:rPr>
                <w:rStyle w:val="Hyperlink"/>
                <w:noProof/>
              </w:rPr>
              <w:t>Ablauf eines Mehrstufigen Backups</w:t>
            </w:r>
            <w:r w:rsidR="000638A0">
              <w:rPr>
                <w:noProof/>
                <w:webHidden/>
              </w:rPr>
              <w:tab/>
            </w:r>
            <w:r w:rsidR="000638A0">
              <w:rPr>
                <w:noProof/>
                <w:webHidden/>
              </w:rPr>
              <w:fldChar w:fldCharType="begin"/>
            </w:r>
            <w:r w:rsidR="000638A0">
              <w:rPr>
                <w:noProof/>
                <w:webHidden/>
              </w:rPr>
              <w:instrText xml:space="preserve"> PAGEREF _Toc98887333 \h </w:instrText>
            </w:r>
            <w:r w:rsidR="000638A0">
              <w:rPr>
                <w:noProof/>
                <w:webHidden/>
              </w:rPr>
            </w:r>
            <w:r w:rsidR="000638A0">
              <w:rPr>
                <w:noProof/>
                <w:webHidden/>
              </w:rPr>
              <w:fldChar w:fldCharType="separate"/>
            </w:r>
            <w:r w:rsidR="0061360C">
              <w:rPr>
                <w:noProof/>
                <w:webHidden/>
              </w:rPr>
              <w:t>12</w:t>
            </w:r>
            <w:r w:rsidR="000638A0">
              <w:rPr>
                <w:noProof/>
                <w:webHidden/>
              </w:rPr>
              <w:fldChar w:fldCharType="end"/>
            </w:r>
          </w:hyperlink>
        </w:p>
        <w:p w14:paraId="22A7A53B" w14:textId="247921F9" w:rsidR="000638A0" w:rsidRDefault="0076583C">
          <w:pPr>
            <w:pStyle w:val="Verzeichnis1"/>
            <w:rPr>
              <w:rFonts w:asciiTheme="minorHAnsi" w:eastAsiaTheme="minorEastAsia" w:hAnsiTheme="minorHAnsi"/>
              <w:b w:val="0"/>
              <w:noProof/>
              <w:sz w:val="22"/>
              <w:lang w:val="de-CH" w:eastAsia="de-CH"/>
            </w:rPr>
          </w:pPr>
          <w:hyperlink w:anchor="_Toc98887334" w:history="1">
            <w:r w:rsidR="000638A0" w:rsidRPr="00BE6B69">
              <w:rPr>
                <w:rStyle w:val="Hyperlink"/>
                <w:noProof/>
              </w:rPr>
              <w:t>7</w:t>
            </w:r>
            <w:r w:rsidR="000638A0">
              <w:rPr>
                <w:rFonts w:asciiTheme="minorHAnsi" w:eastAsiaTheme="minorEastAsia" w:hAnsiTheme="minorHAnsi"/>
                <w:b w:val="0"/>
                <w:noProof/>
                <w:sz w:val="22"/>
                <w:lang w:val="de-CH" w:eastAsia="de-CH"/>
              </w:rPr>
              <w:tab/>
            </w:r>
            <w:r w:rsidR="000638A0" w:rsidRPr="00BE6B69">
              <w:rPr>
                <w:rStyle w:val="Hyperlink"/>
                <w:noProof/>
              </w:rPr>
              <w:t>Sicherungssoftware bestimmen</w:t>
            </w:r>
            <w:r w:rsidR="000638A0">
              <w:rPr>
                <w:noProof/>
                <w:webHidden/>
              </w:rPr>
              <w:tab/>
            </w:r>
            <w:r w:rsidR="000638A0">
              <w:rPr>
                <w:noProof/>
                <w:webHidden/>
              </w:rPr>
              <w:fldChar w:fldCharType="begin"/>
            </w:r>
            <w:r w:rsidR="000638A0">
              <w:rPr>
                <w:noProof/>
                <w:webHidden/>
              </w:rPr>
              <w:instrText xml:space="preserve"> PAGEREF _Toc98887334 \h </w:instrText>
            </w:r>
            <w:r w:rsidR="000638A0">
              <w:rPr>
                <w:noProof/>
                <w:webHidden/>
              </w:rPr>
            </w:r>
            <w:r w:rsidR="000638A0">
              <w:rPr>
                <w:noProof/>
                <w:webHidden/>
              </w:rPr>
              <w:fldChar w:fldCharType="separate"/>
            </w:r>
            <w:r w:rsidR="0061360C">
              <w:rPr>
                <w:noProof/>
                <w:webHidden/>
              </w:rPr>
              <w:t>13</w:t>
            </w:r>
            <w:r w:rsidR="000638A0">
              <w:rPr>
                <w:noProof/>
                <w:webHidden/>
              </w:rPr>
              <w:fldChar w:fldCharType="end"/>
            </w:r>
          </w:hyperlink>
        </w:p>
        <w:p w14:paraId="147A934A" w14:textId="1AE6443D" w:rsidR="000638A0" w:rsidRDefault="0076583C">
          <w:pPr>
            <w:pStyle w:val="Verzeichnis2"/>
            <w:rPr>
              <w:rFonts w:asciiTheme="minorHAnsi" w:eastAsiaTheme="minorEastAsia" w:hAnsiTheme="minorHAnsi"/>
              <w:noProof/>
              <w:sz w:val="22"/>
              <w:lang w:val="de-CH" w:eastAsia="de-CH"/>
            </w:rPr>
          </w:pPr>
          <w:hyperlink w:anchor="_Toc98887335" w:history="1">
            <w:r w:rsidR="000638A0" w:rsidRPr="00BE6B69">
              <w:rPr>
                <w:rStyle w:val="Hyperlink"/>
                <w:noProof/>
              </w:rPr>
              <w:t>7.1</w:t>
            </w:r>
            <w:r w:rsidR="000638A0">
              <w:rPr>
                <w:rFonts w:asciiTheme="minorHAnsi" w:eastAsiaTheme="minorEastAsia" w:hAnsiTheme="minorHAnsi"/>
                <w:noProof/>
                <w:sz w:val="22"/>
                <w:lang w:val="de-CH" w:eastAsia="de-CH"/>
              </w:rPr>
              <w:tab/>
            </w:r>
            <w:r w:rsidR="000638A0" w:rsidRPr="00BE6B69">
              <w:rPr>
                <w:rStyle w:val="Hyperlink"/>
                <w:noProof/>
              </w:rPr>
              <w:t>Datensicherung</w:t>
            </w:r>
            <w:r w:rsidR="000638A0">
              <w:rPr>
                <w:noProof/>
                <w:webHidden/>
              </w:rPr>
              <w:tab/>
            </w:r>
            <w:r w:rsidR="000638A0">
              <w:rPr>
                <w:noProof/>
                <w:webHidden/>
              </w:rPr>
              <w:fldChar w:fldCharType="begin"/>
            </w:r>
            <w:r w:rsidR="000638A0">
              <w:rPr>
                <w:noProof/>
                <w:webHidden/>
              </w:rPr>
              <w:instrText xml:space="preserve"> PAGEREF _Toc98887335 \h </w:instrText>
            </w:r>
            <w:r w:rsidR="000638A0">
              <w:rPr>
                <w:noProof/>
                <w:webHidden/>
              </w:rPr>
            </w:r>
            <w:r w:rsidR="000638A0">
              <w:rPr>
                <w:noProof/>
                <w:webHidden/>
              </w:rPr>
              <w:fldChar w:fldCharType="separate"/>
            </w:r>
            <w:r w:rsidR="0061360C">
              <w:rPr>
                <w:noProof/>
                <w:webHidden/>
              </w:rPr>
              <w:t>13</w:t>
            </w:r>
            <w:r w:rsidR="000638A0">
              <w:rPr>
                <w:noProof/>
                <w:webHidden/>
              </w:rPr>
              <w:fldChar w:fldCharType="end"/>
            </w:r>
          </w:hyperlink>
        </w:p>
        <w:p w14:paraId="3D7142F8" w14:textId="0A2347B8" w:rsidR="000638A0" w:rsidRDefault="0076583C">
          <w:pPr>
            <w:pStyle w:val="Verzeichnis2"/>
            <w:rPr>
              <w:rFonts w:asciiTheme="minorHAnsi" w:eastAsiaTheme="minorEastAsia" w:hAnsiTheme="minorHAnsi"/>
              <w:noProof/>
              <w:sz w:val="22"/>
              <w:lang w:val="de-CH" w:eastAsia="de-CH"/>
            </w:rPr>
          </w:pPr>
          <w:hyperlink w:anchor="_Toc98887336" w:history="1">
            <w:r w:rsidR="000638A0" w:rsidRPr="00BE6B69">
              <w:rPr>
                <w:rStyle w:val="Hyperlink"/>
                <w:noProof/>
              </w:rPr>
              <w:t>7.2</w:t>
            </w:r>
            <w:r w:rsidR="000638A0">
              <w:rPr>
                <w:rFonts w:asciiTheme="minorHAnsi" w:eastAsiaTheme="minorEastAsia" w:hAnsiTheme="minorHAnsi"/>
                <w:noProof/>
                <w:sz w:val="22"/>
                <w:lang w:val="de-CH" w:eastAsia="de-CH"/>
              </w:rPr>
              <w:tab/>
            </w:r>
            <w:r w:rsidR="000638A0" w:rsidRPr="00BE6B69">
              <w:rPr>
                <w:rStyle w:val="Hyperlink"/>
                <w:noProof/>
              </w:rPr>
              <w:t>Sicherung des PC</w:t>
            </w:r>
            <w:r w:rsidR="000638A0">
              <w:rPr>
                <w:noProof/>
                <w:webHidden/>
              </w:rPr>
              <w:tab/>
            </w:r>
            <w:r w:rsidR="000638A0">
              <w:rPr>
                <w:noProof/>
                <w:webHidden/>
              </w:rPr>
              <w:fldChar w:fldCharType="begin"/>
            </w:r>
            <w:r w:rsidR="000638A0">
              <w:rPr>
                <w:noProof/>
                <w:webHidden/>
              </w:rPr>
              <w:instrText xml:space="preserve"> PAGEREF _Toc98887336 \h </w:instrText>
            </w:r>
            <w:r w:rsidR="000638A0">
              <w:rPr>
                <w:noProof/>
                <w:webHidden/>
              </w:rPr>
            </w:r>
            <w:r w:rsidR="000638A0">
              <w:rPr>
                <w:noProof/>
                <w:webHidden/>
              </w:rPr>
              <w:fldChar w:fldCharType="separate"/>
            </w:r>
            <w:r w:rsidR="0061360C">
              <w:rPr>
                <w:noProof/>
                <w:webHidden/>
              </w:rPr>
              <w:t>13</w:t>
            </w:r>
            <w:r w:rsidR="000638A0">
              <w:rPr>
                <w:noProof/>
                <w:webHidden/>
              </w:rPr>
              <w:fldChar w:fldCharType="end"/>
            </w:r>
          </w:hyperlink>
        </w:p>
        <w:p w14:paraId="3D22E9B4" w14:textId="6E1C7E5F" w:rsidR="000638A0" w:rsidRDefault="0076583C">
          <w:pPr>
            <w:pStyle w:val="Verzeichnis2"/>
            <w:rPr>
              <w:rFonts w:asciiTheme="minorHAnsi" w:eastAsiaTheme="minorEastAsia" w:hAnsiTheme="minorHAnsi"/>
              <w:noProof/>
              <w:sz w:val="22"/>
              <w:lang w:val="de-CH" w:eastAsia="de-CH"/>
            </w:rPr>
          </w:pPr>
          <w:hyperlink w:anchor="_Toc98887337" w:history="1">
            <w:r w:rsidR="000638A0" w:rsidRPr="00BE6B69">
              <w:rPr>
                <w:rStyle w:val="Hyperlink"/>
                <w:noProof/>
              </w:rPr>
              <w:t>7.3</w:t>
            </w:r>
            <w:r w:rsidR="000638A0">
              <w:rPr>
                <w:rFonts w:asciiTheme="minorHAnsi" w:eastAsiaTheme="minorEastAsia" w:hAnsiTheme="minorHAnsi"/>
                <w:noProof/>
                <w:sz w:val="22"/>
                <w:lang w:val="de-CH" w:eastAsia="de-CH"/>
              </w:rPr>
              <w:tab/>
            </w:r>
            <w:r w:rsidR="000638A0" w:rsidRPr="00BE6B69">
              <w:rPr>
                <w:rStyle w:val="Hyperlink"/>
                <w:noProof/>
              </w:rPr>
              <w:t>Sicherung des Smartphones</w:t>
            </w:r>
            <w:r w:rsidR="000638A0">
              <w:rPr>
                <w:noProof/>
                <w:webHidden/>
              </w:rPr>
              <w:tab/>
            </w:r>
            <w:r w:rsidR="000638A0">
              <w:rPr>
                <w:noProof/>
                <w:webHidden/>
              </w:rPr>
              <w:fldChar w:fldCharType="begin"/>
            </w:r>
            <w:r w:rsidR="000638A0">
              <w:rPr>
                <w:noProof/>
                <w:webHidden/>
              </w:rPr>
              <w:instrText xml:space="preserve"> PAGEREF _Toc98887337 \h </w:instrText>
            </w:r>
            <w:r w:rsidR="000638A0">
              <w:rPr>
                <w:noProof/>
                <w:webHidden/>
              </w:rPr>
            </w:r>
            <w:r w:rsidR="000638A0">
              <w:rPr>
                <w:noProof/>
                <w:webHidden/>
              </w:rPr>
              <w:fldChar w:fldCharType="separate"/>
            </w:r>
            <w:r w:rsidR="0061360C">
              <w:rPr>
                <w:noProof/>
                <w:webHidden/>
              </w:rPr>
              <w:t>13</w:t>
            </w:r>
            <w:r w:rsidR="000638A0">
              <w:rPr>
                <w:noProof/>
                <w:webHidden/>
              </w:rPr>
              <w:fldChar w:fldCharType="end"/>
            </w:r>
          </w:hyperlink>
        </w:p>
        <w:p w14:paraId="7F6C6E69" w14:textId="7C1B1217" w:rsidR="000638A0" w:rsidRDefault="0076583C">
          <w:pPr>
            <w:pStyle w:val="Verzeichnis1"/>
            <w:rPr>
              <w:rFonts w:asciiTheme="minorHAnsi" w:eastAsiaTheme="minorEastAsia" w:hAnsiTheme="minorHAnsi"/>
              <w:b w:val="0"/>
              <w:noProof/>
              <w:sz w:val="22"/>
              <w:lang w:val="de-CH" w:eastAsia="de-CH"/>
            </w:rPr>
          </w:pPr>
          <w:hyperlink w:anchor="_Toc98887338" w:history="1">
            <w:r w:rsidR="000638A0" w:rsidRPr="00BE6B69">
              <w:rPr>
                <w:rStyle w:val="Hyperlink"/>
                <w:noProof/>
              </w:rPr>
              <w:t>8</w:t>
            </w:r>
            <w:r w:rsidR="000638A0">
              <w:rPr>
                <w:rFonts w:asciiTheme="minorHAnsi" w:eastAsiaTheme="minorEastAsia" w:hAnsiTheme="minorHAnsi"/>
                <w:b w:val="0"/>
                <w:noProof/>
                <w:sz w:val="22"/>
                <w:lang w:val="de-CH" w:eastAsia="de-CH"/>
              </w:rPr>
              <w:tab/>
            </w:r>
            <w:r w:rsidR="000638A0" w:rsidRPr="00BE6B69">
              <w:rPr>
                <w:rStyle w:val="Hyperlink"/>
                <w:noProof/>
              </w:rPr>
              <w:t>Aufbewahrung der Datenträger bestimmen</w:t>
            </w:r>
            <w:r w:rsidR="000638A0">
              <w:rPr>
                <w:noProof/>
                <w:webHidden/>
              </w:rPr>
              <w:tab/>
            </w:r>
            <w:r w:rsidR="000638A0">
              <w:rPr>
                <w:noProof/>
                <w:webHidden/>
              </w:rPr>
              <w:fldChar w:fldCharType="begin"/>
            </w:r>
            <w:r w:rsidR="000638A0">
              <w:rPr>
                <w:noProof/>
                <w:webHidden/>
              </w:rPr>
              <w:instrText xml:space="preserve"> PAGEREF _Toc98887338 \h </w:instrText>
            </w:r>
            <w:r w:rsidR="000638A0">
              <w:rPr>
                <w:noProof/>
                <w:webHidden/>
              </w:rPr>
            </w:r>
            <w:r w:rsidR="000638A0">
              <w:rPr>
                <w:noProof/>
                <w:webHidden/>
              </w:rPr>
              <w:fldChar w:fldCharType="separate"/>
            </w:r>
            <w:r w:rsidR="0061360C">
              <w:rPr>
                <w:noProof/>
                <w:webHidden/>
              </w:rPr>
              <w:t>14</w:t>
            </w:r>
            <w:r w:rsidR="000638A0">
              <w:rPr>
                <w:noProof/>
                <w:webHidden/>
              </w:rPr>
              <w:fldChar w:fldCharType="end"/>
            </w:r>
          </w:hyperlink>
        </w:p>
        <w:p w14:paraId="7DD4B20B" w14:textId="3A9602AA" w:rsidR="000638A0" w:rsidRDefault="0076583C">
          <w:pPr>
            <w:pStyle w:val="Verzeichnis2"/>
            <w:rPr>
              <w:rFonts w:asciiTheme="minorHAnsi" w:eastAsiaTheme="minorEastAsia" w:hAnsiTheme="minorHAnsi"/>
              <w:noProof/>
              <w:sz w:val="22"/>
              <w:lang w:val="de-CH" w:eastAsia="de-CH"/>
            </w:rPr>
          </w:pPr>
          <w:hyperlink w:anchor="_Toc98887339" w:history="1">
            <w:r w:rsidR="000638A0" w:rsidRPr="00BE6B69">
              <w:rPr>
                <w:rStyle w:val="Hyperlink"/>
                <w:noProof/>
              </w:rPr>
              <w:t>8.1</w:t>
            </w:r>
            <w:r w:rsidR="000638A0">
              <w:rPr>
                <w:rFonts w:asciiTheme="minorHAnsi" w:eastAsiaTheme="minorEastAsia" w:hAnsiTheme="minorHAnsi"/>
                <w:noProof/>
                <w:sz w:val="22"/>
                <w:lang w:val="de-CH" w:eastAsia="de-CH"/>
              </w:rPr>
              <w:tab/>
            </w:r>
            <w:r w:rsidR="000638A0" w:rsidRPr="00BE6B69">
              <w:rPr>
                <w:rStyle w:val="Hyperlink"/>
                <w:noProof/>
              </w:rPr>
              <w:t>Datenschutzaspekte beachten</w:t>
            </w:r>
            <w:r w:rsidR="000638A0">
              <w:rPr>
                <w:noProof/>
                <w:webHidden/>
              </w:rPr>
              <w:tab/>
            </w:r>
            <w:r w:rsidR="000638A0">
              <w:rPr>
                <w:noProof/>
                <w:webHidden/>
              </w:rPr>
              <w:fldChar w:fldCharType="begin"/>
            </w:r>
            <w:r w:rsidR="000638A0">
              <w:rPr>
                <w:noProof/>
                <w:webHidden/>
              </w:rPr>
              <w:instrText xml:space="preserve"> PAGEREF _Toc98887339 \h </w:instrText>
            </w:r>
            <w:r w:rsidR="000638A0">
              <w:rPr>
                <w:noProof/>
                <w:webHidden/>
              </w:rPr>
            </w:r>
            <w:r w:rsidR="000638A0">
              <w:rPr>
                <w:noProof/>
                <w:webHidden/>
              </w:rPr>
              <w:fldChar w:fldCharType="separate"/>
            </w:r>
            <w:r w:rsidR="0061360C">
              <w:rPr>
                <w:noProof/>
                <w:webHidden/>
              </w:rPr>
              <w:t>14</w:t>
            </w:r>
            <w:r w:rsidR="000638A0">
              <w:rPr>
                <w:noProof/>
                <w:webHidden/>
              </w:rPr>
              <w:fldChar w:fldCharType="end"/>
            </w:r>
          </w:hyperlink>
        </w:p>
        <w:p w14:paraId="63BF5298" w14:textId="61FD4248" w:rsidR="000638A0" w:rsidRDefault="0076583C">
          <w:pPr>
            <w:pStyle w:val="Verzeichnis2"/>
            <w:rPr>
              <w:rFonts w:asciiTheme="minorHAnsi" w:eastAsiaTheme="minorEastAsia" w:hAnsiTheme="minorHAnsi"/>
              <w:noProof/>
              <w:sz w:val="22"/>
              <w:lang w:val="de-CH" w:eastAsia="de-CH"/>
            </w:rPr>
          </w:pPr>
          <w:hyperlink w:anchor="_Toc98887340" w:history="1">
            <w:r w:rsidR="000638A0" w:rsidRPr="00BE6B69">
              <w:rPr>
                <w:rStyle w:val="Hyperlink"/>
                <w:noProof/>
              </w:rPr>
              <w:t>8.2</w:t>
            </w:r>
            <w:r w:rsidR="000638A0">
              <w:rPr>
                <w:rFonts w:asciiTheme="minorHAnsi" w:eastAsiaTheme="minorEastAsia" w:hAnsiTheme="minorHAnsi"/>
                <w:noProof/>
                <w:sz w:val="22"/>
                <w:lang w:val="de-CH" w:eastAsia="de-CH"/>
              </w:rPr>
              <w:tab/>
            </w:r>
            <w:r w:rsidR="000638A0" w:rsidRPr="00BE6B69">
              <w:rPr>
                <w:rStyle w:val="Hyperlink"/>
                <w:noProof/>
              </w:rPr>
              <w:t>Zutrittskontrolle</w:t>
            </w:r>
            <w:r w:rsidR="000638A0">
              <w:rPr>
                <w:noProof/>
                <w:webHidden/>
              </w:rPr>
              <w:tab/>
            </w:r>
            <w:r w:rsidR="000638A0">
              <w:rPr>
                <w:noProof/>
                <w:webHidden/>
              </w:rPr>
              <w:fldChar w:fldCharType="begin"/>
            </w:r>
            <w:r w:rsidR="000638A0">
              <w:rPr>
                <w:noProof/>
                <w:webHidden/>
              </w:rPr>
              <w:instrText xml:space="preserve"> PAGEREF _Toc98887340 \h </w:instrText>
            </w:r>
            <w:r w:rsidR="000638A0">
              <w:rPr>
                <w:noProof/>
                <w:webHidden/>
              </w:rPr>
            </w:r>
            <w:r w:rsidR="000638A0">
              <w:rPr>
                <w:noProof/>
                <w:webHidden/>
              </w:rPr>
              <w:fldChar w:fldCharType="separate"/>
            </w:r>
            <w:r w:rsidR="0061360C">
              <w:rPr>
                <w:noProof/>
                <w:webHidden/>
              </w:rPr>
              <w:t>14</w:t>
            </w:r>
            <w:r w:rsidR="000638A0">
              <w:rPr>
                <w:noProof/>
                <w:webHidden/>
              </w:rPr>
              <w:fldChar w:fldCharType="end"/>
            </w:r>
          </w:hyperlink>
        </w:p>
        <w:p w14:paraId="3DD08223" w14:textId="21BB35B1" w:rsidR="000638A0" w:rsidRDefault="0076583C">
          <w:pPr>
            <w:pStyle w:val="Verzeichnis2"/>
            <w:rPr>
              <w:rFonts w:asciiTheme="minorHAnsi" w:eastAsiaTheme="minorEastAsia" w:hAnsiTheme="minorHAnsi"/>
              <w:noProof/>
              <w:sz w:val="22"/>
              <w:lang w:val="de-CH" w:eastAsia="de-CH"/>
            </w:rPr>
          </w:pPr>
          <w:hyperlink w:anchor="_Toc98887341" w:history="1">
            <w:r w:rsidR="000638A0" w:rsidRPr="00BE6B69">
              <w:rPr>
                <w:rStyle w:val="Hyperlink"/>
                <w:noProof/>
              </w:rPr>
              <w:t>8.3</w:t>
            </w:r>
            <w:r w:rsidR="000638A0">
              <w:rPr>
                <w:rFonts w:asciiTheme="minorHAnsi" w:eastAsiaTheme="minorEastAsia" w:hAnsiTheme="minorHAnsi"/>
                <w:noProof/>
                <w:sz w:val="22"/>
                <w:lang w:val="de-CH" w:eastAsia="de-CH"/>
              </w:rPr>
              <w:tab/>
            </w:r>
            <w:r w:rsidR="000638A0" w:rsidRPr="00BE6B69">
              <w:rPr>
                <w:rStyle w:val="Hyperlink"/>
                <w:noProof/>
              </w:rPr>
              <w:t>Datenträger korrekt beschriften</w:t>
            </w:r>
            <w:r w:rsidR="000638A0">
              <w:rPr>
                <w:noProof/>
                <w:webHidden/>
              </w:rPr>
              <w:tab/>
            </w:r>
            <w:r w:rsidR="000638A0">
              <w:rPr>
                <w:noProof/>
                <w:webHidden/>
              </w:rPr>
              <w:fldChar w:fldCharType="begin"/>
            </w:r>
            <w:r w:rsidR="000638A0">
              <w:rPr>
                <w:noProof/>
                <w:webHidden/>
              </w:rPr>
              <w:instrText xml:space="preserve"> PAGEREF _Toc98887341 \h </w:instrText>
            </w:r>
            <w:r w:rsidR="000638A0">
              <w:rPr>
                <w:noProof/>
                <w:webHidden/>
              </w:rPr>
            </w:r>
            <w:r w:rsidR="000638A0">
              <w:rPr>
                <w:noProof/>
                <w:webHidden/>
              </w:rPr>
              <w:fldChar w:fldCharType="separate"/>
            </w:r>
            <w:r w:rsidR="0061360C">
              <w:rPr>
                <w:noProof/>
                <w:webHidden/>
              </w:rPr>
              <w:t>14</w:t>
            </w:r>
            <w:r w:rsidR="000638A0">
              <w:rPr>
                <w:noProof/>
                <w:webHidden/>
              </w:rPr>
              <w:fldChar w:fldCharType="end"/>
            </w:r>
          </w:hyperlink>
        </w:p>
        <w:p w14:paraId="031D484B" w14:textId="0AACF70F" w:rsidR="000638A0" w:rsidRDefault="0076583C">
          <w:pPr>
            <w:pStyle w:val="Verzeichnis2"/>
            <w:rPr>
              <w:rFonts w:asciiTheme="minorHAnsi" w:eastAsiaTheme="minorEastAsia" w:hAnsiTheme="minorHAnsi"/>
              <w:noProof/>
              <w:sz w:val="22"/>
              <w:lang w:val="de-CH" w:eastAsia="de-CH"/>
            </w:rPr>
          </w:pPr>
          <w:hyperlink w:anchor="_Toc98887342" w:history="1">
            <w:r w:rsidR="000638A0" w:rsidRPr="00BE6B69">
              <w:rPr>
                <w:rStyle w:val="Hyperlink"/>
                <w:noProof/>
              </w:rPr>
              <w:t>8.4</w:t>
            </w:r>
            <w:r w:rsidR="000638A0">
              <w:rPr>
                <w:rFonts w:asciiTheme="minorHAnsi" w:eastAsiaTheme="minorEastAsia" w:hAnsiTheme="minorHAnsi"/>
                <w:noProof/>
                <w:sz w:val="22"/>
                <w:lang w:val="de-CH" w:eastAsia="de-CH"/>
              </w:rPr>
              <w:tab/>
            </w:r>
            <w:r w:rsidR="000638A0" w:rsidRPr="00BE6B69">
              <w:rPr>
                <w:rStyle w:val="Hyperlink"/>
                <w:noProof/>
              </w:rPr>
              <w:t>Datenträger korrekt lagern</w:t>
            </w:r>
            <w:r w:rsidR="000638A0">
              <w:rPr>
                <w:noProof/>
                <w:webHidden/>
              </w:rPr>
              <w:tab/>
            </w:r>
            <w:r w:rsidR="000638A0">
              <w:rPr>
                <w:noProof/>
                <w:webHidden/>
              </w:rPr>
              <w:fldChar w:fldCharType="begin"/>
            </w:r>
            <w:r w:rsidR="000638A0">
              <w:rPr>
                <w:noProof/>
                <w:webHidden/>
              </w:rPr>
              <w:instrText xml:space="preserve"> PAGEREF _Toc98887342 \h </w:instrText>
            </w:r>
            <w:r w:rsidR="000638A0">
              <w:rPr>
                <w:noProof/>
                <w:webHidden/>
              </w:rPr>
            </w:r>
            <w:r w:rsidR="000638A0">
              <w:rPr>
                <w:noProof/>
                <w:webHidden/>
              </w:rPr>
              <w:fldChar w:fldCharType="separate"/>
            </w:r>
            <w:r w:rsidR="0061360C">
              <w:rPr>
                <w:noProof/>
                <w:webHidden/>
              </w:rPr>
              <w:t>14</w:t>
            </w:r>
            <w:r w:rsidR="000638A0">
              <w:rPr>
                <w:noProof/>
                <w:webHidden/>
              </w:rPr>
              <w:fldChar w:fldCharType="end"/>
            </w:r>
          </w:hyperlink>
        </w:p>
        <w:p w14:paraId="156B14FA" w14:textId="0681F9F4" w:rsidR="000638A0" w:rsidRDefault="0076583C">
          <w:pPr>
            <w:pStyle w:val="Verzeichnis1"/>
            <w:rPr>
              <w:rFonts w:asciiTheme="minorHAnsi" w:eastAsiaTheme="minorEastAsia" w:hAnsiTheme="minorHAnsi"/>
              <w:b w:val="0"/>
              <w:noProof/>
              <w:sz w:val="22"/>
              <w:lang w:val="de-CH" w:eastAsia="de-CH"/>
            </w:rPr>
          </w:pPr>
          <w:hyperlink w:anchor="_Toc98887343" w:history="1">
            <w:r w:rsidR="000638A0" w:rsidRPr="00BE6B69">
              <w:rPr>
                <w:rStyle w:val="Hyperlink"/>
                <w:noProof/>
              </w:rPr>
              <w:t>9</w:t>
            </w:r>
            <w:r w:rsidR="000638A0">
              <w:rPr>
                <w:rFonts w:asciiTheme="minorHAnsi" w:eastAsiaTheme="minorEastAsia" w:hAnsiTheme="minorHAnsi"/>
                <w:b w:val="0"/>
                <w:noProof/>
                <w:sz w:val="22"/>
                <w:lang w:val="de-CH" w:eastAsia="de-CH"/>
              </w:rPr>
              <w:tab/>
            </w:r>
            <w:r w:rsidR="000638A0" w:rsidRPr="00BE6B69">
              <w:rPr>
                <w:rStyle w:val="Hyperlink"/>
                <w:noProof/>
              </w:rPr>
              <w:t>Verantwortung für das Backup und Restore festlegen</w:t>
            </w:r>
            <w:r w:rsidR="000638A0">
              <w:rPr>
                <w:noProof/>
                <w:webHidden/>
              </w:rPr>
              <w:tab/>
            </w:r>
            <w:r w:rsidR="000638A0">
              <w:rPr>
                <w:noProof/>
                <w:webHidden/>
              </w:rPr>
              <w:fldChar w:fldCharType="begin"/>
            </w:r>
            <w:r w:rsidR="000638A0">
              <w:rPr>
                <w:noProof/>
                <w:webHidden/>
              </w:rPr>
              <w:instrText xml:space="preserve"> PAGEREF _Toc98887343 \h </w:instrText>
            </w:r>
            <w:r w:rsidR="000638A0">
              <w:rPr>
                <w:noProof/>
                <w:webHidden/>
              </w:rPr>
            </w:r>
            <w:r w:rsidR="000638A0">
              <w:rPr>
                <w:noProof/>
                <w:webHidden/>
              </w:rPr>
              <w:fldChar w:fldCharType="separate"/>
            </w:r>
            <w:r w:rsidR="0061360C">
              <w:rPr>
                <w:noProof/>
                <w:webHidden/>
              </w:rPr>
              <w:t>15</w:t>
            </w:r>
            <w:r w:rsidR="000638A0">
              <w:rPr>
                <w:noProof/>
                <w:webHidden/>
              </w:rPr>
              <w:fldChar w:fldCharType="end"/>
            </w:r>
          </w:hyperlink>
        </w:p>
        <w:p w14:paraId="48108959" w14:textId="222D39E0" w:rsidR="000638A0" w:rsidRDefault="0076583C">
          <w:pPr>
            <w:pStyle w:val="Verzeichnis2"/>
            <w:rPr>
              <w:rFonts w:asciiTheme="minorHAnsi" w:eastAsiaTheme="minorEastAsia" w:hAnsiTheme="minorHAnsi"/>
              <w:noProof/>
              <w:sz w:val="22"/>
              <w:lang w:val="de-CH" w:eastAsia="de-CH"/>
            </w:rPr>
          </w:pPr>
          <w:hyperlink w:anchor="_Toc98887344" w:history="1">
            <w:r w:rsidR="000638A0" w:rsidRPr="00BE6B69">
              <w:rPr>
                <w:rStyle w:val="Hyperlink"/>
                <w:noProof/>
              </w:rPr>
              <w:t>9.1</w:t>
            </w:r>
            <w:r w:rsidR="000638A0">
              <w:rPr>
                <w:rFonts w:asciiTheme="minorHAnsi" w:eastAsiaTheme="minorEastAsia" w:hAnsiTheme="minorHAnsi"/>
                <w:noProof/>
                <w:sz w:val="22"/>
                <w:lang w:val="de-CH" w:eastAsia="de-CH"/>
              </w:rPr>
              <w:tab/>
            </w:r>
            <w:r w:rsidR="000638A0" w:rsidRPr="00BE6B69">
              <w:rPr>
                <w:rStyle w:val="Hyperlink"/>
                <w:noProof/>
              </w:rPr>
              <w:t>Dateneigentümer</w:t>
            </w:r>
            <w:r w:rsidR="000638A0">
              <w:rPr>
                <w:noProof/>
                <w:webHidden/>
              </w:rPr>
              <w:tab/>
            </w:r>
            <w:r w:rsidR="000638A0">
              <w:rPr>
                <w:noProof/>
                <w:webHidden/>
              </w:rPr>
              <w:fldChar w:fldCharType="begin"/>
            </w:r>
            <w:r w:rsidR="000638A0">
              <w:rPr>
                <w:noProof/>
                <w:webHidden/>
              </w:rPr>
              <w:instrText xml:space="preserve"> PAGEREF _Toc98887344 \h </w:instrText>
            </w:r>
            <w:r w:rsidR="000638A0">
              <w:rPr>
                <w:noProof/>
                <w:webHidden/>
              </w:rPr>
            </w:r>
            <w:r w:rsidR="000638A0">
              <w:rPr>
                <w:noProof/>
                <w:webHidden/>
              </w:rPr>
              <w:fldChar w:fldCharType="separate"/>
            </w:r>
            <w:r w:rsidR="0061360C">
              <w:rPr>
                <w:noProof/>
                <w:webHidden/>
              </w:rPr>
              <w:t>15</w:t>
            </w:r>
            <w:r w:rsidR="000638A0">
              <w:rPr>
                <w:noProof/>
                <w:webHidden/>
              </w:rPr>
              <w:fldChar w:fldCharType="end"/>
            </w:r>
          </w:hyperlink>
        </w:p>
        <w:p w14:paraId="3D71F399" w14:textId="1D93195B" w:rsidR="000638A0" w:rsidRDefault="0076583C">
          <w:pPr>
            <w:pStyle w:val="Verzeichnis2"/>
            <w:rPr>
              <w:rFonts w:asciiTheme="minorHAnsi" w:eastAsiaTheme="minorEastAsia" w:hAnsiTheme="minorHAnsi"/>
              <w:noProof/>
              <w:sz w:val="22"/>
              <w:lang w:val="de-CH" w:eastAsia="de-CH"/>
            </w:rPr>
          </w:pPr>
          <w:hyperlink w:anchor="_Toc98887345" w:history="1">
            <w:r w:rsidR="000638A0" w:rsidRPr="00BE6B69">
              <w:rPr>
                <w:rStyle w:val="Hyperlink"/>
                <w:noProof/>
              </w:rPr>
              <w:t>9.2</w:t>
            </w:r>
            <w:r w:rsidR="000638A0">
              <w:rPr>
                <w:rFonts w:asciiTheme="minorHAnsi" w:eastAsiaTheme="minorEastAsia" w:hAnsiTheme="minorHAnsi"/>
                <w:noProof/>
                <w:sz w:val="22"/>
                <w:lang w:val="de-CH" w:eastAsia="de-CH"/>
              </w:rPr>
              <w:tab/>
            </w:r>
            <w:r w:rsidR="000638A0" w:rsidRPr="00BE6B69">
              <w:rPr>
                <w:rStyle w:val="Hyperlink"/>
                <w:noProof/>
              </w:rPr>
              <w:t>Systemeigentümer</w:t>
            </w:r>
            <w:r w:rsidR="000638A0">
              <w:rPr>
                <w:noProof/>
                <w:webHidden/>
              </w:rPr>
              <w:tab/>
            </w:r>
            <w:r w:rsidR="000638A0">
              <w:rPr>
                <w:noProof/>
                <w:webHidden/>
              </w:rPr>
              <w:fldChar w:fldCharType="begin"/>
            </w:r>
            <w:r w:rsidR="000638A0">
              <w:rPr>
                <w:noProof/>
                <w:webHidden/>
              </w:rPr>
              <w:instrText xml:space="preserve"> PAGEREF _Toc98887345 \h </w:instrText>
            </w:r>
            <w:r w:rsidR="000638A0">
              <w:rPr>
                <w:noProof/>
                <w:webHidden/>
              </w:rPr>
            </w:r>
            <w:r w:rsidR="000638A0">
              <w:rPr>
                <w:noProof/>
                <w:webHidden/>
              </w:rPr>
              <w:fldChar w:fldCharType="separate"/>
            </w:r>
            <w:r w:rsidR="0061360C">
              <w:rPr>
                <w:noProof/>
                <w:webHidden/>
              </w:rPr>
              <w:t>15</w:t>
            </w:r>
            <w:r w:rsidR="000638A0">
              <w:rPr>
                <w:noProof/>
                <w:webHidden/>
              </w:rPr>
              <w:fldChar w:fldCharType="end"/>
            </w:r>
          </w:hyperlink>
        </w:p>
        <w:p w14:paraId="579B0D5F" w14:textId="55AC5577" w:rsidR="000638A0" w:rsidRDefault="0076583C">
          <w:pPr>
            <w:pStyle w:val="Verzeichnis2"/>
            <w:rPr>
              <w:rFonts w:asciiTheme="minorHAnsi" w:eastAsiaTheme="minorEastAsia" w:hAnsiTheme="minorHAnsi"/>
              <w:noProof/>
              <w:sz w:val="22"/>
              <w:lang w:val="de-CH" w:eastAsia="de-CH"/>
            </w:rPr>
          </w:pPr>
          <w:hyperlink w:anchor="_Toc98887346" w:history="1">
            <w:r w:rsidR="000638A0" w:rsidRPr="00BE6B69">
              <w:rPr>
                <w:rStyle w:val="Hyperlink"/>
                <w:noProof/>
              </w:rPr>
              <w:t>9.3</w:t>
            </w:r>
            <w:r w:rsidR="000638A0">
              <w:rPr>
                <w:rFonts w:asciiTheme="minorHAnsi" w:eastAsiaTheme="minorEastAsia" w:hAnsiTheme="minorHAnsi"/>
                <w:noProof/>
                <w:sz w:val="22"/>
                <w:lang w:val="de-CH" w:eastAsia="de-CH"/>
              </w:rPr>
              <w:tab/>
            </w:r>
            <w:r w:rsidR="000638A0" w:rsidRPr="00BE6B69">
              <w:rPr>
                <w:rStyle w:val="Hyperlink"/>
                <w:noProof/>
              </w:rPr>
              <w:t>Backupverantwortlicher</w:t>
            </w:r>
            <w:r w:rsidR="000638A0">
              <w:rPr>
                <w:noProof/>
                <w:webHidden/>
              </w:rPr>
              <w:tab/>
            </w:r>
            <w:r w:rsidR="000638A0">
              <w:rPr>
                <w:noProof/>
                <w:webHidden/>
              </w:rPr>
              <w:fldChar w:fldCharType="begin"/>
            </w:r>
            <w:r w:rsidR="000638A0">
              <w:rPr>
                <w:noProof/>
                <w:webHidden/>
              </w:rPr>
              <w:instrText xml:space="preserve"> PAGEREF _Toc98887346 \h </w:instrText>
            </w:r>
            <w:r w:rsidR="000638A0">
              <w:rPr>
                <w:noProof/>
                <w:webHidden/>
              </w:rPr>
            </w:r>
            <w:r w:rsidR="000638A0">
              <w:rPr>
                <w:noProof/>
                <w:webHidden/>
              </w:rPr>
              <w:fldChar w:fldCharType="separate"/>
            </w:r>
            <w:r w:rsidR="0061360C">
              <w:rPr>
                <w:noProof/>
                <w:webHidden/>
              </w:rPr>
              <w:t>15</w:t>
            </w:r>
            <w:r w:rsidR="000638A0">
              <w:rPr>
                <w:noProof/>
                <w:webHidden/>
              </w:rPr>
              <w:fldChar w:fldCharType="end"/>
            </w:r>
          </w:hyperlink>
        </w:p>
        <w:p w14:paraId="725CD8B7" w14:textId="703891F0" w:rsidR="000638A0" w:rsidRDefault="0076583C">
          <w:pPr>
            <w:pStyle w:val="Verzeichnis2"/>
            <w:rPr>
              <w:rFonts w:asciiTheme="minorHAnsi" w:eastAsiaTheme="minorEastAsia" w:hAnsiTheme="minorHAnsi"/>
              <w:noProof/>
              <w:sz w:val="22"/>
              <w:lang w:val="de-CH" w:eastAsia="de-CH"/>
            </w:rPr>
          </w:pPr>
          <w:hyperlink w:anchor="_Toc98887347" w:history="1">
            <w:r w:rsidR="000638A0" w:rsidRPr="00BE6B69">
              <w:rPr>
                <w:rStyle w:val="Hyperlink"/>
                <w:noProof/>
              </w:rPr>
              <w:t>9.4</w:t>
            </w:r>
            <w:r w:rsidR="000638A0">
              <w:rPr>
                <w:rFonts w:asciiTheme="minorHAnsi" w:eastAsiaTheme="minorEastAsia" w:hAnsiTheme="minorHAnsi"/>
                <w:noProof/>
                <w:sz w:val="22"/>
                <w:lang w:val="de-CH" w:eastAsia="de-CH"/>
              </w:rPr>
              <w:tab/>
            </w:r>
            <w:r w:rsidR="000638A0" w:rsidRPr="00BE6B69">
              <w:rPr>
                <w:rStyle w:val="Hyperlink"/>
                <w:noProof/>
              </w:rPr>
              <w:t>Backup-Systemverantwortlicher</w:t>
            </w:r>
            <w:r w:rsidR="000638A0">
              <w:rPr>
                <w:noProof/>
                <w:webHidden/>
              </w:rPr>
              <w:tab/>
            </w:r>
            <w:r w:rsidR="000638A0">
              <w:rPr>
                <w:noProof/>
                <w:webHidden/>
              </w:rPr>
              <w:fldChar w:fldCharType="begin"/>
            </w:r>
            <w:r w:rsidR="000638A0">
              <w:rPr>
                <w:noProof/>
                <w:webHidden/>
              </w:rPr>
              <w:instrText xml:space="preserve"> PAGEREF _Toc98887347 \h </w:instrText>
            </w:r>
            <w:r w:rsidR="000638A0">
              <w:rPr>
                <w:noProof/>
                <w:webHidden/>
              </w:rPr>
            </w:r>
            <w:r w:rsidR="000638A0">
              <w:rPr>
                <w:noProof/>
                <w:webHidden/>
              </w:rPr>
              <w:fldChar w:fldCharType="separate"/>
            </w:r>
            <w:r w:rsidR="0061360C">
              <w:rPr>
                <w:noProof/>
                <w:webHidden/>
              </w:rPr>
              <w:t>15</w:t>
            </w:r>
            <w:r w:rsidR="000638A0">
              <w:rPr>
                <w:noProof/>
                <w:webHidden/>
              </w:rPr>
              <w:fldChar w:fldCharType="end"/>
            </w:r>
          </w:hyperlink>
        </w:p>
        <w:p w14:paraId="6EF2D133" w14:textId="4C4621D6" w:rsidR="000638A0" w:rsidRDefault="0076583C">
          <w:pPr>
            <w:pStyle w:val="Verzeichnis2"/>
            <w:rPr>
              <w:rFonts w:asciiTheme="minorHAnsi" w:eastAsiaTheme="minorEastAsia" w:hAnsiTheme="minorHAnsi"/>
              <w:noProof/>
              <w:sz w:val="22"/>
              <w:lang w:val="de-CH" w:eastAsia="de-CH"/>
            </w:rPr>
          </w:pPr>
          <w:hyperlink w:anchor="_Toc98887348" w:history="1">
            <w:r w:rsidR="000638A0" w:rsidRPr="00BE6B69">
              <w:rPr>
                <w:rStyle w:val="Hyperlink"/>
                <w:noProof/>
              </w:rPr>
              <w:t>9.5</w:t>
            </w:r>
            <w:r w:rsidR="000638A0">
              <w:rPr>
                <w:rFonts w:asciiTheme="minorHAnsi" w:eastAsiaTheme="minorEastAsia" w:hAnsiTheme="minorHAnsi"/>
                <w:noProof/>
                <w:sz w:val="22"/>
                <w:lang w:val="de-CH" w:eastAsia="de-CH"/>
              </w:rPr>
              <w:tab/>
            </w:r>
            <w:r w:rsidR="000638A0" w:rsidRPr="00BE6B69">
              <w:rPr>
                <w:rStyle w:val="Hyperlink"/>
                <w:noProof/>
              </w:rPr>
              <w:t>Operator</w:t>
            </w:r>
            <w:r w:rsidR="000638A0">
              <w:rPr>
                <w:noProof/>
                <w:webHidden/>
              </w:rPr>
              <w:tab/>
            </w:r>
            <w:r w:rsidR="000638A0">
              <w:rPr>
                <w:noProof/>
                <w:webHidden/>
              </w:rPr>
              <w:fldChar w:fldCharType="begin"/>
            </w:r>
            <w:r w:rsidR="000638A0">
              <w:rPr>
                <w:noProof/>
                <w:webHidden/>
              </w:rPr>
              <w:instrText xml:space="preserve"> PAGEREF _Toc98887348 \h </w:instrText>
            </w:r>
            <w:r w:rsidR="000638A0">
              <w:rPr>
                <w:noProof/>
                <w:webHidden/>
              </w:rPr>
            </w:r>
            <w:r w:rsidR="000638A0">
              <w:rPr>
                <w:noProof/>
                <w:webHidden/>
              </w:rPr>
              <w:fldChar w:fldCharType="separate"/>
            </w:r>
            <w:r w:rsidR="0061360C">
              <w:rPr>
                <w:noProof/>
                <w:webHidden/>
              </w:rPr>
              <w:t>15</w:t>
            </w:r>
            <w:r w:rsidR="000638A0">
              <w:rPr>
                <w:noProof/>
                <w:webHidden/>
              </w:rPr>
              <w:fldChar w:fldCharType="end"/>
            </w:r>
          </w:hyperlink>
        </w:p>
        <w:p w14:paraId="745080F1" w14:textId="6BDDA3A8" w:rsidR="000638A0" w:rsidRDefault="0076583C">
          <w:pPr>
            <w:pStyle w:val="Verzeichnis2"/>
            <w:rPr>
              <w:rFonts w:asciiTheme="minorHAnsi" w:eastAsiaTheme="minorEastAsia" w:hAnsiTheme="minorHAnsi"/>
              <w:noProof/>
              <w:sz w:val="22"/>
              <w:lang w:val="de-CH" w:eastAsia="de-CH"/>
            </w:rPr>
          </w:pPr>
          <w:hyperlink w:anchor="_Toc98887349" w:history="1">
            <w:r w:rsidR="000638A0" w:rsidRPr="00BE6B69">
              <w:rPr>
                <w:rStyle w:val="Hyperlink"/>
                <w:noProof/>
              </w:rPr>
              <w:t>9.6</w:t>
            </w:r>
            <w:r w:rsidR="000638A0">
              <w:rPr>
                <w:rFonts w:asciiTheme="minorHAnsi" w:eastAsiaTheme="minorEastAsia" w:hAnsiTheme="minorHAnsi"/>
                <w:noProof/>
                <w:sz w:val="22"/>
                <w:lang w:val="de-CH" w:eastAsia="de-CH"/>
              </w:rPr>
              <w:tab/>
            </w:r>
            <w:r w:rsidR="000638A0" w:rsidRPr="00BE6B69">
              <w:rPr>
                <w:rStyle w:val="Hyperlink"/>
                <w:noProof/>
              </w:rPr>
              <w:t>Qualitätsverantwortlicher</w:t>
            </w:r>
            <w:r w:rsidR="000638A0">
              <w:rPr>
                <w:noProof/>
                <w:webHidden/>
              </w:rPr>
              <w:tab/>
            </w:r>
            <w:r w:rsidR="000638A0">
              <w:rPr>
                <w:noProof/>
                <w:webHidden/>
              </w:rPr>
              <w:fldChar w:fldCharType="begin"/>
            </w:r>
            <w:r w:rsidR="000638A0">
              <w:rPr>
                <w:noProof/>
                <w:webHidden/>
              </w:rPr>
              <w:instrText xml:space="preserve"> PAGEREF _Toc98887349 \h </w:instrText>
            </w:r>
            <w:r w:rsidR="000638A0">
              <w:rPr>
                <w:noProof/>
                <w:webHidden/>
              </w:rPr>
            </w:r>
            <w:r w:rsidR="000638A0">
              <w:rPr>
                <w:noProof/>
                <w:webHidden/>
              </w:rPr>
              <w:fldChar w:fldCharType="separate"/>
            </w:r>
            <w:r w:rsidR="0061360C">
              <w:rPr>
                <w:noProof/>
                <w:webHidden/>
              </w:rPr>
              <w:t>15</w:t>
            </w:r>
            <w:r w:rsidR="000638A0">
              <w:rPr>
                <w:noProof/>
                <w:webHidden/>
              </w:rPr>
              <w:fldChar w:fldCharType="end"/>
            </w:r>
          </w:hyperlink>
        </w:p>
        <w:p w14:paraId="4F6FA1A6" w14:textId="0D103C3F" w:rsidR="000638A0" w:rsidRDefault="0076583C">
          <w:pPr>
            <w:pStyle w:val="Verzeichnis1"/>
            <w:rPr>
              <w:rFonts w:asciiTheme="minorHAnsi" w:eastAsiaTheme="minorEastAsia" w:hAnsiTheme="minorHAnsi"/>
              <w:b w:val="0"/>
              <w:noProof/>
              <w:sz w:val="22"/>
              <w:lang w:val="de-CH" w:eastAsia="de-CH"/>
            </w:rPr>
          </w:pPr>
          <w:hyperlink w:anchor="_Toc98887350" w:history="1">
            <w:r w:rsidR="000638A0" w:rsidRPr="00BE6B69">
              <w:rPr>
                <w:rStyle w:val="Hyperlink"/>
                <w:noProof/>
              </w:rPr>
              <w:t>10</w:t>
            </w:r>
            <w:r w:rsidR="000638A0">
              <w:rPr>
                <w:rFonts w:asciiTheme="minorHAnsi" w:eastAsiaTheme="minorEastAsia" w:hAnsiTheme="minorHAnsi"/>
                <w:b w:val="0"/>
                <w:noProof/>
                <w:sz w:val="22"/>
                <w:lang w:val="de-CH" w:eastAsia="de-CH"/>
              </w:rPr>
              <w:tab/>
            </w:r>
            <w:r w:rsidR="000638A0" w:rsidRPr="00BE6B69">
              <w:rPr>
                <w:rStyle w:val="Hyperlink"/>
                <w:noProof/>
              </w:rPr>
              <w:t>Reflexion</w:t>
            </w:r>
            <w:r w:rsidR="000638A0">
              <w:rPr>
                <w:noProof/>
                <w:webHidden/>
              </w:rPr>
              <w:tab/>
            </w:r>
            <w:r w:rsidR="000638A0">
              <w:rPr>
                <w:noProof/>
                <w:webHidden/>
              </w:rPr>
              <w:fldChar w:fldCharType="begin"/>
            </w:r>
            <w:r w:rsidR="000638A0">
              <w:rPr>
                <w:noProof/>
                <w:webHidden/>
              </w:rPr>
              <w:instrText xml:space="preserve"> PAGEREF _Toc98887350 \h </w:instrText>
            </w:r>
            <w:r w:rsidR="000638A0">
              <w:rPr>
                <w:noProof/>
                <w:webHidden/>
              </w:rPr>
            </w:r>
            <w:r w:rsidR="000638A0">
              <w:rPr>
                <w:noProof/>
                <w:webHidden/>
              </w:rPr>
              <w:fldChar w:fldCharType="separate"/>
            </w:r>
            <w:r w:rsidR="0061360C">
              <w:rPr>
                <w:noProof/>
                <w:webHidden/>
              </w:rPr>
              <w:t>16</w:t>
            </w:r>
            <w:r w:rsidR="000638A0">
              <w:rPr>
                <w:noProof/>
                <w:webHidden/>
              </w:rPr>
              <w:fldChar w:fldCharType="end"/>
            </w:r>
          </w:hyperlink>
        </w:p>
        <w:p w14:paraId="08994024" w14:textId="3E6087C2" w:rsidR="000638A0" w:rsidRDefault="0076583C">
          <w:pPr>
            <w:pStyle w:val="Verzeichnis2"/>
            <w:rPr>
              <w:rFonts w:asciiTheme="minorHAnsi" w:eastAsiaTheme="minorEastAsia" w:hAnsiTheme="minorHAnsi"/>
              <w:noProof/>
              <w:sz w:val="22"/>
              <w:lang w:val="de-CH" w:eastAsia="de-CH"/>
            </w:rPr>
          </w:pPr>
          <w:hyperlink w:anchor="_Toc98887351" w:history="1">
            <w:r w:rsidR="000638A0" w:rsidRPr="00BE6B69">
              <w:rPr>
                <w:rStyle w:val="Hyperlink"/>
                <w:noProof/>
              </w:rPr>
              <w:t>10.1</w:t>
            </w:r>
            <w:r w:rsidR="000638A0">
              <w:rPr>
                <w:rFonts w:asciiTheme="minorHAnsi" w:eastAsiaTheme="minorEastAsia" w:hAnsiTheme="minorHAnsi"/>
                <w:noProof/>
                <w:sz w:val="22"/>
                <w:lang w:val="de-CH" w:eastAsia="de-CH"/>
              </w:rPr>
              <w:tab/>
            </w:r>
            <w:r w:rsidR="000638A0" w:rsidRPr="00BE6B69">
              <w:rPr>
                <w:rStyle w:val="Hyperlink"/>
                <w:noProof/>
              </w:rPr>
              <w:t>Erkenntnisse</w:t>
            </w:r>
            <w:r w:rsidR="000638A0">
              <w:rPr>
                <w:noProof/>
                <w:webHidden/>
              </w:rPr>
              <w:tab/>
            </w:r>
            <w:r w:rsidR="000638A0">
              <w:rPr>
                <w:noProof/>
                <w:webHidden/>
              </w:rPr>
              <w:fldChar w:fldCharType="begin"/>
            </w:r>
            <w:r w:rsidR="000638A0">
              <w:rPr>
                <w:noProof/>
                <w:webHidden/>
              </w:rPr>
              <w:instrText xml:space="preserve"> PAGEREF _Toc98887351 \h </w:instrText>
            </w:r>
            <w:r w:rsidR="000638A0">
              <w:rPr>
                <w:noProof/>
                <w:webHidden/>
              </w:rPr>
            </w:r>
            <w:r w:rsidR="000638A0">
              <w:rPr>
                <w:noProof/>
                <w:webHidden/>
              </w:rPr>
              <w:fldChar w:fldCharType="separate"/>
            </w:r>
            <w:r w:rsidR="0061360C">
              <w:rPr>
                <w:noProof/>
                <w:webHidden/>
              </w:rPr>
              <w:t>16</w:t>
            </w:r>
            <w:r w:rsidR="000638A0">
              <w:rPr>
                <w:noProof/>
                <w:webHidden/>
              </w:rPr>
              <w:fldChar w:fldCharType="end"/>
            </w:r>
          </w:hyperlink>
        </w:p>
        <w:p w14:paraId="7A3E4897" w14:textId="286C14A0" w:rsidR="000638A0" w:rsidRDefault="0076583C">
          <w:pPr>
            <w:pStyle w:val="Verzeichnis2"/>
            <w:rPr>
              <w:rFonts w:asciiTheme="minorHAnsi" w:eastAsiaTheme="minorEastAsia" w:hAnsiTheme="minorHAnsi"/>
              <w:noProof/>
              <w:sz w:val="22"/>
              <w:lang w:val="de-CH" w:eastAsia="de-CH"/>
            </w:rPr>
          </w:pPr>
          <w:hyperlink w:anchor="_Toc98887352" w:history="1">
            <w:r w:rsidR="000638A0" w:rsidRPr="00BE6B69">
              <w:rPr>
                <w:rStyle w:val="Hyperlink"/>
                <w:noProof/>
              </w:rPr>
              <w:t>10.2</w:t>
            </w:r>
            <w:r w:rsidR="000638A0">
              <w:rPr>
                <w:rFonts w:asciiTheme="minorHAnsi" w:eastAsiaTheme="minorEastAsia" w:hAnsiTheme="minorHAnsi"/>
                <w:noProof/>
                <w:sz w:val="22"/>
                <w:lang w:val="de-CH" w:eastAsia="de-CH"/>
              </w:rPr>
              <w:tab/>
            </w:r>
            <w:r w:rsidR="000638A0" w:rsidRPr="00BE6B69">
              <w:rPr>
                <w:rStyle w:val="Hyperlink"/>
                <w:noProof/>
              </w:rPr>
              <w:t>Was würde ich anderst machen</w:t>
            </w:r>
            <w:r w:rsidR="000638A0">
              <w:rPr>
                <w:noProof/>
                <w:webHidden/>
              </w:rPr>
              <w:tab/>
            </w:r>
            <w:r w:rsidR="000638A0">
              <w:rPr>
                <w:noProof/>
                <w:webHidden/>
              </w:rPr>
              <w:fldChar w:fldCharType="begin"/>
            </w:r>
            <w:r w:rsidR="000638A0">
              <w:rPr>
                <w:noProof/>
                <w:webHidden/>
              </w:rPr>
              <w:instrText xml:space="preserve"> PAGEREF _Toc98887352 \h </w:instrText>
            </w:r>
            <w:r w:rsidR="000638A0">
              <w:rPr>
                <w:noProof/>
                <w:webHidden/>
              </w:rPr>
            </w:r>
            <w:r w:rsidR="000638A0">
              <w:rPr>
                <w:noProof/>
                <w:webHidden/>
              </w:rPr>
              <w:fldChar w:fldCharType="separate"/>
            </w:r>
            <w:r w:rsidR="0061360C">
              <w:rPr>
                <w:noProof/>
                <w:webHidden/>
              </w:rPr>
              <w:t>16</w:t>
            </w:r>
            <w:r w:rsidR="000638A0">
              <w:rPr>
                <w:noProof/>
                <w:webHidden/>
              </w:rPr>
              <w:fldChar w:fldCharType="end"/>
            </w:r>
          </w:hyperlink>
        </w:p>
        <w:p w14:paraId="4273CCCE" w14:textId="61116115" w:rsidR="000638A0" w:rsidRDefault="0076583C">
          <w:pPr>
            <w:pStyle w:val="Verzeichnis2"/>
            <w:rPr>
              <w:rFonts w:asciiTheme="minorHAnsi" w:eastAsiaTheme="minorEastAsia" w:hAnsiTheme="minorHAnsi"/>
              <w:noProof/>
              <w:sz w:val="22"/>
              <w:lang w:val="de-CH" w:eastAsia="de-CH"/>
            </w:rPr>
          </w:pPr>
          <w:hyperlink w:anchor="_Toc98887353" w:history="1">
            <w:r w:rsidR="000638A0" w:rsidRPr="00BE6B69">
              <w:rPr>
                <w:rStyle w:val="Hyperlink"/>
                <w:noProof/>
              </w:rPr>
              <w:t>10.3</w:t>
            </w:r>
            <w:r w:rsidR="000638A0">
              <w:rPr>
                <w:rFonts w:asciiTheme="minorHAnsi" w:eastAsiaTheme="minorEastAsia" w:hAnsiTheme="minorHAnsi"/>
                <w:noProof/>
                <w:sz w:val="22"/>
                <w:lang w:val="de-CH" w:eastAsia="de-CH"/>
              </w:rPr>
              <w:tab/>
            </w:r>
            <w:r w:rsidR="000638A0" w:rsidRPr="00BE6B69">
              <w:rPr>
                <w:rStyle w:val="Hyperlink"/>
                <w:noProof/>
              </w:rPr>
              <w:t>Schätzung der Note</w:t>
            </w:r>
            <w:r w:rsidR="000638A0">
              <w:rPr>
                <w:noProof/>
                <w:webHidden/>
              </w:rPr>
              <w:tab/>
            </w:r>
            <w:r w:rsidR="000638A0">
              <w:rPr>
                <w:noProof/>
                <w:webHidden/>
              </w:rPr>
              <w:fldChar w:fldCharType="begin"/>
            </w:r>
            <w:r w:rsidR="000638A0">
              <w:rPr>
                <w:noProof/>
                <w:webHidden/>
              </w:rPr>
              <w:instrText xml:space="preserve"> PAGEREF _Toc98887353 \h </w:instrText>
            </w:r>
            <w:r w:rsidR="000638A0">
              <w:rPr>
                <w:noProof/>
                <w:webHidden/>
              </w:rPr>
            </w:r>
            <w:r w:rsidR="000638A0">
              <w:rPr>
                <w:noProof/>
                <w:webHidden/>
              </w:rPr>
              <w:fldChar w:fldCharType="separate"/>
            </w:r>
            <w:r w:rsidR="0061360C">
              <w:rPr>
                <w:noProof/>
                <w:webHidden/>
              </w:rPr>
              <w:t>16</w:t>
            </w:r>
            <w:r w:rsidR="000638A0">
              <w:rPr>
                <w:noProof/>
                <w:webHidden/>
              </w:rPr>
              <w:fldChar w:fldCharType="end"/>
            </w:r>
          </w:hyperlink>
        </w:p>
        <w:p w14:paraId="6F84CFBA" w14:textId="3EE74145" w:rsidR="000638A0" w:rsidRDefault="0076583C">
          <w:pPr>
            <w:pStyle w:val="Verzeichnis1"/>
            <w:rPr>
              <w:rFonts w:asciiTheme="minorHAnsi" w:eastAsiaTheme="minorEastAsia" w:hAnsiTheme="minorHAnsi"/>
              <w:b w:val="0"/>
              <w:noProof/>
              <w:sz w:val="22"/>
              <w:lang w:val="de-CH" w:eastAsia="de-CH"/>
            </w:rPr>
          </w:pPr>
          <w:hyperlink w:anchor="_Toc98887354" w:history="1">
            <w:r w:rsidR="000638A0" w:rsidRPr="00BE6B69">
              <w:rPr>
                <w:rStyle w:val="Hyperlink"/>
                <w:noProof/>
              </w:rPr>
              <w:t>11</w:t>
            </w:r>
            <w:r w:rsidR="000638A0">
              <w:rPr>
                <w:rFonts w:asciiTheme="minorHAnsi" w:eastAsiaTheme="minorEastAsia" w:hAnsiTheme="minorHAnsi"/>
                <w:b w:val="0"/>
                <w:noProof/>
                <w:sz w:val="22"/>
                <w:lang w:val="de-CH" w:eastAsia="de-CH"/>
              </w:rPr>
              <w:tab/>
            </w:r>
            <w:r w:rsidR="000638A0" w:rsidRPr="00BE6B69">
              <w:rPr>
                <w:rStyle w:val="Hyperlink"/>
                <w:noProof/>
              </w:rPr>
              <w:t>Selbsständigkeitserklärung</w:t>
            </w:r>
            <w:r w:rsidR="000638A0">
              <w:rPr>
                <w:noProof/>
                <w:webHidden/>
              </w:rPr>
              <w:tab/>
            </w:r>
            <w:r w:rsidR="000638A0">
              <w:rPr>
                <w:noProof/>
                <w:webHidden/>
              </w:rPr>
              <w:fldChar w:fldCharType="begin"/>
            </w:r>
            <w:r w:rsidR="000638A0">
              <w:rPr>
                <w:noProof/>
                <w:webHidden/>
              </w:rPr>
              <w:instrText xml:space="preserve"> PAGEREF _Toc98887354 \h </w:instrText>
            </w:r>
            <w:r w:rsidR="000638A0">
              <w:rPr>
                <w:noProof/>
                <w:webHidden/>
              </w:rPr>
            </w:r>
            <w:r w:rsidR="000638A0">
              <w:rPr>
                <w:noProof/>
                <w:webHidden/>
              </w:rPr>
              <w:fldChar w:fldCharType="separate"/>
            </w:r>
            <w:r w:rsidR="0061360C">
              <w:rPr>
                <w:noProof/>
                <w:webHidden/>
              </w:rPr>
              <w:t>17</w:t>
            </w:r>
            <w:r w:rsidR="000638A0">
              <w:rPr>
                <w:noProof/>
                <w:webHidden/>
              </w:rPr>
              <w:fldChar w:fldCharType="end"/>
            </w:r>
          </w:hyperlink>
        </w:p>
        <w:p w14:paraId="55220B0E" w14:textId="7E48B19C" w:rsidR="000638A0" w:rsidRDefault="0076583C">
          <w:pPr>
            <w:pStyle w:val="Verzeichnis2"/>
            <w:rPr>
              <w:rFonts w:asciiTheme="minorHAnsi" w:eastAsiaTheme="minorEastAsia" w:hAnsiTheme="minorHAnsi"/>
              <w:noProof/>
              <w:sz w:val="22"/>
              <w:lang w:val="de-CH" w:eastAsia="de-CH"/>
            </w:rPr>
          </w:pPr>
          <w:hyperlink w:anchor="_Toc98887355" w:history="1">
            <w:r w:rsidR="000638A0" w:rsidRPr="00BE6B69">
              <w:rPr>
                <w:rStyle w:val="Hyperlink"/>
                <w:noProof/>
              </w:rPr>
              <w:t>11.1</w:t>
            </w:r>
            <w:r w:rsidR="000638A0">
              <w:rPr>
                <w:rFonts w:asciiTheme="minorHAnsi" w:eastAsiaTheme="minorEastAsia" w:hAnsiTheme="minorHAnsi"/>
                <w:noProof/>
                <w:sz w:val="22"/>
                <w:lang w:val="de-CH" w:eastAsia="de-CH"/>
              </w:rPr>
              <w:tab/>
            </w:r>
            <w:r w:rsidR="000638A0" w:rsidRPr="00BE6B69">
              <w:rPr>
                <w:rStyle w:val="Hyperlink"/>
                <w:noProof/>
              </w:rPr>
              <w:t>Verwendung von Quellen und Sekundärliteratur</w:t>
            </w:r>
            <w:r w:rsidR="000638A0">
              <w:rPr>
                <w:noProof/>
                <w:webHidden/>
              </w:rPr>
              <w:tab/>
            </w:r>
            <w:r w:rsidR="000638A0">
              <w:rPr>
                <w:noProof/>
                <w:webHidden/>
              </w:rPr>
              <w:fldChar w:fldCharType="begin"/>
            </w:r>
            <w:r w:rsidR="000638A0">
              <w:rPr>
                <w:noProof/>
                <w:webHidden/>
              </w:rPr>
              <w:instrText xml:space="preserve"> PAGEREF _Toc98887355 \h </w:instrText>
            </w:r>
            <w:r w:rsidR="000638A0">
              <w:rPr>
                <w:noProof/>
                <w:webHidden/>
              </w:rPr>
            </w:r>
            <w:r w:rsidR="000638A0">
              <w:rPr>
                <w:noProof/>
                <w:webHidden/>
              </w:rPr>
              <w:fldChar w:fldCharType="separate"/>
            </w:r>
            <w:r w:rsidR="0061360C">
              <w:rPr>
                <w:noProof/>
                <w:webHidden/>
              </w:rPr>
              <w:t>17</w:t>
            </w:r>
            <w:r w:rsidR="000638A0">
              <w:rPr>
                <w:noProof/>
                <w:webHidden/>
              </w:rPr>
              <w:fldChar w:fldCharType="end"/>
            </w:r>
          </w:hyperlink>
        </w:p>
        <w:p w14:paraId="160EF4ED" w14:textId="3D1D8ADE" w:rsidR="000638A0" w:rsidRDefault="0076583C">
          <w:pPr>
            <w:pStyle w:val="Verzeichnis2"/>
            <w:rPr>
              <w:rFonts w:asciiTheme="minorHAnsi" w:eastAsiaTheme="minorEastAsia" w:hAnsiTheme="minorHAnsi"/>
              <w:noProof/>
              <w:sz w:val="22"/>
              <w:lang w:val="de-CH" w:eastAsia="de-CH"/>
            </w:rPr>
          </w:pPr>
          <w:hyperlink w:anchor="_Toc98887356" w:history="1">
            <w:r w:rsidR="000638A0" w:rsidRPr="00BE6B69">
              <w:rPr>
                <w:rStyle w:val="Hyperlink"/>
                <w:noProof/>
              </w:rPr>
              <w:t>11.2</w:t>
            </w:r>
            <w:r w:rsidR="000638A0">
              <w:rPr>
                <w:rFonts w:asciiTheme="minorHAnsi" w:eastAsiaTheme="minorEastAsia" w:hAnsiTheme="minorHAnsi"/>
                <w:noProof/>
                <w:sz w:val="22"/>
                <w:lang w:val="de-CH" w:eastAsia="de-CH"/>
              </w:rPr>
              <w:tab/>
            </w:r>
            <w:r w:rsidR="000638A0" w:rsidRPr="00BE6B69">
              <w:rPr>
                <w:rStyle w:val="Hyperlink"/>
                <w:noProof/>
              </w:rPr>
              <w:t>Sanktionen</w:t>
            </w:r>
            <w:r w:rsidR="000638A0">
              <w:rPr>
                <w:noProof/>
                <w:webHidden/>
              </w:rPr>
              <w:tab/>
            </w:r>
            <w:r w:rsidR="000638A0">
              <w:rPr>
                <w:noProof/>
                <w:webHidden/>
              </w:rPr>
              <w:fldChar w:fldCharType="begin"/>
            </w:r>
            <w:r w:rsidR="000638A0">
              <w:rPr>
                <w:noProof/>
                <w:webHidden/>
              </w:rPr>
              <w:instrText xml:space="preserve"> PAGEREF _Toc98887356 \h </w:instrText>
            </w:r>
            <w:r w:rsidR="000638A0">
              <w:rPr>
                <w:noProof/>
                <w:webHidden/>
              </w:rPr>
            </w:r>
            <w:r w:rsidR="000638A0">
              <w:rPr>
                <w:noProof/>
                <w:webHidden/>
              </w:rPr>
              <w:fldChar w:fldCharType="separate"/>
            </w:r>
            <w:r w:rsidR="0061360C">
              <w:rPr>
                <w:noProof/>
                <w:webHidden/>
              </w:rPr>
              <w:t>17</w:t>
            </w:r>
            <w:r w:rsidR="000638A0">
              <w:rPr>
                <w:noProof/>
                <w:webHidden/>
              </w:rPr>
              <w:fldChar w:fldCharType="end"/>
            </w:r>
          </w:hyperlink>
        </w:p>
        <w:p w14:paraId="56D6DD98" w14:textId="110C53C1" w:rsidR="000638A0" w:rsidRDefault="0076583C">
          <w:pPr>
            <w:pStyle w:val="Verzeichnis1"/>
            <w:rPr>
              <w:rFonts w:asciiTheme="minorHAnsi" w:eastAsiaTheme="minorEastAsia" w:hAnsiTheme="minorHAnsi"/>
              <w:b w:val="0"/>
              <w:noProof/>
              <w:sz w:val="22"/>
              <w:lang w:val="de-CH" w:eastAsia="de-CH"/>
            </w:rPr>
          </w:pPr>
          <w:hyperlink w:anchor="_Toc98887357" w:history="1">
            <w:r w:rsidR="000638A0" w:rsidRPr="00BE6B69">
              <w:rPr>
                <w:rStyle w:val="Hyperlink"/>
                <w:noProof/>
              </w:rPr>
              <w:t>12</w:t>
            </w:r>
            <w:r w:rsidR="000638A0">
              <w:rPr>
                <w:rFonts w:asciiTheme="minorHAnsi" w:eastAsiaTheme="minorEastAsia" w:hAnsiTheme="minorHAnsi"/>
                <w:b w:val="0"/>
                <w:noProof/>
                <w:sz w:val="22"/>
                <w:lang w:val="de-CH" w:eastAsia="de-CH"/>
              </w:rPr>
              <w:tab/>
            </w:r>
            <w:r w:rsidR="000638A0" w:rsidRPr="00BE6B69">
              <w:rPr>
                <w:rStyle w:val="Hyperlink"/>
                <w:noProof/>
              </w:rPr>
              <w:t>Quellen</w:t>
            </w:r>
            <w:r w:rsidR="000638A0">
              <w:rPr>
                <w:noProof/>
                <w:webHidden/>
              </w:rPr>
              <w:tab/>
            </w:r>
            <w:r w:rsidR="000638A0">
              <w:rPr>
                <w:noProof/>
                <w:webHidden/>
              </w:rPr>
              <w:fldChar w:fldCharType="begin"/>
            </w:r>
            <w:r w:rsidR="000638A0">
              <w:rPr>
                <w:noProof/>
                <w:webHidden/>
              </w:rPr>
              <w:instrText xml:space="preserve"> PAGEREF _Toc98887357 \h </w:instrText>
            </w:r>
            <w:r w:rsidR="000638A0">
              <w:rPr>
                <w:noProof/>
                <w:webHidden/>
              </w:rPr>
            </w:r>
            <w:r w:rsidR="000638A0">
              <w:rPr>
                <w:noProof/>
                <w:webHidden/>
              </w:rPr>
              <w:fldChar w:fldCharType="separate"/>
            </w:r>
            <w:r w:rsidR="0061360C">
              <w:rPr>
                <w:noProof/>
                <w:webHidden/>
              </w:rPr>
              <w:t>18</w:t>
            </w:r>
            <w:r w:rsidR="000638A0">
              <w:rPr>
                <w:noProof/>
                <w:webHidden/>
              </w:rPr>
              <w:fldChar w:fldCharType="end"/>
            </w:r>
          </w:hyperlink>
        </w:p>
        <w:p w14:paraId="0E9F8482" w14:textId="0C000496" w:rsidR="00EC3F30" w:rsidRDefault="00EC3F30" w:rsidP="001E178E">
          <w:pPr>
            <w:pStyle w:val="Verzeichnis1"/>
          </w:pPr>
          <w:r>
            <w:fldChar w:fldCharType="end"/>
          </w:r>
        </w:p>
      </w:sdtContent>
    </w:sdt>
    <w:p w14:paraId="18AB3836" w14:textId="77777777" w:rsidR="005B60B0" w:rsidRDefault="005B60B0" w:rsidP="005B60B0"/>
    <w:p w14:paraId="7B981FF1" w14:textId="77777777" w:rsidR="00BE46BE" w:rsidRDefault="00BE46BE" w:rsidP="00B33895">
      <w:pPr>
        <w:pStyle w:val="berschrift1"/>
        <w:numPr>
          <w:ilvl w:val="0"/>
          <w:numId w:val="0"/>
        </w:numPr>
        <w:ind w:left="432"/>
        <w:sectPr w:rsidR="00BE46BE" w:rsidSect="00852525">
          <w:headerReference w:type="even" r:id="rId13"/>
          <w:headerReference w:type="default" r:id="rId14"/>
          <w:footerReference w:type="even" r:id="rId15"/>
          <w:footerReference w:type="default" r:id="rId16"/>
          <w:headerReference w:type="first" r:id="rId17"/>
          <w:footerReference w:type="first" r:id="rId18"/>
          <w:pgSz w:w="11906" w:h="16838"/>
          <w:pgMar w:top="1985" w:right="1474" w:bottom="1134" w:left="1474" w:header="709" w:footer="709" w:gutter="0"/>
          <w:pgNumType w:start="0"/>
          <w:cols w:space="708"/>
          <w:titlePg/>
          <w:docGrid w:linePitch="360"/>
        </w:sectPr>
      </w:pPr>
    </w:p>
    <w:p w14:paraId="6ED63CAE" w14:textId="572F8EBD" w:rsidR="005B60B0" w:rsidRPr="00A90B9F" w:rsidRDefault="00A90B9F" w:rsidP="00A90B9F">
      <w:pPr>
        <w:rPr>
          <w:rFonts w:eastAsiaTheme="majorEastAsia" w:cstheme="majorBidi"/>
          <w:b/>
          <w:color w:val="000000" w:themeColor="text1"/>
          <w:sz w:val="26"/>
          <w:szCs w:val="26"/>
        </w:rPr>
      </w:pPr>
      <w:r>
        <w:br w:type="page"/>
      </w:r>
    </w:p>
    <w:p w14:paraId="564447CB" w14:textId="539EF466" w:rsidR="005B60B0" w:rsidRDefault="00B33895" w:rsidP="005B60B0">
      <w:pPr>
        <w:pStyle w:val="berschrift1"/>
      </w:pPr>
      <w:bookmarkStart w:id="6" w:name="_Toc98887309"/>
      <w:r>
        <w:lastRenderedPageBreak/>
        <w:t>Zu sichernde Daten Bestimmen</w:t>
      </w:r>
      <w:bookmarkEnd w:id="6"/>
    </w:p>
    <w:p w14:paraId="1412CA45" w14:textId="2F4DA032" w:rsidR="00B33895" w:rsidRDefault="00B33895" w:rsidP="00B33895">
      <w:r>
        <w:t xml:space="preserve">Hier werden die </w:t>
      </w:r>
      <w:r w:rsidR="00AD57F8">
        <w:t xml:space="preserve">Speicherorte aufgezeigt, welche Daten gespeichert werden und wie die </w:t>
      </w:r>
      <w:proofErr w:type="spellStart"/>
      <w:r w:rsidR="00AD57F8">
        <w:t>Restorezeit</w:t>
      </w:r>
      <w:proofErr w:type="spellEnd"/>
      <w:r w:rsidR="00AD57F8">
        <w:t xml:space="preserve"> aussieht.</w:t>
      </w:r>
    </w:p>
    <w:p w14:paraId="50076126" w14:textId="77777777" w:rsidR="00AD57F8" w:rsidRPr="00B33895" w:rsidRDefault="00AD57F8" w:rsidP="00B33895"/>
    <w:p w14:paraId="537E2D13" w14:textId="1CD86BD4" w:rsidR="00AD57F8" w:rsidRDefault="00AD57F8" w:rsidP="00AD57F8">
      <w:pPr>
        <w:pStyle w:val="berschrift2"/>
      </w:pPr>
      <w:bookmarkStart w:id="7" w:name="_Toc98887310"/>
      <w:r>
        <w:t>IST</w:t>
      </w:r>
      <w:bookmarkEnd w:id="7"/>
    </w:p>
    <w:p w14:paraId="35AD71A4" w14:textId="1F5389F4" w:rsidR="00AD57F8" w:rsidRDefault="00AD57F8" w:rsidP="00AD57F8">
      <w:r>
        <w:t xml:space="preserve">Die Dateien werden aktuell nicht </w:t>
      </w:r>
      <w:proofErr w:type="spellStart"/>
      <w:r>
        <w:t>regelmässig</w:t>
      </w:r>
      <w:proofErr w:type="spellEnd"/>
      <w:r>
        <w:t xml:space="preserve"> gesichert und unzuverlässig aktualisiert. Für Schuldateien kommt jedoch jetzt schon GitHub zum </w:t>
      </w:r>
      <w:proofErr w:type="spellStart"/>
      <w:r>
        <w:t>einsatz</w:t>
      </w:r>
      <w:proofErr w:type="spellEnd"/>
      <w:r>
        <w:t>.</w:t>
      </w:r>
    </w:p>
    <w:tbl>
      <w:tblPr>
        <w:tblStyle w:val="Tabellenraster"/>
        <w:tblW w:w="9776" w:type="dxa"/>
        <w:tblLook w:val="04A0" w:firstRow="1" w:lastRow="0" w:firstColumn="1" w:lastColumn="0" w:noHBand="0" w:noVBand="1"/>
      </w:tblPr>
      <w:tblGrid>
        <w:gridCol w:w="1980"/>
        <w:gridCol w:w="1839"/>
        <w:gridCol w:w="2919"/>
        <w:gridCol w:w="3038"/>
      </w:tblGrid>
      <w:tr w:rsidR="00AD57F8" w:rsidRPr="00AD57F8" w14:paraId="4A4F07F5" w14:textId="77777777" w:rsidTr="00AC5CE8">
        <w:tc>
          <w:tcPr>
            <w:tcW w:w="1980" w:type="dxa"/>
          </w:tcPr>
          <w:p w14:paraId="5F978A87" w14:textId="38B75BE8" w:rsidR="00AD57F8" w:rsidRPr="00AD57F8" w:rsidRDefault="00AD57F8" w:rsidP="00AD57F8">
            <w:pPr>
              <w:rPr>
                <w:b/>
                <w:bCs/>
              </w:rPr>
            </w:pPr>
            <w:r w:rsidRPr="00AD57F8">
              <w:rPr>
                <w:b/>
                <w:bCs/>
              </w:rPr>
              <w:t>Beschreibung</w:t>
            </w:r>
          </w:p>
        </w:tc>
        <w:tc>
          <w:tcPr>
            <w:tcW w:w="1839" w:type="dxa"/>
          </w:tcPr>
          <w:p w14:paraId="53AA4677" w14:textId="1FCD19AC" w:rsidR="00AD57F8" w:rsidRPr="00AD57F8" w:rsidRDefault="00AD57F8" w:rsidP="00AD57F8">
            <w:pPr>
              <w:rPr>
                <w:b/>
                <w:bCs/>
              </w:rPr>
            </w:pPr>
            <w:r w:rsidRPr="00AD57F8">
              <w:rPr>
                <w:b/>
                <w:bCs/>
              </w:rPr>
              <w:t>Kapazität</w:t>
            </w:r>
          </w:p>
        </w:tc>
        <w:tc>
          <w:tcPr>
            <w:tcW w:w="2919" w:type="dxa"/>
          </w:tcPr>
          <w:p w14:paraId="465E32E0" w14:textId="2A2BE7E5" w:rsidR="00AD57F8" w:rsidRPr="00AD57F8" w:rsidRDefault="00AD57F8" w:rsidP="00AD57F8">
            <w:pPr>
              <w:rPr>
                <w:b/>
                <w:bCs/>
              </w:rPr>
            </w:pPr>
            <w:r w:rsidRPr="00AD57F8">
              <w:rPr>
                <w:b/>
                <w:bCs/>
              </w:rPr>
              <w:t>Gespeicherte Daten</w:t>
            </w:r>
          </w:p>
        </w:tc>
        <w:tc>
          <w:tcPr>
            <w:tcW w:w="3038" w:type="dxa"/>
          </w:tcPr>
          <w:p w14:paraId="26D28794" w14:textId="0A4541A4" w:rsidR="00AD57F8" w:rsidRPr="00AD57F8" w:rsidRDefault="00AD57F8" w:rsidP="00AD57F8">
            <w:pPr>
              <w:rPr>
                <w:b/>
                <w:bCs/>
              </w:rPr>
            </w:pPr>
            <w:r w:rsidRPr="00AD57F8">
              <w:rPr>
                <w:b/>
                <w:bCs/>
              </w:rPr>
              <w:t>Im Einsatz</w:t>
            </w:r>
          </w:p>
        </w:tc>
      </w:tr>
      <w:tr w:rsidR="00AD57F8" w14:paraId="05DAE7CB" w14:textId="77777777" w:rsidTr="00AC5CE8">
        <w:tc>
          <w:tcPr>
            <w:tcW w:w="1980" w:type="dxa"/>
          </w:tcPr>
          <w:p w14:paraId="54F118D8" w14:textId="6186303E" w:rsidR="00AD57F8" w:rsidRDefault="00AD57F8" w:rsidP="00AD57F8">
            <w:r>
              <w:t>Externe Festplatte</w:t>
            </w:r>
          </w:p>
        </w:tc>
        <w:tc>
          <w:tcPr>
            <w:tcW w:w="1839" w:type="dxa"/>
          </w:tcPr>
          <w:p w14:paraId="40530450" w14:textId="2E62E7B0" w:rsidR="00AD57F8" w:rsidRDefault="00AD57F8" w:rsidP="00AD57F8">
            <w:r>
              <w:t>2TB</w:t>
            </w:r>
          </w:p>
        </w:tc>
        <w:tc>
          <w:tcPr>
            <w:tcW w:w="2919" w:type="dxa"/>
          </w:tcPr>
          <w:p w14:paraId="4BD955D7" w14:textId="63B65239" w:rsidR="00AD57F8" w:rsidRDefault="00AD57F8" w:rsidP="00AD57F8">
            <w:r>
              <w:t>Alles was wichtig sein könnte und mobil sein muss.</w:t>
            </w:r>
          </w:p>
        </w:tc>
        <w:tc>
          <w:tcPr>
            <w:tcW w:w="3038" w:type="dxa"/>
          </w:tcPr>
          <w:p w14:paraId="6BBEFEB5" w14:textId="5BF0A67D" w:rsidR="00AD57F8" w:rsidRDefault="00AC5CE8" w:rsidP="00AD57F8">
            <w:r>
              <w:t>Wird mittlerweile selten genutzt da das Notebook immer dabei ist.</w:t>
            </w:r>
          </w:p>
        </w:tc>
      </w:tr>
      <w:tr w:rsidR="00AD57F8" w14:paraId="7E4D6D08" w14:textId="77777777" w:rsidTr="00AC5CE8">
        <w:tc>
          <w:tcPr>
            <w:tcW w:w="1980" w:type="dxa"/>
          </w:tcPr>
          <w:p w14:paraId="39FB1A08" w14:textId="498CCA61" w:rsidR="00AD57F8" w:rsidRDefault="00AC5CE8" w:rsidP="00AD57F8">
            <w:r>
              <w:t>GitHub</w:t>
            </w:r>
          </w:p>
        </w:tc>
        <w:tc>
          <w:tcPr>
            <w:tcW w:w="1839" w:type="dxa"/>
          </w:tcPr>
          <w:p w14:paraId="71228317" w14:textId="06B27C1D" w:rsidR="00AD57F8" w:rsidRDefault="00AC5CE8" w:rsidP="00AD57F8">
            <w:proofErr w:type="spellStart"/>
            <w:r>
              <w:t>Unbrgrenzt</w:t>
            </w:r>
            <w:proofErr w:type="spellEnd"/>
            <w:r>
              <w:t xml:space="preserve"> (</w:t>
            </w:r>
            <w:proofErr w:type="spellStart"/>
            <w:r>
              <w:t>Dateigrösse</w:t>
            </w:r>
            <w:proofErr w:type="spellEnd"/>
            <w:r>
              <w:t xml:space="preserve"> max. 100MB)</w:t>
            </w:r>
          </w:p>
        </w:tc>
        <w:tc>
          <w:tcPr>
            <w:tcW w:w="2919" w:type="dxa"/>
          </w:tcPr>
          <w:p w14:paraId="540BEF8F" w14:textId="4BD32099" w:rsidR="00AD57F8" w:rsidRDefault="00AC5CE8" w:rsidP="00AD57F8">
            <w:r>
              <w:t>Alle Schulsachen sowie selbst geschriebene Programme und Skripts</w:t>
            </w:r>
          </w:p>
        </w:tc>
        <w:tc>
          <w:tcPr>
            <w:tcW w:w="3038" w:type="dxa"/>
          </w:tcPr>
          <w:p w14:paraId="68F2117F" w14:textId="63ECC6F8" w:rsidR="00AD57F8" w:rsidRDefault="00AC5CE8" w:rsidP="00AD57F8">
            <w:r>
              <w:t xml:space="preserve">Wird </w:t>
            </w:r>
            <w:proofErr w:type="gramStart"/>
            <w:r>
              <w:t>Täglich</w:t>
            </w:r>
            <w:proofErr w:type="gramEnd"/>
            <w:r>
              <w:t xml:space="preserve"> genutzt und aktualisiert.</w:t>
            </w:r>
          </w:p>
        </w:tc>
      </w:tr>
      <w:tr w:rsidR="00AD57F8" w14:paraId="316F0EBD" w14:textId="77777777" w:rsidTr="00AC5CE8">
        <w:trPr>
          <w:trHeight w:val="1152"/>
        </w:trPr>
        <w:tc>
          <w:tcPr>
            <w:tcW w:w="1980" w:type="dxa"/>
          </w:tcPr>
          <w:p w14:paraId="7B5CB866" w14:textId="322A8F3B" w:rsidR="00AD57F8" w:rsidRDefault="00AC5CE8" w:rsidP="00AD57F8">
            <w:r>
              <w:t>Weitere Datenträger wie Festplatten und USB-Sticks</w:t>
            </w:r>
          </w:p>
        </w:tc>
        <w:tc>
          <w:tcPr>
            <w:tcW w:w="1839" w:type="dxa"/>
          </w:tcPr>
          <w:p w14:paraId="2F1B21DC" w14:textId="3BF806CE" w:rsidR="00AD57F8" w:rsidRDefault="00AC5CE8" w:rsidP="00AD57F8">
            <w:r>
              <w:t>Insgesamt bis zu 24TB</w:t>
            </w:r>
          </w:p>
        </w:tc>
        <w:tc>
          <w:tcPr>
            <w:tcW w:w="2919" w:type="dxa"/>
          </w:tcPr>
          <w:p w14:paraId="3EEEB1B0" w14:textId="776A5148" w:rsidR="00AD57F8" w:rsidRDefault="00AC5CE8" w:rsidP="00AD57F8">
            <w:r>
              <w:t>Keine</w:t>
            </w:r>
          </w:p>
        </w:tc>
        <w:tc>
          <w:tcPr>
            <w:tcW w:w="3038" w:type="dxa"/>
          </w:tcPr>
          <w:p w14:paraId="662392B0" w14:textId="335A856B" w:rsidR="00AD57F8" w:rsidRDefault="00AC5CE8" w:rsidP="00AD57F8">
            <w:r>
              <w:t>Werden nie genutzt aufgrund von Alter, Geschwindigkeit, Kapazität, etc.</w:t>
            </w:r>
          </w:p>
        </w:tc>
      </w:tr>
    </w:tbl>
    <w:p w14:paraId="62E00F55" w14:textId="2DB35393" w:rsidR="00AD57F8" w:rsidRDefault="00AD57F8" w:rsidP="00AD57F8"/>
    <w:p w14:paraId="11B1BE87" w14:textId="77777777" w:rsidR="00B511CD" w:rsidRDefault="00B511CD" w:rsidP="00AD57F8">
      <w:pPr>
        <w:sectPr w:rsidR="00B511CD" w:rsidSect="00283147">
          <w:footerReference w:type="default" r:id="rId19"/>
          <w:type w:val="continuous"/>
          <w:pgSz w:w="11906" w:h="16838"/>
          <w:pgMar w:top="1985" w:right="1474" w:bottom="1134" w:left="1474" w:header="709" w:footer="709" w:gutter="0"/>
          <w:cols w:space="708"/>
          <w:docGrid w:linePitch="360"/>
        </w:sectPr>
      </w:pPr>
    </w:p>
    <w:p w14:paraId="09EFF2CF" w14:textId="03744EA0" w:rsidR="00AC5CE8" w:rsidRDefault="00AC5CE8" w:rsidP="00AC5CE8">
      <w:pPr>
        <w:pStyle w:val="berschrift2"/>
      </w:pPr>
      <w:bookmarkStart w:id="8" w:name="_Toc98887311"/>
      <w:r>
        <w:lastRenderedPageBreak/>
        <w:t>SOLL</w:t>
      </w:r>
      <w:bookmarkEnd w:id="8"/>
    </w:p>
    <w:tbl>
      <w:tblPr>
        <w:tblStyle w:val="Tabellenraster"/>
        <w:tblW w:w="14222" w:type="dxa"/>
        <w:tblLook w:val="04A0" w:firstRow="1" w:lastRow="0" w:firstColumn="1" w:lastColumn="0" w:noHBand="0" w:noVBand="1"/>
      </w:tblPr>
      <w:tblGrid>
        <w:gridCol w:w="2005"/>
        <w:gridCol w:w="2084"/>
        <w:gridCol w:w="2120"/>
        <w:gridCol w:w="2287"/>
        <w:gridCol w:w="1550"/>
        <w:gridCol w:w="1880"/>
        <w:gridCol w:w="2296"/>
      </w:tblGrid>
      <w:tr w:rsidR="000E57BB" w:rsidRPr="000E57BB" w14:paraId="2B5931B4" w14:textId="77777777" w:rsidTr="00B511CD">
        <w:trPr>
          <w:trHeight w:val="519"/>
        </w:trPr>
        <w:tc>
          <w:tcPr>
            <w:tcW w:w="14222" w:type="dxa"/>
            <w:gridSpan w:val="7"/>
          </w:tcPr>
          <w:p w14:paraId="118BFF44" w14:textId="7A5B05B5" w:rsidR="000E57BB" w:rsidRPr="000E57BB" w:rsidRDefault="000E57BB" w:rsidP="00AC5CE8">
            <w:pPr>
              <w:rPr>
                <w:b/>
                <w:bCs/>
              </w:rPr>
            </w:pPr>
            <w:r w:rsidRPr="000E57BB">
              <w:rPr>
                <w:b/>
                <w:bCs/>
              </w:rPr>
              <w:t>Daten</w:t>
            </w:r>
          </w:p>
        </w:tc>
      </w:tr>
      <w:tr w:rsidR="00251317" w:rsidRPr="000E57BB" w14:paraId="4CE5E604" w14:textId="77777777" w:rsidTr="00B511CD">
        <w:trPr>
          <w:trHeight w:val="433"/>
        </w:trPr>
        <w:tc>
          <w:tcPr>
            <w:tcW w:w="2024" w:type="dxa"/>
          </w:tcPr>
          <w:p w14:paraId="17D4A361" w14:textId="009A7BA1" w:rsidR="000E57BB" w:rsidRPr="000E57BB" w:rsidRDefault="000E57BB" w:rsidP="00AC5CE8">
            <w:pPr>
              <w:rPr>
                <w:b/>
                <w:bCs/>
                <w:sz w:val="20"/>
                <w:szCs w:val="20"/>
              </w:rPr>
            </w:pPr>
            <w:r w:rsidRPr="000E57BB">
              <w:rPr>
                <w:b/>
                <w:bCs/>
                <w:sz w:val="20"/>
                <w:szCs w:val="20"/>
              </w:rPr>
              <w:t>Speicherort</w:t>
            </w:r>
          </w:p>
        </w:tc>
        <w:tc>
          <w:tcPr>
            <w:tcW w:w="2088" w:type="dxa"/>
          </w:tcPr>
          <w:p w14:paraId="538C83AC" w14:textId="1BDEC374" w:rsidR="000E57BB" w:rsidRPr="000E57BB" w:rsidRDefault="000E57BB" w:rsidP="00AC5CE8">
            <w:pPr>
              <w:rPr>
                <w:b/>
                <w:bCs/>
                <w:sz w:val="20"/>
                <w:szCs w:val="20"/>
              </w:rPr>
            </w:pPr>
            <w:r w:rsidRPr="000E57BB">
              <w:rPr>
                <w:b/>
                <w:bCs/>
                <w:sz w:val="20"/>
                <w:szCs w:val="20"/>
              </w:rPr>
              <w:t>Daten</w:t>
            </w:r>
          </w:p>
        </w:tc>
        <w:tc>
          <w:tcPr>
            <w:tcW w:w="2137" w:type="dxa"/>
          </w:tcPr>
          <w:p w14:paraId="50A4499B" w14:textId="70DB1335" w:rsidR="000E57BB" w:rsidRPr="000E57BB" w:rsidRDefault="000E57BB" w:rsidP="00AC5CE8">
            <w:pPr>
              <w:rPr>
                <w:b/>
                <w:bCs/>
                <w:sz w:val="20"/>
                <w:szCs w:val="20"/>
              </w:rPr>
            </w:pPr>
            <w:r w:rsidRPr="000E57BB">
              <w:rPr>
                <w:b/>
                <w:bCs/>
                <w:sz w:val="20"/>
                <w:szCs w:val="20"/>
              </w:rPr>
              <w:t>Backup</w:t>
            </w:r>
          </w:p>
        </w:tc>
        <w:tc>
          <w:tcPr>
            <w:tcW w:w="2295" w:type="dxa"/>
          </w:tcPr>
          <w:p w14:paraId="49A89D45" w14:textId="1382A80E" w:rsidR="000E57BB" w:rsidRPr="000E57BB" w:rsidRDefault="000E57BB" w:rsidP="00AC5CE8">
            <w:pPr>
              <w:rPr>
                <w:b/>
                <w:bCs/>
                <w:sz w:val="20"/>
                <w:szCs w:val="20"/>
              </w:rPr>
            </w:pPr>
            <w:r w:rsidRPr="000E57BB">
              <w:rPr>
                <w:b/>
                <w:bCs/>
                <w:sz w:val="20"/>
                <w:szCs w:val="20"/>
              </w:rPr>
              <w:t>Verfügbarkeit</w:t>
            </w:r>
            <w:r w:rsidR="00454366">
              <w:rPr>
                <w:b/>
                <w:bCs/>
                <w:sz w:val="20"/>
                <w:szCs w:val="20"/>
              </w:rPr>
              <w:t xml:space="preserve"> (benötigte Restore Zeit)</w:t>
            </w:r>
          </w:p>
        </w:tc>
        <w:tc>
          <w:tcPr>
            <w:tcW w:w="1567" w:type="dxa"/>
          </w:tcPr>
          <w:p w14:paraId="64A6315D" w14:textId="2C675E92" w:rsidR="000E57BB" w:rsidRPr="000E57BB" w:rsidRDefault="000E57BB" w:rsidP="00AC5CE8">
            <w:pPr>
              <w:rPr>
                <w:b/>
                <w:bCs/>
                <w:sz w:val="20"/>
                <w:szCs w:val="20"/>
              </w:rPr>
            </w:pPr>
            <w:proofErr w:type="spellStart"/>
            <w:r w:rsidRPr="000E57BB">
              <w:rPr>
                <w:b/>
                <w:bCs/>
                <w:sz w:val="20"/>
                <w:szCs w:val="20"/>
              </w:rPr>
              <w:t>Grösse</w:t>
            </w:r>
            <w:proofErr w:type="spellEnd"/>
          </w:p>
        </w:tc>
        <w:tc>
          <w:tcPr>
            <w:tcW w:w="1897" w:type="dxa"/>
          </w:tcPr>
          <w:p w14:paraId="56C099B2" w14:textId="36DDE6E0" w:rsidR="000E57BB" w:rsidRPr="000E57BB" w:rsidRDefault="000E57BB" w:rsidP="00AC5CE8">
            <w:pPr>
              <w:rPr>
                <w:b/>
                <w:bCs/>
                <w:sz w:val="20"/>
                <w:szCs w:val="20"/>
              </w:rPr>
            </w:pPr>
            <w:r w:rsidRPr="000E57BB">
              <w:rPr>
                <w:b/>
                <w:bCs/>
                <w:sz w:val="20"/>
                <w:szCs w:val="20"/>
              </w:rPr>
              <w:t>Wachstum</w:t>
            </w:r>
            <w:r w:rsidR="00B511CD">
              <w:rPr>
                <w:b/>
                <w:bCs/>
                <w:sz w:val="20"/>
                <w:szCs w:val="20"/>
              </w:rPr>
              <w:t xml:space="preserve"> / Jahr</w:t>
            </w:r>
          </w:p>
        </w:tc>
        <w:tc>
          <w:tcPr>
            <w:tcW w:w="2212" w:type="dxa"/>
          </w:tcPr>
          <w:p w14:paraId="35D5247F" w14:textId="397E5736" w:rsidR="000E57BB" w:rsidRPr="000E57BB" w:rsidRDefault="000E57BB" w:rsidP="00AC5CE8">
            <w:pPr>
              <w:rPr>
                <w:b/>
                <w:bCs/>
                <w:sz w:val="20"/>
                <w:szCs w:val="20"/>
              </w:rPr>
            </w:pPr>
            <w:r w:rsidRPr="000E57BB">
              <w:rPr>
                <w:b/>
                <w:bCs/>
                <w:sz w:val="20"/>
                <w:szCs w:val="20"/>
              </w:rPr>
              <w:t>Archivierung</w:t>
            </w:r>
          </w:p>
        </w:tc>
      </w:tr>
      <w:tr w:rsidR="00251317" w14:paraId="56D433B6" w14:textId="77777777" w:rsidTr="00B511CD">
        <w:trPr>
          <w:trHeight w:val="867"/>
        </w:trPr>
        <w:tc>
          <w:tcPr>
            <w:tcW w:w="2024" w:type="dxa"/>
          </w:tcPr>
          <w:p w14:paraId="2AB6050A" w14:textId="434A6063" w:rsidR="000E57BB" w:rsidRPr="000E57BB" w:rsidRDefault="000E57BB" w:rsidP="00AC5CE8">
            <w:pPr>
              <w:rPr>
                <w:sz w:val="20"/>
                <w:szCs w:val="20"/>
              </w:rPr>
            </w:pPr>
            <w:r>
              <w:rPr>
                <w:sz w:val="20"/>
                <w:szCs w:val="20"/>
              </w:rPr>
              <w:t>NAS</w:t>
            </w:r>
          </w:p>
        </w:tc>
        <w:tc>
          <w:tcPr>
            <w:tcW w:w="2088" w:type="dxa"/>
          </w:tcPr>
          <w:p w14:paraId="0FEEC7D3" w14:textId="77777777" w:rsidR="000E57BB" w:rsidRDefault="000E57BB" w:rsidP="00AC5CE8">
            <w:pPr>
              <w:rPr>
                <w:sz w:val="20"/>
                <w:szCs w:val="20"/>
              </w:rPr>
            </w:pPr>
            <w:r>
              <w:rPr>
                <w:sz w:val="20"/>
                <w:szCs w:val="20"/>
              </w:rPr>
              <w:t>Videomaterial</w:t>
            </w:r>
          </w:p>
          <w:p w14:paraId="77187EC8" w14:textId="77777777" w:rsidR="00B511CD" w:rsidRDefault="00B511CD" w:rsidP="00AC5CE8">
            <w:pPr>
              <w:rPr>
                <w:sz w:val="20"/>
                <w:szCs w:val="20"/>
              </w:rPr>
            </w:pPr>
            <w:r>
              <w:rPr>
                <w:sz w:val="20"/>
                <w:szCs w:val="20"/>
              </w:rPr>
              <w:t>Bilder</w:t>
            </w:r>
          </w:p>
          <w:p w14:paraId="51618C32" w14:textId="77777777" w:rsidR="00B511CD" w:rsidRDefault="00B511CD" w:rsidP="00AC5CE8">
            <w:pPr>
              <w:rPr>
                <w:sz w:val="20"/>
                <w:szCs w:val="20"/>
              </w:rPr>
            </w:pPr>
            <w:r>
              <w:rPr>
                <w:sz w:val="20"/>
                <w:szCs w:val="20"/>
              </w:rPr>
              <w:t>Dokumente welche nicht sofort benötigt werden</w:t>
            </w:r>
          </w:p>
          <w:p w14:paraId="55879DD4" w14:textId="77777777" w:rsidR="00251317" w:rsidRDefault="00251317" w:rsidP="00AC5CE8">
            <w:pPr>
              <w:rPr>
                <w:sz w:val="20"/>
                <w:szCs w:val="20"/>
              </w:rPr>
            </w:pPr>
            <w:r>
              <w:rPr>
                <w:sz w:val="20"/>
                <w:szCs w:val="20"/>
              </w:rPr>
              <w:t>ISO Dateien von System Backups</w:t>
            </w:r>
          </w:p>
          <w:p w14:paraId="23EC2574" w14:textId="17A77186" w:rsidR="00C81025" w:rsidRPr="000E57BB" w:rsidRDefault="00C81025" w:rsidP="00AC5CE8">
            <w:pPr>
              <w:rPr>
                <w:sz w:val="20"/>
                <w:szCs w:val="20"/>
              </w:rPr>
            </w:pPr>
            <w:r>
              <w:rPr>
                <w:sz w:val="20"/>
                <w:szCs w:val="20"/>
              </w:rPr>
              <w:t>Installationsmedien</w:t>
            </w:r>
          </w:p>
        </w:tc>
        <w:tc>
          <w:tcPr>
            <w:tcW w:w="2137" w:type="dxa"/>
          </w:tcPr>
          <w:p w14:paraId="35659E4B" w14:textId="03EC43FB" w:rsidR="000E57BB" w:rsidRPr="000E57BB" w:rsidRDefault="000E57BB" w:rsidP="00AC5CE8">
            <w:pPr>
              <w:rPr>
                <w:sz w:val="20"/>
                <w:szCs w:val="20"/>
              </w:rPr>
            </w:pPr>
            <w:r>
              <w:rPr>
                <w:sz w:val="20"/>
                <w:szCs w:val="20"/>
              </w:rPr>
              <w:t>Bei jeder Aktualisierung und Änderung</w:t>
            </w:r>
          </w:p>
        </w:tc>
        <w:tc>
          <w:tcPr>
            <w:tcW w:w="2295" w:type="dxa"/>
          </w:tcPr>
          <w:p w14:paraId="1E17C3EB" w14:textId="77777777" w:rsidR="000E57BB" w:rsidRDefault="00B511CD" w:rsidP="00AC5CE8">
            <w:pPr>
              <w:rPr>
                <w:sz w:val="20"/>
                <w:szCs w:val="20"/>
              </w:rPr>
            </w:pPr>
            <w:r>
              <w:rPr>
                <w:sz w:val="20"/>
                <w:szCs w:val="20"/>
              </w:rPr>
              <w:t>Innerhalb von wenigen Stunden</w:t>
            </w:r>
          </w:p>
          <w:p w14:paraId="16768435" w14:textId="1C5C528F" w:rsidR="00251317" w:rsidRPr="000E57BB" w:rsidRDefault="00251317" w:rsidP="00AC5CE8">
            <w:pPr>
              <w:rPr>
                <w:sz w:val="20"/>
                <w:szCs w:val="20"/>
              </w:rPr>
            </w:pPr>
            <w:r>
              <w:rPr>
                <w:sz w:val="20"/>
                <w:szCs w:val="20"/>
              </w:rPr>
              <w:t>(Standort und Situationsabhängig)</w:t>
            </w:r>
          </w:p>
        </w:tc>
        <w:tc>
          <w:tcPr>
            <w:tcW w:w="1567" w:type="dxa"/>
          </w:tcPr>
          <w:p w14:paraId="5BBA9A60" w14:textId="258506B0" w:rsidR="000E57BB" w:rsidRPr="000E57BB" w:rsidRDefault="00767AB5" w:rsidP="00AC5CE8">
            <w:pPr>
              <w:rPr>
                <w:sz w:val="20"/>
                <w:szCs w:val="20"/>
              </w:rPr>
            </w:pPr>
            <w:r>
              <w:rPr>
                <w:sz w:val="20"/>
                <w:szCs w:val="20"/>
              </w:rPr>
              <w:t>6</w:t>
            </w:r>
            <w:r w:rsidR="00B511CD">
              <w:rPr>
                <w:sz w:val="20"/>
                <w:szCs w:val="20"/>
              </w:rPr>
              <w:t>TB</w:t>
            </w:r>
          </w:p>
        </w:tc>
        <w:tc>
          <w:tcPr>
            <w:tcW w:w="1897" w:type="dxa"/>
          </w:tcPr>
          <w:p w14:paraId="20C14CC3" w14:textId="6B8D4308" w:rsidR="000E57BB" w:rsidRPr="000E57BB" w:rsidRDefault="00454366" w:rsidP="00AC5CE8">
            <w:pPr>
              <w:rPr>
                <w:sz w:val="20"/>
                <w:szCs w:val="20"/>
              </w:rPr>
            </w:pPr>
            <w:r>
              <w:rPr>
                <w:sz w:val="20"/>
                <w:szCs w:val="20"/>
              </w:rPr>
              <w:t xml:space="preserve">Mind. </w:t>
            </w:r>
            <w:r w:rsidR="00B511CD">
              <w:rPr>
                <w:sz w:val="20"/>
                <w:szCs w:val="20"/>
              </w:rPr>
              <w:t>500GB</w:t>
            </w:r>
          </w:p>
        </w:tc>
        <w:tc>
          <w:tcPr>
            <w:tcW w:w="2212" w:type="dxa"/>
          </w:tcPr>
          <w:p w14:paraId="32AAA04B" w14:textId="490F3953" w:rsidR="000E57BB" w:rsidRPr="000E57BB" w:rsidRDefault="00B511CD" w:rsidP="00AC5CE8">
            <w:pPr>
              <w:rPr>
                <w:sz w:val="20"/>
                <w:szCs w:val="20"/>
              </w:rPr>
            </w:pPr>
            <w:r>
              <w:rPr>
                <w:sz w:val="20"/>
                <w:szCs w:val="20"/>
              </w:rPr>
              <w:t>Nein</w:t>
            </w:r>
          </w:p>
        </w:tc>
      </w:tr>
      <w:tr w:rsidR="00251317" w14:paraId="204D945C" w14:textId="77777777" w:rsidTr="00B511CD">
        <w:trPr>
          <w:trHeight w:val="433"/>
        </w:trPr>
        <w:tc>
          <w:tcPr>
            <w:tcW w:w="2024" w:type="dxa"/>
          </w:tcPr>
          <w:p w14:paraId="25D0BE7C" w14:textId="7EDC206F" w:rsidR="000E57BB" w:rsidRPr="000E57BB" w:rsidRDefault="00454366" w:rsidP="00AC5CE8">
            <w:pPr>
              <w:rPr>
                <w:sz w:val="20"/>
                <w:szCs w:val="20"/>
              </w:rPr>
            </w:pPr>
            <w:r>
              <w:rPr>
                <w:sz w:val="20"/>
                <w:szCs w:val="20"/>
              </w:rPr>
              <w:t>GitHub</w:t>
            </w:r>
          </w:p>
        </w:tc>
        <w:tc>
          <w:tcPr>
            <w:tcW w:w="2088" w:type="dxa"/>
          </w:tcPr>
          <w:p w14:paraId="54286E11" w14:textId="29D1BD4B" w:rsidR="000E57BB" w:rsidRPr="000E57BB" w:rsidRDefault="00454366" w:rsidP="00AC5CE8">
            <w:pPr>
              <w:rPr>
                <w:sz w:val="20"/>
                <w:szCs w:val="20"/>
              </w:rPr>
            </w:pPr>
            <w:r>
              <w:rPr>
                <w:sz w:val="20"/>
                <w:szCs w:val="20"/>
              </w:rPr>
              <w:t>Hoch verfügbare Daten</w:t>
            </w:r>
          </w:p>
        </w:tc>
        <w:tc>
          <w:tcPr>
            <w:tcW w:w="2137" w:type="dxa"/>
          </w:tcPr>
          <w:p w14:paraId="2E1365E8" w14:textId="6D590331" w:rsidR="000E57BB" w:rsidRPr="000E57BB" w:rsidRDefault="00454366" w:rsidP="00AC5CE8">
            <w:pPr>
              <w:rPr>
                <w:sz w:val="20"/>
                <w:szCs w:val="20"/>
              </w:rPr>
            </w:pPr>
            <w:r>
              <w:rPr>
                <w:sz w:val="20"/>
                <w:szCs w:val="20"/>
              </w:rPr>
              <w:t>Nach jeder Änderung</w:t>
            </w:r>
          </w:p>
        </w:tc>
        <w:tc>
          <w:tcPr>
            <w:tcW w:w="2295" w:type="dxa"/>
          </w:tcPr>
          <w:p w14:paraId="3939460E" w14:textId="0DB0A549" w:rsidR="000E57BB" w:rsidRPr="000E57BB" w:rsidRDefault="00454366" w:rsidP="00AC5CE8">
            <w:pPr>
              <w:rPr>
                <w:sz w:val="20"/>
                <w:szCs w:val="20"/>
              </w:rPr>
            </w:pPr>
            <w:r>
              <w:rPr>
                <w:sz w:val="20"/>
                <w:szCs w:val="20"/>
              </w:rPr>
              <w:t>Immer wenn Internet vorhanden ist. Dann innerhalb von Sekunden</w:t>
            </w:r>
          </w:p>
        </w:tc>
        <w:tc>
          <w:tcPr>
            <w:tcW w:w="1567" w:type="dxa"/>
          </w:tcPr>
          <w:p w14:paraId="65415994" w14:textId="2018A037" w:rsidR="000E57BB" w:rsidRPr="000E57BB" w:rsidRDefault="00454366" w:rsidP="00AC5CE8">
            <w:pPr>
              <w:rPr>
                <w:sz w:val="20"/>
                <w:szCs w:val="20"/>
              </w:rPr>
            </w:pPr>
            <w:r>
              <w:rPr>
                <w:sz w:val="20"/>
                <w:szCs w:val="20"/>
              </w:rPr>
              <w:t>5GB</w:t>
            </w:r>
          </w:p>
        </w:tc>
        <w:tc>
          <w:tcPr>
            <w:tcW w:w="1897" w:type="dxa"/>
          </w:tcPr>
          <w:p w14:paraId="17168272" w14:textId="015DF601" w:rsidR="000E57BB" w:rsidRPr="000E57BB" w:rsidRDefault="00454366" w:rsidP="00AC5CE8">
            <w:pPr>
              <w:rPr>
                <w:sz w:val="20"/>
                <w:szCs w:val="20"/>
              </w:rPr>
            </w:pPr>
            <w:r>
              <w:rPr>
                <w:sz w:val="20"/>
                <w:szCs w:val="20"/>
              </w:rPr>
              <w:t>1GB</w:t>
            </w:r>
          </w:p>
        </w:tc>
        <w:tc>
          <w:tcPr>
            <w:tcW w:w="2212" w:type="dxa"/>
          </w:tcPr>
          <w:p w14:paraId="637F5134" w14:textId="77777777" w:rsidR="000E57BB" w:rsidRDefault="00454366" w:rsidP="00AC5CE8">
            <w:pPr>
              <w:rPr>
                <w:sz w:val="20"/>
                <w:szCs w:val="20"/>
              </w:rPr>
            </w:pPr>
            <w:r>
              <w:rPr>
                <w:sz w:val="20"/>
                <w:szCs w:val="20"/>
              </w:rPr>
              <w:t>Ja</w:t>
            </w:r>
          </w:p>
          <w:p w14:paraId="559716AB" w14:textId="44C9F9E5" w:rsidR="00454366" w:rsidRPr="000E57BB" w:rsidRDefault="00454366" w:rsidP="00AC5CE8">
            <w:pPr>
              <w:rPr>
                <w:sz w:val="20"/>
                <w:szCs w:val="20"/>
              </w:rPr>
            </w:pPr>
            <w:r>
              <w:rPr>
                <w:sz w:val="20"/>
                <w:szCs w:val="20"/>
              </w:rPr>
              <w:t>Werden erst bei Speicherplatzknappheit gelöscht und mindestens 10 Jahre aufbewahrt.</w:t>
            </w:r>
          </w:p>
        </w:tc>
      </w:tr>
      <w:tr w:rsidR="00251317" w14:paraId="32A9D2E2" w14:textId="77777777" w:rsidTr="00B511CD">
        <w:trPr>
          <w:trHeight w:val="433"/>
        </w:trPr>
        <w:tc>
          <w:tcPr>
            <w:tcW w:w="2024" w:type="dxa"/>
          </w:tcPr>
          <w:p w14:paraId="5B415906" w14:textId="2A7C33B0" w:rsidR="000E57BB" w:rsidRPr="000E57BB" w:rsidRDefault="00251317" w:rsidP="00AC5CE8">
            <w:pPr>
              <w:rPr>
                <w:sz w:val="20"/>
                <w:szCs w:val="20"/>
              </w:rPr>
            </w:pPr>
            <w:r>
              <w:rPr>
                <w:sz w:val="20"/>
                <w:szCs w:val="20"/>
              </w:rPr>
              <w:t>Redundanz NAS</w:t>
            </w:r>
          </w:p>
        </w:tc>
        <w:tc>
          <w:tcPr>
            <w:tcW w:w="2088" w:type="dxa"/>
          </w:tcPr>
          <w:p w14:paraId="4DE40E1B" w14:textId="77777777" w:rsidR="000E57BB" w:rsidRDefault="00251317" w:rsidP="00AC5CE8">
            <w:pPr>
              <w:rPr>
                <w:sz w:val="20"/>
                <w:szCs w:val="20"/>
              </w:rPr>
            </w:pPr>
            <w:r>
              <w:rPr>
                <w:sz w:val="20"/>
                <w:szCs w:val="20"/>
              </w:rPr>
              <w:t>Sicherheitskopie von Core NAS</w:t>
            </w:r>
          </w:p>
          <w:p w14:paraId="75011F95" w14:textId="6EA297E8" w:rsidR="00251317" w:rsidRPr="000E57BB" w:rsidRDefault="00251317" w:rsidP="00AC5CE8">
            <w:pPr>
              <w:rPr>
                <w:sz w:val="20"/>
                <w:szCs w:val="20"/>
              </w:rPr>
            </w:pPr>
            <w:r>
              <w:rPr>
                <w:sz w:val="20"/>
                <w:szCs w:val="20"/>
              </w:rPr>
              <w:t xml:space="preserve">Eine Versions </w:t>
            </w:r>
            <w:proofErr w:type="spellStart"/>
            <w:r>
              <w:rPr>
                <w:sz w:val="20"/>
                <w:szCs w:val="20"/>
              </w:rPr>
              <w:t>sicherung</w:t>
            </w:r>
            <w:proofErr w:type="spellEnd"/>
            <w:r>
              <w:rPr>
                <w:sz w:val="20"/>
                <w:szCs w:val="20"/>
              </w:rPr>
              <w:t>.</w:t>
            </w:r>
          </w:p>
        </w:tc>
        <w:tc>
          <w:tcPr>
            <w:tcW w:w="2137" w:type="dxa"/>
          </w:tcPr>
          <w:p w14:paraId="47258041" w14:textId="2AF4EF7C" w:rsidR="000E57BB" w:rsidRPr="000E57BB" w:rsidRDefault="00251317" w:rsidP="00AC5CE8">
            <w:pPr>
              <w:rPr>
                <w:sz w:val="20"/>
                <w:szCs w:val="20"/>
              </w:rPr>
            </w:pPr>
            <w:r>
              <w:rPr>
                <w:sz w:val="20"/>
                <w:szCs w:val="20"/>
              </w:rPr>
              <w:t>Alle 24h</w:t>
            </w:r>
          </w:p>
        </w:tc>
        <w:tc>
          <w:tcPr>
            <w:tcW w:w="2295" w:type="dxa"/>
          </w:tcPr>
          <w:p w14:paraId="2F9FE890" w14:textId="77777777" w:rsidR="000E57BB" w:rsidRDefault="00251317" w:rsidP="00AC5CE8">
            <w:pPr>
              <w:rPr>
                <w:sz w:val="20"/>
                <w:szCs w:val="20"/>
              </w:rPr>
            </w:pPr>
            <w:r>
              <w:rPr>
                <w:sz w:val="20"/>
                <w:szCs w:val="20"/>
              </w:rPr>
              <w:t>Innerhalb von wenigen Stunden</w:t>
            </w:r>
          </w:p>
          <w:p w14:paraId="04B61176" w14:textId="751B116C" w:rsidR="00251317" w:rsidRPr="000E57BB" w:rsidRDefault="00251317" w:rsidP="00AC5CE8">
            <w:pPr>
              <w:rPr>
                <w:sz w:val="20"/>
                <w:szCs w:val="20"/>
              </w:rPr>
            </w:pPr>
            <w:r>
              <w:rPr>
                <w:sz w:val="20"/>
                <w:szCs w:val="20"/>
              </w:rPr>
              <w:t>(Standort und Situationsabhängig)</w:t>
            </w:r>
          </w:p>
        </w:tc>
        <w:tc>
          <w:tcPr>
            <w:tcW w:w="1567" w:type="dxa"/>
          </w:tcPr>
          <w:p w14:paraId="57C89928" w14:textId="62E91DE3" w:rsidR="000E57BB" w:rsidRPr="000E57BB" w:rsidRDefault="00251317" w:rsidP="00AC5CE8">
            <w:pPr>
              <w:rPr>
                <w:sz w:val="20"/>
                <w:szCs w:val="20"/>
              </w:rPr>
            </w:pPr>
            <w:r>
              <w:rPr>
                <w:sz w:val="20"/>
                <w:szCs w:val="20"/>
              </w:rPr>
              <w:t>12TB</w:t>
            </w:r>
          </w:p>
        </w:tc>
        <w:tc>
          <w:tcPr>
            <w:tcW w:w="1897" w:type="dxa"/>
          </w:tcPr>
          <w:p w14:paraId="45A883B3" w14:textId="2CDCF243" w:rsidR="000E57BB" w:rsidRPr="000E57BB" w:rsidRDefault="00251317" w:rsidP="00AC5CE8">
            <w:pPr>
              <w:rPr>
                <w:sz w:val="20"/>
                <w:szCs w:val="20"/>
              </w:rPr>
            </w:pPr>
            <w:r>
              <w:rPr>
                <w:sz w:val="20"/>
                <w:szCs w:val="20"/>
              </w:rPr>
              <w:t>600GB</w:t>
            </w:r>
          </w:p>
        </w:tc>
        <w:tc>
          <w:tcPr>
            <w:tcW w:w="2212" w:type="dxa"/>
          </w:tcPr>
          <w:p w14:paraId="6CD140A4" w14:textId="00E5F1FB" w:rsidR="000E57BB" w:rsidRPr="000E57BB" w:rsidRDefault="00251317" w:rsidP="00AC5CE8">
            <w:pPr>
              <w:rPr>
                <w:sz w:val="20"/>
                <w:szCs w:val="20"/>
              </w:rPr>
            </w:pPr>
            <w:r>
              <w:rPr>
                <w:sz w:val="20"/>
                <w:szCs w:val="20"/>
              </w:rPr>
              <w:t>Nein</w:t>
            </w:r>
          </w:p>
        </w:tc>
      </w:tr>
      <w:tr w:rsidR="00251317" w14:paraId="14C69C8F" w14:textId="77777777" w:rsidTr="00B511CD">
        <w:trPr>
          <w:trHeight w:val="433"/>
        </w:trPr>
        <w:tc>
          <w:tcPr>
            <w:tcW w:w="2024" w:type="dxa"/>
          </w:tcPr>
          <w:p w14:paraId="380BF2F5" w14:textId="55E479D6" w:rsidR="000E57BB" w:rsidRPr="000E57BB" w:rsidRDefault="00C81025" w:rsidP="00AC5CE8">
            <w:pPr>
              <w:rPr>
                <w:sz w:val="20"/>
                <w:szCs w:val="20"/>
              </w:rPr>
            </w:pPr>
            <w:r>
              <w:rPr>
                <w:sz w:val="20"/>
                <w:szCs w:val="20"/>
              </w:rPr>
              <w:t>Keines</w:t>
            </w:r>
          </w:p>
        </w:tc>
        <w:tc>
          <w:tcPr>
            <w:tcW w:w="2088" w:type="dxa"/>
          </w:tcPr>
          <w:p w14:paraId="3D746617" w14:textId="54391BFF" w:rsidR="000E57BB" w:rsidRPr="000E57BB" w:rsidRDefault="00C81025" w:rsidP="00AC5CE8">
            <w:pPr>
              <w:rPr>
                <w:sz w:val="20"/>
                <w:szCs w:val="20"/>
              </w:rPr>
            </w:pPr>
            <w:r>
              <w:rPr>
                <w:sz w:val="20"/>
                <w:szCs w:val="20"/>
              </w:rPr>
              <w:t>Programme oder ähnliches</w:t>
            </w:r>
          </w:p>
        </w:tc>
        <w:tc>
          <w:tcPr>
            <w:tcW w:w="2137" w:type="dxa"/>
          </w:tcPr>
          <w:p w14:paraId="357D45F7" w14:textId="77777777" w:rsidR="000E57BB" w:rsidRPr="000E57BB" w:rsidRDefault="000E57BB" w:rsidP="00AC5CE8">
            <w:pPr>
              <w:rPr>
                <w:sz w:val="20"/>
                <w:szCs w:val="20"/>
              </w:rPr>
            </w:pPr>
          </w:p>
        </w:tc>
        <w:tc>
          <w:tcPr>
            <w:tcW w:w="2295" w:type="dxa"/>
          </w:tcPr>
          <w:p w14:paraId="21F1E4C2" w14:textId="77777777" w:rsidR="000E57BB" w:rsidRPr="000E57BB" w:rsidRDefault="000E57BB" w:rsidP="00AC5CE8">
            <w:pPr>
              <w:rPr>
                <w:sz w:val="20"/>
                <w:szCs w:val="20"/>
              </w:rPr>
            </w:pPr>
          </w:p>
        </w:tc>
        <w:tc>
          <w:tcPr>
            <w:tcW w:w="1567" w:type="dxa"/>
          </w:tcPr>
          <w:p w14:paraId="57E199A7" w14:textId="77777777" w:rsidR="000E57BB" w:rsidRPr="000E57BB" w:rsidRDefault="000E57BB" w:rsidP="00AC5CE8">
            <w:pPr>
              <w:rPr>
                <w:sz w:val="20"/>
                <w:szCs w:val="20"/>
              </w:rPr>
            </w:pPr>
          </w:p>
        </w:tc>
        <w:tc>
          <w:tcPr>
            <w:tcW w:w="1897" w:type="dxa"/>
          </w:tcPr>
          <w:p w14:paraId="04D077D5" w14:textId="77777777" w:rsidR="000E57BB" w:rsidRPr="000E57BB" w:rsidRDefault="000E57BB" w:rsidP="00AC5CE8">
            <w:pPr>
              <w:rPr>
                <w:sz w:val="20"/>
                <w:szCs w:val="20"/>
              </w:rPr>
            </w:pPr>
          </w:p>
        </w:tc>
        <w:tc>
          <w:tcPr>
            <w:tcW w:w="2212" w:type="dxa"/>
          </w:tcPr>
          <w:p w14:paraId="4C91E9E4" w14:textId="77777777" w:rsidR="000E57BB" w:rsidRPr="000E57BB" w:rsidRDefault="000E57BB" w:rsidP="00AC5CE8">
            <w:pPr>
              <w:rPr>
                <w:sz w:val="20"/>
                <w:szCs w:val="20"/>
              </w:rPr>
            </w:pPr>
          </w:p>
        </w:tc>
      </w:tr>
    </w:tbl>
    <w:p w14:paraId="1FF90EB1" w14:textId="23741EAF" w:rsidR="00AC5CE8" w:rsidRDefault="00AC5CE8" w:rsidP="00AC5CE8"/>
    <w:p w14:paraId="38C9D85F" w14:textId="7E23A93D" w:rsidR="00B511CD" w:rsidRDefault="00B511CD" w:rsidP="00AC5CE8"/>
    <w:p w14:paraId="410EF940" w14:textId="77777777" w:rsidR="00B511CD" w:rsidRDefault="00B511CD" w:rsidP="00AC5CE8">
      <w:pPr>
        <w:sectPr w:rsidR="00B511CD" w:rsidSect="00B511CD">
          <w:pgSz w:w="16838" w:h="11906" w:orient="landscape"/>
          <w:pgMar w:top="1474" w:right="1985" w:bottom="1474" w:left="1134" w:header="709" w:footer="709" w:gutter="0"/>
          <w:cols w:space="708"/>
          <w:docGrid w:linePitch="360"/>
        </w:sectPr>
      </w:pPr>
    </w:p>
    <w:p w14:paraId="6E4F3E00" w14:textId="77777777" w:rsidR="00C81025" w:rsidRDefault="00C81025" w:rsidP="00AC5CE8"/>
    <w:p w14:paraId="392082C5" w14:textId="67FB57FB" w:rsidR="00B511CD" w:rsidRDefault="00C81025" w:rsidP="00C81025">
      <w:pPr>
        <w:pStyle w:val="berschrift2"/>
      </w:pPr>
      <w:bookmarkStart w:id="9" w:name="_Toc98887312"/>
      <w:r>
        <w:t>Umgang mit streng vertraulichen Daten</w:t>
      </w:r>
      <w:bookmarkEnd w:id="9"/>
    </w:p>
    <w:p w14:paraId="306B2355" w14:textId="725FBAE1" w:rsidR="00C81025" w:rsidRDefault="00C81025" w:rsidP="00C81025">
      <w:r>
        <w:t>Streng vertrauliche Daten werden auf einer Externen Festplatte und einem USB-Stick gespeichert und in einem Safe aufbewahrt.</w:t>
      </w:r>
    </w:p>
    <w:p w14:paraId="7CF1E99B" w14:textId="41FBEA04" w:rsidR="00C81025" w:rsidRDefault="00C81025" w:rsidP="00C81025"/>
    <w:p w14:paraId="784D6BEC" w14:textId="7A85E790" w:rsidR="00C81025" w:rsidRDefault="00C81025" w:rsidP="00C81025">
      <w:pPr>
        <w:pStyle w:val="berschrift2"/>
      </w:pPr>
      <w:bookmarkStart w:id="10" w:name="_Toc98887313"/>
      <w:r>
        <w:t>Reihenfolge der Wiederherstellung</w:t>
      </w:r>
      <w:bookmarkEnd w:id="10"/>
    </w:p>
    <w:p w14:paraId="091101A0" w14:textId="38153C88" w:rsidR="00C81025" w:rsidRDefault="00C81025" w:rsidP="00C81025">
      <w:pPr>
        <w:pStyle w:val="berschrift3"/>
      </w:pPr>
      <w:bookmarkStart w:id="11" w:name="_Toc98887314"/>
      <w:r>
        <w:t>Beschädigter Datenträger</w:t>
      </w:r>
      <w:r w:rsidR="00C760EC">
        <w:t xml:space="preserve"> im PC</w:t>
      </w:r>
      <w:bookmarkEnd w:id="11"/>
    </w:p>
    <w:p w14:paraId="544CF6EA" w14:textId="5C25039E" w:rsidR="00C81025" w:rsidRDefault="00C760EC" w:rsidP="00C81025">
      <w:r>
        <w:t>Bei einem Beschädigten Datenträger im PC werden die Daten vom NAS im entsprechenden Ordner wieder hergestellt.</w:t>
      </w:r>
    </w:p>
    <w:p w14:paraId="1308A68F" w14:textId="05F6CAF4" w:rsidR="00C760EC" w:rsidRDefault="00C760EC" w:rsidP="00C760EC">
      <w:pPr>
        <w:pStyle w:val="berschrift3"/>
      </w:pPr>
      <w:bookmarkStart w:id="12" w:name="_Toc98887315"/>
      <w:r>
        <w:t>Beschädigter Datenträger im NAS</w:t>
      </w:r>
      <w:bookmarkEnd w:id="12"/>
    </w:p>
    <w:p w14:paraId="67D4A30B" w14:textId="0F5898F3" w:rsidR="00C760EC" w:rsidRDefault="00C760EC" w:rsidP="00C760EC">
      <w:r>
        <w:t xml:space="preserve">Bei einem Beschädigten Datenträger im NAS wird dieser schnellstmöglich ersetzt. Das NAS sollte die verlorenen Daten auf dem Datenträger mittels einer </w:t>
      </w:r>
      <w:proofErr w:type="spellStart"/>
      <w:r>
        <w:t>Raidkonfiguration</w:t>
      </w:r>
      <w:proofErr w:type="spellEnd"/>
      <w:r>
        <w:t xml:space="preserve"> automatisch wieder herstellen können. Ansonsten werden die Daten vom Redundanz-NAS wieder hergestellt.</w:t>
      </w:r>
    </w:p>
    <w:p w14:paraId="54F063C4" w14:textId="7884938A" w:rsidR="00C760EC" w:rsidRDefault="00C760EC" w:rsidP="00C760EC">
      <w:pPr>
        <w:pStyle w:val="berschrift3"/>
      </w:pPr>
      <w:bookmarkStart w:id="13" w:name="_Toc98887316"/>
      <w:r>
        <w:t>Worstcase PC</w:t>
      </w:r>
      <w:bookmarkEnd w:id="13"/>
    </w:p>
    <w:p w14:paraId="111D1B42" w14:textId="40A8E664" w:rsidR="00C760EC" w:rsidRDefault="00C760EC" w:rsidP="00C760EC">
      <w:r>
        <w:t>Der PC ist endgültig tot. Dann wird der PC mit dem letztverfügbaren Image wieder aufgesetzt und synchronisiert. Sollte das Image beschädigt sein aufgrund einer nicht sauberen Kopie, dann wird der PC wie ein neuer PC aufgesetzt, um allfällige Fehler im System zu vermeiden.</w:t>
      </w:r>
    </w:p>
    <w:p w14:paraId="5F5DF6CB" w14:textId="005A4295" w:rsidR="00C760EC" w:rsidRDefault="00C760EC" w:rsidP="00C760EC">
      <w:pPr>
        <w:pStyle w:val="berschrift3"/>
      </w:pPr>
      <w:bookmarkStart w:id="14" w:name="_Toc98887317"/>
      <w:r>
        <w:t>Worstcase NAS</w:t>
      </w:r>
      <w:bookmarkEnd w:id="14"/>
    </w:p>
    <w:p w14:paraId="21B90D39" w14:textId="339E1AEC" w:rsidR="00C760EC" w:rsidRDefault="00C760EC" w:rsidP="00C760EC">
      <w:r>
        <w:t>Ein NAS</w:t>
      </w:r>
      <w:r w:rsidR="00FF7E7D">
        <w:t xml:space="preserve"> ist tot. Zuerst folgt eine Fehleranalyse. Sollte das NAS einen Hardwaredefekt erlitten haben, dann wird das entsprechende Teil ersetzt. Sollten aber alle Festplatten auf einmal nicht mehr funktionieren aufgrund verschiedener Gründe, dann können die Daten vom Redundanz-NAS oder vom Core-NAS wiederhergestellt werden.</w:t>
      </w:r>
    </w:p>
    <w:p w14:paraId="537B9857" w14:textId="1595FF5F" w:rsidR="00FF7E7D" w:rsidRDefault="00FF7E7D"/>
    <w:p w14:paraId="30CAB694" w14:textId="4F85AB1C" w:rsidR="00B12249" w:rsidRDefault="00B12249">
      <w:r>
        <w:br w:type="page"/>
      </w:r>
    </w:p>
    <w:p w14:paraId="5602223E" w14:textId="77777777" w:rsidR="00FF7E7D" w:rsidRDefault="00FF7E7D" w:rsidP="00C760EC"/>
    <w:p w14:paraId="4E20A113" w14:textId="635DE0D5" w:rsidR="00FF7E7D" w:rsidRDefault="00FF7E7D" w:rsidP="00FF7E7D">
      <w:pPr>
        <w:pStyle w:val="berschrift1"/>
      </w:pPr>
      <w:bookmarkStart w:id="15" w:name="_Toc98887318"/>
      <w:r>
        <w:t>Sicherungsmodalitäten festlegen</w:t>
      </w:r>
      <w:bookmarkEnd w:id="15"/>
    </w:p>
    <w:p w14:paraId="23872D03" w14:textId="4CA02DEC" w:rsidR="00B12249" w:rsidRDefault="00B12249" w:rsidP="00B12249">
      <w:pPr>
        <w:pStyle w:val="berschrift2"/>
      </w:pPr>
      <w:bookmarkStart w:id="16" w:name="_Toc98887319"/>
      <w:r>
        <w:t>Zeitpunkt de Backups bestimmen</w:t>
      </w:r>
      <w:bookmarkEnd w:id="16"/>
    </w:p>
    <w:p w14:paraId="380E875C" w14:textId="7875F69A" w:rsidR="00B12249" w:rsidRDefault="00B12249" w:rsidP="00B12249">
      <w:r>
        <w:t>Backups auf das NAS werden sofort durchgeführt. Auch die Backups in die Cloud werden sofort durchgeführt.</w:t>
      </w:r>
    </w:p>
    <w:p w14:paraId="60826230" w14:textId="0DA5A6B6" w:rsidR="00B12249" w:rsidRDefault="00B12249" w:rsidP="00B12249">
      <w:r>
        <w:t>Die Synchronisation der beiden NAS wird jeden Tag um 24:00 durchgeführt. So sind die beiden NAS immer auf dem neusten Stand und auch die Daten.</w:t>
      </w:r>
    </w:p>
    <w:p w14:paraId="3990114C" w14:textId="0F453811" w:rsidR="00B12249" w:rsidRDefault="00B12249" w:rsidP="00B12249"/>
    <w:p w14:paraId="6D848E0F" w14:textId="01D09C25" w:rsidR="00B12249" w:rsidRDefault="00B12249" w:rsidP="00B12249">
      <w:pPr>
        <w:pStyle w:val="berschrift2"/>
      </w:pPr>
      <w:bookmarkStart w:id="17" w:name="_Toc98887320"/>
      <w:r>
        <w:t>Netzwerkauslastung</w:t>
      </w:r>
      <w:bookmarkEnd w:id="17"/>
    </w:p>
    <w:p w14:paraId="3B02E047" w14:textId="24AC8732" w:rsidR="00B12249" w:rsidRDefault="001012EB" w:rsidP="00B12249">
      <w:r>
        <w:t xml:space="preserve">Beim Erstellen der Backups werden nur die aktuellen Änderungen geschrieben. So kann sichergestellt werden, dass die Daten sofort aktuell sind und die Netzwerkauslastung wird so klein wie möglich gehalten. Die Synchronisation der NAS wird beim Tageswechsel durchgeführt, eine </w:t>
      </w:r>
      <w:proofErr w:type="gramStart"/>
      <w:r>
        <w:t>Zeit</w:t>
      </w:r>
      <w:proofErr w:type="gramEnd"/>
      <w:r>
        <w:t xml:space="preserve"> in der das Netzwerk frei ist. Bei </w:t>
      </w:r>
      <w:proofErr w:type="spellStart"/>
      <w:r>
        <w:t>bedarf</w:t>
      </w:r>
      <w:proofErr w:type="spellEnd"/>
      <w:r>
        <w:t xml:space="preserve"> kann das Backup auch verschoben werden, um die Auslastung bei spontaner Planänderung möglichst klein zu halten.</w:t>
      </w:r>
    </w:p>
    <w:p w14:paraId="09CB60FC" w14:textId="2E50122A" w:rsidR="001012EB" w:rsidRDefault="001012EB" w:rsidP="00B12249"/>
    <w:p w14:paraId="50D5AC53" w14:textId="42E9D225" w:rsidR="001012EB" w:rsidRDefault="001012EB" w:rsidP="001012EB">
      <w:pPr>
        <w:pStyle w:val="berschrift2"/>
      </w:pPr>
      <w:bookmarkStart w:id="18" w:name="_Toc98887321"/>
      <w:r>
        <w:t>Sicherungsbedarf</w:t>
      </w:r>
      <w:bookmarkEnd w:id="18"/>
    </w:p>
    <w:p w14:paraId="1F2FBEB8" w14:textId="6C3E4C78" w:rsidR="001012EB" w:rsidRDefault="001012EB" w:rsidP="001012EB">
      <w:r>
        <w:t xml:space="preserve">Aufgrund der hohen Erzeugung neuer Daten, ist auch der Sicherungsbedarf sehr </w:t>
      </w:r>
      <w:proofErr w:type="spellStart"/>
      <w:r>
        <w:t>gross</w:t>
      </w:r>
      <w:proofErr w:type="spellEnd"/>
      <w:r>
        <w:t xml:space="preserve">. Somit müssen die Backups immer aktuell gehalten werden. </w:t>
      </w:r>
      <w:r w:rsidR="0005689D">
        <w:t>Dies beruht darauf, dass viel mit den Daten gearbeitet wird.</w:t>
      </w:r>
    </w:p>
    <w:p w14:paraId="2D088152" w14:textId="22BEC0B6" w:rsidR="0005689D" w:rsidRDefault="0005689D" w:rsidP="001012EB"/>
    <w:p w14:paraId="0AF3C7E8" w14:textId="2271F512" w:rsidR="0005689D" w:rsidRDefault="0005689D" w:rsidP="0005689D">
      <w:pPr>
        <w:pStyle w:val="berschrift2"/>
      </w:pPr>
      <w:bookmarkStart w:id="19" w:name="_Toc98887322"/>
      <w:r>
        <w:t>Periodizität des Backups bestimmen</w:t>
      </w:r>
      <w:bookmarkEnd w:id="19"/>
    </w:p>
    <w:p w14:paraId="08D36A04" w14:textId="33A3EB9E" w:rsidR="0005689D" w:rsidRDefault="0005689D" w:rsidP="0005689D">
      <w:r>
        <w:t xml:space="preserve">Aufgrund der </w:t>
      </w:r>
      <w:proofErr w:type="spellStart"/>
      <w:r>
        <w:t>grossen</w:t>
      </w:r>
      <w:proofErr w:type="spellEnd"/>
      <w:r>
        <w:t xml:space="preserve"> und vielen Änderungen der Daten muss immer alles aktuell gehalten werden. Somit wird bei jeder Änderung nach dem Arbeiten ein Backup erstellt. Die Synchronisation jedoch findet ein Mal am Tag statt.</w:t>
      </w:r>
    </w:p>
    <w:p w14:paraId="3292D30F" w14:textId="7B92C467" w:rsidR="0005689D" w:rsidRDefault="0005689D" w:rsidP="0005689D"/>
    <w:p w14:paraId="48858EF1" w14:textId="7A3390F0" w:rsidR="0005689D" w:rsidRDefault="0005689D" w:rsidP="0005689D">
      <w:pPr>
        <w:pStyle w:val="berschrift2"/>
      </w:pPr>
      <w:bookmarkStart w:id="20" w:name="_Toc98887323"/>
      <w:r>
        <w:t>Art und Anzahl der Backups bestimmen</w:t>
      </w:r>
      <w:bookmarkEnd w:id="20"/>
    </w:p>
    <w:p w14:paraId="274C36E8" w14:textId="60923A98" w:rsidR="005879E5" w:rsidRDefault="0005689D" w:rsidP="0005689D">
      <w:r>
        <w:t>Auf dem Core-NAS wird nur ein Backup der aktuellen Daten geschrieben. Auf dem Redundanz-NAS wird das Backup des Vortages mit aufbewahrt und das Aktuelle ebenfalls.</w:t>
      </w:r>
      <w:r w:rsidR="005879E5">
        <w:t xml:space="preserve"> Somit ist im Redundanz-NAS doppelt so viel Speicher verbaut wie im Core-NAS. Beide NAS sind mit einem Raid konfiguriert. Am sichersten ist dabei das Raid 10. Am </w:t>
      </w:r>
      <w:proofErr w:type="spellStart"/>
      <w:r w:rsidR="005879E5">
        <w:t>platzsparendsten</w:t>
      </w:r>
      <w:proofErr w:type="spellEnd"/>
      <w:r w:rsidR="005879E5">
        <w:t xml:space="preserve"> ist jedoch Raid 5. Raid 6 bietet die beste Möglichkeit dazwischen. Die Backups in der Cloud sind auf so vielen Geräten verfügbar, das </w:t>
      </w:r>
      <w:proofErr w:type="spellStart"/>
      <w:r w:rsidR="005879E5">
        <w:t>heisst</w:t>
      </w:r>
      <w:proofErr w:type="spellEnd"/>
      <w:r w:rsidR="005879E5">
        <w:t xml:space="preserve"> diese werden nicht noch </w:t>
      </w:r>
      <w:proofErr w:type="spellStart"/>
      <w:r w:rsidR="005879E5">
        <w:t>ein Mal</w:t>
      </w:r>
      <w:proofErr w:type="spellEnd"/>
      <w:r w:rsidR="005879E5">
        <w:t xml:space="preserve"> gesichert.</w:t>
      </w:r>
    </w:p>
    <w:p w14:paraId="64DEBFF2" w14:textId="77777777" w:rsidR="005879E5" w:rsidRDefault="005879E5">
      <w:r>
        <w:br w:type="page"/>
      </w:r>
    </w:p>
    <w:p w14:paraId="62D6AC06" w14:textId="2FAD2DC8" w:rsidR="0005689D" w:rsidRDefault="0005689D" w:rsidP="0005689D"/>
    <w:p w14:paraId="21C222F5" w14:textId="2B0FE0A2" w:rsidR="005879E5" w:rsidRDefault="005879E5" w:rsidP="005879E5">
      <w:pPr>
        <w:pStyle w:val="berschrift1"/>
      </w:pPr>
      <w:bookmarkStart w:id="21" w:name="_Toc98887324"/>
      <w:r>
        <w:t>Speichermedien bestimmen</w:t>
      </w:r>
      <w:bookmarkEnd w:id="21"/>
    </w:p>
    <w:p w14:paraId="1B2980EB" w14:textId="2932AFE7" w:rsidR="005879E5" w:rsidRDefault="005879E5" w:rsidP="005879E5">
      <w:r>
        <w:t>Als Speichermedien habe ich mich für zwei NAS, die Cloud und zwei externe Medien entschieden.</w:t>
      </w:r>
      <w:r w:rsidR="008850FF">
        <w:t xml:space="preserve"> Die NAS werden aus alter Hardware gebaut und sind somit leistungsfähiger als die meisten günstigen fertig NAS. Die Cloud ist </w:t>
      </w:r>
      <w:proofErr w:type="gramStart"/>
      <w:r w:rsidR="008850FF">
        <w:t>extrem schnell</w:t>
      </w:r>
      <w:proofErr w:type="gramEnd"/>
      <w:r w:rsidR="008850FF">
        <w:t xml:space="preserve"> und überall verfügbar. Die beiden Medien für die vertraulichen Daten sind klein und gut in einem kleinen Safe aufzubewahren.</w:t>
      </w:r>
    </w:p>
    <w:p w14:paraId="1892FB2D" w14:textId="7F5A7ACC" w:rsidR="008850FF" w:rsidRDefault="008850FF" w:rsidP="005879E5"/>
    <w:p w14:paraId="4D25E5E2" w14:textId="75487163" w:rsidR="008850FF" w:rsidRDefault="008850FF" w:rsidP="008850FF">
      <w:pPr>
        <w:pStyle w:val="berschrift2"/>
      </w:pPr>
      <w:bookmarkStart w:id="22" w:name="_Toc98887325"/>
      <w:r>
        <w:t>NAS</w:t>
      </w:r>
      <w:bookmarkEnd w:id="22"/>
    </w:p>
    <w:p w14:paraId="7732CD96" w14:textId="663B1495" w:rsidR="008850FF" w:rsidRDefault="008850FF" w:rsidP="008850FF">
      <w:r>
        <w:t xml:space="preserve">Das NAS bietet sich an, um schnelle Backups und </w:t>
      </w:r>
      <w:proofErr w:type="spellStart"/>
      <w:r>
        <w:t>Restores</w:t>
      </w:r>
      <w:proofErr w:type="spellEnd"/>
      <w:r>
        <w:t xml:space="preserve"> zu machen. Sie sind meist leicht zu transportieren und können bei </w:t>
      </w:r>
      <w:proofErr w:type="spellStart"/>
      <w:r>
        <w:t>bedarf</w:t>
      </w:r>
      <w:proofErr w:type="spellEnd"/>
      <w:r>
        <w:t xml:space="preserve"> auch aufgerüstet werden. Meist sind sie auch günstiger als etliche </w:t>
      </w:r>
      <w:proofErr w:type="spellStart"/>
      <w:proofErr w:type="gramStart"/>
      <w:r>
        <w:t>CD’s</w:t>
      </w:r>
      <w:proofErr w:type="spellEnd"/>
      <w:proofErr w:type="gramEnd"/>
      <w:r>
        <w:t xml:space="preserve"> zu kaufen. Die Daten können in der richtigen Umgebung überall hin transportiert werden</w:t>
      </w:r>
      <w:r w:rsidR="00C71FEE">
        <w:t>.</w:t>
      </w:r>
    </w:p>
    <w:p w14:paraId="0391848E" w14:textId="437D7749" w:rsidR="00C71FEE" w:rsidRDefault="00C71FEE" w:rsidP="008850FF"/>
    <w:p w14:paraId="3F55F194" w14:textId="1C6D6AEF" w:rsidR="00C71FEE" w:rsidRDefault="00C71FEE" w:rsidP="00C71FEE">
      <w:pPr>
        <w:pStyle w:val="berschrift2"/>
      </w:pPr>
      <w:bookmarkStart w:id="23" w:name="_Toc98887326"/>
      <w:r>
        <w:t>Cloud</w:t>
      </w:r>
      <w:bookmarkEnd w:id="23"/>
    </w:p>
    <w:p w14:paraId="2CAC2147" w14:textId="3F700036" w:rsidR="00C71FEE" w:rsidRDefault="00C71FEE" w:rsidP="00C71FEE">
      <w:r>
        <w:t xml:space="preserve">Das Backup in der Cloud bei GitHub ist </w:t>
      </w:r>
      <w:proofErr w:type="gramStart"/>
      <w:r>
        <w:t>extrem schnell</w:t>
      </w:r>
      <w:proofErr w:type="gramEnd"/>
      <w:r>
        <w:t xml:space="preserve"> und kann überall wo es Internet hat </w:t>
      </w:r>
      <w:proofErr w:type="spellStart"/>
      <w:r>
        <w:t>Restored</w:t>
      </w:r>
      <w:proofErr w:type="spellEnd"/>
      <w:r>
        <w:t xml:space="preserve"> werden. Bei GitHub können aber maximal 100MB </w:t>
      </w:r>
      <w:proofErr w:type="spellStart"/>
      <w:r>
        <w:t>grosse</w:t>
      </w:r>
      <w:proofErr w:type="spellEnd"/>
      <w:r>
        <w:t xml:space="preserve"> Dateien hochgeladen werden, da man ansonsten die Pro Version kaufen müsste. Das </w:t>
      </w:r>
      <w:proofErr w:type="spellStart"/>
      <w:r>
        <w:t>heisst</w:t>
      </w:r>
      <w:proofErr w:type="spellEnd"/>
      <w:r>
        <w:t xml:space="preserve"> für schnell verfügbare Dateien perfekt, da diese so gut wie immer unter 100MB sind.</w:t>
      </w:r>
    </w:p>
    <w:p w14:paraId="46C4FF3E" w14:textId="30CC9B26" w:rsidR="00C71FEE" w:rsidRDefault="00C71FEE" w:rsidP="00C71FEE"/>
    <w:p w14:paraId="3468BD6C" w14:textId="5654EFF6" w:rsidR="00C71FEE" w:rsidRDefault="00C71FEE" w:rsidP="00C71FEE">
      <w:pPr>
        <w:pStyle w:val="berschrift2"/>
      </w:pPr>
      <w:bookmarkStart w:id="24" w:name="_Toc98887327"/>
      <w:r>
        <w:t>USB-Stick und externe Festplatte</w:t>
      </w:r>
      <w:bookmarkEnd w:id="24"/>
    </w:p>
    <w:p w14:paraId="612094D2" w14:textId="33AD01C5" w:rsidR="00C71FEE" w:rsidRPr="00C71FEE" w:rsidRDefault="00C71FEE" w:rsidP="00C71FEE">
      <w:r>
        <w:t xml:space="preserve">Diese sind sehr praktisch bei vertraulichen Daten. Sie können einfach verstaut werden und </w:t>
      </w:r>
      <w:proofErr w:type="gramStart"/>
      <w:r>
        <w:t>sind</w:t>
      </w:r>
      <w:proofErr w:type="gramEnd"/>
      <w:r>
        <w:t xml:space="preserve"> solange sie nicht angeschlossen sind auch nicht lesbar und </w:t>
      </w:r>
      <w:proofErr w:type="spellStart"/>
      <w:r>
        <w:t>hackbar</w:t>
      </w:r>
      <w:proofErr w:type="spellEnd"/>
      <w:r>
        <w:t>.</w:t>
      </w:r>
    </w:p>
    <w:p w14:paraId="3D4E690B" w14:textId="77777777" w:rsidR="00C71FEE" w:rsidRDefault="00C71FEE" w:rsidP="00C71FEE"/>
    <w:p w14:paraId="7607F320" w14:textId="38F04EF2" w:rsidR="00C71FEE" w:rsidRDefault="00C71FEE" w:rsidP="00C71FEE">
      <w:pPr>
        <w:pStyle w:val="berschrift2"/>
      </w:pPr>
      <w:bookmarkStart w:id="25" w:name="_Toc98887328"/>
      <w:r>
        <w:t>3-2-1 Regel</w:t>
      </w:r>
      <w:bookmarkEnd w:id="25"/>
    </w:p>
    <w:p w14:paraId="4282BFB1" w14:textId="26EEB146" w:rsidR="00C71FEE" w:rsidRDefault="00C71FEE" w:rsidP="00C71FEE">
      <w:pPr>
        <w:pStyle w:val="Listenabsatz"/>
        <w:numPr>
          <w:ilvl w:val="0"/>
          <w:numId w:val="10"/>
        </w:numPr>
      </w:pPr>
      <w:r>
        <w:t>Sicherung auf dem Core-NAS</w:t>
      </w:r>
    </w:p>
    <w:p w14:paraId="2E139ECD" w14:textId="6C5B966C" w:rsidR="00C71FEE" w:rsidRDefault="00C71FEE" w:rsidP="00C71FEE">
      <w:pPr>
        <w:pStyle w:val="Listenabsatz"/>
        <w:numPr>
          <w:ilvl w:val="0"/>
          <w:numId w:val="10"/>
        </w:numPr>
      </w:pPr>
      <w:r>
        <w:t>Redundante Sicherung auf dem Redundanz-NAS</w:t>
      </w:r>
    </w:p>
    <w:p w14:paraId="10A6AB91" w14:textId="13D7D57A" w:rsidR="00C71FEE" w:rsidRDefault="00C71FEE" w:rsidP="00C71FEE">
      <w:pPr>
        <w:pStyle w:val="Listenabsatz"/>
        <w:numPr>
          <w:ilvl w:val="0"/>
          <w:numId w:val="10"/>
        </w:numPr>
      </w:pPr>
      <w:r>
        <w:t>Sicherung in der Cloud bei GitHub</w:t>
      </w:r>
    </w:p>
    <w:p w14:paraId="5A2568B5" w14:textId="64768727" w:rsidR="00C71FEE" w:rsidRDefault="00C71FEE" w:rsidP="00C71FEE">
      <w:pPr>
        <w:pStyle w:val="Listenabsatz"/>
        <w:numPr>
          <w:ilvl w:val="0"/>
          <w:numId w:val="10"/>
        </w:numPr>
      </w:pPr>
      <w:r>
        <w:t>USB-Stick</w:t>
      </w:r>
    </w:p>
    <w:p w14:paraId="322BC1BB" w14:textId="1FCC054E" w:rsidR="00C71FEE" w:rsidRDefault="00C71FEE" w:rsidP="00C71FEE">
      <w:pPr>
        <w:pStyle w:val="Listenabsatz"/>
        <w:numPr>
          <w:ilvl w:val="0"/>
          <w:numId w:val="10"/>
        </w:numPr>
      </w:pPr>
      <w:r>
        <w:t>Externe Festplatte</w:t>
      </w:r>
    </w:p>
    <w:p w14:paraId="70F43509" w14:textId="4068CBEE" w:rsidR="001A47AE" w:rsidRDefault="001A47AE">
      <w:r>
        <w:br w:type="page"/>
      </w:r>
    </w:p>
    <w:p w14:paraId="0F644E51" w14:textId="77777777" w:rsidR="001A47AE" w:rsidRDefault="001A47AE" w:rsidP="001A47AE"/>
    <w:p w14:paraId="3683BAEB" w14:textId="3102BFF4" w:rsidR="001A47AE" w:rsidRDefault="001A47AE" w:rsidP="001A47AE">
      <w:pPr>
        <w:pStyle w:val="berschrift2"/>
      </w:pPr>
      <w:bookmarkStart w:id="26" w:name="_Toc98887329"/>
      <w:r>
        <w:t>2 Verschiedene Medien</w:t>
      </w:r>
      <w:bookmarkEnd w:id="26"/>
    </w:p>
    <w:p w14:paraId="7232380B" w14:textId="04DA1875" w:rsidR="001A47AE" w:rsidRDefault="001A47AE" w:rsidP="001A47AE">
      <w:pPr>
        <w:pStyle w:val="Listenabsatz"/>
        <w:numPr>
          <w:ilvl w:val="0"/>
          <w:numId w:val="10"/>
        </w:numPr>
      </w:pPr>
      <w:r>
        <w:t>NAS</w:t>
      </w:r>
    </w:p>
    <w:p w14:paraId="755E5604" w14:textId="57B37D12" w:rsidR="001A47AE" w:rsidRDefault="001A47AE" w:rsidP="001A47AE">
      <w:pPr>
        <w:pStyle w:val="Listenabsatz"/>
        <w:numPr>
          <w:ilvl w:val="0"/>
          <w:numId w:val="10"/>
        </w:numPr>
      </w:pPr>
      <w:r>
        <w:t>Cloud</w:t>
      </w:r>
    </w:p>
    <w:p w14:paraId="1BD1F455" w14:textId="4E32EA3D" w:rsidR="001A47AE" w:rsidRDefault="001A47AE" w:rsidP="001A47AE">
      <w:pPr>
        <w:pStyle w:val="Listenabsatz"/>
        <w:numPr>
          <w:ilvl w:val="0"/>
          <w:numId w:val="10"/>
        </w:numPr>
      </w:pPr>
      <w:r>
        <w:t>USB-Stick</w:t>
      </w:r>
    </w:p>
    <w:p w14:paraId="12511069" w14:textId="7EC62294" w:rsidR="001A47AE" w:rsidRDefault="001A47AE" w:rsidP="001A47AE">
      <w:pPr>
        <w:pStyle w:val="Listenabsatz"/>
        <w:numPr>
          <w:ilvl w:val="0"/>
          <w:numId w:val="10"/>
        </w:numPr>
      </w:pPr>
      <w:r>
        <w:t>Externe Festplatte</w:t>
      </w:r>
    </w:p>
    <w:p w14:paraId="1229783C" w14:textId="4A4F69E8" w:rsidR="001A47AE" w:rsidRDefault="001A47AE" w:rsidP="001A47AE"/>
    <w:p w14:paraId="639EC8E3" w14:textId="0EC0F33C" w:rsidR="001A47AE" w:rsidRDefault="001A47AE" w:rsidP="001A47AE">
      <w:r>
        <w:t xml:space="preserve">Sicherung </w:t>
      </w:r>
      <w:proofErr w:type="spellStart"/>
      <w:r>
        <w:t>ausser</w:t>
      </w:r>
      <w:proofErr w:type="spellEnd"/>
      <w:r>
        <w:t xml:space="preserve"> Haus</w:t>
      </w:r>
    </w:p>
    <w:p w14:paraId="1B3FFB46" w14:textId="4569434B" w:rsidR="001A47AE" w:rsidRDefault="001A47AE" w:rsidP="001A47AE">
      <w:pPr>
        <w:pStyle w:val="Listenabsatz"/>
        <w:numPr>
          <w:ilvl w:val="0"/>
          <w:numId w:val="10"/>
        </w:numPr>
      </w:pPr>
      <w:r>
        <w:t>Redundanz-NAS in Basel</w:t>
      </w:r>
    </w:p>
    <w:p w14:paraId="72475D13" w14:textId="264FA4E4" w:rsidR="001A47AE" w:rsidRDefault="001A47AE" w:rsidP="001A47AE"/>
    <w:p w14:paraId="58757DD7" w14:textId="6BB65C9C" w:rsidR="001A47AE" w:rsidRDefault="001A47AE" w:rsidP="001A47AE">
      <w:pPr>
        <w:pStyle w:val="berschrift2"/>
      </w:pPr>
      <w:bookmarkStart w:id="27" w:name="_Toc98887330"/>
      <w:r>
        <w:t>Technische Aspekte</w:t>
      </w:r>
      <w:bookmarkEnd w:id="27"/>
    </w:p>
    <w:p w14:paraId="1F8B4C61" w14:textId="471DCD95" w:rsidR="001A47AE" w:rsidRDefault="001A47AE" w:rsidP="001A47AE">
      <w:r>
        <w:t xml:space="preserve">Das NAS muss schnell </w:t>
      </w:r>
      <w:proofErr w:type="gramStart"/>
      <w:r>
        <w:t>sein</w:t>
      </w:r>
      <w:proofErr w:type="gramEnd"/>
      <w:r>
        <w:t xml:space="preserve"> um die Daten im Notfall so schnell wie möglich wieder herstellen zu können. Damit das auch funktioniert wird das NAS mit ausreichend Festplatten ausgestattet. Die Anzahl der Festplatten kann aufgrund des verwendeten Gehäuses variieren.</w:t>
      </w:r>
    </w:p>
    <w:p w14:paraId="5D64B14E" w14:textId="77777777" w:rsidR="00767AB5" w:rsidRDefault="00767AB5" w:rsidP="001A47AE"/>
    <w:p w14:paraId="1289B904" w14:textId="26E14C4C" w:rsidR="00767AB5" w:rsidRDefault="00767AB5" w:rsidP="00767AB5">
      <w:pPr>
        <w:pStyle w:val="berschrift3"/>
      </w:pPr>
      <w:bookmarkStart w:id="28" w:name="_Toc98887331"/>
      <w:r>
        <w:t>Benötigter Speicherplatz</w:t>
      </w:r>
      <w:bookmarkEnd w:id="28"/>
    </w:p>
    <w:p w14:paraId="2C38C691" w14:textId="7754288A" w:rsidR="00767AB5" w:rsidRPr="00767AB5" w:rsidRDefault="00767AB5" w:rsidP="00767AB5">
      <w:pPr>
        <w:rPr>
          <w:b/>
          <w:bCs/>
        </w:rPr>
      </w:pPr>
      <w:r w:rsidRPr="00767AB5">
        <w:rPr>
          <w:b/>
          <w:bCs/>
        </w:rPr>
        <w:t>Core-NAS</w:t>
      </w:r>
    </w:p>
    <w:p w14:paraId="72A4403A" w14:textId="5ECD1F8B" w:rsidR="00767AB5" w:rsidRDefault="00767AB5" w:rsidP="00767AB5">
      <w:r>
        <w:t>6000GB + (500GB * 5Jahre) = 8500GB = 8.5TB</w:t>
      </w:r>
    </w:p>
    <w:p w14:paraId="381F89C0" w14:textId="3192D848" w:rsidR="00767AB5" w:rsidRDefault="00767AB5" w:rsidP="00767AB5">
      <w:r>
        <w:t>Für das Core-NAS müssen noch einige Festplatten organisiert werden, um diesen Speicherbedarf abzudecken.</w:t>
      </w:r>
    </w:p>
    <w:p w14:paraId="69801FAA" w14:textId="77777777" w:rsidR="00767AB5" w:rsidRDefault="00767AB5" w:rsidP="00767AB5"/>
    <w:p w14:paraId="2CA2FD0B" w14:textId="4EC092F3" w:rsidR="00767AB5" w:rsidRPr="00767AB5" w:rsidRDefault="00767AB5" w:rsidP="00767AB5">
      <w:pPr>
        <w:rPr>
          <w:b/>
          <w:bCs/>
        </w:rPr>
      </w:pPr>
      <w:r w:rsidRPr="00767AB5">
        <w:rPr>
          <w:b/>
          <w:bCs/>
        </w:rPr>
        <w:t>Redundanz-NAS</w:t>
      </w:r>
    </w:p>
    <w:p w14:paraId="4CD2626C" w14:textId="51CED7FD" w:rsidR="00767AB5" w:rsidRDefault="00767AB5" w:rsidP="00767AB5">
      <w:r>
        <w:t>12000GB + (100GB * 5Jahre) = 17000GB = 17TB</w:t>
      </w:r>
    </w:p>
    <w:p w14:paraId="0740E712" w14:textId="03E38B66" w:rsidR="00767AB5" w:rsidRDefault="00BA2498" w:rsidP="00767AB5">
      <w:r>
        <w:t>Das Redundanz-NAS deckt aktuell nicht annähernd den benötigten bedarf ab. Somit muss noch einiges investiert werden, um dies zu realisieren.</w:t>
      </w:r>
    </w:p>
    <w:p w14:paraId="4B6769D9" w14:textId="7312E36D" w:rsidR="00BA2498" w:rsidRDefault="00BA2498">
      <w:r>
        <w:br w:type="page"/>
      </w:r>
    </w:p>
    <w:p w14:paraId="36ABBB6B" w14:textId="77777777" w:rsidR="00BA2498" w:rsidRDefault="00BA2498" w:rsidP="00767AB5"/>
    <w:p w14:paraId="3F649AF8" w14:textId="22A15CD3" w:rsidR="00BA2498" w:rsidRDefault="00BA2498" w:rsidP="00BA2498">
      <w:pPr>
        <w:pStyle w:val="berschrift2"/>
      </w:pPr>
      <w:bookmarkStart w:id="29" w:name="_Toc98887332"/>
      <w:r>
        <w:t>Betriebswirtschaftliche Aspekte</w:t>
      </w:r>
      <w:bookmarkEnd w:id="29"/>
    </w:p>
    <w:p w14:paraId="2372D9A1" w14:textId="2816AE4B" w:rsidR="00BA2498" w:rsidRPr="00BA2498" w:rsidRDefault="00BA2498" w:rsidP="00BA2498">
      <w:pPr>
        <w:rPr>
          <w:b/>
          <w:bCs/>
        </w:rPr>
      </w:pPr>
      <w:r w:rsidRPr="00BA2498">
        <w:rPr>
          <w:b/>
          <w:bCs/>
        </w:rPr>
        <w:t>Einmalige Installationskosten</w:t>
      </w:r>
    </w:p>
    <w:p w14:paraId="50276E00" w14:textId="7A7DE2AE" w:rsidR="00BA2498" w:rsidRDefault="00BA2498" w:rsidP="00BA2498">
      <w:pPr>
        <w:pStyle w:val="Listenabsatz"/>
        <w:numPr>
          <w:ilvl w:val="0"/>
          <w:numId w:val="10"/>
        </w:numPr>
      </w:pPr>
      <w:r>
        <w:t>Arbeit von Yannick Morgenthaler 80.-/Std. x 6 Std. = 480.-</w:t>
      </w:r>
    </w:p>
    <w:p w14:paraId="078122D6" w14:textId="77777777" w:rsidR="00BA2498" w:rsidRDefault="00BA2498" w:rsidP="00BA2498"/>
    <w:p w14:paraId="3DF32C4C" w14:textId="06C37D82" w:rsidR="00BA2498" w:rsidRPr="00BA2498" w:rsidRDefault="00BA2498" w:rsidP="00BA2498">
      <w:pPr>
        <w:rPr>
          <w:b/>
          <w:bCs/>
        </w:rPr>
      </w:pPr>
      <w:r w:rsidRPr="00BA2498">
        <w:rPr>
          <w:b/>
          <w:bCs/>
        </w:rPr>
        <w:t>Wiederkehrende Kosten</w:t>
      </w:r>
    </w:p>
    <w:p w14:paraId="14B295FB" w14:textId="769423B8" w:rsidR="00BA2498" w:rsidRDefault="00BA2498" w:rsidP="00BA2498">
      <w:pPr>
        <w:pStyle w:val="Listenabsatz"/>
        <w:numPr>
          <w:ilvl w:val="0"/>
          <w:numId w:val="10"/>
        </w:numPr>
      </w:pPr>
      <w:r>
        <w:t>Aufrüsten der Disks und Ersatz</w:t>
      </w:r>
      <w:r w:rsidR="00A128B8">
        <w:t xml:space="preserve"> (es wird mit 6TB Disks gerechnet) 150CHF * 6 = 900.-</w:t>
      </w:r>
    </w:p>
    <w:p w14:paraId="2C2B2E66" w14:textId="0BDD101E" w:rsidR="00A128B8" w:rsidRDefault="00A128B8" w:rsidP="00A128B8"/>
    <w:p w14:paraId="3ABFF736" w14:textId="20BF8170" w:rsidR="00A128B8" w:rsidRDefault="00A128B8">
      <w:r>
        <w:br w:type="page"/>
      </w:r>
    </w:p>
    <w:p w14:paraId="6DD57842" w14:textId="2230103A" w:rsidR="00A128B8" w:rsidRDefault="00A128B8" w:rsidP="00A128B8"/>
    <w:p w14:paraId="28EB53DE" w14:textId="6E50847F" w:rsidR="00A128B8" w:rsidRDefault="00A128B8" w:rsidP="00A128B8">
      <w:pPr>
        <w:pStyle w:val="berschrift2"/>
      </w:pPr>
      <w:bookmarkStart w:id="30" w:name="_Toc98887333"/>
      <w:r>
        <w:t>Ablauf eines Mehrstufigen Backups</w:t>
      </w:r>
      <w:bookmarkEnd w:id="30"/>
    </w:p>
    <w:p w14:paraId="5F2719D2" w14:textId="396C6126" w:rsidR="00A128B8" w:rsidRDefault="00A128B8" w:rsidP="00A128B8">
      <w:r>
        <w:t>Ich habe mich für ein mehrstufiges Backup mit folgenden Stufen entschieden:</w:t>
      </w:r>
    </w:p>
    <w:p w14:paraId="0DD7CC2C" w14:textId="668AC2E1" w:rsidR="00A128B8" w:rsidRDefault="00A128B8" w:rsidP="00A128B8">
      <w:pPr>
        <w:pStyle w:val="Listenabsatz"/>
        <w:numPr>
          <w:ilvl w:val="0"/>
          <w:numId w:val="10"/>
        </w:numPr>
      </w:pPr>
      <w:r>
        <w:t>Stufe 1: Sicherung auf dem Core-NAS</w:t>
      </w:r>
    </w:p>
    <w:p w14:paraId="746318C3" w14:textId="7CE19539" w:rsidR="00A128B8" w:rsidRDefault="00A128B8" w:rsidP="00A128B8">
      <w:pPr>
        <w:pStyle w:val="Listenabsatz"/>
        <w:numPr>
          <w:ilvl w:val="0"/>
          <w:numId w:val="10"/>
        </w:numPr>
      </w:pPr>
      <w:r>
        <w:t>Stufe 2: Sicherung auf dem Redundanz-NAS</w:t>
      </w:r>
    </w:p>
    <w:p w14:paraId="75269AD3" w14:textId="280DAAF4" w:rsidR="00A128B8" w:rsidRDefault="00A128B8" w:rsidP="00A128B8">
      <w:pPr>
        <w:pStyle w:val="Listenabsatz"/>
        <w:numPr>
          <w:ilvl w:val="0"/>
          <w:numId w:val="10"/>
        </w:numPr>
      </w:pPr>
      <w:r>
        <w:t>Stufe 2: Sicherung aus der Cloud</w:t>
      </w:r>
    </w:p>
    <w:p w14:paraId="2F6411A8" w14:textId="75EE577E" w:rsidR="00A128B8" w:rsidRDefault="00A128B8" w:rsidP="00A128B8"/>
    <w:p w14:paraId="539F7927" w14:textId="3E1864CA" w:rsidR="00A128B8" w:rsidRDefault="00A128B8" w:rsidP="00A128B8">
      <w:r>
        <w:t>Der Ablauf sieht wie folgt aus:</w:t>
      </w:r>
    </w:p>
    <w:p w14:paraId="48DF6463" w14:textId="30A9EB24" w:rsidR="00A128B8" w:rsidRDefault="00A128B8" w:rsidP="00A128B8">
      <w:pPr>
        <w:pStyle w:val="Listenabsatz"/>
        <w:numPr>
          <w:ilvl w:val="0"/>
          <w:numId w:val="10"/>
        </w:numPr>
      </w:pPr>
      <w:r>
        <w:t>Backups werden nach jeder Aktualisierung auf die ersten Medien geschrieben.</w:t>
      </w:r>
    </w:p>
    <w:p w14:paraId="01AE97C7" w14:textId="3B562632" w:rsidR="00A128B8" w:rsidRDefault="00A128B8" w:rsidP="00A128B8">
      <w:pPr>
        <w:pStyle w:val="Listenabsatz"/>
        <w:numPr>
          <w:ilvl w:val="0"/>
          <w:numId w:val="10"/>
        </w:numPr>
      </w:pPr>
      <w:r>
        <w:t xml:space="preserve">Eine redundante Sicherung wird </w:t>
      </w:r>
      <w:proofErr w:type="spellStart"/>
      <w:r>
        <w:t>anschliessend</w:t>
      </w:r>
      <w:proofErr w:type="spellEnd"/>
      <w:r>
        <w:t xml:space="preserve"> alle 24h erstellt.</w:t>
      </w:r>
    </w:p>
    <w:p w14:paraId="730417B0" w14:textId="33F34032" w:rsidR="00A128B8" w:rsidRDefault="00A128B8" w:rsidP="00A128B8"/>
    <w:p w14:paraId="15F286D9" w14:textId="37A46FAC" w:rsidR="00F11BE1" w:rsidRDefault="00F11BE1">
      <w:r>
        <w:br w:type="page"/>
      </w:r>
    </w:p>
    <w:p w14:paraId="3A5CE46A" w14:textId="1EE8524B" w:rsidR="00A128B8" w:rsidRDefault="00A128B8" w:rsidP="00A128B8"/>
    <w:p w14:paraId="51A9C489" w14:textId="0948A395" w:rsidR="00F11BE1" w:rsidRDefault="00F11BE1" w:rsidP="00F11BE1">
      <w:pPr>
        <w:pStyle w:val="berschrift1"/>
      </w:pPr>
      <w:bookmarkStart w:id="31" w:name="_Toc98887334"/>
      <w:r>
        <w:t>Sicherungssoftware bestimmen</w:t>
      </w:r>
      <w:bookmarkEnd w:id="31"/>
    </w:p>
    <w:p w14:paraId="36EDE249" w14:textId="776E15DC" w:rsidR="00F11BE1" w:rsidRDefault="00F11BE1" w:rsidP="00F11BE1">
      <w:pPr>
        <w:pStyle w:val="berschrift2"/>
      </w:pPr>
      <w:bookmarkStart w:id="32" w:name="_Toc98887335"/>
      <w:r>
        <w:t>Datensicherung</w:t>
      </w:r>
      <w:bookmarkEnd w:id="32"/>
    </w:p>
    <w:p w14:paraId="55499EF8" w14:textId="50A1309D" w:rsidR="00F11BE1" w:rsidRDefault="00F11BE1" w:rsidP="00F11BE1">
      <w:r>
        <w:t xml:space="preserve">Die beiden NAS werden mit </w:t>
      </w:r>
      <w:proofErr w:type="spellStart"/>
      <w:r>
        <w:t>FreeNAS</w:t>
      </w:r>
      <w:proofErr w:type="spellEnd"/>
      <w:r>
        <w:t xml:space="preserve"> </w:t>
      </w:r>
      <w:proofErr w:type="spellStart"/>
      <w:r>
        <w:t>bzw</w:t>
      </w:r>
      <w:proofErr w:type="spellEnd"/>
      <w:r>
        <w:t xml:space="preserve"> </w:t>
      </w:r>
      <w:proofErr w:type="spellStart"/>
      <w:r>
        <w:t>TrueNAS</w:t>
      </w:r>
      <w:proofErr w:type="spellEnd"/>
      <w:r>
        <w:t xml:space="preserve"> umgesetzt. Diese werden </w:t>
      </w:r>
      <w:proofErr w:type="spellStart"/>
      <w:r>
        <w:t>anschliessend</w:t>
      </w:r>
      <w:proofErr w:type="spellEnd"/>
      <w:r>
        <w:t xml:space="preserve"> als Laufwerk im PC eingebunden. Somit fungiert das Core-NAS als persönliches Laufwerk. Die Synchronisierung der NAS basiert auf einem selbstgeschriebenen Skript, welches die Daten lediglich nach einem gewissen Muster kopiert und organisiert.</w:t>
      </w:r>
    </w:p>
    <w:p w14:paraId="52D2C7BC" w14:textId="18F90C81" w:rsidR="00F11BE1" w:rsidRDefault="00F11BE1" w:rsidP="00F11BE1">
      <w:r>
        <w:t xml:space="preserve">In der Cloud wird auf GitHub gesetzt, aufgrund der nicht vorhandenen Kosten und der hohen </w:t>
      </w:r>
      <w:proofErr w:type="spellStart"/>
      <w:r>
        <w:t>verfügbarkeit</w:t>
      </w:r>
      <w:proofErr w:type="spellEnd"/>
      <w:r>
        <w:t>.</w:t>
      </w:r>
    </w:p>
    <w:p w14:paraId="25617B92" w14:textId="5D4BC76C" w:rsidR="00F11BE1" w:rsidRDefault="00F11BE1" w:rsidP="00F11BE1"/>
    <w:p w14:paraId="3F2E51E7" w14:textId="2E7ABC67" w:rsidR="00F11BE1" w:rsidRDefault="00F11BE1" w:rsidP="00F11BE1">
      <w:pPr>
        <w:pStyle w:val="berschrift2"/>
      </w:pPr>
      <w:bookmarkStart w:id="33" w:name="_Toc98887336"/>
      <w:r>
        <w:t>Sicherung des PC</w:t>
      </w:r>
      <w:bookmarkEnd w:id="33"/>
    </w:p>
    <w:p w14:paraId="359A77D0" w14:textId="73E56C13" w:rsidR="00F11BE1" w:rsidRDefault="00F11BE1" w:rsidP="00F11BE1">
      <w:r>
        <w:t>Die ISO Dateien werden 1x im Monat manuell erstellt und auf das NAS geschoben.</w:t>
      </w:r>
    </w:p>
    <w:p w14:paraId="436FFAF4" w14:textId="307E2018" w:rsidR="00F11BE1" w:rsidRDefault="00F11BE1" w:rsidP="00F11BE1"/>
    <w:p w14:paraId="71A2043E" w14:textId="0D3ACDF0" w:rsidR="00F11BE1" w:rsidRDefault="00F11BE1" w:rsidP="00F11BE1">
      <w:pPr>
        <w:pStyle w:val="berschrift2"/>
      </w:pPr>
      <w:bookmarkStart w:id="34" w:name="_Toc98887337"/>
      <w:r>
        <w:t>Sicherung des Smartphones</w:t>
      </w:r>
      <w:bookmarkEnd w:id="34"/>
    </w:p>
    <w:p w14:paraId="23FB1B80" w14:textId="081CED16" w:rsidR="00F11BE1" w:rsidRDefault="00F11BE1" w:rsidP="00F11BE1">
      <w:r>
        <w:t xml:space="preserve">Die Daten meines </w:t>
      </w:r>
      <w:proofErr w:type="spellStart"/>
      <w:r>
        <w:t>OnePlus</w:t>
      </w:r>
      <w:proofErr w:type="spellEnd"/>
      <w:r>
        <w:t xml:space="preserve"> 7 Pro können per </w:t>
      </w:r>
      <w:proofErr w:type="spellStart"/>
      <w:r>
        <w:t>NextCloud</w:t>
      </w:r>
      <w:proofErr w:type="spellEnd"/>
      <w:r>
        <w:t xml:space="preserve"> auf das NAS geschoben werden, dies kann automatisch gemacht werden oder manuell.</w:t>
      </w:r>
    </w:p>
    <w:p w14:paraId="58C024FB" w14:textId="4D4E85C8" w:rsidR="00552DB4" w:rsidRDefault="00552DB4" w:rsidP="00F11BE1"/>
    <w:p w14:paraId="586F3181" w14:textId="276F0331" w:rsidR="00552DB4" w:rsidRDefault="00552DB4">
      <w:r>
        <w:br w:type="page"/>
      </w:r>
    </w:p>
    <w:p w14:paraId="68DA317C" w14:textId="5B94FD59" w:rsidR="00552DB4" w:rsidRDefault="00552DB4" w:rsidP="00F11BE1"/>
    <w:p w14:paraId="7DC82E26" w14:textId="10FBC65B" w:rsidR="00552DB4" w:rsidRDefault="00552DB4" w:rsidP="00552DB4">
      <w:pPr>
        <w:pStyle w:val="berschrift1"/>
      </w:pPr>
      <w:bookmarkStart w:id="35" w:name="_Toc98887338"/>
      <w:r>
        <w:t>Aufbewahrung der Datenträger bestimmen</w:t>
      </w:r>
      <w:bookmarkEnd w:id="35"/>
    </w:p>
    <w:p w14:paraId="25F55625" w14:textId="54ACDE75" w:rsidR="00552DB4" w:rsidRDefault="00552DB4" w:rsidP="00552DB4">
      <w:r>
        <w:t xml:space="preserve">Bei der Lagerart und des Lagerorts muss auf einiges geachtet werden, damit die Datenträger nicht beschädigt werden. Da die beiden NAS rund um die Uhr in </w:t>
      </w:r>
      <w:proofErr w:type="spellStart"/>
      <w:r>
        <w:t>betrieb</w:t>
      </w:r>
      <w:proofErr w:type="spellEnd"/>
      <w:r>
        <w:t xml:space="preserve"> sind, ist bei der Aufbewahrung nur darauf zu achten, dass diese in einem geschützten Raum stehen. Sodass keine Feuchtigkeit oder anderes die elektronischen Bauteile beschädigen kann.</w:t>
      </w:r>
    </w:p>
    <w:p w14:paraId="06DF2425" w14:textId="2A75E4FE" w:rsidR="00552DB4" w:rsidRDefault="00552DB4" w:rsidP="00552DB4"/>
    <w:p w14:paraId="07DEB3B4" w14:textId="320EE703" w:rsidR="00552DB4" w:rsidRDefault="00552DB4" w:rsidP="00552DB4">
      <w:pPr>
        <w:pStyle w:val="berschrift2"/>
      </w:pPr>
      <w:bookmarkStart w:id="36" w:name="_Toc98887339"/>
      <w:r>
        <w:t>Datenschutzaspekte beachten</w:t>
      </w:r>
      <w:bookmarkEnd w:id="36"/>
    </w:p>
    <w:p w14:paraId="00C127D3" w14:textId="5C0CCCBE" w:rsidR="00552DB4" w:rsidRDefault="00552DB4" w:rsidP="00552DB4">
      <w:r>
        <w:t xml:space="preserve">In einer Geschäftlichen Umgebung müssen gewisse Daten über mehrere Jahre aufbewahrt werden. Meist sind dies 10 Jahre. Im Privathaushalt muss nicht speziell darauf geachtet werden. Man sollte trotzdem darauf achten, dass </w:t>
      </w:r>
      <w:r w:rsidR="00A00C6E">
        <w:t xml:space="preserve">nur der Besitzer der Daten darauf </w:t>
      </w:r>
      <w:proofErr w:type="spellStart"/>
      <w:r w:rsidR="00A00C6E">
        <w:t>zugreiffen</w:t>
      </w:r>
      <w:proofErr w:type="spellEnd"/>
      <w:r w:rsidR="00A00C6E">
        <w:t xml:space="preserve"> kann.</w:t>
      </w:r>
    </w:p>
    <w:p w14:paraId="72177FF2" w14:textId="078703B8" w:rsidR="00A00C6E" w:rsidRDefault="00A00C6E" w:rsidP="00552DB4"/>
    <w:p w14:paraId="61A66DA7" w14:textId="2E0E2047" w:rsidR="00A00C6E" w:rsidRDefault="00A00C6E" w:rsidP="00A00C6E">
      <w:pPr>
        <w:pStyle w:val="berschrift2"/>
      </w:pPr>
      <w:bookmarkStart w:id="37" w:name="_Toc98887340"/>
      <w:r>
        <w:t>Zutrittskontrolle</w:t>
      </w:r>
      <w:bookmarkEnd w:id="37"/>
    </w:p>
    <w:p w14:paraId="6EF90A39" w14:textId="5C03DD77" w:rsidR="00A00C6E" w:rsidRDefault="00A00C6E" w:rsidP="00A00C6E">
      <w:r>
        <w:t>Die mobilen Datenträger mit den vertraulichen Daten sind verschlüsselt und können nur mit Benutzername und Passwort entschlüsselt werden. Der Zugang zum Safe sollte ebenfalls kontrolliert werden.</w:t>
      </w:r>
    </w:p>
    <w:p w14:paraId="1B53F753" w14:textId="3DFD9EE2" w:rsidR="00A00C6E" w:rsidRDefault="00A00C6E" w:rsidP="00A00C6E"/>
    <w:p w14:paraId="45C523BF" w14:textId="7F30B882" w:rsidR="00A00C6E" w:rsidRDefault="00A00C6E" w:rsidP="00A00C6E">
      <w:pPr>
        <w:pStyle w:val="berschrift2"/>
      </w:pPr>
      <w:bookmarkStart w:id="38" w:name="_Toc98887341"/>
      <w:r>
        <w:t>Datenträger korrekt beschriften</w:t>
      </w:r>
      <w:bookmarkEnd w:id="38"/>
    </w:p>
    <w:p w14:paraId="0B2342CC" w14:textId="5B92BA61" w:rsidR="00A00C6E" w:rsidRDefault="00A00C6E" w:rsidP="00A00C6E">
      <w:r>
        <w:t>Damit auf den ersten Blick erkennbar ist, auf welchem Datenträger sich was befindet, sollte man diese richtig beschriften, sodass alles zugeordnet werden kann. Im Betrieblichen Umfeld sollte ein Konzept für die richtige Beschriftung eingeführt werden. Im Privaten Umfeld reicht ein Stichwort.</w:t>
      </w:r>
    </w:p>
    <w:p w14:paraId="27050198" w14:textId="1989447B" w:rsidR="00A00C6E" w:rsidRDefault="00A00C6E" w:rsidP="00A00C6E"/>
    <w:p w14:paraId="4214E465" w14:textId="5FA20CBF" w:rsidR="00A00C6E" w:rsidRDefault="00A00C6E" w:rsidP="00A00C6E">
      <w:pPr>
        <w:pStyle w:val="berschrift2"/>
      </w:pPr>
      <w:bookmarkStart w:id="39" w:name="_Toc98887342"/>
      <w:r>
        <w:t>Datenträger korrekt lagern</w:t>
      </w:r>
      <w:bookmarkEnd w:id="39"/>
    </w:p>
    <w:p w14:paraId="66CFF6A4" w14:textId="3D331848" w:rsidR="00A00C6E" w:rsidRDefault="00A00C6E" w:rsidP="00A00C6E">
      <w:r>
        <w:t xml:space="preserve">Die Harddisks im Safe sollten in der Anti Statischen Verpackung und in einem </w:t>
      </w:r>
      <w:proofErr w:type="spellStart"/>
      <w:r>
        <w:t>stossfesten</w:t>
      </w:r>
      <w:proofErr w:type="spellEnd"/>
      <w:r>
        <w:t xml:space="preserve"> Behälter aufbewahrt werden.</w:t>
      </w:r>
      <w:r w:rsidR="00C6093C">
        <w:t xml:space="preserve"> Die USB-Sticks sollten </w:t>
      </w:r>
      <w:proofErr w:type="spellStart"/>
      <w:r w:rsidR="00C6093C">
        <w:t>regelmässig</w:t>
      </w:r>
      <w:proofErr w:type="spellEnd"/>
      <w:r w:rsidR="00C6093C">
        <w:t xml:space="preserve"> ersetzt werden.</w:t>
      </w:r>
    </w:p>
    <w:p w14:paraId="6C375E8A" w14:textId="3125E930" w:rsidR="00C6093C" w:rsidRDefault="00C6093C">
      <w:r>
        <w:br w:type="page"/>
      </w:r>
    </w:p>
    <w:p w14:paraId="166FAC75" w14:textId="6E60F216" w:rsidR="00C6093C" w:rsidRDefault="00C6093C" w:rsidP="00A00C6E"/>
    <w:p w14:paraId="18342CC2" w14:textId="23002876" w:rsidR="00C6093C" w:rsidRDefault="00C6093C" w:rsidP="00C6093C">
      <w:pPr>
        <w:pStyle w:val="berschrift1"/>
      </w:pPr>
      <w:bookmarkStart w:id="40" w:name="_Toc98887343"/>
      <w:r>
        <w:t>Verantwortung für das Backup und Restore festlegen</w:t>
      </w:r>
      <w:bookmarkEnd w:id="40"/>
    </w:p>
    <w:p w14:paraId="581CFE7F" w14:textId="3D5DF0CD" w:rsidR="00C6093C" w:rsidRDefault="00C6093C" w:rsidP="00C6093C">
      <w:pPr>
        <w:pStyle w:val="berschrift2"/>
      </w:pPr>
      <w:bookmarkStart w:id="41" w:name="_Toc98887344"/>
      <w:r>
        <w:t>Dateneigentümer</w:t>
      </w:r>
      <w:bookmarkEnd w:id="41"/>
    </w:p>
    <w:p w14:paraId="57EBAEC1" w14:textId="2E48C48B" w:rsidR="00C6093C" w:rsidRDefault="00C6093C" w:rsidP="00C6093C">
      <w:r>
        <w:t>Yannick Morgenthaler. Ich bin für meine Daten verantwortlich.</w:t>
      </w:r>
    </w:p>
    <w:p w14:paraId="15A84457" w14:textId="556E06C9" w:rsidR="00C6093C" w:rsidRDefault="00C6093C" w:rsidP="00C6093C"/>
    <w:p w14:paraId="79074341" w14:textId="76E3E284" w:rsidR="00C6093C" w:rsidRDefault="00C6093C" w:rsidP="00C6093C">
      <w:pPr>
        <w:pStyle w:val="berschrift2"/>
      </w:pPr>
      <w:bookmarkStart w:id="42" w:name="_Toc98887345"/>
      <w:r>
        <w:t>Systemeigentümer</w:t>
      </w:r>
      <w:bookmarkEnd w:id="42"/>
    </w:p>
    <w:p w14:paraId="1F75CD2E" w14:textId="2B751625" w:rsidR="00C6093C" w:rsidRDefault="00C6093C" w:rsidP="00C6093C">
      <w:r>
        <w:t>Yannick Morgenthaler. Ich bin für die Systeme verantwortlich.</w:t>
      </w:r>
    </w:p>
    <w:p w14:paraId="45DF5F16" w14:textId="5E235D01" w:rsidR="00C6093C" w:rsidRDefault="00C6093C" w:rsidP="00C6093C"/>
    <w:p w14:paraId="0DB3D173" w14:textId="0152F90F" w:rsidR="00C6093C" w:rsidRDefault="00C6093C" w:rsidP="00C6093C">
      <w:pPr>
        <w:pStyle w:val="berschrift2"/>
      </w:pPr>
      <w:bookmarkStart w:id="43" w:name="_Toc98887346"/>
      <w:r>
        <w:t>Backupverantwortlicher</w:t>
      </w:r>
      <w:bookmarkEnd w:id="43"/>
    </w:p>
    <w:p w14:paraId="672976E9" w14:textId="32F843D6" w:rsidR="00C6093C" w:rsidRDefault="00C6093C" w:rsidP="00C6093C">
      <w:r>
        <w:t>Yannick Morgenthaler. Ich bin für das Erstellen und Verwalten der Backups verantwortlich.</w:t>
      </w:r>
    </w:p>
    <w:p w14:paraId="33A842E6" w14:textId="00A1EC3C" w:rsidR="00C6093C" w:rsidRDefault="00C6093C" w:rsidP="00C6093C"/>
    <w:p w14:paraId="5EF05DFC" w14:textId="6E8EC347" w:rsidR="00C6093C" w:rsidRDefault="00C6093C" w:rsidP="00C6093C">
      <w:pPr>
        <w:pStyle w:val="berschrift2"/>
      </w:pPr>
      <w:bookmarkStart w:id="44" w:name="_Toc98887347"/>
      <w:r>
        <w:t>Backup-Systemverantwortlicher</w:t>
      </w:r>
      <w:bookmarkEnd w:id="44"/>
    </w:p>
    <w:p w14:paraId="5889F3A5" w14:textId="1822F7A5" w:rsidR="00C6093C" w:rsidRDefault="00C6093C" w:rsidP="00C6093C">
      <w:r>
        <w:t>Yannick Morgenthaler. Ich bin für die Backupsysteme verantwortlich.</w:t>
      </w:r>
    </w:p>
    <w:p w14:paraId="10833250" w14:textId="3A7EFBE6" w:rsidR="00C6093C" w:rsidRDefault="00C6093C" w:rsidP="00C6093C"/>
    <w:p w14:paraId="34927455" w14:textId="18CB3305" w:rsidR="00C6093C" w:rsidRDefault="00C6093C" w:rsidP="00C6093C">
      <w:pPr>
        <w:pStyle w:val="berschrift2"/>
      </w:pPr>
      <w:bookmarkStart w:id="45" w:name="_Toc98887348"/>
      <w:r>
        <w:t>Operator</w:t>
      </w:r>
      <w:bookmarkEnd w:id="45"/>
    </w:p>
    <w:p w14:paraId="467111F8" w14:textId="26E174AA" w:rsidR="00C6093C" w:rsidRDefault="00C6093C" w:rsidP="00C6093C">
      <w:r>
        <w:t>Yannick Morgenthaler. Ich bin System Operator und Administrator. Mir unterliegen alle Systeme.</w:t>
      </w:r>
    </w:p>
    <w:p w14:paraId="32455FFF" w14:textId="4072F9A8" w:rsidR="00C6093C" w:rsidRDefault="00C6093C" w:rsidP="00C6093C"/>
    <w:p w14:paraId="15E073EE" w14:textId="6C3916AA" w:rsidR="00C6093C" w:rsidRDefault="00C6093C" w:rsidP="00C6093C">
      <w:pPr>
        <w:pStyle w:val="berschrift2"/>
      </w:pPr>
      <w:bookmarkStart w:id="46" w:name="_Toc98887349"/>
      <w:r>
        <w:t>Qualitätsverantwortlicher</w:t>
      </w:r>
      <w:bookmarkEnd w:id="46"/>
    </w:p>
    <w:p w14:paraId="652776FC" w14:textId="4D98B4EF" w:rsidR="00C6093C" w:rsidRDefault="00C6093C" w:rsidP="00C6093C">
      <w:r>
        <w:t>Yannick Morgenthaler. Ich bin für die Qualität der Backups verantwortlich.</w:t>
      </w:r>
    </w:p>
    <w:p w14:paraId="76621015" w14:textId="3C11EFDF" w:rsidR="00C6093C" w:rsidRDefault="00C6093C" w:rsidP="00C6093C"/>
    <w:p w14:paraId="172C1B86" w14:textId="10EA8186" w:rsidR="00C6093C" w:rsidRDefault="00C6093C">
      <w:r>
        <w:br w:type="page"/>
      </w:r>
    </w:p>
    <w:p w14:paraId="0F77B0B3" w14:textId="2FCAD620" w:rsidR="00C6093C" w:rsidRDefault="00C6093C" w:rsidP="00C6093C"/>
    <w:p w14:paraId="13855EE5" w14:textId="47A05D67" w:rsidR="00C6093C" w:rsidRDefault="00C6093C" w:rsidP="00C6093C">
      <w:pPr>
        <w:pStyle w:val="berschrift1"/>
      </w:pPr>
      <w:bookmarkStart w:id="47" w:name="_Toc98887350"/>
      <w:r>
        <w:t>Reflexion</w:t>
      </w:r>
      <w:bookmarkEnd w:id="47"/>
    </w:p>
    <w:p w14:paraId="6E2C1D58" w14:textId="118D41B5" w:rsidR="00C6093C" w:rsidRDefault="005926CA" w:rsidP="00C6093C">
      <w:r>
        <w:t xml:space="preserve">Es steht schon lange eine solche Idee im Raum, doch ich bin nie dazu gekommen mir ein gutes Konzept dafür zu überlegen. So habe ich jetzt ein gut ausgearbeitetes Konzept, mit welchem ich </w:t>
      </w:r>
      <w:proofErr w:type="gramStart"/>
      <w:r>
        <w:t>das umsetzen</w:t>
      </w:r>
      <w:proofErr w:type="gramEnd"/>
      <w:r>
        <w:t xml:space="preserve"> kann und mir keine </w:t>
      </w:r>
      <w:proofErr w:type="spellStart"/>
      <w:r>
        <w:t>sorgen</w:t>
      </w:r>
      <w:proofErr w:type="spellEnd"/>
      <w:r>
        <w:t xml:space="preserve"> mehr machen muss um meine Daten.</w:t>
      </w:r>
    </w:p>
    <w:p w14:paraId="731E89A1" w14:textId="0E28431C" w:rsidR="005926CA" w:rsidRDefault="005926CA" w:rsidP="00C6093C"/>
    <w:p w14:paraId="39A330F6" w14:textId="7D6926E6" w:rsidR="005926CA" w:rsidRDefault="005926CA" w:rsidP="005926CA">
      <w:pPr>
        <w:pStyle w:val="berschrift2"/>
      </w:pPr>
      <w:bookmarkStart w:id="48" w:name="_Toc98887351"/>
      <w:r>
        <w:t>Erkenntnisse</w:t>
      </w:r>
      <w:bookmarkEnd w:id="48"/>
    </w:p>
    <w:p w14:paraId="46064861" w14:textId="7DC04561" w:rsidR="005926CA" w:rsidRDefault="005926CA" w:rsidP="005926CA">
      <w:r>
        <w:t xml:space="preserve">Mir wurde in den letzten Tagen immer mehr bewusst, wie wichtig Backups doch sind. Mir ist das schon </w:t>
      </w:r>
      <w:proofErr w:type="spellStart"/>
      <w:r>
        <w:t>ein Mal</w:t>
      </w:r>
      <w:proofErr w:type="spellEnd"/>
      <w:r>
        <w:t xml:space="preserve"> passiert, dass ich meine Daten verloren habe. Das wollte ich aber nicht noch einmal haben. Es geht aber vielen so und doch sind viele nicht wirklich begeistert von dieser Idee.</w:t>
      </w:r>
    </w:p>
    <w:p w14:paraId="54329D96" w14:textId="2296D814" w:rsidR="005926CA" w:rsidRDefault="005926CA" w:rsidP="005926CA"/>
    <w:p w14:paraId="0FEC4352" w14:textId="66342BFA" w:rsidR="005926CA" w:rsidRDefault="005926CA" w:rsidP="005926CA">
      <w:pPr>
        <w:pStyle w:val="berschrift2"/>
      </w:pPr>
      <w:bookmarkStart w:id="49" w:name="_Toc98887352"/>
      <w:r>
        <w:t xml:space="preserve">Was würde ich </w:t>
      </w:r>
      <w:proofErr w:type="spellStart"/>
      <w:r>
        <w:t>anderst</w:t>
      </w:r>
      <w:proofErr w:type="spellEnd"/>
      <w:r>
        <w:t xml:space="preserve"> machen</w:t>
      </w:r>
      <w:bookmarkEnd w:id="49"/>
    </w:p>
    <w:p w14:paraId="7A8810D9" w14:textId="15F311FF" w:rsidR="005926CA" w:rsidRDefault="005926CA" w:rsidP="005926CA">
      <w:r>
        <w:t>Viel zu viel was das allgemeine Arbeiten betrifft.</w:t>
      </w:r>
    </w:p>
    <w:p w14:paraId="523ADDA8" w14:textId="07B85F91" w:rsidR="005926CA" w:rsidRDefault="005926CA" w:rsidP="005926CA"/>
    <w:p w14:paraId="56318DBE" w14:textId="60FDD32A" w:rsidR="005926CA" w:rsidRDefault="005926CA" w:rsidP="005926CA">
      <w:pPr>
        <w:pStyle w:val="berschrift2"/>
      </w:pPr>
      <w:bookmarkStart w:id="50" w:name="_Toc98887353"/>
      <w:r>
        <w:t>Schätzung der Note</w:t>
      </w:r>
      <w:bookmarkEnd w:id="50"/>
    </w:p>
    <w:p w14:paraId="049AD58B" w14:textId="7FEEA080" w:rsidR="005926CA" w:rsidRDefault="005926CA" w:rsidP="005926CA">
      <w:r>
        <w:t xml:space="preserve">Ich halte eine 5 </w:t>
      </w:r>
      <w:proofErr w:type="gramStart"/>
      <w:r>
        <w:t>für relativ</w:t>
      </w:r>
      <w:proofErr w:type="gramEnd"/>
      <w:r>
        <w:t xml:space="preserve"> realistisch.</w:t>
      </w:r>
    </w:p>
    <w:p w14:paraId="00904DA8" w14:textId="50D495C0" w:rsidR="00977901" w:rsidRDefault="00977901" w:rsidP="005926CA"/>
    <w:p w14:paraId="0681BEB8" w14:textId="5E86E45B" w:rsidR="00977901" w:rsidRDefault="00977901">
      <w:r>
        <w:br w:type="page"/>
      </w:r>
    </w:p>
    <w:p w14:paraId="77F3637B" w14:textId="0C135D69" w:rsidR="00977901" w:rsidRDefault="00977901" w:rsidP="005926CA"/>
    <w:p w14:paraId="5DF34F52" w14:textId="62B5371B" w:rsidR="00977901" w:rsidRDefault="00977901" w:rsidP="00977901">
      <w:pPr>
        <w:pStyle w:val="berschrift1"/>
      </w:pPr>
      <w:bookmarkStart w:id="51" w:name="_Toc98887354"/>
      <w:proofErr w:type="spellStart"/>
      <w:r>
        <w:t>Selbsständigkeitserklärung</w:t>
      </w:r>
      <w:bookmarkEnd w:id="51"/>
      <w:proofErr w:type="spellEnd"/>
    </w:p>
    <w:p w14:paraId="1FBE5091" w14:textId="77777777" w:rsidR="00977901" w:rsidRPr="00586556" w:rsidRDefault="00977901" w:rsidP="00977901">
      <w:r w:rsidRPr="00586556">
        <w:t>Ich erkläre hiermit, dass es sich bei der von mir eingereichten schriftlichen Arbeit mit dem Titel</w:t>
      </w:r>
    </w:p>
    <w:p w14:paraId="63258318" w14:textId="77777777" w:rsidR="00977901" w:rsidRPr="00586556" w:rsidRDefault="00977901" w:rsidP="00977901">
      <w:pPr>
        <w:pBdr>
          <w:top w:val="single" w:sz="4" w:space="1" w:color="auto"/>
          <w:left w:val="single" w:sz="4" w:space="4" w:color="auto"/>
          <w:bottom w:val="single" w:sz="4" w:space="1" w:color="auto"/>
          <w:right w:val="single" w:sz="4" w:space="4" w:color="auto"/>
        </w:pBdr>
        <w:tabs>
          <w:tab w:val="left" w:pos="1134"/>
          <w:tab w:val="left" w:pos="7938"/>
        </w:tabs>
      </w:pPr>
    </w:p>
    <w:p w14:paraId="2CA7B148" w14:textId="10270E32" w:rsidR="00977901" w:rsidRPr="00586556" w:rsidRDefault="00977901" w:rsidP="00977901">
      <w:pPr>
        <w:pBdr>
          <w:top w:val="single" w:sz="4" w:space="1" w:color="auto"/>
          <w:left w:val="single" w:sz="4" w:space="4" w:color="auto"/>
          <w:bottom w:val="single" w:sz="4" w:space="1" w:color="auto"/>
          <w:right w:val="single" w:sz="4" w:space="4" w:color="auto"/>
        </w:pBdr>
        <w:tabs>
          <w:tab w:val="left" w:pos="1134"/>
          <w:tab w:val="left" w:pos="7938"/>
        </w:tabs>
        <w:rPr>
          <w:u w:val="single"/>
        </w:rPr>
      </w:pPr>
      <w:r w:rsidRPr="00586556">
        <w:tab/>
      </w:r>
      <w:r>
        <w:t>Datensicherungskonzept</w:t>
      </w:r>
      <w:r w:rsidRPr="00586556">
        <w:rPr>
          <w:u w:val="single"/>
        </w:rPr>
        <w:tab/>
      </w:r>
    </w:p>
    <w:p w14:paraId="3848D7BF" w14:textId="77777777" w:rsidR="00977901" w:rsidRPr="00586556" w:rsidRDefault="00977901" w:rsidP="00977901">
      <w:pPr>
        <w:pBdr>
          <w:top w:val="single" w:sz="4" w:space="1" w:color="auto"/>
          <w:left w:val="single" w:sz="4" w:space="4" w:color="auto"/>
          <w:bottom w:val="single" w:sz="4" w:space="1" w:color="auto"/>
          <w:right w:val="single" w:sz="4" w:space="4" w:color="auto"/>
        </w:pBdr>
        <w:tabs>
          <w:tab w:val="left" w:pos="1134"/>
          <w:tab w:val="left" w:pos="7938"/>
        </w:tabs>
        <w:rPr>
          <w:u w:val="single"/>
        </w:rPr>
      </w:pPr>
    </w:p>
    <w:p w14:paraId="5D8983E4" w14:textId="77777777" w:rsidR="00977901" w:rsidRPr="00977901" w:rsidRDefault="00977901" w:rsidP="00977901">
      <w:pPr>
        <w:rPr>
          <w:sz w:val="20"/>
          <w:szCs w:val="20"/>
        </w:rPr>
      </w:pPr>
      <w:r w:rsidRPr="00977901">
        <w:rPr>
          <w:sz w:val="20"/>
          <w:szCs w:val="20"/>
        </w:rPr>
        <w:t>um eine von mir selbst und ohne unerlaubte Beihilfe sowie in eigenen Worten verfasste Originalarbeit handelt.</w:t>
      </w:r>
    </w:p>
    <w:p w14:paraId="7F95A2EE" w14:textId="77777777" w:rsidR="00977901" w:rsidRPr="00977901" w:rsidRDefault="00977901" w:rsidP="00977901">
      <w:pPr>
        <w:rPr>
          <w:sz w:val="20"/>
          <w:szCs w:val="20"/>
        </w:rPr>
      </w:pPr>
      <w:r w:rsidRPr="00977901">
        <w:rPr>
          <w:sz w:val="20"/>
          <w:szCs w:val="20"/>
        </w:rPr>
        <w:t>Ich bestätige überdies, dass die Arbeit als Ganzes oder in Teilen noch nie zur Bewertung einer anderen schulischen Leistung an der GIBM oder an einer anderen Ausbildungseinrichtung verwendet wurde.</w:t>
      </w:r>
    </w:p>
    <w:p w14:paraId="2A989440" w14:textId="77777777" w:rsidR="00977901" w:rsidRPr="00586556" w:rsidRDefault="00977901" w:rsidP="00977901">
      <w:pPr>
        <w:pStyle w:val="berschrift2"/>
        <w:rPr>
          <w:rFonts w:asciiTheme="minorHAnsi" w:hAnsiTheme="minorHAnsi"/>
        </w:rPr>
      </w:pPr>
      <w:bookmarkStart w:id="52" w:name="_Toc59089351"/>
      <w:bookmarkStart w:id="53" w:name="_Toc98887355"/>
      <w:r w:rsidRPr="00586556">
        <w:rPr>
          <w:rFonts w:asciiTheme="minorHAnsi" w:hAnsiTheme="minorHAnsi"/>
        </w:rPr>
        <w:t>Verwendung von Quellen und Sekundärliteratur</w:t>
      </w:r>
      <w:bookmarkEnd w:id="52"/>
      <w:bookmarkEnd w:id="53"/>
    </w:p>
    <w:p w14:paraId="3A7C249B" w14:textId="77777777" w:rsidR="00977901" w:rsidRPr="00977901" w:rsidRDefault="00977901" w:rsidP="00977901">
      <w:pPr>
        <w:rPr>
          <w:sz w:val="20"/>
          <w:szCs w:val="20"/>
        </w:rPr>
      </w:pPr>
      <w:r w:rsidRPr="00977901">
        <w:rPr>
          <w:sz w:val="20"/>
          <w:szCs w:val="20"/>
        </w:rPr>
        <w:t>Ich erkläre weiterhin, dass ich sämtliche in der eingereichten Arbeit enthaltenen Bezüge auf Quellen und Sekundärliteratur als solche kenntlich gemacht habe. Insbesondere bestätige ich, dass ich ausnahmslos und nach bestem Wissen sowohl bei wörtlich übernommenen Aussagen (Zitaten) als auch bei in eigenen Worten wiedergegebenen Aussagen anderer Autorinnen oder Autoren (Paraphrasen) die Urheberschaft angegeben habe.</w:t>
      </w:r>
    </w:p>
    <w:p w14:paraId="4795217B" w14:textId="77777777" w:rsidR="00977901" w:rsidRPr="00586556" w:rsidRDefault="00977901" w:rsidP="00977901">
      <w:pPr>
        <w:pStyle w:val="berschrift2"/>
        <w:rPr>
          <w:rFonts w:asciiTheme="minorHAnsi" w:hAnsiTheme="minorHAnsi"/>
        </w:rPr>
      </w:pPr>
      <w:bookmarkStart w:id="54" w:name="_Toc59089352"/>
      <w:bookmarkStart w:id="55" w:name="_Toc98887356"/>
      <w:r w:rsidRPr="00586556">
        <w:rPr>
          <w:rFonts w:asciiTheme="minorHAnsi" w:hAnsiTheme="minorHAnsi"/>
        </w:rPr>
        <w:t>Sanktionen</w:t>
      </w:r>
      <w:bookmarkEnd w:id="54"/>
      <w:bookmarkEnd w:id="55"/>
    </w:p>
    <w:p w14:paraId="3F3236FD" w14:textId="77777777" w:rsidR="00977901" w:rsidRPr="00977901" w:rsidRDefault="00977901" w:rsidP="00977901">
      <w:pPr>
        <w:rPr>
          <w:sz w:val="20"/>
          <w:szCs w:val="20"/>
        </w:rPr>
      </w:pPr>
      <w:r w:rsidRPr="00977901">
        <w:rPr>
          <w:sz w:val="20"/>
          <w:szCs w:val="20"/>
        </w:rPr>
        <w:t>Ich nehme zur Kenntnis, dass Arbeiten, welche die Grundsätze der Selbstständigkeitserklärung verletzen – insbesondere solche, die Zitate oder Paraphrasen ohne Herkunftsangaben enthalten –, als Plagiat betrachtet werden und entsprechende rechtliche und disziplinarische Konsequenzen nach sich ziehen können.</w:t>
      </w:r>
    </w:p>
    <w:p w14:paraId="04745072" w14:textId="77777777" w:rsidR="00977901" w:rsidRPr="00977901" w:rsidRDefault="00977901" w:rsidP="00977901">
      <w:pPr>
        <w:rPr>
          <w:sz w:val="20"/>
          <w:szCs w:val="20"/>
        </w:rPr>
      </w:pPr>
      <w:r w:rsidRPr="00977901">
        <w:rPr>
          <w:sz w:val="20"/>
          <w:szCs w:val="20"/>
        </w:rPr>
        <w:t>Ich bestätige mit meiner Unterschrift die Richtigkeit dieser Angaben.</w:t>
      </w:r>
    </w:p>
    <w:p w14:paraId="7D3ED24B" w14:textId="77777777" w:rsidR="00977901" w:rsidRPr="00586556" w:rsidRDefault="00977901" w:rsidP="00977901">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rPr>
          <w:rStyle w:val="Hervorhebung"/>
        </w:rPr>
      </w:pPr>
      <w:r w:rsidRPr="00586556">
        <w:rPr>
          <w:rStyle w:val="Hervorhebung"/>
        </w:rPr>
        <w:tab/>
        <w:t>Autor 1</w:t>
      </w:r>
      <w:r w:rsidRPr="00586556">
        <w:rPr>
          <w:rStyle w:val="Hervorhebung"/>
        </w:rPr>
        <w:tab/>
      </w:r>
      <w:r w:rsidRPr="00586556">
        <w:rPr>
          <w:rStyle w:val="Hervorhebung"/>
        </w:rPr>
        <w:tab/>
        <w:t>Autor 2</w:t>
      </w:r>
      <w:r w:rsidRPr="00586556">
        <w:rPr>
          <w:rStyle w:val="Hervorhebung"/>
        </w:rPr>
        <w:tab/>
      </w:r>
      <w:r w:rsidRPr="00586556">
        <w:rPr>
          <w:rStyle w:val="Hervorhebung"/>
        </w:rPr>
        <w:tab/>
        <w:t>Autor 3</w:t>
      </w:r>
    </w:p>
    <w:p w14:paraId="6E167FE1" w14:textId="2CC5F90E" w:rsidR="00977901" w:rsidRPr="00586556" w:rsidRDefault="00977901" w:rsidP="00977901">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r w:rsidRPr="00586556">
        <w:t>Name:</w:t>
      </w:r>
      <w:r w:rsidRPr="00586556">
        <w:tab/>
      </w:r>
      <w:r>
        <w:t>Morgenthaler</w:t>
      </w:r>
      <w:r w:rsidRPr="00586556">
        <w:rPr>
          <w:u w:val="single"/>
        </w:rPr>
        <w:tab/>
      </w:r>
      <w:r w:rsidRPr="00586556">
        <w:tab/>
      </w:r>
      <w:r w:rsidRPr="00586556">
        <w:rPr>
          <w:u w:val="single"/>
        </w:rPr>
        <w:tab/>
      </w:r>
      <w:r w:rsidRPr="00586556">
        <w:tab/>
      </w:r>
      <w:r w:rsidRPr="00586556">
        <w:rPr>
          <w:u w:val="single"/>
        </w:rPr>
        <w:tab/>
      </w:r>
    </w:p>
    <w:p w14:paraId="7034C5A9" w14:textId="3E89D55C" w:rsidR="00977901" w:rsidRPr="00586556" w:rsidRDefault="00977901" w:rsidP="00977901">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r w:rsidRPr="00586556">
        <w:t xml:space="preserve">Vorname: </w:t>
      </w:r>
      <w:r w:rsidRPr="00586556">
        <w:tab/>
      </w:r>
      <w:r>
        <w:t>Yannick</w:t>
      </w:r>
      <w:r w:rsidRPr="00586556">
        <w:rPr>
          <w:u w:val="single"/>
        </w:rPr>
        <w:tab/>
      </w:r>
      <w:r w:rsidRPr="00586556">
        <w:tab/>
      </w:r>
      <w:r w:rsidRPr="00586556">
        <w:rPr>
          <w:u w:val="single"/>
        </w:rPr>
        <w:tab/>
      </w:r>
      <w:r w:rsidRPr="00586556">
        <w:tab/>
      </w:r>
      <w:r w:rsidRPr="00586556">
        <w:rPr>
          <w:u w:val="single"/>
        </w:rPr>
        <w:tab/>
      </w:r>
    </w:p>
    <w:p w14:paraId="338FC607" w14:textId="4FDC0A3F" w:rsidR="00977901" w:rsidRPr="00586556" w:rsidRDefault="00977901" w:rsidP="00977901">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r w:rsidRPr="00586556">
        <w:t xml:space="preserve">Datum: </w:t>
      </w:r>
      <w:r w:rsidRPr="00586556">
        <w:tab/>
      </w:r>
      <w:r>
        <w:t>22.03.2022</w:t>
      </w:r>
      <w:r w:rsidRPr="00586556">
        <w:rPr>
          <w:u w:val="single"/>
        </w:rPr>
        <w:tab/>
      </w:r>
      <w:r w:rsidRPr="00586556">
        <w:tab/>
      </w:r>
      <w:r w:rsidRPr="00586556">
        <w:rPr>
          <w:u w:val="single"/>
        </w:rPr>
        <w:tab/>
      </w:r>
      <w:r w:rsidRPr="00586556">
        <w:tab/>
      </w:r>
      <w:r w:rsidRPr="00586556">
        <w:rPr>
          <w:u w:val="single"/>
        </w:rPr>
        <w:tab/>
      </w:r>
    </w:p>
    <w:p w14:paraId="2DACC818" w14:textId="77777777" w:rsidR="00977901" w:rsidRPr="00586556" w:rsidRDefault="00977901" w:rsidP="00977901">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p>
    <w:p w14:paraId="58851A7B" w14:textId="5030EFBD" w:rsidR="00977901" w:rsidRPr="00586556" w:rsidRDefault="00977901" w:rsidP="00977901">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rPr>
          <w:u w:val="single"/>
        </w:rPr>
      </w:pPr>
      <w:r w:rsidRPr="00586556">
        <w:t xml:space="preserve">Unterschrift: </w:t>
      </w:r>
      <w:r w:rsidRPr="00586556">
        <w:tab/>
      </w:r>
      <w:proofErr w:type="spellStart"/>
      <w:r>
        <w:t>Y.Morgenthaler</w:t>
      </w:r>
      <w:proofErr w:type="spellEnd"/>
      <w:r w:rsidRPr="00586556">
        <w:rPr>
          <w:u w:val="single"/>
        </w:rPr>
        <w:tab/>
      </w:r>
      <w:r w:rsidRPr="00586556">
        <w:tab/>
      </w:r>
      <w:r w:rsidRPr="00586556">
        <w:rPr>
          <w:u w:val="single"/>
        </w:rPr>
        <w:tab/>
      </w:r>
      <w:r w:rsidRPr="00586556">
        <w:tab/>
      </w:r>
      <w:r w:rsidRPr="00586556">
        <w:rPr>
          <w:u w:val="single"/>
        </w:rPr>
        <w:tab/>
      </w:r>
    </w:p>
    <w:p w14:paraId="0555D1C1" w14:textId="77777777" w:rsidR="00977901" w:rsidRPr="00586556" w:rsidRDefault="00977901" w:rsidP="00977901">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rPr>
          <w:u w:val="single"/>
        </w:rPr>
      </w:pPr>
    </w:p>
    <w:p w14:paraId="343BDD6D" w14:textId="2B420A82" w:rsidR="00887B97" w:rsidRDefault="00887B97">
      <w:r>
        <w:br w:type="page"/>
      </w:r>
    </w:p>
    <w:p w14:paraId="1F99F98A" w14:textId="7918F367" w:rsidR="00977901" w:rsidRDefault="00977901" w:rsidP="005926CA"/>
    <w:p w14:paraId="4D3EA2EA" w14:textId="2BBBD597" w:rsidR="00887B97" w:rsidRDefault="00887B97" w:rsidP="00887B97">
      <w:pPr>
        <w:pStyle w:val="berschrift1"/>
      </w:pPr>
      <w:bookmarkStart w:id="56" w:name="_Toc98887357"/>
      <w:r>
        <w:t>Quellen</w:t>
      </w:r>
      <w:bookmarkEnd w:id="56"/>
    </w:p>
    <w:p w14:paraId="5FFDD3AD" w14:textId="3483034C" w:rsidR="00887B97" w:rsidRDefault="00887B97" w:rsidP="00887B97">
      <w:pPr>
        <w:pStyle w:val="Listenabsatz"/>
        <w:numPr>
          <w:ilvl w:val="0"/>
          <w:numId w:val="10"/>
        </w:numPr>
      </w:pPr>
      <w:r>
        <w:t>Lehrmittel</w:t>
      </w:r>
    </w:p>
    <w:p w14:paraId="21224949" w14:textId="48628748" w:rsidR="00887B97" w:rsidRDefault="00887B97" w:rsidP="00887B97">
      <w:pPr>
        <w:pStyle w:val="Listenabsatz"/>
        <w:numPr>
          <w:ilvl w:val="0"/>
          <w:numId w:val="10"/>
        </w:numPr>
      </w:pPr>
      <w:r>
        <w:t>Google</w:t>
      </w:r>
    </w:p>
    <w:p w14:paraId="06ECA94E" w14:textId="3007139D" w:rsidR="00887B97" w:rsidRPr="00887B97" w:rsidRDefault="00887B97" w:rsidP="00887B97">
      <w:pPr>
        <w:pStyle w:val="Listenabsatz"/>
        <w:numPr>
          <w:ilvl w:val="0"/>
          <w:numId w:val="10"/>
        </w:numPr>
      </w:pPr>
      <w:r>
        <w:t>Digitec</w:t>
      </w:r>
    </w:p>
    <w:sectPr w:rsidR="00887B97" w:rsidRPr="00887B97" w:rsidSect="00B511CD">
      <w:pgSz w:w="11906" w:h="16838"/>
      <w:pgMar w:top="1134" w:right="1474" w:bottom="1985"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4A999" w14:textId="77777777" w:rsidR="0076583C" w:rsidRDefault="0076583C" w:rsidP="00E42D20">
      <w:pPr>
        <w:spacing w:after="0" w:line="240" w:lineRule="auto"/>
      </w:pPr>
      <w:r>
        <w:separator/>
      </w:r>
    </w:p>
  </w:endnote>
  <w:endnote w:type="continuationSeparator" w:id="0">
    <w:p w14:paraId="27BE0741" w14:textId="77777777" w:rsidR="0076583C" w:rsidRDefault="0076583C" w:rsidP="00E42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D5AF" w14:textId="77777777" w:rsidR="000638A0" w:rsidRDefault="000638A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ADC54" w14:textId="1133DF27" w:rsidR="00DC76BE" w:rsidRDefault="000638A0">
    <w:pPr>
      <w:pStyle w:val="Fuzeile"/>
    </w:pPr>
    <w:r>
      <w:rPr>
        <w:rFonts w:cs="Arial"/>
        <w:sz w:val="18"/>
        <w:szCs w:val="18"/>
      </w:rPr>
      <w:fldChar w:fldCharType="begin"/>
    </w:r>
    <w:r>
      <w:rPr>
        <w:rFonts w:cs="Arial"/>
        <w:sz w:val="18"/>
        <w:szCs w:val="18"/>
      </w:rPr>
      <w:instrText xml:space="preserve"> FILENAME \* MERGEFORMAT </w:instrText>
    </w:r>
    <w:r>
      <w:rPr>
        <w:rFonts w:cs="Arial"/>
        <w:sz w:val="18"/>
        <w:szCs w:val="18"/>
      </w:rPr>
      <w:fldChar w:fldCharType="separate"/>
    </w:r>
    <w:r w:rsidR="0061360C">
      <w:rPr>
        <w:rFonts w:cs="Arial"/>
        <w:noProof/>
        <w:sz w:val="18"/>
        <w:szCs w:val="18"/>
      </w:rPr>
      <w:t>Datensicherungskonzept_Yannick_Morgenthaler.docx</w:t>
    </w:r>
    <w:r>
      <w:rPr>
        <w:rFonts w:cs="Arial"/>
        <w:sz w:val="18"/>
        <w:szCs w:val="18"/>
      </w:rPr>
      <w:fldChar w:fldCharType="end"/>
    </w:r>
    <w:r w:rsidR="00DC76BE" w:rsidRPr="004768AA">
      <w:rPr>
        <w:rFonts w:cs="Arial"/>
        <w:sz w:val="18"/>
        <w:szCs w:val="18"/>
      </w:rPr>
      <w:ptab w:relativeTo="margin" w:alignment="center" w:leader="none"/>
    </w:r>
    <w:r>
      <w:rPr>
        <w:rFonts w:cs="Arial"/>
        <w:sz w:val="18"/>
        <w:szCs w:val="18"/>
      </w:rPr>
      <w:t xml:space="preserve">         </w:t>
    </w:r>
    <w:r w:rsidR="0023563B">
      <w:rPr>
        <w:rFonts w:cs="Arial"/>
        <w:sz w:val="18"/>
        <w:szCs w:val="18"/>
      </w:rPr>
      <w:t>Yannick Morgenthaler</w:t>
    </w:r>
    <w:r w:rsidR="00DC76BE" w:rsidRPr="004768AA">
      <w:rPr>
        <w:rFonts w:cs="Arial"/>
        <w:sz w:val="18"/>
        <w:szCs w:val="18"/>
      </w:rPr>
      <w:ptab w:relativeTo="margin" w:alignment="right" w:leader="none"/>
    </w:r>
    <w:r w:rsidR="00DC76BE" w:rsidRPr="004768AA">
      <w:rPr>
        <w:rFonts w:cs="Arial"/>
        <w:sz w:val="18"/>
        <w:szCs w:val="18"/>
      </w:rPr>
      <w:t xml:space="preserve">Seite </w:t>
    </w:r>
    <w:r w:rsidR="00DC76BE" w:rsidRPr="004768AA">
      <w:rPr>
        <w:rFonts w:cs="Arial"/>
        <w:b/>
        <w:bCs/>
        <w:sz w:val="18"/>
        <w:szCs w:val="18"/>
      </w:rPr>
      <w:fldChar w:fldCharType="begin"/>
    </w:r>
    <w:r w:rsidR="00DC76BE" w:rsidRPr="004768AA">
      <w:rPr>
        <w:rFonts w:cs="Arial"/>
        <w:b/>
        <w:bCs/>
        <w:sz w:val="18"/>
        <w:szCs w:val="18"/>
      </w:rPr>
      <w:instrText>PAGE  \* Arabic  \* MERGEFORMAT</w:instrText>
    </w:r>
    <w:r w:rsidR="00DC76BE" w:rsidRPr="004768AA">
      <w:rPr>
        <w:rFonts w:cs="Arial"/>
        <w:b/>
        <w:bCs/>
        <w:sz w:val="18"/>
        <w:szCs w:val="18"/>
      </w:rPr>
      <w:fldChar w:fldCharType="separate"/>
    </w:r>
    <w:r w:rsidR="00DC76BE" w:rsidRPr="004768AA">
      <w:rPr>
        <w:rFonts w:cs="Arial"/>
        <w:b/>
        <w:bCs/>
        <w:sz w:val="18"/>
        <w:szCs w:val="18"/>
      </w:rPr>
      <w:t>1</w:t>
    </w:r>
    <w:r w:rsidR="00DC76BE" w:rsidRPr="004768AA">
      <w:rPr>
        <w:rFonts w:cs="Arial"/>
        <w:b/>
        <w:bCs/>
        <w:sz w:val="18"/>
        <w:szCs w:val="18"/>
      </w:rPr>
      <w:fldChar w:fldCharType="end"/>
    </w:r>
    <w:r w:rsidR="00DC76BE" w:rsidRPr="004768AA">
      <w:rPr>
        <w:rFonts w:cs="Arial"/>
        <w:sz w:val="18"/>
        <w:szCs w:val="18"/>
      </w:rPr>
      <w:t xml:space="preserve"> von </w:t>
    </w:r>
    <w:r w:rsidR="00DC76BE" w:rsidRPr="004768AA">
      <w:rPr>
        <w:rFonts w:cs="Arial"/>
        <w:b/>
        <w:bCs/>
        <w:sz w:val="18"/>
        <w:szCs w:val="18"/>
      </w:rPr>
      <w:fldChar w:fldCharType="begin"/>
    </w:r>
    <w:r w:rsidR="00DC76BE" w:rsidRPr="004768AA">
      <w:rPr>
        <w:rFonts w:cs="Arial"/>
        <w:b/>
        <w:bCs/>
        <w:sz w:val="18"/>
        <w:szCs w:val="18"/>
      </w:rPr>
      <w:instrText>NUMPAGES  \* Arabic  \* MERGEFORMAT</w:instrText>
    </w:r>
    <w:r w:rsidR="00DC76BE" w:rsidRPr="004768AA">
      <w:rPr>
        <w:rFonts w:cs="Arial"/>
        <w:b/>
        <w:bCs/>
        <w:sz w:val="18"/>
        <w:szCs w:val="18"/>
      </w:rPr>
      <w:fldChar w:fldCharType="separate"/>
    </w:r>
    <w:r w:rsidR="00DC76BE" w:rsidRPr="004768AA">
      <w:rPr>
        <w:rFonts w:cs="Arial"/>
        <w:b/>
        <w:bCs/>
        <w:sz w:val="18"/>
        <w:szCs w:val="18"/>
      </w:rPr>
      <w:t>2</w:t>
    </w:r>
    <w:r w:rsidR="00DC76BE" w:rsidRPr="004768AA">
      <w:rPr>
        <w:rFonts w:cs="Arial"/>
        <w:b/>
        <w:b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C17C" w14:textId="77777777" w:rsidR="000638A0" w:rsidRDefault="000638A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18ED3" w14:textId="5F34A95F" w:rsidR="00DC76BE" w:rsidRDefault="00C8093C">
    <w:pPr>
      <w:pStyle w:val="Fuzeile"/>
    </w:pPr>
    <w:r>
      <w:rPr>
        <w:rFonts w:cs="Arial"/>
        <w:sz w:val="18"/>
        <w:szCs w:val="18"/>
      </w:rPr>
      <w:fldChar w:fldCharType="begin"/>
    </w:r>
    <w:r>
      <w:rPr>
        <w:rFonts w:cs="Arial"/>
        <w:sz w:val="18"/>
        <w:szCs w:val="18"/>
      </w:rPr>
      <w:instrText xml:space="preserve"> FILENAME \* MERGEFORMAT </w:instrText>
    </w:r>
    <w:r>
      <w:rPr>
        <w:rFonts w:cs="Arial"/>
        <w:sz w:val="18"/>
        <w:szCs w:val="18"/>
      </w:rPr>
      <w:fldChar w:fldCharType="separate"/>
    </w:r>
    <w:r w:rsidR="0061360C">
      <w:rPr>
        <w:rFonts w:cs="Arial"/>
        <w:noProof/>
        <w:sz w:val="18"/>
        <w:szCs w:val="18"/>
      </w:rPr>
      <w:t>Datensicherungskonzept_Yannick_Morgenthaler.docx</w:t>
    </w:r>
    <w:r>
      <w:rPr>
        <w:rFonts w:cs="Arial"/>
        <w:sz w:val="18"/>
        <w:szCs w:val="18"/>
      </w:rPr>
      <w:fldChar w:fldCharType="end"/>
    </w:r>
    <w:r w:rsidR="00DC76BE" w:rsidRPr="004768AA">
      <w:rPr>
        <w:rFonts w:cs="Arial"/>
        <w:sz w:val="18"/>
        <w:szCs w:val="18"/>
      </w:rPr>
      <w:ptab w:relativeTo="margin" w:alignment="center" w:leader="none"/>
    </w:r>
    <w:r>
      <w:rPr>
        <w:rFonts w:cs="Arial"/>
        <w:sz w:val="18"/>
        <w:szCs w:val="18"/>
      </w:rPr>
      <w:t>Yannick Morgenthaler</w:t>
    </w:r>
    <w:r w:rsidR="00DC76BE" w:rsidRPr="004768AA">
      <w:rPr>
        <w:rFonts w:cs="Arial"/>
        <w:sz w:val="18"/>
        <w:szCs w:val="18"/>
      </w:rPr>
      <w:ptab w:relativeTo="margin" w:alignment="right" w:leader="none"/>
    </w:r>
    <w:r w:rsidR="00DC76BE" w:rsidRPr="004768AA">
      <w:rPr>
        <w:rFonts w:cs="Arial"/>
        <w:sz w:val="18"/>
        <w:szCs w:val="18"/>
      </w:rPr>
      <w:t xml:space="preserve">Seite </w:t>
    </w:r>
    <w:r w:rsidR="00DC76BE" w:rsidRPr="004768AA">
      <w:rPr>
        <w:rFonts w:cs="Arial"/>
        <w:b/>
        <w:bCs/>
        <w:sz w:val="18"/>
        <w:szCs w:val="18"/>
      </w:rPr>
      <w:fldChar w:fldCharType="begin"/>
    </w:r>
    <w:r w:rsidR="00DC76BE" w:rsidRPr="004768AA">
      <w:rPr>
        <w:rFonts w:cs="Arial"/>
        <w:b/>
        <w:bCs/>
        <w:sz w:val="18"/>
        <w:szCs w:val="18"/>
      </w:rPr>
      <w:instrText>PAGE  \* Arabic  \* MERGEFORMAT</w:instrText>
    </w:r>
    <w:r w:rsidR="00DC76BE" w:rsidRPr="004768AA">
      <w:rPr>
        <w:rFonts w:cs="Arial"/>
        <w:b/>
        <w:bCs/>
        <w:sz w:val="18"/>
        <w:szCs w:val="18"/>
      </w:rPr>
      <w:fldChar w:fldCharType="separate"/>
    </w:r>
    <w:r w:rsidR="00DC76BE" w:rsidRPr="004768AA">
      <w:rPr>
        <w:rFonts w:cs="Arial"/>
        <w:b/>
        <w:bCs/>
        <w:sz w:val="18"/>
        <w:szCs w:val="18"/>
      </w:rPr>
      <w:t>1</w:t>
    </w:r>
    <w:r w:rsidR="00DC76BE" w:rsidRPr="004768AA">
      <w:rPr>
        <w:rFonts w:cs="Arial"/>
        <w:b/>
        <w:bCs/>
        <w:sz w:val="18"/>
        <w:szCs w:val="18"/>
      </w:rPr>
      <w:fldChar w:fldCharType="end"/>
    </w:r>
    <w:r w:rsidR="00DC76BE" w:rsidRPr="004768AA">
      <w:rPr>
        <w:rFonts w:cs="Arial"/>
        <w:sz w:val="18"/>
        <w:szCs w:val="18"/>
      </w:rPr>
      <w:t xml:space="preserve"> von </w:t>
    </w:r>
    <w:r w:rsidR="00DC76BE" w:rsidRPr="004768AA">
      <w:rPr>
        <w:rFonts w:cs="Arial"/>
        <w:b/>
        <w:bCs/>
        <w:sz w:val="18"/>
        <w:szCs w:val="18"/>
      </w:rPr>
      <w:fldChar w:fldCharType="begin"/>
    </w:r>
    <w:r w:rsidR="00DC76BE" w:rsidRPr="004768AA">
      <w:rPr>
        <w:rFonts w:cs="Arial"/>
        <w:b/>
        <w:bCs/>
        <w:sz w:val="18"/>
        <w:szCs w:val="18"/>
      </w:rPr>
      <w:instrText>NUMPAGES  \* Arabic  \* MERGEFORMAT</w:instrText>
    </w:r>
    <w:r w:rsidR="00DC76BE" w:rsidRPr="004768AA">
      <w:rPr>
        <w:rFonts w:cs="Arial"/>
        <w:b/>
        <w:bCs/>
        <w:sz w:val="18"/>
        <w:szCs w:val="18"/>
      </w:rPr>
      <w:fldChar w:fldCharType="separate"/>
    </w:r>
    <w:r w:rsidR="00DC76BE" w:rsidRPr="004768AA">
      <w:rPr>
        <w:rFonts w:cs="Arial"/>
        <w:b/>
        <w:bCs/>
        <w:sz w:val="18"/>
        <w:szCs w:val="18"/>
      </w:rPr>
      <w:t>2</w:t>
    </w:r>
    <w:r w:rsidR="00DC76BE" w:rsidRPr="004768AA">
      <w:rPr>
        <w:rFonts w:cs="Arial"/>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E96BF" w14:textId="77777777" w:rsidR="0076583C" w:rsidRDefault="0076583C" w:rsidP="00E42D20">
      <w:pPr>
        <w:spacing w:after="0" w:line="240" w:lineRule="auto"/>
      </w:pPr>
      <w:r>
        <w:separator/>
      </w:r>
    </w:p>
  </w:footnote>
  <w:footnote w:type="continuationSeparator" w:id="0">
    <w:p w14:paraId="6D0521C0" w14:textId="77777777" w:rsidR="0076583C" w:rsidRDefault="0076583C" w:rsidP="00E42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CFE75" w14:textId="77777777" w:rsidR="000638A0" w:rsidRDefault="000638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8ADF" w14:textId="4705C0AC" w:rsidR="00C153ED" w:rsidRDefault="00454366">
    <w:pPr>
      <w:pStyle w:val="Kopfzeile"/>
    </w:pPr>
    <w:r w:rsidRPr="004768AA">
      <w:rPr>
        <w:rFonts w:cs="Arial"/>
        <w:noProof/>
        <w:szCs w:val="24"/>
      </w:rPr>
      <w:drawing>
        <wp:anchor distT="0" distB="0" distL="114300" distR="114300" simplePos="0" relativeHeight="251663360" behindDoc="0" locked="0" layoutInCell="1" allowOverlap="1" wp14:anchorId="3BFF9EC5" wp14:editId="57D62930">
          <wp:simplePos x="0" y="0"/>
          <wp:positionH relativeFrom="margin">
            <wp:posOffset>2790190</wp:posOffset>
          </wp:positionH>
          <wp:positionV relativeFrom="page">
            <wp:posOffset>252095</wp:posOffset>
          </wp:positionV>
          <wp:extent cx="3639600" cy="9540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9600" cy="95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EE42D0" w14:textId="77777777" w:rsidR="00C153ED" w:rsidRDefault="00C153ED">
    <w:pPr>
      <w:pStyle w:val="Kopfzeile"/>
    </w:pPr>
  </w:p>
  <w:p w14:paraId="3F85E913" w14:textId="0CE38FBA" w:rsidR="00C153ED" w:rsidRPr="004768AA" w:rsidRDefault="001D7BAC">
    <w:pPr>
      <w:pStyle w:val="Kopfzeile"/>
      <w:rPr>
        <w:rFonts w:cs="Arial"/>
        <w:sz w:val="18"/>
        <w:szCs w:val="18"/>
      </w:rPr>
    </w:pPr>
    <w:fldSimple w:instr=" STYLEREF  &quot;Überschrift 1&quot;  \* MERGEFORMAT ">
      <w:r w:rsidR="0061360C">
        <w:rPr>
          <w:noProof/>
        </w:rPr>
        <w:t>Quellen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70E18" w14:textId="77777777" w:rsidR="000638A0" w:rsidRDefault="000638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9A4"/>
    <w:multiLevelType w:val="hybridMultilevel"/>
    <w:tmpl w:val="A560F83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161E99"/>
    <w:multiLevelType w:val="hybridMultilevel"/>
    <w:tmpl w:val="F15E31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8D01764"/>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2B33666"/>
    <w:multiLevelType w:val="multilevel"/>
    <w:tmpl w:val="9E3017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87371AF"/>
    <w:multiLevelType w:val="hybridMultilevel"/>
    <w:tmpl w:val="9D5EC330"/>
    <w:lvl w:ilvl="0" w:tplc="07D61734">
      <w:start w:val="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3"/>
  </w:num>
  <w:num w:numId="5">
    <w:abstractNumId w:val="3"/>
  </w:num>
  <w:num w:numId="6">
    <w:abstractNumId w:val="3"/>
  </w:num>
  <w:num w:numId="7">
    <w:abstractNumId w:val="3"/>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47"/>
    <w:rsid w:val="000068B0"/>
    <w:rsid w:val="0005689D"/>
    <w:rsid w:val="000638A0"/>
    <w:rsid w:val="00067C61"/>
    <w:rsid w:val="000B65DD"/>
    <w:rsid w:val="000C775A"/>
    <w:rsid w:val="000E321F"/>
    <w:rsid w:val="000E51CC"/>
    <w:rsid w:val="000E57BB"/>
    <w:rsid w:val="001012EB"/>
    <w:rsid w:val="0011067F"/>
    <w:rsid w:val="001269FB"/>
    <w:rsid w:val="001844C2"/>
    <w:rsid w:val="00194A97"/>
    <w:rsid w:val="001A47AE"/>
    <w:rsid w:val="001D7BAC"/>
    <w:rsid w:val="001E178E"/>
    <w:rsid w:val="001E5C6E"/>
    <w:rsid w:val="001F46AC"/>
    <w:rsid w:val="0023563B"/>
    <w:rsid w:val="00251317"/>
    <w:rsid w:val="0026005B"/>
    <w:rsid w:val="00267D04"/>
    <w:rsid w:val="0027681A"/>
    <w:rsid w:val="00283147"/>
    <w:rsid w:val="00330409"/>
    <w:rsid w:val="003936EC"/>
    <w:rsid w:val="003F1270"/>
    <w:rsid w:val="00402626"/>
    <w:rsid w:val="00404AA8"/>
    <w:rsid w:val="00405647"/>
    <w:rsid w:val="00411B9D"/>
    <w:rsid w:val="00435331"/>
    <w:rsid w:val="00454366"/>
    <w:rsid w:val="004A6232"/>
    <w:rsid w:val="004D365F"/>
    <w:rsid w:val="004D68BD"/>
    <w:rsid w:val="004F2F3A"/>
    <w:rsid w:val="00536188"/>
    <w:rsid w:val="0054190B"/>
    <w:rsid w:val="00552DB4"/>
    <w:rsid w:val="00572523"/>
    <w:rsid w:val="005773BC"/>
    <w:rsid w:val="005879E5"/>
    <w:rsid w:val="005926CA"/>
    <w:rsid w:val="005B006D"/>
    <w:rsid w:val="005B60B0"/>
    <w:rsid w:val="0061360C"/>
    <w:rsid w:val="006423E4"/>
    <w:rsid w:val="00643AA4"/>
    <w:rsid w:val="00692CAC"/>
    <w:rsid w:val="006A1A7F"/>
    <w:rsid w:val="006C5BD6"/>
    <w:rsid w:val="006D3569"/>
    <w:rsid w:val="00726877"/>
    <w:rsid w:val="0076583C"/>
    <w:rsid w:val="00766B86"/>
    <w:rsid w:val="00767AB5"/>
    <w:rsid w:val="00770199"/>
    <w:rsid w:val="007A0BB4"/>
    <w:rsid w:val="007A2008"/>
    <w:rsid w:val="007A457E"/>
    <w:rsid w:val="007A79E9"/>
    <w:rsid w:val="007B7350"/>
    <w:rsid w:val="007F0398"/>
    <w:rsid w:val="0080654B"/>
    <w:rsid w:val="00852525"/>
    <w:rsid w:val="008751C4"/>
    <w:rsid w:val="008850FF"/>
    <w:rsid w:val="00887B97"/>
    <w:rsid w:val="009310F3"/>
    <w:rsid w:val="00936444"/>
    <w:rsid w:val="009461EF"/>
    <w:rsid w:val="00977901"/>
    <w:rsid w:val="00982DA8"/>
    <w:rsid w:val="009C04EB"/>
    <w:rsid w:val="009D124E"/>
    <w:rsid w:val="00A00C6E"/>
    <w:rsid w:val="00A03C02"/>
    <w:rsid w:val="00A128B8"/>
    <w:rsid w:val="00A1608E"/>
    <w:rsid w:val="00A47265"/>
    <w:rsid w:val="00A76AEE"/>
    <w:rsid w:val="00A90916"/>
    <w:rsid w:val="00A90B9F"/>
    <w:rsid w:val="00AB629C"/>
    <w:rsid w:val="00AC5CE8"/>
    <w:rsid w:val="00AD57F8"/>
    <w:rsid w:val="00AE2E45"/>
    <w:rsid w:val="00B02D4D"/>
    <w:rsid w:val="00B12249"/>
    <w:rsid w:val="00B16184"/>
    <w:rsid w:val="00B33895"/>
    <w:rsid w:val="00B44B25"/>
    <w:rsid w:val="00B511CD"/>
    <w:rsid w:val="00B613FF"/>
    <w:rsid w:val="00B866FD"/>
    <w:rsid w:val="00BA2498"/>
    <w:rsid w:val="00BE46BE"/>
    <w:rsid w:val="00C153ED"/>
    <w:rsid w:val="00C507C6"/>
    <w:rsid w:val="00C54088"/>
    <w:rsid w:val="00C6093C"/>
    <w:rsid w:val="00C71FEE"/>
    <w:rsid w:val="00C760EC"/>
    <w:rsid w:val="00C8074E"/>
    <w:rsid w:val="00C8093C"/>
    <w:rsid w:val="00C81025"/>
    <w:rsid w:val="00CD06D9"/>
    <w:rsid w:val="00CF445E"/>
    <w:rsid w:val="00D04C03"/>
    <w:rsid w:val="00D11B35"/>
    <w:rsid w:val="00D1218B"/>
    <w:rsid w:val="00D25CE4"/>
    <w:rsid w:val="00D415AB"/>
    <w:rsid w:val="00D54903"/>
    <w:rsid w:val="00DB2ED2"/>
    <w:rsid w:val="00DC76BE"/>
    <w:rsid w:val="00DF26FF"/>
    <w:rsid w:val="00E07670"/>
    <w:rsid w:val="00E42D20"/>
    <w:rsid w:val="00E770B9"/>
    <w:rsid w:val="00E90D99"/>
    <w:rsid w:val="00EA274D"/>
    <w:rsid w:val="00EB5885"/>
    <w:rsid w:val="00EC2064"/>
    <w:rsid w:val="00EC3F30"/>
    <w:rsid w:val="00EC7A6E"/>
    <w:rsid w:val="00ED25CC"/>
    <w:rsid w:val="00F03F7A"/>
    <w:rsid w:val="00F11BE1"/>
    <w:rsid w:val="00F22641"/>
    <w:rsid w:val="00F23BCD"/>
    <w:rsid w:val="00F3338D"/>
    <w:rsid w:val="00F968EB"/>
    <w:rsid w:val="00FB1A57"/>
    <w:rsid w:val="00FC3D9A"/>
    <w:rsid w:val="00FF7E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7AE20"/>
  <w15:chartTrackingRefBased/>
  <w15:docId w15:val="{A126596F-8A43-4EE5-9572-BF385505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3F30"/>
    <w:rPr>
      <w:rFonts w:ascii="Arial" w:hAnsi="Arial"/>
      <w:sz w:val="24"/>
    </w:rPr>
  </w:style>
  <w:style w:type="paragraph" w:styleId="berschrift1">
    <w:name w:val="heading 1"/>
    <w:basedOn w:val="Standard"/>
    <w:next w:val="Standard"/>
    <w:link w:val="berschrift1Zchn"/>
    <w:uiPriority w:val="9"/>
    <w:qFormat/>
    <w:rsid w:val="00A90B9F"/>
    <w:pPr>
      <w:keepNext/>
      <w:keepLines/>
      <w:numPr>
        <w:numId w:val="9"/>
      </w:numPr>
      <w:spacing w:before="240" w:after="0" w:line="360" w:lineRule="auto"/>
      <w:ind w:left="431" w:hanging="431"/>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unhideWhenUsed/>
    <w:qFormat/>
    <w:rsid w:val="000C775A"/>
    <w:pPr>
      <w:keepNext/>
      <w:keepLines/>
      <w:numPr>
        <w:ilvl w:val="1"/>
        <w:numId w:val="9"/>
      </w:numPr>
      <w:spacing w:before="40" w:after="0" w:line="360" w:lineRule="auto"/>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C81025"/>
    <w:pPr>
      <w:keepNext/>
      <w:keepLines/>
      <w:numPr>
        <w:ilvl w:val="2"/>
        <w:numId w:val="9"/>
      </w:numPr>
      <w:spacing w:before="40" w:after="0" w:line="360" w:lineRule="auto"/>
      <w:outlineLvl w:val="2"/>
    </w:pPr>
    <w:rPr>
      <w:rFonts w:eastAsiaTheme="majorEastAsia" w:cstheme="majorBidi"/>
      <w:b/>
      <w:color w:val="000000" w:themeColor="text1"/>
      <w:szCs w:val="24"/>
    </w:rPr>
  </w:style>
  <w:style w:type="paragraph" w:styleId="berschrift4">
    <w:name w:val="heading 4"/>
    <w:basedOn w:val="Standard"/>
    <w:next w:val="Standard"/>
    <w:link w:val="berschrift4Zchn"/>
    <w:autoRedefine/>
    <w:uiPriority w:val="9"/>
    <w:unhideWhenUsed/>
    <w:qFormat/>
    <w:rsid w:val="00EC3F30"/>
    <w:pPr>
      <w:keepNext/>
      <w:keepLines/>
      <w:numPr>
        <w:ilvl w:val="3"/>
        <w:numId w:val="9"/>
      </w:numPr>
      <w:spacing w:before="40" w:after="0"/>
      <w:jc w:val="center"/>
      <w:outlineLvl w:val="3"/>
    </w:pPr>
    <w:rPr>
      <w:rFonts w:eastAsiaTheme="majorEastAsia" w:cstheme="majorBidi"/>
      <w:b/>
      <w:iCs/>
      <w:color w:val="2F5496" w:themeColor="accent1" w:themeShade="BF"/>
      <w:u w:val="single"/>
    </w:rPr>
  </w:style>
  <w:style w:type="paragraph" w:styleId="berschrift5">
    <w:name w:val="heading 5"/>
    <w:basedOn w:val="Standard"/>
    <w:next w:val="Standard"/>
    <w:link w:val="berschrift5Zchn"/>
    <w:uiPriority w:val="9"/>
    <w:semiHidden/>
    <w:unhideWhenUsed/>
    <w:qFormat/>
    <w:rsid w:val="00EC3F30"/>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C3F30"/>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C3F30"/>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C3F3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C3F3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0B9F"/>
    <w:rPr>
      <w:rFonts w:ascii="Arial" w:eastAsiaTheme="majorEastAsia" w:hAnsi="Arial" w:cstheme="majorBidi"/>
      <w:b/>
      <w:color w:val="000000" w:themeColor="text1"/>
      <w:sz w:val="32"/>
      <w:szCs w:val="32"/>
    </w:rPr>
  </w:style>
  <w:style w:type="character" w:customStyle="1" w:styleId="berschrift2Zchn">
    <w:name w:val="Überschrift 2 Zchn"/>
    <w:basedOn w:val="Absatz-Standardschriftart"/>
    <w:link w:val="berschrift2"/>
    <w:uiPriority w:val="9"/>
    <w:rsid w:val="000C775A"/>
    <w:rPr>
      <w:rFonts w:ascii="Arial" w:eastAsiaTheme="majorEastAsia" w:hAnsi="Arial" w:cstheme="majorBidi"/>
      <w:b/>
      <w:color w:val="000000" w:themeColor="text1"/>
      <w:sz w:val="26"/>
      <w:szCs w:val="26"/>
    </w:rPr>
  </w:style>
  <w:style w:type="character" w:customStyle="1" w:styleId="berschrift3Zchn">
    <w:name w:val="Überschrift 3 Zchn"/>
    <w:basedOn w:val="Absatz-Standardschriftart"/>
    <w:link w:val="berschrift3"/>
    <w:uiPriority w:val="9"/>
    <w:rsid w:val="00C81025"/>
    <w:rPr>
      <w:rFonts w:ascii="Arial" w:eastAsiaTheme="majorEastAsia" w:hAnsi="Arial" w:cstheme="majorBidi"/>
      <w:b/>
      <w:color w:val="000000" w:themeColor="text1"/>
      <w:sz w:val="24"/>
      <w:szCs w:val="24"/>
    </w:rPr>
  </w:style>
  <w:style w:type="character" w:customStyle="1" w:styleId="berschrift4Zchn">
    <w:name w:val="Überschrift 4 Zchn"/>
    <w:basedOn w:val="Absatz-Standardschriftart"/>
    <w:link w:val="berschrift4"/>
    <w:uiPriority w:val="9"/>
    <w:rsid w:val="00EC3F30"/>
    <w:rPr>
      <w:rFonts w:ascii="Arial" w:eastAsiaTheme="majorEastAsia" w:hAnsi="Arial" w:cstheme="majorBidi"/>
      <w:b/>
      <w:iCs/>
      <w:color w:val="2F5496" w:themeColor="accent1" w:themeShade="BF"/>
      <w:sz w:val="24"/>
      <w:u w:val="single"/>
    </w:rPr>
  </w:style>
  <w:style w:type="character" w:customStyle="1" w:styleId="berschrift5Zchn">
    <w:name w:val="Überschrift 5 Zchn"/>
    <w:basedOn w:val="Absatz-Standardschriftart"/>
    <w:link w:val="berschrift5"/>
    <w:uiPriority w:val="9"/>
    <w:semiHidden/>
    <w:rsid w:val="00EC3F30"/>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EC3F30"/>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EC3F30"/>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EC3F3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C3F30"/>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EC3F30"/>
    <w:pPr>
      <w:spacing w:after="0" w:line="240" w:lineRule="auto"/>
    </w:pPr>
  </w:style>
  <w:style w:type="character" w:customStyle="1" w:styleId="KeinLeerraumZchn">
    <w:name w:val="Kein Leerraum Zchn"/>
    <w:basedOn w:val="Absatz-Standardschriftart"/>
    <w:link w:val="KeinLeerraum"/>
    <w:uiPriority w:val="1"/>
    <w:rsid w:val="00EC3F30"/>
  </w:style>
  <w:style w:type="paragraph" w:styleId="Kopfzeile">
    <w:name w:val="header"/>
    <w:basedOn w:val="Standard"/>
    <w:link w:val="KopfzeileZchn"/>
    <w:uiPriority w:val="99"/>
    <w:unhideWhenUsed/>
    <w:rsid w:val="00EC3F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F30"/>
    <w:rPr>
      <w:rFonts w:ascii="Arial" w:hAnsi="Arial"/>
      <w:sz w:val="24"/>
    </w:rPr>
  </w:style>
  <w:style w:type="paragraph" w:styleId="Fuzeile">
    <w:name w:val="footer"/>
    <w:basedOn w:val="Standard"/>
    <w:link w:val="FuzeileZchn"/>
    <w:uiPriority w:val="99"/>
    <w:unhideWhenUsed/>
    <w:rsid w:val="00EC3F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F30"/>
    <w:rPr>
      <w:rFonts w:ascii="Arial" w:hAnsi="Arial"/>
      <w:sz w:val="24"/>
    </w:rPr>
  </w:style>
  <w:style w:type="paragraph" w:styleId="Inhaltsverzeichnisberschrift">
    <w:name w:val="TOC Heading"/>
    <w:basedOn w:val="berschrift1"/>
    <w:next w:val="Standard"/>
    <w:uiPriority w:val="39"/>
    <w:unhideWhenUsed/>
    <w:qFormat/>
    <w:rsid w:val="00EC3F30"/>
    <w:pPr>
      <w:outlineLvl w:val="9"/>
    </w:pPr>
    <w:rPr>
      <w:lang w:eastAsia="de-DE"/>
    </w:rPr>
  </w:style>
  <w:style w:type="paragraph" w:styleId="Verzeichnis1">
    <w:name w:val="toc 1"/>
    <w:basedOn w:val="Standard"/>
    <w:next w:val="Standard"/>
    <w:autoRedefine/>
    <w:uiPriority w:val="39"/>
    <w:unhideWhenUsed/>
    <w:rsid w:val="001E178E"/>
    <w:pPr>
      <w:tabs>
        <w:tab w:val="left" w:pos="0"/>
        <w:tab w:val="left" w:pos="482"/>
        <w:tab w:val="right" w:leader="dot" w:pos="8947"/>
      </w:tabs>
      <w:spacing w:after="100"/>
    </w:pPr>
    <w:rPr>
      <w:b/>
    </w:rPr>
  </w:style>
  <w:style w:type="paragraph" w:styleId="Verzeichnis2">
    <w:name w:val="toc 2"/>
    <w:basedOn w:val="Standard"/>
    <w:next w:val="Standard"/>
    <w:autoRedefine/>
    <w:uiPriority w:val="39"/>
    <w:unhideWhenUsed/>
    <w:rsid w:val="00EC3F30"/>
    <w:pPr>
      <w:tabs>
        <w:tab w:val="left" w:pos="482"/>
        <w:tab w:val="left" w:pos="567"/>
        <w:tab w:val="right" w:leader="dot" w:pos="8948"/>
      </w:tabs>
      <w:spacing w:after="100"/>
    </w:pPr>
  </w:style>
  <w:style w:type="paragraph" w:styleId="Verzeichnis3">
    <w:name w:val="toc 3"/>
    <w:basedOn w:val="Standard"/>
    <w:next w:val="Standard"/>
    <w:autoRedefine/>
    <w:uiPriority w:val="39"/>
    <w:unhideWhenUsed/>
    <w:rsid w:val="00EC3F30"/>
    <w:pPr>
      <w:spacing w:after="100"/>
      <w:ind w:left="440"/>
    </w:pPr>
  </w:style>
  <w:style w:type="character" w:styleId="Hyperlink">
    <w:name w:val="Hyperlink"/>
    <w:basedOn w:val="Absatz-Standardschriftart"/>
    <w:uiPriority w:val="99"/>
    <w:unhideWhenUsed/>
    <w:rsid w:val="00EC3F30"/>
    <w:rPr>
      <w:color w:val="0563C1" w:themeColor="hyperlink"/>
      <w:u w:val="single"/>
    </w:rPr>
  </w:style>
  <w:style w:type="table" w:styleId="Tabellenraster">
    <w:name w:val="Table Grid"/>
    <w:basedOn w:val="NormaleTabelle"/>
    <w:uiPriority w:val="39"/>
    <w:rsid w:val="00EC3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C3F3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C3F30"/>
    <w:rPr>
      <w:rFonts w:ascii="Arial" w:hAnsi="Arial"/>
      <w:sz w:val="20"/>
      <w:szCs w:val="20"/>
    </w:rPr>
  </w:style>
  <w:style w:type="character" w:styleId="Funotenzeichen">
    <w:name w:val="footnote reference"/>
    <w:basedOn w:val="Absatz-Standardschriftart"/>
    <w:uiPriority w:val="99"/>
    <w:semiHidden/>
    <w:unhideWhenUsed/>
    <w:rsid w:val="00EC3F30"/>
    <w:rPr>
      <w:vertAlign w:val="superscript"/>
    </w:rPr>
  </w:style>
  <w:style w:type="paragraph" w:styleId="Listenabsatz">
    <w:name w:val="List Paragraph"/>
    <w:basedOn w:val="Standard"/>
    <w:uiPriority w:val="34"/>
    <w:qFormat/>
    <w:rsid w:val="005773BC"/>
    <w:pPr>
      <w:ind w:left="720"/>
      <w:contextualSpacing/>
    </w:pPr>
  </w:style>
  <w:style w:type="character" w:styleId="Hervorhebung">
    <w:name w:val="Emphasis"/>
    <w:uiPriority w:val="20"/>
    <w:qFormat/>
    <w:rsid w:val="0027681A"/>
    <w:rPr>
      <w:b/>
      <w:bCs/>
      <w:i/>
      <w:iCs/>
      <w:spacing w:val="10"/>
      <w:bdr w:val="none" w:sz="0" w:space="0" w:color="auto"/>
      <w:shd w:val="clear" w:color="auto" w:fill="auto"/>
    </w:rPr>
  </w:style>
  <w:style w:type="paragraph" w:customStyle="1" w:styleId="Formatvorlage1">
    <w:name w:val="Formatvorlage1"/>
    <w:basedOn w:val="Standard"/>
    <w:next w:val="Standard"/>
    <w:qFormat/>
    <w:rsid w:val="00EC3F30"/>
    <w:pPr>
      <w:spacing w:after="0" w:line="240" w:lineRule="auto"/>
      <w:ind w:left="5102"/>
    </w:pPr>
    <w:rPr>
      <w:rFonts w:cs="Arial"/>
    </w:rPr>
  </w:style>
  <w:style w:type="paragraph" w:customStyle="1" w:styleId="Grussformel">
    <w:name w:val="Grussformel"/>
    <w:basedOn w:val="Standard"/>
    <w:qFormat/>
    <w:rsid w:val="00EC3F30"/>
    <w:pPr>
      <w:spacing w:after="0" w:line="240" w:lineRule="auto"/>
      <w:ind w:left="5102"/>
    </w:pPr>
    <w:rPr>
      <w:rFonts w:cs="Arial"/>
    </w:rPr>
  </w:style>
  <w:style w:type="paragraph" w:customStyle="1" w:styleId="GrussformelmitUnterschrift">
    <w:name w:val="Grussformel mit Unterschrift"/>
    <w:basedOn w:val="Grussformel"/>
    <w:next w:val="Standard"/>
    <w:link w:val="GrussformelmitUnterschriftZchn"/>
    <w:qFormat/>
    <w:rsid w:val="00EC3F30"/>
    <w:rPr>
      <w:lang w:val="de-CH"/>
    </w:rPr>
  </w:style>
  <w:style w:type="character" w:customStyle="1" w:styleId="GrussformelmitUnterschriftZchn">
    <w:name w:val="Grussformel mit Unterschrift Zchn"/>
    <w:basedOn w:val="Absatz-Standardschriftart"/>
    <w:link w:val="GrussformelmitUnterschrift"/>
    <w:rsid w:val="00EC3F30"/>
    <w:rPr>
      <w:rFonts w:ascii="Arial" w:hAnsi="Arial" w:cs="Arial"/>
      <w:sz w:val="24"/>
      <w:lang w:val="de-CH"/>
    </w:rPr>
  </w:style>
  <w:style w:type="paragraph" w:customStyle="1" w:styleId="OrtDatum">
    <w:name w:val="Ort/Datum"/>
    <w:basedOn w:val="Standard"/>
    <w:qFormat/>
    <w:rsid w:val="00EC3F30"/>
    <w:pPr>
      <w:spacing w:after="0" w:line="240" w:lineRule="auto"/>
      <w:ind w:left="5102"/>
    </w:pPr>
    <w:rPr>
      <w:rFonts w:cs="Arial"/>
    </w:rPr>
  </w:style>
  <w:style w:type="character" w:styleId="Platzhaltertext">
    <w:name w:val="Placeholder Text"/>
    <w:basedOn w:val="Absatz-Standardschriftart"/>
    <w:uiPriority w:val="99"/>
    <w:semiHidden/>
    <w:rsid w:val="00EC3F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ni\Documents\GitHub\School\M143\301-ProjektarbeitvorlageV0.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B6474A9D03F5C47A748CAC6C7A670C4" ma:contentTypeVersion="8" ma:contentTypeDescription="Create a new document." ma:contentTypeScope="" ma:versionID="41b10f4ff05ecd07c2458be3f9eaacdc">
  <xsd:schema xmlns:xsd="http://www.w3.org/2001/XMLSchema" xmlns:xs="http://www.w3.org/2001/XMLSchema" xmlns:p="http://schemas.microsoft.com/office/2006/metadata/properties" xmlns:ns3="356f70b8-3454-4c2a-9771-35a2af1dd5a3" xmlns:ns4="781255bd-b052-4cf9-a0a7-65e5a096c617" targetNamespace="http://schemas.microsoft.com/office/2006/metadata/properties" ma:root="true" ma:fieldsID="c9dc37c3077cea0b9d5f3dd79be63318" ns3:_="" ns4:_="">
    <xsd:import namespace="356f70b8-3454-4c2a-9771-35a2af1dd5a3"/>
    <xsd:import namespace="781255bd-b052-4cf9-a0a7-65e5a096c6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f70b8-3454-4c2a-9771-35a2af1dd5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1255bd-b052-4cf9-a0a7-65e5a096c61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AA3EA3-74BC-4BBF-8F1B-03C0F79071D4}">
  <ds:schemaRefs>
    <ds:schemaRef ds:uri="http://schemas.microsoft.com/sharepoint/v3/contenttype/forms"/>
  </ds:schemaRefs>
</ds:datastoreItem>
</file>

<file path=customXml/itemProps2.xml><?xml version="1.0" encoding="utf-8"?>
<ds:datastoreItem xmlns:ds="http://schemas.openxmlformats.org/officeDocument/2006/customXml" ds:itemID="{95F2B2C0-220D-43A5-958E-26DB39860F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FEF982-9721-43A7-89E3-0EACB9BBCB86}">
  <ds:schemaRefs>
    <ds:schemaRef ds:uri="http://schemas.openxmlformats.org/officeDocument/2006/bibliography"/>
  </ds:schemaRefs>
</ds:datastoreItem>
</file>

<file path=customXml/itemProps4.xml><?xml version="1.0" encoding="utf-8"?>
<ds:datastoreItem xmlns:ds="http://schemas.openxmlformats.org/officeDocument/2006/customXml" ds:itemID="{273B42A2-4B63-4923-9418-C322872A0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6f70b8-3454-4c2a-9771-35a2af1dd5a3"/>
    <ds:schemaRef ds:uri="781255bd-b052-4cf9-a0a7-65e5a096c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301-ProjektarbeitvorlageV0.1.dotx</Template>
  <TotalTime>0</TotalTime>
  <Pages>1</Pages>
  <Words>2706</Words>
  <Characters>17050</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Morgenthaler</dc:creator>
  <cp:keywords/>
  <dc:description/>
  <cp:lastModifiedBy>Morgenthaler, Yannick (GIBM)</cp:lastModifiedBy>
  <cp:revision>13</cp:revision>
  <cp:lastPrinted>2022-03-22T23:22:00Z</cp:lastPrinted>
  <dcterms:created xsi:type="dcterms:W3CDTF">2022-03-22T09:32:00Z</dcterms:created>
  <dcterms:modified xsi:type="dcterms:W3CDTF">2022-03-22T23:23:00Z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0x0101004B6474A9D03F5C47A748CAC6C7A670C4</vt:lpwstr>
  </property>
</Properties>
</file>