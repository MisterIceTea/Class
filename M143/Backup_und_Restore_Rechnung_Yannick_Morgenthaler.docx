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In der ersten Tabelle Firmenname, Rechnungsdetails, Kundeninformationen und Projekt- oder Dienstbeschreibung eingeben; in der zweiten Tabelle Beschreibung, Stunden, Satz und Betrag eingeben; in der dritten Tabelle die Gesamtsumme eingeben"/>
      </w:tblPr>
      <w:tblGrid>
        <w:gridCol w:w="4821"/>
        <w:gridCol w:w="4925"/>
      </w:tblGrid>
      <w:tr w:rsidR="00065BB9" w:rsidRPr="006566C4" w14:paraId="56D78C15" w14:textId="77777777" w:rsidTr="00090038">
        <w:tc>
          <w:tcPr>
            <w:tcW w:w="5035" w:type="dxa"/>
          </w:tcPr>
          <w:sdt>
            <w:sdtPr>
              <w:alias w:val="Firmennamen eingeben:"/>
              <w:tag w:val="Firmennamen eingeben:"/>
              <w:id w:val="260022081"/>
              <w:placeholder>
                <w:docPart w:val="50D911A7BA42497ABBE26063D492958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14:paraId="22F91D89" w14:textId="21CDEA41" w:rsidR="00065BB9" w:rsidRPr="006566C4" w:rsidRDefault="008E0AA2" w:rsidP="00065BB9">
                <w:pPr>
                  <w:pStyle w:val="Firmenname"/>
                </w:pPr>
                <w:r>
                  <w:t>Backup und Restore</w:t>
                </w:r>
              </w:p>
            </w:sdtContent>
          </w:sdt>
          <w:p w14:paraId="4D03F562" w14:textId="6400B523" w:rsidR="00065BB9" w:rsidRPr="006566C4" w:rsidRDefault="00065BB9" w:rsidP="00065BB9"/>
        </w:tc>
        <w:tc>
          <w:tcPr>
            <w:tcW w:w="5035" w:type="dxa"/>
          </w:tcPr>
          <w:p w14:paraId="2BE991EF" w14:textId="77777777" w:rsidR="00065BB9" w:rsidRPr="006566C4" w:rsidRDefault="000F1CEC" w:rsidP="00065BB9">
            <w:pPr>
              <w:pStyle w:val="berschrift1"/>
            </w:pPr>
            <w:sdt>
              <w:sdtPr>
                <w:alias w:val="Rechnung:"/>
                <w:tag w:val="Rechnung:"/>
                <w:id w:val="-1343387799"/>
                <w:placeholder>
                  <w:docPart w:val="8C0B12725C0640508D78A5BC1F96DC6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6566C4">
                  <w:rPr>
                    <w:lang w:bidi="de-DE"/>
                  </w:rPr>
                  <w:t>RECHNUNG</w:t>
                </w:r>
              </w:sdtContent>
            </w:sdt>
          </w:p>
          <w:p w14:paraId="3A9055CA" w14:textId="77777777" w:rsidR="00065BB9" w:rsidRPr="006566C4" w:rsidRDefault="000F1CEC" w:rsidP="00065BB9">
            <w:pPr>
              <w:pStyle w:val="Rechtsbndig"/>
            </w:pPr>
            <w:sdt>
              <w:sdtPr>
                <w:alias w:val="Rechnung:"/>
                <w:tag w:val="Rechnung:"/>
                <w:id w:val="-137807521"/>
                <w:placeholder>
                  <w:docPart w:val="4DD963CEDF554A9B8375795685227987"/>
                </w:placeholder>
                <w:showingPlcHdr/>
                <w15:appearance w15:val="hidden"/>
              </w:sdtPr>
              <w:sdtEndPr/>
              <w:sdtContent>
                <w:r w:rsidR="00065BB9" w:rsidRPr="006566C4">
                  <w:rPr>
                    <w:lang w:bidi="de-DE"/>
                  </w:rPr>
                  <w:t>Rechnungsnr.</w:t>
                </w:r>
              </w:sdtContent>
            </w:sdt>
            <w:sdt>
              <w:sdtPr>
                <w:alias w:val="Rechnungsnummer eingeben:"/>
                <w:tag w:val="Rechnungsnummer eingeben:"/>
                <w:id w:val="873653702"/>
                <w:placeholder>
                  <w:docPart w:val="55B631D1667F406BBCA0A74B6C86B7D3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6566C4">
                  <w:rPr>
                    <w:lang w:bidi="de-DE"/>
                  </w:rPr>
                  <w:t>Nummer</w:t>
                </w:r>
              </w:sdtContent>
            </w:sdt>
          </w:p>
          <w:p w14:paraId="4E3809AA" w14:textId="4F468167" w:rsidR="00065BB9" w:rsidRPr="006566C4" w:rsidRDefault="000F1CEC" w:rsidP="00D60631">
            <w:pPr>
              <w:pStyle w:val="Rechtsbndig"/>
            </w:pPr>
            <w:sdt>
              <w:sdtPr>
                <w:alias w:val="Datum:"/>
                <w:tag w:val="Datum:"/>
                <w:id w:val="1217624365"/>
                <w:placeholder>
                  <w:docPart w:val="35614069D13C4112B2A0749325FDD1CD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6566C4">
                  <w:rPr>
                    <w:lang w:bidi="de-DE"/>
                  </w:rPr>
                  <w:t>Datum:</w:t>
                </w:r>
              </w:sdtContent>
            </w:sdt>
            <w:r w:rsidR="00065BB9" w:rsidRPr="006566C4">
              <w:rPr>
                <w:lang w:bidi="de-DE"/>
              </w:rPr>
              <w:t xml:space="preserve"> </w:t>
            </w:r>
            <w:r w:rsidR="008E0AA2">
              <w:t>05.04.2022</w:t>
            </w:r>
          </w:p>
        </w:tc>
      </w:tr>
      <w:tr w:rsidR="00D60631" w:rsidRPr="006566C4" w14:paraId="227C1FC6" w14:textId="77777777" w:rsidTr="00090038">
        <w:tc>
          <w:tcPr>
            <w:tcW w:w="5035" w:type="dxa"/>
            <w:tcMar>
              <w:bottom w:w="720" w:type="dxa"/>
            </w:tcMar>
          </w:tcPr>
          <w:p w14:paraId="6D4CF145" w14:textId="559F2594" w:rsidR="00D60631" w:rsidRPr="006566C4" w:rsidRDefault="00D60631" w:rsidP="00D60631"/>
        </w:tc>
        <w:tc>
          <w:tcPr>
            <w:tcW w:w="5035" w:type="dxa"/>
            <w:tcMar>
              <w:bottom w:w="720" w:type="dxa"/>
            </w:tcMar>
          </w:tcPr>
          <w:p w14:paraId="3BD0E565" w14:textId="77777777" w:rsidR="00D60631" w:rsidRPr="006566C4" w:rsidRDefault="000F1CEC" w:rsidP="00D60631">
            <w:pPr>
              <w:pStyle w:val="berschrift2"/>
            </w:pPr>
            <w:sdt>
              <w:sdtPr>
                <w:alias w:val="Für:"/>
                <w:tag w:val="Für:"/>
                <w:id w:val="-903300106"/>
                <w:placeholder>
                  <w:docPart w:val="1F387474902F4548BAD243ACEC8E620C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6566C4">
                  <w:rPr>
                    <w:lang w:bidi="de-DE"/>
                  </w:rPr>
                  <w:t>Für:</w:t>
                </w:r>
              </w:sdtContent>
            </w:sdt>
          </w:p>
          <w:p w14:paraId="23FFAC27" w14:textId="43B8F7B2" w:rsidR="00D60631" w:rsidRPr="006566C4" w:rsidRDefault="008E0AA2" w:rsidP="00D60631">
            <w:r>
              <w:t>Backup und Restore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In der ersten Tabelle Firmenname, Rechnungsdetails, Kundeninformationen und Projekt- oder Dienstbeschreibung eingeben; in der zweiten Tabelle Beschreibung, Stunden, Satz und Betrag eingeben; in der dritten Tabelle die Gesamtsumme eingeben"/>
      </w:tblPr>
      <w:tblGrid>
        <w:gridCol w:w="5479"/>
        <w:gridCol w:w="1415"/>
        <w:gridCol w:w="1409"/>
        <w:gridCol w:w="1433"/>
      </w:tblGrid>
      <w:tr w:rsidR="00BA517A" w:rsidRPr="006566C4" w14:paraId="07925CA3" w14:textId="77777777" w:rsidTr="005D484B">
        <w:trPr>
          <w:trHeight w:val="288"/>
          <w:tblHeader/>
        </w:trPr>
        <w:sdt>
          <w:sdtPr>
            <w:alias w:val="Beschreibung:"/>
            <w:tag w:val="Beschreibung:"/>
            <w:id w:val="-343862458"/>
            <w:placeholder>
              <w:docPart w:val="964DD6788ED9439F9A2F2E9B3E4E61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5694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0EDBACF9" w14:textId="77777777" w:rsidR="00D4146A" w:rsidRPr="006566C4" w:rsidRDefault="00BA517A" w:rsidP="00B33532">
                <w:pPr>
                  <w:pStyle w:val="Spaltenberschrift"/>
                </w:pPr>
                <w:r w:rsidRPr="006566C4">
                  <w:rPr>
                    <w:lang w:bidi="de-DE"/>
                  </w:rPr>
                  <w:t>BESCHREIBUNG</w:t>
                </w:r>
              </w:p>
            </w:tc>
          </w:sdtContent>
        </w:sdt>
        <w:tc>
          <w:tcPr>
            <w:tcW w:w="14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878F38" w14:textId="77777777" w:rsidR="00D4146A" w:rsidRPr="006566C4" w:rsidRDefault="000F1CEC" w:rsidP="0021009B">
            <w:pPr>
              <w:pStyle w:val="Spaltenberschrift"/>
            </w:pPr>
            <w:sdt>
              <w:sdtPr>
                <w:alias w:val="Stunden:"/>
                <w:tag w:val="Stunden:"/>
                <w:id w:val="-1170172113"/>
                <w:placeholder>
                  <w:docPart w:val="FA621BECAE5D4D1589D3B575F54520BC"/>
                </w:placeholder>
                <w:temporary/>
                <w:showingPlcHdr/>
                <w15:appearance w15:val="hidden"/>
              </w:sdtPr>
              <w:sdtEndPr/>
              <w:sdtContent>
                <w:r w:rsidR="00BA517A" w:rsidRPr="006566C4">
                  <w:rPr>
                    <w:lang w:bidi="de-DE"/>
                  </w:rPr>
                  <w:t>STUNDEN</w:t>
                </w:r>
              </w:sdtContent>
            </w:sdt>
          </w:p>
        </w:tc>
        <w:tc>
          <w:tcPr>
            <w:tcW w:w="14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78E2B1E" w14:textId="77777777" w:rsidR="00D4146A" w:rsidRPr="006566C4" w:rsidRDefault="000F1CEC" w:rsidP="0021009B">
            <w:pPr>
              <w:pStyle w:val="Spaltenberschrift"/>
            </w:pPr>
            <w:sdt>
              <w:sdtPr>
                <w:alias w:val="Satz:"/>
                <w:tag w:val="Satz:"/>
                <w:id w:val="1728175436"/>
                <w:placeholder>
                  <w:docPart w:val="D145A9B17505498181754B392CAA3897"/>
                </w:placeholder>
                <w:temporary/>
                <w:showingPlcHdr/>
                <w15:appearance w15:val="hidden"/>
              </w:sdtPr>
              <w:sdtEndPr/>
              <w:sdtContent>
                <w:r w:rsidR="00BA517A" w:rsidRPr="006566C4">
                  <w:rPr>
                    <w:lang w:bidi="de-DE"/>
                  </w:rPr>
                  <w:t>SATZ</w:t>
                </w:r>
              </w:sdtContent>
            </w:sdt>
          </w:p>
        </w:tc>
        <w:tc>
          <w:tcPr>
            <w:tcW w:w="147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418D439" w14:textId="77777777" w:rsidR="00D4146A" w:rsidRPr="006566C4" w:rsidRDefault="000F1CEC" w:rsidP="0021009B">
            <w:pPr>
              <w:pStyle w:val="Spaltenberschrift"/>
            </w:pPr>
            <w:sdt>
              <w:sdtPr>
                <w:alias w:val="Betrag:"/>
                <w:tag w:val="Betrag:"/>
                <w:id w:val="-1055842697"/>
                <w:placeholder>
                  <w:docPart w:val="FD7F201C42B14E6DA613B25F5D763DD3"/>
                </w:placeholder>
                <w:temporary/>
                <w:showingPlcHdr/>
                <w15:appearance w15:val="hidden"/>
              </w:sdtPr>
              <w:sdtEndPr/>
              <w:sdtContent>
                <w:r w:rsidR="00BA517A" w:rsidRPr="006566C4">
                  <w:rPr>
                    <w:lang w:bidi="de-DE"/>
                  </w:rPr>
                  <w:t>BETRAG</w:t>
                </w:r>
              </w:sdtContent>
            </w:sdt>
          </w:p>
        </w:tc>
      </w:tr>
      <w:tr w:rsidR="00BA517A" w:rsidRPr="006566C4" w14:paraId="0852007E" w14:textId="77777777" w:rsidTr="00541B24">
        <w:trPr>
          <w:trHeight w:val="288"/>
          <w:tblHeader/>
        </w:trPr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F88919" w14:textId="33AEA690" w:rsidR="00D4146A" w:rsidRPr="006566C4" w:rsidRDefault="008E0AA2" w:rsidP="0021009B">
            <w:r>
              <w:t>Materialkosten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DB03A2F" w14:textId="3B7C45AF" w:rsidR="00D4146A" w:rsidRPr="006566C4" w:rsidRDefault="00D4146A" w:rsidP="0021009B"/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CB4D619" w14:textId="1B6AB2E3" w:rsidR="00D4146A" w:rsidRPr="006566C4" w:rsidRDefault="00D4146A" w:rsidP="00D81510">
            <w:pPr>
              <w:pStyle w:val="Betrag"/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863954" w14:textId="1478D702" w:rsidR="00D4146A" w:rsidRPr="006566C4" w:rsidRDefault="008E0AA2" w:rsidP="00D81510">
            <w:pPr>
              <w:pStyle w:val="Betrag"/>
            </w:pPr>
            <w:r>
              <w:t>2500.-</w:t>
            </w:r>
          </w:p>
        </w:tc>
      </w:tr>
      <w:tr w:rsidR="00BA517A" w:rsidRPr="006566C4" w14:paraId="3F28C848" w14:textId="77777777" w:rsidTr="00541B24">
        <w:trPr>
          <w:trHeight w:val="288"/>
          <w:tblHeader/>
        </w:trPr>
        <w:tc>
          <w:tcPr>
            <w:tcW w:w="5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E9A55C" w14:textId="143AE5A7" w:rsidR="00640AAC" w:rsidRPr="006566C4" w:rsidRDefault="008E0AA2" w:rsidP="0021009B">
            <w:r>
              <w:t>Konzept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798E1E" w14:textId="2BF2DFD7" w:rsidR="00640AAC" w:rsidRPr="006566C4" w:rsidRDefault="008E0AA2" w:rsidP="0021009B">
            <w:r>
              <w:t>10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44DEA9D" w14:textId="3CEB9D97" w:rsidR="00640AAC" w:rsidRPr="006566C4" w:rsidRDefault="008E0AA2" w:rsidP="00D81510">
            <w:pPr>
              <w:pStyle w:val="Betrag"/>
            </w:pPr>
            <w:r>
              <w:t>80.-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C2E8173" w14:textId="4DBA3A8D" w:rsidR="00640AAC" w:rsidRPr="006566C4" w:rsidRDefault="008E0AA2" w:rsidP="00D81510">
            <w:pPr>
              <w:pStyle w:val="Betrag"/>
            </w:pPr>
            <w:r>
              <w:t>800.-</w:t>
            </w:r>
          </w:p>
        </w:tc>
      </w:tr>
      <w:tr w:rsidR="00BA517A" w:rsidRPr="006566C4" w14:paraId="2422EF24" w14:textId="77777777" w:rsidTr="005D484B">
        <w:trPr>
          <w:trHeight w:val="288"/>
        </w:trPr>
        <w:tc>
          <w:tcPr>
            <w:tcW w:w="5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985224" w14:textId="62F1C91B" w:rsidR="00640AAC" w:rsidRPr="006566C4" w:rsidRDefault="008E0AA2" w:rsidP="0021009B">
            <w:r>
              <w:t>Ausarbeitung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093FCB4" w14:textId="5C33BC0B" w:rsidR="00640AAC" w:rsidRPr="006566C4" w:rsidRDefault="008E0AA2" w:rsidP="0021009B">
            <w:r>
              <w:t>10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8526620" w14:textId="5D6356A4" w:rsidR="00640AAC" w:rsidRPr="006566C4" w:rsidRDefault="008E0AA2" w:rsidP="00D81510">
            <w:pPr>
              <w:pStyle w:val="Betrag"/>
            </w:pPr>
            <w:r>
              <w:t>80.-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24A034" w14:textId="1AAFB241" w:rsidR="00640AAC" w:rsidRPr="006566C4" w:rsidRDefault="008E0AA2" w:rsidP="00D81510">
            <w:pPr>
              <w:pStyle w:val="Betrag"/>
            </w:pPr>
            <w:r>
              <w:t>800.-</w:t>
            </w:r>
          </w:p>
        </w:tc>
      </w:tr>
      <w:tr w:rsidR="00BA517A" w:rsidRPr="006566C4" w14:paraId="24D82E8B" w14:textId="77777777" w:rsidTr="005D484B">
        <w:trPr>
          <w:trHeight w:val="288"/>
        </w:trPr>
        <w:tc>
          <w:tcPr>
            <w:tcW w:w="5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3D027B" w14:textId="0BCA1190" w:rsidR="00640AAC" w:rsidRPr="006566C4" w:rsidRDefault="008E0AA2" w:rsidP="0021009B">
            <w:r>
              <w:t>Fertigstellung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9510B0" w14:textId="70E0C079" w:rsidR="00640AAC" w:rsidRPr="006566C4" w:rsidRDefault="008E0AA2" w:rsidP="0021009B">
            <w:r>
              <w:t>10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7ADE7E8" w14:textId="00D1EC4D" w:rsidR="00640AAC" w:rsidRPr="006566C4" w:rsidRDefault="008E0AA2" w:rsidP="00D81510">
            <w:pPr>
              <w:pStyle w:val="Betrag"/>
            </w:pPr>
            <w:r>
              <w:t>80.-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A6A36C" w14:textId="6B62C265" w:rsidR="00640AAC" w:rsidRPr="006566C4" w:rsidRDefault="008E0AA2" w:rsidP="00D81510">
            <w:pPr>
              <w:pStyle w:val="Betrag"/>
            </w:pPr>
            <w:r>
              <w:t>800.-</w:t>
            </w:r>
          </w:p>
        </w:tc>
      </w:tr>
      <w:tr w:rsidR="00BA517A" w:rsidRPr="006566C4" w14:paraId="7B0E127C" w14:textId="77777777" w:rsidTr="005D484B">
        <w:trPr>
          <w:trHeight w:val="288"/>
        </w:trPr>
        <w:tc>
          <w:tcPr>
            <w:tcW w:w="5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7E48D7" w14:textId="20700207" w:rsidR="00640AAC" w:rsidRPr="006566C4" w:rsidRDefault="00640AAC" w:rsidP="0021009B"/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BBD1860" w14:textId="32E8EDBB" w:rsidR="00640AAC" w:rsidRPr="006566C4" w:rsidRDefault="00640AAC" w:rsidP="0021009B"/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5D0486" w14:textId="36BF0E60" w:rsidR="00640AAC" w:rsidRPr="006566C4" w:rsidRDefault="00640AAC" w:rsidP="00D81510">
            <w:pPr>
              <w:pStyle w:val="Betrag"/>
            </w:pP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B8366DC" w14:textId="0D8E7893" w:rsidR="00640AAC" w:rsidRPr="006566C4" w:rsidRDefault="00640AAC" w:rsidP="00D81510">
            <w:pPr>
              <w:pStyle w:val="Betrag"/>
            </w:pPr>
          </w:p>
        </w:tc>
      </w:tr>
      <w:tr w:rsidR="00BA517A" w:rsidRPr="006566C4" w14:paraId="0CCC9066" w14:textId="77777777" w:rsidTr="005D484B">
        <w:trPr>
          <w:trHeight w:val="288"/>
        </w:trPr>
        <w:tc>
          <w:tcPr>
            <w:tcW w:w="5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E815F5" w14:textId="6C360D0D" w:rsidR="00640AAC" w:rsidRPr="006566C4" w:rsidRDefault="00640AAC" w:rsidP="0021009B"/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39F3C09" w14:textId="7A6EC730" w:rsidR="00640AAC" w:rsidRPr="006566C4" w:rsidRDefault="00640AAC" w:rsidP="0021009B"/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CEEB8D" w14:textId="35187A57" w:rsidR="00640AAC" w:rsidRPr="006566C4" w:rsidRDefault="00640AAC" w:rsidP="00D81510">
            <w:pPr>
              <w:pStyle w:val="Betrag"/>
            </w:pP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32F6899" w14:textId="3CA25BF9" w:rsidR="00640AAC" w:rsidRPr="006566C4" w:rsidRDefault="00640AAC" w:rsidP="00D81510">
            <w:pPr>
              <w:pStyle w:val="Betrag"/>
            </w:pPr>
          </w:p>
        </w:tc>
      </w:tr>
      <w:tr w:rsidR="00BA517A" w:rsidRPr="006566C4" w14:paraId="04A971C7" w14:textId="77777777" w:rsidTr="005D484B">
        <w:trPr>
          <w:trHeight w:val="288"/>
        </w:trPr>
        <w:tc>
          <w:tcPr>
            <w:tcW w:w="5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C523A" w14:textId="3740BCCA" w:rsidR="00640AAC" w:rsidRPr="006566C4" w:rsidRDefault="00640AAC" w:rsidP="0021009B"/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F7B4540" w14:textId="3608A0E0" w:rsidR="00640AAC" w:rsidRPr="006566C4" w:rsidRDefault="00640AAC" w:rsidP="0021009B"/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71C7B58" w14:textId="663CE2AE" w:rsidR="00640AAC" w:rsidRPr="006566C4" w:rsidRDefault="00640AAC" w:rsidP="00D81510">
            <w:pPr>
              <w:pStyle w:val="Betrag"/>
            </w:pP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AB4C9AA" w14:textId="124B1805" w:rsidR="00640AAC" w:rsidRPr="006566C4" w:rsidRDefault="00640AAC" w:rsidP="00D81510">
            <w:pPr>
              <w:pStyle w:val="Betrag"/>
            </w:pPr>
          </w:p>
        </w:tc>
      </w:tr>
      <w:tr w:rsidR="00BA517A" w:rsidRPr="006566C4" w14:paraId="0596D25E" w14:textId="77777777" w:rsidTr="005D484B">
        <w:trPr>
          <w:trHeight w:val="288"/>
        </w:trPr>
        <w:tc>
          <w:tcPr>
            <w:tcW w:w="5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7E8BDF" w14:textId="20B92CAD" w:rsidR="00640AAC" w:rsidRPr="006566C4" w:rsidRDefault="00640AAC" w:rsidP="0021009B"/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8C8ED23" w14:textId="41AF8819" w:rsidR="00640AAC" w:rsidRPr="006566C4" w:rsidRDefault="00640AAC" w:rsidP="0021009B"/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F3E2CC3" w14:textId="33E9373C" w:rsidR="00640AAC" w:rsidRPr="006566C4" w:rsidRDefault="00640AAC" w:rsidP="00D81510">
            <w:pPr>
              <w:pStyle w:val="Betrag"/>
            </w:pP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47EE88" w14:textId="64C8EE93" w:rsidR="00640AAC" w:rsidRPr="006566C4" w:rsidRDefault="00640AAC" w:rsidP="00D81510">
            <w:pPr>
              <w:pStyle w:val="Betrag"/>
            </w:pPr>
          </w:p>
        </w:tc>
      </w:tr>
      <w:tr w:rsidR="00BA517A" w:rsidRPr="006566C4" w14:paraId="330AAC59" w14:textId="77777777" w:rsidTr="005D484B">
        <w:trPr>
          <w:trHeight w:val="288"/>
        </w:trPr>
        <w:tc>
          <w:tcPr>
            <w:tcW w:w="5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11167A" w14:textId="54C399BD" w:rsidR="00D4146A" w:rsidRPr="006566C4" w:rsidRDefault="00D4146A" w:rsidP="0021009B"/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897EDE2" w14:textId="7448B173" w:rsidR="00D4146A" w:rsidRPr="006566C4" w:rsidRDefault="00D4146A" w:rsidP="0021009B"/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78DCD58" w14:textId="445DEF41" w:rsidR="00D4146A" w:rsidRPr="006566C4" w:rsidRDefault="00D4146A" w:rsidP="00D81510">
            <w:pPr>
              <w:pStyle w:val="Betrag"/>
            </w:pP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60B856D" w14:textId="54A445B9" w:rsidR="00D4146A" w:rsidRPr="006566C4" w:rsidRDefault="00D4146A" w:rsidP="00D81510">
            <w:pPr>
              <w:pStyle w:val="Betrag"/>
            </w:pPr>
          </w:p>
        </w:tc>
      </w:tr>
      <w:tr w:rsidR="00BA517A" w:rsidRPr="006566C4" w14:paraId="513D1B3C" w14:textId="77777777" w:rsidTr="005D484B">
        <w:trPr>
          <w:trHeight w:val="288"/>
        </w:trPr>
        <w:tc>
          <w:tcPr>
            <w:tcW w:w="5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828EA6" w14:textId="1E34B91C" w:rsidR="00D4146A" w:rsidRPr="006566C4" w:rsidRDefault="00D4146A" w:rsidP="0021009B"/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AA7589D" w14:textId="1E5DD5D2" w:rsidR="00D4146A" w:rsidRPr="006566C4" w:rsidRDefault="00D4146A" w:rsidP="0021009B"/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0FF3E80" w14:textId="51FF052F" w:rsidR="00D4146A" w:rsidRPr="006566C4" w:rsidRDefault="00D4146A" w:rsidP="00D81510">
            <w:pPr>
              <w:pStyle w:val="Betrag"/>
            </w:pP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B0D8891" w14:textId="649DDF86" w:rsidR="00D4146A" w:rsidRPr="006566C4" w:rsidRDefault="00D4146A" w:rsidP="00D81510">
            <w:pPr>
              <w:pStyle w:val="Betrag"/>
            </w:pPr>
          </w:p>
        </w:tc>
      </w:tr>
      <w:tr w:rsidR="00BA517A" w:rsidRPr="006566C4" w14:paraId="7C62AA37" w14:textId="77777777" w:rsidTr="005D484B">
        <w:trPr>
          <w:trHeight w:val="288"/>
        </w:trPr>
        <w:tc>
          <w:tcPr>
            <w:tcW w:w="5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4AB0AD" w14:textId="1003A66A" w:rsidR="00D4146A" w:rsidRPr="006566C4" w:rsidRDefault="00D4146A" w:rsidP="0021009B"/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C68BB8F" w14:textId="5400E58A" w:rsidR="00D4146A" w:rsidRPr="006566C4" w:rsidRDefault="00D4146A" w:rsidP="0021009B"/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F02735" w14:textId="15C43E93" w:rsidR="00D4146A" w:rsidRPr="006566C4" w:rsidRDefault="00D4146A" w:rsidP="00D81510">
            <w:pPr>
              <w:pStyle w:val="Betrag"/>
            </w:pP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01CCFF4" w14:textId="13ED390A" w:rsidR="00D4146A" w:rsidRPr="006566C4" w:rsidRDefault="00D4146A" w:rsidP="00D81510">
            <w:pPr>
              <w:pStyle w:val="Betrag"/>
            </w:pPr>
          </w:p>
        </w:tc>
      </w:tr>
      <w:tr w:rsidR="00BA517A" w:rsidRPr="006566C4" w14:paraId="3719CBBC" w14:textId="77777777" w:rsidTr="005D484B">
        <w:trPr>
          <w:trHeight w:val="288"/>
        </w:trPr>
        <w:tc>
          <w:tcPr>
            <w:tcW w:w="5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28F35E" w14:textId="3A48A493" w:rsidR="00FB1848" w:rsidRPr="006566C4" w:rsidRDefault="00FB1848" w:rsidP="0021009B"/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E0D52DC" w14:textId="2152E95E" w:rsidR="00FB1848" w:rsidRPr="006566C4" w:rsidRDefault="00FB1848" w:rsidP="0021009B"/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30A98D" w14:textId="65D04F24" w:rsidR="00FB1848" w:rsidRPr="006566C4" w:rsidRDefault="00FB1848" w:rsidP="00D81510">
            <w:pPr>
              <w:pStyle w:val="Betrag"/>
            </w:pP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E541CB" w14:textId="75C47662" w:rsidR="00FB1848" w:rsidRPr="006566C4" w:rsidRDefault="00FB1848" w:rsidP="00D81510">
            <w:pPr>
              <w:pStyle w:val="Betrag"/>
            </w:pPr>
          </w:p>
        </w:tc>
      </w:tr>
      <w:tr w:rsidR="00BA517A" w:rsidRPr="006566C4" w14:paraId="38D72B8F" w14:textId="77777777" w:rsidTr="005D484B">
        <w:trPr>
          <w:trHeight w:val="288"/>
        </w:trPr>
        <w:tc>
          <w:tcPr>
            <w:tcW w:w="5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A9AD9B" w14:textId="469E2B3B" w:rsidR="00FB1848" w:rsidRPr="006566C4" w:rsidRDefault="00FB1848" w:rsidP="0021009B"/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F7609FF" w14:textId="10C1D2DC" w:rsidR="00FB1848" w:rsidRPr="006566C4" w:rsidRDefault="00FB1848" w:rsidP="0021009B"/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6A4AAF" w14:textId="41AE6698" w:rsidR="00FB1848" w:rsidRPr="006566C4" w:rsidRDefault="00FB1848" w:rsidP="00D81510">
            <w:pPr>
              <w:pStyle w:val="Betrag"/>
            </w:pP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EC00D9D" w14:textId="36FA7E28" w:rsidR="00FB1848" w:rsidRPr="006566C4" w:rsidRDefault="00FB1848" w:rsidP="00D81510">
            <w:pPr>
              <w:pStyle w:val="Betrag"/>
            </w:pPr>
          </w:p>
        </w:tc>
      </w:tr>
      <w:tr w:rsidR="00BA517A" w:rsidRPr="006566C4" w14:paraId="2805174D" w14:textId="77777777" w:rsidTr="005D484B">
        <w:trPr>
          <w:trHeight w:val="288"/>
        </w:trPr>
        <w:tc>
          <w:tcPr>
            <w:tcW w:w="5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AED987" w14:textId="478213B7" w:rsidR="00FB1848" w:rsidRPr="006566C4" w:rsidRDefault="00FB1848" w:rsidP="0021009B"/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BDBDBF3" w14:textId="72510689" w:rsidR="00FB1848" w:rsidRPr="006566C4" w:rsidRDefault="00FB1848" w:rsidP="0021009B"/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C91ACD4" w14:textId="6119D711" w:rsidR="00FB1848" w:rsidRPr="006566C4" w:rsidRDefault="00FB1848" w:rsidP="00D81510">
            <w:pPr>
              <w:pStyle w:val="Betrag"/>
            </w:pP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BA019A8" w14:textId="76926C3A" w:rsidR="00FB1848" w:rsidRPr="006566C4" w:rsidRDefault="00FB1848" w:rsidP="00D81510">
            <w:pPr>
              <w:pStyle w:val="Betrag"/>
            </w:pPr>
          </w:p>
        </w:tc>
      </w:tr>
      <w:tr w:rsidR="00BA517A" w:rsidRPr="006566C4" w14:paraId="7AC29528" w14:textId="77777777" w:rsidTr="005D484B">
        <w:trPr>
          <w:trHeight w:val="288"/>
        </w:trPr>
        <w:tc>
          <w:tcPr>
            <w:tcW w:w="5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5BB392" w14:textId="77FD220D" w:rsidR="00D4146A" w:rsidRPr="006566C4" w:rsidRDefault="00D4146A" w:rsidP="0021009B"/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704D6A2" w14:textId="4E7D3B2E" w:rsidR="00D4146A" w:rsidRPr="006566C4" w:rsidRDefault="00D4146A" w:rsidP="0021009B"/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FAAE296" w14:textId="4D26A178" w:rsidR="00D4146A" w:rsidRPr="006566C4" w:rsidRDefault="00D4146A" w:rsidP="00D81510">
            <w:pPr>
              <w:pStyle w:val="Betrag"/>
            </w:pP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9C37740" w14:textId="6A0EC4A3" w:rsidR="00D4146A" w:rsidRPr="006566C4" w:rsidRDefault="00D4146A" w:rsidP="00D81510">
            <w:pPr>
              <w:pStyle w:val="Betrag"/>
            </w:pPr>
          </w:p>
        </w:tc>
      </w:tr>
      <w:tr w:rsidR="00BA517A" w:rsidRPr="006566C4" w14:paraId="3E61F0AB" w14:textId="77777777" w:rsidTr="005D484B">
        <w:trPr>
          <w:trHeight w:val="288"/>
        </w:trPr>
        <w:tc>
          <w:tcPr>
            <w:tcW w:w="5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1279B" w14:textId="0F7DDC75" w:rsidR="00D4146A" w:rsidRPr="006566C4" w:rsidRDefault="00D4146A" w:rsidP="0021009B"/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9B91363" w14:textId="15DEA813" w:rsidR="00D4146A" w:rsidRPr="006566C4" w:rsidRDefault="00D4146A" w:rsidP="0021009B"/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C29B201" w14:textId="518AE921" w:rsidR="00D4146A" w:rsidRPr="006566C4" w:rsidRDefault="00D4146A" w:rsidP="00D81510">
            <w:pPr>
              <w:pStyle w:val="Betrag"/>
            </w:pP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69E9FB6" w14:textId="5F072EF8" w:rsidR="00D4146A" w:rsidRPr="006566C4" w:rsidRDefault="00D4146A" w:rsidP="00D81510">
            <w:pPr>
              <w:pStyle w:val="Betrag"/>
            </w:pPr>
          </w:p>
        </w:tc>
      </w:tr>
      <w:tr w:rsidR="00BA517A" w:rsidRPr="006566C4" w14:paraId="46888070" w14:textId="77777777" w:rsidTr="005D484B">
        <w:trPr>
          <w:trHeight w:val="288"/>
        </w:trPr>
        <w:tc>
          <w:tcPr>
            <w:tcW w:w="5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AAB29" w14:textId="372F9F8A" w:rsidR="00D4146A" w:rsidRPr="006566C4" w:rsidRDefault="00D4146A" w:rsidP="0021009B"/>
        </w:tc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6511F9" w14:textId="722B31E8" w:rsidR="00D4146A" w:rsidRPr="006566C4" w:rsidRDefault="00D4146A" w:rsidP="0021009B"/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B6F3B46" w14:textId="1AE71EEC" w:rsidR="00D4146A" w:rsidRPr="006566C4" w:rsidRDefault="00D4146A" w:rsidP="00D81510">
            <w:pPr>
              <w:pStyle w:val="Betrag"/>
            </w:pP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541C0A7" w14:textId="0B3654DD" w:rsidR="00D4146A" w:rsidRPr="006566C4" w:rsidRDefault="00D4146A" w:rsidP="00D81510">
            <w:pPr>
              <w:pStyle w:val="Betrag"/>
            </w:pPr>
          </w:p>
        </w:tc>
      </w:tr>
    </w:tbl>
    <w:tbl>
      <w:tblPr>
        <w:tblStyle w:val="Tabellenraster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In der ersten Tabelle Firmenname, Rechnungsdetails, Kundeninformationen und Projekt- oder Dienstbeschreibung eingeben; in der zweiten Tabelle Beschreibung, Stunden, Satz und Betrag eingeben; in der dritten Tabelle die Gesamtsumme eingeben"/>
      </w:tblPr>
      <w:tblGrid>
        <w:gridCol w:w="8309"/>
        <w:gridCol w:w="1434"/>
      </w:tblGrid>
      <w:tr w:rsidR="00667BFD" w:rsidRPr="006566C4" w14:paraId="53CDD76E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7DB4243F" w14:textId="77777777" w:rsidR="00667BFD" w:rsidRPr="006566C4" w:rsidRDefault="000F1CEC" w:rsidP="00667BFD">
            <w:pPr>
              <w:pStyle w:val="Rechtsbndig"/>
            </w:pPr>
            <w:sdt>
              <w:sdtPr>
                <w:alias w:val="Summe:"/>
                <w:tag w:val="Summe:"/>
                <w:id w:val="844984628"/>
                <w:placeholder>
                  <w:docPart w:val="53D07DD082AB44979E4AE782DF46DC3A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6566C4">
                  <w:rPr>
                    <w:lang w:bidi="de-DE"/>
                  </w:rPr>
                  <w:t>SUMME</w:t>
                </w:r>
              </w:sdtContent>
            </w:sdt>
          </w:p>
        </w:tc>
        <w:tc>
          <w:tcPr>
            <w:tcW w:w="736" w:type="pct"/>
          </w:tcPr>
          <w:p w14:paraId="02DF83BF" w14:textId="18D1D05C" w:rsidR="00667BFD" w:rsidRPr="006566C4" w:rsidRDefault="008E0AA2" w:rsidP="00667BFD">
            <w:pPr>
              <w:pStyle w:val="Rechtsbndig"/>
            </w:pPr>
            <w:r>
              <w:t>4900.-</w:t>
            </w:r>
          </w:p>
        </w:tc>
      </w:tr>
    </w:tbl>
    <w:p w14:paraId="1ACE74C7" w14:textId="6D270E21" w:rsidR="00A457F0" w:rsidRPr="006566C4" w:rsidRDefault="000F1CEC" w:rsidP="00A457F0">
      <w:sdt>
        <w:sdtPr>
          <w:alias w:val="Alle Schecks auszahlbar an:"/>
          <w:tag w:val="Alle Schecks auszahlbar an:"/>
          <w:id w:val="-79987568"/>
          <w:placeholder>
            <w:docPart w:val="E54E1C01222A4DC0813CDA23B0D2C918"/>
          </w:placeholder>
          <w:temporary/>
          <w:showingPlcHdr/>
          <w15:appearance w15:val="hidden"/>
        </w:sdtPr>
        <w:sdtEndPr/>
        <w:sdtContent>
          <w:r w:rsidR="00CB5D4F" w:rsidRPr="006566C4">
            <w:rPr>
              <w:lang w:bidi="de-DE"/>
            </w:rPr>
            <w:t>Alle Schecks auszahlbar an</w:t>
          </w:r>
        </w:sdtContent>
      </w:sdt>
      <w:r w:rsidR="00CB5D4F" w:rsidRPr="006566C4">
        <w:rPr>
          <w:lang w:bidi="de-DE"/>
        </w:rPr>
        <w:t xml:space="preserve"> </w:t>
      </w:r>
      <w:sdt>
        <w:sdtPr>
          <w:alias w:val="Firmenname:"/>
          <w:tag w:val="Firmenname:"/>
          <w:id w:val="260022135"/>
          <w:placeholder>
            <w:docPart w:val="BCC832CD011243A182878B7303F74D9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8E0AA2">
            <w:t>Backup und Restore</w:t>
          </w:r>
        </w:sdtContent>
      </w:sdt>
    </w:p>
    <w:sdt>
      <w:sdtPr>
        <w:alias w:val="Zahlungsbedingungen eingeben:"/>
        <w:tag w:val="Zahlungsbedingungen eingeben:"/>
        <w:id w:val="260022146"/>
        <w:placeholder>
          <w:docPart w:val="6688020FBF5A4613ACA2E1DDC746B2C2"/>
        </w:placeholder>
        <w:temporary/>
        <w:showingPlcHdr/>
        <w15:appearance w15:val="hidden"/>
      </w:sdtPr>
      <w:sdtEndPr/>
      <w:sdtContent>
        <w:p w14:paraId="7D62AA4A" w14:textId="77777777" w:rsidR="00A457F0" w:rsidRPr="006566C4" w:rsidRDefault="00B94BE3" w:rsidP="00A457F0">
          <w:r w:rsidRPr="006566C4">
            <w:rPr>
              <w:lang w:bidi="de-DE"/>
            </w:rPr>
            <w:t>Gesamtbetrag in 15 Tagen fällig. Überfällige Zahlungen werden mit Verzugszinsen von 1 % pro Monat berechnet.</w:t>
          </w:r>
        </w:p>
      </w:sdtContent>
    </w:sdt>
    <w:p w14:paraId="4D2BDB55" w14:textId="77777777" w:rsidR="00CC3C86" w:rsidRPr="006566C4" w:rsidRDefault="000F1CEC" w:rsidP="00A457F0">
      <w:pPr>
        <w:pStyle w:val="VielenDank"/>
      </w:pPr>
      <w:sdt>
        <w:sdtPr>
          <w:alias w:val="Vielen Dank für Ihre Bestellung:"/>
          <w:tag w:val="Vielen Dank für Ihre Bestellung:"/>
          <w:id w:val="1836949173"/>
          <w:placeholder>
            <w:docPart w:val="6648B326D22945AD9D2E5F39F1FD2F7D"/>
          </w:placeholder>
          <w:temporary/>
          <w:showingPlcHdr/>
          <w15:appearance w15:val="hidden"/>
        </w:sdtPr>
        <w:sdtEndPr/>
        <w:sdtContent>
          <w:r w:rsidR="00065BB9" w:rsidRPr="006566C4">
            <w:rPr>
              <w:lang w:bidi="de-DE"/>
            </w:rPr>
            <w:t>Vielen Dank für Ihre Bestellung!</w:t>
          </w:r>
        </w:sdtContent>
      </w:sdt>
    </w:p>
    <w:sectPr w:rsidR="00CC3C86" w:rsidRPr="006566C4" w:rsidSect="00A76BE7">
      <w:pgSz w:w="11906" w:h="16838" w:code="9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B2651" w14:textId="77777777" w:rsidR="000F1CEC" w:rsidRDefault="000F1CEC" w:rsidP="00450C0A">
      <w:pPr>
        <w:spacing w:line="240" w:lineRule="auto"/>
      </w:pPr>
      <w:r>
        <w:separator/>
      </w:r>
    </w:p>
  </w:endnote>
  <w:endnote w:type="continuationSeparator" w:id="0">
    <w:p w14:paraId="184E9095" w14:textId="77777777" w:rsidR="000F1CEC" w:rsidRDefault="000F1CEC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718B3" w14:textId="77777777" w:rsidR="000F1CEC" w:rsidRDefault="000F1CEC" w:rsidP="00450C0A">
      <w:pPr>
        <w:spacing w:line="240" w:lineRule="auto"/>
      </w:pPr>
      <w:r>
        <w:separator/>
      </w:r>
    </w:p>
  </w:footnote>
  <w:footnote w:type="continuationSeparator" w:id="0">
    <w:p w14:paraId="03F2A76C" w14:textId="77777777" w:rsidR="000F1CEC" w:rsidRDefault="000F1CEC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A2"/>
    <w:rsid w:val="000138E1"/>
    <w:rsid w:val="000247A3"/>
    <w:rsid w:val="000249F8"/>
    <w:rsid w:val="00065BB9"/>
    <w:rsid w:val="00090038"/>
    <w:rsid w:val="000F1CEC"/>
    <w:rsid w:val="00187DA3"/>
    <w:rsid w:val="001E3C2E"/>
    <w:rsid w:val="0021009B"/>
    <w:rsid w:val="0028500B"/>
    <w:rsid w:val="002A5AC8"/>
    <w:rsid w:val="002E09CB"/>
    <w:rsid w:val="00341D54"/>
    <w:rsid w:val="003473E2"/>
    <w:rsid w:val="003F03CA"/>
    <w:rsid w:val="00413490"/>
    <w:rsid w:val="00450C0A"/>
    <w:rsid w:val="0046047E"/>
    <w:rsid w:val="0047011B"/>
    <w:rsid w:val="00473FA7"/>
    <w:rsid w:val="004B0072"/>
    <w:rsid w:val="005404D4"/>
    <w:rsid w:val="00541B24"/>
    <w:rsid w:val="00580BA0"/>
    <w:rsid w:val="005A6D66"/>
    <w:rsid w:val="005D484B"/>
    <w:rsid w:val="00640AAC"/>
    <w:rsid w:val="006566C4"/>
    <w:rsid w:val="00661744"/>
    <w:rsid w:val="00667BFD"/>
    <w:rsid w:val="00695CEF"/>
    <w:rsid w:val="006A048E"/>
    <w:rsid w:val="006B1C5D"/>
    <w:rsid w:val="00736971"/>
    <w:rsid w:val="00780FDB"/>
    <w:rsid w:val="0078214D"/>
    <w:rsid w:val="007D140C"/>
    <w:rsid w:val="007F3D8D"/>
    <w:rsid w:val="008165AE"/>
    <w:rsid w:val="008235C2"/>
    <w:rsid w:val="00840CF9"/>
    <w:rsid w:val="00873336"/>
    <w:rsid w:val="008C1DFD"/>
    <w:rsid w:val="008E0AA2"/>
    <w:rsid w:val="0093568C"/>
    <w:rsid w:val="009436C3"/>
    <w:rsid w:val="00A418FA"/>
    <w:rsid w:val="00A457F0"/>
    <w:rsid w:val="00A67B29"/>
    <w:rsid w:val="00A76BE7"/>
    <w:rsid w:val="00AB03C9"/>
    <w:rsid w:val="00AF7EDF"/>
    <w:rsid w:val="00B33532"/>
    <w:rsid w:val="00B36CBE"/>
    <w:rsid w:val="00B54E14"/>
    <w:rsid w:val="00B6531B"/>
    <w:rsid w:val="00B764B8"/>
    <w:rsid w:val="00B90356"/>
    <w:rsid w:val="00B94BE3"/>
    <w:rsid w:val="00BA0E3D"/>
    <w:rsid w:val="00BA517A"/>
    <w:rsid w:val="00BD7A44"/>
    <w:rsid w:val="00C259F2"/>
    <w:rsid w:val="00C60CDF"/>
    <w:rsid w:val="00CB5D4F"/>
    <w:rsid w:val="00CC3C86"/>
    <w:rsid w:val="00D0610E"/>
    <w:rsid w:val="00D37BB6"/>
    <w:rsid w:val="00D4146A"/>
    <w:rsid w:val="00D45E69"/>
    <w:rsid w:val="00D46279"/>
    <w:rsid w:val="00D60631"/>
    <w:rsid w:val="00D76A11"/>
    <w:rsid w:val="00D81510"/>
    <w:rsid w:val="00DA424B"/>
    <w:rsid w:val="00E6107D"/>
    <w:rsid w:val="00E862B0"/>
    <w:rsid w:val="00EE620C"/>
    <w:rsid w:val="00F47526"/>
    <w:rsid w:val="00F52042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;"/>
  <w14:docId w14:val="7B6AAFB9"/>
  <w15:docId w15:val="{1CECFCD2-90B4-4A89-877D-23BE1EF6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DE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33532"/>
  </w:style>
  <w:style w:type="paragraph" w:styleId="berschrift1">
    <w:name w:val="heading 1"/>
    <w:basedOn w:val="Standard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berschrift2">
    <w:name w:val="heading 2"/>
    <w:basedOn w:val="Standard"/>
    <w:next w:val="Standard"/>
    <w:qFormat/>
    <w:rsid w:val="00A457F0"/>
    <w:pPr>
      <w:spacing w:after="60"/>
      <w:outlineLvl w:val="1"/>
    </w:pPr>
    <w:rPr>
      <w:b/>
      <w:caps/>
      <w:szCs w:val="16"/>
    </w:rPr>
  </w:style>
  <w:style w:type="paragraph" w:styleId="berschrift3">
    <w:name w:val="heading 3"/>
    <w:basedOn w:val="Standard"/>
    <w:next w:val="Standard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1E3C2E"/>
    <w:rPr>
      <w:rFonts w:cs="Tahoma"/>
      <w:szCs w:val="16"/>
    </w:rPr>
  </w:style>
  <w:style w:type="paragraph" w:customStyle="1" w:styleId="Firmenname">
    <w:name w:val="Firmenname"/>
    <w:basedOn w:val="Standard"/>
    <w:qFormat/>
    <w:rsid w:val="00A457F0"/>
    <w:rPr>
      <w:b/>
      <w:sz w:val="24"/>
    </w:rPr>
  </w:style>
  <w:style w:type="paragraph" w:customStyle="1" w:styleId="Spaltenberschrift">
    <w:name w:val="Spaltenüberschrift"/>
    <w:basedOn w:val="Standard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Rechtsbndig">
    <w:name w:val="Rechtsbündig"/>
    <w:basedOn w:val="Standard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VielenDank">
    <w:name w:val="Vielen Dank!"/>
    <w:basedOn w:val="Standard"/>
    <w:qFormat/>
    <w:rsid w:val="00A457F0"/>
    <w:pPr>
      <w:spacing w:before="600"/>
      <w:jc w:val="center"/>
    </w:pPr>
    <w:rPr>
      <w:b/>
      <w:bCs/>
    </w:rPr>
  </w:style>
  <w:style w:type="paragraph" w:customStyle="1" w:styleId="Betrag">
    <w:name w:val="Betrag"/>
    <w:basedOn w:val="Standard"/>
    <w:qFormat/>
    <w:rsid w:val="00D81510"/>
    <w:pPr>
      <w:jc w:val="right"/>
    </w:pPr>
    <w:rPr>
      <w:szCs w:val="20"/>
    </w:rPr>
  </w:style>
  <w:style w:type="character" w:styleId="Platzhaltertext">
    <w:name w:val="Placeholder Text"/>
    <w:basedOn w:val="Absatz-Standardschriftart"/>
    <w:uiPriority w:val="99"/>
    <w:semiHidden/>
    <w:rsid w:val="00780FDB"/>
    <w:rPr>
      <w:color w:val="595959" w:themeColor="text1" w:themeTint="A6"/>
    </w:rPr>
  </w:style>
  <w:style w:type="paragraph" w:styleId="Kopfzeile">
    <w:name w:val="header"/>
    <w:basedOn w:val="Standard"/>
    <w:link w:val="KopfzeileZch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3532"/>
  </w:style>
  <w:style w:type="paragraph" w:styleId="Fuzeile">
    <w:name w:val="footer"/>
    <w:basedOn w:val="Standard"/>
    <w:link w:val="FuzeileZch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3532"/>
  </w:style>
  <w:style w:type="table" w:styleId="Tabellenraster">
    <w:name w:val="Table Grid"/>
    <w:basedOn w:val="NormaleTabelle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semiHidden/>
    <w:unhideWhenUsed/>
    <w:rsid w:val="00065BB9"/>
  </w:style>
  <w:style w:type="paragraph" w:styleId="Blocktext">
    <w:name w:val="Block Text"/>
    <w:basedOn w:val="Standard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semiHidden/>
    <w:unhideWhenUsed/>
    <w:rsid w:val="00065BB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065BB9"/>
  </w:style>
  <w:style w:type="paragraph" w:styleId="Textkrper2">
    <w:name w:val="Body Text 2"/>
    <w:basedOn w:val="Standard"/>
    <w:link w:val="Textkrper2Zchn"/>
    <w:semiHidden/>
    <w:unhideWhenUsed/>
    <w:rsid w:val="00065BB9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065BB9"/>
  </w:style>
  <w:style w:type="paragraph" w:styleId="Textkrper3">
    <w:name w:val="Body Text 3"/>
    <w:basedOn w:val="Standard"/>
    <w:link w:val="Textkrper3Zchn"/>
    <w:semiHidden/>
    <w:unhideWhenUsed/>
    <w:rsid w:val="00065BB9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065BB9"/>
    <w:rPr>
      <w:szCs w:val="16"/>
    </w:rPr>
  </w:style>
  <w:style w:type="paragraph" w:styleId="Textkrper-Erstzeileneinzug">
    <w:name w:val="Body Text First Indent"/>
    <w:basedOn w:val="Textkrper"/>
    <w:link w:val="Textkrper-ErstzeileneinzugZchn"/>
    <w:semiHidden/>
    <w:unhideWhenUsed/>
    <w:rsid w:val="00065BB9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065BB9"/>
  </w:style>
  <w:style w:type="paragraph" w:styleId="Textkrper-Zeileneinzug">
    <w:name w:val="Body Text Indent"/>
    <w:basedOn w:val="Standard"/>
    <w:link w:val="Textkrper-ZeileneinzugZchn"/>
    <w:semiHidden/>
    <w:unhideWhenUsed/>
    <w:rsid w:val="00065BB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065BB9"/>
  </w:style>
  <w:style w:type="paragraph" w:styleId="Textkrper-Erstzeileneinzug2">
    <w:name w:val="Body Text First Indent 2"/>
    <w:basedOn w:val="Textkrper-Zeileneinzug"/>
    <w:link w:val="Textkrper-Erstzeileneinzug2Zchn"/>
    <w:semiHidden/>
    <w:unhideWhenUsed/>
    <w:rsid w:val="00065BB9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065BB9"/>
  </w:style>
  <w:style w:type="paragraph" w:styleId="Textkrper-Einzug2">
    <w:name w:val="Body Text Indent 2"/>
    <w:basedOn w:val="Standard"/>
    <w:link w:val="Textkrper-Einzug2Zchn"/>
    <w:semiHidden/>
    <w:unhideWhenUsed/>
    <w:rsid w:val="00065BB9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065BB9"/>
  </w:style>
  <w:style w:type="paragraph" w:styleId="Textkrper-Einzug3">
    <w:name w:val="Body Text Indent 3"/>
    <w:basedOn w:val="Standard"/>
    <w:link w:val="Textkrper-Einzug3Zchn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065BB9"/>
    <w:rPr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Gruformel">
    <w:name w:val="Closing"/>
    <w:basedOn w:val="Standard"/>
    <w:link w:val="GruformelZchn"/>
    <w:semiHidden/>
    <w:unhideWhenUsed/>
    <w:rsid w:val="00065BB9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065BB9"/>
  </w:style>
  <w:style w:type="table" w:styleId="FarbigesRaster">
    <w:name w:val="Colorful Grid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semiHidden/>
    <w:unhideWhenUsed/>
    <w:rsid w:val="00065BB9"/>
    <w:rPr>
      <w:sz w:val="22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BB9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065BB9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B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BB9"/>
    <w:rPr>
      <w:b/>
      <w:bCs/>
      <w:szCs w:val="20"/>
    </w:rPr>
  </w:style>
  <w:style w:type="table" w:styleId="DunkleListe">
    <w:name w:val="Dark List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semiHidden/>
    <w:unhideWhenUsed/>
    <w:rsid w:val="00065BB9"/>
  </w:style>
  <w:style w:type="character" w:customStyle="1" w:styleId="DatumZchn">
    <w:name w:val="Datum Zchn"/>
    <w:basedOn w:val="Absatz-Standardschriftart"/>
    <w:link w:val="Datum"/>
    <w:semiHidden/>
    <w:rsid w:val="00065BB9"/>
  </w:style>
  <w:style w:type="paragraph" w:styleId="Dokumentstruktur">
    <w:name w:val="Document Map"/>
    <w:basedOn w:val="Standard"/>
    <w:link w:val="DokumentstrukturZchn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065BB9"/>
    <w:rPr>
      <w:rFonts w:ascii="Segoe UI" w:hAnsi="Segoe UI" w:cs="Segoe UI"/>
      <w:szCs w:val="16"/>
    </w:rPr>
  </w:style>
  <w:style w:type="paragraph" w:styleId="E-Mail-Signatur">
    <w:name w:val="E-mail Signature"/>
    <w:basedOn w:val="Standard"/>
    <w:link w:val="E-Mail-SignaturZchn"/>
    <w:semiHidden/>
    <w:unhideWhenUsed/>
    <w:rsid w:val="00065BB9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semiHidden/>
    <w:rsid w:val="00065BB9"/>
  </w:style>
  <w:style w:type="character" w:styleId="Hervorhebung">
    <w:name w:val="Emphasis"/>
    <w:basedOn w:val="Absatz-Standardschriftart"/>
    <w:semiHidden/>
    <w:unhideWhenUsed/>
    <w:qFormat/>
    <w:rsid w:val="00065BB9"/>
    <w:rPr>
      <w:i/>
      <w:iCs/>
    </w:rPr>
  </w:style>
  <w:style w:type="character" w:styleId="Endnotenzeichen">
    <w:name w:val="endnote reference"/>
    <w:basedOn w:val="Absatz-Standardschriftart"/>
    <w:semiHidden/>
    <w:unhideWhenUsed/>
    <w:rsid w:val="00065BB9"/>
    <w:rPr>
      <w:vertAlign w:val="superscript"/>
    </w:rPr>
  </w:style>
  <w:style w:type="paragraph" w:styleId="Endnotentext">
    <w:name w:val="endnote text"/>
    <w:basedOn w:val="Standard"/>
    <w:link w:val="EndnotentextZchn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065BB9"/>
    <w:rPr>
      <w:szCs w:val="20"/>
    </w:rPr>
  </w:style>
  <w:style w:type="paragraph" w:styleId="Umschlagadresse">
    <w:name w:val="envelope address"/>
    <w:basedOn w:val="Standard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semiHidden/>
    <w:unhideWhenUsed/>
    <w:rsid w:val="00065BB9"/>
    <w:rPr>
      <w:color w:val="800080" w:themeColor="followedHyperlink"/>
      <w:u w:val="single"/>
    </w:rPr>
  </w:style>
  <w:style w:type="character" w:styleId="Funotenzeichen">
    <w:name w:val="footnote reference"/>
    <w:basedOn w:val="Absatz-Standardschriftart"/>
    <w:semiHidden/>
    <w:unhideWhenUsed/>
    <w:rsid w:val="00065BB9"/>
    <w:rPr>
      <w:vertAlign w:val="superscript"/>
    </w:rPr>
  </w:style>
  <w:style w:type="paragraph" w:styleId="Funotentext">
    <w:name w:val="footnote text"/>
    <w:basedOn w:val="Standard"/>
    <w:link w:val="FunotentextZchn"/>
    <w:semiHidden/>
    <w:unhideWhenUsed/>
    <w:rsid w:val="00065BB9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065BB9"/>
    <w:rPr>
      <w:szCs w:val="20"/>
    </w:rPr>
  </w:style>
  <w:style w:type="table" w:styleId="Gitternetztabelle1hell">
    <w:name w:val="Grid Table 1 Light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Absatz-Standardschriftar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berschrift4Zchn">
    <w:name w:val="Überschrift 4 Zchn"/>
    <w:basedOn w:val="Absatz-Standardschriftart"/>
    <w:link w:val="berschrift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kronym">
    <w:name w:val="HTML Acronym"/>
    <w:basedOn w:val="Absatz-Standardschriftart"/>
    <w:semiHidden/>
    <w:unhideWhenUsed/>
    <w:rsid w:val="00065BB9"/>
  </w:style>
  <w:style w:type="paragraph" w:styleId="HTMLAdresse">
    <w:name w:val="HTML Address"/>
    <w:basedOn w:val="Standard"/>
    <w:link w:val="HTMLAdresseZchn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065BB9"/>
    <w:rPr>
      <w:i/>
      <w:iCs/>
    </w:rPr>
  </w:style>
  <w:style w:type="character" w:styleId="HTMLZitat">
    <w:name w:val="HTML Cite"/>
    <w:basedOn w:val="Absatz-Standardschriftart"/>
    <w:semiHidden/>
    <w:unhideWhenUsed/>
    <w:rsid w:val="00065BB9"/>
    <w:rPr>
      <w:i/>
      <w:iCs/>
    </w:rPr>
  </w:style>
  <w:style w:type="character" w:styleId="HTMLCode">
    <w:name w:val="HTML Code"/>
    <w:basedOn w:val="Absatz-Standardschriftar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semiHidden/>
    <w:unhideWhenUsed/>
    <w:rsid w:val="00065BB9"/>
    <w:rPr>
      <w:i/>
      <w:iCs/>
    </w:rPr>
  </w:style>
  <w:style w:type="character" w:styleId="HTMLTastatur">
    <w:name w:val="HTML Keyboard"/>
    <w:basedOn w:val="Absatz-Standardschriftart"/>
    <w:semiHidden/>
    <w:unhideWhenUsed/>
    <w:rsid w:val="00065BB9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065BB9"/>
    <w:rPr>
      <w:rFonts w:ascii="Consolas" w:hAnsi="Consolas"/>
      <w:szCs w:val="20"/>
    </w:rPr>
  </w:style>
  <w:style w:type="character" w:styleId="HTMLBeispiel">
    <w:name w:val="HTML Sample"/>
    <w:basedOn w:val="Absatz-Standardschriftart"/>
    <w:semiHidden/>
    <w:unhideWhenUsed/>
    <w:rsid w:val="00065BB9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semiHidden/>
    <w:unhideWhenUsed/>
    <w:rsid w:val="00065BB9"/>
    <w:rPr>
      <w:i/>
      <w:iCs/>
    </w:rPr>
  </w:style>
  <w:style w:type="character" w:styleId="Hyperlink">
    <w:name w:val="Hyperlink"/>
    <w:basedOn w:val="Absatz-Standardschriftart"/>
    <w:semiHidden/>
    <w:unhideWhenUsed/>
    <w:rsid w:val="00065BB9"/>
    <w:rPr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Standard"/>
    <w:next w:val="Standard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Standard"/>
    <w:next w:val="Standard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Standard"/>
    <w:next w:val="Standard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Standard"/>
    <w:next w:val="Standard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Standard"/>
    <w:next w:val="Standard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Standard"/>
    <w:next w:val="Standard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Standard"/>
    <w:next w:val="Standard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Standard"/>
    <w:next w:val="Standard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berschrift">
    <w:name w:val="index heading"/>
    <w:basedOn w:val="Standard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780FDB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semiHidden/>
    <w:unhideWhenUsed/>
    <w:rsid w:val="00065BB9"/>
  </w:style>
  <w:style w:type="paragraph" w:styleId="Liste">
    <w:name w:val="List"/>
    <w:basedOn w:val="Standard"/>
    <w:semiHidden/>
    <w:unhideWhenUsed/>
    <w:rsid w:val="00065BB9"/>
    <w:pPr>
      <w:ind w:left="283" w:hanging="283"/>
      <w:contextualSpacing/>
    </w:pPr>
  </w:style>
  <w:style w:type="paragraph" w:styleId="Liste2">
    <w:name w:val="List 2"/>
    <w:basedOn w:val="Standard"/>
    <w:semiHidden/>
    <w:unhideWhenUsed/>
    <w:rsid w:val="00065BB9"/>
    <w:pPr>
      <w:ind w:left="566" w:hanging="283"/>
      <w:contextualSpacing/>
    </w:pPr>
  </w:style>
  <w:style w:type="paragraph" w:styleId="Liste3">
    <w:name w:val="List 3"/>
    <w:basedOn w:val="Standard"/>
    <w:semiHidden/>
    <w:unhideWhenUsed/>
    <w:rsid w:val="00065BB9"/>
    <w:pPr>
      <w:ind w:left="849" w:hanging="283"/>
      <w:contextualSpacing/>
    </w:pPr>
  </w:style>
  <w:style w:type="paragraph" w:styleId="Liste4">
    <w:name w:val="List 4"/>
    <w:basedOn w:val="Standard"/>
    <w:semiHidden/>
    <w:unhideWhenUsed/>
    <w:rsid w:val="00065BB9"/>
    <w:pPr>
      <w:ind w:left="1132" w:hanging="283"/>
      <w:contextualSpacing/>
    </w:pPr>
  </w:style>
  <w:style w:type="paragraph" w:styleId="Liste5">
    <w:name w:val="List 5"/>
    <w:basedOn w:val="Standard"/>
    <w:semiHidden/>
    <w:unhideWhenUsed/>
    <w:rsid w:val="00065BB9"/>
    <w:pPr>
      <w:ind w:left="1415" w:hanging="283"/>
      <w:contextualSpacing/>
    </w:pPr>
  </w:style>
  <w:style w:type="paragraph" w:styleId="Aufzhlungszeichen">
    <w:name w:val="List Bullet"/>
    <w:basedOn w:val="Standard"/>
    <w:semiHidden/>
    <w:unhideWhenUsed/>
    <w:rsid w:val="00065BB9"/>
    <w:pPr>
      <w:numPr>
        <w:numId w:val="3"/>
      </w:numPr>
      <w:contextualSpacing/>
    </w:pPr>
  </w:style>
  <w:style w:type="paragraph" w:styleId="Aufzhlungszeichen2">
    <w:name w:val="List Bullet 2"/>
    <w:basedOn w:val="Standard"/>
    <w:semiHidden/>
    <w:unhideWhenUsed/>
    <w:rsid w:val="00065BB9"/>
    <w:pPr>
      <w:numPr>
        <w:numId w:val="4"/>
      </w:numPr>
      <w:contextualSpacing/>
    </w:pPr>
  </w:style>
  <w:style w:type="paragraph" w:styleId="Aufzhlungszeichen3">
    <w:name w:val="List Bullet 3"/>
    <w:basedOn w:val="Standard"/>
    <w:semiHidden/>
    <w:unhideWhenUsed/>
    <w:rsid w:val="00065BB9"/>
    <w:pPr>
      <w:numPr>
        <w:numId w:val="5"/>
      </w:numPr>
      <w:contextualSpacing/>
    </w:pPr>
  </w:style>
  <w:style w:type="paragraph" w:styleId="Aufzhlungszeichen4">
    <w:name w:val="List Bullet 4"/>
    <w:basedOn w:val="Standard"/>
    <w:semiHidden/>
    <w:unhideWhenUsed/>
    <w:rsid w:val="00065BB9"/>
    <w:pPr>
      <w:numPr>
        <w:numId w:val="6"/>
      </w:numPr>
      <w:contextualSpacing/>
    </w:pPr>
  </w:style>
  <w:style w:type="paragraph" w:styleId="Aufzhlungszeichen5">
    <w:name w:val="List Bullet 5"/>
    <w:basedOn w:val="Standard"/>
    <w:semiHidden/>
    <w:unhideWhenUsed/>
    <w:rsid w:val="00065BB9"/>
    <w:pPr>
      <w:numPr>
        <w:numId w:val="7"/>
      </w:numPr>
      <w:contextualSpacing/>
    </w:pPr>
  </w:style>
  <w:style w:type="paragraph" w:styleId="Listenfortsetzung">
    <w:name w:val="List Continue"/>
    <w:basedOn w:val="Standard"/>
    <w:semiHidden/>
    <w:unhideWhenUsed/>
    <w:rsid w:val="00065BB9"/>
    <w:pPr>
      <w:spacing w:after="120"/>
      <w:ind w:left="283"/>
      <w:contextualSpacing/>
    </w:pPr>
  </w:style>
  <w:style w:type="paragraph" w:styleId="Listenfortsetzung2">
    <w:name w:val="List Continue 2"/>
    <w:basedOn w:val="Standard"/>
    <w:semiHidden/>
    <w:unhideWhenUsed/>
    <w:rsid w:val="00065BB9"/>
    <w:pPr>
      <w:spacing w:after="120"/>
      <w:ind w:left="566"/>
      <w:contextualSpacing/>
    </w:pPr>
  </w:style>
  <w:style w:type="paragraph" w:styleId="Listenfortsetzung3">
    <w:name w:val="List Continue 3"/>
    <w:basedOn w:val="Standard"/>
    <w:semiHidden/>
    <w:unhideWhenUsed/>
    <w:rsid w:val="00065BB9"/>
    <w:pPr>
      <w:spacing w:after="120"/>
      <w:ind w:left="849"/>
      <w:contextualSpacing/>
    </w:pPr>
  </w:style>
  <w:style w:type="paragraph" w:styleId="Listenfortsetzung4">
    <w:name w:val="List Continue 4"/>
    <w:basedOn w:val="Standard"/>
    <w:semiHidden/>
    <w:unhideWhenUsed/>
    <w:rsid w:val="00065BB9"/>
    <w:pPr>
      <w:spacing w:after="120"/>
      <w:ind w:left="1132"/>
      <w:contextualSpacing/>
    </w:pPr>
  </w:style>
  <w:style w:type="paragraph" w:styleId="Listenfortsetzung5">
    <w:name w:val="List Continue 5"/>
    <w:basedOn w:val="Standard"/>
    <w:semiHidden/>
    <w:unhideWhenUsed/>
    <w:rsid w:val="00065BB9"/>
    <w:pPr>
      <w:spacing w:after="120"/>
      <w:ind w:left="1415"/>
      <w:contextualSpacing/>
    </w:pPr>
  </w:style>
  <w:style w:type="paragraph" w:styleId="Listennummer">
    <w:name w:val="List Number"/>
    <w:basedOn w:val="Standard"/>
    <w:semiHidden/>
    <w:unhideWhenUsed/>
    <w:rsid w:val="00065BB9"/>
    <w:pPr>
      <w:numPr>
        <w:numId w:val="8"/>
      </w:numPr>
      <w:contextualSpacing/>
    </w:pPr>
  </w:style>
  <w:style w:type="paragraph" w:styleId="Listennummer2">
    <w:name w:val="List Number 2"/>
    <w:basedOn w:val="Standard"/>
    <w:semiHidden/>
    <w:unhideWhenUsed/>
    <w:rsid w:val="00065BB9"/>
    <w:pPr>
      <w:numPr>
        <w:numId w:val="9"/>
      </w:numPr>
      <w:contextualSpacing/>
    </w:pPr>
  </w:style>
  <w:style w:type="paragraph" w:styleId="Listennummer3">
    <w:name w:val="List Number 3"/>
    <w:basedOn w:val="Standard"/>
    <w:semiHidden/>
    <w:unhideWhenUsed/>
    <w:rsid w:val="00065BB9"/>
    <w:pPr>
      <w:numPr>
        <w:numId w:val="10"/>
      </w:numPr>
      <w:contextualSpacing/>
    </w:pPr>
  </w:style>
  <w:style w:type="paragraph" w:styleId="Listennummer4">
    <w:name w:val="List Number 4"/>
    <w:basedOn w:val="Standard"/>
    <w:semiHidden/>
    <w:unhideWhenUsed/>
    <w:rsid w:val="00065BB9"/>
    <w:pPr>
      <w:numPr>
        <w:numId w:val="11"/>
      </w:numPr>
      <w:contextualSpacing/>
    </w:pPr>
  </w:style>
  <w:style w:type="paragraph" w:styleId="Listennummer5">
    <w:name w:val="List Number 5"/>
    <w:basedOn w:val="Standard"/>
    <w:semiHidden/>
    <w:unhideWhenUsed/>
    <w:rsid w:val="00065BB9"/>
    <w:pPr>
      <w:numPr>
        <w:numId w:val="12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065BB9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065BB9"/>
    <w:rPr>
      <w:rFonts w:ascii="Consolas" w:hAnsi="Consolas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Erwhnung">
    <w:name w:val="Mention"/>
    <w:basedOn w:val="Absatz-Standardschriftar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StandardWeb">
    <w:name w:val="Normal (Web)"/>
    <w:basedOn w:val="Standard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unhideWhenUsed/>
    <w:rsid w:val="00065BB9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semiHidden/>
    <w:unhideWhenUsed/>
    <w:rsid w:val="00065BB9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065BB9"/>
  </w:style>
  <w:style w:type="character" w:styleId="Seitenzahl">
    <w:name w:val="page number"/>
    <w:basedOn w:val="Absatz-Standardschriftart"/>
    <w:semiHidden/>
    <w:unhideWhenUsed/>
    <w:rsid w:val="00065BB9"/>
  </w:style>
  <w:style w:type="table" w:styleId="EinfacheTabelle1">
    <w:name w:val="Plain Table 1"/>
    <w:basedOn w:val="NormaleTabelle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065BB9"/>
    <w:rPr>
      <w:rFonts w:ascii="Consolas" w:hAnsi="Consolas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065BB9"/>
    <w:rPr>
      <w:i/>
      <w:iCs/>
      <w:color w:val="404040" w:themeColor="text1" w:themeTint="BF"/>
    </w:rPr>
  </w:style>
  <w:style w:type="paragraph" w:styleId="Anrede">
    <w:name w:val="Salutation"/>
    <w:basedOn w:val="Standard"/>
    <w:next w:val="Standard"/>
    <w:link w:val="AnredeZchn"/>
    <w:semiHidden/>
    <w:unhideWhenUsed/>
    <w:rsid w:val="00065BB9"/>
  </w:style>
  <w:style w:type="character" w:customStyle="1" w:styleId="AnredeZchn">
    <w:name w:val="Anrede Zchn"/>
    <w:basedOn w:val="Absatz-Standardschriftart"/>
    <w:link w:val="Anrede"/>
    <w:semiHidden/>
    <w:rsid w:val="00065BB9"/>
  </w:style>
  <w:style w:type="paragraph" w:styleId="Unterschrift">
    <w:name w:val="Signature"/>
    <w:basedOn w:val="Standard"/>
    <w:link w:val="UnterschriftZchn"/>
    <w:semiHidden/>
    <w:unhideWhenUsed/>
    <w:rsid w:val="00065BB9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065BB9"/>
  </w:style>
  <w:style w:type="character" w:styleId="SmartHyperlink">
    <w:name w:val="Smart Hyperlink"/>
    <w:basedOn w:val="Absatz-Standardschriftart"/>
    <w:uiPriority w:val="99"/>
    <w:semiHidden/>
    <w:unhideWhenUsed/>
    <w:rsid w:val="00065BB9"/>
    <w:rPr>
      <w:u w:val="dotted"/>
    </w:rPr>
  </w:style>
  <w:style w:type="character" w:styleId="Fett">
    <w:name w:val="Strong"/>
    <w:basedOn w:val="Absatz-Standardschriftart"/>
    <w:semiHidden/>
    <w:unhideWhenUsed/>
    <w:qFormat/>
    <w:rsid w:val="00065BB9"/>
    <w:rPr>
      <w:b/>
      <w:bCs/>
    </w:rPr>
  </w:style>
  <w:style w:type="paragraph" w:styleId="Untertitel">
    <w:name w:val="Subtitle"/>
    <w:basedOn w:val="Standard"/>
    <w:next w:val="Standard"/>
    <w:link w:val="UntertitelZchn"/>
    <w:semiHidden/>
    <w:unhideWhenUsed/>
    <w:qFormat/>
    <w:rsid w:val="00065BB9"/>
    <w:pPr>
      <w:numPr>
        <w:ilvl w:val="1"/>
      </w:numPr>
      <w:spacing w:after="160"/>
    </w:pPr>
    <w:rPr>
      <w:rFonts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elle3D-Effekt1">
    <w:name w:val="Table 3D effects 1"/>
    <w:basedOn w:val="NormaleTabelle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semiHidden/>
    <w:unhideWhenUsed/>
    <w:rsid w:val="00065BB9"/>
    <w:pPr>
      <w:ind w:left="220" w:hanging="220"/>
    </w:pPr>
  </w:style>
  <w:style w:type="paragraph" w:styleId="Abbildungsverzeichnis">
    <w:name w:val="table of figures"/>
    <w:basedOn w:val="Standard"/>
    <w:next w:val="Standard"/>
    <w:semiHidden/>
    <w:unhideWhenUsed/>
    <w:rsid w:val="00065BB9"/>
  </w:style>
  <w:style w:type="table" w:styleId="TabelleProfessionell">
    <w:name w:val="Table Professional"/>
    <w:basedOn w:val="NormaleTabelle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GV-berschrift">
    <w:name w:val="toa heading"/>
    <w:basedOn w:val="Standard"/>
    <w:next w:val="Standard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semiHidden/>
    <w:unhideWhenUsed/>
    <w:rsid w:val="00065BB9"/>
    <w:pPr>
      <w:spacing w:after="100"/>
    </w:pPr>
  </w:style>
  <w:style w:type="paragraph" w:styleId="Verzeichnis2">
    <w:name w:val="toc 2"/>
    <w:basedOn w:val="Standard"/>
    <w:next w:val="Standard"/>
    <w:autoRedefine/>
    <w:semiHidden/>
    <w:unhideWhenUsed/>
    <w:rsid w:val="00065BB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semiHidden/>
    <w:unhideWhenUsed/>
    <w:rsid w:val="00065BB9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semiHidden/>
    <w:unhideWhenUsed/>
    <w:rsid w:val="00065BB9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semiHidden/>
    <w:unhideWhenUsed/>
    <w:rsid w:val="00065BB9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semiHidden/>
    <w:unhideWhenUsed/>
    <w:rsid w:val="00065BB9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semiHidden/>
    <w:unhideWhenUsed/>
    <w:rsid w:val="00065BB9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semiHidden/>
    <w:unhideWhenUsed/>
    <w:rsid w:val="00065BB9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semiHidden/>
    <w:unhideWhenUsed/>
    <w:rsid w:val="00065BB9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ni\AppData\Roaming\Microsoft\Templates\Rechnung%20&#252;ber%20Dienstleistungen%20mit%20Stunden%20und%20Stundensatz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D911A7BA42497ABBE26063D49295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C5E306-82DB-4F12-8D1D-374B059FB475}"/>
      </w:docPartPr>
      <w:docPartBody>
        <w:p w:rsidR="00000000" w:rsidRDefault="000D3108">
          <w:pPr>
            <w:pStyle w:val="50D911A7BA42497ABBE26063D492958F"/>
          </w:pPr>
          <w:r w:rsidRPr="006566C4">
            <w:rPr>
              <w:lang w:bidi="de-DE"/>
            </w:rPr>
            <w:t>Firmenname</w:t>
          </w:r>
        </w:p>
      </w:docPartBody>
    </w:docPart>
    <w:docPart>
      <w:docPartPr>
        <w:name w:val="8C0B12725C0640508D78A5BC1F96DC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C0845B-416F-4566-9293-3475955E9A74}"/>
      </w:docPartPr>
      <w:docPartBody>
        <w:p w:rsidR="00000000" w:rsidRDefault="000D3108">
          <w:pPr>
            <w:pStyle w:val="8C0B12725C0640508D78A5BC1F96DC65"/>
          </w:pPr>
          <w:r w:rsidRPr="006566C4">
            <w:rPr>
              <w:lang w:bidi="de-DE"/>
            </w:rPr>
            <w:t>RECHNUNG</w:t>
          </w:r>
        </w:p>
      </w:docPartBody>
    </w:docPart>
    <w:docPart>
      <w:docPartPr>
        <w:name w:val="4DD963CEDF554A9B83757956852279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1359E5-8540-4785-A4BC-D488B08ADC5B}"/>
      </w:docPartPr>
      <w:docPartBody>
        <w:p w:rsidR="00000000" w:rsidRDefault="000D3108">
          <w:pPr>
            <w:pStyle w:val="4DD963CEDF554A9B8375795685227987"/>
          </w:pPr>
          <w:r w:rsidRPr="006566C4">
            <w:rPr>
              <w:lang w:bidi="de-DE"/>
            </w:rPr>
            <w:t>Rechnungsnr.</w:t>
          </w:r>
        </w:p>
      </w:docPartBody>
    </w:docPart>
    <w:docPart>
      <w:docPartPr>
        <w:name w:val="55B631D1667F406BBCA0A74B6C86B7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25DCF8-60DC-4722-A7AE-77B0267C8A03}"/>
      </w:docPartPr>
      <w:docPartBody>
        <w:p w:rsidR="00000000" w:rsidRDefault="000D3108">
          <w:pPr>
            <w:pStyle w:val="55B631D1667F406BBCA0A74B6C86B7D3"/>
          </w:pPr>
          <w:r w:rsidRPr="006566C4">
            <w:rPr>
              <w:lang w:bidi="de-DE"/>
            </w:rPr>
            <w:t>Nummer</w:t>
          </w:r>
        </w:p>
      </w:docPartBody>
    </w:docPart>
    <w:docPart>
      <w:docPartPr>
        <w:name w:val="35614069D13C4112B2A0749325FDD1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67B401-894F-4615-A474-4D49C8AC07E8}"/>
      </w:docPartPr>
      <w:docPartBody>
        <w:p w:rsidR="00000000" w:rsidRDefault="000D3108">
          <w:pPr>
            <w:pStyle w:val="35614069D13C4112B2A0749325FDD1CD"/>
          </w:pPr>
          <w:r w:rsidRPr="006566C4">
            <w:rPr>
              <w:lang w:bidi="de-DE"/>
            </w:rPr>
            <w:t>Datum:</w:t>
          </w:r>
        </w:p>
      </w:docPartBody>
    </w:docPart>
    <w:docPart>
      <w:docPartPr>
        <w:name w:val="1F387474902F4548BAD243ACEC8E62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A9F027-B172-46D6-BD5B-08987BDC2643}"/>
      </w:docPartPr>
      <w:docPartBody>
        <w:p w:rsidR="00000000" w:rsidRDefault="000D3108">
          <w:pPr>
            <w:pStyle w:val="1F387474902F4548BAD243ACEC8E620C"/>
          </w:pPr>
          <w:r w:rsidRPr="006566C4">
            <w:rPr>
              <w:lang w:bidi="de-DE"/>
            </w:rPr>
            <w:t>Für:</w:t>
          </w:r>
        </w:p>
      </w:docPartBody>
    </w:docPart>
    <w:docPart>
      <w:docPartPr>
        <w:name w:val="964DD6788ED9439F9A2F2E9B3E4E61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9BC01B-5F98-461F-8CFF-4DA093609783}"/>
      </w:docPartPr>
      <w:docPartBody>
        <w:p w:rsidR="00000000" w:rsidRDefault="000D3108">
          <w:pPr>
            <w:pStyle w:val="964DD6788ED9439F9A2F2E9B3E4E61C3"/>
          </w:pPr>
          <w:r w:rsidRPr="006566C4">
            <w:rPr>
              <w:lang w:bidi="de-DE"/>
            </w:rPr>
            <w:t>BESCHREIBUNG</w:t>
          </w:r>
        </w:p>
      </w:docPartBody>
    </w:docPart>
    <w:docPart>
      <w:docPartPr>
        <w:name w:val="FA621BECAE5D4D1589D3B575F54520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30EAF0-BB78-482B-98BF-14FC1F90A2C2}"/>
      </w:docPartPr>
      <w:docPartBody>
        <w:p w:rsidR="00000000" w:rsidRDefault="000D3108">
          <w:pPr>
            <w:pStyle w:val="FA621BECAE5D4D1589D3B575F54520BC"/>
          </w:pPr>
          <w:r w:rsidRPr="006566C4">
            <w:rPr>
              <w:lang w:bidi="de-DE"/>
            </w:rPr>
            <w:t>STUNDEN</w:t>
          </w:r>
        </w:p>
      </w:docPartBody>
    </w:docPart>
    <w:docPart>
      <w:docPartPr>
        <w:name w:val="D145A9B17505498181754B392CAA38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E787F4-814F-4E9F-B8C7-7D4021B746FE}"/>
      </w:docPartPr>
      <w:docPartBody>
        <w:p w:rsidR="00000000" w:rsidRDefault="000D3108">
          <w:pPr>
            <w:pStyle w:val="D145A9B17505498181754B392CAA3897"/>
          </w:pPr>
          <w:r w:rsidRPr="006566C4">
            <w:rPr>
              <w:lang w:bidi="de-DE"/>
            </w:rPr>
            <w:t>SATZ</w:t>
          </w:r>
        </w:p>
      </w:docPartBody>
    </w:docPart>
    <w:docPart>
      <w:docPartPr>
        <w:name w:val="FD7F201C42B14E6DA613B25F5D763D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765B9C-613D-4047-B279-35DBECD96435}"/>
      </w:docPartPr>
      <w:docPartBody>
        <w:p w:rsidR="00000000" w:rsidRDefault="000D3108">
          <w:pPr>
            <w:pStyle w:val="FD7F201C42B14E6DA613B25F5D763DD3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53D07DD082AB44979E4AE782DF46DC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314EC0-ED52-4397-92EC-B20E74500B75}"/>
      </w:docPartPr>
      <w:docPartBody>
        <w:p w:rsidR="00000000" w:rsidRDefault="000D3108">
          <w:pPr>
            <w:pStyle w:val="53D07DD082AB44979E4AE782DF46DC3A"/>
          </w:pPr>
          <w:r w:rsidRPr="006566C4">
            <w:rPr>
              <w:lang w:bidi="de-DE"/>
            </w:rPr>
            <w:t>SUMME</w:t>
          </w:r>
        </w:p>
      </w:docPartBody>
    </w:docPart>
    <w:docPart>
      <w:docPartPr>
        <w:name w:val="E54E1C01222A4DC0813CDA23B0D2C9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70EA6B-FC4C-41A2-98CC-61B66FEBCFB8}"/>
      </w:docPartPr>
      <w:docPartBody>
        <w:p w:rsidR="00000000" w:rsidRDefault="000D3108">
          <w:pPr>
            <w:pStyle w:val="E54E1C01222A4DC0813CDA23B0D2C918"/>
          </w:pPr>
          <w:r w:rsidRPr="006566C4">
            <w:rPr>
              <w:lang w:bidi="de-DE"/>
            </w:rPr>
            <w:t>Alle Schecks auszahlbar an</w:t>
          </w:r>
        </w:p>
      </w:docPartBody>
    </w:docPart>
    <w:docPart>
      <w:docPartPr>
        <w:name w:val="BCC832CD011243A182878B7303F74D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CB1513-6F93-4F73-AE03-11B7F1F9B816}"/>
      </w:docPartPr>
      <w:docPartBody>
        <w:p w:rsidR="00000000" w:rsidRDefault="000D3108">
          <w:pPr>
            <w:pStyle w:val="BCC832CD011243A182878B7303F74D9C"/>
          </w:pPr>
          <w:r w:rsidRPr="006566C4">
            <w:rPr>
              <w:lang w:bidi="de-DE"/>
            </w:rPr>
            <w:t>Firmenname</w:t>
          </w:r>
        </w:p>
      </w:docPartBody>
    </w:docPart>
    <w:docPart>
      <w:docPartPr>
        <w:name w:val="6688020FBF5A4613ACA2E1DDC746B2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0C22C9-0C87-450F-87FA-512E42EC466A}"/>
      </w:docPartPr>
      <w:docPartBody>
        <w:p w:rsidR="00000000" w:rsidRDefault="000D3108">
          <w:pPr>
            <w:pStyle w:val="6688020FBF5A4613ACA2E1DDC746B2C2"/>
          </w:pPr>
          <w:r w:rsidRPr="006566C4">
            <w:rPr>
              <w:lang w:bidi="de-DE"/>
            </w:rPr>
            <w:t>Gesamtbetrag in 15 Tagen fällig. Überfällige Zahlungen werden mit Verzugszinsen von 1 % pro Monat berechnet.</w:t>
          </w:r>
        </w:p>
      </w:docPartBody>
    </w:docPart>
    <w:docPart>
      <w:docPartPr>
        <w:name w:val="6648B326D22945AD9D2E5F39F1FD2F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86F586-D77D-4405-8521-4F815F8F1792}"/>
      </w:docPartPr>
      <w:docPartBody>
        <w:p w:rsidR="00000000" w:rsidRDefault="000D3108">
          <w:pPr>
            <w:pStyle w:val="6648B326D22945AD9D2E5F39F1FD2F7D"/>
          </w:pPr>
          <w:r w:rsidRPr="006566C4">
            <w:rPr>
              <w:lang w:bidi="de-DE"/>
            </w:rPr>
            <w:t>Vielen Dank für Ihre Bestellung!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08"/>
    <w:rsid w:val="000D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D911A7BA42497ABBE26063D492958F">
    <w:name w:val="50D911A7BA42497ABBE26063D492958F"/>
  </w:style>
  <w:style w:type="paragraph" w:customStyle="1" w:styleId="51DF46F05AF14844A5CCA602BAAD69F1">
    <w:name w:val="51DF46F05AF14844A5CCA602BAAD69F1"/>
  </w:style>
  <w:style w:type="paragraph" w:customStyle="1" w:styleId="12AB6483CF0E4781B7C61BFB983350C7">
    <w:name w:val="12AB6483CF0E4781B7C61BFB983350C7"/>
  </w:style>
  <w:style w:type="paragraph" w:customStyle="1" w:styleId="25634E342DE745E3A98FDC5AC5372540">
    <w:name w:val="25634E342DE745E3A98FDC5AC5372540"/>
  </w:style>
  <w:style w:type="paragraph" w:customStyle="1" w:styleId="07AE41DC8DD944E290BD736B562D3E73">
    <w:name w:val="07AE41DC8DD944E290BD736B562D3E73"/>
  </w:style>
  <w:style w:type="paragraph" w:customStyle="1" w:styleId="960EC307423F48838A23F1289382C700">
    <w:name w:val="960EC307423F48838A23F1289382C700"/>
  </w:style>
  <w:style w:type="paragraph" w:customStyle="1" w:styleId="F4BED9A18EE04CBCBDEBA8936DBBDC27">
    <w:name w:val="F4BED9A18EE04CBCBDEBA8936DBBDC27"/>
  </w:style>
  <w:style w:type="paragraph" w:customStyle="1" w:styleId="749CD46C62F24DA89EC9E8B0ACF23A5A">
    <w:name w:val="749CD46C62F24DA89EC9E8B0ACF23A5A"/>
  </w:style>
  <w:style w:type="paragraph" w:customStyle="1" w:styleId="8C0B12725C0640508D78A5BC1F96DC65">
    <w:name w:val="8C0B12725C0640508D78A5BC1F96DC65"/>
  </w:style>
  <w:style w:type="paragraph" w:customStyle="1" w:styleId="4DD963CEDF554A9B8375795685227987">
    <w:name w:val="4DD963CEDF554A9B8375795685227987"/>
  </w:style>
  <w:style w:type="paragraph" w:customStyle="1" w:styleId="55B631D1667F406BBCA0A74B6C86B7D3">
    <w:name w:val="55B631D1667F406BBCA0A74B6C86B7D3"/>
  </w:style>
  <w:style w:type="paragraph" w:customStyle="1" w:styleId="35614069D13C4112B2A0749325FDD1CD">
    <w:name w:val="35614069D13C4112B2A0749325FDD1CD"/>
  </w:style>
  <w:style w:type="paragraph" w:customStyle="1" w:styleId="EA308049BF9A4DF682752983D3768E21">
    <w:name w:val="EA308049BF9A4DF682752983D3768E21"/>
  </w:style>
  <w:style w:type="paragraph" w:customStyle="1" w:styleId="B23BE6C90E6645F198BAAE92FC17058D">
    <w:name w:val="B23BE6C90E6645F198BAAE92FC17058D"/>
  </w:style>
  <w:style w:type="paragraph" w:customStyle="1" w:styleId="A1BF7306D4CF4B45BAEC70853A4F20A4">
    <w:name w:val="A1BF7306D4CF4B45BAEC70853A4F20A4"/>
  </w:style>
  <w:style w:type="paragraph" w:customStyle="1" w:styleId="2C1501A0AE244043A1DF4015B1AD60FD">
    <w:name w:val="2C1501A0AE244043A1DF4015B1AD60FD"/>
  </w:style>
  <w:style w:type="paragraph" w:customStyle="1" w:styleId="E18FD62E0E5349639401617A20771339">
    <w:name w:val="E18FD62E0E5349639401617A20771339"/>
  </w:style>
  <w:style w:type="paragraph" w:customStyle="1" w:styleId="CDADC60B4C234C82A63E695D828CF19B">
    <w:name w:val="CDADC60B4C234C82A63E695D828CF19B"/>
  </w:style>
  <w:style w:type="paragraph" w:customStyle="1" w:styleId="1F387474902F4548BAD243ACEC8E620C">
    <w:name w:val="1F387474902F4548BAD243ACEC8E620C"/>
  </w:style>
  <w:style w:type="paragraph" w:customStyle="1" w:styleId="25E1A964A7BD44EEBFA36634A6DB0680">
    <w:name w:val="25E1A964A7BD44EEBFA36634A6DB0680"/>
  </w:style>
  <w:style w:type="paragraph" w:customStyle="1" w:styleId="E1803B2E53AB4500846AE194575CD0FE">
    <w:name w:val="E1803B2E53AB4500846AE194575CD0FE"/>
  </w:style>
  <w:style w:type="paragraph" w:customStyle="1" w:styleId="F94E71E1C2E242859FDD7D9E762D6FB0">
    <w:name w:val="F94E71E1C2E242859FDD7D9E762D6FB0"/>
  </w:style>
  <w:style w:type="paragraph" w:customStyle="1" w:styleId="964DD6788ED9439F9A2F2E9B3E4E61C3">
    <w:name w:val="964DD6788ED9439F9A2F2E9B3E4E61C3"/>
  </w:style>
  <w:style w:type="paragraph" w:customStyle="1" w:styleId="FA621BECAE5D4D1589D3B575F54520BC">
    <w:name w:val="FA621BECAE5D4D1589D3B575F54520BC"/>
  </w:style>
  <w:style w:type="paragraph" w:customStyle="1" w:styleId="D145A9B17505498181754B392CAA3897">
    <w:name w:val="D145A9B17505498181754B392CAA3897"/>
  </w:style>
  <w:style w:type="paragraph" w:customStyle="1" w:styleId="FD7F201C42B14E6DA613B25F5D763DD3">
    <w:name w:val="FD7F201C42B14E6DA613B25F5D763DD3"/>
  </w:style>
  <w:style w:type="paragraph" w:customStyle="1" w:styleId="100E79C304A14C4CB05F4D8E2F418FC7">
    <w:name w:val="100E79C304A14C4CB05F4D8E2F418FC7"/>
  </w:style>
  <w:style w:type="paragraph" w:customStyle="1" w:styleId="076FA6988E7A4B539CFEA5F1FDAC1C3F">
    <w:name w:val="076FA6988E7A4B539CFEA5F1FDAC1C3F"/>
  </w:style>
  <w:style w:type="paragraph" w:customStyle="1" w:styleId="B0A928C8393F46AAA67B12757E3DF6B6">
    <w:name w:val="B0A928C8393F46AAA67B12757E3DF6B6"/>
  </w:style>
  <w:style w:type="paragraph" w:customStyle="1" w:styleId="6EA6086BBF3645B189194E4C37FD637C">
    <w:name w:val="6EA6086BBF3645B189194E4C37FD637C"/>
  </w:style>
  <w:style w:type="paragraph" w:customStyle="1" w:styleId="B8C51C36463F476E9E122A38EE24169A">
    <w:name w:val="B8C51C36463F476E9E122A38EE24169A"/>
  </w:style>
  <w:style w:type="paragraph" w:customStyle="1" w:styleId="EAEFE9AD5A8441D48EFA7D361982A788">
    <w:name w:val="EAEFE9AD5A8441D48EFA7D361982A788"/>
  </w:style>
  <w:style w:type="paragraph" w:customStyle="1" w:styleId="51940252CE05420EA7B232C1E684DEF4">
    <w:name w:val="51940252CE05420EA7B232C1E684DEF4"/>
  </w:style>
  <w:style w:type="paragraph" w:customStyle="1" w:styleId="8A9F5798DC484039936C916C7F8908AF">
    <w:name w:val="8A9F5798DC484039936C916C7F8908AF"/>
  </w:style>
  <w:style w:type="paragraph" w:customStyle="1" w:styleId="86711F9C49EB4838BA90376DB8A377ED">
    <w:name w:val="86711F9C49EB4838BA90376DB8A377ED"/>
  </w:style>
  <w:style w:type="paragraph" w:customStyle="1" w:styleId="6DB21474E65940C48AB381AB23B20BDB">
    <w:name w:val="6DB21474E65940C48AB381AB23B20BDB"/>
  </w:style>
  <w:style w:type="paragraph" w:customStyle="1" w:styleId="9EB7CC14E0804E7AB181644F8B9F3BC2">
    <w:name w:val="9EB7CC14E0804E7AB181644F8B9F3BC2"/>
  </w:style>
  <w:style w:type="paragraph" w:customStyle="1" w:styleId="C21FFCE2B742430EA5A6D39D69FE3E26">
    <w:name w:val="C21FFCE2B742430EA5A6D39D69FE3E26"/>
  </w:style>
  <w:style w:type="paragraph" w:customStyle="1" w:styleId="CB1FDBCB05F94AA1931C8F005333AFEE">
    <w:name w:val="CB1FDBCB05F94AA1931C8F005333AFEE"/>
  </w:style>
  <w:style w:type="paragraph" w:customStyle="1" w:styleId="E3E1928D76A746DF8A5BAEDEA550010F">
    <w:name w:val="E3E1928D76A746DF8A5BAEDEA550010F"/>
  </w:style>
  <w:style w:type="paragraph" w:customStyle="1" w:styleId="35CE539965674FDF8A3D2E43B9B67D86">
    <w:name w:val="35CE539965674FDF8A3D2E43B9B67D86"/>
  </w:style>
  <w:style w:type="paragraph" w:customStyle="1" w:styleId="58BFB876ED5841C4BB4F8308F9FA6060">
    <w:name w:val="58BFB876ED5841C4BB4F8308F9FA6060"/>
  </w:style>
  <w:style w:type="paragraph" w:customStyle="1" w:styleId="F8DCEE6C71D24436AE1F51950C935996">
    <w:name w:val="F8DCEE6C71D24436AE1F51950C935996"/>
  </w:style>
  <w:style w:type="paragraph" w:customStyle="1" w:styleId="BA7A38DE9CF649D9BAFBBF31B75DD7EE">
    <w:name w:val="BA7A38DE9CF649D9BAFBBF31B75DD7EE"/>
  </w:style>
  <w:style w:type="paragraph" w:customStyle="1" w:styleId="CD365D33A0094071BB383DAE81AB0693">
    <w:name w:val="CD365D33A0094071BB383DAE81AB0693"/>
  </w:style>
  <w:style w:type="paragraph" w:customStyle="1" w:styleId="A113A9688AD14801BF2E181FB61A3564">
    <w:name w:val="A113A9688AD14801BF2E181FB61A3564"/>
  </w:style>
  <w:style w:type="paragraph" w:customStyle="1" w:styleId="0374F0FFA43F4437AE4E4AA52F200326">
    <w:name w:val="0374F0FFA43F4437AE4E4AA52F200326"/>
  </w:style>
  <w:style w:type="paragraph" w:customStyle="1" w:styleId="6FA9A3A57AA54F3C9A339E88164639EA">
    <w:name w:val="6FA9A3A57AA54F3C9A339E88164639EA"/>
  </w:style>
  <w:style w:type="paragraph" w:customStyle="1" w:styleId="0A4D386E824F4C8FBBB0DAF311A748E1">
    <w:name w:val="0A4D386E824F4C8FBBB0DAF311A748E1"/>
  </w:style>
  <w:style w:type="paragraph" w:customStyle="1" w:styleId="349AE1E243864D6CB9DF14867B104D70">
    <w:name w:val="349AE1E243864D6CB9DF14867B104D70"/>
  </w:style>
  <w:style w:type="paragraph" w:customStyle="1" w:styleId="83E3955C186B4013A0DE0EA77A458857">
    <w:name w:val="83E3955C186B4013A0DE0EA77A458857"/>
  </w:style>
  <w:style w:type="paragraph" w:customStyle="1" w:styleId="1750D1A9888643298980C3172132DC74">
    <w:name w:val="1750D1A9888643298980C3172132DC74"/>
  </w:style>
  <w:style w:type="paragraph" w:customStyle="1" w:styleId="63E20BB504164012A9E0ADC92B9D22DF">
    <w:name w:val="63E20BB504164012A9E0ADC92B9D22DF"/>
  </w:style>
  <w:style w:type="paragraph" w:customStyle="1" w:styleId="6CA31FD4CCE14AAD94F4C94AC34FFDC8">
    <w:name w:val="6CA31FD4CCE14AAD94F4C94AC34FFDC8"/>
  </w:style>
  <w:style w:type="paragraph" w:customStyle="1" w:styleId="659F5A1EF97D4050ABE743BB6D197574">
    <w:name w:val="659F5A1EF97D4050ABE743BB6D197574"/>
  </w:style>
  <w:style w:type="paragraph" w:customStyle="1" w:styleId="E9C11C050F6D4EB38F58C2D611DA0EE4">
    <w:name w:val="E9C11C050F6D4EB38F58C2D611DA0EE4"/>
  </w:style>
  <w:style w:type="paragraph" w:customStyle="1" w:styleId="144F02F58F50429B90E3E094D772450F">
    <w:name w:val="144F02F58F50429B90E3E094D772450F"/>
  </w:style>
  <w:style w:type="paragraph" w:customStyle="1" w:styleId="AEFA724322F944DEAC3D57C6BBAEF872">
    <w:name w:val="AEFA724322F944DEAC3D57C6BBAEF872"/>
  </w:style>
  <w:style w:type="paragraph" w:customStyle="1" w:styleId="E51643267CD548FFB3767B8163337701">
    <w:name w:val="E51643267CD548FFB3767B8163337701"/>
  </w:style>
  <w:style w:type="paragraph" w:customStyle="1" w:styleId="2046C38321604A1B813BDE5A2E9EF4C7">
    <w:name w:val="2046C38321604A1B813BDE5A2E9EF4C7"/>
  </w:style>
  <w:style w:type="paragraph" w:customStyle="1" w:styleId="D3819E118B0C4A4584B610E35858B3F0">
    <w:name w:val="D3819E118B0C4A4584B610E35858B3F0"/>
  </w:style>
  <w:style w:type="paragraph" w:customStyle="1" w:styleId="02A4FB6E638448DCAC0B3909448E4A22">
    <w:name w:val="02A4FB6E638448DCAC0B3909448E4A22"/>
  </w:style>
  <w:style w:type="paragraph" w:customStyle="1" w:styleId="6575E216907F4D988545BC470FFDDD03">
    <w:name w:val="6575E216907F4D988545BC470FFDDD03"/>
  </w:style>
  <w:style w:type="paragraph" w:customStyle="1" w:styleId="0C8D7F9994354D4983499F6B1C2CE678">
    <w:name w:val="0C8D7F9994354D4983499F6B1C2CE678"/>
  </w:style>
  <w:style w:type="paragraph" w:customStyle="1" w:styleId="DA7A4B75AAC74AC09FA1EC90A8CBE6A5">
    <w:name w:val="DA7A4B75AAC74AC09FA1EC90A8CBE6A5"/>
  </w:style>
  <w:style w:type="paragraph" w:customStyle="1" w:styleId="6F428569D43645249C199716DB1A938B">
    <w:name w:val="6F428569D43645249C199716DB1A938B"/>
  </w:style>
  <w:style w:type="paragraph" w:customStyle="1" w:styleId="A3FD92ABF4D445828103705B136A1557">
    <w:name w:val="A3FD92ABF4D445828103705B136A1557"/>
  </w:style>
  <w:style w:type="paragraph" w:customStyle="1" w:styleId="17B8048DBEC948B3BC876DE7C27E5FC4">
    <w:name w:val="17B8048DBEC948B3BC876DE7C27E5FC4"/>
  </w:style>
  <w:style w:type="paragraph" w:customStyle="1" w:styleId="EA57857CD65844C5833337156F387350">
    <w:name w:val="EA57857CD65844C5833337156F387350"/>
  </w:style>
  <w:style w:type="paragraph" w:customStyle="1" w:styleId="1818E946B0534D9C86D12922039A0F6C">
    <w:name w:val="1818E946B0534D9C86D12922039A0F6C"/>
  </w:style>
  <w:style w:type="paragraph" w:customStyle="1" w:styleId="5B61BBC686D14CF88C5EC9E13C047015">
    <w:name w:val="5B61BBC686D14CF88C5EC9E13C047015"/>
  </w:style>
  <w:style w:type="paragraph" w:customStyle="1" w:styleId="26E50EEE717D41269184060C39957290">
    <w:name w:val="26E50EEE717D41269184060C39957290"/>
  </w:style>
  <w:style w:type="paragraph" w:customStyle="1" w:styleId="ED79F6A826FF4354AA881593AB8D1F39">
    <w:name w:val="ED79F6A826FF4354AA881593AB8D1F39"/>
  </w:style>
  <w:style w:type="paragraph" w:customStyle="1" w:styleId="A1268A5E520D4DDC804DEE7C54FAF0B9">
    <w:name w:val="A1268A5E520D4DDC804DEE7C54FAF0B9"/>
  </w:style>
  <w:style w:type="paragraph" w:customStyle="1" w:styleId="021BBDBFA7864C408EB103BDD365130E">
    <w:name w:val="021BBDBFA7864C408EB103BDD365130E"/>
  </w:style>
  <w:style w:type="paragraph" w:customStyle="1" w:styleId="54232DDC34BB4535A386FB84D9C328F2">
    <w:name w:val="54232DDC34BB4535A386FB84D9C328F2"/>
  </w:style>
  <w:style w:type="paragraph" w:customStyle="1" w:styleId="3CAF6332BFB34A8F9185933CC3707AD8">
    <w:name w:val="3CAF6332BFB34A8F9185933CC3707AD8"/>
  </w:style>
  <w:style w:type="paragraph" w:customStyle="1" w:styleId="08B4CBE6123743989F1D121799054893">
    <w:name w:val="08B4CBE6123743989F1D121799054893"/>
  </w:style>
  <w:style w:type="paragraph" w:customStyle="1" w:styleId="F558D49620E646C0B1F374EEFD8F51AC">
    <w:name w:val="F558D49620E646C0B1F374EEFD8F51AC"/>
  </w:style>
  <w:style w:type="paragraph" w:customStyle="1" w:styleId="142E04D54DC249B8AB1EA8AFA979F96C">
    <w:name w:val="142E04D54DC249B8AB1EA8AFA979F96C"/>
  </w:style>
  <w:style w:type="paragraph" w:customStyle="1" w:styleId="DA8E24C355764A33BC115B840345CD3F">
    <w:name w:val="DA8E24C355764A33BC115B840345CD3F"/>
  </w:style>
  <w:style w:type="paragraph" w:customStyle="1" w:styleId="EF40E57E61BA4147A0ADBE0E364DD859">
    <w:name w:val="EF40E57E61BA4147A0ADBE0E364DD859"/>
  </w:style>
  <w:style w:type="paragraph" w:customStyle="1" w:styleId="2539C3CDD5A64388BDF83E3C34E20368">
    <w:name w:val="2539C3CDD5A64388BDF83E3C34E20368"/>
  </w:style>
  <w:style w:type="paragraph" w:customStyle="1" w:styleId="99717006D6184B418CCE21B84CD9B926">
    <w:name w:val="99717006D6184B418CCE21B84CD9B926"/>
  </w:style>
  <w:style w:type="paragraph" w:customStyle="1" w:styleId="989E3FB8BFD74D6B93E6C73163BD6609">
    <w:name w:val="989E3FB8BFD74D6B93E6C73163BD6609"/>
  </w:style>
  <w:style w:type="paragraph" w:customStyle="1" w:styleId="53A6EC26D42B47EBAF20A7B7F1B0572C">
    <w:name w:val="53A6EC26D42B47EBAF20A7B7F1B0572C"/>
  </w:style>
  <w:style w:type="paragraph" w:customStyle="1" w:styleId="10D0B3EF37F0481796EB6F4C0D700E46">
    <w:name w:val="10D0B3EF37F0481796EB6F4C0D700E46"/>
  </w:style>
  <w:style w:type="paragraph" w:customStyle="1" w:styleId="ACED6AC19CB040D7B70AC65EA436C836">
    <w:name w:val="ACED6AC19CB040D7B70AC65EA436C836"/>
  </w:style>
  <w:style w:type="paragraph" w:customStyle="1" w:styleId="D78F9C97A6084E19B2CFDDF159D8F4D4">
    <w:name w:val="D78F9C97A6084E19B2CFDDF159D8F4D4"/>
  </w:style>
  <w:style w:type="paragraph" w:customStyle="1" w:styleId="31A0E221F54C4916AA277909786F262F">
    <w:name w:val="31A0E221F54C4916AA277909786F262F"/>
  </w:style>
  <w:style w:type="paragraph" w:customStyle="1" w:styleId="E8B482BB117142AA86D3F3257E66175C">
    <w:name w:val="E8B482BB117142AA86D3F3257E66175C"/>
  </w:style>
  <w:style w:type="paragraph" w:customStyle="1" w:styleId="FABF7C82F65E4262A7DFAEC276F07278">
    <w:name w:val="FABF7C82F65E4262A7DFAEC276F07278"/>
  </w:style>
  <w:style w:type="paragraph" w:customStyle="1" w:styleId="44588B8F8F5D44AF9EA9E3FD7978A52E">
    <w:name w:val="44588B8F8F5D44AF9EA9E3FD7978A52E"/>
  </w:style>
  <w:style w:type="paragraph" w:customStyle="1" w:styleId="24FBCE0D04C44BEFA9EC8A320CD6A17A">
    <w:name w:val="24FBCE0D04C44BEFA9EC8A320CD6A17A"/>
  </w:style>
  <w:style w:type="paragraph" w:customStyle="1" w:styleId="53D07DD082AB44979E4AE782DF46DC3A">
    <w:name w:val="53D07DD082AB44979E4AE782DF46DC3A"/>
  </w:style>
  <w:style w:type="paragraph" w:customStyle="1" w:styleId="7B784D9C971D409FBC2D4E55B9830C62">
    <w:name w:val="7B784D9C971D409FBC2D4E55B9830C62"/>
  </w:style>
  <w:style w:type="paragraph" w:customStyle="1" w:styleId="E54E1C01222A4DC0813CDA23B0D2C918">
    <w:name w:val="E54E1C01222A4DC0813CDA23B0D2C918"/>
  </w:style>
  <w:style w:type="paragraph" w:customStyle="1" w:styleId="BCC832CD011243A182878B7303F74D9C">
    <w:name w:val="BCC832CD011243A182878B7303F74D9C"/>
  </w:style>
  <w:style w:type="paragraph" w:customStyle="1" w:styleId="6688020FBF5A4613ACA2E1DDC746B2C2">
    <w:name w:val="6688020FBF5A4613ACA2E1DDC746B2C2"/>
  </w:style>
  <w:style w:type="paragraph" w:customStyle="1" w:styleId="6648B326D22945AD9D2E5F39F1FD2F7D">
    <w:name w:val="6648B326D22945AD9D2E5F39F1FD2F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Rechnung über Dienstleistungen mit Stunden und Stundensatz.dotx</Template>
  <TotalTime>0</TotalTime>
  <Pages>1</Pages>
  <Words>72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Backup und Restore</dc:subject>
  <dc:creator>Yannick Morgenthaler</dc:creator>
  <cp:lastModifiedBy>Morgenthaler, Yannick (GIBM)</cp:lastModifiedBy>
  <cp:revision>1</cp:revision>
  <cp:lastPrinted>2004-04-13T21:11:00Z</cp:lastPrinted>
  <dcterms:created xsi:type="dcterms:W3CDTF">2022-04-05T21:55:00Z</dcterms:created>
  <dcterms:modified xsi:type="dcterms:W3CDTF">2022-04-05T21:58:00Z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