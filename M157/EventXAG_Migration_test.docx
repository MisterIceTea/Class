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nTGAIAACwEAAAOAAAAZHJzL2Uyb0RvYy54bWysU02P2jAQvVfqf7B8Lwkso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4F0B92" w:rsidRDefault="00B63A43">
      <w:pPr>
        <w:rPr>
          <w:rFonts w:ascii="OCR A Extended" w:hAnsi="OCR A Extended"/>
        </w:rPr>
        <w:sectPr w:rsidR="00090E7F" w:rsidRPr="004F0B92"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rFonts w:asciiTheme="minorHAnsi" w:eastAsiaTheme="minorHAnsi" w:hAnsiTheme="minorHAnsi" w:cstheme="minorBidi"/>
          <w:b w:val="0"/>
          <w:color w:val="auto"/>
          <w:kern w:val="2"/>
          <w:sz w:val="22"/>
          <w:szCs w:val="22"/>
          <w:lang w:val="de-DE" w:eastAsia="en-US"/>
          <w14:ligatures w14:val="standardContextual"/>
        </w:rPr>
        <w:id w:val="1422904739"/>
        <w:docPartObj>
          <w:docPartGallery w:val="Table of Contents"/>
          <w:docPartUnique/>
        </w:docPartObj>
      </w:sdtPr>
      <w:sdtEndPr>
        <w:rPr>
          <w:bCs/>
        </w:rPr>
      </w:sdtEndPr>
      <w:sdtContent>
        <w:p w14:paraId="376D5F38" w14:textId="77777777" w:rsidR="007A025E" w:rsidRPr="004F0B92" w:rsidRDefault="007A025E">
          <w:pPr>
            <w:pStyle w:val="Inhaltsverzeichnisberschrift"/>
          </w:pPr>
          <w:r w:rsidRPr="004F0B92">
            <w:rPr>
              <w:lang w:val="de-DE"/>
            </w:rPr>
            <w:t>Inhalt</w:t>
          </w:r>
        </w:p>
        <w:p w14:paraId="79EABDE2" w14:textId="3E8AF775" w:rsidR="00C51513" w:rsidRPr="004F0B92" w:rsidRDefault="007A025E">
          <w:pPr>
            <w:pStyle w:val="Verzeichnis1"/>
            <w:tabs>
              <w:tab w:val="right" w:leader="dot" w:pos="9062"/>
            </w:tabs>
            <w:rPr>
              <w:rFonts w:ascii="OCR A Extended" w:eastAsiaTheme="minorEastAsia" w:hAnsi="OCR A Extended"/>
              <w:noProof/>
              <w:lang w:eastAsia="de-CH"/>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41541364" w:history="1">
            <w:r w:rsidR="00C51513" w:rsidRPr="004F0B92">
              <w:rPr>
                <w:rStyle w:val="Hyperlink"/>
                <w:rFonts w:ascii="OCR A Extended" w:hAnsi="OCR A Extended"/>
                <w:noProof/>
              </w:rPr>
              <w:t>Überschrift 1</w:t>
            </w:r>
            <w:r w:rsidR="00C51513" w:rsidRPr="004F0B92">
              <w:rPr>
                <w:rFonts w:ascii="OCR A Extended" w:hAnsi="OCR A Extended"/>
                <w:noProof/>
                <w:webHidden/>
              </w:rPr>
              <w:tab/>
            </w:r>
            <w:r w:rsidR="00C51513" w:rsidRPr="004F0B92">
              <w:rPr>
                <w:rFonts w:ascii="OCR A Extended" w:hAnsi="OCR A Extended"/>
                <w:noProof/>
                <w:webHidden/>
              </w:rPr>
              <w:fldChar w:fldCharType="begin"/>
            </w:r>
            <w:r w:rsidR="00C51513" w:rsidRPr="004F0B92">
              <w:rPr>
                <w:rFonts w:ascii="OCR A Extended" w:hAnsi="OCR A Extended"/>
                <w:noProof/>
                <w:webHidden/>
              </w:rPr>
              <w:instrText xml:space="preserve"> PAGEREF _Toc141541364 \h </w:instrText>
            </w:r>
            <w:r w:rsidR="00C51513" w:rsidRPr="004F0B92">
              <w:rPr>
                <w:rFonts w:ascii="OCR A Extended" w:hAnsi="OCR A Extended"/>
                <w:noProof/>
                <w:webHidden/>
              </w:rPr>
              <w:fldChar w:fldCharType="separate"/>
            </w:r>
            <w:r w:rsidR="004A39CD">
              <w:rPr>
                <w:rFonts w:ascii="OCR A Extended" w:hAnsi="OCR A Extended"/>
                <w:b/>
                <w:bCs/>
                <w:noProof/>
                <w:webHidden/>
                <w:lang w:val="de-DE"/>
              </w:rPr>
              <w:t>Fehler! Textmarke nicht definiert.</w:t>
            </w:r>
            <w:r w:rsidR="00C51513" w:rsidRPr="004F0B92">
              <w:rPr>
                <w:rFonts w:ascii="OCR A Extended" w:hAnsi="OCR A Extended"/>
                <w:noProof/>
                <w:webHidden/>
              </w:rPr>
              <w:fldChar w:fldCharType="end"/>
            </w:r>
          </w:hyperlink>
        </w:p>
        <w:p w14:paraId="3D837F70" w14:textId="77777777"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29810549" w14:textId="61BFA43B" w:rsidR="00FE0972" w:rsidRPr="004F0B92" w:rsidRDefault="00FE0972" w:rsidP="004F0B92">
      <w:pPr>
        <w:pStyle w:val="berschrift1"/>
      </w:pPr>
      <w:r w:rsidRPr="004F0B92">
        <w:lastRenderedPageBreak/>
        <w:t>Management Summary</w:t>
      </w:r>
    </w:p>
    <w:p w14:paraId="43C62A05" w14:textId="77777777" w:rsidR="00FE0972" w:rsidRPr="004F0B92" w:rsidRDefault="00FE0972">
      <w:pPr>
        <w:rPr>
          <w:rFonts w:ascii="OCR A Extended" w:hAnsi="OCR A Extended"/>
        </w:rPr>
      </w:pPr>
    </w:p>
    <w:p w14:paraId="4CBBF555" w14:textId="72FDC772" w:rsidR="00FE0972" w:rsidRPr="004F0B92" w:rsidRDefault="004F0B92" w:rsidP="004F0B92">
      <w:pPr>
        <w:pStyle w:val="berschrift2"/>
      </w:pPr>
      <w:r w:rsidRPr="004F0B92">
        <w:t>IST Situation</w:t>
      </w:r>
    </w:p>
    <w:p w14:paraId="3A483895" w14:textId="77777777" w:rsidR="004F0B92" w:rsidRPr="004F0B92" w:rsidRDefault="004F0B92" w:rsidP="004F0B92">
      <w:pPr>
        <w:rPr>
          <w:rFonts w:ascii="OCR A Extended" w:hAnsi="OCR A Extended"/>
        </w:rPr>
      </w:pPr>
    </w:p>
    <w:p w14:paraId="0BDE6AD4" w14:textId="7FE209BD" w:rsidR="004F0B92" w:rsidRPr="004F0B92" w:rsidRDefault="00060137" w:rsidP="004F0B92">
      <w:pPr>
        <w:rPr>
          <w:rFonts w:ascii="OCR A Extended" w:hAnsi="OCR A Extended"/>
        </w:rPr>
      </w:pPr>
      <w:r>
        <w:rPr>
          <w:rFonts w:ascii="OCR A Extended" w:hAnsi="OCR A Extended"/>
        </w:rPr>
        <w:t>Das Migrationsprojekt wurde von der Firma Just Relax ICT angefangen, jedoch nicht zu Ende geführt, da die Firma Konkurs angemeldet hat. Die Migration muss nun überprüft und überarbeitet werden.</w:t>
      </w:r>
    </w:p>
    <w:p w14:paraId="09D90B34" w14:textId="77777777" w:rsidR="00FE0972" w:rsidRPr="004F0B92" w:rsidRDefault="00FE0972">
      <w:pPr>
        <w:rPr>
          <w:rFonts w:ascii="OCR A Extended" w:hAnsi="OCR A Extended"/>
        </w:rPr>
      </w:pPr>
    </w:p>
    <w:p w14:paraId="45E8E5FB" w14:textId="55B4882D" w:rsidR="00FE0972" w:rsidRPr="004F0B92" w:rsidRDefault="00FE0972">
      <w:pPr>
        <w:rPr>
          <w:rFonts w:ascii="OCR A Extended" w:eastAsiaTheme="majorEastAsia" w:hAnsi="OCR A Extended" w:cstheme="majorBidi"/>
          <w:b/>
          <w:color w:val="000000" w:themeColor="text1"/>
          <w:sz w:val="32"/>
          <w:szCs w:val="32"/>
        </w:rPr>
      </w:pPr>
      <w:r w:rsidRPr="004F0B92">
        <w:rPr>
          <w:rFonts w:ascii="OCR A Extended" w:hAnsi="OCR A Extended"/>
        </w:rPr>
        <w:br w:type="page"/>
      </w:r>
    </w:p>
    <w:p w14:paraId="7AFDBEC3" w14:textId="06B0C101" w:rsidR="008074E0" w:rsidRPr="004F0B92" w:rsidRDefault="00B63A43" w:rsidP="007A025E">
      <w:pPr>
        <w:pStyle w:val="berschrift1"/>
      </w:pPr>
      <w:r w:rsidRPr="004F0B92">
        <w:lastRenderedPageBreak/>
        <w:t>Soll Zustand</w:t>
      </w:r>
    </w:p>
    <w:p w14:paraId="5651F7F8" w14:textId="21A2C2D5" w:rsidR="00B63A43" w:rsidRPr="004F0B92" w:rsidRDefault="00B63A43" w:rsidP="00B63A43">
      <w:pPr>
        <w:rPr>
          <w:rFonts w:ascii="OCR A Extended" w:hAnsi="OCR A Extended"/>
        </w:rPr>
      </w:pPr>
    </w:p>
    <w:p w14:paraId="7C1921C5" w14:textId="3A4272B4" w:rsidR="00B63A43" w:rsidRPr="004F0B92" w:rsidRDefault="00B63A43" w:rsidP="00B63A43">
      <w:pPr>
        <w:rPr>
          <w:rFonts w:ascii="OCR A Extended" w:hAnsi="OCR A Extended"/>
        </w:rPr>
      </w:pPr>
      <w:r w:rsidRPr="004F0B92">
        <w:rPr>
          <w:rFonts w:ascii="OCR A Extended" w:hAnsi="OCR A Extended"/>
        </w:rPr>
        <w:t>Anhand der Systemdokumentation gehen folgende Aufgaben hervor</w:t>
      </w:r>
      <w:r w:rsidR="005E5B57" w:rsidRPr="004F0B92">
        <w:rPr>
          <w:rFonts w:ascii="OCR A Extended" w:hAnsi="OCR A Extended"/>
        </w:rPr>
        <w:t>:</w:t>
      </w:r>
    </w:p>
    <w:p w14:paraId="22374732" w14:textId="369C4B3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Netzwerkplan überarbeiten</w:t>
      </w:r>
    </w:p>
    <w:p w14:paraId="24FD8DF0" w14:textId="1AA5143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IP-Adresskonzept überarbeiten</w:t>
      </w:r>
    </w:p>
    <w:p w14:paraId="2FAAAF79" w14:textId="220110C2" w:rsidR="005E5B57" w:rsidRPr="004F0B92" w:rsidRDefault="005E5B57" w:rsidP="005E5B57">
      <w:pPr>
        <w:pStyle w:val="Listenabsatz"/>
        <w:numPr>
          <w:ilvl w:val="1"/>
          <w:numId w:val="1"/>
        </w:numPr>
        <w:rPr>
          <w:rFonts w:ascii="OCR A Extended" w:hAnsi="OCR A Extended"/>
        </w:rPr>
      </w:pPr>
      <w:r w:rsidRPr="004F0B92">
        <w:rPr>
          <w:rFonts w:ascii="OCR A Extended" w:hAnsi="OCR A Extended"/>
        </w:rPr>
        <w:t>Für bestimmte Geräte und Anwendungen wird ein separates Subnetz benötigt.</w:t>
      </w:r>
    </w:p>
    <w:p w14:paraId="1DEC9654" w14:textId="733E64C4" w:rsidR="005E5B57" w:rsidRPr="004F0B92" w:rsidRDefault="005E5B57" w:rsidP="005E5B57">
      <w:pPr>
        <w:pStyle w:val="Listenabsatz"/>
        <w:numPr>
          <w:ilvl w:val="1"/>
          <w:numId w:val="1"/>
        </w:numPr>
        <w:rPr>
          <w:rFonts w:ascii="OCR A Extended" w:hAnsi="OCR A Extended"/>
        </w:rPr>
      </w:pPr>
      <w:r w:rsidRPr="004F0B92">
        <w:rPr>
          <w:rFonts w:ascii="OCR A Extended" w:hAnsi="OCR A Extended"/>
        </w:rPr>
        <w:t>Fix definierte Adressen angeben und überarbeiten</w:t>
      </w:r>
    </w:p>
    <w:p w14:paraId="08AB9093" w14:textId="1B80C908"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Hardware überarbeiten</w:t>
      </w:r>
    </w:p>
    <w:p w14:paraId="36AD0801" w14:textId="59748B0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Software prüfen</w:t>
      </w:r>
    </w:p>
    <w:p w14:paraId="6A7D74FC" w14:textId="7D57F621"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Zugriffskonzept überarbeiten</w:t>
      </w:r>
    </w:p>
    <w:p w14:paraId="328A5BA8" w14:textId="3A056BC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Backupkonzept überarbeiten</w:t>
      </w:r>
    </w:p>
    <w:p w14:paraId="7D03CDC9" w14:textId="5AF37389"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Passwörter überarbeiten</w:t>
      </w:r>
    </w:p>
    <w:p w14:paraId="48A43486" w14:textId="7FC91809" w:rsidR="005E5B57" w:rsidRPr="004F0B92" w:rsidRDefault="005E5B57" w:rsidP="005E5B57">
      <w:pPr>
        <w:rPr>
          <w:rFonts w:ascii="OCR A Extended" w:hAnsi="OCR A Extended"/>
        </w:rPr>
      </w:pPr>
    </w:p>
    <w:p w14:paraId="5832E99D" w14:textId="0ED643AF" w:rsidR="005E5B57" w:rsidRPr="004F0B92" w:rsidRDefault="005E5B57" w:rsidP="005E5B57">
      <w:pPr>
        <w:pStyle w:val="berschrift2"/>
      </w:pPr>
      <w:r w:rsidRPr="004F0B92">
        <w:t>Netzwerkplan</w:t>
      </w:r>
    </w:p>
    <w:p w14:paraId="4CEF3CDB" w14:textId="10FE84D0" w:rsidR="005E5B57" w:rsidRPr="004F0B92" w:rsidRDefault="005E5B57" w:rsidP="005E5B57">
      <w:pPr>
        <w:rPr>
          <w:rFonts w:ascii="OCR A Extended" w:hAnsi="OCR A Extended"/>
        </w:rPr>
      </w:pPr>
    </w:p>
    <w:p w14:paraId="7A12423C" w14:textId="3774C4DE" w:rsidR="005E5B57" w:rsidRPr="004F0B92" w:rsidRDefault="005E5B57" w:rsidP="005E5B57">
      <w:pPr>
        <w:pStyle w:val="berschrift2"/>
      </w:pPr>
      <w:r w:rsidRPr="004F0B92">
        <w:t>IP-Konzept</w:t>
      </w:r>
    </w:p>
    <w:p w14:paraId="15B1417B" w14:textId="4C29D470" w:rsidR="005E5B57" w:rsidRPr="004F0B92" w:rsidRDefault="005E5B57" w:rsidP="005E5B57">
      <w:pPr>
        <w:rPr>
          <w:rFonts w:ascii="OCR A Extended" w:hAnsi="OCR A Extended"/>
        </w:rPr>
      </w:pPr>
    </w:p>
    <w:p w14:paraId="6F0CDF0A" w14:textId="132CCA52" w:rsidR="00085D2D" w:rsidRPr="004F0B92" w:rsidRDefault="00085D2D" w:rsidP="00085D2D">
      <w:pPr>
        <w:pStyle w:val="berschrift2"/>
      </w:pPr>
      <w:r w:rsidRPr="004F0B92">
        <w:t>Hardware-Konzept</w:t>
      </w:r>
    </w:p>
    <w:p w14:paraId="385A6AA8" w14:textId="7FBA71B7" w:rsidR="00085D2D" w:rsidRPr="004F0B92" w:rsidRDefault="00085D2D" w:rsidP="00085D2D">
      <w:pPr>
        <w:rPr>
          <w:rFonts w:ascii="OCR A Extended" w:hAnsi="OCR A Extended"/>
        </w:rPr>
      </w:pPr>
    </w:p>
    <w:p w14:paraId="2EA96CA6" w14:textId="499330E2" w:rsidR="00085D2D" w:rsidRPr="004F0B92" w:rsidRDefault="00085D2D" w:rsidP="00085D2D">
      <w:pPr>
        <w:pStyle w:val="berschrift2"/>
      </w:pPr>
      <w:r w:rsidRPr="004F0B92">
        <w:t>Zugriffs-Konzept</w:t>
      </w:r>
    </w:p>
    <w:p w14:paraId="2EC72399" w14:textId="28AD61BA" w:rsidR="00085D2D" w:rsidRPr="004F0B92" w:rsidRDefault="00085D2D" w:rsidP="00085D2D">
      <w:pPr>
        <w:rPr>
          <w:rFonts w:ascii="OCR A Extended" w:hAnsi="OCR A Extended"/>
        </w:rPr>
      </w:pPr>
    </w:p>
    <w:p w14:paraId="1E8AD871" w14:textId="2D9D45E5" w:rsidR="00085D2D" w:rsidRPr="004F0B92" w:rsidRDefault="00085D2D" w:rsidP="00085D2D">
      <w:pPr>
        <w:pStyle w:val="berschrift2"/>
      </w:pPr>
      <w:r w:rsidRPr="004F0B92">
        <w:t>Backup-Konzept</w:t>
      </w:r>
    </w:p>
    <w:p w14:paraId="058F3A3C" w14:textId="62B9D3AE" w:rsidR="00085D2D" w:rsidRPr="004F0B92" w:rsidRDefault="00085D2D" w:rsidP="00085D2D">
      <w:pPr>
        <w:rPr>
          <w:rFonts w:ascii="OCR A Extended" w:hAnsi="OCR A Extended"/>
        </w:rPr>
      </w:pPr>
    </w:p>
    <w:p w14:paraId="0DFAA9C8" w14:textId="742AE392" w:rsidR="00085D2D" w:rsidRPr="004F0B92" w:rsidRDefault="00085D2D" w:rsidP="00085D2D">
      <w:pPr>
        <w:pStyle w:val="berschrift2"/>
      </w:pPr>
      <w:r w:rsidRPr="004F0B92">
        <w:t>Passwort-Konzept</w:t>
      </w:r>
    </w:p>
    <w:p w14:paraId="2C6951B9" w14:textId="77777777" w:rsidR="00085D2D" w:rsidRPr="004F0B92" w:rsidRDefault="00085D2D" w:rsidP="00085D2D">
      <w:pPr>
        <w:rPr>
          <w:rFonts w:ascii="OCR A Extended" w:hAnsi="OCR A Extended"/>
        </w:rPr>
      </w:pPr>
    </w:p>
    <w:p w14:paraId="738C31DA" w14:textId="52E125BE" w:rsidR="005D5865" w:rsidRDefault="005D5865">
      <w:pPr>
        <w:rPr>
          <w:rFonts w:ascii="OCR A Extended" w:hAnsi="OCR A Extended"/>
        </w:rPr>
      </w:pPr>
      <w:r>
        <w:rPr>
          <w:rFonts w:ascii="OCR A Extended" w:hAnsi="OCR A Extended"/>
        </w:rPr>
        <w:br w:type="page"/>
      </w:r>
    </w:p>
    <w:p w14:paraId="2271C8CF" w14:textId="460BC252" w:rsidR="00F172F3" w:rsidRDefault="005D5865" w:rsidP="005D5865">
      <w:pPr>
        <w:pStyle w:val="berschrift1"/>
      </w:pPr>
      <w:r>
        <w:lastRenderedPageBreak/>
        <w:t>Ausgangslage</w:t>
      </w:r>
    </w:p>
    <w:p w14:paraId="6AD0E312" w14:textId="77777777" w:rsidR="005D5865" w:rsidRDefault="005D5865" w:rsidP="005D5865">
      <w:pPr>
        <w:rPr>
          <w:rFonts w:ascii="OCR A Extended" w:hAnsi="OCR A Extended"/>
        </w:rPr>
      </w:pPr>
    </w:p>
    <w:p w14:paraId="339515CB" w14:textId="17586E5A" w:rsidR="005D5865" w:rsidRDefault="005D5865" w:rsidP="005D5865">
      <w:pPr>
        <w:rPr>
          <w:rFonts w:ascii="OCR A Extended" w:hAnsi="OCR A Extended"/>
        </w:rPr>
      </w:pPr>
      <w:r>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p>
    <w:p w14:paraId="0A072D5F" w14:textId="77777777" w:rsidR="00EA4339" w:rsidRDefault="00EA4339" w:rsidP="005D5865">
      <w:pPr>
        <w:rPr>
          <w:rFonts w:ascii="OCR A Extended" w:hAnsi="OCR A Extended"/>
        </w:rPr>
      </w:pPr>
    </w:p>
    <w:p w14:paraId="3184CCC4" w14:textId="4EB04648" w:rsidR="00EA4339" w:rsidRDefault="00EA4339">
      <w:pPr>
        <w:rPr>
          <w:rFonts w:ascii="OCR A Extended" w:hAnsi="OCR A Extended"/>
        </w:rPr>
      </w:pPr>
      <w:r>
        <w:rPr>
          <w:rFonts w:ascii="OCR A Extended" w:hAnsi="OCR A Extended"/>
        </w:rPr>
        <w:br w:type="page"/>
      </w:r>
    </w:p>
    <w:p w14:paraId="5B851225" w14:textId="51193419" w:rsidR="00EA4339" w:rsidRDefault="00EA4339" w:rsidP="00EA4339">
      <w:pPr>
        <w:pStyle w:val="berschrift1"/>
      </w:pPr>
      <w:r>
        <w:lastRenderedPageBreak/>
        <w:t>Vorgehensplanung</w:t>
      </w:r>
    </w:p>
    <w:p w14:paraId="7A2D745B" w14:textId="77777777" w:rsidR="00EA4339" w:rsidRDefault="00EA4339" w:rsidP="005D5865">
      <w:pPr>
        <w:rPr>
          <w:rFonts w:ascii="OCR A Extended" w:hAnsi="OCR A Extended"/>
        </w:rPr>
      </w:pPr>
    </w:p>
    <w:p w14:paraId="27E5E1A6" w14:textId="77777777" w:rsidR="003E78B1" w:rsidRDefault="003E78B1" w:rsidP="005D5865">
      <w:pPr>
        <w:rPr>
          <w:rFonts w:ascii="OCR A Extended" w:hAnsi="OCR A Extended"/>
        </w:rPr>
        <w:sectPr w:rsidR="003E78B1" w:rsidSect="00A57F9F">
          <w:type w:val="continuous"/>
          <w:pgSz w:w="11906" w:h="16838"/>
          <w:pgMar w:top="2127" w:right="1417" w:bottom="2694" w:left="1417" w:header="708" w:footer="708" w:gutter="0"/>
          <w:cols w:space="708"/>
          <w:docGrid w:linePitch="360"/>
        </w:sectPr>
      </w:pPr>
    </w:p>
    <w:p w14:paraId="6CA1113F" w14:textId="77777777" w:rsidR="00EA4339" w:rsidRDefault="00EA4339" w:rsidP="004A39CD">
      <w:pPr>
        <w:ind w:hanging="1560"/>
        <w:rPr>
          <w:rFonts w:ascii="OCR A Extended" w:hAnsi="OCR A Extended"/>
        </w:rPr>
      </w:pPr>
    </w:p>
    <w:p w14:paraId="70B8D8DD" w14:textId="7E647CEF" w:rsidR="004A39CD" w:rsidRDefault="004A39CD">
      <w:pPr>
        <w:rPr>
          <w:rFonts w:ascii="OCR A Extended" w:hAnsi="OCR A Extended"/>
        </w:rPr>
      </w:pPr>
      <w:r>
        <w:rPr>
          <w:rFonts w:ascii="OCR A Extended" w:hAnsi="OCR A Extended"/>
        </w:rPr>
        <w:br w:type="page"/>
      </w:r>
    </w:p>
    <w:p w14:paraId="2FC27F17" w14:textId="77777777" w:rsidR="004A39CD" w:rsidRDefault="004A39CD" w:rsidP="004A39CD">
      <w:pPr>
        <w:ind w:hanging="1560"/>
        <w:rPr>
          <w:rFonts w:ascii="OCR A Extended" w:hAnsi="OCR A Extended"/>
        </w:rPr>
      </w:pPr>
    </w:p>
    <w:p w14:paraId="2A66B11F" w14:textId="77777777" w:rsidR="004A39CD" w:rsidRDefault="004A39CD" w:rsidP="004A39CD">
      <w:pPr>
        <w:ind w:hanging="1560"/>
        <w:rPr>
          <w:rFonts w:ascii="OCR A Extended" w:hAnsi="OCR A Extended"/>
        </w:rPr>
        <w:sectPr w:rsidR="004A39CD" w:rsidSect="004A39CD">
          <w:headerReference w:type="default" r:id="rId19"/>
          <w:footerReference w:type="default" r:id="rId20"/>
          <w:pgSz w:w="16838" w:h="11906" w:orient="landscape"/>
          <w:pgMar w:top="1843" w:right="2694" w:bottom="1417" w:left="2127" w:header="708" w:footer="708" w:gutter="0"/>
          <w:cols w:space="708"/>
          <w:docGrid w:linePitch="360"/>
        </w:sectPr>
      </w:pPr>
    </w:p>
    <w:p w14:paraId="7019D754" w14:textId="77777777" w:rsidR="004A39CD" w:rsidRPr="005D5865" w:rsidRDefault="004A39CD" w:rsidP="004A39CD">
      <w:pPr>
        <w:ind w:hanging="1560"/>
        <w:rPr>
          <w:rFonts w:ascii="OCR A Extended" w:hAnsi="OCR A Extended"/>
        </w:rPr>
      </w:pPr>
    </w:p>
    <w:sectPr w:rsidR="004A39CD" w:rsidRPr="005D5865" w:rsidSect="004A39CD">
      <w:headerReference w:type="default" r:id="rId21"/>
      <w:footerReference w:type="default" r:id="rId22"/>
      <w:pgSz w:w="11906" w:h="16838"/>
      <w:pgMar w:top="2127" w:right="1843" w:bottom="269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56D0" w14:textId="77777777" w:rsidR="00466F34" w:rsidRDefault="00466F34" w:rsidP="00472BBC">
      <w:pPr>
        <w:spacing w:after="0" w:line="240" w:lineRule="auto"/>
      </w:pPr>
      <w:r>
        <w:separator/>
      </w:r>
    </w:p>
  </w:endnote>
  <w:endnote w:type="continuationSeparator" w:id="0">
    <w:p w14:paraId="600370A9" w14:textId="77777777" w:rsidR="00466F34" w:rsidRDefault="00466F34"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Fu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Fu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1EB379DB" w:rsidR="003E78B1" w:rsidRDefault="003E78B1" w:rsidP="003E78B1">
    <w:pPr>
      <w:pStyle w:val="Fuzeile"/>
    </w:pPr>
    <w:r w:rsidRPr="00472BBC">
      <w:rPr>
        <w:noProof/>
      </w:rPr>
      <w:drawing>
        <wp:anchor distT="0" distB="0" distL="114300" distR="114300" simplePos="0" relativeHeight="251711488" behindDoc="0" locked="0" layoutInCell="1" allowOverlap="1" wp14:anchorId="2C77C678" wp14:editId="1D7FAA99">
          <wp:simplePos x="0" y="0"/>
          <wp:positionH relativeFrom="margin">
            <wp:posOffset>6136856</wp:posOffset>
          </wp:positionH>
          <wp:positionV relativeFrom="paragraph">
            <wp:posOffset>-129784</wp:posOffset>
          </wp:positionV>
          <wp:extent cx="1638935" cy="471805"/>
          <wp:effectExtent l="0" t="0" r="0" b="4445"/>
          <wp:wrapSquare wrapText="bothSides"/>
          <wp:docPr id="18380696" name="Grafik 18380696"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0704" behindDoc="0" locked="0" layoutInCell="1" allowOverlap="1" wp14:anchorId="169DD3BD" wp14:editId="3FD0A678">
              <wp:simplePos x="0" y="0"/>
              <wp:positionH relativeFrom="column">
                <wp:posOffset>4400190</wp:posOffset>
              </wp:positionH>
              <wp:positionV relativeFrom="paragraph">
                <wp:posOffset>35680</wp:posOffset>
              </wp:positionV>
              <wp:extent cx="836682" cy="426527"/>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681E436E" w14:textId="77777777" w:rsidR="003E78B1" w:rsidRPr="00472BBC" w:rsidRDefault="003E78B1" w:rsidP="003E78B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6.45pt;margin-top:2.8pt;width:65.9pt;height:3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XKGwIAADM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" filled="f" stroked="f" strokeweight=".5pt">
              <v:textbox>
                <w:txbxContent>
                  <w:p w14:paraId="681E436E" w14:textId="77777777" w:rsidR="003E78B1" w:rsidRPr="00472BBC" w:rsidRDefault="003E78B1" w:rsidP="003E78B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28F14E6" wp14:editId="06218417">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s9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tk50V2UJ5wPws99c7wdY1D&#10;bJjzL8wi17gS6tc/4yEVYDMYLEoqsL/+dh/ykQKMUtKidgrqfh6YFZSo7xrJmY8nkyC26EymnzN0&#10;7G1kdxvRh+YBUJ5jfCmGRzPke3U2pYXmDWW+Cl0xxDTH3gX1Z/PB94rGZ8LFahWTUF6G+Y3eGh5K&#10;B1gDxK/dG7Nm4MEjg09wVhnL39HR5/aErA4eZB25CkD3qA74ozQj28MzCtq/9WPW9bEvfwM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Ye6bPRwCAAA0BAAADgAAAAAAAAAAAAAAAAAuAgAAZHJzL2Uyb0RvYy54bWxQ&#10;SwECLQAUAAYACAAAACEAFAneS+IAAAAJAQAADwAAAAAAAAAAAAAAAAB2BAAAZHJzL2Rvd25yZXYu&#10;eG1sUEsFBgAAAAAEAAQA8wAAAIU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18656" behindDoc="0" locked="0" layoutInCell="1" allowOverlap="1" wp14:anchorId="4ED5133D" wp14:editId="5F4FDD6E">
          <wp:simplePos x="0" y="0"/>
          <wp:positionH relativeFrom="column">
            <wp:posOffset>8103259</wp:posOffset>
          </wp:positionH>
          <wp:positionV relativeFrom="paragraph">
            <wp:posOffset>-168538</wp:posOffset>
          </wp:positionV>
          <wp:extent cx="615950" cy="615950"/>
          <wp:effectExtent l="0" t="0" r="0" b="0"/>
          <wp:wrapSquare wrapText="bothSides"/>
          <wp:docPr id="1200768416" name="Grafik 1200768416"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11" name="Grafik 202214811" descr="Ein Bild, das Muster, Stoff, nähe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xmlns:a="http://schemas.openxmlformats.org/drawingml/2006/main"/>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6E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xmlns:a="http://schemas.openxmlformats.org/drawingml/2006/main"/>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292864766" name="Grafik 129286476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350384228" name="Grafik 35038422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I3HA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iOHAIAADQEAAAOAAAAZHJzL2Uyb0RvYy54bWysU8lu2zAQvRfoPxC811piu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77777777" w:rsidR="004A39CD" w:rsidRDefault="004A39CD" w:rsidP="004A39CD">
    <w:pPr>
      <w:pStyle w:val="Fuzeile"/>
    </w:pPr>
    <w:r>
      <w:rPr>
        <w:noProof/>
      </w:rPr>
      <mc:AlternateContent>
        <mc:Choice Requires="wps">
          <w:drawing>
            <wp:anchor distT="0" distB="0" distL="114300" distR="114300" simplePos="0" relativeHeight="251751424" behindDoc="0" locked="0" layoutInCell="1" allowOverlap="1" wp14:anchorId="57F7376A" wp14:editId="4215CDD3">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7376A" id="_x0000_t202" coordsize="21600,21600" o:spt="202" path="m,l,21600r21600,l21600,xe">
              <v:stroke joinstyle="miter"/>
              <v:path gradientshapeok="t" o:connecttype="rect"/>
            </v:shapetype>
            <v:shape id="_x0000_s1062"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85FC34" wp14:editId="04294DF5">
              <wp:simplePos x="0" y="0"/>
              <wp:positionH relativeFrom="column">
                <wp:posOffset>4467335</wp:posOffset>
              </wp:positionH>
              <wp:positionV relativeFrom="paragraph">
                <wp:posOffset>10518</wp:posOffset>
              </wp:positionV>
              <wp:extent cx="836682" cy="426527"/>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FC34" id="_x0000_s1063" type="#_x0000_t202" style="position:absolute;margin-left:351.75pt;margin-top:.85pt;width:65.9pt;height:3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IDHAIAADM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1BC51C2" wp14:editId="00994730">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KF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vMz4vsoDzhfhZ66p3h6xqH&#10;2DDnX5hFrnEl1K9/xkMqwGYwWJRUYH/97T7kIwUYpaRF7RTU/TwwKyhR3zWSMx9PJkFs0ZlMP2fo&#10;2NvI7jaiD80DoDzH+FIMj2bI9+psSgvNG8p8FbpiiGmOvQvqz+aD7xWNz4SL1SomobwM8xu9NTyU&#10;DrAGiF+7N2bNwINHBp/grDKWv6Ojz+0JWR08yDpyFYDuUR3wR2lGtodnFLR/68es62Nf/gY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Byy8oUcAgAANAQAAA4AAAAAAAAAAAAAAAAALgIAAGRycy9lMm9Eb2MueG1s&#10;UEsBAi0AFAAGAAgAAAAhAHARLUzjAAAACwEAAA8AAAAAAAAAAAAAAAAAdgQAAGRycy9kb3ducmV2&#10;LnhtbFBLBQYAAAAABAAEAPMAAACGBQ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59616" behindDoc="0" locked="0" layoutInCell="1" allowOverlap="1" wp14:anchorId="134CA966" wp14:editId="7F0B60EE">
          <wp:simplePos x="0" y="0"/>
          <wp:positionH relativeFrom="column">
            <wp:posOffset>5361656</wp:posOffset>
          </wp:positionH>
          <wp:positionV relativeFrom="paragraph">
            <wp:posOffset>-499745</wp:posOffset>
          </wp:positionV>
          <wp:extent cx="875030" cy="875030"/>
          <wp:effectExtent l="0" t="0" r="1270" b="1270"/>
          <wp:wrapSquare wrapText="bothSides"/>
          <wp:docPr id="1888133412" name="Grafik 1888133412"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sjGwIAADQ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GaGwIAADQ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rELi6DbKE84nwOOuq95asam1gz&#10;H16ZQ65xJNRveMFFKsBicLIoqcD9+tt9jEcK0EtJg9opqP+5Z05Qor4bJGc2GI2i2NJhNJ4O8eBu&#10;Pdtbj9nrR0B5DvCnWJ7MGB/U2ZQO9DvKfBmroosZjrULGs7mY+gUjd+Ei+UyBaG8LAtrs7E8po6w&#10;Rojf2nfm7ImHgAw+w1llLP9ARxfbEbLcB5B14ioC3aF6wh+lmdg+faOo/dtzirp+9sVvAA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C/2IZobAgAANAQAAA4AAAAAAAAAAAAAAAAALgIAAGRycy9lMm9Eb2MueG1sUEsB&#10;Ai0AFAAGAAgAAAAhAM4pBznhAAAACgEAAA8AAAAAAAAAAAAAAAAAdQQAAGRycy9kb3ducmV2Lnht&#10;bFBLBQYAAAAABAAEAPMAAACDBQ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HKGw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xmlns:a="http://schemas.openxmlformats.org/drawingml/2006/main"/>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xmlns:a="http://schemas.openxmlformats.org/drawingml/2006/main"/>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B3DC" w14:textId="77777777" w:rsidR="00466F34" w:rsidRDefault="00466F34" w:rsidP="00472BBC">
      <w:pPr>
        <w:spacing w:after="0" w:line="240" w:lineRule="auto"/>
      </w:pPr>
      <w:r>
        <w:separator/>
      </w:r>
    </w:p>
  </w:footnote>
  <w:footnote w:type="continuationSeparator" w:id="0">
    <w:p w14:paraId="556B5B45" w14:textId="77777777" w:rsidR="00466F34" w:rsidRDefault="00466F34"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pPr>
      <w:pStyle w:val="Kopfzeile"/>
    </w:pPr>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pPr>
      <w:pStyle w:val="Kopfzeile"/>
    </w:pPr>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pPr>
      <w:pStyle w:val="Kopfzeile"/>
    </w:pPr>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657434607" name="Grafik 65743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xmlns:a="http://schemas.openxmlformats.org/drawingml/2006/main"/>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2125823393" name="Grafik 2125823393"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pPr>
      <w:pStyle w:val="Kopfzeile"/>
    </w:pPr>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xmlns:a="http://schemas.openxmlformats.org/drawingml/2006/main"/>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0250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56367"/>
    <w:rsid w:val="00060137"/>
    <w:rsid w:val="00085D2D"/>
    <w:rsid w:val="00090E7F"/>
    <w:rsid w:val="0013144B"/>
    <w:rsid w:val="001A1DD3"/>
    <w:rsid w:val="00222F2D"/>
    <w:rsid w:val="0022421F"/>
    <w:rsid w:val="00235A1B"/>
    <w:rsid w:val="00285885"/>
    <w:rsid w:val="002C52C0"/>
    <w:rsid w:val="00316E49"/>
    <w:rsid w:val="003E78B1"/>
    <w:rsid w:val="00466F34"/>
    <w:rsid w:val="00472BBC"/>
    <w:rsid w:val="004A1B7A"/>
    <w:rsid w:val="004A39CD"/>
    <w:rsid w:val="004A4C6F"/>
    <w:rsid w:val="004B7FF6"/>
    <w:rsid w:val="004F0B92"/>
    <w:rsid w:val="0054252F"/>
    <w:rsid w:val="005D5865"/>
    <w:rsid w:val="005E5B57"/>
    <w:rsid w:val="006C4628"/>
    <w:rsid w:val="006D0A3F"/>
    <w:rsid w:val="007A025E"/>
    <w:rsid w:val="007B64DF"/>
    <w:rsid w:val="007D2F5F"/>
    <w:rsid w:val="008074E0"/>
    <w:rsid w:val="008F08D4"/>
    <w:rsid w:val="00940E53"/>
    <w:rsid w:val="009E5160"/>
    <w:rsid w:val="00A57F9F"/>
    <w:rsid w:val="00AB05C5"/>
    <w:rsid w:val="00AB3BA4"/>
    <w:rsid w:val="00B06A62"/>
    <w:rsid w:val="00B529C9"/>
    <w:rsid w:val="00B63A43"/>
    <w:rsid w:val="00BD1687"/>
    <w:rsid w:val="00C51513"/>
    <w:rsid w:val="00C63B7C"/>
    <w:rsid w:val="00C94699"/>
    <w:rsid w:val="00CE3DDC"/>
    <w:rsid w:val="00D444DD"/>
    <w:rsid w:val="00DB26C3"/>
    <w:rsid w:val="00EA4339"/>
    <w:rsid w:val="00ED704B"/>
    <w:rsid w:val="00EE075D"/>
    <w:rsid w:val="00F01F01"/>
    <w:rsid w:val="00F172F3"/>
    <w:rsid w:val="00F61956"/>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9CD"/>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5.gif"/><Relationship Id="rId1" Type="http://schemas.openxmlformats.org/officeDocument/2006/relationships/image" Target="media/image14.gif"/><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9</Pages>
  <Words>157</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5</cp:revision>
  <dcterms:created xsi:type="dcterms:W3CDTF">2023-09-01T13:42:00Z</dcterms:created>
  <dcterms:modified xsi:type="dcterms:W3CDTF">2023-10-14T18:30:00Z</dcterms:modified>
</cp:coreProperties>
</file>