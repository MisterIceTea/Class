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B5466" w14:textId="77777777" w:rsidR="0013144B" w:rsidRPr="00EC171E" w:rsidRDefault="0013144B">
      <w:pPr>
        <w:rPr>
          <w:rFonts w:ascii="OCR A Extended" w:hAnsi="OCR A Extended"/>
        </w:rPr>
      </w:pPr>
      <w:r w:rsidRPr="00EC171E">
        <w:rPr>
          <w:rFonts w:ascii="OCR A Extended" w:hAnsi="OCR A Extended"/>
          <w:noProof/>
        </w:rPr>
        <mc:AlternateContent>
          <mc:Choice Requires="wpg">
            <w:drawing>
              <wp:anchor distT="0" distB="0" distL="114300" distR="114300" simplePos="0" relativeHeight="251683840" behindDoc="0" locked="0" layoutInCell="1" allowOverlap="1" wp14:anchorId="64617181" wp14:editId="094C3EB4">
                <wp:simplePos x="0" y="0"/>
                <wp:positionH relativeFrom="column">
                  <wp:posOffset>-942427</wp:posOffset>
                </wp:positionH>
                <wp:positionV relativeFrom="paragraph">
                  <wp:posOffset>522572</wp:posOffset>
                </wp:positionV>
                <wp:extent cx="7779419" cy="312153"/>
                <wp:effectExtent l="0" t="0" r="0" b="0"/>
                <wp:wrapNone/>
                <wp:docPr id="294394238" name="Gruppieren 91"/>
                <wp:cNvGraphicFramePr/>
                <a:graphic xmlns:a="http://schemas.openxmlformats.org/drawingml/2006/main">
                  <a:graphicData uri="http://schemas.microsoft.com/office/word/2010/wordprocessingGroup">
                    <wpg:wgp>
                      <wpg:cNvGrpSpPr/>
                      <wpg:grpSpPr>
                        <a:xfrm>
                          <a:off x="0" y="0"/>
                          <a:ext cx="7779419" cy="312153"/>
                          <a:chOff x="0" y="0"/>
                          <a:chExt cx="9483624" cy="581970"/>
                        </a:xfrm>
                        <a:solidFill>
                          <a:schemeClr val="tx1"/>
                        </a:solidFill>
                      </wpg:grpSpPr>
                      <wps:wsp>
                        <wps:cNvPr id="777328047" name="Parallelogramm 777328047"/>
                        <wps:cNvSpPr/>
                        <wps:spPr>
                          <a:xfrm>
                            <a:off x="71127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01700642" name="Parallelogramm 2001700642"/>
                        <wps:cNvSpPr/>
                        <wps:spPr>
                          <a:xfrm>
                            <a:off x="7508024"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9139345" name="Parallelogramm 1709139345"/>
                        <wps:cNvSpPr/>
                        <wps:spPr>
                          <a:xfrm>
                            <a:off x="7903330"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7123572" name="Parallelogramm 1447123572"/>
                        <wps:cNvSpPr/>
                        <wps:spPr>
                          <a:xfrm>
                            <a:off x="8298636"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84045132" name="Parallelogramm 784045132"/>
                        <wps:cNvSpPr/>
                        <wps:spPr>
                          <a:xfrm>
                            <a:off x="8693477"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2346088" name="Parallelogramm 1302346088"/>
                        <wps:cNvSpPr/>
                        <wps:spPr>
                          <a:xfrm>
                            <a:off x="90883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59560555" name="Parallelogramm 1159560555"/>
                        <wps:cNvSpPr/>
                        <wps:spPr>
                          <a:xfrm>
                            <a:off x="4741812"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8276973" name="Parallelogramm 1988276973"/>
                        <wps:cNvSpPr/>
                        <wps:spPr>
                          <a:xfrm>
                            <a:off x="51371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7470809" name="Parallelogramm 977470809"/>
                        <wps:cNvSpPr/>
                        <wps:spPr>
                          <a:xfrm>
                            <a:off x="5532424"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73669589" name="Parallelogramm 1773669589"/>
                        <wps:cNvSpPr/>
                        <wps:spPr>
                          <a:xfrm>
                            <a:off x="5927730"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4468560" name="Parallelogramm 314468560"/>
                        <wps:cNvSpPr/>
                        <wps:spPr>
                          <a:xfrm>
                            <a:off x="6322571"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7954079" name="Parallelogramm 747954079"/>
                        <wps:cNvSpPr/>
                        <wps:spPr>
                          <a:xfrm>
                            <a:off x="6717412"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65118685" name="Parallelogramm 1065118685"/>
                        <wps:cNvSpPr/>
                        <wps:spPr>
                          <a:xfrm>
                            <a:off x="23709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5673754" name="Parallelogramm 2095673754"/>
                        <wps:cNvSpPr/>
                        <wps:spPr>
                          <a:xfrm>
                            <a:off x="2766212"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7593439" name="Parallelogramm 47593439"/>
                        <wps:cNvSpPr/>
                        <wps:spPr>
                          <a:xfrm>
                            <a:off x="3161518"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5327264" name="Parallelogramm 905327264"/>
                        <wps:cNvSpPr/>
                        <wps:spPr>
                          <a:xfrm>
                            <a:off x="3556824"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6493531" name="Parallelogramm 186493531"/>
                        <wps:cNvSpPr/>
                        <wps:spPr>
                          <a:xfrm>
                            <a:off x="3951665"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1826638" name="Parallelogramm 1491826638"/>
                        <wps:cNvSpPr/>
                        <wps:spPr>
                          <a:xfrm>
                            <a:off x="43465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670417" name="Parallelogramm 10670417"/>
                        <wps:cNvSpPr/>
                        <wps:spPr>
                          <a:xfrm>
                            <a:off x="0"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6634825" name="Parallelogramm 96634825"/>
                        <wps:cNvSpPr/>
                        <wps:spPr>
                          <a:xfrm>
                            <a:off x="3953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9198884" name="Parallelogramm 1019198884"/>
                        <wps:cNvSpPr/>
                        <wps:spPr>
                          <a:xfrm>
                            <a:off x="790612"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6286215" name="Parallelogramm 226286215"/>
                        <wps:cNvSpPr/>
                        <wps:spPr>
                          <a:xfrm>
                            <a:off x="1185918"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67824932" name="Parallelogramm 1067824932"/>
                        <wps:cNvSpPr/>
                        <wps:spPr>
                          <a:xfrm>
                            <a:off x="1580759"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3964259" name="Parallelogramm 923964259"/>
                        <wps:cNvSpPr/>
                        <wps:spPr>
                          <a:xfrm>
                            <a:off x="1975600"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4A0967F4" id="Gruppieren 91" o:spid="_x0000_s1026" style="position:absolute;margin-left:-74.2pt;margin-top:41.15pt;width:612.55pt;height:24.6pt;z-index:251683840;mso-width-relative:margin;mso-height-relative:margin" coordsize="94836,5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m 777328047" o:spid="_x0000_s1027" type="#_x0000_t7" style="position:absolute;left:7112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" adj="11827" filled="f" stroked="f" strokeweight="1pt"/>
                <v:shape id="Parallelogramm 2001700642" o:spid="_x0000_s1028" type="#_x0000_t7" style="position:absolute;left:75080;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" adj="11827" filled="f" stroked="f" strokeweight="1pt"/>
                <v:shape id="Parallelogramm 1709139345" o:spid="_x0000_s1029" type="#_x0000_t7" style="position:absolute;left:7903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" adj="11827" filled="f" stroked="f" strokeweight="1pt"/>
                <v:shape id="Parallelogramm 1447123572" o:spid="_x0000_s1030" type="#_x0000_t7" style="position:absolute;left:82986;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" adj="11827" filled="f" stroked="f" strokeweight="1pt"/>
                <v:shape id="Parallelogramm 784045132" o:spid="_x0000_s1031" type="#_x0000_t7" style="position:absolute;left:8693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" adj="11827" filled="f" stroked="f" strokeweight="1pt"/>
                <v:shape id="Parallelogramm 1302346088" o:spid="_x0000_s1032" type="#_x0000_t7" style="position:absolute;left:9088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" adj="11827" filled="f" stroked="f" strokeweight="1pt"/>
                <v:shape id="Parallelogramm 1159560555" o:spid="_x0000_s1033" type="#_x0000_t7" style="position:absolute;left:47418;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" adj="11827" filled="f" stroked="f" strokeweight="1pt"/>
                <v:shape id="Parallelogramm 1988276973" o:spid="_x0000_s1034" type="#_x0000_t7" style="position:absolute;left:51371;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" adj="11827" filled="f" stroked="f" strokeweight="1pt"/>
                <v:shape id="Parallelogramm 977470809" o:spid="_x0000_s1035" type="#_x0000_t7" style="position:absolute;left:5532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" adj="11827" filled="f" stroked="f" strokeweight="1pt"/>
                <v:shape id="Parallelogramm 1773669589" o:spid="_x0000_s1036" type="#_x0000_t7" style="position:absolute;left:5927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" adj="11827" filled="f" stroked="f" strokeweight="1pt"/>
                <v:shape id="Parallelogramm 314468560" o:spid="_x0000_s1037" type="#_x0000_t7" style="position:absolute;left:63225;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" adj="11827" filled="f" stroked="f" strokeweight="1pt"/>
                <v:shape id="Parallelogramm 747954079" o:spid="_x0000_s1038" type="#_x0000_t7" style="position:absolute;left:6717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" adj="11827" filled="f" stroked="f" strokeweight="1pt"/>
                <v:shape id="Parallelogramm 1065118685" o:spid="_x0000_s1039" type="#_x0000_t7" style="position:absolute;left:2370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" adj="11827" filled="f" stroked="f" strokeweight="1pt"/>
                <v:shape id="Parallelogramm 2095673754" o:spid="_x0000_s1040" type="#_x0000_t7" style="position:absolute;left:27662;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" adj="11827" filled="f" stroked="f" strokeweight="1pt"/>
                <v:shape id="Parallelogramm 47593439" o:spid="_x0000_s1041" type="#_x0000_t7" style="position:absolute;left:3161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" adj="11827" filled="f" stroked="f" strokeweight="1pt"/>
                <v:shape id="Parallelogramm 905327264" o:spid="_x0000_s1042" type="#_x0000_t7" style="position:absolute;left:35568;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" adj="11827" filled="f" stroked="f" strokeweight="1pt"/>
                <v:shape id="Parallelogramm 186493531" o:spid="_x0000_s1043" type="#_x0000_t7" style="position:absolute;left:3951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" adj="11827" filled="f" stroked="f" strokeweight="1pt"/>
                <v:shape id="Parallelogramm 1491826638" o:spid="_x0000_s1044" type="#_x0000_t7" style="position:absolute;left:4346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" adj="11827" filled="f" stroked="f" strokeweight="1pt"/>
                <v:shape id="Parallelogramm 10670417" o:spid="_x0000_s1045" type="#_x0000_t7" style="position:absolute;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" adj="11827" filled="f" stroked="f" strokeweight="1pt"/>
                <v:shape id="Parallelogramm 96634825" o:spid="_x0000_s1046" type="#_x0000_t7" style="position:absolute;left:3953;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" adj="11827" filled="f" stroked="f" strokeweight="1pt"/>
                <v:shape id="Parallelogramm 1019198884" o:spid="_x0000_s1047" type="#_x0000_t7" style="position:absolute;left:790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" adj="11827" filled="f" stroked="f" strokeweight="1pt"/>
                <v:shape id="Parallelogramm 226286215" o:spid="_x0000_s1048" type="#_x0000_t7" style="position:absolute;left:1185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" adj="11827" filled="f" stroked="f" strokeweight="1pt"/>
                <v:shape id="Parallelogramm 1067824932" o:spid="_x0000_s1049" type="#_x0000_t7" style="position:absolute;left:15807;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" adj="11827" filled="f" stroked="f" strokeweight="1pt"/>
                <v:shape id="Parallelogramm 923964259" o:spid="_x0000_s1050" type="#_x0000_t7" style="position:absolute;left:1975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" adj="11827" filled="f" stroked="f" strokeweight="1pt"/>
              </v:group>
            </w:pict>
          </mc:Fallback>
        </mc:AlternateContent>
      </w:r>
      <w:r w:rsidRPr="00EC171E">
        <w:rPr>
          <w:rFonts w:ascii="OCR A Extended" w:hAnsi="OCR A Extended"/>
          <w:noProof/>
        </w:rPr>
        <mc:AlternateContent>
          <mc:Choice Requires="wps">
            <w:drawing>
              <wp:anchor distT="0" distB="0" distL="114300" distR="114300" simplePos="0" relativeHeight="251680768" behindDoc="0" locked="0" layoutInCell="1" allowOverlap="1" wp14:anchorId="4D0E34E4" wp14:editId="350FDCD4">
                <wp:simplePos x="0" y="0"/>
                <wp:positionH relativeFrom="column">
                  <wp:posOffset>132578</wp:posOffset>
                </wp:positionH>
                <wp:positionV relativeFrom="paragraph">
                  <wp:posOffset>6818630</wp:posOffset>
                </wp:positionV>
                <wp:extent cx="5469924" cy="551935"/>
                <wp:effectExtent l="0" t="0" r="0" b="635"/>
                <wp:wrapNone/>
                <wp:docPr id="971774802" name="Textfeld 1"/>
                <wp:cNvGraphicFramePr/>
                <a:graphic xmlns:a="http://schemas.openxmlformats.org/drawingml/2006/main">
                  <a:graphicData uri="http://schemas.microsoft.com/office/word/2010/wordprocessingShape">
                    <wps:wsp>
                      <wps:cNvSpPr txBox="1"/>
                      <wps:spPr>
                        <a:xfrm>
                          <a:off x="0" y="0"/>
                          <a:ext cx="5469924" cy="551935"/>
                        </a:xfrm>
                        <a:prstGeom prst="rect">
                          <a:avLst/>
                        </a:prstGeom>
                        <a:noFill/>
                        <a:ln w="6350">
                          <a:noFill/>
                        </a:ln>
                      </wps:spPr>
                      <wps:txbx>
                        <w:txbxContent>
                          <w:p w14:paraId="15F006C2" w14:textId="77777777" w:rsidR="0013144B" w:rsidRPr="004B7FF6" w:rsidRDefault="0013144B" w:rsidP="0013144B">
                            <w:pPr>
                              <w:rPr>
                                <w:rFonts w:ascii="OCR A Extended" w:hAnsi="OCR A Extended"/>
                                <w:b/>
                                <w:bCs/>
                                <w:sz w:val="54"/>
                                <w:szCs w:val="54"/>
                                <w:lang w:val="de-DE"/>
                              </w:rPr>
                            </w:pPr>
                            <w:r w:rsidRPr="004B7FF6">
                              <w:rPr>
                                <w:rFonts w:ascii="OCR A Extended" w:hAnsi="OCR A Extended"/>
                                <w:b/>
                                <w:bCs/>
                                <w:sz w:val="54"/>
                                <w:szCs w:val="54"/>
                                <w:lang w:val="de-DE"/>
                              </w:rPr>
                              <w:t>CONFIDENTIAL INFORMATIONS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0E34E4" id="_x0000_t202" coordsize="21600,21600" o:spt="202" path="m,l,21600r21600,l21600,xe">
                <v:stroke joinstyle="miter"/>
                <v:path gradientshapeok="t" o:connecttype="rect"/>
              </v:shapetype>
              <v:shape id="Textfeld 1" o:spid="_x0000_s1026" type="#_x0000_t202" style="position:absolute;margin-left:10.45pt;margin-top:536.9pt;width:430.7pt;height:4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" filled="f" stroked="f" strokeweight=".5pt">
                <v:textbox>
                  <w:txbxContent>
                    <w:p w14:paraId="15F006C2" w14:textId="77777777" w:rsidR="0013144B" w:rsidRPr="004B7FF6" w:rsidRDefault="0013144B" w:rsidP="0013144B">
                      <w:pPr>
                        <w:rPr>
                          <w:rFonts w:ascii="OCR A Extended" w:hAnsi="OCR A Extended"/>
                          <w:b/>
                          <w:bCs/>
                          <w:sz w:val="54"/>
                          <w:szCs w:val="54"/>
                          <w:lang w:val="de-DE"/>
                        </w:rPr>
                      </w:pPr>
                      <w:r w:rsidRPr="004B7FF6">
                        <w:rPr>
                          <w:rFonts w:ascii="OCR A Extended" w:hAnsi="OCR A Extended"/>
                          <w:b/>
                          <w:bCs/>
                          <w:sz w:val="54"/>
                          <w:szCs w:val="54"/>
                          <w:lang w:val="de-DE"/>
                        </w:rPr>
                        <w:t>CONFIDENTIAL INFORMATIONS</w:t>
                      </w:r>
                    </w:p>
                  </w:txbxContent>
                </v:textbox>
              </v:shape>
            </w:pict>
          </mc:Fallback>
        </mc:AlternateContent>
      </w:r>
      <w:r w:rsidRPr="00EC171E">
        <w:rPr>
          <w:rFonts w:ascii="OCR A Extended" w:hAnsi="OCR A Extended"/>
          <w:noProof/>
        </w:rPr>
        <mc:AlternateContent>
          <mc:Choice Requires="wpg">
            <w:drawing>
              <wp:anchor distT="0" distB="0" distL="114300" distR="114300" simplePos="0" relativeHeight="251679744" behindDoc="0" locked="0" layoutInCell="1" allowOverlap="1" wp14:anchorId="3C978E3A" wp14:editId="1D381F6A">
                <wp:simplePos x="0" y="0"/>
                <wp:positionH relativeFrom="column">
                  <wp:posOffset>-774244</wp:posOffset>
                </wp:positionH>
                <wp:positionV relativeFrom="paragraph">
                  <wp:posOffset>6633519</wp:posOffset>
                </wp:positionV>
                <wp:extent cx="1015365" cy="914400"/>
                <wp:effectExtent l="0" t="0" r="0" b="0"/>
                <wp:wrapNone/>
                <wp:docPr id="572199508" name="Gruppieren 162"/>
                <wp:cNvGraphicFramePr/>
                <a:graphic xmlns:a="http://schemas.openxmlformats.org/drawingml/2006/main">
                  <a:graphicData uri="http://schemas.microsoft.com/office/word/2010/wordprocessingGroup">
                    <wpg:wgp>
                      <wpg:cNvGrpSpPr/>
                      <wpg:grpSpPr>
                        <a:xfrm flipH="1">
                          <a:off x="0" y="0"/>
                          <a:ext cx="1015365" cy="914400"/>
                          <a:chOff x="1123416" y="0"/>
                          <a:chExt cx="1015628" cy="914400"/>
                        </a:xfrm>
                      </wpg:grpSpPr>
                      <pic:pic xmlns:pic="http://schemas.openxmlformats.org/drawingml/2006/picture">
                        <pic:nvPicPr>
                          <pic:cNvPr id="984944123" name="Grafik 984944123" descr="Chevronpfeile mit einfarbiger Füllung"/>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1224644" y="0"/>
                            <a:ext cx="914400" cy="914400"/>
                          </a:xfrm>
                          <a:prstGeom prst="rect">
                            <a:avLst/>
                          </a:prstGeom>
                        </pic:spPr>
                      </pic:pic>
                      <pic:pic xmlns:pic="http://schemas.openxmlformats.org/drawingml/2006/picture">
                        <pic:nvPicPr>
                          <pic:cNvPr id="1514640209" name="Grafik 1514640209" descr="Chevronpfeile Silhouette"/>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1123416" y="0"/>
                            <a:ext cx="914400" cy="914400"/>
                          </a:xfrm>
                          <a:prstGeom prst="rect">
                            <a:avLst/>
                          </a:prstGeom>
                        </pic:spPr>
                      </pic:pic>
                    </wpg:wgp>
                  </a:graphicData>
                </a:graphic>
              </wp:anchor>
            </w:drawing>
          </mc:Choice>
          <mc:Fallback>
            <w:pict>
              <v:group w14:anchorId="6F4C16A3" id="Gruppieren 162" o:spid="_x0000_s1026" style="position:absolute;margin-left:-60.95pt;margin-top:522.3pt;width:79.95pt;height:1in;flip:x;z-index:251679744" coordorigin="11234" coordsize="10156,9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84944123" o:spid="_x0000_s1027" type="#_x0000_t75" alt="Chevronpfeile mit einfarbiger Füllung" style="position:absolute;left:1224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">
                  <v:imagedata r:id="rId12" o:title="Chevronpfeile mit einfarbiger Füllung"/>
                </v:shape>
                <v:shape id="Grafik 1514640209" o:spid="_x0000_s1028" type="#_x0000_t75" alt="Chevronpfeile Silhouette" style="position:absolute;left:11234;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">
                  <v:imagedata r:id="rId13" o:title="Chevronpfeile Silhouette"/>
                </v:shape>
              </v:group>
            </w:pict>
          </mc:Fallback>
        </mc:AlternateContent>
      </w:r>
      <w:r w:rsidRPr="00EC171E">
        <w:rPr>
          <w:rFonts w:ascii="OCR A Extended" w:hAnsi="OCR A Extended"/>
          <w:noProof/>
        </w:rPr>
        <mc:AlternateContent>
          <mc:Choice Requires="wpg">
            <w:drawing>
              <wp:anchor distT="0" distB="0" distL="114300" distR="114300" simplePos="0" relativeHeight="251678720" behindDoc="0" locked="0" layoutInCell="1" allowOverlap="1" wp14:anchorId="0D19DEE8" wp14:editId="34892301">
                <wp:simplePos x="0" y="0"/>
                <wp:positionH relativeFrom="column">
                  <wp:posOffset>5442212</wp:posOffset>
                </wp:positionH>
                <wp:positionV relativeFrom="paragraph">
                  <wp:posOffset>6630670</wp:posOffset>
                </wp:positionV>
                <wp:extent cx="1015365" cy="914400"/>
                <wp:effectExtent l="0" t="0" r="0" b="0"/>
                <wp:wrapNone/>
                <wp:docPr id="1440280650" name="Gruppieren 162"/>
                <wp:cNvGraphicFramePr/>
                <a:graphic xmlns:a="http://schemas.openxmlformats.org/drawingml/2006/main">
                  <a:graphicData uri="http://schemas.microsoft.com/office/word/2010/wordprocessingGroup">
                    <wpg:wgp>
                      <wpg:cNvGrpSpPr/>
                      <wpg:grpSpPr>
                        <a:xfrm>
                          <a:off x="0" y="0"/>
                          <a:ext cx="1015365" cy="914400"/>
                          <a:chOff x="1123416" y="0"/>
                          <a:chExt cx="1015628" cy="914400"/>
                        </a:xfrm>
                      </wpg:grpSpPr>
                      <pic:pic xmlns:pic="http://schemas.openxmlformats.org/drawingml/2006/picture">
                        <pic:nvPicPr>
                          <pic:cNvPr id="2061923183" name="Grafik 2061923183" descr="Chevronpfeile mit einfarbiger Füllung"/>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1224644" y="0"/>
                            <a:ext cx="914400" cy="914400"/>
                          </a:xfrm>
                          <a:prstGeom prst="rect">
                            <a:avLst/>
                          </a:prstGeom>
                        </pic:spPr>
                      </pic:pic>
                      <pic:pic xmlns:pic="http://schemas.openxmlformats.org/drawingml/2006/picture">
                        <pic:nvPicPr>
                          <pic:cNvPr id="2132947492" name="Grafik 2132947492" descr="Chevronpfeile Silhouette"/>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1123416" y="0"/>
                            <a:ext cx="914400" cy="914400"/>
                          </a:xfrm>
                          <a:prstGeom prst="rect">
                            <a:avLst/>
                          </a:prstGeom>
                        </pic:spPr>
                      </pic:pic>
                    </wpg:wgp>
                  </a:graphicData>
                </a:graphic>
              </wp:anchor>
            </w:drawing>
          </mc:Choice>
          <mc:Fallback>
            <w:pict>
              <v:group w14:anchorId="07D9B8FB" id="Gruppieren 162" o:spid="_x0000_s1026" style="position:absolute;margin-left:428.5pt;margin-top:522.1pt;width:79.95pt;height:1in;z-index:251678720" coordorigin="11234" coordsize="10156,9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">
                <v:shape id="Grafik 2061923183" o:spid="_x0000_s1027" type="#_x0000_t75" alt="Chevronpfeile mit einfarbiger Füllung" style="position:absolute;left:1224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">
                  <v:imagedata r:id="rId12" o:title="Chevronpfeile mit einfarbiger Füllung"/>
                </v:shape>
                <v:shape id="Grafik 2132947492" o:spid="_x0000_s1028" type="#_x0000_t75" alt="Chevronpfeile Silhouette" style="position:absolute;left:11234;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">
                  <v:imagedata r:id="rId13" o:title="Chevronpfeile Silhouette"/>
                </v:shape>
              </v:group>
            </w:pict>
          </mc:Fallback>
        </mc:AlternateContent>
      </w:r>
      <w:r w:rsidRPr="00EC171E">
        <w:rPr>
          <w:rFonts w:ascii="OCR A Extended" w:hAnsi="OCR A Extended"/>
          <w:noProof/>
        </w:rPr>
        <mc:AlternateContent>
          <mc:Choice Requires="wpg">
            <w:drawing>
              <wp:anchor distT="0" distB="0" distL="114300" distR="114300" simplePos="0" relativeHeight="251677696" behindDoc="0" locked="0" layoutInCell="1" allowOverlap="1" wp14:anchorId="0C10A419" wp14:editId="7574188A">
                <wp:simplePos x="0" y="0"/>
                <wp:positionH relativeFrom="column">
                  <wp:posOffset>-981619</wp:posOffset>
                </wp:positionH>
                <wp:positionV relativeFrom="paragraph">
                  <wp:posOffset>6171806</wp:posOffset>
                </wp:positionV>
                <wp:extent cx="7793835" cy="359238"/>
                <wp:effectExtent l="0" t="0" r="0" b="3175"/>
                <wp:wrapNone/>
                <wp:docPr id="1900837262" name="Gruppieren 90"/>
                <wp:cNvGraphicFramePr/>
                <a:graphic xmlns:a="http://schemas.openxmlformats.org/drawingml/2006/main">
                  <a:graphicData uri="http://schemas.microsoft.com/office/word/2010/wordprocessingGroup">
                    <wpg:wgp>
                      <wpg:cNvGrpSpPr/>
                      <wpg:grpSpPr>
                        <a:xfrm>
                          <a:off x="0" y="0"/>
                          <a:ext cx="7793835" cy="359238"/>
                          <a:chOff x="0" y="0"/>
                          <a:chExt cx="9483624" cy="581970"/>
                        </a:xfrm>
                      </wpg:grpSpPr>
                      <wps:wsp>
                        <wps:cNvPr id="1438305907" name="Parallelogramm 1438305907"/>
                        <wps:cNvSpPr/>
                        <wps:spPr>
                          <a:xfrm>
                            <a:off x="71127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38002188" name="Parallelogramm 1338002188"/>
                        <wps:cNvSpPr/>
                        <wps:spPr>
                          <a:xfrm>
                            <a:off x="7508024"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71818995" name="Parallelogramm 371818995"/>
                        <wps:cNvSpPr/>
                        <wps:spPr>
                          <a:xfrm>
                            <a:off x="7903330"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40074198" name="Parallelogramm 1340074198"/>
                        <wps:cNvSpPr/>
                        <wps:spPr>
                          <a:xfrm>
                            <a:off x="8298636"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23436022" name="Parallelogramm 1223436022"/>
                        <wps:cNvSpPr/>
                        <wps:spPr>
                          <a:xfrm>
                            <a:off x="8693477"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55856975" name="Parallelogramm 2055856975"/>
                        <wps:cNvSpPr/>
                        <wps:spPr>
                          <a:xfrm>
                            <a:off x="90883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70217382" name="Parallelogramm 1870217382"/>
                        <wps:cNvSpPr/>
                        <wps:spPr>
                          <a:xfrm>
                            <a:off x="4741812"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0916969" name="Parallelogramm 1970916969"/>
                        <wps:cNvSpPr/>
                        <wps:spPr>
                          <a:xfrm>
                            <a:off x="51371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2926432" name="Parallelogramm 752926432"/>
                        <wps:cNvSpPr/>
                        <wps:spPr>
                          <a:xfrm>
                            <a:off x="5532424"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915789" name="Parallelogramm 862915789"/>
                        <wps:cNvSpPr/>
                        <wps:spPr>
                          <a:xfrm>
                            <a:off x="5927730"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40609440" name="Parallelogramm 1340609440"/>
                        <wps:cNvSpPr/>
                        <wps:spPr>
                          <a:xfrm>
                            <a:off x="6322571"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89733278" name="Parallelogramm 1089733278"/>
                        <wps:cNvSpPr/>
                        <wps:spPr>
                          <a:xfrm>
                            <a:off x="6717412"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17877041" name="Parallelogramm 717877041"/>
                        <wps:cNvSpPr/>
                        <wps:spPr>
                          <a:xfrm>
                            <a:off x="23709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81636330" name="Parallelogramm 2081636330"/>
                        <wps:cNvSpPr/>
                        <wps:spPr>
                          <a:xfrm>
                            <a:off x="2766212"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2223803" name="Parallelogramm 1972223803"/>
                        <wps:cNvSpPr/>
                        <wps:spPr>
                          <a:xfrm>
                            <a:off x="3161518"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60813988" name="Parallelogramm 2060813988"/>
                        <wps:cNvSpPr/>
                        <wps:spPr>
                          <a:xfrm>
                            <a:off x="3556824"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1518918" name="Parallelogramm 1271518918"/>
                        <wps:cNvSpPr/>
                        <wps:spPr>
                          <a:xfrm>
                            <a:off x="3951665"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6442296" name="Parallelogramm 1146442296"/>
                        <wps:cNvSpPr/>
                        <wps:spPr>
                          <a:xfrm>
                            <a:off x="43465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45794269" name="Parallelogramm 645794269"/>
                        <wps:cNvSpPr/>
                        <wps:spPr>
                          <a:xfrm>
                            <a:off x="0"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59951645" name="Parallelogramm 1459951645"/>
                        <wps:cNvSpPr/>
                        <wps:spPr>
                          <a:xfrm>
                            <a:off x="3953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68553350" name="Parallelogramm 2068553350"/>
                        <wps:cNvSpPr/>
                        <wps:spPr>
                          <a:xfrm>
                            <a:off x="790612"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8529290" name="Parallelogramm 1448529290"/>
                        <wps:cNvSpPr/>
                        <wps:spPr>
                          <a:xfrm>
                            <a:off x="1185918"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8472513" name="Parallelogramm 868472513"/>
                        <wps:cNvSpPr/>
                        <wps:spPr>
                          <a:xfrm>
                            <a:off x="1580759"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2737710" name="Parallelogramm 1262737710"/>
                        <wps:cNvSpPr/>
                        <wps:spPr>
                          <a:xfrm>
                            <a:off x="1975600"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1943E739" id="Gruppieren 90" o:spid="_x0000_s1026" style="position:absolute;margin-left:-77.3pt;margin-top:485.95pt;width:613.7pt;height:28.3pt;z-index:251677696;mso-width-relative:margin;mso-height-relative:margin" coordsize="94836,5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">
                <v:shape id="Parallelogramm 1438305907" o:spid="_x0000_s1027" type="#_x0000_t7" style="position:absolute;left:7112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" adj="11827" fillcolor="red" stroked="f" strokeweight="1pt"/>
                <v:shape id="Parallelogramm 1338002188" o:spid="_x0000_s1028" type="#_x0000_t7" style="position:absolute;left:75080;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" adj="11827" fillcolor="red" stroked="f" strokeweight="1pt"/>
                <v:shape id="Parallelogramm 371818995" o:spid="_x0000_s1029" type="#_x0000_t7" style="position:absolute;left:7903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" adj="11827" fillcolor="red" stroked="f" strokeweight="1pt"/>
                <v:shape id="Parallelogramm 1340074198" o:spid="_x0000_s1030" type="#_x0000_t7" style="position:absolute;left:82986;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" adj="11827" fillcolor="red" stroked="f" strokeweight="1pt"/>
                <v:shape id="Parallelogramm 1223436022" o:spid="_x0000_s1031" type="#_x0000_t7" style="position:absolute;left:8693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" adj="11827" fillcolor="red" stroked="f" strokeweight="1pt"/>
                <v:shape id="Parallelogramm 2055856975" o:spid="_x0000_s1032" type="#_x0000_t7" style="position:absolute;left:9088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" adj="11827" fillcolor="red" stroked="f" strokeweight="1pt"/>
                <v:shape id="Parallelogramm 1870217382" o:spid="_x0000_s1033" type="#_x0000_t7" style="position:absolute;left:47418;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" adj="11827" fillcolor="red" stroked="f" strokeweight="1pt"/>
                <v:shape id="Parallelogramm 1970916969" o:spid="_x0000_s1034" type="#_x0000_t7" style="position:absolute;left:51371;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" adj="11827" fillcolor="red" stroked="f" strokeweight="1pt"/>
                <v:shape id="Parallelogramm 752926432" o:spid="_x0000_s1035" type="#_x0000_t7" style="position:absolute;left:5532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" adj="11827" fillcolor="red" stroked="f" strokeweight="1pt"/>
                <v:shape id="Parallelogramm 862915789" o:spid="_x0000_s1036" type="#_x0000_t7" style="position:absolute;left:5927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" adj="11827" fillcolor="red" stroked="f" strokeweight="1pt"/>
                <v:shape id="Parallelogramm 1340609440" o:spid="_x0000_s1037" type="#_x0000_t7" style="position:absolute;left:63225;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" adj="11827" fillcolor="red" stroked="f" strokeweight="1pt"/>
                <v:shape id="Parallelogramm 1089733278" o:spid="_x0000_s1038" type="#_x0000_t7" style="position:absolute;left:6717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" adj="11827" fillcolor="red" stroked="f" strokeweight="1pt"/>
                <v:shape id="Parallelogramm 717877041" o:spid="_x0000_s1039" type="#_x0000_t7" style="position:absolute;left:2370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" adj="11827" fillcolor="red" stroked="f" strokeweight="1pt"/>
                <v:shape id="Parallelogramm 2081636330" o:spid="_x0000_s1040" type="#_x0000_t7" style="position:absolute;left:27662;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" adj="11827" fillcolor="red" stroked="f" strokeweight="1pt"/>
                <v:shape id="Parallelogramm 1972223803" o:spid="_x0000_s1041" type="#_x0000_t7" style="position:absolute;left:3161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" adj="11827" fillcolor="red" stroked="f" strokeweight="1pt"/>
                <v:shape id="Parallelogramm 2060813988" o:spid="_x0000_s1042" type="#_x0000_t7" style="position:absolute;left:35568;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" adj="11827" fillcolor="red" stroked="f" strokeweight="1pt"/>
                <v:shape id="Parallelogramm 1271518918" o:spid="_x0000_s1043" type="#_x0000_t7" style="position:absolute;left:3951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" adj="11827" fillcolor="red" stroked="f" strokeweight="1pt"/>
                <v:shape id="Parallelogramm 1146442296" o:spid="_x0000_s1044" type="#_x0000_t7" style="position:absolute;left:4346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" adj="11827" fillcolor="red" stroked="f" strokeweight="1pt"/>
                <v:shape id="Parallelogramm 645794269" o:spid="_x0000_s1045" type="#_x0000_t7" style="position:absolute;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" adj="11827" fillcolor="red" stroked="f" strokeweight="1pt"/>
                <v:shape id="Parallelogramm 1459951645" o:spid="_x0000_s1046" type="#_x0000_t7" style="position:absolute;left:3953;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" adj="11827" fillcolor="red" stroked="f" strokeweight="1pt"/>
                <v:shape id="Parallelogramm 2068553350" o:spid="_x0000_s1047" type="#_x0000_t7" style="position:absolute;left:790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" adj="11827" fillcolor="red" stroked="f" strokeweight="1pt"/>
                <v:shape id="Parallelogramm 1448529290" o:spid="_x0000_s1048" type="#_x0000_t7" style="position:absolute;left:1185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" adj="11827" fillcolor="red" stroked="f" strokeweight="1pt"/>
                <v:shape id="Parallelogramm 868472513" o:spid="_x0000_s1049" type="#_x0000_t7" style="position:absolute;left:15807;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" adj="11827" fillcolor="red" stroked="f" strokeweight="1pt"/>
                <v:shape id="Parallelogramm 1262737710" o:spid="_x0000_s1050" type="#_x0000_t7" style="position:absolute;left:1975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" adj="11827" fillcolor="red" stroked="f" strokeweight="1pt"/>
              </v:group>
            </w:pict>
          </mc:Fallback>
        </mc:AlternateContent>
      </w:r>
      <w:r w:rsidRPr="00EC171E">
        <w:rPr>
          <w:rFonts w:ascii="OCR A Extended" w:hAnsi="OCR A Extended"/>
          <w:noProof/>
        </w:rPr>
        <mc:AlternateContent>
          <mc:Choice Requires="wpg">
            <w:drawing>
              <wp:anchor distT="0" distB="0" distL="114300" distR="114300" simplePos="0" relativeHeight="251676672" behindDoc="0" locked="0" layoutInCell="1" allowOverlap="1" wp14:anchorId="01DE4E96" wp14:editId="48798C0F">
                <wp:simplePos x="0" y="0"/>
                <wp:positionH relativeFrom="column">
                  <wp:posOffset>-982345</wp:posOffset>
                </wp:positionH>
                <wp:positionV relativeFrom="paragraph">
                  <wp:posOffset>7659078</wp:posOffset>
                </wp:positionV>
                <wp:extent cx="7793835" cy="359238"/>
                <wp:effectExtent l="0" t="0" r="0" b="3175"/>
                <wp:wrapNone/>
                <wp:docPr id="1519516120" name="Gruppieren 90"/>
                <wp:cNvGraphicFramePr/>
                <a:graphic xmlns:a="http://schemas.openxmlformats.org/drawingml/2006/main">
                  <a:graphicData uri="http://schemas.microsoft.com/office/word/2010/wordprocessingGroup">
                    <wpg:wgp>
                      <wpg:cNvGrpSpPr/>
                      <wpg:grpSpPr>
                        <a:xfrm>
                          <a:off x="0" y="0"/>
                          <a:ext cx="7793835" cy="359238"/>
                          <a:chOff x="0" y="0"/>
                          <a:chExt cx="9483624" cy="581970"/>
                        </a:xfrm>
                      </wpg:grpSpPr>
                      <wps:wsp>
                        <wps:cNvPr id="1005555191" name="Parallelogramm 1005555191"/>
                        <wps:cNvSpPr/>
                        <wps:spPr>
                          <a:xfrm>
                            <a:off x="71127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75424632" name="Parallelogramm 875424632"/>
                        <wps:cNvSpPr/>
                        <wps:spPr>
                          <a:xfrm>
                            <a:off x="7508024"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10035016" name="Parallelogramm 1710035016"/>
                        <wps:cNvSpPr/>
                        <wps:spPr>
                          <a:xfrm>
                            <a:off x="7903330"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9334553" name="Parallelogramm 1289334553"/>
                        <wps:cNvSpPr/>
                        <wps:spPr>
                          <a:xfrm>
                            <a:off x="8298636"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80784670" name="Parallelogramm 880784670"/>
                        <wps:cNvSpPr/>
                        <wps:spPr>
                          <a:xfrm>
                            <a:off x="8693477"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3708983" name="Parallelogramm 753708983"/>
                        <wps:cNvSpPr/>
                        <wps:spPr>
                          <a:xfrm>
                            <a:off x="90883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8692454" name="Parallelogramm 638692454"/>
                        <wps:cNvSpPr/>
                        <wps:spPr>
                          <a:xfrm>
                            <a:off x="4741812"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1719654" name="Parallelogramm 1971719654"/>
                        <wps:cNvSpPr/>
                        <wps:spPr>
                          <a:xfrm>
                            <a:off x="51371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6278942" name="Parallelogramm 156278942"/>
                        <wps:cNvSpPr/>
                        <wps:spPr>
                          <a:xfrm>
                            <a:off x="5532424"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22334336" name="Parallelogramm 1122334336"/>
                        <wps:cNvSpPr/>
                        <wps:spPr>
                          <a:xfrm>
                            <a:off x="5927730"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51647781" name="Parallelogramm 551647781"/>
                        <wps:cNvSpPr/>
                        <wps:spPr>
                          <a:xfrm>
                            <a:off x="6322571"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94866872" name="Parallelogramm 994866872"/>
                        <wps:cNvSpPr/>
                        <wps:spPr>
                          <a:xfrm>
                            <a:off x="6717412"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0827695" name="Parallelogramm 890827695"/>
                        <wps:cNvSpPr/>
                        <wps:spPr>
                          <a:xfrm>
                            <a:off x="23709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0782065" name="Parallelogramm 1970782065"/>
                        <wps:cNvSpPr/>
                        <wps:spPr>
                          <a:xfrm>
                            <a:off x="2766212"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85494134" name="Parallelogramm 1885494134"/>
                        <wps:cNvSpPr/>
                        <wps:spPr>
                          <a:xfrm>
                            <a:off x="3161518"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70131806" name="Parallelogramm 670131806"/>
                        <wps:cNvSpPr/>
                        <wps:spPr>
                          <a:xfrm>
                            <a:off x="3556824"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2552136" name="Parallelogramm 2102552136"/>
                        <wps:cNvSpPr/>
                        <wps:spPr>
                          <a:xfrm>
                            <a:off x="3951665"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01718778" name="Parallelogramm 1801718778"/>
                        <wps:cNvSpPr/>
                        <wps:spPr>
                          <a:xfrm>
                            <a:off x="43465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98340684" name="Parallelogramm 1998340684"/>
                        <wps:cNvSpPr/>
                        <wps:spPr>
                          <a:xfrm>
                            <a:off x="0"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9449161" name="Parallelogramm 199449161"/>
                        <wps:cNvSpPr/>
                        <wps:spPr>
                          <a:xfrm>
                            <a:off x="3953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67537426" name="Parallelogramm 667537426"/>
                        <wps:cNvSpPr/>
                        <wps:spPr>
                          <a:xfrm>
                            <a:off x="790612"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7329812" name="Parallelogramm 977329812"/>
                        <wps:cNvSpPr/>
                        <wps:spPr>
                          <a:xfrm>
                            <a:off x="1185918"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37982296" name="Parallelogramm 1637982296"/>
                        <wps:cNvSpPr/>
                        <wps:spPr>
                          <a:xfrm>
                            <a:off x="1580759"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97468443" name="Parallelogramm 1997468443"/>
                        <wps:cNvSpPr/>
                        <wps:spPr>
                          <a:xfrm>
                            <a:off x="1975600"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0BCE0205" id="Gruppieren 90" o:spid="_x0000_s1026" style="position:absolute;margin-left:-77.35pt;margin-top:603.1pt;width:613.7pt;height:28.3pt;z-index:251676672;mso-width-relative:margin;mso-height-relative:margin" coordsize="94836,5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">
                <v:shape id="Parallelogramm 1005555191" o:spid="_x0000_s1027" type="#_x0000_t7" style="position:absolute;left:7112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" adj="11827" fillcolor="red" stroked="f" strokeweight="1pt"/>
                <v:shape id="Parallelogramm 875424632" o:spid="_x0000_s1028" type="#_x0000_t7" style="position:absolute;left:75080;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" adj="11827" fillcolor="red" stroked="f" strokeweight="1pt"/>
                <v:shape id="Parallelogramm 1710035016" o:spid="_x0000_s1029" type="#_x0000_t7" style="position:absolute;left:7903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" adj="11827" fillcolor="red" stroked="f" strokeweight="1pt"/>
                <v:shape id="Parallelogramm 1289334553" o:spid="_x0000_s1030" type="#_x0000_t7" style="position:absolute;left:82986;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" adj="11827" fillcolor="red" stroked="f" strokeweight="1pt"/>
                <v:shape id="Parallelogramm 880784670" o:spid="_x0000_s1031" type="#_x0000_t7" style="position:absolute;left:8693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" adj="11827" fillcolor="red" stroked="f" strokeweight="1pt"/>
                <v:shape id="Parallelogramm 753708983" o:spid="_x0000_s1032" type="#_x0000_t7" style="position:absolute;left:9088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" adj="11827" fillcolor="red" stroked="f" strokeweight="1pt"/>
                <v:shape id="Parallelogramm 638692454" o:spid="_x0000_s1033" type="#_x0000_t7" style="position:absolute;left:47418;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" adj="11827" fillcolor="red" stroked="f" strokeweight="1pt"/>
                <v:shape id="Parallelogramm 1971719654" o:spid="_x0000_s1034" type="#_x0000_t7" style="position:absolute;left:51371;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" adj="11827" fillcolor="red" stroked="f" strokeweight="1pt"/>
                <v:shape id="Parallelogramm 156278942" o:spid="_x0000_s1035" type="#_x0000_t7" style="position:absolute;left:5532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" adj="11827" fillcolor="red" stroked="f" strokeweight="1pt"/>
                <v:shape id="Parallelogramm 1122334336" o:spid="_x0000_s1036" type="#_x0000_t7" style="position:absolute;left:5927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" adj="11827" fillcolor="red" stroked="f" strokeweight="1pt"/>
                <v:shape id="Parallelogramm 551647781" o:spid="_x0000_s1037" type="#_x0000_t7" style="position:absolute;left:63225;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" adj="11827" fillcolor="red" stroked="f" strokeweight="1pt"/>
                <v:shape id="Parallelogramm 994866872" o:spid="_x0000_s1038" type="#_x0000_t7" style="position:absolute;left:6717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" adj="11827" fillcolor="red" stroked="f" strokeweight="1pt"/>
                <v:shape id="Parallelogramm 890827695" o:spid="_x0000_s1039" type="#_x0000_t7" style="position:absolute;left:2370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" adj="11827" fillcolor="red" stroked="f" strokeweight="1pt"/>
                <v:shape id="Parallelogramm 1970782065" o:spid="_x0000_s1040" type="#_x0000_t7" style="position:absolute;left:27662;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" adj="11827" fillcolor="red" stroked="f" strokeweight="1pt"/>
                <v:shape id="Parallelogramm 1885494134" o:spid="_x0000_s1041" type="#_x0000_t7" style="position:absolute;left:3161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" adj="11827" fillcolor="red" stroked="f" strokeweight="1pt"/>
                <v:shape id="Parallelogramm 670131806" o:spid="_x0000_s1042" type="#_x0000_t7" style="position:absolute;left:35568;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" adj="11827" fillcolor="red" stroked="f" strokeweight="1pt"/>
                <v:shape id="Parallelogramm 2102552136" o:spid="_x0000_s1043" type="#_x0000_t7" style="position:absolute;left:3951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" adj="11827" fillcolor="red" stroked="f" strokeweight="1pt"/>
                <v:shape id="Parallelogramm 1801718778" o:spid="_x0000_s1044" type="#_x0000_t7" style="position:absolute;left:4346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" adj="11827" fillcolor="red" stroked="f" strokeweight="1pt"/>
                <v:shape id="Parallelogramm 1998340684" o:spid="_x0000_s1045" type="#_x0000_t7" style="position:absolute;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" adj="11827" fillcolor="red" stroked="f" strokeweight="1pt"/>
                <v:shape id="Parallelogramm 199449161" o:spid="_x0000_s1046" type="#_x0000_t7" style="position:absolute;left:3953;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" adj="11827" fillcolor="red" stroked="f" strokeweight="1pt"/>
                <v:shape id="Parallelogramm 667537426" o:spid="_x0000_s1047" type="#_x0000_t7" style="position:absolute;left:790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" adj="11827" fillcolor="red" stroked="f" strokeweight="1pt"/>
                <v:shape id="Parallelogramm 977329812" o:spid="_x0000_s1048" type="#_x0000_t7" style="position:absolute;left:1185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" adj="11827" fillcolor="red" stroked="f" strokeweight="1pt"/>
                <v:shape id="Parallelogramm 1637982296" o:spid="_x0000_s1049" type="#_x0000_t7" style="position:absolute;left:15807;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" adj="11827" fillcolor="red" stroked="f" strokeweight="1pt"/>
                <v:shape id="Parallelogramm 1997468443" o:spid="_x0000_s1050" type="#_x0000_t7" style="position:absolute;left:1975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" adj="11827" fillcolor="red" stroked="f" strokeweight="1pt"/>
              </v:group>
            </w:pict>
          </mc:Fallback>
        </mc:AlternateContent>
      </w:r>
    </w:p>
    <w:p w14:paraId="73419E93" w14:textId="44B8F375" w:rsidR="00090E7F" w:rsidRPr="00EC171E" w:rsidRDefault="00B63A43">
      <w:pPr>
        <w:rPr>
          <w:rFonts w:ascii="OCR A Extended" w:hAnsi="OCR A Extended"/>
        </w:rPr>
        <w:sectPr w:rsidR="00090E7F" w:rsidRPr="00EC171E" w:rsidSect="00090E7F">
          <w:headerReference w:type="default" r:id="rId14"/>
          <w:footerReference w:type="default" r:id="rId15"/>
          <w:headerReference w:type="first" r:id="rId16"/>
          <w:footerReference w:type="first" r:id="rId17"/>
          <w:pgSz w:w="11906" w:h="16838"/>
          <w:pgMar w:top="1417" w:right="1417" w:bottom="1134" w:left="1417" w:header="708" w:footer="708" w:gutter="0"/>
          <w:cols w:space="708"/>
          <w:titlePg/>
          <w:docGrid w:linePitch="360"/>
        </w:sectPr>
      </w:pPr>
      <w:r w:rsidRPr="00EC171E">
        <w:rPr>
          <w:rFonts w:ascii="OCR A Extended" w:hAnsi="OCR A Extended"/>
          <w:noProof/>
        </w:rPr>
        <w:drawing>
          <wp:anchor distT="0" distB="0" distL="114300" distR="114300" simplePos="0" relativeHeight="251695104" behindDoc="0" locked="0" layoutInCell="1" allowOverlap="1" wp14:anchorId="7CB2DDA3" wp14:editId="392F58A6">
            <wp:simplePos x="0" y="0"/>
            <wp:positionH relativeFrom="column">
              <wp:posOffset>2942565</wp:posOffset>
            </wp:positionH>
            <wp:positionV relativeFrom="paragraph">
              <wp:posOffset>4874049</wp:posOffset>
            </wp:positionV>
            <wp:extent cx="2577465" cy="770255"/>
            <wp:effectExtent l="0" t="0" r="0" b="0"/>
            <wp:wrapSquare wrapText="bothSides"/>
            <wp:docPr id="129163566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35667" name="Grafik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577465" cy="770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2F2D" w:rsidRPr="00EC171E">
        <w:rPr>
          <w:rFonts w:ascii="OCR A Extended" w:hAnsi="OCR A Extended"/>
          <w:noProof/>
        </w:rPr>
        <mc:AlternateContent>
          <mc:Choice Requires="wpg">
            <w:drawing>
              <wp:anchor distT="0" distB="0" distL="114300" distR="114300" simplePos="0" relativeHeight="251697152" behindDoc="0" locked="0" layoutInCell="1" allowOverlap="1" wp14:anchorId="79FF04CC" wp14:editId="06609B2F">
                <wp:simplePos x="0" y="0"/>
                <wp:positionH relativeFrom="column">
                  <wp:posOffset>-4445</wp:posOffset>
                </wp:positionH>
                <wp:positionV relativeFrom="paragraph">
                  <wp:posOffset>4786630</wp:posOffset>
                </wp:positionV>
                <wp:extent cx="5716119" cy="944632"/>
                <wp:effectExtent l="0" t="0" r="18415" b="27305"/>
                <wp:wrapNone/>
                <wp:docPr id="112243279" name="Gruppieren 3"/>
                <wp:cNvGraphicFramePr/>
                <a:graphic xmlns:a="http://schemas.openxmlformats.org/drawingml/2006/main">
                  <a:graphicData uri="http://schemas.microsoft.com/office/word/2010/wordprocessingGroup">
                    <wpg:wgp>
                      <wpg:cNvGrpSpPr/>
                      <wpg:grpSpPr>
                        <a:xfrm>
                          <a:off x="0" y="0"/>
                          <a:ext cx="5716119" cy="944632"/>
                          <a:chOff x="0" y="0"/>
                          <a:chExt cx="6923429" cy="1270776"/>
                        </a:xfrm>
                      </wpg:grpSpPr>
                      <wps:wsp>
                        <wps:cNvPr id="1662559654" name="Textfeld 1"/>
                        <wps:cNvSpPr txBox="1"/>
                        <wps:spPr>
                          <a:xfrm>
                            <a:off x="0" y="0"/>
                            <a:ext cx="3703310" cy="1260389"/>
                          </a:xfrm>
                          <a:prstGeom prst="rect">
                            <a:avLst/>
                          </a:prstGeom>
                          <a:noFill/>
                          <a:ln w="6350">
                            <a:noFill/>
                          </a:ln>
                        </wps:spPr>
                        <wps:txbx>
                          <w:txbxContent>
                            <w:p w14:paraId="14ACA73F" w14:textId="77777777" w:rsidR="00222F2D" w:rsidRDefault="00222F2D" w:rsidP="00222F2D">
                              <w:pPr>
                                <w:spacing w:before="240"/>
                                <w:rPr>
                                  <w:rFonts w:ascii="OCR A Extended" w:hAnsi="OCR A Extended"/>
                                  <w:b/>
                                  <w:bCs/>
                                  <w:sz w:val="30"/>
                                  <w:szCs w:val="30"/>
                                  <w:lang w:val="fr-CH"/>
                                </w:rPr>
                              </w:pPr>
                              <w:proofErr w:type="spellStart"/>
                              <w:r>
                                <w:rPr>
                                  <w:rFonts w:ascii="OCR A Extended" w:hAnsi="OCR A Extended"/>
                                  <w:b/>
                                  <w:bCs/>
                                  <w:sz w:val="30"/>
                                  <w:szCs w:val="30"/>
                                  <w:lang w:val="fr-CH"/>
                                </w:rPr>
                                <w:t>Authorised</w:t>
                              </w:r>
                              <w:proofErr w:type="spellEnd"/>
                              <w:r>
                                <w:rPr>
                                  <w:rFonts w:ascii="OCR A Extended" w:hAnsi="OCR A Extended"/>
                                  <w:b/>
                                  <w:bCs/>
                                  <w:sz w:val="30"/>
                                  <w:szCs w:val="30"/>
                                  <w:lang w:val="fr-CH"/>
                                </w:rPr>
                                <w:t xml:space="preserve"> </w:t>
                              </w:r>
                              <w:proofErr w:type="spellStart"/>
                              <w:r>
                                <w:rPr>
                                  <w:rFonts w:ascii="OCR A Extended" w:hAnsi="OCR A Extended"/>
                                  <w:b/>
                                  <w:bCs/>
                                  <w:sz w:val="30"/>
                                  <w:szCs w:val="30"/>
                                  <w:lang w:val="fr-CH"/>
                                </w:rPr>
                                <w:t>persons</w:t>
                              </w:r>
                              <w:proofErr w:type="spellEnd"/>
                              <w:r>
                                <w:rPr>
                                  <w:rFonts w:ascii="OCR A Extended" w:hAnsi="OCR A Extended"/>
                                  <w:b/>
                                  <w:bCs/>
                                  <w:sz w:val="30"/>
                                  <w:szCs w:val="30"/>
                                  <w:lang w:val="fr-CH"/>
                                </w:rPr>
                                <w:t xml:space="preserve"> and</w:t>
                              </w:r>
                            </w:p>
                            <w:p w14:paraId="3E98D9B4" w14:textId="77777777" w:rsidR="00222F2D" w:rsidRPr="00056367" w:rsidRDefault="00222F2D" w:rsidP="00222F2D">
                              <w:pPr>
                                <w:rPr>
                                  <w:rFonts w:ascii="OCR A Extended" w:hAnsi="OCR A Extended"/>
                                  <w:sz w:val="20"/>
                                  <w:szCs w:val="20"/>
                                  <w:lang w:val="de-DE"/>
                                </w:rPr>
                              </w:pPr>
                              <w:proofErr w:type="spellStart"/>
                              <w:r>
                                <w:rPr>
                                  <w:rFonts w:ascii="OCR A Extended" w:hAnsi="OCR A Extended"/>
                                  <w:b/>
                                  <w:bCs/>
                                  <w:sz w:val="30"/>
                                  <w:szCs w:val="30"/>
                                  <w:lang w:val="fr-CH"/>
                                </w:rPr>
                                <w:t>organizations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7008035" name="Halber Rahmen 1"/>
                        <wps:cNvSpPr/>
                        <wps:spPr>
                          <a:xfrm>
                            <a:off x="0" y="0"/>
                            <a:ext cx="500041" cy="473626"/>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070527" name="Halber Rahmen 1"/>
                        <wps:cNvSpPr/>
                        <wps:spPr>
                          <a:xfrm rot="16200000">
                            <a:off x="-2763" y="781010"/>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27878" name="Halber Rahmen 1"/>
                        <wps:cNvSpPr/>
                        <wps:spPr>
                          <a:xfrm rot="10800000">
                            <a:off x="6424551" y="783772"/>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6378611" name="Halber Rahmen 1"/>
                        <wps:cNvSpPr/>
                        <wps:spPr>
                          <a:xfrm rot="5400000">
                            <a:off x="6433663" y="9113"/>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FF04CC" id="Gruppieren 3" o:spid="_x0000_s1027" style="position:absolute;margin-left:-.35pt;margin-top:376.9pt;width:450.1pt;height:74.4pt;z-index:251697152;mso-width-relative:margin;mso-height-relative:margin" coordsize="69234,12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">
                <v:shape id="_x0000_s1028" type="#_x0000_t202" style="position:absolute;width:37033;height:1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" filled="f" stroked="f" strokeweight=".5pt">
                  <v:textbox>
                    <w:txbxContent>
                      <w:p w14:paraId="14ACA73F" w14:textId="77777777" w:rsidR="00222F2D" w:rsidRDefault="00222F2D" w:rsidP="00222F2D">
                        <w:pPr>
                          <w:spacing w:before="240"/>
                          <w:rPr>
                            <w:rFonts w:ascii="OCR A Extended" w:hAnsi="OCR A Extended"/>
                            <w:b/>
                            <w:bCs/>
                            <w:sz w:val="30"/>
                            <w:szCs w:val="30"/>
                            <w:lang w:val="fr-CH"/>
                          </w:rPr>
                        </w:pPr>
                        <w:proofErr w:type="spellStart"/>
                        <w:r>
                          <w:rPr>
                            <w:rFonts w:ascii="OCR A Extended" w:hAnsi="OCR A Extended"/>
                            <w:b/>
                            <w:bCs/>
                            <w:sz w:val="30"/>
                            <w:szCs w:val="30"/>
                            <w:lang w:val="fr-CH"/>
                          </w:rPr>
                          <w:t>Authorised</w:t>
                        </w:r>
                        <w:proofErr w:type="spellEnd"/>
                        <w:r>
                          <w:rPr>
                            <w:rFonts w:ascii="OCR A Extended" w:hAnsi="OCR A Extended"/>
                            <w:b/>
                            <w:bCs/>
                            <w:sz w:val="30"/>
                            <w:szCs w:val="30"/>
                            <w:lang w:val="fr-CH"/>
                          </w:rPr>
                          <w:t xml:space="preserve"> </w:t>
                        </w:r>
                        <w:proofErr w:type="spellStart"/>
                        <w:r>
                          <w:rPr>
                            <w:rFonts w:ascii="OCR A Extended" w:hAnsi="OCR A Extended"/>
                            <w:b/>
                            <w:bCs/>
                            <w:sz w:val="30"/>
                            <w:szCs w:val="30"/>
                            <w:lang w:val="fr-CH"/>
                          </w:rPr>
                          <w:t>persons</w:t>
                        </w:r>
                        <w:proofErr w:type="spellEnd"/>
                        <w:r>
                          <w:rPr>
                            <w:rFonts w:ascii="OCR A Extended" w:hAnsi="OCR A Extended"/>
                            <w:b/>
                            <w:bCs/>
                            <w:sz w:val="30"/>
                            <w:szCs w:val="30"/>
                            <w:lang w:val="fr-CH"/>
                          </w:rPr>
                          <w:t xml:space="preserve"> and</w:t>
                        </w:r>
                      </w:p>
                      <w:p w14:paraId="3E98D9B4" w14:textId="77777777" w:rsidR="00222F2D" w:rsidRPr="00056367" w:rsidRDefault="00222F2D" w:rsidP="00222F2D">
                        <w:pPr>
                          <w:rPr>
                            <w:rFonts w:ascii="OCR A Extended" w:hAnsi="OCR A Extended"/>
                            <w:sz w:val="20"/>
                            <w:szCs w:val="20"/>
                            <w:lang w:val="de-DE"/>
                          </w:rPr>
                        </w:pPr>
                        <w:proofErr w:type="spellStart"/>
                        <w:r>
                          <w:rPr>
                            <w:rFonts w:ascii="OCR A Extended" w:hAnsi="OCR A Extended"/>
                            <w:b/>
                            <w:bCs/>
                            <w:sz w:val="30"/>
                            <w:szCs w:val="30"/>
                            <w:lang w:val="fr-CH"/>
                          </w:rPr>
                          <w:t>organizations</w:t>
                        </w:r>
                        <w:proofErr w:type="spellEnd"/>
                      </w:p>
                    </w:txbxContent>
                  </v:textbox>
                </v:shape>
                <v:shape id="Halber Rahmen 1" o:spid="_x0000_s1029" style="position:absolute;width:5000;height:4736;visibility:visible;mso-wrap-style:square;v-text-anchor:middle" coordsize="500041,473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" path="m,l500041,r,l,,,473626r,l,xe" fillcolor="#4472c4 [3204]" strokecolor="#09101d [484]" strokeweight="1pt">
                  <v:stroke joinstyle="miter"/>
                  <v:path arrowok="t" o:connecttype="custom" o:connectlocs="0,0;500041,0;500041,0;0,0;0,473626;0,473626;0,0" o:connectangles="0,0,0,0,0,0,0"/>
                </v:shape>
                <v:shape id="Halber Rahmen 1" o:spid="_x0000_s1030" style="position:absolute;left:-27;top:7809;width:4964;height:4831;rotation:-9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" path="m,l496458,r,l,,,483074r,l,xe" fillcolor="#4472c4 [3204]" strokecolor="#09101d [484]" strokeweight="1pt">
                  <v:stroke joinstyle="miter"/>
                  <v:path arrowok="t" o:connecttype="custom" o:connectlocs="0,0;496458,0;496458,0;0,0;0,483074;0,483074;0,0" o:connectangles="0,0,0,0,0,0,0"/>
                </v:shape>
                <v:shape id="Halber Rahmen 1" o:spid="_x0000_s1031" style="position:absolute;left:64245;top:7837;width:4965;height:4831;rotation:18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" path="m,l496458,r,l,,,483074r,l,xe" fillcolor="#4472c4 [3204]" strokecolor="#09101d [484]" strokeweight="1pt">
                  <v:stroke joinstyle="miter"/>
                  <v:path arrowok="t" o:connecttype="custom" o:connectlocs="0,0;496458,0;496458,0;0,0;0,483074;0,483074;0,0" o:connectangles="0,0,0,0,0,0,0"/>
                </v:shape>
                <v:shape id="Halber Rahmen 1" o:spid="_x0000_s1032" style="position:absolute;left:64337;top:90;width:4964;height:4831;rotation:9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" path="m,l496458,r,l,,,483074r,l,xe" fillcolor="#4472c4 [3204]" strokecolor="#09101d [484]" strokeweight="1pt">
                  <v:stroke joinstyle="miter"/>
                  <v:path arrowok="t" o:connecttype="custom" o:connectlocs="0,0;496458,0;496458,0;0,0;0,483074;0,483074;0,0" o:connectangles="0,0,0,0,0,0,0"/>
                </v:shape>
              </v:group>
            </w:pict>
          </mc:Fallback>
        </mc:AlternateContent>
      </w:r>
      <w:r w:rsidR="00C94699" w:rsidRPr="00EC171E">
        <w:rPr>
          <w:rFonts w:ascii="OCR A Extended" w:hAnsi="OCR A Extended"/>
          <w:noProof/>
        </w:rPr>
        <mc:AlternateContent>
          <mc:Choice Requires="wpg">
            <w:drawing>
              <wp:anchor distT="0" distB="0" distL="114300" distR="114300" simplePos="0" relativeHeight="251694080" behindDoc="0" locked="0" layoutInCell="1" allowOverlap="1" wp14:anchorId="5CFDA9E4" wp14:editId="0A6B823F">
                <wp:simplePos x="0" y="0"/>
                <wp:positionH relativeFrom="column">
                  <wp:posOffset>-567055</wp:posOffset>
                </wp:positionH>
                <wp:positionV relativeFrom="paragraph">
                  <wp:posOffset>3267554</wp:posOffset>
                </wp:positionV>
                <wp:extent cx="6923429" cy="1270776"/>
                <wp:effectExtent l="0" t="0" r="10795" b="24765"/>
                <wp:wrapNone/>
                <wp:docPr id="172939544" name="Gruppieren 3"/>
                <wp:cNvGraphicFramePr/>
                <a:graphic xmlns:a="http://schemas.openxmlformats.org/drawingml/2006/main">
                  <a:graphicData uri="http://schemas.microsoft.com/office/word/2010/wordprocessingGroup">
                    <wpg:wgp>
                      <wpg:cNvGrpSpPr/>
                      <wpg:grpSpPr>
                        <a:xfrm>
                          <a:off x="0" y="0"/>
                          <a:ext cx="6923429" cy="1270776"/>
                          <a:chOff x="0" y="0"/>
                          <a:chExt cx="6923429" cy="1270776"/>
                        </a:xfrm>
                      </wpg:grpSpPr>
                      <wps:wsp>
                        <wps:cNvPr id="1451368232" name="Textfeld 1"/>
                        <wps:cNvSpPr txBox="1"/>
                        <wps:spPr>
                          <a:xfrm>
                            <a:off x="0" y="0"/>
                            <a:ext cx="6919547" cy="1260389"/>
                          </a:xfrm>
                          <a:prstGeom prst="rect">
                            <a:avLst/>
                          </a:prstGeom>
                          <a:noFill/>
                          <a:ln w="6350">
                            <a:noFill/>
                          </a:ln>
                        </wps:spPr>
                        <wps:txbx>
                          <w:txbxContent>
                            <w:p w14:paraId="463F1ACE" w14:textId="77777777" w:rsidR="00056367" w:rsidRPr="00DB26C3" w:rsidRDefault="00056367" w:rsidP="00056367">
                              <w:pPr>
                                <w:jc w:val="center"/>
                                <w:rPr>
                                  <w:rFonts w:ascii="OCR A Extended" w:hAnsi="OCR A Extended"/>
                                  <w:b/>
                                  <w:bCs/>
                                  <w:sz w:val="30"/>
                                  <w:szCs w:val="30"/>
                                  <w:lang w:val="en-US"/>
                                </w:rPr>
                              </w:pPr>
                              <w:r w:rsidRPr="00DB26C3">
                                <w:rPr>
                                  <w:rFonts w:ascii="OCR A Extended" w:hAnsi="OCR A Extended"/>
                                  <w:b/>
                                  <w:bCs/>
                                  <w:sz w:val="30"/>
                                  <w:szCs w:val="30"/>
                                  <w:lang w:val="en-US"/>
                                </w:rPr>
                                <w:t>Security notice</w:t>
                              </w:r>
                            </w:p>
                            <w:p w14:paraId="7DF42C65" w14:textId="77777777"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This document is subject to medical confidentiality and may not be disclosed without the consent of the owner.</w:t>
                              </w:r>
                            </w:p>
                            <w:p w14:paraId="1B581D8C" w14:textId="64B14FED"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 xml:space="preserve">Project </w:t>
                              </w:r>
                              <w:r w:rsidR="006D0A3F">
                                <w:rPr>
                                  <w:rFonts w:ascii="OCR A Extended" w:hAnsi="OCR A Extended"/>
                                  <w:sz w:val="20"/>
                                  <w:szCs w:val="20"/>
                                  <w:lang w:val="fr-CH"/>
                                </w:rPr>
                                <w:fldChar w:fldCharType="begin"/>
                              </w:r>
                              <w:r w:rsidR="006D0A3F" w:rsidRPr="00DB26C3">
                                <w:rPr>
                                  <w:rFonts w:ascii="OCR A Extended" w:hAnsi="OCR A Extended"/>
                                  <w:sz w:val="20"/>
                                  <w:szCs w:val="20"/>
                                  <w:lang w:val="en-US"/>
                                </w:rPr>
                                <w:instrText xml:space="preserve"> ASK  Projectname  \* MERGEFORMAT </w:instrText>
                              </w:r>
                              <w:r w:rsidR="006D0A3F">
                                <w:rPr>
                                  <w:rFonts w:ascii="OCR A Extended" w:hAnsi="OCR A Extended"/>
                                  <w:sz w:val="20"/>
                                  <w:szCs w:val="20"/>
                                  <w:lang w:val="fr-CH"/>
                                </w:rPr>
                                <w:fldChar w:fldCharType="separate"/>
                              </w:r>
                              <w:r w:rsidR="006D0A3F" w:rsidRPr="00DB26C3">
                                <w:rPr>
                                  <w:rFonts w:ascii="OCR A Extended" w:hAnsi="OCR A Extended"/>
                                  <w:sz w:val="20"/>
                                  <w:szCs w:val="20"/>
                                  <w:lang w:val="en-US"/>
                                </w:rPr>
                                <w:t>Resilience</w:t>
                              </w:r>
                              <w:r w:rsidR="006D0A3F">
                                <w:rPr>
                                  <w:rFonts w:ascii="OCR A Extended" w:hAnsi="OCR A Extended"/>
                                  <w:sz w:val="20"/>
                                  <w:szCs w:val="20"/>
                                  <w:lang w:val="fr-CH"/>
                                </w:rPr>
                                <w:fldChar w:fldCharType="end"/>
                              </w:r>
                              <w:proofErr w:type="spellStart"/>
                              <w:r w:rsidR="006D0A3F">
                                <w:rPr>
                                  <w:rFonts w:ascii="OCR A Extended" w:hAnsi="OCR A Extended"/>
                                  <w:sz w:val="20"/>
                                  <w:szCs w:val="20"/>
                                  <w:lang w:val="fr-CH"/>
                                </w:rPr>
                                <w:fldChar w:fldCharType="begin"/>
                              </w:r>
                              <w:r w:rsidR="006D0A3F" w:rsidRPr="00DB26C3">
                                <w:rPr>
                                  <w:rFonts w:ascii="OCR A Extended" w:hAnsi="OCR A Extended"/>
                                  <w:sz w:val="20"/>
                                  <w:szCs w:val="20"/>
                                  <w:lang w:val="en-US"/>
                                </w:rPr>
                                <w:instrText xml:space="preserve"> ASK  Projectname " "  \* MERGEFORMAT </w:instrText>
                              </w:r>
                              <w:r w:rsidR="006D0A3F">
                                <w:rPr>
                                  <w:rFonts w:ascii="OCR A Extended" w:hAnsi="OCR A Extended"/>
                                  <w:sz w:val="20"/>
                                  <w:szCs w:val="20"/>
                                  <w:lang w:val="fr-CH"/>
                                </w:rPr>
                                <w:fldChar w:fldCharType="separate"/>
                              </w:r>
                              <w:bookmarkStart w:id="0" w:name="Projectname"/>
                              <w:r w:rsidR="006D0A3F" w:rsidRPr="00DB26C3">
                                <w:rPr>
                                  <w:rFonts w:ascii="OCR A Extended" w:hAnsi="OCR A Extended"/>
                                  <w:sz w:val="20"/>
                                  <w:szCs w:val="20"/>
                                  <w:lang w:val="en-US"/>
                                </w:rPr>
                                <w:t>Resilience</w:t>
                              </w:r>
                              <w:bookmarkEnd w:id="0"/>
                              <w:r w:rsidR="006D0A3F">
                                <w:rPr>
                                  <w:rFonts w:ascii="OCR A Extended" w:hAnsi="OCR A Extended"/>
                                  <w:sz w:val="20"/>
                                  <w:szCs w:val="20"/>
                                  <w:lang w:val="fr-CH"/>
                                </w:rPr>
                                <w:fldChar w:fldCharType="end"/>
                              </w:r>
                              <w:r w:rsidR="00085D2D" w:rsidRPr="00085D2D">
                                <w:rPr>
                                  <w:rFonts w:ascii="OCR A Extended" w:hAnsi="OCR A Extended"/>
                                  <w:sz w:val="20"/>
                                  <w:szCs w:val="20"/>
                                  <w:lang w:val="en-US"/>
                                </w:rPr>
                                <w:t>Ev</w:t>
                              </w:r>
                              <w:r w:rsidR="00085D2D">
                                <w:rPr>
                                  <w:rFonts w:ascii="OCR A Extended" w:hAnsi="OCR A Extended"/>
                                  <w:sz w:val="20"/>
                                  <w:szCs w:val="20"/>
                                  <w:lang w:val="en-US"/>
                                </w:rPr>
                                <w:t>entX</w:t>
                              </w:r>
                              <w:proofErr w:type="spellEnd"/>
                              <w:r w:rsidR="00085D2D">
                                <w:rPr>
                                  <w:rFonts w:ascii="OCR A Extended" w:hAnsi="OCR A Extended"/>
                                  <w:sz w:val="20"/>
                                  <w:szCs w:val="20"/>
                                  <w:lang w:val="en-US"/>
                                </w:rPr>
                                <w:t xml:space="preserve"> AG</w:t>
                              </w:r>
                              <w:r w:rsidRPr="00DB26C3">
                                <w:rPr>
                                  <w:rFonts w:ascii="OCR A Extended" w:hAnsi="OCR A Extended"/>
                                  <w:sz w:val="20"/>
                                  <w:szCs w:val="20"/>
                                  <w:lang w:val="en-US"/>
                                </w:rPr>
                                <w:t xml:space="preserve"> is released exclusively to the following persons or organizations.</w:t>
                              </w:r>
                            </w:p>
                            <w:p w14:paraId="1E724B45" w14:textId="77777777"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The certificate of authorization and the release are stored in the footer note.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1224196" name="Halber Rahmen 1"/>
                        <wps:cNvSpPr/>
                        <wps:spPr>
                          <a:xfrm>
                            <a:off x="0" y="0"/>
                            <a:ext cx="500041" cy="473626"/>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5831455" name="Halber Rahmen 1"/>
                        <wps:cNvSpPr/>
                        <wps:spPr>
                          <a:xfrm rot="16200000">
                            <a:off x="-2763" y="781010"/>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3177956" name="Halber Rahmen 1"/>
                        <wps:cNvSpPr/>
                        <wps:spPr>
                          <a:xfrm rot="10800000">
                            <a:off x="6424551" y="783772"/>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5196029" name="Halber Rahmen 1"/>
                        <wps:cNvSpPr/>
                        <wps:spPr>
                          <a:xfrm rot="5400000">
                            <a:off x="6433663" y="9113"/>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FDA9E4" id="_x0000_s1033" style="position:absolute;margin-left:-44.65pt;margin-top:257.3pt;width:545.15pt;height:100.05pt;z-index:251694080" coordsize="69234,12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">
                <v:shape id="_x0000_s1034" type="#_x0000_t202" style="position:absolute;width:69195;height:1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" filled="f" stroked="f" strokeweight=".5pt">
                  <v:textbox>
                    <w:txbxContent>
                      <w:p w14:paraId="463F1ACE" w14:textId="77777777" w:rsidR="00056367" w:rsidRPr="00DB26C3" w:rsidRDefault="00056367" w:rsidP="00056367">
                        <w:pPr>
                          <w:jc w:val="center"/>
                          <w:rPr>
                            <w:rFonts w:ascii="OCR A Extended" w:hAnsi="OCR A Extended"/>
                            <w:b/>
                            <w:bCs/>
                            <w:sz w:val="30"/>
                            <w:szCs w:val="30"/>
                            <w:lang w:val="en-US"/>
                          </w:rPr>
                        </w:pPr>
                        <w:r w:rsidRPr="00DB26C3">
                          <w:rPr>
                            <w:rFonts w:ascii="OCR A Extended" w:hAnsi="OCR A Extended"/>
                            <w:b/>
                            <w:bCs/>
                            <w:sz w:val="30"/>
                            <w:szCs w:val="30"/>
                            <w:lang w:val="en-US"/>
                          </w:rPr>
                          <w:t>Security notice</w:t>
                        </w:r>
                      </w:p>
                      <w:p w14:paraId="7DF42C65" w14:textId="77777777"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This document is subject to medical confidentiality and may not be disclosed without the consent of the owner.</w:t>
                        </w:r>
                      </w:p>
                      <w:p w14:paraId="1B581D8C" w14:textId="64B14FED"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 xml:space="preserve">Project </w:t>
                        </w:r>
                        <w:r w:rsidR="006D0A3F">
                          <w:rPr>
                            <w:rFonts w:ascii="OCR A Extended" w:hAnsi="OCR A Extended"/>
                            <w:sz w:val="20"/>
                            <w:szCs w:val="20"/>
                            <w:lang w:val="fr-CH"/>
                          </w:rPr>
                          <w:fldChar w:fldCharType="begin"/>
                        </w:r>
                        <w:r w:rsidR="006D0A3F" w:rsidRPr="00DB26C3">
                          <w:rPr>
                            <w:rFonts w:ascii="OCR A Extended" w:hAnsi="OCR A Extended"/>
                            <w:sz w:val="20"/>
                            <w:szCs w:val="20"/>
                            <w:lang w:val="en-US"/>
                          </w:rPr>
                          <w:instrText xml:space="preserve"> ASK  Projectname  \* MERGEFORMAT </w:instrText>
                        </w:r>
                        <w:r w:rsidR="006D0A3F">
                          <w:rPr>
                            <w:rFonts w:ascii="OCR A Extended" w:hAnsi="OCR A Extended"/>
                            <w:sz w:val="20"/>
                            <w:szCs w:val="20"/>
                            <w:lang w:val="fr-CH"/>
                          </w:rPr>
                          <w:fldChar w:fldCharType="separate"/>
                        </w:r>
                        <w:r w:rsidR="006D0A3F" w:rsidRPr="00DB26C3">
                          <w:rPr>
                            <w:rFonts w:ascii="OCR A Extended" w:hAnsi="OCR A Extended"/>
                            <w:sz w:val="20"/>
                            <w:szCs w:val="20"/>
                            <w:lang w:val="en-US"/>
                          </w:rPr>
                          <w:t>Resilience</w:t>
                        </w:r>
                        <w:r w:rsidR="006D0A3F">
                          <w:rPr>
                            <w:rFonts w:ascii="OCR A Extended" w:hAnsi="OCR A Extended"/>
                            <w:sz w:val="20"/>
                            <w:szCs w:val="20"/>
                            <w:lang w:val="fr-CH"/>
                          </w:rPr>
                          <w:fldChar w:fldCharType="end"/>
                        </w:r>
                        <w:proofErr w:type="spellStart"/>
                        <w:r w:rsidR="006D0A3F">
                          <w:rPr>
                            <w:rFonts w:ascii="OCR A Extended" w:hAnsi="OCR A Extended"/>
                            <w:sz w:val="20"/>
                            <w:szCs w:val="20"/>
                            <w:lang w:val="fr-CH"/>
                          </w:rPr>
                          <w:fldChar w:fldCharType="begin"/>
                        </w:r>
                        <w:r w:rsidR="006D0A3F" w:rsidRPr="00DB26C3">
                          <w:rPr>
                            <w:rFonts w:ascii="OCR A Extended" w:hAnsi="OCR A Extended"/>
                            <w:sz w:val="20"/>
                            <w:szCs w:val="20"/>
                            <w:lang w:val="en-US"/>
                          </w:rPr>
                          <w:instrText xml:space="preserve"> ASK  Projectname " "  \* MERGEFORMAT </w:instrText>
                        </w:r>
                        <w:r w:rsidR="006D0A3F">
                          <w:rPr>
                            <w:rFonts w:ascii="OCR A Extended" w:hAnsi="OCR A Extended"/>
                            <w:sz w:val="20"/>
                            <w:szCs w:val="20"/>
                            <w:lang w:val="fr-CH"/>
                          </w:rPr>
                          <w:fldChar w:fldCharType="separate"/>
                        </w:r>
                        <w:bookmarkStart w:id="1" w:name="Projectname"/>
                        <w:r w:rsidR="006D0A3F" w:rsidRPr="00DB26C3">
                          <w:rPr>
                            <w:rFonts w:ascii="OCR A Extended" w:hAnsi="OCR A Extended"/>
                            <w:sz w:val="20"/>
                            <w:szCs w:val="20"/>
                            <w:lang w:val="en-US"/>
                          </w:rPr>
                          <w:t>Resilience</w:t>
                        </w:r>
                        <w:bookmarkEnd w:id="1"/>
                        <w:r w:rsidR="006D0A3F">
                          <w:rPr>
                            <w:rFonts w:ascii="OCR A Extended" w:hAnsi="OCR A Extended"/>
                            <w:sz w:val="20"/>
                            <w:szCs w:val="20"/>
                            <w:lang w:val="fr-CH"/>
                          </w:rPr>
                          <w:fldChar w:fldCharType="end"/>
                        </w:r>
                        <w:r w:rsidR="00085D2D" w:rsidRPr="00085D2D">
                          <w:rPr>
                            <w:rFonts w:ascii="OCR A Extended" w:hAnsi="OCR A Extended"/>
                            <w:sz w:val="20"/>
                            <w:szCs w:val="20"/>
                            <w:lang w:val="en-US"/>
                          </w:rPr>
                          <w:t>Ev</w:t>
                        </w:r>
                        <w:r w:rsidR="00085D2D">
                          <w:rPr>
                            <w:rFonts w:ascii="OCR A Extended" w:hAnsi="OCR A Extended"/>
                            <w:sz w:val="20"/>
                            <w:szCs w:val="20"/>
                            <w:lang w:val="en-US"/>
                          </w:rPr>
                          <w:t>entX</w:t>
                        </w:r>
                        <w:proofErr w:type="spellEnd"/>
                        <w:r w:rsidR="00085D2D">
                          <w:rPr>
                            <w:rFonts w:ascii="OCR A Extended" w:hAnsi="OCR A Extended"/>
                            <w:sz w:val="20"/>
                            <w:szCs w:val="20"/>
                            <w:lang w:val="en-US"/>
                          </w:rPr>
                          <w:t xml:space="preserve"> AG</w:t>
                        </w:r>
                        <w:r w:rsidRPr="00DB26C3">
                          <w:rPr>
                            <w:rFonts w:ascii="OCR A Extended" w:hAnsi="OCR A Extended"/>
                            <w:sz w:val="20"/>
                            <w:szCs w:val="20"/>
                            <w:lang w:val="en-US"/>
                          </w:rPr>
                          <w:t xml:space="preserve"> is released exclusively to the following persons or organizations.</w:t>
                        </w:r>
                      </w:p>
                      <w:p w14:paraId="1E724B45" w14:textId="77777777"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The certificate of authorization and the release are stored in the footer note.</w:t>
                        </w:r>
                      </w:p>
                    </w:txbxContent>
                  </v:textbox>
                </v:shape>
                <v:shape id="Halber Rahmen 1" o:spid="_x0000_s1035" style="position:absolute;width:5000;height:4736;visibility:visible;mso-wrap-style:square;v-text-anchor:middle" coordsize="500041,473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" path="m,l500041,r,l,,,473626r,l,xe" fillcolor="#4472c4 [3204]" strokecolor="#09101d [484]" strokeweight="1pt">
                  <v:stroke joinstyle="miter"/>
                  <v:path arrowok="t" o:connecttype="custom" o:connectlocs="0,0;500041,0;500041,0;0,0;0,473626;0,473626;0,0" o:connectangles="0,0,0,0,0,0,0"/>
                </v:shape>
                <v:shape id="Halber Rahmen 1" o:spid="_x0000_s1036" style="position:absolute;left:-27;top:7809;width:4964;height:4831;rotation:-9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" path="m,l496458,r,l,,,483074r,l,xe" fillcolor="#4472c4 [3204]" strokecolor="#09101d [484]" strokeweight="1pt">
                  <v:stroke joinstyle="miter"/>
                  <v:path arrowok="t" o:connecttype="custom" o:connectlocs="0,0;496458,0;496458,0;0,0;0,483074;0,483074;0,0" o:connectangles="0,0,0,0,0,0,0"/>
                </v:shape>
                <v:shape id="Halber Rahmen 1" o:spid="_x0000_s1037" style="position:absolute;left:64245;top:7837;width:4965;height:4831;rotation:18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" path="m,l496458,r,l,,,483074r,l,xe" fillcolor="#4472c4 [3204]" strokecolor="#09101d [484]" strokeweight="1pt">
                  <v:stroke joinstyle="miter"/>
                  <v:path arrowok="t" o:connecttype="custom" o:connectlocs="0,0;496458,0;496458,0;0,0;0,483074;0,483074;0,0" o:connectangles="0,0,0,0,0,0,0"/>
                </v:shape>
                <v:shape id="Halber Rahmen 1" o:spid="_x0000_s1038" style="position:absolute;left:64337;top:90;width:4964;height:4831;rotation:9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" path="m,l496458,r,l,,,483074r,l,xe" fillcolor="#4472c4 [3204]" strokecolor="#09101d [484]" strokeweight="1pt">
                  <v:stroke joinstyle="miter"/>
                  <v:path arrowok="t" o:connecttype="custom" o:connectlocs="0,0;496458,0;496458,0;0,0;0,483074;0,483074;0,0" o:connectangles="0,0,0,0,0,0,0"/>
                </v:shape>
              </v:group>
            </w:pict>
          </mc:Fallback>
        </mc:AlternateContent>
      </w:r>
      <w:r w:rsidR="00C94699" w:rsidRPr="00EC171E">
        <w:rPr>
          <w:rFonts w:ascii="OCR A Extended" w:hAnsi="OCR A Extended"/>
          <w:noProof/>
        </w:rPr>
        <mc:AlternateContent>
          <mc:Choice Requires="wpg">
            <w:drawing>
              <wp:anchor distT="0" distB="0" distL="114300" distR="114300" simplePos="0" relativeHeight="251682816" behindDoc="0" locked="0" layoutInCell="1" allowOverlap="1" wp14:anchorId="59706C5F" wp14:editId="1D46ED6C">
                <wp:simplePos x="0" y="0"/>
                <wp:positionH relativeFrom="column">
                  <wp:posOffset>-977710</wp:posOffset>
                </wp:positionH>
                <wp:positionV relativeFrom="paragraph">
                  <wp:posOffset>2648742</wp:posOffset>
                </wp:positionV>
                <wp:extent cx="7779419" cy="312153"/>
                <wp:effectExtent l="0" t="0" r="0" b="0"/>
                <wp:wrapNone/>
                <wp:docPr id="1772454503" name="Gruppieren 91"/>
                <wp:cNvGraphicFramePr/>
                <a:graphic xmlns:a="http://schemas.openxmlformats.org/drawingml/2006/main">
                  <a:graphicData uri="http://schemas.microsoft.com/office/word/2010/wordprocessingGroup">
                    <wpg:wgp>
                      <wpg:cNvGrpSpPr/>
                      <wpg:grpSpPr>
                        <a:xfrm>
                          <a:off x="0" y="0"/>
                          <a:ext cx="7779419" cy="312153"/>
                          <a:chOff x="0" y="0"/>
                          <a:chExt cx="9483624" cy="581970"/>
                        </a:xfrm>
                        <a:solidFill>
                          <a:schemeClr val="tx1"/>
                        </a:solidFill>
                      </wpg:grpSpPr>
                      <wps:wsp>
                        <wps:cNvPr id="2130924705" name="Parallelogramm 2130924705"/>
                        <wps:cNvSpPr/>
                        <wps:spPr>
                          <a:xfrm>
                            <a:off x="71127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8895450" name="Parallelogramm 978895450"/>
                        <wps:cNvSpPr/>
                        <wps:spPr>
                          <a:xfrm>
                            <a:off x="7508024"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54114938" name="Parallelogramm 354114938"/>
                        <wps:cNvSpPr/>
                        <wps:spPr>
                          <a:xfrm>
                            <a:off x="7903330"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3723333" name="Parallelogramm 1813723333"/>
                        <wps:cNvSpPr/>
                        <wps:spPr>
                          <a:xfrm>
                            <a:off x="8298636"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83042338" name="Parallelogramm 2083042338"/>
                        <wps:cNvSpPr/>
                        <wps:spPr>
                          <a:xfrm>
                            <a:off x="8693477"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8817037" name="Parallelogramm 288817037"/>
                        <wps:cNvSpPr/>
                        <wps:spPr>
                          <a:xfrm>
                            <a:off x="90883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41145012" name="Parallelogramm 2141145012"/>
                        <wps:cNvSpPr/>
                        <wps:spPr>
                          <a:xfrm>
                            <a:off x="4741812"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24012498" name="Parallelogramm 1424012498"/>
                        <wps:cNvSpPr/>
                        <wps:spPr>
                          <a:xfrm>
                            <a:off x="51371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6199439" name="Parallelogramm 2106199439"/>
                        <wps:cNvSpPr/>
                        <wps:spPr>
                          <a:xfrm>
                            <a:off x="5532424"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7033712" name="Parallelogramm 447033712"/>
                        <wps:cNvSpPr/>
                        <wps:spPr>
                          <a:xfrm>
                            <a:off x="5927730"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45904720" name="Parallelogramm 845904720"/>
                        <wps:cNvSpPr/>
                        <wps:spPr>
                          <a:xfrm>
                            <a:off x="6322571"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6724497" name="Parallelogramm 1206724497"/>
                        <wps:cNvSpPr/>
                        <wps:spPr>
                          <a:xfrm>
                            <a:off x="6717412"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8990331" name="Parallelogramm 1208990331"/>
                        <wps:cNvSpPr/>
                        <wps:spPr>
                          <a:xfrm>
                            <a:off x="23709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038113" name="Parallelogramm 40038113"/>
                        <wps:cNvSpPr/>
                        <wps:spPr>
                          <a:xfrm>
                            <a:off x="2766212"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21615308" name="Parallelogramm 1321615308"/>
                        <wps:cNvSpPr/>
                        <wps:spPr>
                          <a:xfrm>
                            <a:off x="3161518"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20955638" name="Parallelogramm 2120955638"/>
                        <wps:cNvSpPr/>
                        <wps:spPr>
                          <a:xfrm>
                            <a:off x="3556824"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06220086" name="Parallelogramm 2006220086"/>
                        <wps:cNvSpPr/>
                        <wps:spPr>
                          <a:xfrm>
                            <a:off x="3951665"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919075" name="Parallelogramm 2096919075"/>
                        <wps:cNvSpPr/>
                        <wps:spPr>
                          <a:xfrm>
                            <a:off x="43465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73109138" name="Parallelogramm 2073109138"/>
                        <wps:cNvSpPr/>
                        <wps:spPr>
                          <a:xfrm>
                            <a:off x="0"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78807220" name="Parallelogramm 1578807220"/>
                        <wps:cNvSpPr/>
                        <wps:spPr>
                          <a:xfrm>
                            <a:off x="3953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302735" name="Parallelogramm 22302735"/>
                        <wps:cNvSpPr/>
                        <wps:spPr>
                          <a:xfrm>
                            <a:off x="790612"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5408073" name="Parallelogramm 1015408073"/>
                        <wps:cNvSpPr/>
                        <wps:spPr>
                          <a:xfrm>
                            <a:off x="1185918"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5499046" name="Parallelogramm 755499046"/>
                        <wps:cNvSpPr/>
                        <wps:spPr>
                          <a:xfrm>
                            <a:off x="1580759"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8198366" name="Parallelogramm 1468198366"/>
                        <wps:cNvSpPr/>
                        <wps:spPr>
                          <a:xfrm>
                            <a:off x="1975600"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1F09DEF2" id="Gruppieren 91" o:spid="_x0000_s1026" style="position:absolute;margin-left:-77pt;margin-top:208.55pt;width:612.55pt;height:24.6pt;z-index:251682816;mso-width-relative:margin;mso-height-relative:margin" coordsize="94836,5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">
                <v:shape id="Parallelogramm 2130924705" o:spid="_x0000_s1027" type="#_x0000_t7" style="position:absolute;left:7112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" adj="11827" filled="f" stroked="f" strokeweight="1pt"/>
                <v:shape id="Parallelogramm 978895450" o:spid="_x0000_s1028" type="#_x0000_t7" style="position:absolute;left:75080;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" adj="11827" filled="f" stroked="f" strokeweight="1pt"/>
                <v:shape id="Parallelogramm 354114938" o:spid="_x0000_s1029" type="#_x0000_t7" style="position:absolute;left:7903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" adj="11827" filled="f" stroked="f" strokeweight="1pt"/>
                <v:shape id="Parallelogramm 1813723333" o:spid="_x0000_s1030" type="#_x0000_t7" style="position:absolute;left:82986;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" adj="11827" filled="f" stroked="f" strokeweight="1pt"/>
                <v:shape id="Parallelogramm 2083042338" o:spid="_x0000_s1031" type="#_x0000_t7" style="position:absolute;left:8693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" adj="11827" filled="f" stroked="f" strokeweight="1pt"/>
                <v:shape id="Parallelogramm 288817037" o:spid="_x0000_s1032" type="#_x0000_t7" style="position:absolute;left:9088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" adj="11827" filled="f" stroked="f" strokeweight="1pt"/>
                <v:shape id="Parallelogramm 2141145012" o:spid="_x0000_s1033" type="#_x0000_t7" style="position:absolute;left:47418;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" adj="11827" filled="f" stroked="f" strokeweight="1pt"/>
                <v:shape id="Parallelogramm 1424012498" o:spid="_x0000_s1034" type="#_x0000_t7" style="position:absolute;left:51371;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" adj="11827" filled="f" stroked="f" strokeweight="1pt"/>
                <v:shape id="Parallelogramm 2106199439" o:spid="_x0000_s1035" type="#_x0000_t7" style="position:absolute;left:5532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" adj="11827" filled="f" stroked="f" strokeweight="1pt"/>
                <v:shape id="Parallelogramm 447033712" o:spid="_x0000_s1036" type="#_x0000_t7" style="position:absolute;left:5927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" adj="11827" filled="f" stroked="f" strokeweight="1pt"/>
                <v:shape id="Parallelogramm 845904720" o:spid="_x0000_s1037" type="#_x0000_t7" style="position:absolute;left:63225;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" adj="11827" filled="f" stroked="f" strokeweight="1pt"/>
                <v:shape id="Parallelogramm 1206724497" o:spid="_x0000_s1038" type="#_x0000_t7" style="position:absolute;left:6717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" adj="11827" filled="f" stroked="f" strokeweight="1pt"/>
                <v:shape id="Parallelogramm 1208990331" o:spid="_x0000_s1039" type="#_x0000_t7" style="position:absolute;left:2370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" adj="11827" filled="f" stroked="f" strokeweight="1pt"/>
                <v:shape id="Parallelogramm 40038113" o:spid="_x0000_s1040" type="#_x0000_t7" style="position:absolute;left:27662;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" adj="11827" filled="f" stroked="f" strokeweight="1pt"/>
                <v:shape id="Parallelogramm 1321615308" o:spid="_x0000_s1041" type="#_x0000_t7" style="position:absolute;left:3161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" adj="11827" filled="f" stroked="f" strokeweight="1pt"/>
                <v:shape id="Parallelogramm 2120955638" o:spid="_x0000_s1042" type="#_x0000_t7" style="position:absolute;left:35568;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" adj="11827" filled="f" stroked="f" strokeweight="1pt"/>
                <v:shape id="Parallelogramm 2006220086" o:spid="_x0000_s1043" type="#_x0000_t7" style="position:absolute;left:3951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" adj="11827" filled="f" stroked="f" strokeweight="1pt"/>
                <v:shape id="Parallelogramm 2096919075" o:spid="_x0000_s1044" type="#_x0000_t7" style="position:absolute;left:4346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" adj="11827" filled="f" stroked="f" strokeweight="1pt"/>
                <v:shape id="Parallelogramm 2073109138" o:spid="_x0000_s1045" type="#_x0000_t7" style="position:absolute;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" adj="11827" filled="f" stroked="f" strokeweight="1pt"/>
                <v:shape id="Parallelogramm 1578807220" o:spid="_x0000_s1046" type="#_x0000_t7" style="position:absolute;left:3953;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" adj="11827" filled="f" stroked="f" strokeweight="1pt"/>
                <v:shape id="Parallelogramm 22302735" o:spid="_x0000_s1047" type="#_x0000_t7" style="position:absolute;left:790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" adj="11827" filled="f" stroked="f" strokeweight="1pt"/>
                <v:shape id="Parallelogramm 1015408073" o:spid="_x0000_s1048" type="#_x0000_t7" style="position:absolute;left:1185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" adj="11827" filled="f" stroked="f" strokeweight="1pt"/>
                <v:shape id="Parallelogramm 755499046" o:spid="_x0000_s1049" type="#_x0000_t7" style="position:absolute;left:15807;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" adj="11827" filled="f" stroked="f" strokeweight="1pt"/>
                <v:shape id="Parallelogramm 1468198366" o:spid="_x0000_s1050" type="#_x0000_t7" style="position:absolute;left:1975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" adj="11827" filled="f" stroked="f" strokeweight="1pt"/>
              </v:group>
            </w:pict>
          </mc:Fallback>
        </mc:AlternateContent>
      </w:r>
      <w:r w:rsidR="00C94699" w:rsidRPr="00EC171E">
        <w:rPr>
          <w:rFonts w:ascii="OCR A Extended" w:hAnsi="OCR A Extended"/>
          <w:noProof/>
        </w:rPr>
        <mc:AlternateContent>
          <mc:Choice Requires="wpg">
            <w:drawing>
              <wp:anchor distT="0" distB="0" distL="114300" distR="114300" simplePos="0" relativeHeight="251681792" behindDoc="0" locked="0" layoutInCell="1" allowOverlap="1" wp14:anchorId="4A8BA672" wp14:editId="151BE16E">
                <wp:simplePos x="0" y="0"/>
                <wp:positionH relativeFrom="column">
                  <wp:posOffset>105817</wp:posOffset>
                </wp:positionH>
                <wp:positionV relativeFrom="paragraph">
                  <wp:posOffset>867517</wp:posOffset>
                </wp:positionV>
                <wp:extent cx="5543550" cy="1409700"/>
                <wp:effectExtent l="19050" t="19050" r="19050" b="19050"/>
                <wp:wrapNone/>
                <wp:docPr id="1790210856" name="Gruppieren 4"/>
                <wp:cNvGraphicFramePr/>
                <a:graphic xmlns:a="http://schemas.openxmlformats.org/drawingml/2006/main">
                  <a:graphicData uri="http://schemas.microsoft.com/office/word/2010/wordprocessingGroup">
                    <wpg:wgp>
                      <wpg:cNvGrpSpPr/>
                      <wpg:grpSpPr>
                        <a:xfrm>
                          <a:off x="0" y="0"/>
                          <a:ext cx="5543550" cy="1409700"/>
                          <a:chOff x="0" y="0"/>
                          <a:chExt cx="5543550" cy="1409700"/>
                        </a:xfrm>
                      </wpg:grpSpPr>
                      <wpg:grpSp>
                        <wpg:cNvPr id="817474615" name="Gruppieren 10"/>
                        <wpg:cNvGrpSpPr/>
                        <wpg:grpSpPr>
                          <a:xfrm>
                            <a:off x="0" y="0"/>
                            <a:ext cx="5543550" cy="1409700"/>
                            <a:chOff x="0" y="0"/>
                            <a:chExt cx="3217652" cy="1250830"/>
                          </a:xfrm>
                        </wpg:grpSpPr>
                        <wps:wsp>
                          <wps:cNvPr id="1552399359" name="Runde Klammer links/rechts 1552399359"/>
                          <wps:cNvSpPr/>
                          <wps:spPr>
                            <a:xfrm>
                              <a:off x="0" y="0"/>
                              <a:ext cx="3217652" cy="1250830"/>
                            </a:xfrm>
                            <a:prstGeom prst="bracketPair">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892608666" name="Gerader Verbinder 892608666"/>
                          <wps:cNvCnPr>
                            <a:cxnSpLocks/>
                          </wps:cNvCnPr>
                          <wps:spPr>
                            <a:xfrm>
                              <a:off x="127158" y="0"/>
                              <a:ext cx="29438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5134256" name="Gerader Verbinder 455134256"/>
                          <wps:cNvCnPr>
                            <a:cxnSpLocks/>
                          </wps:cNvCnPr>
                          <wps:spPr>
                            <a:xfrm>
                              <a:off x="127158" y="1250830"/>
                              <a:ext cx="29438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928196988" name="Textfeld 1"/>
                        <wps:cNvSpPr txBox="1"/>
                        <wps:spPr>
                          <a:xfrm>
                            <a:off x="38701" y="183081"/>
                            <a:ext cx="5469924" cy="1020278"/>
                          </a:xfrm>
                          <a:prstGeom prst="rect">
                            <a:avLst/>
                          </a:prstGeom>
                          <a:noFill/>
                          <a:ln w="6350">
                            <a:noFill/>
                          </a:ln>
                        </wps:spPr>
                        <wps:txbx>
                          <w:txbxContent>
                            <w:p w14:paraId="3AD0D637" w14:textId="503130BE" w:rsidR="006D0A3F" w:rsidRDefault="00DB26C3" w:rsidP="0013144B">
                              <w:pPr>
                                <w:jc w:val="center"/>
                                <w:rPr>
                                  <w:rFonts w:ascii="OCR A Extended" w:hAnsi="OCR A Extended"/>
                                  <w:b/>
                                  <w:bCs/>
                                  <w:sz w:val="54"/>
                                  <w:szCs w:val="54"/>
                                  <w:lang w:val="de-DE"/>
                                </w:rPr>
                              </w:pPr>
                              <w:proofErr w:type="spellStart"/>
                              <w:r>
                                <w:rPr>
                                  <w:rFonts w:ascii="OCR A Extended" w:hAnsi="OCR A Extended"/>
                                  <w:b/>
                                  <w:bCs/>
                                  <w:sz w:val="54"/>
                                  <w:szCs w:val="54"/>
                                  <w:lang w:val="de-DE"/>
                                </w:rPr>
                                <w:t>EventX</w:t>
                              </w:r>
                              <w:proofErr w:type="spellEnd"/>
                              <w:r>
                                <w:rPr>
                                  <w:rFonts w:ascii="OCR A Extended" w:hAnsi="OCR A Extended"/>
                                  <w:b/>
                                  <w:bCs/>
                                  <w:sz w:val="54"/>
                                  <w:szCs w:val="54"/>
                                  <w:lang w:val="de-DE"/>
                                </w:rPr>
                                <w:t xml:space="preserve"> AG</w:t>
                              </w:r>
                            </w:p>
                            <w:p w14:paraId="0A27C2B7" w14:textId="09658BA2" w:rsidR="00B63A43" w:rsidRPr="004B7FF6" w:rsidRDefault="0054252F" w:rsidP="0013144B">
                              <w:pPr>
                                <w:jc w:val="center"/>
                                <w:rPr>
                                  <w:rFonts w:ascii="OCR A Extended" w:hAnsi="OCR A Extended"/>
                                  <w:b/>
                                  <w:bCs/>
                                  <w:sz w:val="54"/>
                                  <w:szCs w:val="54"/>
                                  <w:lang w:val="de-DE"/>
                                </w:rPr>
                              </w:pPr>
                              <w:r>
                                <w:rPr>
                                  <w:rFonts w:ascii="OCR A Extended" w:hAnsi="OCR A Extended"/>
                                  <w:b/>
                                  <w:bCs/>
                                  <w:sz w:val="54"/>
                                  <w:szCs w:val="54"/>
                                  <w:lang w:val="de-DE"/>
                                </w:rPr>
                                <w:t>Migration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A8BA672" id="Gruppieren 4" o:spid="_x0000_s1039" style="position:absolute;margin-left:8.35pt;margin-top:68.3pt;width:436.5pt;height:111pt;z-index:251681792" coordsize="55435,14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">
                <v:group id="Gruppieren 10" o:spid="_x0000_s1040" style="position:absolute;width:55435;height:14097" coordsize="32176,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">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Runde Klammer links/rechts 1552399359" o:spid="_x0000_s1041" type="#_x0000_t185" style="position:absolute;width:32176;height:12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" strokecolor="black [3213]" strokeweight="3pt">
                    <v:stroke joinstyle="miter"/>
                  </v:shape>
                  <v:line id="Gerader Verbinder 892608666" o:spid="_x0000_s1042" style="position:absolute;visibility:visible;mso-wrap-style:square" from="1271,0" to="307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" strokecolor="black [3213]" strokeweight=".5pt">
                    <v:stroke joinstyle="miter"/>
                    <o:lock v:ext="edit" shapetype="f"/>
                  </v:line>
                  <v:line id="Gerader Verbinder 455134256" o:spid="_x0000_s1043" style="position:absolute;visibility:visible;mso-wrap-style:square" from="1271,12508" to="30710,12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" strokecolor="black [3213]" strokeweight=".5pt">
                    <v:stroke joinstyle="miter"/>
                    <o:lock v:ext="edit" shapetype="f"/>
                  </v:line>
                </v:group>
                <v:shape id="_x0000_s1044" type="#_x0000_t202" style="position:absolute;left:387;top:1830;width:54699;height:10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" filled="f" stroked="f" strokeweight=".5pt">
                  <v:textbox>
                    <w:txbxContent>
                      <w:p w14:paraId="3AD0D637" w14:textId="503130BE" w:rsidR="006D0A3F" w:rsidRDefault="00DB26C3" w:rsidP="0013144B">
                        <w:pPr>
                          <w:jc w:val="center"/>
                          <w:rPr>
                            <w:rFonts w:ascii="OCR A Extended" w:hAnsi="OCR A Extended"/>
                            <w:b/>
                            <w:bCs/>
                            <w:sz w:val="54"/>
                            <w:szCs w:val="54"/>
                            <w:lang w:val="de-DE"/>
                          </w:rPr>
                        </w:pPr>
                        <w:proofErr w:type="spellStart"/>
                        <w:r>
                          <w:rPr>
                            <w:rFonts w:ascii="OCR A Extended" w:hAnsi="OCR A Extended"/>
                            <w:b/>
                            <w:bCs/>
                            <w:sz w:val="54"/>
                            <w:szCs w:val="54"/>
                            <w:lang w:val="de-DE"/>
                          </w:rPr>
                          <w:t>EventX</w:t>
                        </w:r>
                        <w:proofErr w:type="spellEnd"/>
                        <w:r>
                          <w:rPr>
                            <w:rFonts w:ascii="OCR A Extended" w:hAnsi="OCR A Extended"/>
                            <w:b/>
                            <w:bCs/>
                            <w:sz w:val="54"/>
                            <w:szCs w:val="54"/>
                            <w:lang w:val="de-DE"/>
                          </w:rPr>
                          <w:t xml:space="preserve"> AG</w:t>
                        </w:r>
                      </w:p>
                      <w:p w14:paraId="0A27C2B7" w14:textId="09658BA2" w:rsidR="00B63A43" w:rsidRPr="004B7FF6" w:rsidRDefault="0054252F" w:rsidP="0013144B">
                        <w:pPr>
                          <w:jc w:val="center"/>
                          <w:rPr>
                            <w:rFonts w:ascii="OCR A Extended" w:hAnsi="OCR A Extended"/>
                            <w:b/>
                            <w:bCs/>
                            <w:sz w:val="54"/>
                            <w:szCs w:val="54"/>
                            <w:lang w:val="de-DE"/>
                          </w:rPr>
                        </w:pPr>
                        <w:r>
                          <w:rPr>
                            <w:rFonts w:ascii="OCR A Extended" w:hAnsi="OCR A Extended"/>
                            <w:b/>
                            <w:bCs/>
                            <w:sz w:val="54"/>
                            <w:szCs w:val="54"/>
                            <w:lang w:val="de-DE"/>
                          </w:rPr>
                          <w:t>Migration</w:t>
                        </w:r>
                      </w:p>
                    </w:txbxContent>
                  </v:textbox>
                </v:shape>
              </v:group>
            </w:pict>
          </mc:Fallback>
        </mc:AlternateContent>
      </w:r>
      <w:r w:rsidR="0013144B" w:rsidRPr="00EC171E">
        <w:rPr>
          <w:rFonts w:ascii="OCR A Extended" w:hAnsi="OCR A Extended"/>
        </w:rPr>
        <w:br w:type="page"/>
      </w:r>
    </w:p>
    <w:sdt>
      <w:sdtPr>
        <w:rPr>
          <w:rFonts w:ascii="OCR A Extended" w:hAnsi="OCR A Extended"/>
          <w:b/>
          <w:lang w:val="de-DE"/>
        </w:rPr>
        <w:id w:val="1422904739"/>
        <w:docPartObj>
          <w:docPartGallery w:val="Table of Contents"/>
          <w:docPartUnique/>
        </w:docPartObj>
      </w:sdtPr>
      <w:sdtEndPr>
        <w:rPr>
          <w:b w:val="0"/>
          <w:bCs/>
        </w:rPr>
      </w:sdtEndPr>
      <w:sdtContent>
        <w:p w14:paraId="376D5F38" w14:textId="77777777" w:rsidR="007A025E" w:rsidRPr="00EC171E" w:rsidRDefault="007A025E">
          <w:pPr>
            <w:pStyle w:val="Fuzeile"/>
            <w:rPr>
              <w:rFonts w:ascii="OCR A Extended" w:hAnsi="OCR A Extended"/>
            </w:rPr>
          </w:pPr>
          <w:r w:rsidRPr="00EC171E">
            <w:rPr>
              <w:rFonts w:ascii="OCR A Extended" w:hAnsi="OCR A Extended"/>
              <w:lang w:val="de-DE"/>
            </w:rPr>
            <w:t>Inhalt</w:t>
          </w:r>
        </w:p>
        <w:p w14:paraId="6F297180" w14:textId="0DFA550A" w:rsidR="009856BC" w:rsidRDefault="007A025E">
          <w:pPr>
            <w:pStyle w:val="Verzeichnis1"/>
            <w:tabs>
              <w:tab w:val="right" w:leader="dot" w:pos="9062"/>
            </w:tabs>
            <w:rPr>
              <w:rFonts w:eastAsiaTheme="minorEastAsia"/>
              <w:noProof/>
              <w:lang w:eastAsia="de-CH"/>
            </w:rPr>
          </w:pPr>
          <w:r w:rsidRPr="00EC171E">
            <w:rPr>
              <w:rFonts w:ascii="OCR A Extended" w:hAnsi="OCR A Extended"/>
            </w:rPr>
            <w:fldChar w:fldCharType="begin"/>
          </w:r>
          <w:r w:rsidRPr="00EC171E">
            <w:rPr>
              <w:rFonts w:ascii="OCR A Extended" w:hAnsi="OCR A Extended"/>
            </w:rPr>
            <w:instrText xml:space="preserve"> TOC \o "1-3" \h \z \u </w:instrText>
          </w:r>
          <w:r w:rsidRPr="00EC171E">
            <w:rPr>
              <w:rFonts w:ascii="OCR A Extended" w:hAnsi="OCR A Extended"/>
            </w:rPr>
            <w:fldChar w:fldCharType="separate"/>
          </w:r>
          <w:hyperlink w:anchor="_Toc149238727" w:history="1">
            <w:r w:rsidR="009856BC" w:rsidRPr="003E6369">
              <w:rPr>
                <w:rStyle w:val="Hyperlink"/>
                <w:noProof/>
              </w:rPr>
              <w:t>Management Summary</w:t>
            </w:r>
            <w:r w:rsidR="009856BC">
              <w:rPr>
                <w:noProof/>
                <w:webHidden/>
              </w:rPr>
              <w:tab/>
            </w:r>
            <w:r w:rsidR="009856BC">
              <w:rPr>
                <w:noProof/>
                <w:webHidden/>
              </w:rPr>
              <w:fldChar w:fldCharType="begin"/>
            </w:r>
            <w:r w:rsidR="009856BC">
              <w:rPr>
                <w:noProof/>
                <w:webHidden/>
              </w:rPr>
              <w:instrText xml:space="preserve"> PAGEREF _Toc149238727 \h </w:instrText>
            </w:r>
            <w:r w:rsidR="009856BC">
              <w:rPr>
                <w:noProof/>
                <w:webHidden/>
              </w:rPr>
            </w:r>
            <w:r w:rsidR="009856BC">
              <w:rPr>
                <w:noProof/>
                <w:webHidden/>
              </w:rPr>
              <w:fldChar w:fldCharType="separate"/>
            </w:r>
            <w:r w:rsidR="00D65626">
              <w:rPr>
                <w:noProof/>
                <w:webHidden/>
              </w:rPr>
              <w:t>3</w:t>
            </w:r>
            <w:r w:rsidR="009856BC">
              <w:rPr>
                <w:noProof/>
                <w:webHidden/>
              </w:rPr>
              <w:fldChar w:fldCharType="end"/>
            </w:r>
          </w:hyperlink>
        </w:p>
        <w:p w14:paraId="23F4364F" w14:textId="318DA8AA" w:rsidR="009856BC" w:rsidRDefault="00000000">
          <w:pPr>
            <w:pStyle w:val="Verzeichnis2"/>
            <w:tabs>
              <w:tab w:val="right" w:leader="dot" w:pos="9062"/>
            </w:tabs>
            <w:rPr>
              <w:rFonts w:eastAsiaTheme="minorEastAsia"/>
              <w:noProof/>
              <w:lang w:eastAsia="de-CH"/>
            </w:rPr>
          </w:pPr>
          <w:hyperlink w:anchor="_Toc149238728" w:history="1">
            <w:r w:rsidR="009856BC" w:rsidRPr="003E6369">
              <w:rPr>
                <w:rStyle w:val="Hyperlink"/>
                <w:noProof/>
              </w:rPr>
              <w:t>IST Situation</w:t>
            </w:r>
            <w:r w:rsidR="009856BC">
              <w:rPr>
                <w:noProof/>
                <w:webHidden/>
              </w:rPr>
              <w:tab/>
            </w:r>
            <w:r w:rsidR="009856BC">
              <w:rPr>
                <w:noProof/>
                <w:webHidden/>
              </w:rPr>
              <w:fldChar w:fldCharType="begin"/>
            </w:r>
            <w:r w:rsidR="009856BC">
              <w:rPr>
                <w:noProof/>
                <w:webHidden/>
              </w:rPr>
              <w:instrText xml:space="preserve"> PAGEREF _Toc149238728 \h </w:instrText>
            </w:r>
            <w:r w:rsidR="009856BC">
              <w:rPr>
                <w:noProof/>
                <w:webHidden/>
              </w:rPr>
            </w:r>
            <w:r w:rsidR="009856BC">
              <w:rPr>
                <w:noProof/>
                <w:webHidden/>
              </w:rPr>
              <w:fldChar w:fldCharType="separate"/>
            </w:r>
            <w:r w:rsidR="00D65626">
              <w:rPr>
                <w:noProof/>
                <w:webHidden/>
              </w:rPr>
              <w:t>3</w:t>
            </w:r>
            <w:r w:rsidR="009856BC">
              <w:rPr>
                <w:noProof/>
                <w:webHidden/>
              </w:rPr>
              <w:fldChar w:fldCharType="end"/>
            </w:r>
          </w:hyperlink>
        </w:p>
        <w:p w14:paraId="6AD44372" w14:textId="7C5B1CFE" w:rsidR="009856BC" w:rsidRDefault="00000000">
          <w:pPr>
            <w:pStyle w:val="Verzeichnis1"/>
            <w:tabs>
              <w:tab w:val="right" w:leader="dot" w:pos="9062"/>
            </w:tabs>
            <w:rPr>
              <w:rFonts w:eastAsiaTheme="minorEastAsia"/>
              <w:noProof/>
              <w:lang w:eastAsia="de-CH"/>
            </w:rPr>
          </w:pPr>
          <w:hyperlink w:anchor="_Toc149238729" w:history="1">
            <w:r w:rsidR="009856BC" w:rsidRPr="003E6369">
              <w:rPr>
                <w:rStyle w:val="Hyperlink"/>
                <w:noProof/>
              </w:rPr>
              <w:t>Soll Zustand</w:t>
            </w:r>
            <w:r w:rsidR="009856BC">
              <w:rPr>
                <w:noProof/>
                <w:webHidden/>
              </w:rPr>
              <w:tab/>
            </w:r>
            <w:r w:rsidR="009856BC">
              <w:rPr>
                <w:noProof/>
                <w:webHidden/>
              </w:rPr>
              <w:fldChar w:fldCharType="begin"/>
            </w:r>
            <w:r w:rsidR="009856BC">
              <w:rPr>
                <w:noProof/>
                <w:webHidden/>
              </w:rPr>
              <w:instrText xml:space="preserve"> PAGEREF _Toc149238729 \h </w:instrText>
            </w:r>
            <w:r w:rsidR="009856BC">
              <w:rPr>
                <w:noProof/>
                <w:webHidden/>
              </w:rPr>
            </w:r>
            <w:r w:rsidR="009856BC">
              <w:rPr>
                <w:noProof/>
                <w:webHidden/>
              </w:rPr>
              <w:fldChar w:fldCharType="separate"/>
            </w:r>
            <w:r w:rsidR="00D65626">
              <w:rPr>
                <w:noProof/>
                <w:webHidden/>
              </w:rPr>
              <w:t>3</w:t>
            </w:r>
            <w:r w:rsidR="009856BC">
              <w:rPr>
                <w:noProof/>
                <w:webHidden/>
              </w:rPr>
              <w:fldChar w:fldCharType="end"/>
            </w:r>
          </w:hyperlink>
        </w:p>
        <w:p w14:paraId="6C2C68F1" w14:textId="5D99D68C" w:rsidR="009856BC" w:rsidRDefault="00000000">
          <w:pPr>
            <w:pStyle w:val="Verzeichnis1"/>
            <w:tabs>
              <w:tab w:val="right" w:leader="dot" w:pos="9062"/>
            </w:tabs>
            <w:rPr>
              <w:rFonts w:eastAsiaTheme="minorEastAsia"/>
              <w:noProof/>
              <w:lang w:eastAsia="de-CH"/>
            </w:rPr>
          </w:pPr>
          <w:hyperlink w:anchor="_Toc149238730" w:history="1">
            <w:r w:rsidR="009856BC" w:rsidRPr="003E6369">
              <w:rPr>
                <w:rStyle w:val="Hyperlink"/>
                <w:noProof/>
              </w:rPr>
              <w:t>Ausgangslage</w:t>
            </w:r>
            <w:r w:rsidR="009856BC">
              <w:rPr>
                <w:noProof/>
                <w:webHidden/>
              </w:rPr>
              <w:tab/>
            </w:r>
            <w:r w:rsidR="009856BC">
              <w:rPr>
                <w:noProof/>
                <w:webHidden/>
              </w:rPr>
              <w:fldChar w:fldCharType="begin"/>
            </w:r>
            <w:r w:rsidR="009856BC">
              <w:rPr>
                <w:noProof/>
                <w:webHidden/>
              </w:rPr>
              <w:instrText xml:space="preserve"> PAGEREF _Toc149238730 \h </w:instrText>
            </w:r>
            <w:r w:rsidR="009856BC">
              <w:rPr>
                <w:noProof/>
                <w:webHidden/>
              </w:rPr>
            </w:r>
            <w:r w:rsidR="009856BC">
              <w:rPr>
                <w:noProof/>
                <w:webHidden/>
              </w:rPr>
              <w:fldChar w:fldCharType="separate"/>
            </w:r>
            <w:r w:rsidR="00D65626">
              <w:rPr>
                <w:noProof/>
                <w:webHidden/>
              </w:rPr>
              <w:t>4</w:t>
            </w:r>
            <w:r w:rsidR="009856BC">
              <w:rPr>
                <w:noProof/>
                <w:webHidden/>
              </w:rPr>
              <w:fldChar w:fldCharType="end"/>
            </w:r>
          </w:hyperlink>
        </w:p>
        <w:p w14:paraId="7EC2E18E" w14:textId="384BBC35" w:rsidR="009856BC" w:rsidRDefault="00000000">
          <w:pPr>
            <w:pStyle w:val="Verzeichnis2"/>
            <w:tabs>
              <w:tab w:val="right" w:leader="dot" w:pos="9062"/>
            </w:tabs>
            <w:rPr>
              <w:rFonts w:eastAsiaTheme="minorEastAsia"/>
              <w:noProof/>
              <w:lang w:eastAsia="de-CH"/>
            </w:rPr>
          </w:pPr>
          <w:hyperlink w:anchor="_Toc149238731" w:history="1">
            <w:r w:rsidR="009856BC" w:rsidRPr="003E6369">
              <w:rPr>
                <w:rStyle w:val="Hyperlink"/>
                <w:noProof/>
              </w:rPr>
              <w:t>Aktueller Netzwerkplan</w:t>
            </w:r>
            <w:r w:rsidR="009856BC">
              <w:rPr>
                <w:noProof/>
                <w:webHidden/>
              </w:rPr>
              <w:tab/>
            </w:r>
            <w:r w:rsidR="009856BC">
              <w:rPr>
                <w:noProof/>
                <w:webHidden/>
              </w:rPr>
              <w:fldChar w:fldCharType="begin"/>
            </w:r>
            <w:r w:rsidR="009856BC">
              <w:rPr>
                <w:noProof/>
                <w:webHidden/>
              </w:rPr>
              <w:instrText xml:space="preserve"> PAGEREF _Toc149238731 \h </w:instrText>
            </w:r>
            <w:r w:rsidR="009856BC">
              <w:rPr>
                <w:noProof/>
                <w:webHidden/>
              </w:rPr>
            </w:r>
            <w:r w:rsidR="009856BC">
              <w:rPr>
                <w:noProof/>
                <w:webHidden/>
              </w:rPr>
              <w:fldChar w:fldCharType="separate"/>
            </w:r>
            <w:r w:rsidR="00D65626">
              <w:rPr>
                <w:noProof/>
                <w:webHidden/>
              </w:rPr>
              <w:t>4</w:t>
            </w:r>
            <w:r w:rsidR="009856BC">
              <w:rPr>
                <w:noProof/>
                <w:webHidden/>
              </w:rPr>
              <w:fldChar w:fldCharType="end"/>
            </w:r>
          </w:hyperlink>
        </w:p>
        <w:p w14:paraId="1553F61B" w14:textId="66E09DF6" w:rsidR="009856BC" w:rsidRDefault="00000000">
          <w:pPr>
            <w:pStyle w:val="Verzeichnis1"/>
            <w:tabs>
              <w:tab w:val="right" w:leader="dot" w:pos="9062"/>
            </w:tabs>
            <w:rPr>
              <w:rFonts w:eastAsiaTheme="minorEastAsia"/>
              <w:noProof/>
              <w:lang w:eastAsia="de-CH"/>
            </w:rPr>
          </w:pPr>
          <w:hyperlink w:anchor="_Toc149238732" w:history="1">
            <w:r w:rsidR="009856BC" w:rsidRPr="003E6369">
              <w:rPr>
                <w:rStyle w:val="Hyperlink"/>
                <w:noProof/>
              </w:rPr>
              <w:t>Vorgehensplanung</w:t>
            </w:r>
            <w:r w:rsidR="009856BC">
              <w:rPr>
                <w:noProof/>
                <w:webHidden/>
              </w:rPr>
              <w:tab/>
            </w:r>
            <w:r w:rsidR="009856BC">
              <w:rPr>
                <w:noProof/>
                <w:webHidden/>
              </w:rPr>
              <w:fldChar w:fldCharType="begin"/>
            </w:r>
            <w:r w:rsidR="009856BC">
              <w:rPr>
                <w:noProof/>
                <w:webHidden/>
              </w:rPr>
              <w:instrText xml:space="preserve"> PAGEREF _Toc149238732 \h </w:instrText>
            </w:r>
            <w:r w:rsidR="009856BC">
              <w:rPr>
                <w:noProof/>
                <w:webHidden/>
              </w:rPr>
            </w:r>
            <w:r w:rsidR="009856BC">
              <w:rPr>
                <w:noProof/>
                <w:webHidden/>
              </w:rPr>
              <w:fldChar w:fldCharType="separate"/>
            </w:r>
            <w:r w:rsidR="00D65626">
              <w:rPr>
                <w:noProof/>
                <w:webHidden/>
              </w:rPr>
              <w:t>5</w:t>
            </w:r>
            <w:r w:rsidR="009856BC">
              <w:rPr>
                <w:noProof/>
                <w:webHidden/>
              </w:rPr>
              <w:fldChar w:fldCharType="end"/>
            </w:r>
          </w:hyperlink>
        </w:p>
        <w:p w14:paraId="5115247A" w14:textId="1CDCE88C" w:rsidR="009856BC" w:rsidRDefault="00000000">
          <w:pPr>
            <w:pStyle w:val="Verzeichnis1"/>
            <w:tabs>
              <w:tab w:val="right" w:leader="dot" w:pos="9062"/>
            </w:tabs>
            <w:rPr>
              <w:rFonts w:eastAsiaTheme="minorEastAsia"/>
              <w:noProof/>
              <w:lang w:eastAsia="de-CH"/>
            </w:rPr>
          </w:pPr>
          <w:hyperlink w:anchor="_Toc149238733" w:history="1">
            <w:r w:rsidR="009856BC" w:rsidRPr="003E6369">
              <w:rPr>
                <w:rStyle w:val="Hyperlink"/>
                <w:noProof/>
              </w:rPr>
              <w:t>Konzepte</w:t>
            </w:r>
            <w:r w:rsidR="009856BC">
              <w:rPr>
                <w:noProof/>
                <w:webHidden/>
              </w:rPr>
              <w:tab/>
            </w:r>
            <w:r w:rsidR="009856BC">
              <w:rPr>
                <w:noProof/>
                <w:webHidden/>
              </w:rPr>
              <w:fldChar w:fldCharType="begin"/>
            </w:r>
            <w:r w:rsidR="009856BC">
              <w:rPr>
                <w:noProof/>
                <w:webHidden/>
              </w:rPr>
              <w:instrText xml:space="preserve"> PAGEREF _Toc149238733 \h </w:instrText>
            </w:r>
            <w:r w:rsidR="009856BC">
              <w:rPr>
                <w:noProof/>
                <w:webHidden/>
              </w:rPr>
            </w:r>
            <w:r w:rsidR="009856BC">
              <w:rPr>
                <w:noProof/>
                <w:webHidden/>
              </w:rPr>
              <w:fldChar w:fldCharType="separate"/>
            </w:r>
            <w:r w:rsidR="00D65626">
              <w:rPr>
                <w:noProof/>
                <w:webHidden/>
              </w:rPr>
              <w:t>7</w:t>
            </w:r>
            <w:r w:rsidR="009856BC">
              <w:rPr>
                <w:noProof/>
                <w:webHidden/>
              </w:rPr>
              <w:fldChar w:fldCharType="end"/>
            </w:r>
          </w:hyperlink>
        </w:p>
        <w:p w14:paraId="33253EC7" w14:textId="4F514E00" w:rsidR="009856BC" w:rsidRDefault="00000000">
          <w:pPr>
            <w:pStyle w:val="Verzeichnis2"/>
            <w:tabs>
              <w:tab w:val="right" w:leader="dot" w:pos="9062"/>
            </w:tabs>
            <w:rPr>
              <w:rFonts w:eastAsiaTheme="minorEastAsia"/>
              <w:noProof/>
              <w:lang w:eastAsia="de-CH"/>
            </w:rPr>
          </w:pPr>
          <w:hyperlink w:anchor="_Toc149238734" w:history="1">
            <w:r w:rsidR="009856BC" w:rsidRPr="003E6369">
              <w:rPr>
                <w:rStyle w:val="Hyperlink"/>
                <w:noProof/>
              </w:rPr>
              <w:t>Netzwerkkonzept</w:t>
            </w:r>
            <w:r w:rsidR="009856BC">
              <w:rPr>
                <w:noProof/>
                <w:webHidden/>
              </w:rPr>
              <w:tab/>
            </w:r>
            <w:r w:rsidR="009856BC">
              <w:rPr>
                <w:noProof/>
                <w:webHidden/>
              </w:rPr>
              <w:fldChar w:fldCharType="begin"/>
            </w:r>
            <w:r w:rsidR="009856BC">
              <w:rPr>
                <w:noProof/>
                <w:webHidden/>
              </w:rPr>
              <w:instrText xml:space="preserve"> PAGEREF _Toc149238734 \h </w:instrText>
            </w:r>
            <w:r w:rsidR="009856BC">
              <w:rPr>
                <w:noProof/>
                <w:webHidden/>
              </w:rPr>
            </w:r>
            <w:r w:rsidR="009856BC">
              <w:rPr>
                <w:noProof/>
                <w:webHidden/>
              </w:rPr>
              <w:fldChar w:fldCharType="separate"/>
            </w:r>
            <w:r w:rsidR="00D65626">
              <w:rPr>
                <w:noProof/>
                <w:webHidden/>
              </w:rPr>
              <w:t>7</w:t>
            </w:r>
            <w:r w:rsidR="009856BC">
              <w:rPr>
                <w:noProof/>
                <w:webHidden/>
              </w:rPr>
              <w:fldChar w:fldCharType="end"/>
            </w:r>
          </w:hyperlink>
        </w:p>
        <w:p w14:paraId="36E625B2" w14:textId="55F022FC" w:rsidR="009856BC" w:rsidRDefault="00000000">
          <w:pPr>
            <w:pStyle w:val="Verzeichnis3"/>
            <w:tabs>
              <w:tab w:val="right" w:leader="dot" w:pos="9062"/>
            </w:tabs>
            <w:rPr>
              <w:rFonts w:eastAsiaTheme="minorEastAsia"/>
              <w:noProof/>
              <w:lang w:eastAsia="de-CH"/>
            </w:rPr>
          </w:pPr>
          <w:hyperlink w:anchor="_Toc149238735" w:history="1">
            <w:r w:rsidR="009856BC" w:rsidRPr="003E6369">
              <w:rPr>
                <w:rStyle w:val="Hyperlink"/>
                <w:noProof/>
              </w:rPr>
              <w:t>IP-Adresskonzept</w:t>
            </w:r>
            <w:r w:rsidR="009856BC">
              <w:rPr>
                <w:noProof/>
                <w:webHidden/>
              </w:rPr>
              <w:tab/>
            </w:r>
            <w:r w:rsidR="009856BC">
              <w:rPr>
                <w:noProof/>
                <w:webHidden/>
              </w:rPr>
              <w:fldChar w:fldCharType="begin"/>
            </w:r>
            <w:r w:rsidR="009856BC">
              <w:rPr>
                <w:noProof/>
                <w:webHidden/>
              </w:rPr>
              <w:instrText xml:space="preserve"> PAGEREF _Toc149238735 \h </w:instrText>
            </w:r>
            <w:r w:rsidR="009856BC">
              <w:rPr>
                <w:noProof/>
                <w:webHidden/>
              </w:rPr>
            </w:r>
            <w:r w:rsidR="009856BC">
              <w:rPr>
                <w:noProof/>
                <w:webHidden/>
              </w:rPr>
              <w:fldChar w:fldCharType="separate"/>
            </w:r>
            <w:r w:rsidR="00D65626">
              <w:rPr>
                <w:noProof/>
                <w:webHidden/>
              </w:rPr>
              <w:t>7</w:t>
            </w:r>
            <w:r w:rsidR="009856BC">
              <w:rPr>
                <w:noProof/>
                <w:webHidden/>
              </w:rPr>
              <w:fldChar w:fldCharType="end"/>
            </w:r>
          </w:hyperlink>
        </w:p>
        <w:p w14:paraId="3640E97E" w14:textId="214BD8CF" w:rsidR="009856BC" w:rsidRDefault="00000000">
          <w:pPr>
            <w:pStyle w:val="Verzeichnis3"/>
            <w:tabs>
              <w:tab w:val="right" w:leader="dot" w:pos="9062"/>
            </w:tabs>
            <w:rPr>
              <w:rFonts w:eastAsiaTheme="minorEastAsia"/>
              <w:noProof/>
              <w:lang w:eastAsia="de-CH"/>
            </w:rPr>
          </w:pPr>
          <w:hyperlink w:anchor="_Toc149238736" w:history="1">
            <w:r w:rsidR="009856BC" w:rsidRPr="003E6369">
              <w:rPr>
                <w:rStyle w:val="Hyperlink"/>
                <w:noProof/>
              </w:rPr>
              <w:t>WAN - Swisscom</w:t>
            </w:r>
            <w:r w:rsidR="009856BC">
              <w:rPr>
                <w:noProof/>
                <w:webHidden/>
              </w:rPr>
              <w:tab/>
            </w:r>
            <w:r w:rsidR="009856BC">
              <w:rPr>
                <w:noProof/>
                <w:webHidden/>
              </w:rPr>
              <w:fldChar w:fldCharType="begin"/>
            </w:r>
            <w:r w:rsidR="009856BC">
              <w:rPr>
                <w:noProof/>
                <w:webHidden/>
              </w:rPr>
              <w:instrText xml:space="preserve"> PAGEREF _Toc149238736 \h </w:instrText>
            </w:r>
            <w:r w:rsidR="009856BC">
              <w:rPr>
                <w:noProof/>
                <w:webHidden/>
              </w:rPr>
            </w:r>
            <w:r w:rsidR="009856BC">
              <w:rPr>
                <w:noProof/>
                <w:webHidden/>
              </w:rPr>
              <w:fldChar w:fldCharType="separate"/>
            </w:r>
            <w:r w:rsidR="00D65626">
              <w:rPr>
                <w:noProof/>
                <w:webHidden/>
              </w:rPr>
              <w:t>8</w:t>
            </w:r>
            <w:r w:rsidR="009856BC">
              <w:rPr>
                <w:noProof/>
                <w:webHidden/>
              </w:rPr>
              <w:fldChar w:fldCharType="end"/>
            </w:r>
          </w:hyperlink>
        </w:p>
        <w:p w14:paraId="734A59B7" w14:textId="471FF7AF" w:rsidR="009856BC" w:rsidRDefault="00000000">
          <w:pPr>
            <w:pStyle w:val="Verzeichnis3"/>
            <w:tabs>
              <w:tab w:val="right" w:leader="dot" w:pos="9062"/>
            </w:tabs>
            <w:rPr>
              <w:rFonts w:eastAsiaTheme="minorEastAsia"/>
              <w:noProof/>
              <w:lang w:eastAsia="de-CH"/>
            </w:rPr>
          </w:pPr>
          <w:hyperlink w:anchor="_Toc149238737" w:history="1">
            <w:r w:rsidR="009856BC" w:rsidRPr="003E6369">
              <w:rPr>
                <w:rStyle w:val="Hyperlink"/>
                <w:noProof/>
              </w:rPr>
              <w:t>LAN</w:t>
            </w:r>
            <w:r w:rsidR="009856BC">
              <w:rPr>
                <w:noProof/>
                <w:webHidden/>
              </w:rPr>
              <w:tab/>
            </w:r>
            <w:r w:rsidR="009856BC">
              <w:rPr>
                <w:noProof/>
                <w:webHidden/>
              </w:rPr>
              <w:fldChar w:fldCharType="begin"/>
            </w:r>
            <w:r w:rsidR="009856BC">
              <w:rPr>
                <w:noProof/>
                <w:webHidden/>
              </w:rPr>
              <w:instrText xml:space="preserve"> PAGEREF _Toc149238737 \h </w:instrText>
            </w:r>
            <w:r w:rsidR="009856BC">
              <w:rPr>
                <w:noProof/>
                <w:webHidden/>
              </w:rPr>
            </w:r>
            <w:r w:rsidR="009856BC">
              <w:rPr>
                <w:noProof/>
                <w:webHidden/>
              </w:rPr>
              <w:fldChar w:fldCharType="separate"/>
            </w:r>
            <w:r w:rsidR="00D65626">
              <w:rPr>
                <w:noProof/>
                <w:webHidden/>
              </w:rPr>
              <w:t>9</w:t>
            </w:r>
            <w:r w:rsidR="009856BC">
              <w:rPr>
                <w:noProof/>
                <w:webHidden/>
              </w:rPr>
              <w:fldChar w:fldCharType="end"/>
            </w:r>
          </w:hyperlink>
        </w:p>
        <w:p w14:paraId="0660C49C" w14:textId="0223ECB3" w:rsidR="009856BC" w:rsidRDefault="00000000">
          <w:pPr>
            <w:pStyle w:val="Verzeichnis3"/>
            <w:tabs>
              <w:tab w:val="right" w:leader="dot" w:pos="9062"/>
            </w:tabs>
            <w:rPr>
              <w:rFonts w:eastAsiaTheme="minorEastAsia"/>
              <w:noProof/>
              <w:lang w:eastAsia="de-CH"/>
            </w:rPr>
          </w:pPr>
          <w:hyperlink w:anchor="_Toc149238738" w:history="1">
            <w:r w:rsidR="009856BC" w:rsidRPr="003E6369">
              <w:rPr>
                <w:rStyle w:val="Hyperlink"/>
                <w:noProof/>
              </w:rPr>
              <w:t>DMZ</w:t>
            </w:r>
            <w:r w:rsidR="009856BC">
              <w:rPr>
                <w:noProof/>
                <w:webHidden/>
              </w:rPr>
              <w:tab/>
            </w:r>
            <w:r w:rsidR="009856BC">
              <w:rPr>
                <w:noProof/>
                <w:webHidden/>
              </w:rPr>
              <w:fldChar w:fldCharType="begin"/>
            </w:r>
            <w:r w:rsidR="009856BC">
              <w:rPr>
                <w:noProof/>
                <w:webHidden/>
              </w:rPr>
              <w:instrText xml:space="preserve"> PAGEREF _Toc149238738 \h </w:instrText>
            </w:r>
            <w:r w:rsidR="009856BC">
              <w:rPr>
                <w:noProof/>
                <w:webHidden/>
              </w:rPr>
            </w:r>
            <w:r w:rsidR="009856BC">
              <w:rPr>
                <w:noProof/>
                <w:webHidden/>
              </w:rPr>
              <w:fldChar w:fldCharType="separate"/>
            </w:r>
            <w:r w:rsidR="00D65626">
              <w:rPr>
                <w:noProof/>
                <w:webHidden/>
              </w:rPr>
              <w:t>10</w:t>
            </w:r>
            <w:r w:rsidR="009856BC">
              <w:rPr>
                <w:noProof/>
                <w:webHidden/>
              </w:rPr>
              <w:fldChar w:fldCharType="end"/>
            </w:r>
          </w:hyperlink>
        </w:p>
        <w:p w14:paraId="4963435A" w14:textId="1AEA81E8" w:rsidR="009856BC" w:rsidRDefault="00000000">
          <w:pPr>
            <w:pStyle w:val="Verzeichnis3"/>
            <w:tabs>
              <w:tab w:val="right" w:leader="dot" w:pos="9062"/>
            </w:tabs>
            <w:rPr>
              <w:rFonts w:eastAsiaTheme="minorEastAsia"/>
              <w:noProof/>
              <w:lang w:eastAsia="de-CH"/>
            </w:rPr>
          </w:pPr>
          <w:hyperlink w:anchor="_Toc149238739" w:history="1">
            <w:r w:rsidR="009856BC" w:rsidRPr="003E6369">
              <w:rPr>
                <w:rStyle w:val="Hyperlink"/>
                <w:noProof/>
              </w:rPr>
              <w:t>Fixe Adressen</w:t>
            </w:r>
            <w:r w:rsidR="009856BC">
              <w:rPr>
                <w:noProof/>
                <w:webHidden/>
              </w:rPr>
              <w:tab/>
            </w:r>
            <w:r w:rsidR="009856BC">
              <w:rPr>
                <w:noProof/>
                <w:webHidden/>
              </w:rPr>
              <w:fldChar w:fldCharType="begin"/>
            </w:r>
            <w:r w:rsidR="009856BC">
              <w:rPr>
                <w:noProof/>
                <w:webHidden/>
              </w:rPr>
              <w:instrText xml:space="preserve"> PAGEREF _Toc149238739 \h </w:instrText>
            </w:r>
            <w:r w:rsidR="009856BC">
              <w:rPr>
                <w:noProof/>
                <w:webHidden/>
              </w:rPr>
            </w:r>
            <w:r w:rsidR="009856BC">
              <w:rPr>
                <w:noProof/>
                <w:webHidden/>
              </w:rPr>
              <w:fldChar w:fldCharType="separate"/>
            </w:r>
            <w:r w:rsidR="00D65626">
              <w:rPr>
                <w:noProof/>
                <w:webHidden/>
              </w:rPr>
              <w:t>10</w:t>
            </w:r>
            <w:r w:rsidR="009856BC">
              <w:rPr>
                <w:noProof/>
                <w:webHidden/>
              </w:rPr>
              <w:fldChar w:fldCharType="end"/>
            </w:r>
          </w:hyperlink>
        </w:p>
        <w:p w14:paraId="001BB3C2" w14:textId="0B2BF41B" w:rsidR="009856BC" w:rsidRDefault="00000000">
          <w:pPr>
            <w:pStyle w:val="Verzeichnis2"/>
            <w:tabs>
              <w:tab w:val="right" w:leader="dot" w:pos="9062"/>
            </w:tabs>
            <w:rPr>
              <w:rFonts w:eastAsiaTheme="minorEastAsia"/>
              <w:noProof/>
              <w:lang w:eastAsia="de-CH"/>
            </w:rPr>
          </w:pPr>
          <w:hyperlink w:anchor="_Toc149238740" w:history="1">
            <w:r w:rsidR="009856BC" w:rsidRPr="003E6369">
              <w:rPr>
                <w:rStyle w:val="Hyperlink"/>
                <w:noProof/>
              </w:rPr>
              <w:t>Netzwerkplan</w:t>
            </w:r>
            <w:r w:rsidR="009856BC">
              <w:rPr>
                <w:noProof/>
                <w:webHidden/>
              </w:rPr>
              <w:tab/>
            </w:r>
            <w:r w:rsidR="009856BC">
              <w:rPr>
                <w:noProof/>
                <w:webHidden/>
              </w:rPr>
              <w:fldChar w:fldCharType="begin"/>
            </w:r>
            <w:r w:rsidR="009856BC">
              <w:rPr>
                <w:noProof/>
                <w:webHidden/>
              </w:rPr>
              <w:instrText xml:space="preserve"> PAGEREF _Toc149238740 \h </w:instrText>
            </w:r>
            <w:r w:rsidR="009856BC">
              <w:rPr>
                <w:noProof/>
                <w:webHidden/>
              </w:rPr>
            </w:r>
            <w:r w:rsidR="009856BC">
              <w:rPr>
                <w:noProof/>
                <w:webHidden/>
              </w:rPr>
              <w:fldChar w:fldCharType="separate"/>
            </w:r>
            <w:r w:rsidR="00D65626">
              <w:rPr>
                <w:noProof/>
                <w:webHidden/>
              </w:rPr>
              <w:t>13</w:t>
            </w:r>
            <w:r w:rsidR="009856BC">
              <w:rPr>
                <w:noProof/>
                <w:webHidden/>
              </w:rPr>
              <w:fldChar w:fldCharType="end"/>
            </w:r>
          </w:hyperlink>
        </w:p>
        <w:p w14:paraId="41CBC7B5" w14:textId="331F02D2" w:rsidR="009856BC" w:rsidRDefault="00000000">
          <w:pPr>
            <w:pStyle w:val="Verzeichnis2"/>
            <w:tabs>
              <w:tab w:val="right" w:leader="dot" w:pos="9062"/>
            </w:tabs>
            <w:rPr>
              <w:rFonts w:eastAsiaTheme="minorEastAsia"/>
              <w:noProof/>
              <w:lang w:eastAsia="de-CH"/>
            </w:rPr>
          </w:pPr>
          <w:hyperlink w:anchor="_Toc149238741" w:history="1">
            <w:r w:rsidR="009856BC" w:rsidRPr="003E6369">
              <w:rPr>
                <w:rStyle w:val="Hyperlink"/>
                <w:noProof/>
              </w:rPr>
              <w:t>Namenskonzept</w:t>
            </w:r>
            <w:r w:rsidR="009856BC">
              <w:rPr>
                <w:noProof/>
                <w:webHidden/>
              </w:rPr>
              <w:tab/>
            </w:r>
            <w:r w:rsidR="009856BC">
              <w:rPr>
                <w:noProof/>
                <w:webHidden/>
              </w:rPr>
              <w:fldChar w:fldCharType="begin"/>
            </w:r>
            <w:r w:rsidR="009856BC">
              <w:rPr>
                <w:noProof/>
                <w:webHidden/>
              </w:rPr>
              <w:instrText xml:space="preserve"> PAGEREF _Toc149238741 \h </w:instrText>
            </w:r>
            <w:r w:rsidR="009856BC">
              <w:rPr>
                <w:noProof/>
                <w:webHidden/>
              </w:rPr>
            </w:r>
            <w:r w:rsidR="009856BC">
              <w:rPr>
                <w:noProof/>
                <w:webHidden/>
              </w:rPr>
              <w:fldChar w:fldCharType="separate"/>
            </w:r>
            <w:r w:rsidR="00D65626">
              <w:rPr>
                <w:noProof/>
                <w:webHidden/>
              </w:rPr>
              <w:t>14</w:t>
            </w:r>
            <w:r w:rsidR="009856BC">
              <w:rPr>
                <w:noProof/>
                <w:webHidden/>
              </w:rPr>
              <w:fldChar w:fldCharType="end"/>
            </w:r>
          </w:hyperlink>
        </w:p>
        <w:p w14:paraId="41B9475E" w14:textId="10BD671C" w:rsidR="009856BC" w:rsidRDefault="00000000">
          <w:pPr>
            <w:pStyle w:val="Verzeichnis2"/>
            <w:tabs>
              <w:tab w:val="right" w:leader="dot" w:pos="9062"/>
            </w:tabs>
            <w:rPr>
              <w:rFonts w:eastAsiaTheme="minorEastAsia"/>
              <w:noProof/>
              <w:lang w:eastAsia="de-CH"/>
            </w:rPr>
          </w:pPr>
          <w:hyperlink w:anchor="_Toc149238742" w:history="1">
            <w:r w:rsidR="009856BC" w:rsidRPr="003E6369">
              <w:rPr>
                <w:rStyle w:val="Hyperlink"/>
                <w:noProof/>
              </w:rPr>
              <w:t>Firewallkonzept</w:t>
            </w:r>
            <w:r w:rsidR="009856BC">
              <w:rPr>
                <w:noProof/>
                <w:webHidden/>
              </w:rPr>
              <w:tab/>
            </w:r>
            <w:r w:rsidR="009856BC">
              <w:rPr>
                <w:noProof/>
                <w:webHidden/>
              </w:rPr>
              <w:fldChar w:fldCharType="begin"/>
            </w:r>
            <w:r w:rsidR="009856BC">
              <w:rPr>
                <w:noProof/>
                <w:webHidden/>
              </w:rPr>
              <w:instrText xml:space="preserve"> PAGEREF _Toc149238742 \h </w:instrText>
            </w:r>
            <w:r w:rsidR="009856BC">
              <w:rPr>
                <w:noProof/>
                <w:webHidden/>
              </w:rPr>
            </w:r>
            <w:r w:rsidR="009856BC">
              <w:rPr>
                <w:noProof/>
                <w:webHidden/>
              </w:rPr>
              <w:fldChar w:fldCharType="separate"/>
            </w:r>
            <w:r w:rsidR="00D65626">
              <w:rPr>
                <w:noProof/>
                <w:webHidden/>
              </w:rPr>
              <w:t>15</w:t>
            </w:r>
            <w:r w:rsidR="009856BC">
              <w:rPr>
                <w:noProof/>
                <w:webHidden/>
              </w:rPr>
              <w:fldChar w:fldCharType="end"/>
            </w:r>
          </w:hyperlink>
        </w:p>
        <w:p w14:paraId="7BF3B67D" w14:textId="439AB267" w:rsidR="009856BC" w:rsidRDefault="00000000">
          <w:pPr>
            <w:pStyle w:val="Verzeichnis2"/>
            <w:tabs>
              <w:tab w:val="right" w:leader="dot" w:pos="9062"/>
            </w:tabs>
            <w:rPr>
              <w:rFonts w:eastAsiaTheme="minorEastAsia"/>
              <w:noProof/>
              <w:lang w:eastAsia="de-CH"/>
            </w:rPr>
          </w:pPr>
          <w:hyperlink w:anchor="_Toc149238743" w:history="1">
            <w:r w:rsidR="009856BC" w:rsidRPr="003E6369">
              <w:rPr>
                <w:rStyle w:val="Hyperlink"/>
                <w:noProof/>
              </w:rPr>
              <w:t>Backupkonzept</w:t>
            </w:r>
            <w:r w:rsidR="009856BC">
              <w:rPr>
                <w:noProof/>
                <w:webHidden/>
              </w:rPr>
              <w:tab/>
            </w:r>
            <w:r w:rsidR="009856BC">
              <w:rPr>
                <w:noProof/>
                <w:webHidden/>
              </w:rPr>
              <w:fldChar w:fldCharType="begin"/>
            </w:r>
            <w:r w:rsidR="009856BC">
              <w:rPr>
                <w:noProof/>
                <w:webHidden/>
              </w:rPr>
              <w:instrText xml:space="preserve"> PAGEREF _Toc149238743 \h </w:instrText>
            </w:r>
            <w:r w:rsidR="009856BC">
              <w:rPr>
                <w:noProof/>
                <w:webHidden/>
              </w:rPr>
            </w:r>
            <w:r w:rsidR="009856BC">
              <w:rPr>
                <w:noProof/>
                <w:webHidden/>
              </w:rPr>
              <w:fldChar w:fldCharType="separate"/>
            </w:r>
            <w:r w:rsidR="00D65626">
              <w:rPr>
                <w:noProof/>
                <w:webHidden/>
              </w:rPr>
              <w:t>16</w:t>
            </w:r>
            <w:r w:rsidR="009856BC">
              <w:rPr>
                <w:noProof/>
                <w:webHidden/>
              </w:rPr>
              <w:fldChar w:fldCharType="end"/>
            </w:r>
          </w:hyperlink>
        </w:p>
        <w:p w14:paraId="4FACD557" w14:textId="3CF3B517" w:rsidR="009856BC" w:rsidRDefault="00000000">
          <w:pPr>
            <w:pStyle w:val="Verzeichnis2"/>
            <w:tabs>
              <w:tab w:val="right" w:leader="dot" w:pos="9062"/>
            </w:tabs>
            <w:rPr>
              <w:rFonts w:eastAsiaTheme="minorEastAsia"/>
              <w:noProof/>
              <w:lang w:eastAsia="de-CH"/>
            </w:rPr>
          </w:pPr>
          <w:hyperlink w:anchor="_Toc149238744" w:history="1">
            <w:r w:rsidR="009856BC" w:rsidRPr="003E6369">
              <w:rPr>
                <w:rStyle w:val="Hyperlink"/>
                <w:noProof/>
              </w:rPr>
              <w:t>Zugriffskonzept</w:t>
            </w:r>
            <w:r w:rsidR="009856BC">
              <w:rPr>
                <w:noProof/>
                <w:webHidden/>
              </w:rPr>
              <w:tab/>
            </w:r>
            <w:r w:rsidR="009856BC">
              <w:rPr>
                <w:noProof/>
                <w:webHidden/>
              </w:rPr>
              <w:fldChar w:fldCharType="begin"/>
            </w:r>
            <w:r w:rsidR="009856BC">
              <w:rPr>
                <w:noProof/>
                <w:webHidden/>
              </w:rPr>
              <w:instrText xml:space="preserve"> PAGEREF _Toc149238744 \h </w:instrText>
            </w:r>
            <w:r w:rsidR="009856BC">
              <w:rPr>
                <w:noProof/>
                <w:webHidden/>
              </w:rPr>
            </w:r>
            <w:r w:rsidR="009856BC">
              <w:rPr>
                <w:noProof/>
                <w:webHidden/>
              </w:rPr>
              <w:fldChar w:fldCharType="separate"/>
            </w:r>
            <w:r w:rsidR="00D65626">
              <w:rPr>
                <w:noProof/>
                <w:webHidden/>
              </w:rPr>
              <w:t>18</w:t>
            </w:r>
            <w:r w:rsidR="009856BC">
              <w:rPr>
                <w:noProof/>
                <w:webHidden/>
              </w:rPr>
              <w:fldChar w:fldCharType="end"/>
            </w:r>
          </w:hyperlink>
        </w:p>
        <w:p w14:paraId="3481553B" w14:textId="2FEE5591" w:rsidR="009856BC" w:rsidRDefault="00000000">
          <w:pPr>
            <w:pStyle w:val="Verzeichnis2"/>
            <w:tabs>
              <w:tab w:val="right" w:leader="dot" w:pos="9062"/>
            </w:tabs>
            <w:rPr>
              <w:rFonts w:eastAsiaTheme="minorEastAsia"/>
              <w:noProof/>
              <w:lang w:eastAsia="de-CH"/>
            </w:rPr>
          </w:pPr>
          <w:hyperlink w:anchor="_Toc149238745" w:history="1">
            <w:r w:rsidR="009856BC" w:rsidRPr="003E6369">
              <w:rPr>
                <w:rStyle w:val="Hyperlink"/>
                <w:noProof/>
              </w:rPr>
              <w:t>Gruppen- und Nutzerkonzept</w:t>
            </w:r>
            <w:r w:rsidR="009856BC">
              <w:rPr>
                <w:noProof/>
                <w:webHidden/>
              </w:rPr>
              <w:tab/>
            </w:r>
            <w:r w:rsidR="009856BC">
              <w:rPr>
                <w:noProof/>
                <w:webHidden/>
              </w:rPr>
              <w:fldChar w:fldCharType="begin"/>
            </w:r>
            <w:r w:rsidR="009856BC">
              <w:rPr>
                <w:noProof/>
                <w:webHidden/>
              </w:rPr>
              <w:instrText xml:space="preserve"> PAGEREF _Toc149238745 \h </w:instrText>
            </w:r>
            <w:r w:rsidR="009856BC">
              <w:rPr>
                <w:noProof/>
                <w:webHidden/>
              </w:rPr>
            </w:r>
            <w:r w:rsidR="009856BC">
              <w:rPr>
                <w:noProof/>
                <w:webHidden/>
              </w:rPr>
              <w:fldChar w:fldCharType="separate"/>
            </w:r>
            <w:r w:rsidR="00D65626">
              <w:rPr>
                <w:noProof/>
                <w:webHidden/>
              </w:rPr>
              <w:t>19</w:t>
            </w:r>
            <w:r w:rsidR="009856BC">
              <w:rPr>
                <w:noProof/>
                <w:webHidden/>
              </w:rPr>
              <w:fldChar w:fldCharType="end"/>
            </w:r>
          </w:hyperlink>
        </w:p>
        <w:p w14:paraId="60AF7E1E" w14:textId="1A731BAA" w:rsidR="009856BC" w:rsidRDefault="00000000">
          <w:pPr>
            <w:pStyle w:val="Verzeichnis3"/>
            <w:tabs>
              <w:tab w:val="right" w:leader="dot" w:pos="9062"/>
            </w:tabs>
            <w:rPr>
              <w:rFonts w:eastAsiaTheme="minorEastAsia"/>
              <w:noProof/>
              <w:lang w:eastAsia="de-CH"/>
            </w:rPr>
          </w:pPr>
          <w:hyperlink w:anchor="_Toc149238746" w:history="1">
            <w:r w:rsidR="009856BC" w:rsidRPr="003E6369">
              <w:rPr>
                <w:rStyle w:val="Hyperlink"/>
                <w:noProof/>
              </w:rPr>
              <w:t>User</w:t>
            </w:r>
            <w:r w:rsidR="009856BC">
              <w:rPr>
                <w:noProof/>
                <w:webHidden/>
              </w:rPr>
              <w:tab/>
            </w:r>
            <w:r w:rsidR="009856BC">
              <w:rPr>
                <w:noProof/>
                <w:webHidden/>
              </w:rPr>
              <w:fldChar w:fldCharType="begin"/>
            </w:r>
            <w:r w:rsidR="009856BC">
              <w:rPr>
                <w:noProof/>
                <w:webHidden/>
              </w:rPr>
              <w:instrText xml:space="preserve"> PAGEREF _Toc149238746 \h </w:instrText>
            </w:r>
            <w:r w:rsidR="009856BC">
              <w:rPr>
                <w:noProof/>
                <w:webHidden/>
              </w:rPr>
            </w:r>
            <w:r w:rsidR="009856BC">
              <w:rPr>
                <w:noProof/>
                <w:webHidden/>
              </w:rPr>
              <w:fldChar w:fldCharType="separate"/>
            </w:r>
            <w:r w:rsidR="00D65626">
              <w:rPr>
                <w:noProof/>
                <w:webHidden/>
              </w:rPr>
              <w:t>19</w:t>
            </w:r>
            <w:r w:rsidR="009856BC">
              <w:rPr>
                <w:noProof/>
                <w:webHidden/>
              </w:rPr>
              <w:fldChar w:fldCharType="end"/>
            </w:r>
          </w:hyperlink>
        </w:p>
        <w:p w14:paraId="47861BE4" w14:textId="0611258F" w:rsidR="009856BC" w:rsidRDefault="00000000">
          <w:pPr>
            <w:pStyle w:val="Verzeichnis3"/>
            <w:tabs>
              <w:tab w:val="right" w:leader="dot" w:pos="9062"/>
            </w:tabs>
            <w:rPr>
              <w:rFonts w:eastAsiaTheme="minorEastAsia"/>
              <w:noProof/>
              <w:lang w:eastAsia="de-CH"/>
            </w:rPr>
          </w:pPr>
          <w:hyperlink w:anchor="_Toc149238747" w:history="1">
            <w:r w:rsidR="009856BC" w:rsidRPr="003E6369">
              <w:rPr>
                <w:rStyle w:val="Hyperlink"/>
                <w:noProof/>
              </w:rPr>
              <w:t>Gruppen</w:t>
            </w:r>
            <w:r w:rsidR="009856BC">
              <w:rPr>
                <w:noProof/>
                <w:webHidden/>
              </w:rPr>
              <w:tab/>
            </w:r>
            <w:r w:rsidR="009856BC">
              <w:rPr>
                <w:noProof/>
                <w:webHidden/>
              </w:rPr>
              <w:fldChar w:fldCharType="begin"/>
            </w:r>
            <w:r w:rsidR="009856BC">
              <w:rPr>
                <w:noProof/>
                <w:webHidden/>
              </w:rPr>
              <w:instrText xml:space="preserve"> PAGEREF _Toc149238747 \h </w:instrText>
            </w:r>
            <w:r w:rsidR="009856BC">
              <w:rPr>
                <w:noProof/>
                <w:webHidden/>
              </w:rPr>
            </w:r>
            <w:r w:rsidR="009856BC">
              <w:rPr>
                <w:noProof/>
                <w:webHidden/>
              </w:rPr>
              <w:fldChar w:fldCharType="separate"/>
            </w:r>
            <w:r w:rsidR="00D65626">
              <w:rPr>
                <w:noProof/>
                <w:webHidden/>
              </w:rPr>
              <w:t>20</w:t>
            </w:r>
            <w:r w:rsidR="009856BC">
              <w:rPr>
                <w:noProof/>
                <w:webHidden/>
              </w:rPr>
              <w:fldChar w:fldCharType="end"/>
            </w:r>
          </w:hyperlink>
        </w:p>
        <w:p w14:paraId="7EE8CF3E" w14:textId="104C98F6" w:rsidR="009856BC" w:rsidRDefault="00000000">
          <w:pPr>
            <w:pStyle w:val="Verzeichnis2"/>
            <w:tabs>
              <w:tab w:val="right" w:leader="dot" w:pos="9062"/>
            </w:tabs>
            <w:rPr>
              <w:rFonts w:eastAsiaTheme="minorEastAsia"/>
              <w:noProof/>
              <w:lang w:eastAsia="de-CH"/>
            </w:rPr>
          </w:pPr>
          <w:hyperlink w:anchor="_Toc149238748" w:history="1">
            <w:r w:rsidR="009856BC" w:rsidRPr="003E6369">
              <w:rPr>
                <w:rStyle w:val="Hyperlink"/>
                <w:noProof/>
              </w:rPr>
              <w:t>Passwortkonzept</w:t>
            </w:r>
            <w:r w:rsidR="009856BC">
              <w:rPr>
                <w:noProof/>
                <w:webHidden/>
              </w:rPr>
              <w:tab/>
            </w:r>
            <w:r w:rsidR="009856BC">
              <w:rPr>
                <w:noProof/>
                <w:webHidden/>
              </w:rPr>
              <w:fldChar w:fldCharType="begin"/>
            </w:r>
            <w:r w:rsidR="009856BC">
              <w:rPr>
                <w:noProof/>
                <w:webHidden/>
              </w:rPr>
              <w:instrText xml:space="preserve"> PAGEREF _Toc149238748 \h </w:instrText>
            </w:r>
            <w:r w:rsidR="009856BC">
              <w:rPr>
                <w:noProof/>
                <w:webHidden/>
              </w:rPr>
            </w:r>
            <w:r w:rsidR="009856BC">
              <w:rPr>
                <w:noProof/>
                <w:webHidden/>
              </w:rPr>
              <w:fldChar w:fldCharType="separate"/>
            </w:r>
            <w:r w:rsidR="00D65626">
              <w:rPr>
                <w:noProof/>
                <w:webHidden/>
              </w:rPr>
              <w:t>21</w:t>
            </w:r>
            <w:r w:rsidR="009856BC">
              <w:rPr>
                <w:noProof/>
                <w:webHidden/>
              </w:rPr>
              <w:fldChar w:fldCharType="end"/>
            </w:r>
          </w:hyperlink>
        </w:p>
        <w:p w14:paraId="4463806C" w14:textId="16B925DA" w:rsidR="009856BC" w:rsidRDefault="00000000">
          <w:pPr>
            <w:pStyle w:val="Verzeichnis1"/>
            <w:tabs>
              <w:tab w:val="right" w:leader="dot" w:pos="9062"/>
            </w:tabs>
            <w:rPr>
              <w:rFonts w:eastAsiaTheme="minorEastAsia"/>
              <w:noProof/>
              <w:lang w:eastAsia="de-CH"/>
            </w:rPr>
          </w:pPr>
          <w:hyperlink w:anchor="_Toc149238749" w:history="1">
            <w:r w:rsidR="009856BC" w:rsidRPr="003E6369">
              <w:rPr>
                <w:rStyle w:val="Hyperlink"/>
                <w:noProof/>
              </w:rPr>
              <w:t>Testszenarien</w:t>
            </w:r>
            <w:r w:rsidR="009856BC">
              <w:rPr>
                <w:noProof/>
                <w:webHidden/>
              </w:rPr>
              <w:tab/>
            </w:r>
            <w:r w:rsidR="009856BC">
              <w:rPr>
                <w:noProof/>
                <w:webHidden/>
              </w:rPr>
              <w:fldChar w:fldCharType="begin"/>
            </w:r>
            <w:r w:rsidR="009856BC">
              <w:rPr>
                <w:noProof/>
                <w:webHidden/>
              </w:rPr>
              <w:instrText xml:space="preserve"> PAGEREF _Toc149238749 \h </w:instrText>
            </w:r>
            <w:r w:rsidR="009856BC">
              <w:rPr>
                <w:noProof/>
                <w:webHidden/>
              </w:rPr>
            </w:r>
            <w:r w:rsidR="009856BC">
              <w:rPr>
                <w:noProof/>
                <w:webHidden/>
              </w:rPr>
              <w:fldChar w:fldCharType="separate"/>
            </w:r>
            <w:r w:rsidR="00D65626">
              <w:rPr>
                <w:noProof/>
                <w:webHidden/>
              </w:rPr>
              <w:t>22</w:t>
            </w:r>
            <w:r w:rsidR="009856BC">
              <w:rPr>
                <w:noProof/>
                <w:webHidden/>
              </w:rPr>
              <w:fldChar w:fldCharType="end"/>
            </w:r>
          </w:hyperlink>
        </w:p>
        <w:p w14:paraId="384295AA" w14:textId="5B6CB253" w:rsidR="009856BC" w:rsidRDefault="00000000">
          <w:pPr>
            <w:pStyle w:val="Verzeichnis1"/>
            <w:tabs>
              <w:tab w:val="right" w:leader="dot" w:pos="9062"/>
            </w:tabs>
            <w:rPr>
              <w:rFonts w:eastAsiaTheme="minorEastAsia"/>
              <w:noProof/>
              <w:lang w:eastAsia="de-CH"/>
            </w:rPr>
          </w:pPr>
          <w:hyperlink w:anchor="_Toc149238750" w:history="1">
            <w:r w:rsidR="009856BC" w:rsidRPr="003E6369">
              <w:rPr>
                <w:rStyle w:val="Hyperlink"/>
                <w:noProof/>
              </w:rPr>
              <w:t>Offerte Neuanschaffung</w:t>
            </w:r>
            <w:r w:rsidR="009856BC">
              <w:rPr>
                <w:noProof/>
                <w:webHidden/>
              </w:rPr>
              <w:tab/>
            </w:r>
            <w:r w:rsidR="009856BC">
              <w:rPr>
                <w:noProof/>
                <w:webHidden/>
              </w:rPr>
              <w:fldChar w:fldCharType="begin"/>
            </w:r>
            <w:r w:rsidR="009856BC">
              <w:rPr>
                <w:noProof/>
                <w:webHidden/>
              </w:rPr>
              <w:instrText xml:space="preserve"> PAGEREF _Toc149238750 \h </w:instrText>
            </w:r>
            <w:r w:rsidR="009856BC">
              <w:rPr>
                <w:noProof/>
                <w:webHidden/>
              </w:rPr>
            </w:r>
            <w:r w:rsidR="009856BC">
              <w:rPr>
                <w:noProof/>
                <w:webHidden/>
              </w:rPr>
              <w:fldChar w:fldCharType="separate"/>
            </w:r>
            <w:r w:rsidR="00D65626">
              <w:rPr>
                <w:noProof/>
                <w:webHidden/>
              </w:rPr>
              <w:t>23</w:t>
            </w:r>
            <w:r w:rsidR="009856BC">
              <w:rPr>
                <w:noProof/>
                <w:webHidden/>
              </w:rPr>
              <w:fldChar w:fldCharType="end"/>
            </w:r>
          </w:hyperlink>
        </w:p>
        <w:p w14:paraId="6D7459D8" w14:textId="0C10D0E5" w:rsidR="009856BC" w:rsidRDefault="00000000">
          <w:pPr>
            <w:pStyle w:val="Verzeichnis2"/>
            <w:tabs>
              <w:tab w:val="right" w:leader="dot" w:pos="9062"/>
            </w:tabs>
            <w:rPr>
              <w:rFonts w:eastAsiaTheme="minorEastAsia"/>
              <w:noProof/>
              <w:lang w:eastAsia="de-CH"/>
            </w:rPr>
          </w:pPr>
          <w:hyperlink w:anchor="_Toc149238751" w:history="1">
            <w:r w:rsidR="009856BC" w:rsidRPr="003E6369">
              <w:rPr>
                <w:rStyle w:val="Hyperlink"/>
                <w:noProof/>
              </w:rPr>
              <w:t>Server</w:t>
            </w:r>
            <w:r w:rsidR="009856BC">
              <w:rPr>
                <w:noProof/>
                <w:webHidden/>
              </w:rPr>
              <w:tab/>
            </w:r>
            <w:r w:rsidR="009856BC">
              <w:rPr>
                <w:noProof/>
                <w:webHidden/>
              </w:rPr>
              <w:fldChar w:fldCharType="begin"/>
            </w:r>
            <w:r w:rsidR="009856BC">
              <w:rPr>
                <w:noProof/>
                <w:webHidden/>
              </w:rPr>
              <w:instrText xml:space="preserve"> PAGEREF _Toc149238751 \h </w:instrText>
            </w:r>
            <w:r w:rsidR="009856BC">
              <w:rPr>
                <w:noProof/>
                <w:webHidden/>
              </w:rPr>
            </w:r>
            <w:r w:rsidR="009856BC">
              <w:rPr>
                <w:noProof/>
                <w:webHidden/>
              </w:rPr>
              <w:fldChar w:fldCharType="separate"/>
            </w:r>
            <w:r w:rsidR="00D65626">
              <w:rPr>
                <w:noProof/>
                <w:webHidden/>
              </w:rPr>
              <w:t>23</w:t>
            </w:r>
            <w:r w:rsidR="009856BC">
              <w:rPr>
                <w:noProof/>
                <w:webHidden/>
              </w:rPr>
              <w:fldChar w:fldCharType="end"/>
            </w:r>
          </w:hyperlink>
        </w:p>
        <w:p w14:paraId="3D837F70" w14:textId="23A7B16D" w:rsidR="007A025E" w:rsidRPr="00EC171E" w:rsidRDefault="007A025E">
          <w:pPr>
            <w:rPr>
              <w:rFonts w:ascii="OCR A Extended" w:hAnsi="OCR A Extended"/>
            </w:rPr>
          </w:pPr>
          <w:r w:rsidRPr="00EC171E">
            <w:rPr>
              <w:rFonts w:ascii="OCR A Extended" w:hAnsi="OCR A Extended"/>
              <w:b/>
              <w:bCs/>
              <w:lang w:val="de-DE"/>
            </w:rPr>
            <w:fldChar w:fldCharType="end"/>
          </w:r>
        </w:p>
      </w:sdtContent>
    </w:sdt>
    <w:p w14:paraId="78BCBABC" w14:textId="77777777" w:rsidR="004A1B7A" w:rsidRPr="00EC171E" w:rsidRDefault="004A1B7A" w:rsidP="00316E49">
      <w:pPr>
        <w:rPr>
          <w:rFonts w:ascii="OCR A Extended" w:hAnsi="OCR A Extended"/>
        </w:rPr>
      </w:pPr>
    </w:p>
    <w:p w14:paraId="7B54B056" w14:textId="77777777" w:rsidR="004A1B7A" w:rsidRPr="00EC171E" w:rsidRDefault="004A1B7A">
      <w:pPr>
        <w:rPr>
          <w:rFonts w:ascii="OCR A Extended" w:hAnsi="OCR A Extended"/>
        </w:rPr>
      </w:pPr>
      <w:r w:rsidRPr="00EC171E">
        <w:rPr>
          <w:rFonts w:ascii="OCR A Extended" w:hAnsi="OCR A Extended"/>
        </w:rPr>
        <w:br w:type="page"/>
      </w:r>
    </w:p>
    <w:p w14:paraId="29810549" w14:textId="61BFA43B" w:rsidR="00FE0972" w:rsidRPr="00EC171E" w:rsidRDefault="00FE0972" w:rsidP="004F0B92">
      <w:pPr>
        <w:pStyle w:val="berschrift1"/>
      </w:pPr>
      <w:bookmarkStart w:id="2" w:name="_Toc149238727"/>
      <w:r w:rsidRPr="00EC171E">
        <w:lastRenderedPageBreak/>
        <w:t>Management Summary</w:t>
      </w:r>
      <w:bookmarkEnd w:id="2"/>
    </w:p>
    <w:p w14:paraId="43C62A05" w14:textId="77777777" w:rsidR="00FE0972" w:rsidRPr="00EC171E" w:rsidRDefault="00FE0972">
      <w:pPr>
        <w:rPr>
          <w:rFonts w:ascii="OCR A Extended" w:hAnsi="OCR A Extended"/>
        </w:rPr>
      </w:pPr>
    </w:p>
    <w:p w14:paraId="4CBBF555" w14:textId="72FDC772" w:rsidR="00FE0972" w:rsidRPr="00EC171E" w:rsidRDefault="004F0B92" w:rsidP="004F0B92">
      <w:pPr>
        <w:pStyle w:val="berschrift2"/>
      </w:pPr>
      <w:bookmarkStart w:id="3" w:name="_Toc149238728"/>
      <w:r w:rsidRPr="00EC171E">
        <w:t>IST Situation</w:t>
      </w:r>
      <w:bookmarkEnd w:id="3"/>
    </w:p>
    <w:p w14:paraId="3A483895" w14:textId="77777777" w:rsidR="004F0B92" w:rsidRPr="00EC171E" w:rsidRDefault="004F0B92" w:rsidP="004F0B92">
      <w:pPr>
        <w:rPr>
          <w:rFonts w:ascii="OCR A Extended" w:hAnsi="OCR A Extended"/>
        </w:rPr>
      </w:pPr>
    </w:p>
    <w:p w14:paraId="0BDE6AD4" w14:textId="3B95AED0" w:rsidR="004F0B92" w:rsidRPr="00EC171E" w:rsidRDefault="00060137" w:rsidP="004F0B92">
      <w:pPr>
        <w:rPr>
          <w:rFonts w:ascii="OCR A Extended" w:hAnsi="OCR A Extended"/>
        </w:rPr>
      </w:pPr>
      <w:r w:rsidRPr="00EC171E">
        <w:rPr>
          <w:rFonts w:ascii="OCR A Extended" w:hAnsi="OCR A Extended"/>
        </w:rPr>
        <w:t>Das Migrationsprojekt wurde von der Firma Just Relax ICT angefangen, jedoch nicht zu Ende geführt, da die Firma Konkurs angemeldet hat. Die Migration muss nun überprüft und überarbeitet werden.</w:t>
      </w:r>
    </w:p>
    <w:p w14:paraId="62B7912E" w14:textId="5587A527" w:rsidR="00D87E50" w:rsidRPr="00EC171E" w:rsidRDefault="00D87E50" w:rsidP="004F0B92">
      <w:pPr>
        <w:rPr>
          <w:rFonts w:ascii="OCR A Extended" w:hAnsi="OCR A Extended"/>
        </w:rPr>
      </w:pPr>
      <w:r w:rsidRPr="00EC171E">
        <w:rPr>
          <w:rFonts w:ascii="OCR A Extended" w:hAnsi="OCR A Extended"/>
        </w:rPr>
        <w:t xml:space="preserve">Die Firma </w:t>
      </w:r>
      <w:proofErr w:type="spellStart"/>
      <w:r w:rsidRPr="00EC171E">
        <w:rPr>
          <w:rFonts w:ascii="OCR A Extended" w:hAnsi="OCR A Extended"/>
        </w:rPr>
        <w:t>EventX</w:t>
      </w:r>
      <w:proofErr w:type="spellEnd"/>
      <w:r w:rsidRPr="00EC171E">
        <w:rPr>
          <w:rFonts w:ascii="OCR A Extended" w:hAnsi="OCR A Extended"/>
        </w:rPr>
        <w:t xml:space="preserve"> AG organisiert Privat- und Firmenanlässe und hat einen guten Ruf als seriöses und zuverlässiges Unternehmen.</w:t>
      </w:r>
    </w:p>
    <w:p w14:paraId="7AFDBEC3" w14:textId="06B0C101" w:rsidR="008074E0" w:rsidRPr="00EC171E" w:rsidRDefault="00B63A43" w:rsidP="007A025E">
      <w:pPr>
        <w:pStyle w:val="berschrift1"/>
      </w:pPr>
      <w:bookmarkStart w:id="4" w:name="_Toc149238729"/>
      <w:r w:rsidRPr="00EC171E">
        <w:t>Soll Zustand</w:t>
      </w:r>
      <w:bookmarkEnd w:id="4"/>
    </w:p>
    <w:p w14:paraId="5651F7F8" w14:textId="21A2C2D5" w:rsidR="00B63A43" w:rsidRPr="00EC171E" w:rsidRDefault="00B63A43" w:rsidP="00B63A43">
      <w:pPr>
        <w:rPr>
          <w:rFonts w:ascii="OCR A Extended" w:hAnsi="OCR A Extended"/>
        </w:rPr>
      </w:pPr>
    </w:p>
    <w:p w14:paraId="7C1921C5" w14:textId="3A4272B4" w:rsidR="00B63A43" w:rsidRPr="00EC171E" w:rsidRDefault="00B63A43" w:rsidP="00B63A43">
      <w:pPr>
        <w:rPr>
          <w:rFonts w:ascii="OCR A Extended" w:hAnsi="OCR A Extended"/>
        </w:rPr>
      </w:pPr>
      <w:r w:rsidRPr="00EC171E">
        <w:rPr>
          <w:rFonts w:ascii="OCR A Extended" w:hAnsi="OCR A Extended"/>
        </w:rPr>
        <w:t>Anhand der Systemdokumentation gehen folgende Aufgaben hervor</w:t>
      </w:r>
      <w:r w:rsidR="005E5B57" w:rsidRPr="00EC171E">
        <w:rPr>
          <w:rFonts w:ascii="OCR A Extended" w:hAnsi="OCR A Extended"/>
        </w:rPr>
        <w:t>:</w:t>
      </w:r>
    </w:p>
    <w:p w14:paraId="22374732" w14:textId="369C4B32" w:rsidR="005E5B57" w:rsidRPr="00EC171E" w:rsidRDefault="005E5B57" w:rsidP="005E5B57">
      <w:pPr>
        <w:numPr>
          <w:ilvl w:val="0"/>
          <w:numId w:val="1"/>
        </w:numPr>
        <w:rPr>
          <w:rFonts w:ascii="OCR A Extended" w:hAnsi="OCR A Extended"/>
        </w:rPr>
      </w:pPr>
      <w:r w:rsidRPr="00EC171E">
        <w:rPr>
          <w:rFonts w:ascii="OCR A Extended" w:hAnsi="OCR A Extended"/>
        </w:rPr>
        <w:t>Netzwerkplan überarbeiten</w:t>
      </w:r>
    </w:p>
    <w:p w14:paraId="24FD8DF0" w14:textId="1AA51433" w:rsidR="005E5B57" w:rsidRPr="00EC171E" w:rsidRDefault="005E5B57" w:rsidP="005E5B57">
      <w:pPr>
        <w:numPr>
          <w:ilvl w:val="0"/>
          <w:numId w:val="1"/>
        </w:numPr>
        <w:rPr>
          <w:rFonts w:ascii="OCR A Extended" w:hAnsi="OCR A Extended"/>
        </w:rPr>
      </w:pPr>
      <w:r w:rsidRPr="00EC171E">
        <w:rPr>
          <w:rFonts w:ascii="OCR A Extended" w:hAnsi="OCR A Extended"/>
        </w:rPr>
        <w:t>IP-Adresskonzept überarbeiten</w:t>
      </w:r>
    </w:p>
    <w:p w14:paraId="2FAAAF79" w14:textId="220110C2" w:rsidR="005E5B57" w:rsidRPr="00EC171E" w:rsidRDefault="005E5B57" w:rsidP="005E5B57">
      <w:pPr>
        <w:numPr>
          <w:ilvl w:val="1"/>
          <w:numId w:val="1"/>
        </w:numPr>
        <w:rPr>
          <w:rFonts w:ascii="OCR A Extended" w:hAnsi="OCR A Extended"/>
        </w:rPr>
      </w:pPr>
      <w:r w:rsidRPr="00EC171E">
        <w:rPr>
          <w:rFonts w:ascii="OCR A Extended" w:hAnsi="OCR A Extended"/>
        </w:rPr>
        <w:t>Für bestimmte Geräte und Anwendungen wird ein separates Subnetz benötigt.</w:t>
      </w:r>
    </w:p>
    <w:p w14:paraId="08AB9093" w14:textId="6FF93F0F" w:rsidR="005E5B57" w:rsidRPr="00EC171E" w:rsidRDefault="005E5B57" w:rsidP="00D87E50">
      <w:pPr>
        <w:numPr>
          <w:ilvl w:val="1"/>
          <w:numId w:val="1"/>
        </w:numPr>
        <w:rPr>
          <w:rFonts w:ascii="OCR A Extended" w:hAnsi="OCR A Extended"/>
        </w:rPr>
      </w:pPr>
      <w:r w:rsidRPr="00EC171E">
        <w:rPr>
          <w:rFonts w:ascii="OCR A Extended" w:hAnsi="OCR A Extended"/>
        </w:rPr>
        <w:t>Fix definierte Adressen angeben und überarbeiten</w:t>
      </w:r>
    </w:p>
    <w:p w14:paraId="36AD0801" w14:textId="59748B03" w:rsidR="005E5B57" w:rsidRPr="00EC171E" w:rsidRDefault="005E5B57" w:rsidP="005E5B57">
      <w:pPr>
        <w:numPr>
          <w:ilvl w:val="0"/>
          <w:numId w:val="1"/>
        </w:numPr>
        <w:rPr>
          <w:rFonts w:ascii="OCR A Extended" w:hAnsi="OCR A Extended"/>
        </w:rPr>
      </w:pPr>
      <w:r w:rsidRPr="00EC171E">
        <w:rPr>
          <w:rFonts w:ascii="OCR A Extended" w:hAnsi="OCR A Extended"/>
        </w:rPr>
        <w:t>Software prüfen</w:t>
      </w:r>
    </w:p>
    <w:p w14:paraId="6A7D74FC" w14:textId="7D57F621" w:rsidR="005E5B57" w:rsidRPr="00EC171E" w:rsidRDefault="005E5B57" w:rsidP="005E5B57">
      <w:pPr>
        <w:numPr>
          <w:ilvl w:val="0"/>
          <w:numId w:val="1"/>
        </w:numPr>
        <w:rPr>
          <w:rFonts w:ascii="OCR A Extended" w:hAnsi="OCR A Extended"/>
        </w:rPr>
      </w:pPr>
      <w:r w:rsidRPr="00EC171E">
        <w:rPr>
          <w:rFonts w:ascii="OCR A Extended" w:hAnsi="OCR A Extended"/>
        </w:rPr>
        <w:t>Zugriffskonzept überarbeiten</w:t>
      </w:r>
    </w:p>
    <w:p w14:paraId="328A5BA8" w14:textId="3A056BC2" w:rsidR="005E5B57" w:rsidRPr="00EC171E" w:rsidRDefault="005E5B57" w:rsidP="005E5B57">
      <w:pPr>
        <w:numPr>
          <w:ilvl w:val="0"/>
          <w:numId w:val="1"/>
        </w:numPr>
        <w:rPr>
          <w:rFonts w:ascii="OCR A Extended" w:hAnsi="OCR A Extended"/>
        </w:rPr>
      </w:pPr>
      <w:r w:rsidRPr="00EC171E">
        <w:rPr>
          <w:rFonts w:ascii="OCR A Extended" w:hAnsi="OCR A Extended"/>
        </w:rPr>
        <w:t>Backupkonzept überarbeiten</w:t>
      </w:r>
    </w:p>
    <w:p w14:paraId="7D03CDC9" w14:textId="5AF37389" w:rsidR="005E5B57" w:rsidRPr="00EC171E" w:rsidRDefault="005E5B57" w:rsidP="005E5B57">
      <w:pPr>
        <w:numPr>
          <w:ilvl w:val="0"/>
          <w:numId w:val="1"/>
        </w:numPr>
        <w:rPr>
          <w:rFonts w:ascii="OCR A Extended" w:hAnsi="OCR A Extended"/>
        </w:rPr>
      </w:pPr>
      <w:r w:rsidRPr="00EC171E">
        <w:rPr>
          <w:rFonts w:ascii="OCR A Extended" w:hAnsi="OCR A Extended"/>
        </w:rPr>
        <w:t>Passwörter überarbeiten</w:t>
      </w:r>
    </w:p>
    <w:p w14:paraId="56CB29BB" w14:textId="56501A9A" w:rsidR="00D87E50" w:rsidRPr="00EC171E" w:rsidRDefault="00D87E50" w:rsidP="005E5B57">
      <w:pPr>
        <w:numPr>
          <w:ilvl w:val="0"/>
          <w:numId w:val="1"/>
        </w:numPr>
        <w:rPr>
          <w:rFonts w:ascii="OCR A Extended" w:hAnsi="OCR A Extended"/>
        </w:rPr>
      </w:pPr>
      <w:r w:rsidRPr="00EC171E">
        <w:rPr>
          <w:rFonts w:ascii="OCR A Extended" w:hAnsi="OCR A Extended"/>
        </w:rPr>
        <w:t>Bestehende Hardware aufnehmen</w:t>
      </w:r>
    </w:p>
    <w:p w14:paraId="1D8770A6" w14:textId="2ED89E98" w:rsidR="00D87E50" w:rsidRPr="00EC171E" w:rsidRDefault="00D87E50" w:rsidP="005E5B57">
      <w:pPr>
        <w:numPr>
          <w:ilvl w:val="0"/>
          <w:numId w:val="1"/>
        </w:numPr>
        <w:rPr>
          <w:rFonts w:ascii="OCR A Extended" w:hAnsi="OCR A Extended"/>
        </w:rPr>
      </w:pPr>
      <w:r w:rsidRPr="00EC171E">
        <w:rPr>
          <w:rFonts w:ascii="OCR A Extended" w:hAnsi="OCR A Extended"/>
        </w:rPr>
        <w:t>Neue Hardware evaluieren</w:t>
      </w:r>
    </w:p>
    <w:p w14:paraId="07367E42" w14:textId="33C0A35A" w:rsidR="00D87E50" w:rsidRPr="00EC171E" w:rsidRDefault="00D87E50" w:rsidP="005E5B57">
      <w:pPr>
        <w:numPr>
          <w:ilvl w:val="0"/>
          <w:numId w:val="1"/>
        </w:numPr>
        <w:rPr>
          <w:rFonts w:ascii="OCR A Extended" w:hAnsi="OCR A Extended"/>
        </w:rPr>
      </w:pPr>
      <w:r w:rsidRPr="00EC171E">
        <w:rPr>
          <w:rFonts w:ascii="OCR A Extended" w:hAnsi="OCR A Extended"/>
        </w:rPr>
        <w:t>Neue Hardware beschaffen und in Betrieb nehmen</w:t>
      </w:r>
    </w:p>
    <w:p w14:paraId="5705631B" w14:textId="699D0705" w:rsidR="00D87E50" w:rsidRPr="00EC171E" w:rsidRDefault="00D87E50" w:rsidP="005E5B57">
      <w:pPr>
        <w:numPr>
          <w:ilvl w:val="0"/>
          <w:numId w:val="1"/>
        </w:numPr>
        <w:rPr>
          <w:rFonts w:ascii="OCR A Extended" w:hAnsi="OCR A Extended"/>
        </w:rPr>
      </w:pPr>
      <w:r w:rsidRPr="00EC171E">
        <w:rPr>
          <w:rFonts w:ascii="OCR A Extended" w:hAnsi="OCR A Extended"/>
        </w:rPr>
        <w:t>Aktuelle Systeme aktualisieren</w:t>
      </w:r>
    </w:p>
    <w:p w14:paraId="08C6213F" w14:textId="152B4E2C" w:rsidR="00D87E50" w:rsidRPr="00EC171E" w:rsidRDefault="00D87E50" w:rsidP="005E5B57">
      <w:pPr>
        <w:numPr>
          <w:ilvl w:val="0"/>
          <w:numId w:val="1"/>
        </w:numPr>
        <w:rPr>
          <w:rFonts w:ascii="OCR A Extended" w:hAnsi="OCR A Extended"/>
        </w:rPr>
      </w:pPr>
      <w:r w:rsidRPr="00EC171E">
        <w:rPr>
          <w:rFonts w:ascii="OCR A Extended" w:hAnsi="OCR A Extended"/>
        </w:rPr>
        <w:t>Testszenarien ausarbeiten und durchführen.</w:t>
      </w:r>
    </w:p>
    <w:p w14:paraId="48A43486" w14:textId="7FC91809" w:rsidR="005E5B57" w:rsidRPr="00EC171E" w:rsidRDefault="005E5B57" w:rsidP="005E5B57">
      <w:pPr>
        <w:rPr>
          <w:rFonts w:ascii="OCR A Extended" w:hAnsi="OCR A Extended"/>
        </w:rPr>
      </w:pPr>
    </w:p>
    <w:p w14:paraId="2C6951B9" w14:textId="77777777" w:rsidR="00085D2D" w:rsidRPr="00EC171E" w:rsidRDefault="00085D2D" w:rsidP="00085D2D">
      <w:pPr>
        <w:rPr>
          <w:rFonts w:ascii="OCR A Extended" w:hAnsi="OCR A Extended"/>
        </w:rPr>
      </w:pPr>
    </w:p>
    <w:p w14:paraId="738C31DA" w14:textId="52E125BE" w:rsidR="005D5865" w:rsidRPr="00EC171E" w:rsidRDefault="005D5865">
      <w:pPr>
        <w:rPr>
          <w:rFonts w:ascii="OCR A Extended" w:hAnsi="OCR A Extended"/>
        </w:rPr>
      </w:pPr>
      <w:r w:rsidRPr="00EC171E">
        <w:rPr>
          <w:rFonts w:ascii="OCR A Extended" w:hAnsi="OCR A Extended"/>
        </w:rPr>
        <w:br w:type="page"/>
      </w:r>
    </w:p>
    <w:p w14:paraId="2271C8CF" w14:textId="460BC252" w:rsidR="00F172F3" w:rsidRPr="00EC171E" w:rsidRDefault="005D5865" w:rsidP="005D5865">
      <w:pPr>
        <w:pStyle w:val="berschrift1"/>
      </w:pPr>
      <w:bookmarkStart w:id="5" w:name="_Toc149238730"/>
      <w:r w:rsidRPr="00EC171E">
        <w:lastRenderedPageBreak/>
        <w:t>Ausgangslage</w:t>
      </w:r>
      <w:bookmarkEnd w:id="5"/>
    </w:p>
    <w:p w14:paraId="6AD0E312" w14:textId="77777777" w:rsidR="005D5865" w:rsidRPr="00EC171E" w:rsidRDefault="005D5865" w:rsidP="005D5865">
      <w:pPr>
        <w:rPr>
          <w:rFonts w:ascii="OCR A Extended" w:hAnsi="OCR A Extended"/>
        </w:rPr>
      </w:pPr>
    </w:p>
    <w:p w14:paraId="0A072D5F" w14:textId="581985D9" w:rsidR="00EA4339" w:rsidRPr="00EC171E" w:rsidRDefault="005D5865" w:rsidP="005D5865">
      <w:pPr>
        <w:rPr>
          <w:rFonts w:ascii="OCR A Extended" w:hAnsi="OCR A Extended"/>
        </w:rPr>
      </w:pPr>
      <w:r w:rsidRPr="00EC171E">
        <w:rPr>
          <w:rFonts w:ascii="OCR A Extended" w:hAnsi="OCR A Extended"/>
        </w:rPr>
        <w:t>Die Systemdokumentation wurde nicht fertiggestellt und muss überprüft und überarbeitet werden. Die Konzepte müssen ebenfalls überprüft und allenfalls überarbeitet werden. Es müssen aber auch Konzepte von Grund auf neu erarbeitet werden.</w:t>
      </w:r>
      <w:r w:rsidR="00BD5779" w:rsidRPr="00EC171E">
        <w:rPr>
          <w:rFonts w:ascii="OCR A Extended" w:hAnsi="OCR A Extended"/>
        </w:rPr>
        <w:t xml:space="preserve"> Die Migration wird zusätzlich erschwert, da der Prozess mittendrin abgebrochen wurde und die Systeme sowie Dokumentationen in einem Migrationszustand sind, welcher zuerst mit viel Aufwand verifiziert werden muss.</w:t>
      </w:r>
    </w:p>
    <w:p w14:paraId="3C6DEB6D" w14:textId="77777777" w:rsidR="00014477" w:rsidRPr="00EC171E" w:rsidRDefault="00014477" w:rsidP="005D5865">
      <w:pPr>
        <w:rPr>
          <w:rFonts w:ascii="OCR A Extended" w:hAnsi="OCR A Extended"/>
        </w:rPr>
      </w:pPr>
    </w:p>
    <w:p w14:paraId="36E2F758" w14:textId="3E545482" w:rsidR="00014477" w:rsidRPr="00EC171E" w:rsidRDefault="00014477" w:rsidP="00014477">
      <w:pPr>
        <w:pStyle w:val="berschrift2"/>
      </w:pPr>
      <w:bookmarkStart w:id="6" w:name="_Toc149238731"/>
      <w:r w:rsidRPr="00EC171E">
        <w:t>Aktueller Netzwerkplan</w:t>
      </w:r>
      <w:bookmarkEnd w:id="6"/>
    </w:p>
    <w:p w14:paraId="1A423043" w14:textId="77777777" w:rsidR="00353B99" w:rsidRPr="00EC171E" w:rsidRDefault="00353B99" w:rsidP="00353B99">
      <w:pPr>
        <w:rPr>
          <w:rFonts w:ascii="OCR A Extended" w:hAnsi="OCR A Extended"/>
        </w:rPr>
      </w:pPr>
    </w:p>
    <w:p w14:paraId="0E9517F9" w14:textId="360288AD" w:rsidR="00353B99" w:rsidRPr="00EC171E" w:rsidRDefault="00353B99" w:rsidP="00353B99">
      <w:pPr>
        <w:rPr>
          <w:rFonts w:ascii="OCR A Extended" w:hAnsi="OCR A Extended"/>
        </w:rPr>
      </w:pPr>
      <w:r w:rsidRPr="00EC171E">
        <w:rPr>
          <w:rFonts w:ascii="OCR A Extended" w:hAnsi="OCR A Extended"/>
          <w:noProof/>
        </w:rPr>
        <w:drawing>
          <wp:inline distT="0" distB="0" distL="0" distR="0" wp14:anchorId="4F5467E9" wp14:editId="4C716A29">
            <wp:extent cx="5632654" cy="4059519"/>
            <wp:effectExtent l="0" t="0" r="6350" b="0"/>
            <wp:docPr id="1332097286" name="Grafik 1" descr="Ein Bild, das Text, Diagramm, Plan,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097286" name="Grafik 1" descr="Ein Bild, das Text, Diagramm, Plan, Karte enthält.&#10;&#10;Automatisch generierte Beschreibung"/>
                    <pic:cNvPicPr/>
                  </pic:nvPicPr>
                  <pic:blipFill rotWithShape="1">
                    <a:blip r:embed="rId19"/>
                    <a:srcRect l="1143" t="-1" r="1070" b="473"/>
                    <a:stretch/>
                  </pic:blipFill>
                  <pic:spPr bwMode="auto">
                    <a:xfrm>
                      <a:off x="0" y="0"/>
                      <a:ext cx="5633232" cy="4059936"/>
                    </a:xfrm>
                    <a:prstGeom prst="rect">
                      <a:avLst/>
                    </a:prstGeom>
                    <a:ln>
                      <a:noFill/>
                    </a:ln>
                    <a:extLst>
                      <a:ext uri="{53640926-AAD7-44D8-BBD7-CCE9431645EC}">
                        <a14:shadowObscured xmlns:a14="http://schemas.microsoft.com/office/drawing/2010/main"/>
                      </a:ext>
                    </a:extLst>
                  </pic:spPr>
                </pic:pic>
              </a:graphicData>
            </a:graphic>
          </wp:inline>
        </w:drawing>
      </w:r>
    </w:p>
    <w:p w14:paraId="3184CCC4" w14:textId="4EB04648" w:rsidR="00EA4339" w:rsidRPr="00EC171E" w:rsidRDefault="00EA4339">
      <w:pPr>
        <w:rPr>
          <w:rFonts w:ascii="OCR A Extended" w:hAnsi="OCR A Extended"/>
        </w:rPr>
      </w:pPr>
      <w:r w:rsidRPr="00EC171E">
        <w:rPr>
          <w:rFonts w:ascii="OCR A Extended" w:hAnsi="OCR A Extended"/>
        </w:rPr>
        <w:br w:type="page"/>
      </w:r>
    </w:p>
    <w:p w14:paraId="5B851225" w14:textId="51193419" w:rsidR="00EA4339" w:rsidRPr="00EC171E" w:rsidRDefault="00EA4339" w:rsidP="00EA4339">
      <w:pPr>
        <w:pStyle w:val="berschrift1"/>
      </w:pPr>
      <w:bookmarkStart w:id="7" w:name="_Toc149238732"/>
      <w:r w:rsidRPr="00EC171E">
        <w:lastRenderedPageBreak/>
        <w:t>Vorgehensplanung</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D5779" w:rsidRPr="00EC171E" w14:paraId="3910F6B6" w14:textId="77777777" w:rsidTr="0062616C">
        <w:tc>
          <w:tcPr>
            <w:tcW w:w="3020" w:type="dxa"/>
            <w:shd w:val="clear" w:color="auto" w:fill="A6A6A6" w:themeFill="background1" w:themeFillShade="A6"/>
          </w:tcPr>
          <w:p w14:paraId="4FD4E178" w14:textId="5DEFBCA4" w:rsidR="00BD5779" w:rsidRPr="00EC171E" w:rsidRDefault="00BD5779" w:rsidP="00BD5779">
            <w:pPr>
              <w:rPr>
                <w:rFonts w:ascii="OCR A Extended" w:hAnsi="OCR A Extended"/>
                <w:b/>
                <w:bCs/>
                <w:sz w:val="20"/>
                <w:szCs w:val="20"/>
              </w:rPr>
            </w:pPr>
            <w:r w:rsidRPr="00EC171E">
              <w:rPr>
                <w:rFonts w:ascii="OCR A Extended" w:hAnsi="OCR A Extended"/>
                <w:b/>
                <w:bCs/>
                <w:sz w:val="20"/>
                <w:szCs w:val="20"/>
              </w:rPr>
              <w:t>IST-Situation</w:t>
            </w:r>
          </w:p>
        </w:tc>
        <w:tc>
          <w:tcPr>
            <w:tcW w:w="3021" w:type="dxa"/>
            <w:shd w:val="clear" w:color="auto" w:fill="A6A6A6" w:themeFill="background1" w:themeFillShade="A6"/>
          </w:tcPr>
          <w:p w14:paraId="34DA8E8A" w14:textId="0C480DE4" w:rsidR="00BD5779" w:rsidRPr="00EC171E" w:rsidRDefault="00BD5779" w:rsidP="00BD5779">
            <w:pPr>
              <w:rPr>
                <w:rFonts w:ascii="OCR A Extended" w:hAnsi="OCR A Extended"/>
                <w:b/>
                <w:bCs/>
                <w:sz w:val="20"/>
                <w:szCs w:val="20"/>
              </w:rPr>
            </w:pPr>
            <w:r w:rsidRPr="00EC171E">
              <w:rPr>
                <w:rFonts w:ascii="OCR A Extended" w:hAnsi="OCR A Extended"/>
                <w:b/>
                <w:bCs/>
                <w:sz w:val="20"/>
                <w:szCs w:val="20"/>
              </w:rPr>
              <w:t>SOLL-Situation</w:t>
            </w:r>
          </w:p>
        </w:tc>
        <w:tc>
          <w:tcPr>
            <w:tcW w:w="3021" w:type="dxa"/>
            <w:shd w:val="clear" w:color="auto" w:fill="A6A6A6" w:themeFill="background1" w:themeFillShade="A6"/>
          </w:tcPr>
          <w:p w14:paraId="3F9B04B9" w14:textId="53D93983" w:rsidR="00BD5779" w:rsidRPr="00EC171E" w:rsidRDefault="00BD5779" w:rsidP="00BD5779">
            <w:pPr>
              <w:rPr>
                <w:rFonts w:ascii="OCR A Extended" w:hAnsi="OCR A Extended"/>
                <w:b/>
                <w:bCs/>
                <w:sz w:val="20"/>
                <w:szCs w:val="20"/>
              </w:rPr>
            </w:pPr>
            <w:r w:rsidRPr="00EC171E">
              <w:rPr>
                <w:rFonts w:ascii="OCR A Extended" w:hAnsi="OCR A Extended"/>
                <w:b/>
                <w:bCs/>
                <w:sz w:val="20"/>
                <w:szCs w:val="20"/>
              </w:rPr>
              <w:t>Machbarkeit</w:t>
            </w:r>
          </w:p>
        </w:tc>
      </w:tr>
      <w:tr w:rsidR="00BD5779" w:rsidRPr="00EC171E" w14:paraId="73997D0D" w14:textId="77777777" w:rsidTr="0062616C">
        <w:tc>
          <w:tcPr>
            <w:tcW w:w="3020" w:type="dxa"/>
          </w:tcPr>
          <w:p w14:paraId="5AD58539" w14:textId="32EA4FB8" w:rsidR="00BD5779" w:rsidRPr="00EC171E" w:rsidRDefault="004D6FA0" w:rsidP="00BD5779">
            <w:pPr>
              <w:rPr>
                <w:rFonts w:ascii="OCR A Extended" w:hAnsi="OCR A Extended"/>
                <w:sz w:val="20"/>
                <w:szCs w:val="20"/>
              </w:rPr>
            </w:pPr>
            <w:r w:rsidRPr="00EC171E">
              <w:rPr>
                <w:rFonts w:ascii="OCR A Extended" w:hAnsi="OCR A Extended"/>
                <w:sz w:val="20"/>
                <w:szCs w:val="20"/>
              </w:rPr>
              <w:t>Netzwerkkonzept wurde nur teilweise konzeptioniert, wurde jedoch noch nicht umgesetzt. Netzwerkplan wurde noch nicht finalisiert.</w:t>
            </w:r>
          </w:p>
        </w:tc>
        <w:tc>
          <w:tcPr>
            <w:tcW w:w="3021" w:type="dxa"/>
          </w:tcPr>
          <w:p w14:paraId="08318C4A" w14:textId="77777777" w:rsidR="00BD5779" w:rsidRPr="00EC171E" w:rsidRDefault="004D6FA0" w:rsidP="00BD5779">
            <w:pPr>
              <w:rPr>
                <w:rFonts w:ascii="OCR A Extended" w:hAnsi="OCR A Extended"/>
                <w:sz w:val="20"/>
                <w:szCs w:val="20"/>
              </w:rPr>
            </w:pPr>
            <w:r w:rsidRPr="00EC171E">
              <w:rPr>
                <w:rFonts w:ascii="OCR A Extended" w:hAnsi="OCR A Extended"/>
                <w:sz w:val="20"/>
                <w:szCs w:val="20"/>
              </w:rPr>
              <w:t>Netzwerkkonzept fertigstellen und umsetzen.</w:t>
            </w:r>
          </w:p>
          <w:p w14:paraId="4C64C521" w14:textId="6CCD670B" w:rsidR="004D6FA0" w:rsidRPr="00EC171E" w:rsidRDefault="004D6FA0" w:rsidP="00BD5779">
            <w:pPr>
              <w:rPr>
                <w:rFonts w:ascii="OCR A Extended" w:hAnsi="OCR A Extended"/>
                <w:sz w:val="20"/>
                <w:szCs w:val="20"/>
              </w:rPr>
            </w:pPr>
            <w:r w:rsidRPr="00EC171E">
              <w:rPr>
                <w:rFonts w:ascii="OCR A Extended" w:hAnsi="OCR A Extended"/>
                <w:sz w:val="20"/>
                <w:szCs w:val="20"/>
              </w:rPr>
              <w:t>Netzwerkplan muss fertiggestellt werden.</w:t>
            </w:r>
          </w:p>
        </w:tc>
        <w:tc>
          <w:tcPr>
            <w:tcW w:w="3021" w:type="dxa"/>
          </w:tcPr>
          <w:p w14:paraId="50EB72A1" w14:textId="76A6B333" w:rsidR="00BD5779" w:rsidRPr="00EC171E" w:rsidRDefault="004D6FA0" w:rsidP="00BD5779">
            <w:pPr>
              <w:rPr>
                <w:rFonts w:ascii="OCR A Extended" w:hAnsi="OCR A Extended"/>
                <w:sz w:val="20"/>
                <w:szCs w:val="20"/>
              </w:rPr>
            </w:pPr>
            <w:r w:rsidRPr="00EC171E">
              <w:rPr>
                <w:rFonts w:ascii="OCR A Extended" w:hAnsi="OCR A Extended"/>
                <w:sz w:val="20"/>
                <w:szCs w:val="20"/>
              </w:rPr>
              <w:t>IP-Adressierung prüfen und konzeptionieren. Netzwerkplan muss überprüft und überarbeitet werden.</w:t>
            </w:r>
          </w:p>
        </w:tc>
      </w:tr>
      <w:tr w:rsidR="00BD5779" w:rsidRPr="00EC171E" w14:paraId="57C2A331" w14:textId="77777777" w:rsidTr="0062616C">
        <w:tc>
          <w:tcPr>
            <w:tcW w:w="3020" w:type="dxa"/>
          </w:tcPr>
          <w:p w14:paraId="625F5182" w14:textId="3820D527" w:rsidR="00BD5779" w:rsidRPr="00EC171E" w:rsidRDefault="004D6FA0" w:rsidP="00BD5779">
            <w:pPr>
              <w:rPr>
                <w:rFonts w:ascii="OCR A Extended" w:hAnsi="OCR A Extended"/>
                <w:sz w:val="20"/>
                <w:szCs w:val="20"/>
              </w:rPr>
            </w:pPr>
            <w:proofErr w:type="spellStart"/>
            <w:r w:rsidRPr="00EC171E">
              <w:rPr>
                <w:rFonts w:ascii="OCR A Extended" w:hAnsi="OCR A Extended"/>
                <w:sz w:val="20"/>
                <w:szCs w:val="20"/>
              </w:rPr>
              <w:t>Firewallkonzept</w:t>
            </w:r>
            <w:proofErr w:type="spellEnd"/>
            <w:r w:rsidRPr="00EC171E">
              <w:rPr>
                <w:rFonts w:ascii="OCR A Extended" w:hAnsi="OCR A Extended"/>
                <w:sz w:val="20"/>
                <w:szCs w:val="20"/>
              </w:rPr>
              <w:t xml:space="preserve"> ist nicht ausgereift und muss überarbeitet werden</w:t>
            </w:r>
          </w:p>
        </w:tc>
        <w:tc>
          <w:tcPr>
            <w:tcW w:w="3021" w:type="dxa"/>
          </w:tcPr>
          <w:p w14:paraId="7DC6D6BE" w14:textId="758765BD" w:rsidR="00BD5779" w:rsidRPr="00EC171E" w:rsidRDefault="004D6FA0" w:rsidP="00BD5779">
            <w:pPr>
              <w:rPr>
                <w:rFonts w:ascii="OCR A Extended" w:hAnsi="OCR A Extended"/>
                <w:sz w:val="20"/>
                <w:szCs w:val="20"/>
              </w:rPr>
            </w:pPr>
            <w:proofErr w:type="spellStart"/>
            <w:r w:rsidRPr="00EC171E">
              <w:rPr>
                <w:rFonts w:ascii="OCR A Extended" w:hAnsi="OCR A Extended"/>
                <w:sz w:val="20"/>
                <w:szCs w:val="20"/>
              </w:rPr>
              <w:t>Firewallkonzept</w:t>
            </w:r>
            <w:proofErr w:type="spellEnd"/>
            <w:r w:rsidRPr="00EC171E">
              <w:rPr>
                <w:rFonts w:ascii="OCR A Extended" w:hAnsi="OCR A Extended"/>
                <w:sz w:val="20"/>
                <w:szCs w:val="20"/>
              </w:rPr>
              <w:t xml:space="preserve"> ist fertig und sicher konzeptioniert.</w:t>
            </w:r>
          </w:p>
        </w:tc>
        <w:tc>
          <w:tcPr>
            <w:tcW w:w="3021" w:type="dxa"/>
          </w:tcPr>
          <w:p w14:paraId="50293427" w14:textId="2B657032" w:rsidR="00BD5779" w:rsidRPr="00EC171E" w:rsidRDefault="004D6FA0" w:rsidP="00BD5779">
            <w:pPr>
              <w:rPr>
                <w:rFonts w:ascii="OCR A Extended" w:hAnsi="OCR A Extended"/>
                <w:sz w:val="20"/>
                <w:szCs w:val="20"/>
              </w:rPr>
            </w:pPr>
            <w:r w:rsidRPr="00EC171E">
              <w:rPr>
                <w:rFonts w:ascii="OCR A Extended" w:hAnsi="OCR A Extended"/>
                <w:sz w:val="20"/>
                <w:szCs w:val="20"/>
              </w:rPr>
              <w:t>Firewall muss überprüft und neu konfiguriert werden.</w:t>
            </w:r>
          </w:p>
        </w:tc>
      </w:tr>
      <w:tr w:rsidR="004D6FA0" w:rsidRPr="00EC171E" w14:paraId="632F4322" w14:textId="77777777" w:rsidTr="0062616C">
        <w:tc>
          <w:tcPr>
            <w:tcW w:w="3020" w:type="dxa"/>
          </w:tcPr>
          <w:p w14:paraId="4B631015" w14:textId="0E8654D1" w:rsidR="004D6FA0" w:rsidRPr="00EC171E" w:rsidRDefault="004D6FA0" w:rsidP="00BD5779">
            <w:pPr>
              <w:rPr>
                <w:rFonts w:ascii="OCR A Extended" w:hAnsi="OCR A Extended"/>
                <w:sz w:val="20"/>
                <w:szCs w:val="20"/>
              </w:rPr>
            </w:pPr>
            <w:r w:rsidRPr="00EC171E">
              <w:rPr>
                <w:rFonts w:ascii="OCR A Extended" w:hAnsi="OCR A Extended"/>
                <w:sz w:val="20"/>
                <w:szCs w:val="20"/>
              </w:rPr>
              <w:t>Backupkonzept ist fertig, muss jedoch noch überprüft und eventuell überarbeitet werden.</w:t>
            </w:r>
          </w:p>
        </w:tc>
        <w:tc>
          <w:tcPr>
            <w:tcW w:w="3021" w:type="dxa"/>
          </w:tcPr>
          <w:p w14:paraId="326CC7E7" w14:textId="0E953EA5" w:rsidR="004D6FA0" w:rsidRPr="00EC171E" w:rsidRDefault="004D6FA0" w:rsidP="00BD5779">
            <w:pPr>
              <w:rPr>
                <w:rFonts w:ascii="OCR A Extended" w:hAnsi="OCR A Extended"/>
                <w:sz w:val="20"/>
                <w:szCs w:val="20"/>
              </w:rPr>
            </w:pPr>
            <w:r w:rsidRPr="00EC171E">
              <w:rPr>
                <w:rFonts w:ascii="OCR A Extended" w:hAnsi="OCR A Extended"/>
                <w:sz w:val="20"/>
                <w:szCs w:val="20"/>
              </w:rPr>
              <w:t>Neues Backupkonzept ist ausgearbeitet und umgesetzt.</w:t>
            </w:r>
          </w:p>
        </w:tc>
        <w:tc>
          <w:tcPr>
            <w:tcW w:w="3021" w:type="dxa"/>
          </w:tcPr>
          <w:p w14:paraId="123DAD55" w14:textId="0B2AFC55" w:rsidR="004D6FA0" w:rsidRPr="00EC171E" w:rsidRDefault="004D6FA0" w:rsidP="00BD5779">
            <w:pPr>
              <w:rPr>
                <w:rFonts w:ascii="OCR A Extended" w:hAnsi="OCR A Extended"/>
                <w:sz w:val="20"/>
                <w:szCs w:val="20"/>
              </w:rPr>
            </w:pPr>
            <w:r w:rsidRPr="00EC171E">
              <w:rPr>
                <w:rFonts w:ascii="OCR A Extended" w:hAnsi="OCR A Extended"/>
                <w:sz w:val="20"/>
                <w:szCs w:val="20"/>
              </w:rPr>
              <w:t>Backupkonzept muss überprüft werden. Anhand der vorhandenen Informationen werden die Systeme geprüft und es wird ein Backup erstellt. Anhand des neuen Konzepts werden dann die Systeme gesichert.</w:t>
            </w:r>
          </w:p>
        </w:tc>
      </w:tr>
      <w:tr w:rsidR="004D6FA0" w:rsidRPr="00EC171E" w14:paraId="0401918C" w14:textId="77777777" w:rsidTr="0062616C">
        <w:tc>
          <w:tcPr>
            <w:tcW w:w="3020" w:type="dxa"/>
          </w:tcPr>
          <w:p w14:paraId="0B4871F9" w14:textId="22C2790A" w:rsidR="004D6FA0" w:rsidRPr="00EC171E" w:rsidRDefault="004D6FA0" w:rsidP="00BD5779">
            <w:pPr>
              <w:rPr>
                <w:rFonts w:ascii="OCR A Extended" w:hAnsi="OCR A Extended"/>
                <w:sz w:val="20"/>
                <w:szCs w:val="20"/>
              </w:rPr>
            </w:pPr>
            <w:r w:rsidRPr="00EC171E">
              <w:rPr>
                <w:rFonts w:ascii="OCR A Extended" w:hAnsi="OCR A Extended"/>
                <w:sz w:val="20"/>
                <w:szCs w:val="20"/>
              </w:rPr>
              <w:t>Hardware muss aufgenommen werden und überarbeitet werden.</w:t>
            </w:r>
          </w:p>
        </w:tc>
        <w:tc>
          <w:tcPr>
            <w:tcW w:w="3021" w:type="dxa"/>
          </w:tcPr>
          <w:p w14:paraId="754901F2" w14:textId="65C06E4D" w:rsidR="004D6FA0" w:rsidRPr="00EC171E" w:rsidRDefault="004D6FA0" w:rsidP="00BD5779">
            <w:pPr>
              <w:rPr>
                <w:rFonts w:ascii="OCR A Extended" w:hAnsi="OCR A Extended"/>
                <w:sz w:val="20"/>
                <w:szCs w:val="20"/>
              </w:rPr>
            </w:pPr>
            <w:r w:rsidRPr="00EC171E">
              <w:rPr>
                <w:rFonts w:ascii="OCR A Extended" w:hAnsi="OCR A Extended"/>
                <w:sz w:val="20"/>
                <w:szCs w:val="20"/>
              </w:rPr>
              <w:t>Neue Hardware ist evaluiert und aufgesetzt.</w:t>
            </w:r>
          </w:p>
        </w:tc>
        <w:tc>
          <w:tcPr>
            <w:tcW w:w="3021" w:type="dxa"/>
          </w:tcPr>
          <w:p w14:paraId="0CDC8C5D" w14:textId="16285B44" w:rsidR="004D6FA0" w:rsidRPr="00EC171E" w:rsidRDefault="004D6FA0" w:rsidP="00BD5779">
            <w:pPr>
              <w:rPr>
                <w:rFonts w:ascii="OCR A Extended" w:hAnsi="OCR A Extended"/>
                <w:sz w:val="20"/>
                <w:szCs w:val="20"/>
              </w:rPr>
            </w:pPr>
            <w:r w:rsidRPr="00EC171E">
              <w:rPr>
                <w:rFonts w:ascii="OCR A Extended" w:hAnsi="OCR A Extended"/>
                <w:sz w:val="20"/>
                <w:szCs w:val="20"/>
              </w:rPr>
              <w:t>Es muss neue Hardware evaluiert werden und dementsprechend aufgesetzt und eingerichtet werden.</w:t>
            </w:r>
            <w:r w:rsidR="000948F6" w:rsidRPr="00EC171E">
              <w:rPr>
                <w:rFonts w:ascii="OCR A Extended" w:hAnsi="OCR A Extended"/>
                <w:sz w:val="20"/>
                <w:szCs w:val="20"/>
              </w:rPr>
              <w:t xml:space="preserve"> Es muss unbedingt ein </w:t>
            </w:r>
            <w:proofErr w:type="gramStart"/>
            <w:r w:rsidR="000948F6" w:rsidRPr="00EC171E">
              <w:rPr>
                <w:rFonts w:ascii="OCR A Extended" w:hAnsi="OCR A Extended"/>
                <w:sz w:val="20"/>
                <w:szCs w:val="20"/>
              </w:rPr>
              <w:t>HW Standard</w:t>
            </w:r>
            <w:proofErr w:type="gramEnd"/>
            <w:r w:rsidR="000948F6" w:rsidRPr="00EC171E">
              <w:rPr>
                <w:rFonts w:ascii="OCR A Extended" w:hAnsi="OCR A Extended"/>
                <w:sz w:val="20"/>
                <w:szCs w:val="20"/>
              </w:rPr>
              <w:t xml:space="preserve"> erarbeitet werden, um die Kompatibilität zu gewährleisten.</w:t>
            </w:r>
          </w:p>
        </w:tc>
      </w:tr>
      <w:tr w:rsidR="004D6FA0" w:rsidRPr="00EC171E" w14:paraId="1DA726EC" w14:textId="77777777" w:rsidTr="0062616C">
        <w:tc>
          <w:tcPr>
            <w:tcW w:w="3020" w:type="dxa"/>
          </w:tcPr>
          <w:p w14:paraId="35859939" w14:textId="7C65431E" w:rsidR="004D6FA0" w:rsidRPr="00EC171E" w:rsidRDefault="004D6FA0" w:rsidP="00BD5779">
            <w:pPr>
              <w:rPr>
                <w:rFonts w:ascii="OCR A Extended" w:hAnsi="OCR A Extended"/>
                <w:sz w:val="20"/>
                <w:szCs w:val="20"/>
              </w:rPr>
            </w:pPr>
            <w:r w:rsidRPr="00EC171E">
              <w:rPr>
                <w:rFonts w:ascii="OCR A Extended" w:hAnsi="OCR A Extended"/>
                <w:sz w:val="20"/>
                <w:szCs w:val="20"/>
              </w:rPr>
              <w:t>Zugriffe sind nicht richtig gesetzt und es wird ein neues Konzept benötigt.</w:t>
            </w:r>
          </w:p>
        </w:tc>
        <w:tc>
          <w:tcPr>
            <w:tcW w:w="3021" w:type="dxa"/>
          </w:tcPr>
          <w:p w14:paraId="6153FA25" w14:textId="046B2FBF" w:rsidR="004D6FA0" w:rsidRPr="00EC171E" w:rsidRDefault="004D6FA0" w:rsidP="00BD5779">
            <w:pPr>
              <w:rPr>
                <w:rFonts w:ascii="OCR A Extended" w:hAnsi="OCR A Extended"/>
                <w:sz w:val="20"/>
                <w:szCs w:val="20"/>
              </w:rPr>
            </w:pPr>
            <w:r w:rsidRPr="00EC171E">
              <w:rPr>
                <w:rFonts w:ascii="OCR A Extended" w:hAnsi="OCR A Extended"/>
                <w:sz w:val="20"/>
                <w:szCs w:val="20"/>
              </w:rPr>
              <w:t>Zugriffe sind nach Kundenwunsch konzeptioniert, eingerichtet und dokumentiert.</w:t>
            </w:r>
          </w:p>
        </w:tc>
        <w:tc>
          <w:tcPr>
            <w:tcW w:w="3021" w:type="dxa"/>
          </w:tcPr>
          <w:p w14:paraId="6DB0407F" w14:textId="157307C0" w:rsidR="004D6FA0" w:rsidRPr="00EC171E" w:rsidRDefault="000948F6" w:rsidP="00BD5779">
            <w:pPr>
              <w:rPr>
                <w:rFonts w:ascii="OCR A Extended" w:hAnsi="OCR A Extended"/>
                <w:sz w:val="20"/>
                <w:szCs w:val="20"/>
              </w:rPr>
            </w:pPr>
            <w:r w:rsidRPr="00EC171E">
              <w:rPr>
                <w:rFonts w:ascii="OCR A Extended" w:hAnsi="OCR A Extended"/>
                <w:sz w:val="20"/>
                <w:szCs w:val="20"/>
              </w:rPr>
              <w:t>Das Zugriffskonzept muss überprüft und nach Kundenwunsch angepasst werden.</w:t>
            </w:r>
          </w:p>
        </w:tc>
      </w:tr>
      <w:tr w:rsidR="000948F6" w:rsidRPr="00EC171E" w14:paraId="458069C1" w14:textId="77777777" w:rsidTr="0062616C">
        <w:tc>
          <w:tcPr>
            <w:tcW w:w="3020" w:type="dxa"/>
          </w:tcPr>
          <w:p w14:paraId="197456DD" w14:textId="4C0AFAB8" w:rsidR="000948F6" w:rsidRPr="00EC171E" w:rsidRDefault="000948F6" w:rsidP="00BD5779">
            <w:pPr>
              <w:rPr>
                <w:rFonts w:ascii="OCR A Extended" w:hAnsi="OCR A Extended"/>
                <w:sz w:val="20"/>
                <w:szCs w:val="20"/>
              </w:rPr>
            </w:pPr>
            <w:r w:rsidRPr="00EC171E">
              <w:rPr>
                <w:rFonts w:ascii="OCR A Extended" w:hAnsi="OCR A Extended"/>
                <w:sz w:val="20"/>
                <w:szCs w:val="20"/>
              </w:rPr>
              <w:t>Namenskonzept ist noch nicht ausgereift und muss überarbeitet werden.</w:t>
            </w:r>
          </w:p>
        </w:tc>
        <w:tc>
          <w:tcPr>
            <w:tcW w:w="3021" w:type="dxa"/>
          </w:tcPr>
          <w:p w14:paraId="1F351DA0" w14:textId="3ADFF03D" w:rsidR="000948F6" w:rsidRPr="00EC171E" w:rsidRDefault="000948F6" w:rsidP="00BD5779">
            <w:pPr>
              <w:rPr>
                <w:rFonts w:ascii="OCR A Extended" w:hAnsi="OCR A Extended"/>
                <w:sz w:val="20"/>
                <w:szCs w:val="20"/>
              </w:rPr>
            </w:pPr>
            <w:r w:rsidRPr="00EC171E">
              <w:rPr>
                <w:rFonts w:ascii="OCR A Extended" w:hAnsi="OCR A Extended"/>
                <w:sz w:val="20"/>
                <w:szCs w:val="20"/>
              </w:rPr>
              <w:t>Namenskonzept ist fertiggestellt und die Geräte werden dementsprechend benannt.</w:t>
            </w:r>
          </w:p>
        </w:tc>
        <w:tc>
          <w:tcPr>
            <w:tcW w:w="3021" w:type="dxa"/>
          </w:tcPr>
          <w:p w14:paraId="53BE4596" w14:textId="0DBA296E" w:rsidR="000948F6" w:rsidRPr="00EC171E" w:rsidRDefault="000948F6" w:rsidP="00BD5779">
            <w:pPr>
              <w:rPr>
                <w:rFonts w:ascii="OCR A Extended" w:hAnsi="OCR A Extended"/>
                <w:sz w:val="20"/>
                <w:szCs w:val="20"/>
              </w:rPr>
            </w:pPr>
            <w:r w:rsidRPr="00EC171E">
              <w:rPr>
                <w:rFonts w:ascii="OCR A Extended" w:hAnsi="OCR A Extended"/>
                <w:sz w:val="20"/>
                <w:szCs w:val="20"/>
              </w:rPr>
              <w:t>Das Namenskonzept muss überprüft und neu gemacht werden.</w:t>
            </w:r>
          </w:p>
        </w:tc>
      </w:tr>
    </w:tbl>
    <w:p w14:paraId="6BBF343A" w14:textId="77777777" w:rsidR="00BD5779" w:rsidRPr="00EC171E" w:rsidRDefault="00BD5779" w:rsidP="00BD5779">
      <w:pPr>
        <w:rPr>
          <w:rFonts w:ascii="OCR A Extended" w:hAnsi="OCR A Extended"/>
        </w:rPr>
      </w:pPr>
    </w:p>
    <w:p w14:paraId="7A2D745B" w14:textId="77777777" w:rsidR="00EA4339" w:rsidRPr="00EC171E" w:rsidRDefault="00EA4339" w:rsidP="005D5865">
      <w:pPr>
        <w:rPr>
          <w:rFonts w:ascii="OCR A Extended" w:hAnsi="OCR A Extended"/>
        </w:rPr>
      </w:pPr>
    </w:p>
    <w:p w14:paraId="27E5E1A6" w14:textId="77777777" w:rsidR="003E78B1" w:rsidRPr="00EC171E" w:rsidRDefault="003E78B1" w:rsidP="005D5865">
      <w:pPr>
        <w:rPr>
          <w:rFonts w:ascii="OCR A Extended" w:hAnsi="OCR A Extended"/>
        </w:rPr>
        <w:sectPr w:rsidR="003E78B1" w:rsidRPr="00EC171E" w:rsidSect="00A57F9F">
          <w:type w:val="continuous"/>
          <w:pgSz w:w="11906" w:h="16838"/>
          <w:pgMar w:top="2127" w:right="1417" w:bottom="2694" w:left="1417" w:header="708" w:footer="708" w:gutter="0"/>
          <w:cols w:space="708"/>
          <w:docGrid w:linePitch="360"/>
        </w:sectPr>
      </w:pPr>
    </w:p>
    <w:p w14:paraId="6CA1113F" w14:textId="2D66B8AB" w:rsidR="00EA4339" w:rsidRPr="00EC171E" w:rsidRDefault="00EA4339" w:rsidP="004A39CD">
      <w:pPr>
        <w:ind w:hanging="1560"/>
        <w:rPr>
          <w:rFonts w:ascii="OCR A Extended" w:hAnsi="OCR A Extended"/>
        </w:rPr>
      </w:pPr>
    </w:p>
    <w:p w14:paraId="70B8D8DD" w14:textId="58C75242" w:rsidR="004A39CD" w:rsidRPr="00EC171E" w:rsidRDefault="007270E3">
      <w:pPr>
        <w:rPr>
          <w:rFonts w:ascii="OCR A Extended" w:hAnsi="OCR A Extended"/>
        </w:rPr>
      </w:pPr>
      <w:r w:rsidRPr="00EC171E">
        <w:rPr>
          <w:rFonts w:ascii="OCR A Extended" w:hAnsi="OCR A Extended"/>
          <w:noProof/>
        </w:rPr>
        <w:drawing>
          <wp:anchor distT="0" distB="0" distL="114300" distR="114300" simplePos="0" relativeHeight="251698176" behindDoc="0" locked="0" layoutInCell="1" allowOverlap="1" wp14:anchorId="08DC652E" wp14:editId="3341F256">
            <wp:simplePos x="0" y="0"/>
            <wp:positionH relativeFrom="column">
              <wp:posOffset>-910757</wp:posOffset>
            </wp:positionH>
            <wp:positionV relativeFrom="paragraph">
              <wp:posOffset>561493</wp:posOffset>
            </wp:positionV>
            <wp:extent cx="9777618" cy="3116275"/>
            <wp:effectExtent l="0" t="0" r="0" b="0"/>
            <wp:wrapSquare wrapText="bothSides"/>
            <wp:docPr id="48663130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777618" cy="3116275"/>
                    </a:xfrm>
                    <a:prstGeom prst="rect">
                      <a:avLst/>
                    </a:prstGeom>
                    <a:noFill/>
                    <a:ln>
                      <a:noFill/>
                    </a:ln>
                  </pic:spPr>
                </pic:pic>
              </a:graphicData>
            </a:graphic>
            <wp14:sizeRelH relativeFrom="page">
              <wp14:pctWidth>0</wp14:pctWidth>
            </wp14:sizeRelH>
            <wp14:sizeRelV relativeFrom="page">
              <wp14:pctHeight>0</wp14:pctHeight>
            </wp14:sizeRelV>
          </wp:anchor>
        </w:drawing>
      </w:r>
      <w:r w:rsidR="004A39CD" w:rsidRPr="00EC171E">
        <w:rPr>
          <w:rFonts w:ascii="OCR A Extended" w:hAnsi="OCR A Extended"/>
        </w:rPr>
        <w:br w:type="page"/>
      </w:r>
    </w:p>
    <w:p w14:paraId="2A66B11F" w14:textId="77777777" w:rsidR="004A39CD" w:rsidRPr="00EC171E" w:rsidRDefault="004A39CD" w:rsidP="007270E3">
      <w:pPr>
        <w:rPr>
          <w:rFonts w:ascii="OCR A Extended" w:hAnsi="OCR A Extended"/>
        </w:rPr>
        <w:sectPr w:rsidR="004A39CD" w:rsidRPr="00EC171E" w:rsidSect="004A39CD">
          <w:headerReference w:type="default" r:id="rId21"/>
          <w:footerReference w:type="default" r:id="rId22"/>
          <w:pgSz w:w="16838" w:h="11906" w:orient="landscape"/>
          <w:pgMar w:top="1843" w:right="2694" w:bottom="1417" w:left="2127" w:header="708" w:footer="708" w:gutter="0"/>
          <w:cols w:space="708"/>
          <w:docGrid w:linePitch="360"/>
        </w:sectPr>
      </w:pPr>
    </w:p>
    <w:p w14:paraId="7019D754" w14:textId="77E00B5C" w:rsidR="004A39CD" w:rsidRPr="00EC171E" w:rsidRDefault="00223707" w:rsidP="00223707">
      <w:pPr>
        <w:pStyle w:val="berschrift1"/>
      </w:pPr>
      <w:bookmarkStart w:id="8" w:name="_Toc149238733"/>
      <w:r w:rsidRPr="00EC171E">
        <w:lastRenderedPageBreak/>
        <w:t>Konzepte</w:t>
      </w:r>
      <w:bookmarkEnd w:id="8"/>
    </w:p>
    <w:p w14:paraId="3A989209" w14:textId="77777777" w:rsidR="00223707" w:rsidRPr="00EC171E" w:rsidRDefault="00223707" w:rsidP="00223707">
      <w:pPr>
        <w:rPr>
          <w:rFonts w:ascii="OCR A Extended" w:hAnsi="OCR A Extended"/>
        </w:rPr>
      </w:pPr>
    </w:p>
    <w:p w14:paraId="1E3ACE87" w14:textId="73F8981C" w:rsidR="00223707" w:rsidRPr="00EC171E" w:rsidRDefault="00223707" w:rsidP="00223707">
      <w:pPr>
        <w:pStyle w:val="berschrift2"/>
      </w:pPr>
      <w:bookmarkStart w:id="9" w:name="_Toc149238734"/>
      <w:r w:rsidRPr="00EC171E">
        <w:t>Netzwerkkonzept</w:t>
      </w:r>
      <w:bookmarkEnd w:id="9"/>
    </w:p>
    <w:p w14:paraId="22F05FBD" w14:textId="77777777" w:rsidR="00704544" w:rsidRPr="00EC171E" w:rsidRDefault="00704544" w:rsidP="00704544">
      <w:pPr>
        <w:rPr>
          <w:rFonts w:ascii="OCR A Extended" w:hAnsi="OCR A Extended"/>
        </w:rPr>
      </w:pPr>
    </w:p>
    <w:p w14:paraId="0EB2326A" w14:textId="45A5BAD6" w:rsidR="00223707" w:rsidRPr="00EC171E" w:rsidRDefault="00704544" w:rsidP="00704544">
      <w:pPr>
        <w:pStyle w:val="berschrift3"/>
      </w:pPr>
      <w:bookmarkStart w:id="10" w:name="_Toc149238735"/>
      <w:r w:rsidRPr="00EC171E">
        <w:t>IP-Adresskonzept</w:t>
      </w:r>
      <w:bookmarkEnd w:id="10"/>
    </w:p>
    <w:p w14:paraId="01FD7831" w14:textId="7A959FE9" w:rsidR="00704544" w:rsidRPr="00EC171E" w:rsidRDefault="00704544" w:rsidP="00704544">
      <w:pPr>
        <w:rPr>
          <w:rFonts w:ascii="OCR A Extended" w:hAnsi="OCR A Extended"/>
        </w:rPr>
      </w:pPr>
    </w:p>
    <w:p w14:paraId="5924AE12" w14:textId="7408B91E" w:rsidR="00704544" w:rsidRPr="00EC171E" w:rsidRDefault="00704544" w:rsidP="00704544">
      <w:pPr>
        <w:rPr>
          <w:rFonts w:ascii="OCR A Extended" w:hAnsi="OCR A Extended"/>
        </w:rPr>
      </w:pPr>
      <w:r w:rsidRPr="00EC171E">
        <w:rPr>
          <w:rFonts w:ascii="OCR A Extended" w:hAnsi="OCR A Extended"/>
        </w:rPr>
        <w:t>LAN</w:t>
      </w:r>
    </w:p>
    <w:p w14:paraId="0DB29D07" w14:textId="76C7B411" w:rsidR="00704544" w:rsidRPr="00EC171E" w:rsidRDefault="00704544" w:rsidP="00704544">
      <w:pPr>
        <w:rPr>
          <w:rFonts w:ascii="OCR A Extended" w:hAnsi="OCR A Extended"/>
        </w:rPr>
      </w:pPr>
      <w:r w:rsidRPr="00EC171E">
        <w:rPr>
          <w:rFonts w:ascii="OCR A Extended" w:hAnsi="OCR A Extended"/>
        </w:rPr>
        <w:t xml:space="preserve">Im </w:t>
      </w:r>
      <w:proofErr w:type="gramStart"/>
      <w:r w:rsidRPr="00EC171E">
        <w:rPr>
          <w:rFonts w:ascii="OCR A Extended" w:hAnsi="OCR A Extended"/>
        </w:rPr>
        <w:t>LAN Bereich</w:t>
      </w:r>
      <w:proofErr w:type="gramEnd"/>
      <w:r w:rsidRPr="00EC171E">
        <w:rPr>
          <w:rFonts w:ascii="OCR A Extended" w:hAnsi="OCR A Extended"/>
        </w:rPr>
        <w:t xml:space="preserve"> werden mehrere 24iger Subnetze verwendet, um die Geräte voneinander zu trennen und zu unterscheiden. Es wird somit ein Subnetz für Clients, Printer, Networkmanagement, Kassensysteme und Security geben.</w:t>
      </w:r>
    </w:p>
    <w:tbl>
      <w:tblPr>
        <w:tblW w:w="9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1"/>
        <w:gridCol w:w="1528"/>
        <w:gridCol w:w="1545"/>
        <w:gridCol w:w="2010"/>
        <w:gridCol w:w="1646"/>
        <w:gridCol w:w="1200"/>
      </w:tblGrid>
      <w:tr w:rsidR="00BE068B" w:rsidRPr="00EC171E" w14:paraId="23E1EC40" w14:textId="77777777" w:rsidTr="0062616C">
        <w:trPr>
          <w:trHeight w:val="242"/>
        </w:trPr>
        <w:tc>
          <w:tcPr>
            <w:tcW w:w="1553" w:type="dxa"/>
            <w:shd w:val="clear" w:color="auto" w:fill="A6A6A6" w:themeFill="background1" w:themeFillShade="A6"/>
          </w:tcPr>
          <w:p w14:paraId="1080726C" w14:textId="2ED39B5C" w:rsidR="00BE068B" w:rsidRPr="00EC171E" w:rsidRDefault="00BE068B" w:rsidP="00704544">
            <w:pPr>
              <w:rPr>
                <w:rFonts w:ascii="OCR A Extended" w:hAnsi="OCR A Extended"/>
                <w:b/>
                <w:bCs/>
              </w:rPr>
            </w:pPr>
            <w:r w:rsidRPr="00EC171E">
              <w:rPr>
                <w:rFonts w:ascii="OCR A Extended" w:hAnsi="OCR A Extended"/>
                <w:b/>
                <w:bCs/>
              </w:rPr>
              <w:t>Netz</w:t>
            </w:r>
          </w:p>
        </w:tc>
        <w:tc>
          <w:tcPr>
            <w:tcW w:w="1587" w:type="dxa"/>
            <w:shd w:val="clear" w:color="auto" w:fill="A6A6A6" w:themeFill="background1" w:themeFillShade="A6"/>
          </w:tcPr>
          <w:p w14:paraId="2AB265BD" w14:textId="010C9737" w:rsidR="00BE068B" w:rsidRPr="00EC171E" w:rsidRDefault="00BE068B" w:rsidP="00704544">
            <w:pPr>
              <w:rPr>
                <w:rFonts w:ascii="OCR A Extended" w:hAnsi="OCR A Extended"/>
                <w:b/>
                <w:bCs/>
              </w:rPr>
            </w:pPr>
            <w:r w:rsidRPr="00EC171E">
              <w:rPr>
                <w:rFonts w:ascii="OCR A Extended" w:hAnsi="OCR A Extended"/>
                <w:b/>
                <w:bCs/>
              </w:rPr>
              <w:t>Subnetz</w:t>
            </w:r>
          </w:p>
        </w:tc>
        <w:tc>
          <w:tcPr>
            <w:tcW w:w="1525" w:type="dxa"/>
            <w:shd w:val="clear" w:color="auto" w:fill="A6A6A6" w:themeFill="background1" w:themeFillShade="A6"/>
          </w:tcPr>
          <w:p w14:paraId="18F5C899" w14:textId="729F6280" w:rsidR="00BE068B" w:rsidRPr="00EC171E" w:rsidRDefault="00BE068B" w:rsidP="00704544">
            <w:pPr>
              <w:rPr>
                <w:rFonts w:ascii="OCR A Extended" w:hAnsi="OCR A Extended"/>
                <w:b/>
                <w:bCs/>
              </w:rPr>
            </w:pPr>
            <w:r w:rsidRPr="00EC171E">
              <w:rPr>
                <w:rFonts w:ascii="OCR A Extended" w:hAnsi="OCR A Extended"/>
                <w:b/>
                <w:bCs/>
              </w:rPr>
              <w:t>Typ</w:t>
            </w:r>
          </w:p>
        </w:tc>
        <w:tc>
          <w:tcPr>
            <w:tcW w:w="2041" w:type="dxa"/>
            <w:shd w:val="clear" w:color="auto" w:fill="A6A6A6" w:themeFill="background1" w:themeFillShade="A6"/>
          </w:tcPr>
          <w:p w14:paraId="281D4D41" w14:textId="443E236F" w:rsidR="00BE068B" w:rsidRPr="00EC171E" w:rsidRDefault="00BE068B" w:rsidP="00704544">
            <w:pPr>
              <w:rPr>
                <w:rFonts w:ascii="OCR A Extended" w:hAnsi="OCR A Extended"/>
                <w:b/>
                <w:bCs/>
              </w:rPr>
            </w:pPr>
            <w:r w:rsidRPr="00EC171E">
              <w:rPr>
                <w:rFonts w:ascii="OCR A Extended" w:hAnsi="OCR A Extended"/>
                <w:b/>
                <w:bCs/>
              </w:rPr>
              <w:t>Adressierung</w:t>
            </w:r>
          </w:p>
        </w:tc>
        <w:tc>
          <w:tcPr>
            <w:tcW w:w="1764" w:type="dxa"/>
            <w:shd w:val="clear" w:color="auto" w:fill="A6A6A6" w:themeFill="background1" w:themeFillShade="A6"/>
          </w:tcPr>
          <w:p w14:paraId="07298EE2" w14:textId="43B2468C" w:rsidR="00BE068B" w:rsidRPr="00EC171E" w:rsidRDefault="00BE068B" w:rsidP="00704544">
            <w:pPr>
              <w:rPr>
                <w:rFonts w:ascii="OCR A Extended" w:hAnsi="OCR A Extended"/>
                <w:b/>
                <w:bCs/>
              </w:rPr>
            </w:pPr>
            <w:r w:rsidRPr="00EC171E">
              <w:rPr>
                <w:rFonts w:ascii="OCR A Extended" w:hAnsi="OCR A Extended"/>
                <w:b/>
                <w:bCs/>
              </w:rPr>
              <w:t>Anz. Hosts</w:t>
            </w:r>
          </w:p>
        </w:tc>
        <w:tc>
          <w:tcPr>
            <w:tcW w:w="1270" w:type="dxa"/>
            <w:shd w:val="clear" w:color="auto" w:fill="A6A6A6" w:themeFill="background1" w:themeFillShade="A6"/>
          </w:tcPr>
          <w:p w14:paraId="605B2687" w14:textId="5416C5AE" w:rsidR="00BE068B" w:rsidRPr="00EC171E" w:rsidRDefault="00BE068B" w:rsidP="00704544">
            <w:pPr>
              <w:rPr>
                <w:rFonts w:ascii="OCR A Extended" w:hAnsi="OCR A Extended"/>
                <w:b/>
                <w:bCs/>
              </w:rPr>
            </w:pPr>
            <w:r w:rsidRPr="00EC171E">
              <w:rPr>
                <w:rFonts w:ascii="OCR A Extended" w:hAnsi="OCR A Extended"/>
                <w:b/>
                <w:bCs/>
              </w:rPr>
              <w:t>VLAN</w:t>
            </w:r>
          </w:p>
        </w:tc>
      </w:tr>
      <w:tr w:rsidR="00BE068B" w:rsidRPr="00EC171E" w14:paraId="4A22F755" w14:textId="77777777" w:rsidTr="0062616C">
        <w:trPr>
          <w:trHeight w:val="242"/>
        </w:trPr>
        <w:tc>
          <w:tcPr>
            <w:tcW w:w="1553" w:type="dxa"/>
          </w:tcPr>
          <w:p w14:paraId="2D31199C" w14:textId="10C36EEC" w:rsidR="00BE068B" w:rsidRPr="00EC171E" w:rsidRDefault="00BE068B" w:rsidP="00704544">
            <w:pPr>
              <w:rPr>
                <w:rFonts w:ascii="OCR A Extended" w:hAnsi="OCR A Extended"/>
              </w:rPr>
            </w:pPr>
            <w:r w:rsidRPr="00EC171E">
              <w:rPr>
                <w:rFonts w:ascii="OCR A Extended" w:hAnsi="OCR A Extended"/>
              </w:rPr>
              <w:t>172.16.16.0</w:t>
            </w:r>
          </w:p>
        </w:tc>
        <w:tc>
          <w:tcPr>
            <w:tcW w:w="1587" w:type="dxa"/>
          </w:tcPr>
          <w:p w14:paraId="4FB03EA7" w14:textId="259267EF" w:rsidR="00BE068B" w:rsidRPr="00EC171E" w:rsidRDefault="00BE068B" w:rsidP="00704544">
            <w:pPr>
              <w:rPr>
                <w:rFonts w:ascii="OCR A Extended" w:hAnsi="OCR A Extended"/>
              </w:rPr>
            </w:pPr>
            <w:r w:rsidRPr="00EC171E">
              <w:rPr>
                <w:rFonts w:ascii="OCR A Extended" w:hAnsi="OCR A Extended"/>
              </w:rPr>
              <w:t>24</w:t>
            </w:r>
          </w:p>
        </w:tc>
        <w:tc>
          <w:tcPr>
            <w:tcW w:w="1525" w:type="dxa"/>
          </w:tcPr>
          <w:p w14:paraId="3760635C" w14:textId="39669969" w:rsidR="00BE068B" w:rsidRPr="00EC171E" w:rsidRDefault="00BE068B" w:rsidP="00704544">
            <w:pPr>
              <w:rPr>
                <w:rFonts w:ascii="OCR A Extended" w:hAnsi="OCR A Extended"/>
              </w:rPr>
            </w:pPr>
            <w:r w:rsidRPr="00EC171E">
              <w:rPr>
                <w:rFonts w:ascii="OCR A Extended" w:hAnsi="OCR A Extended"/>
              </w:rPr>
              <w:t>Clients</w:t>
            </w:r>
          </w:p>
        </w:tc>
        <w:tc>
          <w:tcPr>
            <w:tcW w:w="2041" w:type="dxa"/>
          </w:tcPr>
          <w:p w14:paraId="07D0A055" w14:textId="36821FDE" w:rsidR="00BE068B" w:rsidRPr="00EC171E" w:rsidRDefault="00BE068B" w:rsidP="00704544">
            <w:pPr>
              <w:rPr>
                <w:rFonts w:ascii="OCR A Extended" w:hAnsi="OCR A Extended"/>
              </w:rPr>
            </w:pPr>
            <w:r w:rsidRPr="00EC171E">
              <w:rPr>
                <w:rFonts w:ascii="OCR A Extended" w:hAnsi="OCR A Extended"/>
              </w:rPr>
              <w:t>DHCP</w:t>
            </w:r>
          </w:p>
        </w:tc>
        <w:tc>
          <w:tcPr>
            <w:tcW w:w="1764" w:type="dxa"/>
          </w:tcPr>
          <w:p w14:paraId="69A3A389" w14:textId="6A92ECA5" w:rsidR="00BE068B" w:rsidRPr="00EC171E" w:rsidRDefault="00BE068B" w:rsidP="00704544">
            <w:pPr>
              <w:rPr>
                <w:rFonts w:ascii="OCR A Extended" w:hAnsi="OCR A Extended"/>
              </w:rPr>
            </w:pPr>
            <w:r w:rsidRPr="00EC171E">
              <w:rPr>
                <w:rFonts w:ascii="OCR A Extended" w:hAnsi="OCR A Extended"/>
              </w:rPr>
              <w:t>254</w:t>
            </w:r>
          </w:p>
        </w:tc>
        <w:tc>
          <w:tcPr>
            <w:tcW w:w="1270" w:type="dxa"/>
          </w:tcPr>
          <w:p w14:paraId="45C5A39F" w14:textId="188B90E6" w:rsidR="00BE068B" w:rsidRPr="00EC171E" w:rsidRDefault="00BE068B" w:rsidP="00704544">
            <w:pPr>
              <w:rPr>
                <w:rFonts w:ascii="OCR A Extended" w:hAnsi="OCR A Extended"/>
              </w:rPr>
            </w:pPr>
            <w:r w:rsidRPr="00EC171E">
              <w:rPr>
                <w:rFonts w:ascii="OCR A Extended" w:hAnsi="OCR A Extended"/>
              </w:rPr>
              <w:t>16</w:t>
            </w:r>
          </w:p>
        </w:tc>
      </w:tr>
      <w:tr w:rsidR="00BE068B" w:rsidRPr="00EC171E" w14:paraId="77A752D0" w14:textId="77777777" w:rsidTr="0062616C">
        <w:trPr>
          <w:trHeight w:val="260"/>
        </w:trPr>
        <w:tc>
          <w:tcPr>
            <w:tcW w:w="1553" w:type="dxa"/>
          </w:tcPr>
          <w:p w14:paraId="3A775949" w14:textId="03B3218E" w:rsidR="00BE068B" w:rsidRPr="00EC171E" w:rsidRDefault="00BE068B" w:rsidP="00704544">
            <w:pPr>
              <w:rPr>
                <w:rFonts w:ascii="OCR A Extended" w:hAnsi="OCR A Extended"/>
              </w:rPr>
            </w:pPr>
            <w:r w:rsidRPr="00EC171E">
              <w:rPr>
                <w:rFonts w:ascii="OCR A Extended" w:hAnsi="OCR A Extended"/>
              </w:rPr>
              <w:t>172.16.17.0</w:t>
            </w:r>
          </w:p>
        </w:tc>
        <w:tc>
          <w:tcPr>
            <w:tcW w:w="1587" w:type="dxa"/>
          </w:tcPr>
          <w:p w14:paraId="0FA92475" w14:textId="48354947" w:rsidR="00BE068B" w:rsidRPr="00EC171E" w:rsidRDefault="00BE068B" w:rsidP="00704544">
            <w:pPr>
              <w:rPr>
                <w:rFonts w:ascii="OCR A Extended" w:hAnsi="OCR A Extended"/>
              </w:rPr>
            </w:pPr>
            <w:r w:rsidRPr="00EC171E">
              <w:rPr>
                <w:rFonts w:ascii="OCR A Extended" w:hAnsi="OCR A Extended"/>
              </w:rPr>
              <w:t>24</w:t>
            </w:r>
          </w:p>
        </w:tc>
        <w:tc>
          <w:tcPr>
            <w:tcW w:w="1525" w:type="dxa"/>
          </w:tcPr>
          <w:p w14:paraId="66E8554C" w14:textId="50082548" w:rsidR="00BE068B" w:rsidRPr="00EC171E" w:rsidRDefault="00BE068B" w:rsidP="00704544">
            <w:pPr>
              <w:rPr>
                <w:rFonts w:ascii="OCR A Extended" w:hAnsi="OCR A Extended"/>
              </w:rPr>
            </w:pPr>
            <w:r w:rsidRPr="00EC171E">
              <w:rPr>
                <w:rFonts w:ascii="OCR A Extended" w:hAnsi="OCR A Extended"/>
              </w:rPr>
              <w:t>Printer</w:t>
            </w:r>
          </w:p>
        </w:tc>
        <w:tc>
          <w:tcPr>
            <w:tcW w:w="2041" w:type="dxa"/>
          </w:tcPr>
          <w:p w14:paraId="7A1D38AC" w14:textId="4D2A8209" w:rsidR="00BE068B" w:rsidRPr="00EC171E" w:rsidRDefault="00BE068B" w:rsidP="00704544">
            <w:pPr>
              <w:rPr>
                <w:rFonts w:ascii="OCR A Extended" w:hAnsi="OCR A Extended"/>
              </w:rPr>
            </w:pPr>
            <w:r w:rsidRPr="00EC171E">
              <w:rPr>
                <w:rFonts w:ascii="OCR A Extended" w:hAnsi="OCR A Extended"/>
              </w:rPr>
              <w:t>Statisch</w:t>
            </w:r>
          </w:p>
        </w:tc>
        <w:tc>
          <w:tcPr>
            <w:tcW w:w="1764" w:type="dxa"/>
          </w:tcPr>
          <w:p w14:paraId="4E14062F" w14:textId="6593E764" w:rsidR="00BE068B" w:rsidRPr="00EC171E" w:rsidRDefault="00BE068B" w:rsidP="00704544">
            <w:pPr>
              <w:rPr>
                <w:rFonts w:ascii="OCR A Extended" w:hAnsi="OCR A Extended"/>
              </w:rPr>
            </w:pPr>
            <w:r w:rsidRPr="00EC171E">
              <w:rPr>
                <w:rFonts w:ascii="OCR A Extended" w:hAnsi="OCR A Extended"/>
              </w:rPr>
              <w:t>254</w:t>
            </w:r>
          </w:p>
        </w:tc>
        <w:tc>
          <w:tcPr>
            <w:tcW w:w="1270" w:type="dxa"/>
          </w:tcPr>
          <w:p w14:paraId="713E21E5" w14:textId="7F0D3DFE" w:rsidR="00BE068B" w:rsidRPr="00EC171E" w:rsidRDefault="00BE068B" w:rsidP="00704544">
            <w:pPr>
              <w:rPr>
                <w:rFonts w:ascii="OCR A Extended" w:hAnsi="OCR A Extended"/>
              </w:rPr>
            </w:pPr>
            <w:r w:rsidRPr="00EC171E">
              <w:rPr>
                <w:rFonts w:ascii="OCR A Extended" w:hAnsi="OCR A Extended"/>
              </w:rPr>
              <w:t>17</w:t>
            </w:r>
          </w:p>
        </w:tc>
      </w:tr>
      <w:tr w:rsidR="00BE068B" w:rsidRPr="00EC171E" w14:paraId="3687645F" w14:textId="77777777" w:rsidTr="0062616C">
        <w:trPr>
          <w:trHeight w:val="242"/>
        </w:trPr>
        <w:tc>
          <w:tcPr>
            <w:tcW w:w="1553" w:type="dxa"/>
          </w:tcPr>
          <w:p w14:paraId="6920E2E1" w14:textId="3BF9903D" w:rsidR="00BE068B" w:rsidRPr="00EC171E" w:rsidRDefault="00BE068B" w:rsidP="00704544">
            <w:pPr>
              <w:rPr>
                <w:rFonts w:ascii="OCR A Extended" w:hAnsi="OCR A Extended"/>
              </w:rPr>
            </w:pPr>
            <w:r w:rsidRPr="00EC171E">
              <w:rPr>
                <w:rFonts w:ascii="OCR A Extended" w:hAnsi="OCR A Extended"/>
              </w:rPr>
              <w:t>172.16.18.0</w:t>
            </w:r>
          </w:p>
        </w:tc>
        <w:tc>
          <w:tcPr>
            <w:tcW w:w="1587" w:type="dxa"/>
          </w:tcPr>
          <w:p w14:paraId="2DACD28B" w14:textId="4928CC13" w:rsidR="00BE068B" w:rsidRPr="00EC171E" w:rsidRDefault="00BE068B" w:rsidP="00704544">
            <w:pPr>
              <w:rPr>
                <w:rFonts w:ascii="OCR A Extended" w:hAnsi="OCR A Extended"/>
              </w:rPr>
            </w:pPr>
            <w:r w:rsidRPr="00EC171E">
              <w:rPr>
                <w:rFonts w:ascii="OCR A Extended" w:hAnsi="OCR A Extended"/>
              </w:rPr>
              <w:t>24</w:t>
            </w:r>
          </w:p>
        </w:tc>
        <w:tc>
          <w:tcPr>
            <w:tcW w:w="1525" w:type="dxa"/>
          </w:tcPr>
          <w:p w14:paraId="5A15DB30" w14:textId="757FA812" w:rsidR="00BE068B" w:rsidRPr="00EC171E" w:rsidRDefault="00BE068B" w:rsidP="00704544">
            <w:pPr>
              <w:rPr>
                <w:rFonts w:ascii="OCR A Extended" w:hAnsi="OCR A Extended"/>
              </w:rPr>
            </w:pPr>
            <w:r w:rsidRPr="00EC171E">
              <w:rPr>
                <w:rFonts w:ascii="OCR A Extended" w:hAnsi="OCR A Extended"/>
              </w:rPr>
              <w:t>Server</w:t>
            </w:r>
          </w:p>
        </w:tc>
        <w:tc>
          <w:tcPr>
            <w:tcW w:w="2041" w:type="dxa"/>
          </w:tcPr>
          <w:p w14:paraId="13869F3A" w14:textId="5E8FA74D" w:rsidR="00BE068B" w:rsidRPr="00EC171E" w:rsidRDefault="00BE068B" w:rsidP="00704544">
            <w:pPr>
              <w:rPr>
                <w:rFonts w:ascii="OCR A Extended" w:hAnsi="OCR A Extended"/>
              </w:rPr>
            </w:pPr>
            <w:r w:rsidRPr="00EC171E">
              <w:rPr>
                <w:rFonts w:ascii="OCR A Extended" w:hAnsi="OCR A Extended"/>
              </w:rPr>
              <w:t>Statisch</w:t>
            </w:r>
          </w:p>
        </w:tc>
        <w:tc>
          <w:tcPr>
            <w:tcW w:w="1764" w:type="dxa"/>
          </w:tcPr>
          <w:p w14:paraId="2E971EEE" w14:textId="0C75A910" w:rsidR="00BE068B" w:rsidRPr="00EC171E" w:rsidRDefault="00BE068B" w:rsidP="00704544">
            <w:pPr>
              <w:rPr>
                <w:rFonts w:ascii="OCR A Extended" w:hAnsi="OCR A Extended"/>
              </w:rPr>
            </w:pPr>
            <w:r w:rsidRPr="00EC171E">
              <w:rPr>
                <w:rFonts w:ascii="OCR A Extended" w:hAnsi="OCR A Extended"/>
              </w:rPr>
              <w:t>254</w:t>
            </w:r>
          </w:p>
        </w:tc>
        <w:tc>
          <w:tcPr>
            <w:tcW w:w="1270" w:type="dxa"/>
          </w:tcPr>
          <w:p w14:paraId="768A6667" w14:textId="3C01B8B2" w:rsidR="00BE068B" w:rsidRPr="00EC171E" w:rsidRDefault="00BE068B" w:rsidP="00704544">
            <w:pPr>
              <w:rPr>
                <w:rFonts w:ascii="OCR A Extended" w:hAnsi="OCR A Extended"/>
              </w:rPr>
            </w:pPr>
            <w:r w:rsidRPr="00EC171E">
              <w:rPr>
                <w:rFonts w:ascii="OCR A Extended" w:hAnsi="OCR A Extended"/>
              </w:rPr>
              <w:t>18</w:t>
            </w:r>
          </w:p>
        </w:tc>
      </w:tr>
      <w:tr w:rsidR="00BE068B" w:rsidRPr="00EC171E" w14:paraId="045C97ED" w14:textId="77777777" w:rsidTr="0062616C">
        <w:trPr>
          <w:trHeight w:val="242"/>
        </w:trPr>
        <w:tc>
          <w:tcPr>
            <w:tcW w:w="1553" w:type="dxa"/>
          </w:tcPr>
          <w:p w14:paraId="03225A2C" w14:textId="731E8E79" w:rsidR="00BE068B" w:rsidRPr="00EC171E" w:rsidRDefault="00BE068B" w:rsidP="00704544">
            <w:pPr>
              <w:rPr>
                <w:rFonts w:ascii="OCR A Extended" w:hAnsi="OCR A Extended"/>
              </w:rPr>
            </w:pPr>
            <w:r w:rsidRPr="00EC171E">
              <w:rPr>
                <w:rFonts w:ascii="OCR A Extended" w:hAnsi="OCR A Extended"/>
              </w:rPr>
              <w:t>172.16.241.0</w:t>
            </w:r>
          </w:p>
        </w:tc>
        <w:tc>
          <w:tcPr>
            <w:tcW w:w="1587" w:type="dxa"/>
          </w:tcPr>
          <w:p w14:paraId="57E9EC4D" w14:textId="76C93F81" w:rsidR="00BE068B" w:rsidRPr="00EC171E" w:rsidRDefault="00BE068B" w:rsidP="00704544">
            <w:pPr>
              <w:rPr>
                <w:rFonts w:ascii="OCR A Extended" w:hAnsi="OCR A Extended"/>
              </w:rPr>
            </w:pPr>
            <w:r w:rsidRPr="00EC171E">
              <w:rPr>
                <w:rFonts w:ascii="OCR A Extended" w:hAnsi="OCR A Extended"/>
              </w:rPr>
              <w:t>24</w:t>
            </w:r>
          </w:p>
        </w:tc>
        <w:tc>
          <w:tcPr>
            <w:tcW w:w="1525" w:type="dxa"/>
          </w:tcPr>
          <w:p w14:paraId="441B2728" w14:textId="1B5F9231" w:rsidR="00BE068B" w:rsidRPr="00EC171E" w:rsidRDefault="00BE068B" w:rsidP="00704544">
            <w:pPr>
              <w:rPr>
                <w:rFonts w:ascii="OCR A Extended" w:hAnsi="OCR A Extended"/>
              </w:rPr>
            </w:pPr>
            <w:r w:rsidRPr="00EC171E">
              <w:rPr>
                <w:rFonts w:ascii="OCR A Extended" w:hAnsi="OCR A Extended"/>
              </w:rPr>
              <w:t>Management</w:t>
            </w:r>
          </w:p>
        </w:tc>
        <w:tc>
          <w:tcPr>
            <w:tcW w:w="2041" w:type="dxa"/>
          </w:tcPr>
          <w:p w14:paraId="60BA0A90" w14:textId="35A9D2D3" w:rsidR="00BE068B" w:rsidRPr="00EC171E" w:rsidRDefault="00BE068B" w:rsidP="00704544">
            <w:pPr>
              <w:rPr>
                <w:rFonts w:ascii="OCR A Extended" w:hAnsi="OCR A Extended"/>
              </w:rPr>
            </w:pPr>
            <w:r w:rsidRPr="00EC171E">
              <w:rPr>
                <w:rFonts w:ascii="OCR A Extended" w:hAnsi="OCR A Extended"/>
              </w:rPr>
              <w:t>Statisch</w:t>
            </w:r>
          </w:p>
        </w:tc>
        <w:tc>
          <w:tcPr>
            <w:tcW w:w="1764" w:type="dxa"/>
          </w:tcPr>
          <w:p w14:paraId="5C3418C4" w14:textId="2B749F20" w:rsidR="00BE068B" w:rsidRPr="00EC171E" w:rsidRDefault="00BE068B" w:rsidP="00704544">
            <w:pPr>
              <w:rPr>
                <w:rFonts w:ascii="OCR A Extended" w:hAnsi="OCR A Extended"/>
              </w:rPr>
            </w:pPr>
            <w:r w:rsidRPr="00EC171E">
              <w:rPr>
                <w:rFonts w:ascii="OCR A Extended" w:hAnsi="OCR A Extended"/>
              </w:rPr>
              <w:t>254</w:t>
            </w:r>
          </w:p>
        </w:tc>
        <w:tc>
          <w:tcPr>
            <w:tcW w:w="1270" w:type="dxa"/>
          </w:tcPr>
          <w:p w14:paraId="55A70AF7" w14:textId="18D14BBD" w:rsidR="00BE068B" w:rsidRPr="00EC171E" w:rsidRDefault="00BE068B" w:rsidP="00704544">
            <w:pPr>
              <w:rPr>
                <w:rFonts w:ascii="OCR A Extended" w:hAnsi="OCR A Extended"/>
              </w:rPr>
            </w:pPr>
            <w:r w:rsidRPr="00EC171E">
              <w:rPr>
                <w:rFonts w:ascii="OCR A Extended" w:hAnsi="OCR A Extended"/>
              </w:rPr>
              <w:t>241</w:t>
            </w:r>
          </w:p>
        </w:tc>
      </w:tr>
      <w:tr w:rsidR="00BE068B" w:rsidRPr="00EC171E" w14:paraId="5D9FED04" w14:textId="77777777" w:rsidTr="0062616C">
        <w:trPr>
          <w:trHeight w:val="242"/>
        </w:trPr>
        <w:tc>
          <w:tcPr>
            <w:tcW w:w="1553" w:type="dxa"/>
          </w:tcPr>
          <w:p w14:paraId="2390EAC4" w14:textId="3D2BA22D" w:rsidR="00BE068B" w:rsidRPr="00EC171E" w:rsidRDefault="00BF0FC5" w:rsidP="00704544">
            <w:pPr>
              <w:rPr>
                <w:rFonts w:ascii="OCR A Extended" w:hAnsi="OCR A Extended"/>
              </w:rPr>
            </w:pPr>
            <w:r w:rsidRPr="00EC171E">
              <w:rPr>
                <w:rFonts w:ascii="OCR A Extended" w:hAnsi="OCR A Extended"/>
              </w:rPr>
              <w:t>172.16.240.0</w:t>
            </w:r>
          </w:p>
        </w:tc>
        <w:tc>
          <w:tcPr>
            <w:tcW w:w="1587" w:type="dxa"/>
          </w:tcPr>
          <w:p w14:paraId="098B28C3" w14:textId="1C22382E" w:rsidR="00BE068B" w:rsidRPr="00EC171E" w:rsidRDefault="00BE068B" w:rsidP="00704544">
            <w:pPr>
              <w:rPr>
                <w:rFonts w:ascii="OCR A Extended" w:hAnsi="OCR A Extended"/>
              </w:rPr>
            </w:pPr>
            <w:r w:rsidRPr="00EC171E">
              <w:rPr>
                <w:rFonts w:ascii="OCR A Extended" w:hAnsi="OCR A Extended"/>
              </w:rPr>
              <w:t>24</w:t>
            </w:r>
          </w:p>
        </w:tc>
        <w:tc>
          <w:tcPr>
            <w:tcW w:w="1525" w:type="dxa"/>
          </w:tcPr>
          <w:p w14:paraId="3AA78639" w14:textId="11307F4F" w:rsidR="00BE068B" w:rsidRPr="00EC171E" w:rsidRDefault="00BF0FC5" w:rsidP="00704544">
            <w:pPr>
              <w:rPr>
                <w:rFonts w:ascii="OCR A Extended" w:hAnsi="OCR A Extended"/>
              </w:rPr>
            </w:pPr>
            <w:r w:rsidRPr="00EC171E">
              <w:rPr>
                <w:rFonts w:ascii="OCR A Extended" w:hAnsi="OCR A Extended"/>
              </w:rPr>
              <w:t>Security</w:t>
            </w:r>
          </w:p>
        </w:tc>
        <w:tc>
          <w:tcPr>
            <w:tcW w:w="2041" w:type="dxa"/>
          </w:tcPr>
          <w:p w14:paraId="47D51A30" w14:textId="295B7473" w:rsidR="00BE068B" w:rsidRPr="00EC171E" w:rsidRDefault="00BE068B" w:rsidP="00704544">
            <w:pPr>
              <w:rPr>
                <w:rFonts w:ascii="OCR A Extended" w:hAnsi="OCR A Extended"/>
              </w:rPr>
            </w:pPr>
            <w:r w:rsidRPr="00EC171E">
              <w:rPr>
                <w:rFonts w:ascii="OCR A Extended" w:hAnsi="OCR A Extended"/>
              </w:rPr>
              <w:t>Statisch</w:t>
            </w:r>
          </w:p>
        </w:tc>
        <w:tc>
          <w:tcPr>
            <w:tcW w:w="1764" w:type="dxa"/>
          </w:tcPr>
          <w:p w14:paraId="555A8957" w14:textId="461E4DEE" w:rsidR="00BE068B" w:rsidRPr="00EC171E" w:rsidRDefault="00BF0FC5" w:rsidP="00704544">
            <w:pPr>
              <w:rPr>
                <w:rFonts w:ascii="OCR A Extended" w:hAnsi="OCR A Extended"/>
              </w:rPr>
            </w:pPr>
            <w:r w:rsidRPr="00EC171E">
              <w:rPr>
                <w:rFonts w:ascii="OCR A Extended" w:hAnsi="OCR A Extended"/>
              </w:rPr>
              <w:t>254</w:t>
            </w:r>
          </w:p>
        </w:tc>
        <w:tc>
          <w:tcPr>
            <w:tcW w:w="1270" w:type="dxa"/>
          </w:tcPr>
          <w:p w14:paraId="0D53A9A6" w14:textId="0EF966E5" w:rsidR="00BE068B" w:rsidRPr="00EC171E" w:rsidRDefault="00BF0FC5" w:rsidP="00704544">
            <w:pPr>
              <w:rPr>
                <w:rFonts w:ascii="OCR A Extended" w:hAnsi="OCR A Extended"/>
              </w:rPr>
            </w:pPr>
            <w:r w:rsidRPr="00EC171E">
              <w:rPr>
                <w:rFonts w:ascii="OCR A Extended" w:hAnsi="OCR A Extended"/>
              </w:rPr>
              <w:t>240</w:t>
            </w:r>
          </w:p>
        </w:tc>
      </w:tr>
      <w:tr w:rsidR="00BE068B" w:rsidRPr="00EC171E" w14:paraId="69E94ADE" w14:textId="77777777" w:rsidTr="0062616C">
        <w:trPr>
          <w:trHeight w:val="242"/>
        </w:trPr>
        <w:tc>
          <w:tcPr>
            <w:tcW w:w="1553" w:type="dxa"/>
          </w:tcPr>
          <w:p w14:paraId="3FA36960" w14:textId="3A7D87DD" w:rsidR="00BE068B" w:rsidRPr="00EC171E" w:rsidRDefault="00BF0FC5" w:rsidP="00704544">
            <w:pPr>
              <w:rPr>
                <w:rFonts w:ascii="OCR A Extended" w:hAnsi="OCR A Extended"/>
              </w:rPr>
            </w:pPr>
            <w:r w:rsidRPr="00EC171E">
              <w:rPr>
                <w:rFonts w:ascii="OCR A Extended" w:hAnsi="OCR A Extended"/>
              </w:rPr>
              <w:t>172.16.30.0</w:t>
            </w:r>
          </w:p>
        </w:tc>
        <w:tc>
          <w:tcPr>
            <w:tcW w:w="1587" w:type="dxa"/>
          </w:tcPr>
          <w:p w14:paraId="7B0E5EDD" w14:textId="21ABDED5" w:rsidR="00BE068B" w:rsidRPr="00EC171E" w:rsidRDefault="00BF0FC5" w:rsidP="00704544">
            <w:pPr>
              <w:rPr>
                <w:rFonts w:ascii="OCR A Extended" w:hAnsi="OCR A Extended"/>
              </w:rPr>
            </w:pPr>
            <w:r w:rsidRPr="00EC171E">
              <w:rPr>
                <w:rFonts w:ascii="OCR A Extended" w:hAnsi="OCR A Extended"/>
              </w:rPr>
              <w:t>24</w:t>
            </w:r>
          </w:p>
        </w:tc>
        <w:tc>
          <w:tcPr>
            <w:tcW w:w="1525" w:type="dxa"/>
          </w:tcPr>
          <w:p w14:paraId="715A4010" w14:textId="424B7044" w:rsidR="00BE068B" w:rsidRPr="00EC171E" w:rsidRDefault="00BF0FC5" w:rsidP="00704544">
            <w:pPr>
              <w:rPr>
                <w:rFonts w:ascii="OCR A Extended" w:hAnsi="OCR A Extended"/>
              </w:rPr>
            </w:pPr>
            <w:r w:rsidRPr="00EC171E">
              <w:rPr>
                <w:rFonts w:ascii="OCR A Extended" w:hAnsi="OCR A Extended"/>
              </w:rPr>
              <w:t>Kassen</w:t>
            </w:r>
          </w:p>
        </w:tc>
        <w:tc>
          <w:tcPr>
            <w:tcW w:w="2041" w:type="dxa"/>
          </w:tcPr>
          <w:p w14:paraId="2E58A8B7" w14:textId="1276CC1F" w:rsidR="00BE068B" w:rsidRPr="00EC171E" w:rsidRDefault="00BF0FC5" w:rsidP="00704544">
            <w:pPr>
              <w:rPr>
                <w:rFonts w:ascii="OCR A Extended" w:hAnsi="OCR A Extended"/>
              </w:rPr>
            </w:pPr>
            <w:r w:rsidRPr="00EC171E">
              <w:rPr>
                <w:rFonts w:ascii="OCR A Extended" w:hAnsi="OCR A Extended"/>
              </w:rPr>
              <w:t>Statisch</w:t>
            </w:r>
          </w:p>
        </w:tc>
        <w:tc>
          <w:tcPr>
            <w:tcW w:w="1764" w:type="dxa"/>
          </w:tcPr>
          <w:p w14:paraId="1A4D348C" w14:textId="28786F4B" w:rsidR="00BE068B" w:rsidRPr="00EC171E" w:rsidRDefault="00BF0FC5" w:rsidP="00704544">
            <w:pPr>
              <w:rPr>
                <w:rFonts w:ascii="OCR A Extended" w:hAnsi="OCR A Extended"/>
              </w:rPr>
            </w:pPr>
            <w:r w:rsidRPr="00EC171E">
              <w:rPr>
                <w:rFonts w:ascii="OCR A Extended" w:hAnsi="OCR A Extended"/>
              </w:rPr>
              <w:t>254</w:t>
            </w:r>
          </w:p>
        </w:tc>
        <w:tc>
          <w:tcPr>
            <w:tcW w:w="1270" w:type="dxa"/>
          </w:tcPr>
          <w:p w14:paraId="1EE59DF4" w14:textId="07A5A0B4" w:rsidR="00BE068B" w:rsidRPr="00EC171E" w:rsidRDefault="00BF0FC5" w:rsidP="00704544">
            <w:pPr>
              <w:rPr>
                <w:rFonts w:ascii="OCR A Extended" w:hAnsi="OCR A Extended"/>
              </w:rPr>
            </w:pPr>
            <w:r w:rsidRPr="00EC171E">
              <w:rPr>
                <w:rFonts w:ascii="OCR A Extended" w:hAnsi="OCR A Extended"/>
              </w:rPr>
              <w:t>30</w:t>
            </w:r>
          </w:p>
        </w:tc>
      </w:tr>
      <w:tr w:rsidR="00BF0FC5" w:rsidRPr="00EC171E" w14:paraId="7AB41F1F" w14:textId="77777777" w:rsidTr="0062616C">
        <w:trPr>
          <w:trHeight w:val="242"/>
        </w:trPr>
        <w:tc>
          <w:tcPr>
            <w:tcW w:w="1553" w:type="dxa"/>
          </w:tcPr>
          <w:p w14:paraId="4B9F9FE6" w14:textId="4992992B" w:rsidR="00BF0FC5" w:rsidRPr="00EC171E" w:rsidRDefault="00BF0FC5" w:rsidP="00704544">
            <w:pPr>
              <w:rPr>
                <w:rFonts w:ascii="OCR A Extended" w:hAnsi="OCR A Extended"/>
              </w:rPr>
            </w:pPr>
            <w:r w:rsidRPr="00EC171E">
              <w:rPr>
                <w:rFonts w:ascii="OCR A Extended" w:hAnsi="OCR A Extended"/>
              </w:rPr>
              <w:t>10.110.210.0</w:t>
            </w:r>
          </w:p>
        </w:tc>
        <w:tc>
          <w:tcPr>
            <w:tcW w:w="1587" w:type="dxa"/>
          </w:tcPr>
          <w:p w14:paraId="45C61E36" w14:textId="729FD411" w:rsidR="00BF0FC5" w:rsidRPr="00EC171E" w:rsidRDefault="00BF0FC5" w:rsidP="00704544">
            <w:pPr>
              <w:rPr>
                <w:rFonts w:ascii="OCR A Extended" w:hAnsi="OCR A Extended"/>
              </w:rPr>
            </w:pPr>
            <w:r w:rsidRPr="00EC171E">
              <w:rPr>
                <w:rFonts w:ascii="OCR A Extended" w:hAnsi="OCR A Extended"/>
              </w:rPr>
              <w:t>24</w:t>
            </w:r>
          </w:p>
        </w:tc>
        <w:tc>
          <w:tcPr>
            <w:tcW w:w="1525" w:type="dxa"/>
          </w:tcPr>
          <w:p w14:paraId="5C81C76C" w14:textId="126BC023" w:rsidR="00BF0FC5" w:rsidRPr="00EC171E" w:rsidRDefault="00BF0FC5" w:rsidP="00704544">
            <w:pPr>
              <w:rPr>
                <w:rFonts w:ascii="OCR A Extended" w:hAnsi="OCR A Extended"/>
              </w:rPr>
            </w:pPr>
            <w:r w:rsidRPr="00EC171E">
              <w:rPr>
                <w:rFonts w:ascii="OCR A Extended" w:hAnsi="OCR A Extended"/>
              </w:rPr>
              <w:t>DMZ</w:t>
            </w:r>
          </w:p>
        </w:tc>
        <w:tc>
          <w:tcPr>
            <w:tcW w:w="2041" w:type="dxa"/>
          </w:tcPr>
          <w:p w14:paraId="79CC50D9" w14:textId="1D4A44E3" w:rsidR="00BF0FC5" w:rsidRPr="00EC171E" w:rsidRDefault="00BF0FC5" w:rsidP="00704544">
            <w:pPr>
              <w:rPr>
                <w:rFonts w:ascii="OCR A Extended" w:hAnsi="OCR A Extended"/>
              </w:rPr>
            </w:pPr>
            <w:r w:rsidRPr="00EC171E">
              <w:rPr>
                <w:rFonts w:ascii="OCR A Extended" w:hAnsi="OCR A Extended"/>
              </w:rPr>
              <w:t>Statisch</w:t>
            </w:r>
          </w:p>
        </w:tc>
        <w:tc>
          <w:tcPr>
            <w:tcW w:w="1764" w:type="dxa"/>
          </w:tcPr>
          <w:p w14:paraId="2E469423" w14:textId="6FEC1604" w:rsidR="00BF0FC5" w:rsidRPr="00EC171E" w:rsidRDefault="00BF0FC5" w:rsidP="00704544">
            <w:pPr>
              <w:rPr>
                <w:rFonts w:ascii="OCR A Extended" w:hAnsi="OCR A Extended"/>
              </w:rPr>
            </w:pPr>
            <w:r w:rsidRPr="00EC171E">
              <w:rPr>
                <w:rFonts w:ascii="OCR A Extended" w:hAnsi="OCR A Extended"/>
              </w:rPr>
              <w:t>254</w:t>
            </w:r>
          </w:p>
        </w:tc>
        <w:tc>
          <w:tcPr>
            <w:tcW w:w="1270" w:type="dxa"/>
          </w:tcPr>
          <w:p w14:paraId="64ADCD91" w14:textId="7499B635" w:rsidR="00BF0FC5" w:rsidRPr="00EC171E" w:rsidRDefault="00BF0FC5" w:rsidP="00704544">
            <w:pPr>
              <w:rPr>
                <w:rFonts w:ascii="OCR A Extended" w:hAnsi="OCR A Extended"/>
              </w:rPr>
            </w:pPr>
            <w:r w:rsidRPr="00EC171E">
              <w:rPr>
                <w:rFonts w:ascii="OCR A Extended" w:hAnsi="OCR A Extended"/>
              </w:rPr>
              <w:t>210</w:t>
            </w:r>
          </w:p>
        </w:tc>
      </w:tr>
    </w:tbl>
    <w:p w14:paraId="6653D63A" w14:textId="2175619C" w:rsidR="00704544" w:rsidRPr="00EC171E" w:rsidRDefault="00704544" w:rsidP="00704544">
      <w:pPr>
        <w:rPr>
          <w:rFonts w:ascii="OCR A Extended" w:hAnsi="OCR A Extende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8"/>
        <w:gridCol w:w="4182"/>
      </w:tblGrid>
      <w:tr w:rsidR="00BF0FC5" w:rsidRPr="00EC171E" w14:paraId="1BCF0F71" w14:textId="77777777" w:rsidTr="0062616C">
        <w:tc>
          <w:tcPr>
            <w:tcW w:w="4318" w:type="dxa"/>
            <w:shd w:val="clear" w:color="auto" w:fill="A6A6A6" w:themeFill="background1" w:themeFillShade="A6"/>
          </w:tcPr>
          <w:p w14:paraId="09714138" w14:textId="55950EE8" w:rsidR="00BF0FC5" w:rsidRPr="00EC171E" w:rsidRDefault="00BF0FC5" w:rsidP="00704544">
            <w:pPr>
              <w:rPr>
                <w:rFonts w:ascii="OCR A Extended" w:hAnsi="OCR A Extended"/>
                <w:b/>
                <w:bCs/>
              </w:rPr>
            </w:pPr>
            <w:r w:rsidRPr="00EC171E">
              <w:rPr>
                <w:rFonts w:ascii="OCR A Extended" w:hAnsi="OCR A Extended"/>
                <w:b/>
                <w:bCs/>
              </w:rPr>
              <w:t>Typ</w:t>
            </w:r>
          </w:p>
        </w:tc>
        <w:tc>
          <w:tcPr>
            <w:tcW w:w="4182" w:type="dxa"/>
            <w:shd w:val="clear" w:color="auto" w:fill="A6A6A6" w:themeFill="background1" w:themeFillShade="A6"/>
          </w:tcPr>
          <w:p w14:paraId="58DFC680" w14:textId="1FCF19E5" w:rsidR="00BF0FC5" w:rsidRPr="00EC171E" w:rsidRDefault="00BF0FC5" w:rsidP="00704544">
            <w:pPr>
              <w:rPr>
                <w:rFonts w:ascii="OCR A Extended" w:hAnsi="OCR A Extended"/>
                <w:b/>
                <w:bCs/>
              </w:rPr>
            </w:pPr>
            <w:r w:rsidRPr="00EC171E">
              <w:rPr>
                <w:rFonts w:ascii="OCR A Extended" w:hAnsi="OCR A Extended"/>
                <w:b/>
                <w:bCs/>
              </w:rPr>
              <w:t>Beschreibung</w:t>
            </w:r>
          </w:p>
        </w:tc>
      </w:tr>
      <w:tr w:rsidR="00BF0FC5" w:rsidRPr="00EC171E" w14:paraId="003DF73B" w14:textId="77777777" w:rsidTr="0062616C">
        <w:tc>
          <w:tcPr>
            <w:tcW w:w="4318" w:type="dxa"/>
          </w:tcPr>
          <w:p w14:paraId="71902DF3" w14:textId="12C41087" w:rsidR="00BF0FC5" w:rsidRPr="00EC171E" w:rsidRDefault="00BF0FC5" w:rsidP="00704544">
            <w:pPr>
              <w:rPr>
                <w:rFonts w:ascii="OCR A Extended" w:hAnsi="OCR A Extended"/>
              </w:rPr>
            </w:pPr>
            <w:r w:rsidRPr="00EC171E">
              <w:rPr>
                <w:rFonts w:ascii="OCR A Extended" w:hAnsi="OCR A Extended"/>
              </w:rPr>
              <w:t>Clients</w:t>
            </w:r>
          </w:p>
        </w:tc>
        <w:tc>
          <w:tcPr>
            <w:tcW w:w="4182" w:type="dxa"/>
          </w:tcPr>
          <w:p w14:paraId="433FC38E" w14:textId="4C5B79D6" w:rsidR="00BF0FC5" w:rsidRPr="00EC171E" w:rsidRDefault="00BF0FC5" w:rsidP="00704544">
            <w:pPr>
              <w:rPr>
                <w:rFonts w:ascii="OCR A Extended" w:hAnsi="OCR A Extended"/>
              </w:rPr>
            </w:pPr>
            <w:r w:rsidRPr="00EC171E">
              <w:rPr>
                <w:rFonts w:ascii="OCR A Extended" w:hAnsi="OCR A Extended"/>
              </w:rPr>
              <w:t>In diesem Bereich befinden sich alle Clients. Mit Clients werden alle Geräte eines Benutzers gemeint, also Notebook, Workstation und allenfalls noch Smartphone.</w:t>
            </w:r>
          </w:p>
        </w:tc>
      </w:tr>
      <w:tr w:rsidR="00BF0FC5" w:rsidRPr="00EC171E" w14:paraId="7C76C868" w14:textId="77777777" w:rsidTr="0062616C">
        <w:tc>
          <w:tcPr>
            <w:tcW w:w="4318" w:type="dxa"/>
          </w:tcPr>
          <w:p w14:paraId="69968954" w14:textId="6B546733" w:rsidR="00BF0FC5" w:rsidRPr="00EC171E" w:rsidRDefault="00BF0FC5" w:rsidP="00704544">
            <w:pPr>
              <w:rPr>
                <w:rFonts w:ascii="OCR A Extended" w:hAnsi="OCR A Extended"/>
              </w:rPr>
            </w:pPr>
            <w:r w:rsidRPr="00EC171E">
              <w:rPr>
                <w:rFonts w:ascii="OCR A Extended" w:hAnsi="OCR A Extended"/>
              </w:rPr>
              <w:t>Printer</w:t>
            </w:r>
          </w:p>
        </w:tc>
        <w:tc>
          <w:tcPr>
            <w:tcW w:w="4182" w:type="dxa"/>
          </w:tcPr>
          <w:p w14:paraId="4F1F3D12" w14:textId="5068F1D2" w:rsidR="00BF0FC5" w:rsidRPr="00EC171E" w:rsidRDefault="00BF0FC5" w:rsidP="00704544">
            <w:pPr>
              <w:rPr>
                <w:rFonts w:ascii="OCR A Extended" w:hAnsi="OCR A Extended"/>
              </w:rPr>
            </w:pPr>
            <w:r w:rsidRPr="00EC171E">
              <w:rPr>
                <w:rFonts w:ascii="OCR A Extended" w:hAnsi="OCR A Extended"/>
              </w:rPr>
              <w:t>In diesem Bereich befinden sich alle Drucker, welche mit dem Netzwerk verbunden sind.</w:t>
            </w:r>
          </w:p>
        </w:tc>
      </w:tr>
      <w:tr w:rsidR="00BF0FC5" w:rsidRPr="00EC171E" w14:paraId="211959F1" w14:textId="77777777" w:rsidTr="0062616C">
        <w:tc>
          <w:tcPr>
            <w:tcW w:w="4318" w:type="dxa"/>
          </w:tcPr>
          <w:p w14:paraId="033D1BF5" w14:textId="3C2D4979" w:rsidR="00BF0FC5" w:rsidRPr="00EC171E" w:rsidRDefault="00BF0FC5" w:rsidP="00704544">
            <w:pPr>
              <w:rPr>
                <w:rFonts w:ascii="OCR A Extended" w:hAnsi="OCR A Extended"/>
              </w:rPr>
            </w:pPr>
            <w:r w:rsidRPr="00EC171E">
              <w:rPr>
                <w:rFonts w:ascii="OCR A Extended" w:hAnsi="OCR A Extended"/>
              </w:rPr>
              <w:t>Server</w:t>
            </w:r>
          </w:p>
        </w:tc>
        <w:tc>
          <w:tcPr>
            <w:tcW w:w="4182" w:type="dxa"/>
          </w:tcPr>
          <w:p w14:paraId="5A66495D" w14:textId="5418C4A8" w:rsidR="00BF0FC5" w:rsidRPr="00EC171E" w:rsidRDefault="00BF0FC5" w:rsidP="00704544">
            <w:pPr>
              <w:rPr>
                <w:rFonts w:ascii="OCR A Extended" w:hAnsi="OCR A Extended"/>
              </w:rPr>
            </w:pPr>
            <w:r w:rsidRPr="00EC171E">
              <w:rPr>
                <w:rFonts w:ascii="OCR A Extended" w:hAnsi="OCR A Extended"/>
              </w:rPr>
              <w:t xml:space="preserve">In diesem Bereich befinden sich alle internen Server, die keinen Zugang zum Internet haben und auch nur </w:t>
            </w:r>
            <w:r w:rsidRPr="00EC171E">
              <w:rPr>
                <w:rFonts w:ascii="OCR A Extended" w:hAnsi="OCR A Extended"/>
              </w:rPr>
              <w:lastRenderedPageBreak/>
              <w:t>von Intern erreichbar sein müssen.</w:t>
            </w:r>
          </w:p>
        </w:tc>
      </w:tr>
      <w:tr w:rsidR="00BF0FC5" w:rsidRPr="00EC171E" w14:paraId="2A6544A0" w14:textId="77777777" w:rsidTr="0062616C">
        <w:tc>
          <w:tcPr>
            <w:tcW w:w="4318" w:type="dxa"/>
          </w:tcPr>
          <w:p w14:paraId="44933243" w14:textId="0DC9FEDA" w:rsidR="00BF0FC5" w:rsidRPr="00EC171E" w:rsidRDefault="00BF0FC5" w:rsidP="00704544">
            <w:pPr>
              <w:rPr>
                <w:rFonts w:ascii="OCR A Extended" w:hAnsi="OCR A Extended"/>
              </w:rPr>
            </w:pPr>
            <w:r w:rsidRPr="00EC171E">
              <w:rPr>
                <w:rFonts w:ascii="OCR A Extended" w:hAnsi="OCR A Extended"/>
              </w:rPr>
              <w:lastRenderedPageBreak/>
              <w:t>Management</w:t>
            </w:r>
          </w:p>
        </w:tc>
        <w:tc>
          <w:tcPr>
            <w:tcW w:w="4182" w:type="dxa"/>
          </w:tcPr>
          <w:p w14:paraId="6BAF81B5" w14:textId="77777777" w:rsidR="00BF0FC5" w:rsidRPr="00EC171E" w:rsidRDefault="00BF0FC5" w:rsidP="00704544">
            <w:pPr>
              <w:rPr>
                <w:rFonts w:ascii="OCR A Extended" w:hAnsi="OCR A Extended"/>
              </w:rPr>
            </w:pPr>
            <w:r w:rsidRPr="00EC171E">
              <w:rPr>
                <w:rFonts w:ascii="OCR A Extended" w:hAnsi="OCR A Extended"/>
              </w:rPr>
              <w:t>In diesem Bereich sind alle Management Adressen erreichbar.</w:t>
            </w:r>
          </w:p>
          <w:p w14:paraId="573A00EE" w14:textId="77777777" w:rsidR="00BF0FC5" w:rsidRPr="00EC171E" w:rsidRDefault="00BF0FC5" w:rsidP="00704544">
            <w:pPr>
              <w:rPr>
                <w:rFonts w:ascii="OCR A Extended" w:hAnsi="OCR A Extended"/>
                <w:lang w:val="fr-CH"/>
              </w:rPr>
            </w:pPr>
            <w:r w:rsidRPr="00EC171E">
              <w:rPr>
                <w:rFonts w:ascii="OCR A Extended" w:hAnsi="OCR A Extended"/>
                <w:lang w:val="fr-CH"/>
              </w:rPr>
              <w:t>FW Management</w:t>
            </w:r>
          </w:p>
          <w:p w14:paraId="2A7466C6" w14:textId="77777777" w:rsidR="00BF0FC5" w:rsidRPr="00EC171E" w:rsidRDefault="00BF0FC5" w:rsidP="00704544">
            <w:pPr>
              <w:rPr>
                <w:rFonts w:ascii="OCR A Extended" w:hAnsi="OCR A Extended"/>
                <w:lang w:val="fr-CH"/>
              </w:rPr>
            </w:pPr>
            <w:r w:rsidRPr="00EC171E">
              <w:rPr>
                <w:rFonts w:ascii="OCR A Extended" w:hAnsi="OCR A Extended"/>
                <w:lang w:val="fr-CH"/>
              </w:rPr>
              <w:t>Switch Management</w:t>
            </w:r>
          </w:p>
          <w:p w14:paraId="73FFF141" w14:textId="77777777" w:rsidR="00BF0FC5" w:rsidRPr="00EC171E" w:rsidRDefault="00BF0FC5" w:rsidP="00704544">
            <w:pPr>
              <w:rPr>
                <w:rFonts w:ascii="OCR A Extended" w:hAnsi="OCR A Extended"/>
                <w:lang w:val="fr-CH"/>
              </w:rPr>
            </w:pPr>
            <w:proofErr w:type="spellStart"/>
            <w:r w:rsidRPr="00EC171E">
              <w:rPr>
                <w:rFonts w:ascii="OCR A Extended" w:hAnsi="OCR A Extended"/>
                <w:lang w:val="fr-CH"/>
              </w:rPr>
              <w:t>Accesspoint</w:t>
            </w:r>
            <w:proofErr w:type="spellEnd"/>
            <w:r w:rsidRPr="00EC171E">
              <w:rPr>
                <w:rFonts w:ascii="OCR A Extended" w:hAnsi="OCR A Extended"/>
                <w:lang w:val="fr-CH"/>
              </w:rPr>
              <w:t xml:space="preserve"> Management</w:t>
            </w:r>
          </w:p>
          <w:p w14:paraId="5DFC12AC" w14:textId="3AB06CCC" w:rsidR="00BF0FC5" w:rsidRPr="00EC171E" w:rsidRDefault="00BF0FC5" w:rsidP="00704544">
            <w:pPr>
              <w:rPr>
                <w:rFonts w:ascii="OCR A Extended" w:hAnsi="OCR A Extended"/>
              </w:rPr>
            </w:pPr>
            <w:r w:rsidRPr="00EC171E">
              <w:rPr>
                <w:rFonts w:ascii="OCR A Extended" w:hAnsi="OCR A Extended"/>
              </w:rPr>
              <w:t>Server Management (ILO)</w:t>
            </w:r>
          </w:p>
        </w:tc>
      </w:tr>
      <w:tr w:rsidR="00BF0FC5" w:rsidRPr="00EC171E" w14:paraId="58270F72" w14:textId="77777777" w:rsidTr="0062616C">
        <w:tc>
          <w:tcPr>
            <w:tcW w:w="4318" w:type="dxa"/>
          </w:tcPr>
          <w:p w14:paraId="03404745" w14:textId="3BDBA56C" w:rsidR="00BF0FC5" w:rsidRPr="00EC171E" w:rsidRDefault="00BF0FC5" w:rsidP="00704544">
            <w:pPr>
              <w:rPr>
                <w:rFonts w:ascii="OCR A Extended" w:hAnsi="OCR A Extended"/>
              </w:rPr>
            </w:pPr>
            <w:r w:rsidRPr="00EC171E">
              <w:rPr>
                <w:rFonts w:ascii="OCR A Extended" w:hAnsi="OCR A Extended"/>
              </w:rPr>
              <w:t>Security</w:t>
            </w:r>
          </w:p>
        </w:tc>
        <w:tc>
          <w:tcPr>
            <w:tcW w:w="4182" w:type="dxa"/>
          </w:tcPr>
          <w:p w14:paraId="53FAD0BF" w14:textId="09D79D3C" w:rsidR="00BF0FC5" w:rsidRPr="00EC171E" w:rsidRDefault="00BF0FC5" w:rsidP="00704544">
            <w:pPr>
              <w:rPr>
                <w:rFonts w:ascii="OCR A Extended" w:hAnsi="OCR A Extended"/>
              </w:rPr>
            </w:pPr>
            <w:r w:rsidRPr="00EC171E">
              <w:rPr>
                <w:rFonts w:ascii="OCR A Extended" w:hAnsi="OCR A Extended"/>
              </w:rPr>
              <w:t>In diesem Bereich werden alle Security relevanten Systeme ihren Platz finden. Dies können Kameras, Badge gesicherte Türen oder auch weitere Zutrittssysteme betreffen.</w:t>
            </w:r>
          </w:p>
        </w:tc>
      </w:tr>
      <w:tr w:rsidR="00BF0FC5" w:rsidRPr="00EC171E" w14:paraId="79E197B3" w14:textId="77777777" w:rsidTr="0062616C">
        <w:tc>
          <w:tcPr>
            <w:tcW w:w="4318" w:type="dxa"/>
          </w:tcPr>
          <w:p w14:paraId="402D0C2E" w14:textId="06CA4177" w:rsidR="00BF0FC5" w:rsidRPr="00EC171E" w:rsidRDefault="00BF0FC5" w:rsidP="00704544">
            <w:pPr>
              <w:rPr>
                <w:rFonts w:ascii="OCR A Extended" w:hAnsi="OCR A Extended"/>
              </w:rPr>
            </w:pPr>
            <w:r w:rsidRPr="00EC171E">
              <w:rPr>
                <w:rFonts w:ascii="OCR A Extended" w:hAnsi="OCR A Extended"/>
              </w:rPr>
              <w:t>Kassen</w:t>
            </w:r>
          </w:p>
        </w:tc>
        <w:tc>
          <w:tcPr>
            <w:tcW w:w="4182" w:type="dxa"/>
          </w:tcPr>
          <w:p w14:paraId="1B392232" w14:textId="0B78FFAC" w:rsidR="00BF0FC5" w:rsidRPr="00EC171E" w:rsidRDefault="00BF0FC5" w:rsidP="00704544">
            <w:pPr>
              <w:rPr>
                <w:rFonts w:ascii="OCR A Extended" w:hAnsi="OCR A Extended"/>
              </w:rPr>
            </w:pPr>
            <w:r w:rsidRPr="00EC171E">
              <w:rPr>
                <w:rFonts w:ascii="OCR A Extended" w:hAnsi="OCR A Extended"/>
              </w:rPr>
              <w:t>In diesem Bereich werden die Kassensysteme ihren Platz finden, welche über das Netzwerk angesteuert werden.</w:t>
            </w:r>
          </w:p>
        </w:tc>
      </w:tr>
      <w:tr w:rsidR="00BF0FC5" w:rsidRPr="00EC171E" w14:paraId="35654387" w14:textId="77777777" w:rsidTr="0062616C">
        <w:tc>
          <w:tcPr>
            <w:tcW w:w="4318" w:type="dxa"/>
          </w:tcPr>
          <w:p w14:paraId="276965A8" w14:textId="0C44F2AC" w:rsidR="00BF0FC5" w:rsidRPr="00EC171E" w:rsidRDefault="00BF0FC5" w:rsidP="00704544">
            <w:pPr>
              <w:rPr>
                <w:rFonts w:ascii="OCR A Extended" w:hAnsi="OCR A Extended"/>
              </w:rPr>
            </w:pPr>
            <w:r w:rsidRPr="00EC171E">
              <w:rPr>
                <w:rFonts w:ascii="OCR A Extended" w:hAnsi="OCR A Extended"/>
              </w:rPr>
              <w:t>DMZ</w:t>
            </w:r>
          </w:p>
        </w:tc>
        <w:tc>
          <w:tcPr>
            <w:tcW w:w="4182" w:type="dxa"/>
          </w:tcPr>
          <w:p w14:paraId="116D9E79" w14:textId="49632915" w:rsidR="00BF0FC5" w:rsidRPr="00EC171E" w:rsidRDefault="00BF0FC5" w:rsidP="00704544">
            <w:pPr>
              <w:rPr>
                <w:rFonts w:ascii="OCR A Extended" w:hAnsi="OCR A Extended"/>
              </w:rPr>
            </w:pPr>
            <w:r w:rsidRPr="00EC171E">
              <w:rPr>
                <w:rFonts w:ascii="OCR A Extended" w:hAnsi="OCR A Extended"/>
              </w:rPr>
              <w:t>In diesem Bereich werden die Server untergebracht, welche einen Internetzugang haben werden. Diese sind dann auch von ausserhalb der Firma erreichbar und beheimaten unteranderem auch die Firmen Website.</w:t>
            </w:r>
          </w:p>
        </w:tc>
      </w:tr>
    </w:tbl>
    <w:p w14:paraId="2F2E60E2" w14:textId="77777777" w:rsidR="00BE068B" w:rsidRPr="00EC171E" w:rsidRDefault="00BE068B" w:rsidP="00704544">
      <w:pPr>
        <w:rPr>
          <w:rFonts w:ascii="OCR A Extended" w:hAnsi="OCR A Extended"/>
        </w:rPr>
      </w:pPr>
    </w:p>
    <w:p w14:paraId="7D271D8F" w14:textId="497B6710" w:rsidR="00934EDE" w:rsidRPr="00EC171E" w:rsidRDefault="00934EDE" w:rsidP="00934EDE">
      <w:pPr>
        <w:pStyle w:val="berschrift3"/>
      </w:pPr>
      <w:bookmarkStart w:id="11" w:name="_Toc149238736"/>
      <w:r w:rsidRPr="00EC171E">
        <w:t>WAN</w:t>
      </w:r>
      <w:r w:rsidR="00A30DF9" w:rsidRPr="00EC171E">
        <w:t xml:space="preserve"> - Swisscom</w:t>
      </w:r>
      <w:bookmarkEnd w:id="11"/>
    </w:p>
    <w:tbl>
      <w:tblPr>
        <w:tblStyle w:val="Tabellenraster"/>
        <w:tblW w:w="0" w:type="auto"/>
        <w:tblLook w:val="04A0" w:firstRow="1" w:lastRow="0" w:firstColumn="1" w:lastColumn="0" w:noHBand="0" w:noVBand="1"/>
      </w:tblPr>
      <w:tblGrid>
        <w:gridCol w:w="4318"/>
        <w:gridCol w:w="4318"/>
      </w:tblGrid>
      <w:tr w:rsidR="00934EDE" w:rsidRPr="00EC171E" w14:paraId="01A29CB0" w14:textId="77777777" w:rsidTr="00934EDE">
        <w:tc>
          <w:tcPr>
            <w:tcW w:w="4318" w:type="dxa"/>
            <w:shd w:val="clear" w:color="auto" w:fill="A6A6A6" w:themeFill="background1" w:themeFillShade="A6"/>
          </w:tcPr>
          <w:p w14:paraId="16EFF4C7" w14:textId="58220040" w:rsidR="00934EDE" w:rsidRPr="00EC171E" w:rsidRDefault="00934EDE" w:rsidP="00934EDE">
            <w:pPr>
              <w:rPr>
                <w:rFonts w:ascii="OCR A Extended" w:hAnsi="OCR A Extended"/>
                <w:b/>
                <w:bCs/>
              </w:rPr>
            </w:pPr>
            <w:r w:rsidRPr="00EC171E">
              <w:rPr>
                <w:rFonts w:ascii="OCR A Extended" w:hAnsi="OCR A Extended"/>
                <w:b/>
                <w:bCs/>
              </w:rPr>
              <w:t>Typ / Bezeichnung</w:t>
            </w:r>
          </w:p>
        </w:tc>
        <w:tc>
          <w:tcPr>
            <w:tcW w:w="4318" w:type="dxa"/>
          </w:tcPr>
          <w:p w14:paraId="0E8E3C0E" w14:textId="30315966" w:rsidR="00934EDE" w:rsidRPr="00EC171E" w:rsidRDefault="00934EDE" w:rsidP="00934EDE">
            <w:pPr>
              <w:rPr>
                <w:rFonts w:ascii="OCR A Extended" w:hAnsi="OCR A Extended"/>
              </w:rPr>
            </w:pPr>
            <w:r w:rsidRPr="00EC171E">
              <w:rPr>
                <w:rFonts w:ascii="OCR A Extended" w:hAnsi="OCR A Extended"/>
              </w:rPr>
              <w:t>Internet-Anschluss</w:t>
            </w:r>
          </w:p>
        </w:tc>
      </w:tr>
      <w:tr w:rsidR="00934EDE" w:rsidRPr="00EC171E" w14:paraId="199FFD08" w14:textId="77777777" w:rsidTr="00934EDE">
        <w:tc>
          <w:tcPr>
            <w:tcW w:w="4318" w:type="dxa"/>
            <w:shd w:val="clear" w:color="auto" w:fill="A6A6A6" w:themeFill="background1" w:themeFillShade="A6"/>
          </w:tcPr>
          <w:p w14:paraId="5661B6DF" w14:textId="16134B0A" w:rsidR="00934EDE" w:rsidRPr="00EC171E" w:rsidRDefault="00934EDE" w:rsidP="00934EDE">
            <w:pPr>
              <w:rPr>
                <w:rFonts w:ascii="OCR A Extended" w:hAnsi="OCR A Extended"/>
                <w:b/>
                <w:bCs/>
              </w:rPr>
            </w:pPr>
            <w:r w:rsidRPr="00EC171E">
              <w:rPr>
                <w:rFonts w:ascii="OCR A Extended" w:hAnsi="OCR A Extended"/>
                <w:b/>
                <w:bCs/>
              </w:rPr>
              <w:t>Hersteller</w:t>
            </w:r>
          </w:p>
        </w:tc>
        <w:tc>
          <w:tcPr>
            <w:tcW w:w="4318" w:type="dxa"/>
          </w:tcPr>
          <w:p w14:paraId="7DB165EC" w14:textId="59D0F079" w:rsidR="00934EDE" w:rsidRPr="00EC171E" w:rsidRDefault="00934EDE" w:rsidP="00934EDE">
            <w:pPr>
              <w:rPr>
                <w:rFonts w:ascii="OCR A Extended" w:hAnsi="OCR A Extended"/>
              </w:rPr>
            </w:pPr>
            <w:r w:rsidRPr="00EC171E">
              <w:rPr>
                <w:rFonts w:ascii="OCR A Extended" w:hAnsi="OCR A Extended"/>
              </w:rPr>
              <w:t>Swisscom</w:t>
            </w:r>
          </w:p>
        </w:tc>
      </w:tr>
      <w:tr w:rsidR="00934EDE" w:rsidRPr="00EC171E" w14:paraId="5D8A25D3" w14:textId="77777777" w:rsidTr="00934EDE">
        <w:tc>
          <w:tcPr>
            <w:tcW w:w="4318" w:type="dxa"/>
            <w:shd w:val="clear" w:color="auto" w:fill="A6A6A6" w:themeFill="background1" w:themeFillShade="A6"/>
          </w:tcPr>
          <w:p w14:paraId="29BADDC5" w14:textId="13EF874F" w:rsidR="00934EDE" w:rsidRPr="00EC171E" w:rsidRDefault="00934EDE" w:rsidP="00934EDE">
            <w:pPr>
              <w:rPr>
                <w:rFonts w:ascii="OCR A Extended" w:hAnsi="OCR A Extended"/>
                <w:b/>
                <w:bCs/>
              </w:rPr>
            </w:pPr>
            <w:r w:rsidRPr="00EC171E">
              <w:rPr>
                <w:rFonts w:ascii="OCR A Extended" w:hAnsi="OCR A Extended"/>
                <w:b/>
                <w:bCs/>
              </w:rPr>
              <w:t>Verbindungstyp</w:t>
            </w:r>
          </w:p>
        </w:tc>
        <w:tc>
          <w:tcPr>
            <w:tcW w:w="4318" w:type="dxa"/>
          </w:tcPr>
          <w:p w14:paraId="00DA9B72" w14:textId="45721C4B" w:rsidR="00934EDE" w:rsidRPr="00EC171E" w:rsidRDefault="00A30DF9" w:rsidP="00934EDE">
            <w:pPr>
              <w:rPr>
                <w:rFonts w:ascii="OCR A Extended" w:hAnsi="OCR A Extended"/>
              </w:rPr>
            </w:pPr>
            <w:r w:rsidRPr="00EC171E">
              <w:rPr>
                <w:rFonts w:ascii="OCR A Extended" w:hAnsi="OCR A Extended"/>
              </w:rPr>
              <w:t>Ethernet</w:t>
            </w:r>
          </w:p>
        </w:tc>
      </w:tr>
      <w:tr w:rsidR="00934EDE" w:rsidRPr="00EC171E" w14:paraId="436AAE51" w14:textId="77777777" w:rsidTr="00934EDE">
        <w:tc>
          <w:tcPr>
            <w:tcW w:w="4318" w:type="dxa"/>
            <w:shd w:val="clear" w:color="auto" w:fill="A6A6A6" w:themeFill="background1" w:themeFillShade="A6"/>
          </w:tcPr>
          <w:p w14:paraId="3F51E4FB" w14:textId="63DBF097" w:rsidR="00934EDE" w:rsidRPr="00EC171E" w:rsidRDefault="00934EDE" w:rsidP="00934EDE">
            <w:pPr>
              <w:rPr>
                <w:rFonts w:ascii="OCR A Extended" w:hAnsi="OCR A Extended"/>
                <w:b/>
                <w:bCs/>
              </w:rPr>
            </w:pPr>
            <w:r w:rsidRPr="00EC171E">
              <w:rPr>
                <w:rFonts w:ascii="OCR A Extended" w:hAnsi="OCR A Extended"/>
                <w:b/>
                <w:bCs/>
              </w:rPr>
              <w:t>Abo Typ</w:t>
            </w:r>
          </w:p>
        </w:tc>
        <w:tc>
          <w:tcPr>
            <w:tcW w:w="4318" w:type="dxa"/>
          </w:tcPr>
          <w:p w14:paraId="43CA4FF8" w14:textId="238842E3" w:rsidR="00934EDE" w:rsidRPr="00EC171E" w:rsidRDefault="00A30DF9" w:rsidP="00934EDE">
            <w:pPr>
              <w:rPr>
                <w:rFonts w:ascii="OCR A Extended" w:hAnsi="OCR A Extended"/>
              </w:rPr>
            </w:pPr>
            <w:r w:rsidRPr="00EC171E">
              <w:rPr>
                <w:rFonts w:ascii="OCR A Extended" w:hAnsi="OCR A Extended"/>
              </w:rPr>
              <w:t>Unbekannt</w:t>
            </w:r>
          </w:p>
        </w:tc>
      </w:tr>
      <w:tr w:rsidR="00934EDE" w:rsidRPr="00EC171E" w14:paraId="690B17AB" w14:textId="77777777" w:rsidTr="00934EDE">
        <w:tc>
          <w:tcPr>
            <w:tcW w:w="4318" w:type="dxa"/>
            <w:shd w:val="clear" w:color="auto" w:fill="A6A6A6" w:themeFill="background1" w:themeFillShade="A6"/>
          </w:tcPr>
          <w:p w14:paraId="5F3A9C49" w14:textId="5AB2D907" w:rsidR="00934EDE" w:rsidRPr="00EC171E" w:rsidRDefault="00934EDE" w:rsidP="00934EDE">
            <w:pPr>
              <w:rPr>
                <w:rFonts w:ascii="OCR A Extended" w:hAnsi="OCR A Extended"/>
                <w:b/>
                <w:bCs/>
              </w:rPr>
            </w:pPr>
            <w:r w:rsidRPr="00EC171E">
              <w:rPr>
                <w:rFonts w:ascii="OCR A Extended" w:hAnsi="OCR A Extended"/>
                <w:b/>
                <w:bCs/>
              </w:rPr>
              <w:t>Netz</w:t>
            </w:r>
          </w:p>
        </w:tc>
        <w:tc>
          <w:tcPr>
            <w:tcW w:w="4318" w:type="dxa"/>
          </w:tcPr>
          <w:p w14:paraId="668A772E" w14:textId="33FFAF42" w:rsidR="00934EDE" w:rsidRPr="00EC171E" w:rsidRDefault="00A30DF9" w:rsidP="00934EDE">
            <w:pPr>
              <w:rPr>
                <w:rFonts w:ascii="OCR A Extended" w:hAnsi="OCR A Extended"/>
              </w:rPr>
            </w:pPr>
            <w:r w:rsidRPr="00EC171E">
              <w:rPr>
                <w:rFonts w:ascii="OCR A Extended" w:hAnsi="OCR A Extended"/>
              </w:rPr>
              <w:t>Unbekannt</w:t>
            </w:r>
          </w:p>
        </w:tc>
      </w:tr>
      <w:tr w:rsidR="00934EDE" w:rsidRPr="00EC171E" w14:paraId="17F19E27" w14:textId="77777777" w:rsidTr="00934EDE">
        <w:tc>
          <w:tcPr>
            <w:tcW w:w="4318" w:type="dxa"/>
            <w:shd w:val="clear" w:color="auto" w:fill="A6A6A6" w:themeFill="background1" w:themeFillShade="A6"/>
          </w:tcPr>
          <w:p w14:paraId="537CF5B9" w14:textId="5D12F716" w:rsidR="00934EDE" w:rsidRPr="00EC171E" w:rsidRDefault="00934EDE" w:rsidP="00934EDE">
            <w:pPr>
              <w:rPr>
                <w:rFonts w:ascii="OCR A Extended" w:hAnsi="OCR A Extended"/>
                <w:b/>
                <w:bCs/>
              </w:rPr>
            </w:pPr>
            <w:r w:rsidRPr="00EC171E">
              <w:rPr>
                <w:rFonts w:ascii="OCR A Extended" w:hAnsi="OCR A Extended"/>
                <w:b/>
                <w:bCs/>
              </w:rPr>
              <w:t>Netzmaske</w:t>
            </w:r>
          </w:p>
        </w:tc>
        <w:tc>
          <w:tcPr>
            <w:tcW w:w="4318" w:type="dxa"/>
          </w:tcPr>
          <w:p w14:paraId="7BEB964A" w14:textId="1DCBF13F" w:rsidR="00934EDE" w:rsidRPr="00EC171E" w:rsidRDefault="00A30DF9" w:rsidP="00934EDE">
            <w:pPr>
              <w:rPr>
                <w:rFonts w:ascii="OCR A Extended" w:hAnsi="OCR A Extended"/>
              </w:rPr>
            </w:pPr>
            <w:r w:rsidRPr="00EC171E">
              <w:rPr>
                <w:rFonts w:ascii="OCR A Extended" w:hAnsi="OCR A Extended"/>
              </w:rPr>
              <w:t>Unbekannt</w:t>
            </w:r>
          </w:p>
        </w:tc>
      </w:tr>
      <w:tr w:rsidR="00934EDE" w:rsidRPr="00EC171E" w14:paraId="26BCAD00" w14:textId="77777777" w:rsidTr="00934EDE">
        <w:tc>
          <w:tcPr>
            <w:tcW w:w="4318" w:type="dxa"/>
            <w:shd w:val="clear" w:color="auto" w:fill="A6A6A6" w:themeFill="background1" w:themeFillShade="A6"/>
          </w:tcPr>
          <w:p w14:paraId="2515AC54" w14:textId="5C05387E" w:rsidR="00934EDE" w:rsidRPr="00EC171E" w:rsidRDefault="00934EDE" w:rsidP="00934EDE">
            <w:pPr>
              <w:rPr>
                <w:rFonts w:ascii="OCR A Extended" w:hAnsi="OCR A Extended"/>
                <w:b/>
                <w:bCs/>
              </w:rPr>
            </w:pPr>
            <w:r w:rsidRPr="00EC171E">
              <w:rPr>
                <w:rFonts w:ascii="OCR A Extended" w:hAnsi="OCR A Extended"/>
                <w:b/>
                <w:bCs/>
              </w:rPr>
              <w:t>Fixe-IP-Adressen</w:t>
            </w:r>
          </w:p>
        </w:tc>
        <w:tc>
          <w:tcPr>
            <w:tcW w:w="4318" w:type="dxa"/>
          </w:tcPr>
          <w:p w14:paraId="4B80C970" w14:textId="7546190E" w:rsidR="00934EDE" w:rsidRPr="00EC171E" w:rsidRDefault="00A30DF9" w:rsidP="00934EDE">
            <w:pPr>
              <w:rPr>
                <w:rFonts w:ascii="OCR A Extended" w:hAnsi="OCR A Extended"/>
              </w:rPr>
            </w:pPr>
            <w:r w:rsidRPr="00EC171E">
              <w:rPr>
                <w:rFonts w:ascii="OCR A Extended" w:hAnsi="OCR A Extended"/>
              </w:rPr>
              <w:t>Fixe IP</w:t>
            </w:r>
          </w:p>
        </w:tc>
      </w:tr>
      <w:tr w:rsidR="00934EDE" w:rsidRPr="00EC171E" w14:paraId="38E1ADBB" w14:textId="77777777" w:rsidTr="00934EDE">
        <w:tc>
          <w:tcPr>
            <w:tcW w:w="4318" w:type="dxa"/>
            <w:shd w:val="clear" w:color="auto" w:fill="A6A6A6" w:themeFill="background1" w:themeFillShade="A6"/>
          </w:tcPr>
          <w:p w14:paraId="78D8C984" w14:textId="19F07271" w:rsidR="00934EDE" w:rsidRPr="00EC171E" w:rsidRDefault="00934EDE" w:rsidP="00934EDE">
            <w:pPr>
              <w:rPr>
                <w:rFonts w:ascii="OCR A Extended" w:hAnsi="OCR A Extended"/>
                <w:b/>
                <w:bCs/>
              </w:rPr>
            </w:pPr>
            <w:r w:rsidRPr="00EC171E">
              <w:rPr>
                <w:rFonts w:ascii="OCR A Extended" w:hAnsi="OCR A Extended"/>
                <w:b/>
                <w:bCs/>
              </w:rPr>
              <w:t>DNS</w:t>
            </w:r>
          </w:p>
        </w:tc>
        <w:tc>
          <w:tcPr>
            <w:tcW w:w="4318" w:type="dxa"/>
          </w:tcPr>
          <w:p w14:paraId="2FB7CA89" w14:textId="28EFC85C" w:rsidR="00934EDE" w:rsidRPr="00EC171E" w:rsidRDefault="00A30DF9" w:rsidP="00934EDE">
            <w:pPr>
              <w:rPr>
                <w:rFonts w:ascii="OCR A Extended" w:hAnsi="OCR A Extended"/>
              </w:rPr>
            </w:pPr>
            <w:r w:rsidRPr="00EC171E">
              <w:rPr>
                <w:rFonts w:ascii="OCR A Extended" w:hAnsi="OCR A Extended"/>
              </w:rPr>
              <w:t>8.8.8.8</w:t>
            </w:r>
          </w:p>
        </w:tc>
      </w:tr>
      <w:tr w:rsidR="00934EDE" w:rsidRPr="00EC171E" w14:paraId="4C584C91" w14:textId="77777777" w:rsidTr="00934EDE">
        <w:tc>
          <w:tcPr>
            <w:tcW w:w="4318" w:type="dxa"/>
            <w:shd w:val="clear" w:color="auto" w:fill="A6A6A6" w:themeFill="background1" w:themeFillShade="A6"/>
          </w:tcPr>
          <w:p w14:paraId="352EB561" w14:textId="671C590A" w:rsidR="00934EDE" w:rsidRPr="00EC171E" w:rsidRDefault="00934EDE" w:rsidP="00934EDE">
            <w:pPr>
              <w:rPr>
                <w:rFonts w:ascii="OCR A Extended" w:hAnsi="OCR A Extended"/>
                <w:b/>
                <w:bCs/>
              </w:rPr>
            </w:pPr>
            <w:r w:rsidRPr="00EC171E">
              <w:rPr>
                <w:rFonts w:ascii="OCR A Extended" w:hAnsi="OCR A Extended"/>
                <w:b/>
                <w:bCs/>
              </w:rPr>
              <w:t>Business Support</w:t>
            </w:r>
          </w:p>
        </w:tc>
        <w:tc>
          <w:tcPr>
            <w:tcW w:w="4318" w:type="dxa"/>
          </w:tcPr>
          <w:p w14:paraId="5BF11FA8" w14:textId="2FC71327" w:rsidR="00934EDE" w:rsidRPr="00EC171E" w:rsidRDefault="00A30DF9" w:rsidP="00934EDE">
            <w:pPr>
              <w:rPr>
                <w:rFonts w:ascii="OCR A Extended" w:hAnsi="OCR A Extended"/>
              </w:rPr>
            </w:pPr>
            <w:r w:rsidRPr="00EC171E">
              <w:rPr>
                <w:rFonts w:ascii="OCR A Extended" w:hAnsi="OCR A Extended"/>
              </w:rPr>
              <w:t>Nein</w:t>
            </w:r>
          </w:p>
        </w:tc>
      </w:tr>
    </w:tbl>
    <w:p w14:paraId="1A53505C" w14:textId="77777777" w:rsidR="00934EDE" w:rsidRPr="00EC171E" w:rsidRDefault="00934EDE" w:rsidP="00934EDE">
      <w:pPr>
        <w:rPr>
          <w:rFonts w:ascii="OCR A Extended" w:hAnsi="OCR A Extended"/>
        </w:rPr>
      </w:pPr>
    </w:p>
    <w:p w14:paraId="57A289BA" w14:textId="2AA02D83" w:rsidR="00A30DF9" w:rsidRPr="00EC171E" w:rsidRDefault="00A30DF9" w:rsidP="00A30DF9">
      <w:pPr>
        <w:pStyle w:val="berschrift3"/>
      </w:pPr>
      <w:bookmarkStart w:id="12" w:name="_Toc149238737"/>
      <w:r w:rsidRPr="00EC171E">
        <w:lastRenderedPageBreak/>
        <w:t>LAN</w:t>
      </w:r>
      <w:bookmarkEnd w:id="12"/>
    </w:p>
    <w:tbl>
      <w:tblPr>
        <w:tblStyle w:val="Tabellenraster"/>
        <w:tblW w:w="0" w:type="auto"/>
        <w:tblLook w:val="04A0" w:firstRow="1" w:lastRow="0" w:firstColumn="1" w:lastColumn="0" w:noHBand="0" w:noVBand="1"/>
      </w:tblPr>
      <w:tblGrid>
        <w:gridCol w:w="4318"/>
        <w:gridCol w:w="4318"/>
      </w:tblGrid>
      <w:tr w:rsidR="00A30DF9" w:rsidRPr="00EC171E" w14:paraId="3B5FD30C" w14:textId="77777777" w:rsidTr="00A30DF9">
        <w:tc>
          <w:tcPr>
            <w:tcW w:w="4318" w:type="dxa"/>
            <w:shd w:val="clear" w:color="auto" w:fill="A6A6A6" w:themeFill="background1" w:themeFillShade="A6"/>
          </w:tcPr>
          <w:p w14:paraId="05E0CA49" w14:textId="273C5949" w:rsidR="00A30DF9" w:rsidRPr="00EC171E" w:rsidRDefault="00A30DF9" w:rsidP="00A30DF9">
            <w:pPr>
              <w:rPr>
                <w:rFonts w:ascii="OCR A Extended" w:hAnsi="OCR A Extended"/>
                <w:b/>
                <w:bCs/>
              </w:rPr>
            </w:pPr>
            <w:r w:rsidRPr="00EC171E">
              <w:rPr>
                <w:rFonts w:ascii="OCR A Extended" w:hAnsi="OCR A Extended"/>
                <w:b/>
                <w:bCs/>
              </w:rPr>
              <w:t>Typ / Bezeichnung</w:t>
            </w:r>
          </w:p>
        </w:tc>
        <w:tc>
          <w:tcPr>
            <w:tcW w:w="4318" w:type="dxa"/>
          </w:tcPr>
          <w:p w14:paraId="1BBCF716" w14:textId="18BB0D6A" w:rsidR="00A30DF9" w:rsidRPr="00EC171E" w:rsidRDefault="00A30DF9" w:rsidP="00A30DF9">
            <w:pPr>
              <w:rPr>
                <w:rFonts w:ascii="OCR A Extended" w:hAnsi="OCR A Extended"/>
              </w:rPr>
            </w:pPr>
            <w:r w:rsidRPr="00EC171E">
              <w:rPr>
                <w:rFonts w:ascii="OCR A Extended" w:hAnsi="OCR A Extended"/>
              </w:rPr>
              <w:t>Clients</w:t>
            </w:r>
          </w:p>
        </w:tc>
      </w:tr>
      <w:tr w:rsidR="00A30DF9" w:rsidRPr="00EC171E" w14:paraId="53686273" w14:textId="77777777" w:rsidTr="00A30DF9">
        <w:tc>
          <w:tcPr>
            <w:tcW w:w="4318" w:type="dxa"/>
            <w:shd w:val="clear" w:color="auto" w:fill="A6A6A6" w:themeFill="background1" w:themeFillShade="A6"/>
          </w:tcPr>
          <w:p w14:paraId="663034D8" w14:textId="6D119A6A" w:rsidR="00A30DF9" w:rsidRPr="00EC171E" w:rsidRDefault="00A30DF9" w:rsidP="00A30DF9">
            <w:pPr>
              <w:rPr>
                <w:rFonts w:ascii="OCR A Extended" w:hAnsi="OCR A Extended"/>
                <w:b/>
                <w:bCs/>
              </w:rPr>
            </w:pPr>
            <w:r w:rsidRPr="00EC171E">
              <w:rPr>
                <w:rFonts w:ascii="OCR A Extended" w:hAnsi="OCR A Extended"/>
                <w:b/>
                <w:bCs/>
              </w:rPr>
              <w:t>Hersteller</w:t>
            </w:r>
          </w:p>
        </w:tc>
        <w:tc>
          <w:tcPr>
            <w:tcW w:w="4318" w:type="dxa"/>
          </w:tcPr>
          <w:p w14:paraId="6268393A" w14:textId="5295E3CF" w:rsidR="00A30DF9" w:rsidRPr="00EC171E" w:rsidRDefault="00A30DF9" w:rsidP="00A30DF9">
            <w:pPr>
              <w:rPr>
                <w:rFonts w:ascii="OCR A Extended" w:hAnsi="OCR A Extended"/>
              </w:rPr>
            </w:pPr>
            <w:proofErr w:type="spellStart"/>
            <w:r w:rsidRPr="00EC171E">
              <w:rPr>
                <w:rFonts w:ascii="OCR A Extended" w:hAnsi="OCR A Extended"/>
              </w:rPr>
              <w:t>Unknown</w:t>
            </w:r>
            <w:proofErr w:type="spellEnd"/>
          </w:p>
        </w:tc>
      </w:tr>
      <w:tr w:rsidR="00A30DF9" w:rsidRPr="00EC171E" w14:paraId="729BF0A0" w14:textId="77777777" w:rsidTr="00A30DF9">
        <w:tc>
          <w:tcPr>
            <w:tcW w:w="4318" w:type="dxa"/>
            <w:shd w:val="clear" w:color="auto" w:fill="A6A6A6" w:themeFill="background1" w:themeFillShade="A6"/>
          </w:tcPr>
          <w:p w14:paraId="6695C3B2" w14:textId="784B71AC" w:rsidR="00A30DF9" w:rsidRPr="00EC171E" w:rsidRDefault="00A30DF9" w:rsidP="00A30DF9">
            <w:pPr>
              <w:rPr>
                <w:rFonts w:ascii="OCR A Extended" w:hAnsi="OCR A Extended"/>
                <w:b/>
                <w:bCs/>
              </w:rPr>
            </w:pPr>
            <w:r w:rsidRPr="00EC171E">
              <w:rPr>
                <w:rFonts w:ascii="OCR A Extended" w:hAnsi="OCR A Extended"/>
                <w:b/>
                <w:bCs/>
              </w:rPr>
              <w:t>IP-Adresse</w:t>
            </w:r>
          </w:p>
        </w:tc>
        <w:tc>
          <w:tcPr>
            <w:tcW w:w="4318" w:type="dxa"/>
          </w:tcPr>
          <w:p w14:paraId="1A816F6A" w14:textId="79B1DF18" w:rsidR="00A30DF9" w:rsidRPr="00EC171E" w:rsidRDefault="00A30DF9" w:rsidP="00A30DF9">
            <w:pPr>
              <w:rPr>
                <w:rFonts w:ascii="OCR A Extended" w:hAnsi="OCR A Extended"/>
              </w:rPr>
            </w:pPr>
            <w:r w:rsidRPr="00EC171E">
              <w:rPr>
                <w:rFonts w:ascii="OCR A Extended" w:hAnsi="OCR A Extended"/>
              </w:rPr>
              <w:t>172.16.16.0/24</w:t>
            </w:r>
          </w:p>
        </w:tc>
      </w:tr>
      <w:tr w:rsidR="00A30DF9" w:rsidRPr="00EC171E" w14:paraId="00CE6BF3" w14:textId="77777777" w:rsidTr="00A30DF9">
        <w:tc>
          <w:tcPr>
            <w:tcW w:w="4318" w:type="dxa"/>
            <w:shd w:val="clear" w:color="auto" w:fill="A6A6A6" w:themeFill="background1" w:themeFillShade="A6"/>
          </w:tcPr>
          <w:p w14:paraId="6C0C4392" w14:textId="2E35B05F" w:rsidR="00A30DF9" w:rsidRPr="00EC171E" w:rsidRDefault="00A30DF9" w:rsidP="00A30DF9">
            <w:pPr>
              <w:rPr>
                <w:rFonts w:ascii="OCR A Extended" w:hAnsi="OCR A Extended"/>
                <w:b/>
                <w:bCs/>
              </w:rPr>
            </w:pPr>
            <w:r w:rsidRPr="00EC171E">
              <w:rPr>
                <w:rFonts w:ascii="OCR A Extended" w:hAnsi="OCR A Extended"/>
                <w:b/>
                <w:bCs/>
              </w:rPr>
              <w:t>Netzmaske</w:t>
            </w:r>
          </w:p>
        </w:tc>
        <w:tc>
          <w:tcPr>
            <w:tcW w:w="4318" w:type="dxa"/>
          </w:tcPr>
          <w:p w14:paraId="2D892147" w14:textId="7A79EB6F" w:rsidR="00A30DF9" w:rsidRPr="00EC171E" w:rsidRDefault="00A30DF9" w:rsidP="00A30DF9">
            <w:pPr>
              <w:rPr>
                <w:rFonts w:ascii="OCR A Extended" w:hAnsi="OCR A Extended"/>
              </w:rPr>
            </w:pPr>
            <w:r w:rsidRPr="00EC171E">
              <w:rPr>
                <w:rFonts w:ascii="OCR A Extended" w:hAnsi="OCR A Extended"/>
              </w:rPr>
              <w:t>255.255.255.0</w:t>
            </w:r>
          </w:p>
        </w:tc>
      </w:tr>
      <w:tr w:rsidR="00A30DF9" w:rsidRPr="00EC171E" w14:paraId="4C7D3138" w14:textId="77777777" w:rsidTr="00A30DF9">
        <w:tc>
          <w:tcPr>
            <w:tcW w:w="4318" w:type="dxa"/>
            <w:shd w:val="clear" w:color="auto" w:fill="A6A6A6" w:themeFill="background1" w:themeFillShade="A6"/>
          </w:tcPr>
          <w:p w14:paraId="6DEEA57E" w14:textId="7E167D19" w:rsidR="00A30DF9" w:rsidRPr="00EC171E" w:rsidRDefault="00A30DF9" w:rsidP="00A30DF9">
            <w:pPr>
              <w:rPr>
                <w:rFonts w:ascii="OCR A Extended" w:hAnsi="OCR A Extended"/>
                <w:b/>
                <w:bCs/>
              </w:rPr>
            </w:pPr>
            <w:r w:rsidRPr="00EC171E">
              <w:rPr>
                <w:rFonts w:ascii="OCR A Extended" w:hAnsi="OCR A Extended"/>
                <w:b/>
                <w:bCs/>
              </w:rPr>
              <w:t>DHCP</w:t>
            </w:r>
          </w:p>
        </w:tc>
        <w:tc>
          <w:tcPr>
            <w:tcW w:w="4318" w:type="dxa"/>
          </w:tcPr>
          <w:p w14:paraId="774FD3CC" w14:textId="5CD8C1D3" w:rsidR="00A30DF9" w:rsidRPr="00EC171E" w:rsidRDefault="00A30DF9" w:rsidP="00A30DF9">
            <w:pPr>
              <w:rPr>
                <w:rFonts w:ascii="OCR A Extended" w:hAnsi="OCR A Extended"/>
              </w:rPr>
            </w:pPr>
            <w:r w:rsidRPr="00EC171E">
              <w:rPr>
                <w:rFonts w:ascii="OCR A Extended" w:hAnsi="OCR A Extended"/>
              </w:rPr>
              <w:t>Ja</w:t>
            </w:r>
          </w:p>
        </w:tc>
      </w:tr>
      <w:tr w:rsidR="00A30DF9" w:rsidRPr="00EC171E" w14:paraId="14D343B5" w14:textId="77777777" w:rsidTr="00A30DF9">
        <w:tc>
          <w:tcPr>
            <w:tcW w:w="4318" w:type="dxa"/>
            <w:shd w:val="clear" w:color="auto" w:fill="A6A6A6" w:themeFill="background1" w:themeFillShade="A6"/>
          </w:tcPr>
          <w:p w14:paraId="1AA1EC0A" w14:textId="65E96164" w:rsidR="00A30DF9" w:rsidRPr="00EC171E" w:rsidRDefault="00A30DF9" w:rsidP="00A30DF9">
            <w:pPr>
              <w:rPr>
                <w:rFonts w:ascii="OCR A Extended" w:hAnsi="OCR A Extended"/>
                <w:b/>
                <w:bCs/>
              </w:rPr>
            </w:pPr>
            <w:r w:rsidRPr="00EC171E">
              <w:rPr>
                <w:rFonts w:ascii="OCR A Extended" w:hAnsi="OCR A Extended"/>
                <w:b/>
                <w:bCs/>
              </w:rPr>
              <w:t>DHCP-</w:t>
            </w:r>
            <w:proofErr w:type="spellStart"/>
            <w:r w:rsidRPr="00EC171E">
              <w:rPr>
                <w:rFonts w:ascii="OCR A Extended" w:hAnsi="OCR A Extended"/>
                <w:b/>
                <w:bCs/>
              </w:rPr>
              <w:t>Scope</w:t>
            </w:r>
            <w:proofErr w:type="spellEnd"/>
          </w:p>
        </w:tc>
        <w:tc>
          <w:tcPr>
            <w:tcW w:w="4318" w:type="dxa"/>
          </w:tcPr>
          <w:p w14:paraId="50E8FA32" w14:textId="600615C3" w:rsidR="00A30DF9" w:rsidRPr="00EC171E" w:rsidRDefault="00A30DF9" w:rsidP="00A30DF9">
            <w:pPr>
              <w:rPr>
                <w:rFonts w:ascii="OCR A Extended" w:hAnsi="OCR A Extended"/>
              </w:rPr>
            </w:pPr>
            <w:r w:rsidRPr="00EC171E">
              <w:rPr>
                <w:rFonts w:ascii="OCR A Extended" w:hAnsi="OCR A Extended"/>
              </w:rPr>
              <w:t>172.16.16.20 – 172.16.16.200</w:t>
            </w:r>
          </w:p>
        </w:tc>
      </w:tr>
      <w:tr w:rsidR="00A30DF9" w:rsidRPr="00EC171E" w14:paraId="1019EBB6" w14:textId="77777777" w:rsidTr="00A30DF9">
        <w:tc>
          <w:tcPr>
            <w:tcW w:w="4318" w:type="dxa"/>
            <w:shd w:val="clear" w:color="auto" w:fill="A6A6A6" w:themeFill="background1" w:themeFillShade="A6"/>
          </w:tcPr>
          <w:p w14:paraId="4DE56752" w14:textId="5F9A7019" w:rsidR="00A30DF9" w:rsidRPr="00EC171E" w:rsidRDefault="00A30DF9" w:rsidP="00A30DF9">
            <w:pPr>
              <w:rPr>
                <w:rFonts w:ascii="OCR A Extended" w:hAnsi="OCR A Extended"/>
                <w:b/>
                <w:bCs/>
              </w:rPr>
            </w:pPr>
            <w:r w:rsidRPr="00EC171E">
              <w:rPr>
                <w:rFonts w:ascii="OCR A Extended" w:hAnsi="OCR A Extended"/>
                <w:b/>
                <w:bCs/>
              </w:rPr>
              <w:t>DNS</w:t>
            </w:r>
          </w:p>
        </w:tc>
        <w:tc>
          <w:tcPr>
            <w:tcW w:w="4318" w:type="dxa"/>
          </w:tcPr>
          <w:p w14:paraId="74B99F1C" w14:textId="27386D3E" w:rsidR="00A30DF9" w:rsidRPr="00EC171E" w:rsidRDefault="00A30DF9" w:rsidP="00A30DF9">
            <w:pPr>
              <w:rPr>
                <w:rFonts w:ascii="OCR A Extended" w:hAnsi="OCR A Extended"/>
              </w:rPr>
            </w:pPr>
            <w:r w:rsidRPr="00EC171E">
              <w:rPr>
                <w:rFonts w:ascii="OCR A Extended" w:hAnsi="OCR A Extended"/>
              </w:rPr>
              <w:t>172.16.18.25</w:t>
            </w:r>
          </w:p>
        </w:tc>
      </w:tr>
      <w:tr w:rsidR="00A30DF9" w:rsidRPr="00EC171E" w14:paraId="0FC9E590" w14:textId="77777777" w:rsidTr="00A30DF9">
        <w:tc>
          <w:tcPr>
            <w:tcW w:w="4318" w:type="dxa"/>
            <w:shd w:val="clear" w:color="auto" w:fill="A6A6A6" w:themeFill="background1" w:themeFillShade="A6"/>
          </w:tcPr>
          <w:p w14:paraId="08C3FCA3" w14:textId="09F8750B" w:rsidR="00A30DF9" w:rsidRPr="00EC171E" w:rsidRDefault="00A30DF9" w:rsidP="00A30DF9">
            <w:pPr>
              <w:rPr>
                <w:rFonts w:ascii="OCR A Extended" w:hAnsi="OCR A Extended"/>
                <w:b/>
                <w:bCs/>
              </w:rPr>
            </w:pPr>
            <w:r w:rsidRPr="00EC171E">
              <w:rPr>
                <w:rFonts w:ascii="OCR A Extended" w:hAnsi="OCR A Extended"/>
                <w:b/>
                <w:bCs/>
              </w:rPr>
              <w:t>Default Gateway</w:t>
            </w:r>
          </w:p>
        </w:tc>
        <w:tc>
          <w:tcPr>
            <w:tcW w:w="4318" w:type="dxa"/>
          </w:tcPr>
          <w:p w14:paraId="61BFA280" w14:textId="6EF3EAE8" w:rsidR="00A30DF9" w:rsidRPr="00EC171E" w:rsidRDefault="00A30DF9" w:rsidP="00A30DF9">
            <w:pPr>
              <w:rPr>
                <w:rFonts w:ascii="OCR A Extended" w:hAnsi="OCR A Extended"/>
              </w:rPr>
            </w:pPr>
            <w:r w:rsidRPr="00EC171E">
              <w:rPr>
                <w:rFonts w:ascii="OCR A Extended" w:hAnsi="OCR A Extended"/>
              </w:rPr>
              <w:t>172.16.16.1</w:t>
            </w:r>
          </w:p>
        </w:tc>
      </w:tr>
      <w:tr w:rsidR="00A30DF9" w:rsidRPr="00EC171E" w14:paraId="46970C66" w14:textId="77777777" w:rsidTr="00A30DF9">
        <w:tc>
          <w:tcPr>
            <w:tcW w:w="4318" w:type="dxa"/>
            <w:shd w:val="clear" w:color="auto" w:fill="A6A6A6" w:themeFill="background1" w:themeFillShade="A6"/>
          </w:tcPr>
          <w:p w14:paraId="67611929" w14:textId="767CF246" w:rsidR="00A30DF9" w:rsidRPr="00EC171E" w:rsidRDefault="00A30DF9" w:rsidP="00A30DF9">
            <w:pPr>
              <w:rPr>
                <w:rFonts w:ascii="OCR A Extended" w:hAnsi="OCR A Extended"/>
                <w:b/>
                <w:bCs/>
              </w:rPr>
            </w:pPr>
            <w:r w:rsidRPr="00EC171E">
              <w:rPr>
                <w:rFonts w:ascii="OCR A Extended" w:hAnsi="OCR A Extended"/>
                <w:b/>
                <w:bCs/>
              </w:rPr>
              <w:t>VLAN</w:t>
            </w:r>
          </w:p>
        </w:tc>
        <w:tc>
          <w:tcPr>
            <w:tcW w:w="4318" w:type="dxa"/>
          </w:tcPr>
          <w:p w14:paraId="130F21F9" w14:textId="40E6274B" w:rsidR="00A30DF9" w:rsidRPr="00EC171E" w:rsidRDefault="00A30DF9" w:rsidP="00A30DF9">
            <w:pPr>
              <w:rPr>
                <w:rFonts w:ascii="OCR A Extended" w:hAnsi="OCR A Extended"/>
              </w:rPr>
            </w:pPr>
            <w:r w:rsidRPr="00EC171E">
              <w:rPr>
                <w:rFonts w:ascii="OCR A Extended" w:hAnsi="OCR A Extended"/>
              </w:rPr>
              <w:t>16</w:t>
            </w:r>
          </w:p>
        </w:tc>
      </w:tr>
    </w:tbl>
    <w:p w14:paraId="7D90DBCB" w14:textId="5F0A818C" w:rsidR="00A30DF9" w:rsidRPr="00EC171E" w:rsidRDefault="00A30DF9" w:rsidP="00A30DF9">
      <w:pPr>
        <w:rPr>
          <w:rFonts w:ascii="OCR A Extended" w:hAnsi="OCR A Extended"/>
        </w:rPr>
      </w:pPr>
    </w:p>
    <w:tbl>
      <w:tblPr>
        <w:tblStyle w:val="Tabellenraster"/>
        <w:tblW w:w="0" w:type="auto"/>
        <w:tblLook w:val="04A0" w:firstRow="1" w:lastRow="0" w:firstColumn="1" w:lastColumn="0" w:noHBand="0" w:noVBand="1"/>
      </w:tblPr>
      <w:tblGrid>
        <w:gridCol w:w="4318"/>
        <w:gridCol w:w="4318"/>
      </w:tblGrid>
      <w:tr w:rsidR="00A30DF9" w:rsidRPr="00EC171E" w14:paraId="0D15CB5B" w14:textId="77777777" w:rsidTr="004204BC">
        <w:tc>
          <w:tcPr>
            <w:tcW w:w="4318" w:type="dxa"/>
            <w:shd w:val="clear" w:color="auto" w:fill="A6A6A6" w:themeFill="background1" w:themeFillShade="A6"/>
          </w:tcPr>
          <w:p w14:paraId="7A36F274" w14:textId="77777777" w:rsidR="00A30DF9" w:rsidRPr="00EC171E" w:rsidRDefault="00A30DF9" w:rsidP="004204BC">
            <w:pPr>
              <w:rPr>
                <w:rFonts w:ascii="OCR A Extended" w:hAnsi="OCR A Extended"/>
                <w:b/>
                <w:bCs/>
              </w:rPr>
            </w:pPr>
            <w:r w:rsidRPr="00EC171E">
              <w:rPr>
                <w:rFonts w:ascii="OCR A Extended" w:hAnsi="OCR A Extended"/>
                <w:b/>
                <w:bCs/>
              </w:rPr>
              <w:t>Typ / Bezeichnung</w:t>
            </w:r>
          </w:p>
        </w:tc>
        <w:tc>
          <w:tcPr>
            <w:tcW w:w="4318" w:type="dxa"/>
          </w:tcPr>
          <w:p w14:paraId="290056FC" w14:textId="24BFA546" w:rsidR="00A30DF9" w:rsidRPr="00EC171E" w:rsidRDefault="00A30DF9" w:rsidP="004204BC">
            <w:pPr>
              <w:rPr>
                <w:rFonts w:ascii="OCR A Extended" w:hAnsi="OCR A Extended"/>
              </w:rPr>
            </w:pPr>
            <w:r w:rsidRPr="00EC171E">
              <w:rPr>
                <w:rFonts w:ascii="OCR A Extended" w:hAnsi="OCR A Extended"/>
              </w:rPr>
              <w:t>Printer</w:t>
            </w:r>
          </w:p>
        </w:tc>
      </w:tr>
      <w:tr w:rsidR="00A30DF9" w:rsidRPr="00EC171E" w14:paraId="5FCDD124" w14:textId="77777777" w:rsidTr="004204BC">
        <w:tc>
          <w:tcPr>
            <w:tcW w:w="4318" w:type="dxa"/>
            <w:shd w:val="clear" w:color="auto" w:fill="A6A6A6" w:themeFill="background1" w:themeFillShade="A6"/>
          </w:tcPr>
          <w:p w14:paraId="18271251" w14:textId="77777777" w:rsidR="00A30DF9" w:rsidRPr="00EC171E" w:rsidRDefault="00A30DF9" w:rsidP="004204BC">
            <w:pPr>
              <w:rPr>
                <w:rFonts w:ascii="OCR A Extended" w:hAnsi="OCR A Extended"/>
                <w:b/>
                <w:bCs/>
              </w:rPr>
            </w:pPr>
            <w:r w:rsidRPr="00EC171E">
              <w:rPr>
                <w:rFonts w:ascii="OCR A Extended" w:hAnsi="OCR A Extended"/>
                <w:b/>
                <w:bCs/>
              </w:rPr>
              <w:t>Hersteller</w:t>
            </w:r>
          </w:p>
        </w:tc>
        <w:tc>
          <w:tcPr>
            <w:tcW w:w="4318" w:type="dxa"/>
          </w:tcPr>
          <w:p w14:paraId="2DF66001" w14:textId="24E023E6" w:rsidR="00A30DF9" w:rsidRPr="00EC171E" w:rsidRDefault="00A30DF9" w:rsidP="004204BC">
            <w:pPr>
              <w:rPr>
                <w:rFonts w:ascii="OCR A Extended" w:hAnsi="OCR A Extended"/>
              </w:rPr>
            </w:pPr>
            <w:proofErr w:type="spellStart"/>
            <w:r w:rsidRPr="00EC171E">
              <w:rPr>
                <w:rFonts w:ascii="OCR A Extended" w:hAnsi="OCR A Extended"/>
              </w:rPr>
              <w:t>Unknown</w:t>
            </w:r>
            <w:proofErr w:type="spellEnd"/>
          </w:p>
        </w:tc>
      </w:tr>
      <w:tr w:rsidR="00A30DF9" w:rsidRPr="00EC171E" w14:paraId="304C43DC" w14:textId="77777777" w:rsidTr="004204BC">
        <w:tc>
          <w:tcPr>
            <w:tcW w:w="4318" w:type="dxa"/>
            <w:shd w:val="clear" w:color="auto" w:fill="A6A6A6" w:themeFill="background1" w:themeFillShade="A6"/>
          </w:tcPr>
          <w:p w14:paraId="75DD368E" w14:textId="77777777" w:rsidR="00A30DF9" w:rsidRPr="00EC171E" w:rsidRDefault="00A30DF9" w:rsidP="004204BC">
            <w:pPr>
              <w:rPr>
                <w:rFonts w:ascii="OCR A Extended" w:hAnsi="OCR A Extended"/>
                <w:b/>
                <w:bCs/>
              </w:rPr>
            </w:pPr>
            <w:r w:rsidRPr="00EC171E">
              <w:rPr>
                <w:rFonts w:ascii="OCR A Extended" w:hAnsi="OCR A Extended"/>
                <w:b/>
                <w:bCs/>
              </w:rPr>
              <w:t>IP-Adresse</w:t>
            </w:r>
          </w:p>
        </w:tc>
        <w:tc>
          <w:tcPr>
            <w:tcW w:w="4318" w:type="dxa"/>
          </w:tcPr>
          <w:p w14:paraId="4282D5AE" w14:textId="494BA7E2" w:rsidR="00A30DF9" w:rsidRPr="00EC171E" w:rsidRDefault="00A30DF9" w:rsidP="004204BC">
            <w:pPr>
              <w:rPr>
                <w:rFonts w:ascii="OCR A Extended" w:hAnsi="OCR A Extended"/>
              </w:rPr>
            </w:pPr>
            <w:r w:rsidRPr="00EC171E">
              <w:rPr>
                <w:rFonts w:ascii="OCR A Extended" w:hAnsi="OCR A Extended"/>
              </w:rPr>
              <w:t>172.16.17.0/24</w:t>
            </w:r>
          </w:p>
        </w:tc>
      </w:tr>
      <w:tr w:rsidR="00A30DF9" w:rsidRPr="00EC171E" w14:paraId="14D14E5B" w14:textId="77777777" w:rsidTr="004204BC">
        <w:tc>
          <w:tcPr>
            <w:tcW w:w="4318" w:type="dxa"/>
            <w:shd w:val="clear" w:color="auto" w:fill="A6A6A6" w:themeFill="background1" w:themeFillShade="A6"/>
          </w:tcPr>
          <w:p w14:paraId="78D42BFB" w14:textId="77777777" w:rsidR="00A30DF9" w:rsidRPr="00EC171E" w:rsidRDefault="00A30DF9" w:rsidP="004204BC">
            <w:pPr>
              <w:rPr>
                <w:rFonts w:ascii="OCR A Extended" w:hAnsi="OCR A Extended"/>
                <w:b/>
                <w:bCs/>
              </w:rPr>
            </w:pPr>
            <w:r w:rsidRPr="00EC171E">
              <w:rPr>
                <w:rFonts w:ascii="OCR A Extended" w:hAnsi="OCR A Extended"/>
                <w:b/>
                <w:bCs/>
              </w:rPr>
              <w:t>Netzmaske</w:t>
            </w:r>
          </w:p>
        </w:tc>
        <w:tc>
          <w:tcPr>
            <w:tcW w:w="4318" w:type="dxa"/>
          </w:tcPr>
          <w:p w14:paraId="7EA82CF2" w14:textId="4CF31A3F" w:rsidR="00A30DF9" w:rsidRPr="00EC171E" w:rsidRDefault="00A30DF9" w:rsidP="004204BC">
            <w:pPr>
              <w:rPr>
                <w:rFonts w:ascii="OCR A Extended" w:hAnsi="OCR A Extended"/>
              </w:rPr>
            </w:pPr>
            <w:r w:rsidRPr="00EC171E">
              <w:rPr>
                <w:rFonts w:ascii="OCR A Extended" w:hAnsi="OCR A Extended"/>
              </w:rPr>
              <w:t>255.255.255.0</w:t>
            </w:r>
          </w:p>
        </w:tc>
      </w:tr>
      <w:tr w:rsidR="00A30DF9" w:rsidRPr="00EC171E" w14:paraId="59FEDC9A" w14:textId="77777777" w:rsidTr="004204BC">
        <w:tc>
          <w:tcPr>
            <w:tcW w:w="4318" w:type="dxa"/>
            <w:shd w:val="clear" w:color="auto" w:fill="A6A6A6" w:themeFill="background1" w:themeFillShade="A6"/>
          </w:tcPr>
          <w:p w14:paraId="3CB7B813" w14:textId="77777777" w:rsidR="00A30DF9" w:rsidRPr="00EC171E" w:rsidRDefault="00A30DF9" w:rsidP="004204BC">
            <w:pPr>
              <w:rPr>
                <w:rFonts w:ascii="OCR A Extended" w:hAnsi="OCR A Extended"/>
                <w:b/>
                <w:bCs/>
              </w:rPr>
            </w:pPr>
            <w:r w:rsidRPr="00EC171E">
              <w:rPr>
                <w:rFonts w:ascii="OCR A Extended" w:hAnsi="OCR A Extended"/>
                <w:b/>
                <w:bCs/>
              </w:rPr>
              <w:t>DHCP</w:t>
            </w:r>
          </w:p>
        </w:tc>
        <w:tc>
          <w:tcPr>
            <w:tcW w:w="4318" w:type="dxa"/>
          </w:tcPr>
          <w:p w14:paraId="6F1D8186" w14:textId="56080027" w:rsidR="00A30DF9" w:rsidRPr="00EC171E" w:rsidRDefault="00A30DF9" w:rsidP="004204BC">
            <w:pPr>
              <w:rPr>
                <w:rFonts w:ascii="OCR A Extended" w:hAnsi="OCR A Extended"/>
              </w:rPr>
            </w:pPr>
            <w:r w:rsidRPr="00EC171E">
              <w:rPr>
                <w:rFonts w:ascii="OCR A Extended" w:hAnsi="OCR A Extended"/>
              </w:rPr>
              <w:t>Nein</w:t>
            </w:r>
          </w:p>
        </w:tc>
      </w:tr>
      <w:tr w:rsidR="00A30DF9" w:rsidRPr="00EC171E" w14:paraId="0003F553" w14:textId="77777777" w:rsidTr="004204BC">
        <w:tc>
          <w:tcPr>
            <w:tcW w:w="4318" w:type="dxa"/>
            <w:shd w:val="clear" w:color="auto" w:fill="A6A6A6" w:themeFill="background1" w:themeFillShade="A6"/>
          </w:tcPr>
          <w:p w14:paraId="2161E194" w14:textId="77777777" w:rsidR="00A30DF9" w:rsidRPr="00EC171E" w:rsidRDefault="00A30DF9" w:rsidP="004204BC">
            <w:pPr>
              <w:rPr>
                <w:rFonts w:ascii="OCR A Extended" w:hAnsi="OCR A Extended"/>
                <w:b/>
                <w:bCs/>
              </w:rPr>
            </w:pPr>
            <w:r w:rsidRPr="00EC171E">
              <w:rPr>
                <w:rFonts w:ascii="OCR A Extended" w:hAnsi="OCR A Extended"/>
                <w:b/>
                <w:bCs/>
              </w:rPr>
              <w:t>DHCP-</w:t>
            </w:r>
            <w:proofErr w:type="spellStart"/>
            <w:r w:rsidRPr="00EC171E">
              <w:rPr>
                <w:rFonts w:ascii="OCR A Extended" w:hAnsi="OCR A Extended"/>
                <w:b/>
                <w:bCs/>
              </w:rPr>
              <w:t>Scope</w:t>
            </w:r>
            <w:proofErr w:type="spellEnd"/>
          </w:p>
        </w:tc>
        <w:tc>
          <w:tcPr>
            <w:tcW w:w="4318" w:type="dxa"/>
          </w:tcPr>
          <w:p w14:paraId="4317B83E" w14:textId="79F0FFBA" w:rsidR="00A30DF9" w:rsidRPr="00EC171E" w:rsidRDefault="00A30DF9" w:rsidP="004204BC">
            <w:pPr>
              <w:rPr>
                <w:rFonts w:ascii="OCR A Extended" w:hAnsi="OCR A Extended"/>
              </w:rPr>
            </w:pPr>
            <w:proofErr w:type="spellStart"/>
            <w:r w:rsidRPr="00EC171E">
              <w:rPr>
                <w:rFonts w:ascii="OCR A Extended" w:hAnsi="OCR A Extended"/>
              </w:rPr>
              <w:t>Unknown</w:t>
            </w:r>
            <w:proofErr w:type="spellEnd"/>
          </w:p>
        </w:tc>
      </w:tr>
      <w:tr w:rsidR="00A30DF9" w:rsidRPr="00EC171E" w14:paraId="1A0B6C2F" w14:textId="77777777" w:rsidTr="004204BC">
        <w:tc>
          <w:tcPr>
            <w:tcW w:w="4318" w:type="dxa"/>
            <w:shd w:val="clear" w:color="auto" w:fill="A6A6A6" w:themeFill="background1" w:themeFillShade="A6"/>
          </w:tcPr>
          <w:p w14:paraId="32E7199D" w14:textId="77777777" w:rsidR="00A30DF9" w:rsidRPr="00EC171E" w:rsidRDefault="00A30DF9" w:rsidP="004204BC">
            <w:pPr>
              <w:rPr>
                <w:rFonts w:ascii="OCR A Extended" w:hAnsi="OCR A Extended"/>
                <w:b/>
                <w:bCs/>
              </w:rPr>
            </w:pPr>
            <w:r w:rsidRPr="00EC171E">
              <w:rPr>
                <w:rFonts w:ascii="OCR A Extended" w:hAnsi="OCR A Extended"/>
                <w:b/>
                <w:bCs/>
              </w:rPr>
              <w:t>DNS</w:t>
            </w:r>
          </w:p>
        </w:tc>
        <w:tc>
          <w:tcPr>
            <w:tcW w:w="4318" w:type="dxa"/>
          </w:tcPr>
          <w:p w14:paraId="66CE792C" w14:textId="5856AE02" w:rsidR="00A30DF9" w:rsidRPr="00EC171E" w:rsidRDefault="00A30DF9" w:rsidP="004204BC">
            <w:pPr>
              <w:rPr>
                <w:rFonts w:ascii="OCR A Extended" w:hAnsi="OCR A Extended"/>
              </w:rPr>
            </w:pPr>
            <w:r w:rsidRPr="00EC171E">
              <w:rPr>
                <w:rFonts w:ascii="OCR A Extended" w:hAnsi="OCR A Extended"/>
              </w:rPr>
              <w:t>172.16.18.25</w:t>
            </w:r>
          </w:p>
        </w:tc>
      </w:tr>
      <w:tr w:rsidR="00A30DF9" w:rsidRPr="00EC171E" w14:paraId="4797B12A" w14:textId="77777777" w:rsidTr="004204BC">
        <w:tc>
          <w:tcPr>
            <w:tcW w:w="4318" w:type="dxa"/>
            <w:shd w:val="clear" w:color="auto" w:fill="A6A6A6" w:themeFill="background1" w:themeFillShade="A6"/>
          </w:tcPr>
          <w:p w14:paraId="4342051D" w14:textId="77777777" w:rsidR="00A30DF9" w:rsidRPr="00EC171E" w:rsidRDefault="00A30DF9" w:rsidP="004204BC">
            <w:pPr>
              <w:rPr>
                <w:rFonts w:ascii="OCR A Extended" w:hAnsi="OCR A Extended"/>
                <w:b/>
                <w:bCs/>
              </w:rPr>
            </w:pPr>
            <w:r w:rsidRPr="00EC171E">
              <w:rPr>
                <w:rFonts w:ascii="OCR A Extended" w:hAnsi="OCR A Extended"/>
                <w:b/>
                <w:bCs/>
              </w:rPr>
              <w:t>Default Gateway</w:t>
            </w:r>
          </w:p>
        </w:tc>
        <w:tc>
          <w:tcPr>
            <w:tcW w:w="4318" w:type="dxa"/>
          </w:tcPr>
          <w:p w14:paraId="56CB12A9" w14:textId="152754EC" w:rsidR="00A30DF9" w:rsidRPr="00EC171E" w:rsidRDefault="00A30DF9" w:rsidP="004204BC">
            <w:pPr>
              <w:rPr>
                <w:rFonts w:ascii="OCR A Extended" w:hAnsi="OCR A Extended"/>
              </w:rPr>
            </w:pPr>
            <w:r w:rsidRPr="00EC171E">
              <w:rPr>
                <w:rFonts w:ascii="OCR A Extended" w:hAnsi="OCR A Extended"/>
              </w:rPr>
              <w:t>172.16.17.1</w:t>
            </w:r>
          </w:p>
        </w:tc>
      </w:tr>
      <w:tr w:rsidR="00A30DF9" w:rsidRPr="00EC171E" w14:paraId="2150DF58" w14:textId="77777777" w:rsidTr="004204BC">
        <w:tc>
          <w:tcPr>
            <w:tcW w:w="4318" w:type="dxa"/>
            <w:shd w:val="clear" w:color="auto" w:fill="A6A6A6" w:themeFill="background1" w:themeFillShade="A6"/>
          </w:tcPr>
          <w:p w14:paraId="34963651" w14:textId="258C657F" w:rsidR="00A30DF9" w:rsidRPr="00EC171E" w:rsidRDefault="00A30DF9" w:rsidP="004204BC">
            <w:pPr>
              <w:rPr>
                <w:rFonts w:ascii="OCR A Extended" w:hAnsi="OCR A Extended"/>
                <w:b/>
                <w:bCs/>
              </w:rPr>
            </w:pPr>
            <w:r w:rsidRPr="00EC171E">
              <w:rPr>
                <w:rFonts w:ascii="OCR A Extended" w:hAnsi="OCR A Extended"/>
                <w:b/>
                <w:bCs/>
              </w:rPr>
              <w:t>VLAN</w:t>
            </w:r>
          </w:p>
        </w:tc>
        <w:tc>
          <w:tcPr>
            <w:tcW w:w="4318" w:type="dxa"/>
          </w:tcPr>
          <w:p w14:paraId="01AE932D" w14:textId="2D723892" w:rsidR="00A30DF9" w:rsidRPr="00EC171E" w:rsidRDefault="00A30DF9" w:rsidP="004204BC">
            <w:pPr>
              <w:rPr>
                <w:rFonts w:ascii="OCR A Extended" w:hAnsi="OCR A Extended"/>
              </w:rPr>
            </w:pPr>
            <w:r w:rsidRPr="00EC171E">
              <w:rPr>
                <w:rFonts w:ascii="OCR A Extended" w:hAnsi="OCR A Extended"/>
              </w:rPr>
              <w:t>17</w:t>
            </w:r>
          </w:p>
        </w:tc>
      </w:tr>
    </w:tbl>
    <w:p w14:paraId="41872F86" w14:textId="77777777" w:rsidR="00A30DF9" w:rsidRPr="00EC171E" w:rsidRDefault="00A30DF9" w:rsidP="00A30DF9">
      <w:pPr>
        <w:rPr>
          <w:rFonts w:ascii="OCR A Extended" w:hAnsi="OCR A Extended"/>
        </w:rPr>
      </w:pPr>
    </w:p>
    <w:tbl>
      <w:tblPr>
        <w:tblStyle w:val="Tabellenraster"/>
        <w:tblW w:w="0" w:type="auto"/>
        <w:tblLook w:val="04A0" w:firstRow="1" w:lastRow="0" w:firstColumn="1" w:lastColumn="0" w:noHBand="0" w:noVBand="1"/>
      </w:tblPr>
      <w:tblGrid>
        <w:gridCol w:w="4318"/>
        <w:gridCol w:w="4318"/>
      </w:tblGrid>
      <w:tr w:rsidR="00A30DF9" w:rsidRPr="00EC171E" w14:paraId="41198FE4" w14:textId="77777777" w:rsidTr="004204BC">
        <w:tc>
          <w:tcPr>
            <w:tcW w:w="4318" w:type="dxa"/>
            <w:shd w:val="clear" w:color="auto" w:fill="A6A6A6" w:themeFill="background1" w:themeFillShade="A6"/>
          </w:tcPr>
          <w:p w14:paraId="3F4D2D60" w14:textId="77777777" w:rsidR="00A30DF9" w:rsidRPr="00EC171E" w:rsidRDefault="00A30DF9" w:rsidP="004204BC">
            <w:pPr>
              <w:rPr>
                <w:rFonts w:ascii="OCR A Extended" w:hAnsi="OCR A Extended"/>
                <w:b/>
                <w:bCs/>
              </w:rPr>
            </w:pPr>
            <w:r w:rsidRPr="00EC171E">
              <w:rPr>
                <w:rFonts w:ascii="OCR A Extended" w:hAnsi="OCR A Extended"/>
                <w:b/>
                <w:bCs/>
              </w:rPr>
              <w:t>Typ / Bezeichnung</w:t>
            </w:r>
          </w:p>
        </w:tc>
        <w:tc>
          <w:tcPr>
            <w:tcW w:w="4318" w:type="dxa"/>
          </w:tcPr>
          <w:p w14:paraId="0ED29E8F" w14:textId="72C36478" w:rsidR="00A30DF9" w:rsidRPr="00EC171E" w:rsidRDefault="00A30DF9" w:rsidP="004204BC">
            <w:pPr>
              <w:rPr>
                <w:rFonts w:ascii="OCR A Extended" w:hAnsi="OCR A Extended"/>
              </w:rPr>
            </w:pPr>
            <w:r w:rsidRPr="00EC171E">
              <w:rPr>
                <w:rFonts w:ascii="OCR A Extended" w:hAnsi="OCR A Extended"/>
              </w:rPr>
              <w:t>Server</w:t>
            </w:r>
          </w:p>
        </w:tc>
      </w:tr>
      <w:tr w:rsidR="00A30DF9" w:rsidRPr="00EC171E" w14:paraId="3D006FA4" w14:textId="77777777" w:rsidTr="004204BC">
        <w:tc>
          <w:tcPr>
            <w:tcW w:w="4318" w:type="dxa"/>
            <w:shd w:val="clear" w:color="auto" w:fill="A6A6A6" w:themeFill="background1" w:themeFillShade="A6"/>
          </w:tcPr>
          <w:p w14:paraId="0CB203A9" w14:textId="77777777" w:rsidR="00A30DF9" w:rsidRPr="00EC171E" w:rsidRDefault="00A30DF9" w:rsidP="004204BC">
            <w:pPr>
              <w:rPr>
                <w:rFonts w:ascii="OCR A Extended" w:hAnsi="OCR A Extended"/>
                <w:b/>
                <w:bCs/>
              </w:rPr>
            </w:pPr>
            <w:r w:rsidRPr="00EC171E">
              <w:rPr>
                <w:rFonts w:ascii="OCR A Extended" w:hAnsi="OCR A Extended"/>
                <w:b/>
                <w:bCs/>
              </w:rPr>
              <w:t>Hersteller</w:t>
            </w:r>
          </w:p>
        </w:tc>
        <w:tc>
          <w:tcPr>
            <w:tcW w:w="4318" w:type="dxa"/>
          </w:tcPr>
          <w:p w14:paraId="2443181A" w14:textId="35ECC752" w:rsidR="00A30DF9" w:rsidRPr="00EC171E" w:rsidRDefault="00A30DF9" w:rsidP="004204BC">
            <w:pPr>
              <w:rPr>
                <w:rFonts w:ascii="OCR A Extended" w:hAnsi="OCR A Extended"/>
              </w:rPr>
            </w:pPr>
            <w:proofErr w:type="spellStart"/>
            <w:r w:rsidRPr="00EC171E">
              <w:rPr>
                <w:rFonts w:ascii="OCR A Extended" w:hAnsi="OCR A Extended"/>
              </w:rPr>
              <w:t>Unknown</w:t>
            </w:r>
            <w:proofErr w:type="spellEnd"/>
          </w:p>
        </w:tc>
      </w:tr>
      <w:tr w:rsidR="00A30DF9" w:rsidRPr="00EC171E" w14:paraId="5123A358" w14:textId="77777777" w:rsidTr="004204BC">
        <w:tc>
          <w:tcPr>
            <w:tcW w:w="4318" w:type="dxa"/>
            <w:shd w:val="clear" w:color="auto" w:fill="A6A6A6" w:themeFill="background1" w:themeFillShade="A6"/>
          </w:tcPr>
          <w:p w14:paraId="54C7CA62" w14:textId="77777777" w:rsidR="00A30DF9" w:rsidRPr="00EC171E" w:rsidRDefault="00A30DF9" w:rsidP="004204BC">
            <w:pPr>
              <w:rPr>
                <w:rFonts w:ascii="OCR A Extended" w:hAnsi="OCR A Extended"/>
                <w:b/>
                <w:bCs/>
              </w:rPr>
            </w:pPr>
            <w:r w:rsidRPr="00EC171E">
              <w:rPr>
                <w:rFonts w:ascii="OCR A Extended" w:hAnsi="OCR A Extended"/>
                <w:b/>
                <w:bCs/>
              </w:rPr>
              <w:t>IP-Adresse</w:t>
            </w:r>
          </w:p>
        </w:tc>
        <w:tc>
          <w:tcPr>
            <w:tcW w:w="4318" w:type="dxa"/>
          </w:tcPr>
          <w:p w14:paraId="0FABE959" w14:textId="2A2EA20D" w:rsidR="00A30DF9" w:rsidRPr="00EC171E" w:rsidRDefault="00A30DF9" w:rsidP="004204BC">
            <w:pPr>
              <w:rPr>
                <w:rFonts w:ascii="OCR A Extended" w:hAnsi="OCR A Extended"/>
              </w:rPr>
            </w:pPr>
            <w:r w:rsidRPr="00EC171E">
              <w:rPr>
                <w:rFonts w:ascii="OCR A Extended" w:hAnsi="OCR A Extended"/>
              </w:rPr>
              <w:t>172.1</w:t>
            </w:r>
            <w:r w:rsidR="007C4CC8" w:rsidRPr="00EC171E">
              <w:rPr>
                <w:rFonts w:ascii="OCR A Extended" w:hAnsi="OCR A Extended"/>
              </w:rPr>
              <w:t>6</w:t>
            </w:r>
            <w:r w:rsidRPr="00EC171E">
              <w:rPr>
                <w:rFonts w:ascii="OCR A Extended" w:hAnsi="OCR A Extended"/>
              </w:rPr>
              <w:t>.18.0/24</w:t>
            </w:r>
          </w:p>
        </w:tc>
      </w:tr>
      <w:tr w:rsidR="00A30DF9" w:rsidRPr="00EC171E" w14:paraId="1C726E9F" w14:textId="77777777" w:rsidTr="004204BC">
        <w:tc>
          <w:tcPr>
            <w:tcW w:w="4318" w:type="dxa"/>
            <w:shd w:val="clear" w:color="auto" w:fill="A6A6A6" w:themeFill="background1" w:themeFillShade="A6"/>
          </w:tcPr>
          <w:p w14:paraId="5F3E40A8" w14:textId="77777777" w:rsidR="00A30DF9" w:rsidRPr="00EC171E" w:rsidRDefault="00A30DF9" w:rsidP="004204BC">
            <w:pPr>
              <w:rPr>
                <w:rFonts w:ascii="OCR A Extended" w:hAnsi="OCR A Extended"/>
                <w:b/>
                <w:bCs/>
              </w:rPr>
            </w:pPr>
            <w:r w:rsidRPr="00EC171E">
              <w:rPr>
                <w:rFonts w:ascii="OCR A Extended" w:hAnsi="OCR A Extended"/>
                <w:b/>
                <w:bCs/>
              </w:rPr>
              <w:t>Netzmaske</w:t>
            </w:r>
          </w:p>
        </w:tc>
        <w:tc>
          <w:tcPr>
            <w:tcW w:w="4318" w:type="dxa"/>
          </w:tcPr>
          <w:p w14:paraId="72435721" w14:textId="0F58219F" w:rsidR="00A30DF9" w:rsidRPr="00EC171E" w:rsidRDefault="00A30DF9" w:rsidP="004204BC">
            <w:pPr>
              <w:rPr>
                <w:rFonts w:ascii="OCR A Extended" w:hAnsi="OCR A Extended"/>
              </w:rPr>
            </w:pPr>
            <w:r w:rsidRPr="00EC171E">
              <w:rPr>
                <w:rFonts w:ascii="OCR A Extended" w:hAnsi="OCR A Extended"/>
              </w:rPr>
              <w:t>255.255.255.0</w:t>
            </w:r>
          </w:p>
        </w:tc>
      </w:tr>
      <w:tr w:rsidR="00A30DF9" w:rsidRPr="00EC171E" w14:paraId="3AC1DCDF" w14:textId="77777777" w:rsidTr="004204BC">
        <w:tc>
          <w:tcPr>
            <w:tcW w:w="4318" w:type="dxa"/>
            <w:shd w:val="clear" w:color="auto" w:fill="A6A6A6" w:themeFill="background1" w:themeFillShade="A6"/>
          </w:tcPr>
          <w:p w14:paraId="6D0A974F" w14:textId="77777777" w:rsidR="00A30DF9" w:rsidRPr="00EC171E" w:rsidRDefault="00A30DF9" w:rsidP="004204BC">
            <w:pPr>
              <w:rPr>
                <w:rFonts w:ascii="OCR A Extended" w:hAnsi="OCR A Extended"/>
                <w:b/>
                <w:bCs/>
              </w:rPr>
            </w:pPr>
            <w:r w:rsidRPr="00EC171E">
              <w:rPr>
                <w:rFonts w:ascii="OCR A Extended" w:hAnsi="OCR A Extended"/>
                <w:b/>
                <w:bCs/>
              </w:rPr>
              <w:t>DHCP</w:t>
            </w:r>
          </w:p>
        </w:tc>
        <w:tc>
          <w:tcPr>
            <w:tcW w:w="4318" w:type="dxa"/>
          </w:tcPr>
          <w:p w14:paraId="4A5BB1D4" w14:textId="0D3D2485" w:rsidR="00A30DF9" w:rsidRPr="00EC171E" w:rsidRDefault="00A30DF9" w:rsidP="004204BC">
            <w:pPr>
              <w:rPr>
                <w:rFonts w:ascii="OCR A Extended" w:hAnsi="OCR A Extended"/>
              </w:rPr>
            </w:pPr>
            <w:r w:rsidRPr="00EC171E">
              <w:rPr>
                <w:rFonts w:ascii="OCR A Extended" w:hAnsi="OCR A Extended"/>
              </w:rPr>
              <w:t>Nein</w:t>
            </w:r>
          </w:p>
        </w:tc>
      </w:tr>
      <w:tr w:rsidR="00A30DF9" w:rsidRPr="00EC171E" w14:paraId="121C4654" w14:textId="77777777" w:rsidTr="004204BC">
        <w:tc>
          <w:tcPr>
            <w:tcW w:w="4318" w:type="dxa"/>
            <w:shd w:val="clear" w:color="auto" w:fill="A6A6A6" w:themeFill="background1" w:themeFillShade="A6"/>
          </w:tcPr>
          <w:p w14:paraId="3A431C19" w14:textId="77777777" w:rsidR="00A30DF9" w:rsidRPr="00EC171E" w:rsidRDefault="00A30DF9" w:rsidP="004204BC">
            <w:pPr>
              <w:rPr>
                <w:rFonts w:ascii="OCR A Extended" w:hAnsi="OCR A Extended"/>
                <w:b/>
                <w:bCs/>
              </w:rPr>
            </w:pPr>
            <w:r w:rsidRPr="00EC171E">
              <w:rPr>
                <w:rFonts w:ascii="OCR A Extended" w:hAnsi="OCR A Extended"/>
                <w:b/>
                <w:bCs/>
              </w:rPr>
              <w:t>DHCP-</w:t>
            </w:r>
            <w:proofErr w:type="spellStart"/>
            <w:r w:rsidRPr="00EC171E">
              <w:rPr>
                <w:rFonts w:ascii="OCR A Extended" w:hAnsi="OCR A Extended"/>
                <w:b/>
                <w:bCs/>
              </w:rPr>
              <w:t>Scope</w:t>
            </w:r>
            <w:proofErr w:type="spellEnd"/>
          </w:p>
        </w:tc>
        <w:tc>
          <w:tcPr>
            <w:tcW w:w="4318" w:type="dxa"/>
          </w:tcPr>
          <w:p w14:paraId="3B99B0B1" w14:textId="018858FC" w:rsidR="00A30DF9" w:rsidRPr="00EC171E" w:rsidRDefault="00A30DF9" w:rsidP="004204BC">
            <w:pPr>
              <w:rPr>
                <w:rFonts w:ascii="OCR A Extended" w:hAnsi="OCR A Extended"/>
              </w:rPr>
            </w:pPr>
            <w:proofErr w:type="spellStart"/>
            <w:r w:rsidRPr="00EC171E">
              <w:rPr>
                <w:rFonts w:ascii="OCR A Extended" w:hAnsi="OCR A Extended"/>
              </w:rPr>
              <w:t>Unknown</w:t>
            </w:r>
            <w:proofErr w:type="spellEnd"/>
          </w:p>
        </w:tc>
      </w:tr>
      <w:tr w:rsidR="00A30DF9" w:rsidRPr="00EC171E" w14:paraId="5CF5E1BD" w14:textId="77777777" w:rsidTr="004204BC">
        <w:tc>
          <w:tcPr>
            <w:tcW w:w="4318" w:type="dxa"/>
            <w:shd w:val="clear" w:color="auto" w:fill="A6A6A6" w:themeFill="background1" w:themeFillShade="A6"/>
          </w:tcPr>
          <w:p w14:paraId="61C2B7B1" w14:textId="77777777" w:rsidR="00A30DF9" w:rsidRPr="00EC171E" w:rsidRDefault="00A30DF9" w:rsidP="004204BC">
            <w:pPr>
              <w:rPr>
                <w:rFonts w:ascii="OCR A Extended" w:hAnsi="OCR A Extended"/>
                <w:b/>
                <w:bCs/>
              </w:rPr>
            </w:pPr>
            <w:r w:rsidRPr="00EC171E">
              <w:rPr>
                <w:rFonts w:ascii="OCR A Extended" w:hAnsi="OCR A Extended"/>
                <w:b/>
                <w:bCs/>
              </w:rPr>
              <w:t>DNS</w:t>
            </w:r>
          </w:p>
        </w:tc>
        <w:tc>
          <w:tcPr>
            <w:tcW w:w="4318" w:type="dxa"/>
          </w:tcPr>
          <w:p w14:paraId="060DDD77" w14:textId="291B6B28" w:rsidR="00A30DF9" w:rsidRPr="00EC171E" w:rsidRDefault="00A30DF9" w:rsidP="004204BC">
            <w:pPr>
              <w:rPr>
                <w:rFonts w:ascii="OCR A Extended" w:hAnsi="OCR A Extended"/>
              </w:rPr>
            </w:pPr>
            <w:r w:rsidRPr="00EC171E">
              <w:rPr>
                <w:rFonts w:ascii="OCR A Extended" w:hAnsi="OCR A Extended"/>
              </w:rPr>
              <w:t>172.16.18.25</w:t>
            </w:r>
          </w:p>
        </w:tc>
      </w:tr>
      <w:tr w:rsidR="00A30DF9" w:rsidRPr="00EC171E" w14:paraId="48C9C787" w14:textId="77777777" w:rsidTr="004204BC">
        <w:tc>
          <w:tcPr>
            <w:tcW w:w="4318" w:type="dxa"/>
            <w:shd w:val="clear" w:color="auto" w:fill="A6A6A6" w:themeFill="background1" w:themeFillShade="A6"/>
          </w:tcPr>
          <w:p w14:paraId="5FE202C0" w14:textId="77777777" w:rsidR="00A30DF9" w:rsidRPr="00EC171E" w:rsidRDefault="00A30DF9" w:rsidP="004204BC">
            <w:pPr>
              <w:rPr>
                <w:rFonts w:ascii="OCR A Extended" w:hAnsi="OCR A Extended"/>
                <w:b/>
                <w:bCs/>
              </w:rPr>
            </w:pPr>
            <w:r w:rsidRPr="00EC171E">
              <w:rPr>
                <w:rFonts w:ascii="OCR A Extended" w:hAnsi="OCR A Extended"/>
                <w:b/>
                <w:bCs/>
              </w:rPr>
              <w:t>Default Gateway</w:t>
            </w:r>
          </w:p>
        </w:tc>
        <w:tc>
          <w:tcPr>
            <w:tcW w:w="4318" w:type="dxa"/>
          </w:tcPr>
          <w:p w14:paraId="7C905996" w14:textId="6C9DD6A0" w:rsidR="00A30DF9" w:rsidRPr="00EC171E" w:rsidRDefault="007C4CC8" w:rsidP="004204BC">
            <w:pPr>
              <w:rPr>
                <w:rFonts w:ascii="OCR A Extended" w:hAnsi="OCR A Extended"/>
              </w:rPr>
            </w:pPr>
            <w:r w:rsidRPr="00EC171E">
              <w:rPr>
                <w:rFonts w:ascii="OCR A Extended" w:hAnsi="OCR A Extended"/>
              </w:rPr>
              <w:t>172.16.18.1</w:t>
            </w:r>
          </w:p>
        </w:tc>
      </w:tr>
      <w:tr w:rsidR="00A30DF9" w:rsidRPr="00EC171E" w14:paraId="156EF9E7" w14:textId="77777777" w:rsidTr="004204BC">
        <w:tc>
          <w:tcPr>
            <w:tcW w:w="4318" w:type="dxa"/>
            <w:shd w:val="clear" w:color="auto" w:fill="A6A6A6" w:themeFill="background1" w:themeFillShade="A6"/>
          </w:tcPr>
          <w:p w14:paraId="4EC55192" w14:textId="7417AC8E" w:rsidR="00A30DF9" w:rsidRPr="00EC171E" w:rsidRDefault="00A30DF9" w:rsidP="004204BC">
            <w:pPr>
              <w:rPr>
                <w:rFonts w:ascii="OCR A Extended" w:hAnsi="OCR A Extended"/>
                <w:b/>
                <w:bCs/>
              </w:rPr>
            </w:pPr>
            <w:r w:rsidRPr="00EC171E">
              <w:rPr>
                <w:rFonts w:ascii="OCR A Extended" w:hAnsi="OCR A Extended"/>
                <w:b/>
                <w:bCs/>
              </w:rPr>
              <w:t>VLAN</w:t>
            </w:r>
          </w:p>
        </w:tc>
        <w:tc>
          <w:tcPr>
            <w:tcW w:w="4318" w:type="dxa"/>
          </w:tcPr>
          <w:p w14:paraId="02D7373E" w14:textId="695670E3" w:rsidR="00A30DF9" w:rsidRPr="00EC171E" w:rsidRDefault="007C4CC8" w:rsidP="004204BC">
            <w:pPr>
              <w:rPr>
                <w:rFonts w:ascii="OCR A Extended" w:hAnsi="OCR A Extended"/>
              </w:rPr>
            </w:pPr>
            <w:r w:rsidRPr="00EC171E">
              <w:rPr>
                <w:rFonts w:ascii="OCR A Extended" w:hAnsi="OCR A Extended"/>
              </w:rPr>
              <w:t>18</w:t>
            </w:r>
          </w:p>
        </w:tc>
      </w:tr>
    </w:tbl>
    <w:p w14:paraId="3E46DB05" w14:textId="77777777" w:rsidR="00A30DF9" w:rsidRPr="00EC171E" w:rsidRDefault="00A30DF9" w:rsidP="00A30DF9">
      <w:pPr>
        <w:rPr>
          <w:rFonts w:ascii="OCR A Extended" w:hAnsi="OCR A Extended"/>
        </w:rPr>
      </w:pPr>
    </w:p>
    <w:tbl>
      <w:tblPr>
        <w:tblStyle w:val="Tabellenraster"/>
        <w:tblW w:w="0" w:type="auto"/>
        <w:tblLook w:val="04A0" w:firstRow="1" w:lastRow="0" w:firstColumn="1" w:lastColumn="0" w:noHBand="0" w:noVBand="1"/>
      </w:tblPr>
      <w:tblGrid>
        <w:gridCol w:w="4318"/>
        <w:gridCol w:w="4318"/>
      </w:tblGrid>
      <w:tr w:rsidR="00A30DF9" w:rsidRPr="00EC171E" w14:paraId="7F025A18" w14:textId="77777777" w:rsidTr="004204BC">
        <w:tc>
          <w:tcPr>
            <w:tcW w:w="4318" w:type="dxa"/>
            <w:shd w:val="clear" w:color="auto" w:fill="A6A6A6" w:themeFill="background1" w:themeFillShade="A6"/>
          </w:tcPr>
          <w:p w14:paraId="008464AF" w14:textId="77777777" w:rsidR="00A30DF9" w:rsidRPr="00EC171E" w:rsidRDefault="00A30DF9" w:rsidP="004204BC">
            <w:pPr>
              <w:rPr>
                <w:rFonts w:ascii="OCR A Extended" w:hAnsi="OCR A Extended"/>
                <w:b/>
                <w:bCs/>
              </w:rPr>
            </w:pPr>
            <w:r w:rsidRPr="00EC171E">
              <w:rPr>
                <w:rFonts w:ascii="OCR A Extended" w:hAnsi="OCR A Extended"/>
                <w:b/>
                <w:bCs/>
              </w:rPr>
              <w:t>Typ / Bezeichnung</w:t>
            </w:r>
          </w:p>
        </w:tc>
        <w:tc>
          <w:tcPr>
            <w:tcW w:w="4318" w:type="dxa"/>
          </w:tcPr>
          <w:p w14:paraId="721732BC" w14:textId="43D52B91" w:rsidR="00A30DF9" w:rsidRPr="00EC171E" w:rsidRDefault="007C4CC8" w:rsidP="004204BC">
            <w:pPr>
              <w:rPr>
                <w:rFonts w:ascii="OCR A Extended" w:hAnsi="OCR A Extended"/>
              </w:rPr>
            </w:pPr>
            <w:r w:rsidRPr="00EC171E">
              <w:rPr>
                <w:rFonts w:ascii="OCR A Extended" w:hAnsi="OCR A Extended"/>
              </w:rPr>
              <w:t>Management</w:t>
            </w:r>
          </w:p>
        </w:tc>
      </w:tr>
      <w:tr w:rsidR="00A30DF9" w:rsidRPr="00EC171E" w14:paraId="5340F2C1" w14:textId="77777777" w:rsidTr="004204BC">
        <w:tc>
          <w:tcPr>
            <w:tcW w:w="4318" w:type="dxa"/>
            <w:shd w:val="clear" w:color="auto" w:fill="A6A6A6" w:themeFill="background1" w:themeFillShade="A6"/>
          </w:tcPr>
          <w:p w14:paraId="18474395" w14:textId="77777777" w:rsidR="00A30DF9" w:rsidRPr="00EC171E" w:rsidRDefault="00A30DF9" w:rsidP="004204BC">
            <w:pPr>
              <w:rPr>
                <w:rFonts w:ascii="OCR A Extended" w:hAnsi="OCR A Extended"/>
                <w:b/>
                <w:bCs/>
              </w:rPr>
            </w:pPr>
            <w:r w:rsidRPr="00EC171E">
              <w:rPr>
                <w:rFonts w:ascii="OCR A Extended" w:hAnsi="OCR A Extended"/>
                <w:b/>
                <w:bCs/>
              </w:rPr>
              <w:t>Hersteller</w:t>
            </w:r>
          </w:p>
        </w:tc>
        <w:tc>
          <w:tcPr>
            <w:tcW w:w="4318" w:type="dxa"/>
          </w:tcPr>
          <w:p w14:paraId="00F85E29" w14:textId="3D8FE6E6" w:rsidR="00A30DF9" w:rsidRPr="00EC171E" w:rsidRDefault="007C4CC8" w:rsidP="004204BC">
            <w:pPr>
              <w:rPr>
                <w:rFonts w:ascii="OCR A Extended" w:hAnsi="OCR A Extended"/>
              </w:rPr>
            </w:pPr>
            <w:proofErr w:type="spellStart"/>
            <w:r w:rsidRPr="00EC171E">
              <w:rPr>
                <w:rFonts w:ascii="OCR A Extended" w:hAnsi="OCR A Extended"/>
              </w:rPr>
              <w:t>Unknown</w:t>
            </w:r>
            <w:proofErr w:type="spellEnd"/>
          </w:p>
        </w:tc>
      </w:tr>
      <w:tr w:rsidR="00A30DF9" w:rsidRPr="00EC171E" w14:paraId="5BFCA850" w14:textId="77777777" w:rsidTr="004204BC">
        <w:tc>
          <w:tcPr>
            <w:tcW w:w="4318" w:type="dxa"/>
            <w:shd w:val="clear" w:color="auto" w:fill="A6A6A6" w:themeFill="background1" w:themeFillShade="A6"/>
          </w:tcPr>
          <w:p w14:paraId="7DADC83A" w14:textId="77777777" w:rsidR="00A30DF9" w:rsidRPr="00EC171E" w:rsidRDefault="00A30DF9" w:rsidP="004204BC">
            <w:pPr>
              <w:rPr>
                <w:rFonts w:ascii="OCR A Extended" w:hAnsi="OCR A Extended"/>
                <w:b/>
                <w:bCs/>
              </w:rPr>
            </w:pPr>
            <w:r w:rsidRPr="00EC171E">
              <w:rPr>
                <w:rFonts w:ascii="OCR A Extended" w:hAnsi="OCR A Extended"/>
                <w:b/>
                <w:bCs/>
              </w:rPr>
              <w:t>IP-Adresse</w:t>
            </w:r>
          </w:p>
        </w:tc>
        <w:tc>
          <w:tcPr>
            <w:tcW w:w="4318" w:type="dxa"/>
          </w:tcPr>
          <w:p w14:paraId="0EE756E1" w14:textId="07887C40" w:rsidR="00A30DF9" w:rsidRPr="00EC171E" w:rsidRDefault="007C4CC8" w:rsidP="004204BC">
            <w:pPr>
              <w:rPr>
                <w:rFonts w:ascii="OCR A Extended" w:hAnsi="OCR A Extended"/>
              </w:rPr>
            </w:pPr>
            <w:r w:rsidRPr="00EC171E">
              <w:rPr>
                <w:rFonts w:ascii="OCR A Extended" w:hAnsi="OCR A Extended"/>
              </w:rPr>
              <w:t>172.16.241.0/24</w:t>
            </w:r>
          </w:p>
        </w:tc>
      </w:tr>
      <w:tr w:rsidR="00A30DF9" w:rsidRPr="00EC171E" w14:paraId="6B10BF3D" w14:textId="77777777" w:rsidTr="004204BC">
        <w:tc>
          <w:tcPr>
            <w:tcW w:w="4318" w:type="dxa"/>
            <w:shd w:val="clear" w:color="auto" w:fill="A6A6A6" w:themeFill="background1" w:themeFillShade="A6"/>
          </w:tcPr>
          <w:p w14:paraId="06D1F635" w14:textId="77777777" w:rsidR="00A30DF9" w:rsidRPr="00EC171E" w:rsidRDefault="00A30DF9" w:rsidP="004204BC">
            <w:pPr>
              <w:rPr>
                <w:rFonts w:ascii="OCR A Extended" w:hAnsi="OCR A Extended"/>
                <w:b/>
                <w:bCs/>
              </w:rPr>
            </w:pPr>
            <w:r w:rsidRPr="00EC171E">
              <w:rPr>
                <w:rFonts w:ascii="OCR A Extended" w:hAnsi="OCR A Extended"/>
                <w:b/>
                <w:bCs/>
              </w:rPr>
              <w:t>Netzmaske</w:t>
            </w:r>
          </w:p>
        </w:tc>
        <w:tc>
          <w:tcPr>
            <w:tcW w:w="4318" w:type="dxa"/>
          </w:tcPr>
          <w:p w14:paraId="3FDF0D5F" w14:textId="46BC1E8D" w:rsidR="00A30DF9" w:rsidRPr="00EC171E" w:rsidRDefault="007C4CC8" w:rsidP="004204BC">
            <w:pPr>
              <w:rPr>
                <w:rFonts w:ascii="OCR A Extended" w:hAnsi="OCR A Extended"/>
              </w:rPr>
            </w:pPr>
            <w:r w:rsidRPr="00EC171E">
              <w:rPr>
                <w:rFonts w:ascii="OCR A Extended" w:hAnsi="OCR A Extended"/>
              </w:rPr>
              <w:t>255.255.255.0</w:t>
            </w:r>
          </w:p>
        </w:tc>
      </w:tr>
      <w:tr w:rsidR="00A30DF9" w:rsidRPr="00EC171E" w14:paraId="69991CB5" w14:textId="77777777" w:rsidTr="004204BC">
        <w:tc>
          <w:tcPr>
            <w:tcW w:w="4318" w:type="dxa"/>
            <w:shd w:val="clear" w:color="auto" w:fill="A6A6A6" w:themeFill="background1" w:themeFillShade="A6"/>
          </w:tcPr>
          <w:p w14:paraId="7C857D2B" w14:textId="77777777" w:rsidR="00A30DF9" w:rsidRPr="00EC171E" w:rsidRDefault="00A30DF9" w:rsidP="004204BC">
            <w:pPr>
              <w:rPr>
                <w:rFonts w:ascii="OCR A Extended" w:hAnsi="OCR A Extended"/>
                <w:b/>
                <w:bCs/>
              </w:rPr>
            </w:pPr>
            <w:r w:rsidRPr="00EC171E">
              <w:rPr>
                <w:rFonts w:ascii="OCR A Extended" w:hAnsi="OCR A Extended"/>
                <w:b/>
                <w:bCs/>
              </w:rPr>
              <w:t>DHCP</w:t>
            </w:r>
          </w:p>
        </w:tc>
        <w:tc>
          <w:tcPr>
            <w:tcW w:w="4318" w:type="dxa"/>
          </w:tcPr>
          <w:p w14:paraId="281FDE1F" w14:textId="43BA6024" w:rsidR="00A30DF9" w:rsidRPr="00EC171E" w:rsidRDefault="007C4CC8" w:rsidP="004204BC">
            <w:pPr>
              <w:rPr>
                <w:rFonts w:ascii="OCR A Extended" w:hAnsi="OCR A Extended"/>
              </w:rPr>
            </w:pPr>
            <w:r w:rsidRPr="00EC171E">
              <w:rPr>
                <w:rFonts w:ascii="OCR A Extended" w:hAnsi="OCR A Extended"/>
              </w:rPr>
              <w:t>Nein</w:t>
            </w:r>
          </w:p>
        </w:tc>
      </w:tr>
      <w:tr w:rsidR="00A30DF9" w:rsidRPr="00EC171E" w14:paraId="66322E65" w14:textId="77777777" w:rsidTr="004204BC">
        <w:tc>
          <w:tcPr>
            <w:tcW w:w="4318" w:type="dxa"/>
            <w:shd w:val="clear" w:color="auto" w:fill="A6A6A6" w:themeFill="background1" w:themeFillShade="A6"/>
          </w:tcPr>
          <w:p w14:paraId="31EF369A" w14:textId="77777777" w:rsidR="00A30DF9" w:rsidRPr="00EC171E" w:rsidRDefault="00A30DF9" w:rsidP="004204BC">
            <w:pPr>
              <w:rPr>
                <w:rFonts w:ascii="OCR A Extended" w:hAnsi="OCR A Extended"/>
                <w:b/>
                <w:bCs/>
              </w:rPr>
            </w:pPr>
            <w:r w:rsidRPr="00EC171E">
              <w:rPr>
                <w:rFonts w:ascii="OCR A Extended" w:hAnsi="OCR A Extended"/>
                <w:b/>
                <w:bCs/>
              </w:rPr>
              <w:t>DHCP-</w:t>
            </w:r>
            <w:proofErr w:type="spellStart"/>
            <w:r w:rsidRPr="00EC171E">
              <w:rPr>
                <w:rFonts w:ascii="OCR A Extended" w:hAnsi="OCR A Extended"/>
                <w:b/>
                <w:bCs/>
              </w:rPr>
              <w:t>Scope</w:t>
            </w:r>
            <w:proofErr w:type="spellEnd"/>
          </w:p>
        </w:tc>
        <w:tc>
          <w:tcPr>
            <w:tcW w:w="4318" w:type="dxa"/>
          </w:tcPr>
          <w:p w14:paraId="410E8C89" w14:textId="2243CDA5" w:rsidR="00A30DF9" w:rsidRPr="00EC171E" w:rsidRDefault="007C4CC8" w:rsidP="004204BC">
            <w:pPr>
              <w:rPr>
                <w:rFonts w:ascii="OCR A Extended" w:hAnsi="OCR A Extended"/>
              </w:rPr>
            </w:pPr>
            <w:proofErr w:type="spellStart"/>
            <w:r w:rsidRPr="00EC171E">
              <w:rPr>
                <w:rFonts w:ascii="OCR A Extended" w:hAnsi="OCR A Extended"/>
              </w:rPr>
              <w:t>Unknown</w:t>
            </w:r>
            <w:proofErr w:type="spellEnd"/>
          </w:p>
        </w:tc>
      </w:tr>
      <w:tr w:rsidR="00A30DF9" w:rsidRPr="00EC171E" w14:paraId="0F5AB67D" w14:textId="77777777" w:rsidTr="004204BC">
        <w:tc>
          <w:tcPr>
            <w:tcW w:w="4318" w:type="dxa"/>
            <w:shd w:val="clear" w:color="auto" w:fill="A6A6A6" w:themeFill="background1" w:themeFillShade="A6"/>
          </w:tcPr>
          <w:p w14:paraId="2E2AD599" w14:textId="77777777" w:rsidR="00A30DF9" w:rsidRPr="00EC171E" w:rsidRDefault="00A30DF9" w:rsidP="004204BC">
            <w:pPr>
              <w:rPr>
                <w:rFonts w:ascii="OCR A Extended" w:hAnsi="OCR A Extended"/>
                <w:b/>
                <w:bCs/>
              </w:rPr>
            </w:pPr>
            <w:r w:rsidRPr="00EC171E">
              <w:rPr>
                <w:rFonts w:ascii="OCR A Extended" w:hAnsi="OCR A Extended"/>
                <w:b/>
                <w:bCs/>
              </w:rPr>
              <w:t>DNS</w:t>
            </w:r>
          </w:p>
        </w:tc>
        <w:tc>
          <w:tcPr>
            <w:tcW w:w="4318" w:type="dxa"/>
          </w:tcPr>
          <w:p w14:paraId="3C51208E" w14:textId="1B9036C4" w:rsidR="00A30DF9" w:rsidRPr="00EC171E" w:rsidRDefault="007C4CC8" w:rsidP="004204BC">
            <w:pPr>
              <w:rPr>
                <w:rFonts w:ascii="OCR A Extended" w:hAnsi="OCR A Extended"/>
              </w:rPr>
            </w:pPr>
            <w:r w:rsidRPr="00EC171E">
              <w:rPr>
                <w:rFonts w:ascii="OCR A Extended" w:hAnsi="OCR A Extended"/>
              </w:rPr>
              <w:t>172.16.18.25</w:t>
            </w:r>
          </w:p>
        </w:tc>
      </w:tr>
      <w:tr w:rsidR="00A30DF9" w:rsidRPr="00EC171E" w14:paraId="31616D20" w14:textId="77777777" w:rsidTr="004204BC">
        <w:tc>
          <w:tcPr>
            <w:tcW w:w="4318" w:type="dxa"/>
            <w:shd w:val="clear" w:color="auto" w:fill="A6A6A6" w:themeFill="background1" w:themeFillShade="A6"/>
          </w:tcPr>
          <w:p w14:paraId="26179727" w14:textId="77777777" w:rsidR="00A30DF9" w:rsidRPr="00EC171E" w:rsidRDefault="00A30DF9" w:rsidP="004204BC">
            <w:pPr>
              <w:rPr>
                <w:rFonts w:ascii="OCR A Extended" w:hAnsi="OCR A Extended"/>
                <w:b/>
                <w:bCs/>
              </w:rPr>
            </w:pPr>
            <w:r w:rsidRPr="00EC171E">
              <w:rPr>
                <w:rFonts w:ascii="OCR A Extended" w:hAnsi="OCR A Extended"/>
                <w:b/>
                <w:bCs/>
              </w:rPr>
              <w:t>Default Gateway</w:t>
            </w:r>
          </w:p>
        </w:tc>
        <w:tc>
          <w:tcPr>
            <w:tcW w:w="4318" w:type="dxa"/>
          </w:tcPr>
          <w:p w14:paraId="720E806B" w14:textId="71BF5D14" w:rsidR="00A30DF9" w:rsidRPr="00EC171E" w:rsidRDefault="007C4CC8" w:rsidP="004204BC">
            <w:pPr>
              <w:rPr>
                <w:rFonts w:ascii="OCR A Extended" w:hAnsi="OCR A Extended"/>
              </w:rPr>
            </w:pPr>
            <w:r w:rsidRPr="00EC171E">
              <w:rPr>
                <w:rFonts w:ascii="OCR A Extended" w:hAnsi="OCR A Extended"/>
              </w:rPr>
              <w:t>172.16.241.1</w:t>
            </w:r>
          </w:p>
        </w:tc>
      </w:tr>
      <w:tr w:rsidR="00A30DF9" w:rsidRPr="00EC171E" w14:paraId="318C45FB" w14:textId="77777777" w:rsidTr="004204BC">
        <w:tc>
          <w:tcPr>
            <w:tcW w:w="4318" w:type="dxa"/>
            <w:shd w:val="clear" w:color="auto" w:fill="A6A6A6" w:themeFill="background1" w:themeFillShade="A6"/>
          </w:tcPr>
          <w:p w14:paraId="3242D1A2" w14:textId="099A21BB" w:rsidR="00A30DF9" w:rsidRPr="00EC171E" w:rsidRDefault="00A30DF9" w:rsidP="004204BC">
            <w:pPr>
              <w:rPr>
                <w:rFonts w:ascii="OCR A Extended" w:hAnsi="OCR A Extended"/>
                <w:b/>
                <w:bCs/>
              </w:rPr>
            </w:pPr>
            <w:r w:rsidRPr="00EC171E">
              <w:rPr>
                <w:rFonts w:ascii="OCR A Extended" w:hAnsi="OCR A Extended"/>
                <w:b/>
                <w:bCs/>
              </w:rPr>
              <w:t>VLAN</w:t>
            </w:r>
          </w:p>
        </w:tc>
        <w:tc>
          <w:tcPr>
            <w:tcW w:w="4318" w:type="dxa"/>
          </w:tcPr>
          <w:p w14:paraId="4870FC4F" w14:textId="46B7B7B0" w:rsidR="00A30DF9" w:rsidRPr="00EC171E" w:rsidRDefault="007C4CC8" w:rsidP="004204BC">
            <w:pPr>
              <w:rPr>
                <w:rFonts w:ascii="OCR A Extended" w:hAnsi="OCR A Extended"/>
              </w:rPr>
            </w:pPr>
            <w:r w:rsidRPr="00EC171E">
              <w:rPr>
                <w:rFonts w:ascii="OCR A Extended" w:hAnsi="OCR A Extended"/>
              </w:rPr>
              <w:t>241</w:t>
            </w:r>
          </w:p>
        </w:tc>
      </w:tr>
    </w:tbl>
    <w:p w14:paraId="46CB4E37" w14:textId="1F8B1F9A" w:rsidR="000F7413" w:rsidRPr="00EC171E" w:rsidRDefault="000F7413" w:rsidP="00A30DF9">
      <w:pPr>
        <w:rPr>
          <w:rFonts w:ascii="OCR A Extended" w:hAnsi="OCR A Extended"/>
        </w:rPr>
      </w:pPr>
    </w:p>
    <w:p w14:paraId="374821CD" w14:textId="77777777" w:rsidR="000F7413" w:rsidRPr="00EC171E" w:rsidRDefault="000F7413">
      <w:pPr>
        <w:rPr>
          <w:rFonts w:ascii="OCR A Extended" w:hAnsi="OCR A Extended"/>
        </w:rPr>
      </w:pPr>
      <w:r w:rsidRPr="00EC171E">
        <w:rPr>
          <w:rFonts w:ascii="OCR A Extended" w:hAnsi="OCR A Extended"/>
        </w:rPr>
        <w:br w:type="page"/>
      </w:r>
    </w:p>
    <w:p w14:paraId="588C75AC" w14:textId="77777777" w:rsidR="00A30DF9" w:rsidRPr="00EC171E" w:rsidRDefault="00A30DF9" w:rsidP="00A30DF9">
      <w:pPr>
        <w:rPr>
          <w:rFonts w:ascii="OCR A Extended" w:hAnsi="OCR A Extended"/>
        </w:rPr>
      </w:pPr>
    </w:p>
    <w:tbl>
      <w:tblPr>
        <w:tblStyle w:val="Tabellenraster"/>
        <w:tblW w:w="0" w:type="auto"/>
        <w:tblLook w:val="04A0" w:firstRow="1" w:lastRow="0" w:firstColumn="1" w:lastColumn="0" w:noHBand="0" w:noVBand="1"/>
      </w:tblPr>
      <w:tblGrid>
        <w:gridCol w:w="4318"/>
        <w:gridCol w:w="4318"/>
      </w:tblGrid>
      <w:tr w:rsidR="00A30DF9" w:rsidRPr="00EC171E" w14:paraId="6906269D" w14:textId="77777777" w:rsidTr="004204BC">
        <w:tc>
          <w:tcPr>
            <w:tcW w:w="4318" w:type="dxa"/>
            <w:shd w:val="clear" w:color="auto" w:fill="A6A6A6" w:themeFill="background1" w:themeFillShade="A6"/>
          </w:tcPr>
          <w:p w14:paraId="1395F06D" w14:textId="77777777" w:rsidR="00A30DF9" w:rsidRPr="00EC171E" w:rsidRDefault="00A30DF9" w:rsidP="004204BC">
            <w:pPr>
              <w:rPr>
                <w:rFonts w:ascii="OCR A Extended" w:hAnsi="OCR A Extended"/>
                <w:b/>
                <w:bCs/>
              </w:rPr>
            </w:pPr>
            <w:r w:rsidRPr="00EC171E">
              <w:rPr>
                <w:rFonts w:ascii="OCR A Extended" w:hAnsi="OCR A Extended"/>
                <w:b/>
                <w:bCs/>
              </w:rPr>
              <w:t>Typ / Bezeichnung</w:t>
            </w:r>
          </w:p>
        </w:tc>
        <w:tc>
          <w:tcPr>
            <w:tcW w:w="4318" w:type="dxa"/>
          </w:tcPr>
          <w:p w14:paraId="7A354788" w14:textId="437A9587" w:rsidR="00A30DF9" w:rsidRPr="00EC171E" w:rsidRDefault="007C4CC8" w:rsidP="004204BC">
            <w:pPr>
              <w:rPr>
                <w:rFonts w:ascii="OCR A Extended" w:hAnsi="OCR A Extended"/>
              </w:rPr>
            </w:pPr>
            <w:r w:rsidRPr="00EC171E">
              <w:rPr>
                <w:rFonts w:ascii="OCR A Extended" w:hAnsi="OCR A Extended"/>
              </w:rPr>
              <w:t>Security</w:t>
            </w:r>
          </w:p>
        </w:tc>
      </w:tr>
      <w:tr w:rsidR="00A30DF9" w:rsidRPr="00EC171E" w14:paraId="31275451" w14:textId="77777777" w:rsidTr="004204BC">
        <w:tc>
          <w:tcPr>
            <w:tcW w:w="4318" w:type="dxa"/>
            <w:shd w:val="clear" w:color="auto" w:fill="A6A6A6" w:themeFill="background1" w:themeFillShade="A6"/>
          </w:tcPr>
          <w:p w14:paraId="2C0438C4" w14:textId="77777777" w:rsidR="00A30DF9" w:rsidRPr="00EC171E" w:rsidRDefault="00A30DF9" w:rsidP="004204BC">
            <w:pPr>
              <w:rPr>
                <w:rFonts w:ascii="OCR A Extended" w:hAnsi="OCR A Extended"/>
                <w:b/>
                <w:bCs/>
              </w:rPr>
            </w:pPr>
            <w:r w:rsidRPr="00EC171E">
              <w:rPr>
                <w:rFonts w:ascii="OCR A Extended" w:hAnsi="OCR A Extended"/>
                <w:b/>
                <w:bCs/>
              </w:rPr>
              <w:t>Hersteller</w:t>
            </w:r>
          </w:p>
        </w:tc>
        <w:tc>
          <w:tcPr>
            <w:tcW w:w="4318" w:type="dxa"/>
          </w:tcPr>
          <w:p w14:paraId="390287FA" w14:textId="01AFF380" w:rsidR="00A30DF9" w:rsidRPr="00EC171E" w:rsidRDefault="007C4CC8" w:rsidP="004204BC">
            <w:pPr>
              <w:rPr>
                <w:rFonts w:ascii="OCR A Extended" w:hAnsi="OCR A Extended"/>
              </w:rPr>
            </w:pPr>
            <w:proofErr w:type="spellStart"/>
            <w:r w:rsidRPr="00EC171E">
              <w:rPr>
                <w:rFonts w:ascii="OCR A Extended" w:hAnsi="OCR A Extended"/>
              </w:rPr>
              <w:t>Unknown</w:t>
            </w:r>
            <w:proofErr w:type="spellEnd"/>
          </w:p>
        </w:tc>
      </w:tr>
      <w:tr w:rsidR="00A30DF9" w:rsidRPr="00EC171E" w14:paraId="40A25A08" w14:textId="77777777" w:rsidTr="004204BC">
        <w:tc>
          <w:tcPr>
            <w:tcW w:w="4318" w:type="dxa"/>
            <w:shd w:val="clear" w:color="auto" w:fill="A6A6A6" w:themeFill="background1" w:themeFillShade="A6"/>
          </w:tcPr>
          <w:p w14:paraId="4CDA80BD" w14:textId="77777777" w:rsidR="00A30DF9" w:rsidRPr="00EC171E" w:rsidRDefault="00A30DF9" w:rsidP="004204BC">
            <w:pPr>
              <w:rPr>
                <w:rFonts w:ascii="OCR A Extended" w:hAnsi="OCR A Extended"/>
                <w:b/>
                <w:bCs/>
              </w:rPr>
            </w:pPr>
            <w:r w:rsidRPr="00EC171E">
              <w:rPr>
                <w:rFonts w:ascii="OCR A Extended" w:hAnsi="OCR A Extended"/>
                <w:b/>
                <w:bCs/>
              </w:rPr>
              <w:t>IP-Adresse</w:t>
            </w:r>
          </w:p>
        </w:tc>
        <w:tc>
          <w:tcPr>
            <w:tcW w:w="4318" w:type="dxa"/>
          </w:tcPr>
          <w:p w14:paraId="7589C047" w14:textId="76DE4D22" w:rsidR="00A30DF9" w:rsidRPr="00EC171E" w:rsidRDefault="007C4CC8" w:rsidP="004204BC">
            <w:pPr>
              <w:rPr>
                <w:rFonts w:ascii="OCR A Extended" w:hAnsi="OCR A Extended"/>
              </w:rPr>
            </w:pPr>
            <w:r w:rsidRPr="00EC171E">
              <w:rPr>
                <w:rFonts w:ascii="OCR A Extended" w:hAnsi="OCR A Extended"/>
              </w:rPr>
              <w:t>172.16.240.0/24</w:t>
            </w:r>
          </w:p>
        </w:tc>
      </w:tr>
      <w:tr w:rsidR="00A30DF9" w:rsidRPr="00EC171E" w14:paraId="7C8C9064" w14:textId="77777777" w:rsidTr="004204BC">
        <w:tc>
          <w:tcPr>
            <w:tcW w:w="4318" w:type="dxa"/>
            <w:shd w:val="clear" w:color="auto" w:fill="A6A6A6" w:themeFill="background1" w:themeFillShade="A6"/>
          </w:tcPr>
          <w:p w14:paraId="2F64B0A9" w14:textId="77777777" w:rsidR="00A30DF9" w:rsidRPr="00EC171E" w:rsidRDefault="00A30DF9" w:rsidP="004204BC">
            <w:pPr>
              <w:rPr>
                <w:rFonts w:ascii="OCR A Extended" w:hAnsi="OCR A Extended"/>
                <w:b/>
                <w:bCs/>
              </w:rPr>
            </w:pPr>
            <w:r w:rsidRPr="00EC171E">
              <w:rPr>
                <w:rFonts w:ascii="OCR A Extended" w:hAnsi="OCR A Extended"/>
                <w:b/>
                <w:bCs/>
              </w:rPr>
              <w:t>Netzmaske</w:t>
            </w:r>
          </w:p>
        </w:tc>
        <w:tc>
          <w:tcPr>
            <w:tcW w:w="4318" w:type="dxa"/>
          </w:tcPr>
          <w:p w14:paraId="44DA0F5F" w14:textId="359AE3AA" w:rsidR="00A30DF9" w:rsidRPr="00EC171E" w:rsidRDefault="007C4CC8" w:rsidP="004204BC">
            <w:pPr>
              <w:rPr>
                <w:rFonts w:ascii="OCR A Extended" w:hAnsi="OCR A Extended"/>
              </w:rPr>
            </w:pPr>
            <w:r w:rsidRPr="00EC171E">
              <w:rPr>
                <w:rFonts w:ascii="OCR A Extended" w:hAnsi="OCR A Extended"/>
              </w:rPr>
              <w:t>255.255.255.0</w:t>
            </w:r>
          </w:p>
        </w:tc>
      </w:tr>
      <w:tr w:rsidR="00A30DF9" w:rsidRPr="00EC171E" w14:paraId="336DAD6B" w14:textId="77777777" w:rsidTr="004204BC">
        <w:tc>
          <w:tcPr>
            <w:tcW w:w="4318" w:type="dxa"/>
            <w:shd w:val="clear" w:color="auto" w:fill="A6A6A6" w:themeFill="background1" w:themeFillShade="A6"/>
          </w:tcPr>
          <w:p w14:paraId="378C4736" w14:textId="77777777" w:rsidR="00A30DF9" w:rsidRPr="00EC171E" w:rsidRDefault="00A30DF9" w:rsidP="004204BC">
            <w:pPr>
              <w:rPr>
                <w:rFonts w:ascii="OCR A Extended" w:hAnsi="OCR A Extended"/>
                <w:b/>
                <w:bCs/>
              </w:rPr>
            </w:pPr>
            <w:r w:rsidRPr="00EC171E">
              <w:rPr>
                <w:rFonts w:ascii="OCR A Extended" w:hAnsi="OCR A Extended"/>
                <w:b/>
                <w:bCs/>
              </w:rPr>
              <w:t>DHCP</w:t>
            </w:r>
          </w:p>
        </w:tc>
        <w:tc>
          <w:tcPr>
            <w:tcW w:w="4318" w:type="dxa"/>
          </w:tcPr>
          <w:p w14:paraId="1B94B843" w14:textId="631089A8" w:rsidR="00A30DF9" w:rsidRPr="00EC171E" w:rsidRDefault="007C4CC8" w:rsidP="004204BC">
            <w:pPr>
              <w:rPr>
                <w:rFonts w:ascii="OCR A Extended" w:hAnsi="OCR A Extended"/>
              </w:rPr>
            </w:pPr>
            <w:r w:rsidRPr="00EC171E">
              <w:rPr>
                <w:rFonts w:ascii="OCR A Extended" w:hAnsi="OCR A Extended"/>
              </w:rPr>
              <w:t>Nein</w:t>
            </w:r>
          </w:p>
        </w:tc>
      </w:tr>
      <w:tr w:rsidR="00A30DF9" w:rsidRPr="00EC171E" w14:paraId="4A86208E" w14:textId="77777777" w:rsidTr="004204BC">
        <w:tc>
          <w:tcPr>
            <w:tcW w:w="4318" w:type="dxa"/>
            <w:shd w:val="clear" w:color="auto" w:fill="A6A6A6" w:themeFill="background1" w:themeFillShade="A6"/>
          </w:tcPr>
          <w:p w14:paraId="11A2BBDD" w14:textId="77777777" w:rsidR="00A30DF9" w:rsidRPr="00EC171E" w:rsidRDefault="00A30DF9" w:rsidP="004204BC">
            <w:pPr>
              <w:rPr>
                <w:rFonts w:ascii="OCR A Extended" w:hAnsi="OCR A Extended"/>
                <w:b/>
                <w:bCs/>
              </w:rPr>
            </w:pPr>
            <w:r w:rsidRPr="00EC171E">
              <w:rPr>
                <w:rFonts w:ascii="OCR A Extended" w:hAnsi="OCR A Extended"/>
                <w:b/>
                <w:bCs/>
              </w:rPr>
              <w:t>DHCP-</w:t>
            </w:r>
            <w:proofErr w:type="spellStart"/>
            <w:r w:rsidRPr="00EC171E">
              <w:rPr>
                <w:rFonts w:ascii="OCR A Extended" w:hAnsi="OCR A Extended"/>
                <w:b/>
                <w:bCs/>
              </w:rPr>
              <w:t>Scope</w:t>
            </w:r>
            <w:proofErr w:type="spellEnd"/>
          </w:p>
        </w:tc>
        <w:tc>
          <w:tcPr>
            <w:tcW w:w="4318" w:type="dxa"/>
          </w:tcPr>
          <w:p w14:paraId="2B0DC688" w14:textId="2D17FAF4" w:rsidR="00A30DF9" w:rsidRPr="00EC171E" w:rsidRDefault="007C4CC8" w:rsidP="004204BC">
            <w:pPr>
              <w:rPr>
                <w:rFonts w:ascii="OCR A Extended" w:hAnsi="OCR A Extended"/>
              </w:rPr>
            </w:pPr>
            <w:proofErr w:type="spellStart"/>
            <w:r w:rsidRPr="00EC171E">
              <w:rPr>
                <w:rFonts w:ascii="OCR A Extended" w:hAnsi="OCR A Extended"/>
              </w:rPr>
              <w:t>Unknown</w:t>
            </w:r>
            <w:proofErr w:type="spellEnd"/>
          </w:p>
        </w:tc>
      </w:tr>
      <w:tr w:rsidR="00A30DF9" w:rsidRPr="00EC171E" w14:paraId="0F5DEA50" w14:textId="77777777" w:rsidTr="004204BC">
        <w:tc>
          <w:tcPr>
            <w:tcW w:w="4318" w:type="dxa"/>
            <w:shd w:val="clear" w:color="auto" w:fill="A6A6A6" w:themeFill="background1" w:themeFillShade="A6"/>
          </w:tcPr>
          <w:p w14:paraId="169BB690" w14:textId="77777777" w:rsidR="00A30DF9" w:rsidRPr="00EC171E" w:rsidRDefault="00A30DF9" w:rsidP="004204BC">
            <w:pPr>
              <w:rPr>
                <w:rFonts w:ascii="OCR A Extended" w:hAnsi="OCR A Extended"/>
                <w:b/>
                <w:bCs/>
              </w:rPr>
            </w:pPr>
            <w:r w:rsidRPr="00EC171E">
              <w:rPr>
                <w:rFonts w:ascii="OCR A Extended" w:hAnsi="OCR A Extended"/>
                <w:b/>
                <w:bCs/>
              </w:rPr>
              <w:t>DNS</w:t>
            </w:r>
          </w:p>
        </w:tc>
        <w:tc>
          <w:tcPr>
            <w:tcW w:w="4318" w:type="dxa"/>
          </w:tcPr>
          <w:p w14:paraId="6EB77705" w14:textId="2C1B4CB4" w:rsidR="00A30DF9" w:rsidRPr="00EC171E" w:rsidRDefault="007C4CC8" w:rsidP="004204BC">
            <w:pPr>
              <w:rPr>
                <w:rFonts w:ascii="OCR A Extended" w:hAnsi="OCR A Extended"/>
              </w:rPr>
            </w:pPr>
            <w:r w:rsidRPr="00EC171E">
              <w:rPr>
                <w:rFonts w:ascii="OCR A Extended" w:hAnsi="OCR A Extended"/>
              </w:rPr>
              <w:t>172.16.18.25</w:t>
            </w:r>
          </w:p>
        </w:tc>
      </w:tr>
      <w:tr w:rsidR="00A30DF9" w:rsidRPr="00EC171E" w14:paraId="50C42D7B" w14:textId="77777777" w:rsidTr="004204BC">
        <w:tc>
          <w:tcPr>
            <w:tcW w:w="4318" w:type="dxa"/>
            <w:shd w:val="clear" w:color="auto" w:fill="A6A6A6" w:themeFill="background1" w:themeFillShade="A6"/>
          </w:tcPr>
          <w:p w14:paraId="20F2BD55" w14:textId="77777777" w:rsidR="00A30DF9" w:rsidRPr="00EC171E" w:rsidRDefault="00A30DF9" w:rsidP="004204BC">
            <w:pPr>
              <w:rPr>
                <w:rFonts w:ascii="OCR A Extended" w:hAnsi="OCR A Extended"/>
                <w:b/>
                <w:bCs/>
              </w:rPr>
            </w:pPr>
            <w:r w:rsidRPr="00EC171E">
              <w:rPr>
                <w:rFonts w:ascii="OCR A Extended" w:hAnsi="OCR A Extended"/>
                <w:b/>
                <w:bCs/>
              </w:rPr>
              <w:t>Default Gateway</w:t>
            </w:r>
          </w:p>
        </w:tc>
        <w:tc>
          <w:tcPr>
            <w:tcW w:w="4318" w:type="dxa"/>
          </w:tcPr>
          <w:p w14:paraId="1B56172F" w14:textId="68B9ACF4" w:rsidR="00A30DF9" w:rsidRPr="00EC171E" w:rsidRDefault="007C4CC8" w:rsidP="004204BC">
            <w:pPr>
              <w:rPr>
                <w:rFonts w:ascii="OCR A Extended" w:hAnsi="OCR A Extended"/>
              </w:rPr>
            </w:pPr>
            <w:r w:rsidRPr="00EC171E">
              <w:rPr>
                <w:rFonts w:ascii="OCR A Extended" w:hAnsi="OCR A Extended"/>
              </w:rPr>
              <w:t>172.16.240.1</w:t>
            </w:r>
          </w:p>
        </w:tc>
      </w:tr>
      <w:tr w:rsidR="00A30DF9" w:rsidRPr="00EC171E" w14:paraId="003E17FD" w14:textId="77777777" w:rsidTr="004204BC">
        <w:tc>
          <w:tcPr>
            <w:tcW w:w="4318" w:type="dxa"/>
            <w:shd w:val="clear" w:color="auto" w:fill="A6A6A6" w:themeFill="background1" w:themeFillShade="A6"/>
          </w:tcPr>
          <w:p w14:paraId="0877AE69" w14:textId="30BF71E7" w:rsidR="00A30DF9" w:rsidRPr="00EC171E" w:rsidRDefault="00A30DF9" w:rsidP="004204BC">
            <w:pPr>
              <w:rPr>
                <w:rFonts w:ascii="OCR A Extended" w:hAnsi="OCR A Extended"/>
                <w:b/>
                <w:bCs/>
              </w:rPr>
            </w:pPr>
            <w:r w:rsidRPr="00EC171E">
              <w:rPr>
                <w:rFonts w:ascii="OCR A Extended" w:hAnsi="OCR A Extended"/>
                <w:b/>
                <w:bCs/>
              </w:rPr>
              <w:t>VLAN</w:t>
            </w:r>
          </w:p>
        </w:tc>
        <w:tc>
          <w:tcPr>
            <w:tcW w:w="4318" w:type="dxa"/>
          </w:tcPr>
          <w:p w14:paraId="726AA4B8" w14:textId="14EBD965" w:rsidR="00A30DF9" w:rsidRPr="00EC171E" w:rsidRDefault="007C4CC8" w:rsidP="004204BC">
            <w:pPr>
              <w:rPr>
                <w:rFonts w:ascii="OCR A Extended" w:hAnsi="OCR A Extended"/>
              </w:rPr>
            </w:pPr>
            <w:r w:rsidRPr="00EC171E">
              <w:rPr>
                <w:rFonts w:ascii="OCR A Extended" w:hAnsi="OCR A Extended"/>
              </w:rPr>
              <w:t>240</w:t>
            </w:r>
          </w:p>
        </w:tc>
      </w:tr>
    </w:tbl>
    <w:p w14:paraId="57207784" w14:textId="77777777" w:rsidR="00A30DF9" w:rsidRPr="00EC171E" w:rsidRDefault="00A30DF9" w:rsidP="00A30DF9">
      <w:pPr>
        <w:rPr>
          <w:rFonts w:ascii="OCR A Extended" w:hAnsi="OCR A Extended"/>
        </w:rPr>
      </w:pPr>
    </w:p>
    <w:tbl>
      <w:tblPr>
        <w:tblStyle w:val="Tabellenraster"/>
        <w:tblW w:w="0" w:type="auto"/>
        <w:tblLook w:val="04A0" w:firstRow="1" w:lastRow="0" w:firstColumn="1" w:lastColumn="0" w:noHBand="0" w:noVBand="1"/>
      </w:tblPr>
      <w:tblGrid>
        <w:gridCol w:w="4318"/>
        <w:gridCol w:w="4318"/>
      </w:tblGrid>
      <w:tr w:rsidR="007C4CC8" w:rsidRPr="00EC171E" w14:paraId="5B6D4204" w14:textId="77777777" w:rsidTr="004204BC">
        <w:tc>
          <w:tcPr>
            <w:tcW w:w="4318" w:type="dxa"/>
            <w:shd w:val="clear" w:color="auto" w:fill="A6A6A6" w:themeFill="background1" w:themeFillShade="A6"/>
          </w:tcPr>
          <w:p w14:paraId="6D60D82B" w14:textId="77777777" w:rsidR="007C4CC8" w:rsidRPr="00EC171E" w:rsidRDefault="007C4CC8" w:rsidP="004204BC">
            <w:pPr>
              <w:rPr>
                <w:rFonts w:ascii="OCR A Extended" w:hAnsi="OCR A Extended"/>
                <w:b/>
                <w:bCs/>
              </w:rPr>
            </w:pPr>
            <w:r w:rsidRPr="00EC171E">
              <w:rPr>
                <w:rFonts w:ascii="OCR A Extended" w:hAnsi="OCR A Extended"/>
                <w:b/>
                <w:bCs/>
              </w:rPr>
              <w:t>Typ / Bezeichnung</w:t>
            </w:r>
          </w:p>
        </w:tc>
        <w:tc>
          <w:tcPr>
            <w:tcW w:w="4318" w:type="dxa"/>
          </w:tcPr>
          <w:p w14:paraId="3751E28E" w14:textId="21A0A2E5" w:rsidR="007C4CC8" w:rsidRPr="00EC171E" w:rsidRDefault="000F7413" w:rsidP="004204BC">
            <w:pPr>
              <w:rPr>
                <w:rFonts w:ascii="OCR A Extended" w:hAnsi="OCR A Extended"/>
              </w:rPr>
            </w:pPr>
            <w:r w:rsidRPr="00EC171E">
              <w:rPr>
                <w:rFonts w:ascii="OCR A Extended" w:hAnsi="OCR A Extended"/>
              </w:rPr>
              <w:t>Kassen</w:t>
            </w:r>
          </w:p>
        </w:tc>
      </w:tr>
      <w:tr w:rsidR="007C4CC8" w:rsidRPr="00EC171E" w14:paraId="2ECF1E93" w14:textId="77777777" w:rsidTr="004204BC">
        <w:tc>
          <w:tcPr>
            <w:tcW w:w="4318" w:type="dxa"/>
            <w:shd w:val="clear" w:color="auto" w:fill="A6A6A6" w:themeFill="background1" w:themeFillShade="A6"/>
          </w:tcPr>
          <w:p w14:paraId="098A8AE4" w14:textId="77777777" w:rsidR="007C4CC8" w:rsidRPr="00EC171E" w:rsidRDefault="007C4CC8" w:rsidP="004204BC">
            <w:pPr>
              <w:rPr>
                <w:rFonts w:ascii="OCR A Extended" w:hAnsi="OCR A Extended"/>
                <w:b/>
                <w:bCs/>
              </w:rPr>
            </w:pPr>
            <w:r w:rsidRPr="00EC171E">
              <w:rPr>
                <w:rFonts w:ascii="OCR A Extended" w:hAnsi="OCR A Extended"/>
                <w:b/>
                <w:bCs/>
              </w:rPr>
              <w:t>Hersteller</w:t>
            </w:r>
          </w:p>
        </w:tc>
        <w:tc>
          <w:tcPr>
            <w:tcW w:w="4318" w:type="dxa"/>
          </w:tcPr>
          <w:p w14:paraId="22FF14D6" w14:textId="753C33F4" w:rsidR="007C4CC8" w:rsidRPr="00EC171E" w:rsidRDefault="000F7413" w:rsidP="004204BC">
            <w:pPr>
              <w:rPr>
                <w:rFonts w:ascii="OCR A Extended" w:hAnsi="OCR A Extended"/>
              </w:rPr>
            </w:pPr>
            <w:proofErr w:type="spellStart"/>
            <w:r w:rsidRPr="00EC171E">
              <w:rPr>
                <w:rFonts w:ascii="OCR A Extended" w:hAnsi="OCR A Extended"/>
              </w:rPr>
              <w:t>Unknown</w:t>
            </w:r>
            <w:proofErr w:type="spellEnd"/>
          </w:p>
        </w:tc>
      </w:tr>
      <w:tr w:rsidR="007C4CC8" w:rsidRPr="00EC171E" w14:paraId="6489737B" w14:textId="77777777" w:rsidTr="004204BC">
        <w:tc>
          <w:tcPr>
            <w:tcW w:w="4318" w:type="dxa"/>
            <w:shd w:val="clear" w:color="auto" w:fill="A6A6A6" w:themeFill="background1" w:themeFillShade="A6"/>
          </w:tcPr>
          <w:p w14:paraId="5AD4B628" w14:textId="77777777" w:rsidR="007C4CC8" w:rsidRPr="00EC171E" w:rsidRDefault="007C4CC8" w:rsidP="004204BC">
            <w:pPr>
              <w:rPr>
                <w:rFonts w:ascii="OCR A Extended" w:hAnsi="OCR A Extended"/>
                <w:b/>
                <w:bCs/>
              </w:rPr>
            </w:pPr>
            <w:r w:rsidRPr="00EC171E">
              <w:rPr>
                <w:rFonts w:ascii="OCR A Extended" w:hAnsi="OCR A Extended"/>
                <w:b/>
                <w:bCs/>
              </w:rPr>
              <w:t>IP-Adresse</w:t>
            </w:r>
          </w:p>
        </w:tc>
        <w:tc>
          <w:tcPr>
            <w:tcW w:w="4318" w:type="dxa"/>
          </w:tcPr>
          <w:p w14:paraId="2D5D04AF" w14:textId="0BE18CBB" w:rsidR="007C4CC8" w:rsidRPr="00EC171E" w:rsidRDefault="000F7413" w:rsidP="004204BC">
            <w:pPr>
              <w:rPr>
                <w:rFonts w:ascii="OCR A Extended" w:hAnsi="OCR A Extended"/>
              </w:rPr>
            </w:pPr>
            <w:r w:rsidRPr="00EC171E">
              <w:rPr>
                <w:rFonts w:ascii="OCR A Extended" w:hAnsi="OCR A Extended"/>
              </w:rPr>
              <w:t>172.16.30.0/24</w:t>
            </w:r>
          </w:p>
        </w:tc>
      </w:tr>
      <w:tr w:rsidR="007C4CC8" w:rsidRPr="00EC171E" w14:paraId="65BA5ABC" w14:textId="77777777" w:rsidTr="004204BC">
        <w:tc>
          <w:tcPr>
            <w:tcW w:w="4318" w:type="dxa"/>
            <w:shd w:val="clear" w:color="auto" w:fill="A6A6A6" w:themeFill="background1" w:themeFillShade="A6"/>
          </w:tcPr>
          <w:p w14:paraId="08202196" w14:textId="77777777" w:rsidR="007C4CC8" w:rsidRPr="00EC171E" w:rsidRDefault="007C4CC8" w:rsidP="004204BC">
            <w:pPr>
              <w:rPr>
                <w:rFonts w:ascii="OCR A Extended" w:hAnsi="OCR A Extended"/>
                <w:b/>
                <w:bCs/>
              </w:rPr>
            </w:pPr>
            <w:r w:rsidRPr="00EC171E">
              <w:rPr>
                <w:rFonts w:ascii="OCR A Extended" w:hAnsi="OCR A Extended"/>
                <w:b/>
                <w:bCs/>
              </w:rPr>
              <w:t>Netzmaske</w:t>
            </w:r>
          </w:p>
        </w:tc>
        <w:tc>
          <w:tcPr>
            <w:tcW w:w="4318" w:type="dxa"/>
          </w:tcPr>
          <w:p w14:paraId="53B51A2F" w14:textId="106FAB78" w:rsidR="007C4CC8" w:rsidRPr="00EC171E" w:rsidRDefault="000F7413" w:rsidP="004204BC">
            <w:pPr>
              <w:rPr>
                <w:rFonts w:ascii="OCR A Extended" w:hAnsi="OCR A Extended"/>
              </w:rPr>
            </w:pPr>
            <w:r w:rsidRPr="00EC171E">
              <w:rPr>
                <w:rFonts w:ascii="OCR A Extended" w:hAnsi="OCR A Extended"/>
              </w:rPr>
              <w:t>255.255.255.0</w:t>
            </w:r>
          </w:p>
        </w:tc>
      </w:tr>
      <w:tr w:rsidR="007C4CC8" w:rsidRPr="00EC171E" w14:paraId="29C9B883" w14:textId="77777777" w:rsidTr="004204BC">
        <w:tc>
          <w:tcPr>
            <w:tcW w:w="4318" w:type="dxa"/>
            <w:shd w:val="clear" w:color="auto" w:fill="A6A6A6" w:themeFill="background1" w:themeFillShade="A6"/>
          </w:tcPr>
          <w:p w14:paraId="3937BA16" w14:textId="77777777" w:rsidR="007C4CC8" w:rsidRPr="00EC171E" w:rsidRDefault="007C4CC8" w:rsidP="004204BC">
            <w:pPr>
              <w:rPr>
                <w:rFonts w:ascii="OCR A Extended" w:hAnsi="OCR A Extended"/>
                <w:b/>
                <w:bCs/>
              </w:rPr>
            </w:pPr>
            <w:r w:rsidRPr="00EC171E">
              <w:rPr>
                <w:rFonts w:ascii="OCR A Extended" w:hAnsi="OCR A Extended"/>
                <w:b/>
                <w:bCs/>
              </w:rPr>
              <w:t>DHCP</w:t>
            </w:r>
          </w:p>
        </w:tc>
        <w:tc>
          <w:tcPr>
            <w:tcW w:w="4318" w:type="dxa"/>
          </w:tcPr>
          <w:p w14:paraId="29EAA507" w14:textId="2B8141CF" w:rsidR="007C4CC8" w:rsidRPr="00EC171E" w:rsidRDefault="000F7413" w:rsidP="004204BC">
            <w:pPr>
              <w:rPr>
                <w:rFonts w:ascii="OCR A Extended" w:hAnsi="OCR A Extended"/>
              </w:rPr>
            </w:pPr>
            <w:r w:rsidRPr="00EC171E">
              <w:rPr>
                <w:rFonts w:ascii="OCR A Extended" w:hAnsi="OCR A Extended"/>
              </w:rPr>
              <w:t>Nein</w:t>
            </w:r>
          </w:p>
        </w:tc>
      </w:tr>
      <w:tr w:rsidR="007C4CC8" w:rsidRPr="00EC171E" w14:paraId="2657ECFA" w14:textId="77777777" w:rsidTr="004204BC">
        <w:tc>
          <w:tcPr>
            <w:tcW w:w="4318" w:type="dxa"/>
            <w:shd w:val="clear" w:color="auto" w:fill="A6A6A6" w:themeFill="background1" w:themeFillShade="A6"/>
          </w:tcPr>
          <w:p w14:paraId="3AB8518E" w14:textId="77777777" w:rsidR="007C4CC8" w:rsidRPr="00EC171E" w:rsidRDefault="007C4CC8" w:rsidP="004204BC">
            <w:pPr>
              <w:rPr>
                <w:rFonts w:ascii="OCR A Extended" w:hAnsi="OCR A Extended"/>
                <w:b/>
                <w:bCs/>
              </w:rPr>
            </w:pPr>
            <w:r w:rsidRPr="00EC171E">
              <w:rPr>
                <w:rFonts w:ascii="OCR A Extended" w:hAnsi="OCR A Extended"/>
                <w:b/>
                <w:bCs/>
              </w:rPr>
              <w:t>DHCP-</w:t>
            </w:r>
            <w:proofErr w:type="spellStart"/>
            <w:r w:rsidRPr="00EC171E">
              <w:rPr>
                <w:rFonts w:ascii="OCR A Extended" w:hAnsi="OCR A Extended"/>
                <w:b/>
                <w:bCs/>
              </w:rPr>
              <w:t>Scope</w:t>
            </w:r>
            <w:proofErr w:type="spellEnd"/>
          </w:p>
        </w:tc>
        <w:tc>
          <w:tcPr>
            <w:tcW w:w="4318" w:type="dxa"/>
          </w:tcPr>
          <w:p w14:paraId="4C1D97DE" w14:textId="0D3FC2A8" w:rsidR="007C4CC8" w:rsidRPr="00EC171E" w:rsidRDefault="000F7413" w:rsidP="004204BC">
            <w:pPr>
              <w:rPr>
                <w:rFonts w:ascii="OCR A Extended" w:hAnsi="OCR A Extended"/>
              </w:rPr>
            </w:pPr>
            <w:proofErr w:type="spellStart"/>
            <w:r w:rsidRPr="00EC171E">
              <w:rPr>
                <w:rFonts w:ascii="OCR A Extended" w:hAnsi="OCR A Extended"/>
              </w:rPr>
              <w:t>Unknown</w:t>
            </w:r>
            <w:proofErr w:type="spellEnd"/>
          </w:p>
        </w:tc>
      </w:tr>
      <w:tr w:rsidR="007C4CC8" w:rsidRPr="00EC171E" w14:paraId="280D712E" w14:textId="77777777" w:rsidTr="004204BC">
        <w:tc>
          <w:tcPr>
            <w:tcW w:w="4318" w:type="dxa"/>
            <w:shd w:val="clear" w:color="auto" w:fill="A6A6A6" w:themeFill="background1" w:themeFillShade="A6"/>
          </w:tcPr>
          <w:p w14:paraId="162AF7AF" w14:textId="77777777" w:rsidR="007C4CC8" w:rsidRPr="00EC171E" w:rsidRDefault="007C4CC8" w:rsidP="004204BC">
            <w:pPr>
              <w:rPr>
                <w:rFonts w:ascii="OCR A Extended" w:hAnsi="OCR A Extended"/>
                <w:b/>
                <w:bCs/>
              </w:rPr>
            </w:pPr>
            <w:r w:rsidRPr="00EC171E">
              <w:rPr>
                <w:rFonts w:ascii="OCR A Extended" w:hAnsi="OCR A Extended"/>
                <w:b/>
                <w:bCs/>
              </w:rPr>
              <w:t>DNS</w:t>
            </w:r>
          </w:p>
        </w:tc>
        <w:tc>
          <w:tcPr>
            <w:tcW w:w="4318" w:type="dxa"/>
          </w:tcPr>
          <w:p w14:paraId="096CA548" w14:textId="3DA298DD" w:rsidR="007C4CC8" w:rsidRPr="00EC171E" w:rsidRDefault="000F7413" w:rsidP="004204BC">
            <w:pPr>
              <w:rPr>
                <w:rFonts w:ascii="OCR A Extended" w:hAnsi="OCR A Extended"/>
              </w:rPr>
            </w:pPr>
            <w:r w:rsidRPr="00EC171E">
              <w:rPr>
                <w:rFonts w:ascii="OCR A Extended" w:hAnsi="OCR A Extended"/>
              </w:rPr>
              <w:t>172.16.18.25</w:t>
            </w:r>
          </w:p>
        </w:tc>
      </w:tr>
      <w:tr w:rsidR="007C4CC8" w:rsidRPr="00EC171E" w14:paraId="54879BA8" w14:textId="77777777" w:rsidTr="004204BC">
        <w:tc>
          <w:tcPr>
            <w:tcW w:w="4318" w:type="dxa"/>
            <w:shd w:val="clear" w:color="auto" w:fill="A6A6A6" w:themeFill="background1" w:themeFillShade="A6"/>
          </w:tcPr>
          <w:p w14:paraId="26BBCA21" w14:textId="77777777" w:rsidR="007C4CC8" w:rsidRPr="00EC171E" w:rsidRDefault="007C4CC8" w:rsidP="004204BC">
            <w:pPr>
              <w:rPr>
                <w:rFonts w:ascii="OCR A Extended" w:hAnsi="OCR A Extended"/>
                <w:b/>
                <w:bCs/>
              </w:rPr>
            </w:pPr>
            <w:r w:rsidRPr="00EC171E">
              <w:rPr>
                <w:rFonts w:ascii="OCR A Extended" w:hAnsi="OCR A Extended"/>
                <w:b/>
                <w:bCs/>
              </w:rPr>
              <w:t>Default Gateway</w:t>
            </w:r>
          </w:p>
        </w:tc>
        <w:tc>
          <w:tcPr>
            <w:tcW w:w="4318" w:type="dxa"/>
          </w:tcPr>
          <w:p w14:paraId="0D46145B" w14:textId="4F6B87D3" w:rsidR="007C4CC8" w:rsidRPr="00EC171E" w:rsidRDefault="000F7413" w:rsidP="004204BC">
            <w:pPr>
              <w:rPr>
                <w:rFonts w:ascii="OCR A Extended" w:hAnsi="OCR A Extended"/>
              </w:rPr>
            </w:pPr>
            <w:r w:rsidRPr="00EC171E">
              <w:rPr>
                <w:rFonts w:ascii="OCR A Extended" w:hAnsi="OCR A Extended"/>
              </w:rPr>
              <w:t>172.16.30.1</w:t>
            </w:r>
          </w:p>
        </w:tc>
      </w:tr>
      <w:tr w:rsidR="000F7413" w:rsidRPr="00EC171E" w14:paraId="58C7F614" w14:textId="77777777" w:rsidTr="004204BC">
        <w:tc>
          <w:tcPr>
            <w:tcW w:w="4318" w:type="dxa"/>
            <w:shd w:val="clear" w:color="auto" w:fill="A6A6A6" w:themeFill="background1" w:themeFillShade="A6"/>
          </w:tcPr>
          <w:p w14:paraId="62414D78" w14:textId="138BD55C" w:rsidR="000F7413" w:rsidRPr="00EC171E" w:rsidRDefault="000F7413" w:rsidP="004204BC">
            <w:pPr>
              <w:rPr>
                <w:rFonts w:ascii="OCR A Extended" w:hAnsi="OCR A Extended"/>
                <w:b/>
                <w:bCs/>
              </w:rPr>
            </w:pPr>
            <w:r w:rsidRPr="00EC171E">
              <w:rPr>
                <w:rFonts w:ascii="OCR A Extended" w:hAnsi="OCR A Extended"/>
                <w:b/>
                <w:bCs/>
              </w:rPr>
              <w:t>VLAN</w:t>
            </w:r>
          </w:p>
        </w:tc>
        <w:tc>
          <w:tcPr>
            <w:tcW w:w="4318" w:type="dxa"/>
          </w:tcPr>
          <w:p w14:paraId="7E45D9F8" w14:textId="0AA270C9" w:rsidR="000F7413" w:rsidRPr="00EC171E" w:rsidRDefault="000F7413" w:rsidP="004204BC">
            <w:pPr>
              <w:rPr>
                <w:rFonts w:ascii="OCR A Extended" w:hAnsi="OCR A Extended"/>
              </w:rPr>
            </w:pPr>
            <w:r w:rsidRPr="00EC171E">
              <w:rPr>
                <w:rFonts w:ascii="OCR A Extended" w:hAnsi="OCR A Extended"/>
              </w:rPr>
              <w:t>30</w:t>
            </w:r>
          </w:p>
        </w:tc>
      </w:tr>
    </w:tbl>
    <w:p w14:paraId="0A9E138E" w14:textId="77777777" w:rsidR="007C4CC8" w:rsidRPr="00EC171E" w:rsidRDefault="007C4CC8" w:rsidP="00A30DF9">
      <w:pPr>
        <w:rPr>
          <w:rFonts w:ascii="OCR A Extended" w:hAnsi="OCR A Extended"/>
        </w:rPr>
      </w:pPr>
    </w:p>
    <w:p w14:paraId="6DF8F2C2" w14:textId="30DBC380" w:rsidR="000F7413" w:rsidRPr="00EC171E" w:rsidRDefault="000F7413" w:rsidP="000F7413">
      <w:pPr>
        <w:pStyle w:val="berschrift3"/>
      </w:pPr>
      <w:bookmarkStart w:id="13" w:name="_Toc149238738"/>
      <w:r w:rsidRPr="00EC171E">
        <w:t>DMZ</w:t>
      </w:r>
      <w:bookmarkEnd w:id="13"/>
    </w:p>
    <w:tbl>
      <w:tblPr>
        <w:tblStyle w:val="Tabellenraster"/>
        <w:tblW w:w="0" w:type="auto"/>
        <w:tblLook w:val="04A0" w:firstRow="1" w:lastRow="0" w:firstColumn="1" w:lastColumn="0" w:noHBand="0" w:noVBand="1"/>
      </w:tblPr>
      <w:tblGrid>
        <w:gridCol w:w="4318"/>
        <w:gridCol w:w="4318"/>
      </w:tblGrid>
      <w:tr w:rsidR="000F7413" w:rsidRPr="00EC171E" w14:paraId="20AA4F5A" w14:textId="77777777" w:rsidTr="004204BC">
        <w:tc>
          <w:tcPr>
            <w:tcW w:w="4318" w:type="dxa"/>
            <w:shd w:val="clear" w:color="auto" w:fill="A6A6A6" w:themeFill="background1" w:themeFillShade="A6"/>
          </w:tcPr>
          <w:p w14:paraId="3C0A8B60" w14:textId="77777777" w:rsidR="000F7413" w:rsidRPr="00EC171E" w:rsidRDefault="000F7413" w:rsidP="004204BC">
            <w:pPr>
              <w:rPr>
                <w:rFonts w:ascii="OCR A Extended" w:hAnsi="OCR A Extended"/>
                <w:b/>
                <w:bCs/>
              </w:rPr>
            </w:pPr>
            <w:r w:rsidRPr="00EC171E">
              <w:rPr>
                <w:rFonts w:ascii="OCR A Extended" w:hAnsi="OCR A Extended"/>
                <w:b/>
                <w:bCs/>
              </w:rPr>
              <w:t>Typ / Bezeichnung</w:t>
            </w:r>
          </w:p>
        </w:tc>
        <w:tc>
          <w:tcPr>
            <w:tcW w:w="4318" w:type="dxa"/>
          </w:tcPr>
          <w:p w14:paraId="7B91BA70" w14:textId="3D3949A8" w:rsidR="000F7413" w:rsidRPr="00EC171E" w:rsidRDefault="000F7413" w:rsidP="004204BC">
            <w:pPr>
              <w:rPr>
                <w:rFonts w:ascii="OCR A Extended" w:hAnsi="OCR A Extended"/>
              </w:rPr>
            </w:pPr>
            <w:r w:rsidRPr="00EC171E">
              <w:rPr>
                <w:rFonts w:ascii="OCR A Extended" w:hAnsi="OCR A Extended"/>
              </w:rPr>
              <w:t>DMZ</w:t>
            </w:r>
          </w:p>
        </w:tc>
      </w:tr>
      <w:tr w:rsidR="000F7413" w:rsidRPr="00EC171E" w14:paraId="1CCD4CB8" w14:textId="77777777" w:rsidTr="004204BC">
        <w:tc>
          <w:tcPr>
            <w:tcW w:w="4318" w:type="dxa"/>
            <w:shd w:val="clear" w:color="auto" w:fill="A6A6A6" w:themeFill="background1" w:themeFillShade="A6"/>
          </w:tcPr>
          <w:p w14:paraId="40B3027E" w14:textId="77777777" w:rsidR="000F7413" w:rsidRPr="00EC171E" w:rsidRDefault="000F7413" w:rsidP="004204BC">
            <w:pPr>
              <w:rPr>
                <w:rFonts w:ascii="OCR A Extended" w:hAnsi="OCR A Extended"/>
                <w:b/>
                <w:bCs/>
              </w:rPr>
            </w:pPr>
            <w:r w:rsidRPr="00EC171E">
              <w:rPr>
                <w:rFonts w:ascii="OCR A Extended" w:hAnsi="OCR A Extended"/>
                <w:b/>
                <w:bCs/>
              </w:rPr>
              <w:t>Hersteller</w:t>
            </w:r>
          </w:p>
        </w:tc>
        <w:tc>
          <w:tcPr>
            <w:tcW w:w="4318" w:type="dxa"/>
          </w:tcPr>
          <w:p w14:paraId="2E736A99" w14:textId="51BD9AFD" w:rsidR="000F7413" w:rsidRPr="00EC171E" w:rsidRDefault="000F7413" w:rsidP="004204BC">
            <w:pPr>
              <w:rPr>
                <w:rFonts w:ascii="OCR A Extended" w:hAnsi="OCR A Extended"/>
              </w:rPr>
            </w:pPr>
            <w:proofErr w:type="spellStart"/>
            <w:r w:rsidRPr="00EC171E">
              <w:rPr>
                <w:rFonts w:ascii="OCR A Extended" w:hAnsi="OCR A Extended"/>
              </w:rPr>
              <w:t>Unknown</w:t>
            </w:r>
            <w:proofErr w:type="spellEnd"/>
          </w:p>
        </w:tc>
      </w:tr>
      <w:tr w:rsidR="000F7413" w:rsidRPr="00EC171E" w14:paraId="6CADD3A1" w14:textId="77777777" w:rsidTr="004204BC">
        <w:tc>
          <w:tcPr>
            <w:tcW w:w="4318" w:type="dxa"/>
            <w:shd w:val="clear" w:color="auto" w:fill="A6A6A6" w:themeFill="background1" w:themeFillShade="A6"/>
          </w:tcPr>
          <w:p w14:paraId="0B050038" w14:textId="77777777" w:rsidR="000F7413" w:rsidRPr="00EC171E" w:rsidRDefault="000F7413" w:rsidP="004204BC">
            <w:pPr>
              <w:rPr>
                <w:rFonts w:ascii="OCR A Extended" w:hAnsi="OCR A Extended"/>
                <w:b/>
                <w:bCs/>
              </w:rPr>
            </w:pPr>
            <w:r w:rsidRPr="00EC171E">
              <w:rPr>
                <w:rFonts w:ascii="OCR A Extended" w:hAnsi="OCR A Extended"/>
                <w:b/>
                <w:bCs/>
              </w:rPr>
              <w:t>IP-Adresse</w:t>
            </w:r>
          </w:p>
        </w:tc>
        <w:tc>
          <w:tcPr>
            <w:tcW w:w="4318" w:type="dxa"/>
          </w:tcPr>
          <w:p w14:paraId="59E621DC" w14:textId="1302DA56" w:rsidR="000F7413" w:rsidRPr="00EC171E" w:rsidRDefault="000F7413" w:rsidP="004204BC">
            <w:pPr>
              <w:rPr>
                <w:rFonts w:ascii="OCR A Extended" w:hAnsi="OCR A Extended"/>
              </w:rPr>
            </w:pPr>
            <w:r w:rsidRPr="00EC171E">
              <w:rPr>
                <w:rFonts w:ascii="OCR A Extended" w:hAnsi="OCR A Extended"/>
              </w:rPr>
              <w:t>10.110.210.0/24</w:t>
            </w:r>
          </w:p>
        </w:tc>
      </w:tr>
      <w:tr w:rsidR="000F7413" w:rsidRPr="00EC171E" w14:paraId="2436DA76" w14:textId="77777777" w:rsidTr="004204BC">
        <w:tc>
          <w:tcPr>
            <w:tcW w:w="4318" w:type="dxa"/>
            <w:shd w:val="clear" w:color="auto" w:fill="A6A6A6" w:themeFill="background1" w:themeFillShade="A6"/>
          </w:tcPr>
          <w:p w14:paraId="639CB81B" w14:textId="77777777" w:rsidR="000F7413" w:rsidRPr="00EC171E" w:rsidRDefault="000F7413" w:rsidP="004204BC">
            <w:pPr>
              <w:rPr>
                <w:rFonts w:ascii="OCR A Extended" w:hAnsi="OCR A Extended"/>
                <w:b/>
                <w:bCs/>
              </w:rPr>
            </w:pPr>
            <w:r w:rsidRPr="00EC171E">
              <w:rPr>
                <w:rFonts w:ascii="OCR A Extended" w:hAnsi="OCR A Extended"/>
                <w:b/>
                <w:bCs/>
              </w:rPr>
              <w:t>Netzmaske</w:t>
            </w:r>
          </w:p>
        </w:tc>
        <w:tc>
          <w:tcPr>
            <w:tcW w:w="4318" w:type="dxa"/>
          </w:tcPr>
          <w:p w14:paraId="0E4FBDF3" w14:textId="1676C749" w:rsidR="000F7413" w:rsidRPr="00EC171E" w:rsidRDefault="000F7413" w:rsidP="004204BC">
            <w:pPr>
              <w:rPr>
                <w:rFonts w:ascii="OCR A Extended" w:hAnsi="OCR A Extended"/>
              </w:rPr>
            </w:pPr>
            <w:r w:rsidRPr="00EC171E">
              <w:rPr>
                <w:rFonts w:ascii="OCR A Extended" w:hAnsi="OCR A Extended"/>
              </w:rPr>
              <w:t>255.255.255.0</w:t>
            </w:r>
          </w:p>
        </w:tc>
      </w:tr>
      <w:tr w:rsidR="000F7413" w:rsidRPr="00EC171E" w14:paraId="16FF4AB3" w14:textId="77777777" w:rsidTr="004204BC">
        <w:tc>
          <w:tcPr>
            <w:tcW w:w="4318" w:type="dxa"/>
            <w:shd w:val="clear" w:color="auto" w:fill="A6A6A6" w:themeFill="background1" w:themeFillShade="A6"/>
          </w:tcPr>
          <w:p w14:paraId="6767A9C5" w14:textId="77777777" w:rsidR="000F7413" w:rsidRPr="00EC171E" w:rsidRDefault="000F7413" w:rsidP="004204BC">
            <w:pPr>
              <w:rPr>
                <w:rFonts w:ascii="OCR A Extended" w:hAnsi="OCR A Extended"/>
                <w:b/>
                <w:bCs/>
              </w:rPr>
            </w:pPr>
            <w:r w:rsidRPr="00EC171E">
              <w:rPr>
                <w:rFonts w:ascii="OCR A Extended" w:hAnsi="OCR A Extended"/>
                <w:b/>
                <w:bCs/>
              </w:rPr>
              <w:t>DHCP</w:t>
            </w:r>
          </w:p>
        </w:tc>
        <w:tc>
          <w:tcPr>
            <w:tcW w:w="4318" w:type="dxa"/>
          </w:tcPr>
          <w:p w14:paraId="0EE8E0A8" w14:textId="73DB90C8" w:rsidR="000F7413" w:rsidRPr="00EC171E" w:rsidRDefault="000F7413" w:rsidP="004204BC">
            <w:pPr>
              <w:rPr>
                <w:rFonts w:ascii="OCR A Extended" w:hAnsi="OCR A Extended"/>
              </w:rPr>
            </w:pPr>
            <w:r w:rsidRPr="00EC171E">
              <w:rPr>
                <w:rFonts w:ascii="OCR A Extended" w:hAnsi="OCR A Extended"/>
              </w:rPr>
              <w:t>Nein</w:t>
            </w:r>
          </w:p>
        </w:tc>
      </w:tr>
      <w:tr w:rsidR="000F7413" w:rsidRPr="00EC171E" w14:paraId="373FA9B7" w14:textId="77777777" w:rsidTr="004204BC">
        <w:tc>
          <w:tcPr>
            <w:tcW w:w="4318" w:type="dxa"/>
            <w:shd w:val="clear" w:color="auto" w:fill="A6A6A6" w:themeFill="background1" w:themeFillShade="A6"/>
          </w:tcPr>
          <w:p w14:paraId="5AE17B4F" w14:textId="77777777" w:rsidR="000F7413" w:rsidRPr="00EC171E" w:rsidRDefault="000F7413" w:rsidP="004204BC">
            <w:pPr>
              <w:rPr>
                <w:rFonts w:ascii="OCR A Extended" w:hAnsi="OCR A Extended"/>
                <w:b/>
                <w:bCs/>
              </w:rPr>
            </w:pPr>
            <w:r w:rsidRPr="00EC171E">
              <w:rPr>
                <w:rFonts w:ascii="OCR A Extended" w:hAnsi="OCR A Extended"/>
                <w:b/>
                <w:bCs/>
              </w:rPr>
              <w:t>DHCP-</w:t>
            </w:r>
            <w:proofErr w:type="spellStart"/>
            <w:r w:rsidRPr="00EC171E">
              <w:rPr>
                <w:rFonts w:ascii="OCR A Extended" w:hAnsi="OCR A Extended"/>
                <w:b/>
                <w:bCs/>
              </w:rPr>
              <w:t>Scope</w:t>
            </w:r>
            <w:proofErr w:type="spellEnd"/>
          </w:p>
        </w:tc>
        <w:tc>
          <w:tcPr>
            <w:tcW w:w="4318" w:type="dxa"/>
          </w:tcPr>
          <w:p w14:paraId="17446E14" w14:textId="088BB4A9" w:rsidR="000F7413" w:rsidRPr="00EC171E" w:rsidRDefault="000F7413" w:rsidP="004204BC">
            <w:pPr>
              <w:rPr>
                <w:rFonts w:ascii="OCR A Extended" w:hAnsi="OCR A Extended"/>
              </w:rPr>
            </w:pPr>
            <w:proofErr w:type="spellStart"/>
            <w:r w:rsidRPr="00EC171E">
              <w:rPr>
                <w:rFonts w:ascii="OCR A Extended" w:hAnsi="OCR A Extended"/>
              </w:rPr>
              <w:t>Unknown</w:t>
            </w:r>
            <w:proofErr w:type="spellEnd"/>
          </w:p>
        </w:tc>
      </w:tr>
      <w:tr w:rsidR="000F7413" w:rsidRPr="00EC171E" w14:paraId="4DBA09F2" w14:textId="77777777" w:rsidTr="004204BC">
        <w:tc>
          <w:tcPr>
            <w:tcW w:w="4318" w:type="dxa"/>
            <w:shd w:val="clear" w:color="auto" w:fill="A6A6A6" w:themeFill="background1" w:themeFillShade="A6"/>
          </w:tcPr>
          <w:p w14:paraId="205EB104" w14:textId="77777777" w:rsidR="000F7413" w:rsidRPr="00EC171E" w:rsidRDefault="000F7413" w:rsidP="004204BC">
            <w:pPr>
              <w:rPr>
                <w:rFonts w:ascii="OCR A Extended" w:hAnsi="OCR A Extended"/>
                <w:b/>
                <w:bCs/>
              </w:rPr>
            </w:pPr>
            <w:r w:rsidRPr="00EC171E">
              <w:rPr>
                <w:rFonts w:ascii="OCR A Extended" w:hAnsi="OCR A Extended"/>
                <w:b/>
                <w:bCs/>
              </w:rPr>
              <w:t>DNS</w:t>
            </w:r>
          </w:p>
        </w:tc>
        <w:tc>
          <w:tcPr>
            <w:tcW w:w="4318" w:type="dxa"/>
          </w:tcPr>
          <w:p w14:paraId="6BB9B0A1" w14:textId="2F2B74C0" w:rsidR="000F7413" w:rsidRPr="00EC171E" w:rsidRDefault="000F7413" w:rsidP="004204BC">
            <w:pPr>
              <w:rPr>
                <w:rFonts w:ascii="OCR A Extended" w:hAnsi="OCR A Extended"/>
              </w:rPr>
            </w:pPr>
            <w:r w:rsidRPr="00EC171E">
              <w:rPr>
                <w:rFonts w:ascii="OCR A Extended" w:hAnsi="OCR A Extended"/>
              </w:rPr>
              <w:t>172.16.18.25</w:t>
            </w:r>
          </w:p>
        </w:tc>
      </w:tr>
      <w:tr w:rsidR="000F7413" w:rsidRPr="00EC171E" w14:paraId="0B2F0EB4" w14:textId="77777777" w:rsidTr="004204BC">
        <w:tc>
          <w:tcPr>
            <w:tcW w:w="4318" w:type="dxa"/>
            <w:shd w:val="clear" w:color="auto" w:fill="A6A6A6" w:themeFill="background1" w:themeFillShade="A6"/>
          </w:tcPr>
          <w:p w14:paraId="751C73AF" w14:textId="77777777" w:rsidR="000F7413" w:rsidRPr="00EC171E" w:rsidRDefault="000F7413" w:rsidP="004204BC">
            <w:pPr>
              <w:rPr>
                <w:rFonts w:ascii="OCR A Extended" w:hAnsi="OCR A Extended"/>
                <w:b/>
                <w:bCs/>
              </w:rPr>
            </w:pPr>
            <w:r w:rsidRPr="00EC171E">
              <w:rPr>
                <w:rFonts w:ascii="OCR A Extended" w:hAnsi="OCR A Extended"/>
                <w:b/>
                <w:bCs/>
              </w:rPr>
              <w:t>Default Gateway</w:t>
            </w:r>
          </w:p>
        </w:tc>
        <w:tc>
          <w:tcPr>
            <w:tcW w:w="4318" w:type="dxa"/>
          </w:tcPr>
          <w:p w14:paraId="5F8EFA8E" w14:textId="1004AC43" w:rsidR="000F7413" w:rsidRPr="00EC171E" w:rsidRDefault="000F7413" w:rsidP="004204BC">
            <w:pPr>
              <w:rPr>
                <w:rFonts w:ascii="OCR A Extended" w:hAnsi="OCR A Extended"/>
              </w:rPr>
            </w:pPr>
            <w:r w:rsidRPr="00EC171E">
              <w:rPr>
                <w:rFonts w:ascii="OCR A Extended" w:hAnsi="OCR A Extended"/>
              </w:rPr>
              <w:t>10.110.210.1</w:t>
            </w:r>
          </w:p>
        </w:tc>
      </w:tr>
      <w:tr w:rsidR="000F7413" w:rsidRPr="00EC171E" w14:paraId="2B9E2E8A" w14:textId="77777777" w:rsidTr="004204BC">
        <w:tc>
          <w:tcPr>
            <w:tcW w:w="4318" w:type="dxa"/>
            <w:shd w:val="clear" w:color="auto" w:fill="A6A6A6" w:themeFill="background1" w:themeFillShade="A6"/>
          </w:tcPr>
          <w:p w14:paraId="2753BF32" w14:textId="77777777" w:rsidR="000F7413" w:rsidRPr="00EC171E" w:rsidRDefault="000F7413" w:rsidP="004204BC">
            <w:pPr>
              <w:rPr>
                <w:rFonts w:ascii="OCR A Extended" w:hAnsi="OCR A Extended"/>
                <w:b/>
                <w:bCs/>
              </w:rPr>
            </w:pPr>
            <w:r w:rsidRPr="00EC171E">
              <w:rPr>
                <w:rFonts w:ascii="OCR A Extended" w:hAnsi="OCR A Extended"/>
                <w:b/>
                <w:bCs/>
              </w:rPr>
              <w:t>VLAN</w:t>
            </w:r>
          </w:p>
        </w:tc>
        <w:tc>
          <w:tcPr>
            <w:tcW w:w="4318" w:type="dxa"/>
          </w:tcPr>
          <w:p w14:paraId="52DAB6A8" w14:textId="1F960964" w:rsidR="000F7413" w:rsidRPr="00EC171E" w:rsidRDefault="000F7413" w:rsidP="004204BC">
            <w:pPr>
              <w:rPr>
                <w:rFonts w:ascii="OCR A Extended" w:hAnsi="OCR A Extended"/>
              </w:rPr>
            </w:pPr>
            <w:r w:rsidRPr="00EC171E">
              <w:rPr>
                <w:rFonts w:ascii="OCR A Extended" w:hAnsi="OCR A Extended"/>
              </w:rPr>
              <w:t>210</w:t>
            </w:r>
          </w:p>
        </w:tc>
      </w:tr>
    </w:tbl>
    <w:p w14:paraId="2C89C2FF" w14:textId="77777777" w:rsidR="000F7413" w:rsidRPr="00EC171E" w:rsidRDefault="000F7413" w:rsidP="00A30DF9">
      <w:pPr>
        <w:rPr>
          <w:rFonts w:ascii="OCR A Extended" w:hAnsi="OCR A Extended"/>
        </w:rPr>
      </w:pPr>
    </w:p>
    <w:p w14:paraId="4D1A7548" w14:textId="65A4EE9B" w:rsidR="00B82668" w:rsidRPr="00EC171E" w:rsidRDefault="00B82668" w:rsidP="00B82668">
      <w:pPr>
        <w:pStyle w:val="berschrift3"/>
      </w:pPr>
      <w:bookmarkStart w:id="14" w:name="_Toc149238739"/>
      <w:r w:rsidRPr="00EC171E">
        <w:t>Fixe Adressen</w:t>
      </w:r>
      <w:bookmarkEnd w:id="14"/>
    </w:p>
    <w:p w14:paraId="5497C870" w14:textId="77777777" w:rsidR="00B82668" w:rsidRPr="00EC171E" w:rsidRDefault="00B82668" w:rsidP="00B82668">
      <w:pPr>
        <w:rPr>
          <w:rFonts w:ascii="OCR A Extended" w:hAnsi="OCR A Extended"/>
        </w:rPr>
      </w:pPr>
    </w:p>
    <w:tbl>
      <w:tblPr>
        <w:tblStyle w:val="Tabellenraster"/>
        <w:tblW w:w="0" w:type="auto"/>
        <w:tblLook w:val="04A0" w:firstRow="1" w:lastRow="0" w:firstColumn="1" w:lastColumn="0" w:noHBand="0" w:noVBand="1"/>
      </w:tblPr>
      <w:tblGrid>
        <w:gridCol w:w="2077"/>
        <w:gridCol w:w="2805"/>
        <w:gridCol w:w="3754"/>
      </w:tblGrid>
      <w:tr w:rsidR="00B82668" w:rsidRPr="00EC171E" w14:paraId="18E7C6BB" w14:textId="77777777" w:rsidTr="004C7CF3">
        <w:tc>
          <w:tcPr>
            <w:tcW w:w="2077" w:type="dxa"/>
            <w:shd w:val="clear" w:color="auto" w:fill="A6A6A6" w:themeFill="background1" w:themeFillShade="A6"/>
          </w:tcPr>
          <w:p w14:paraId="080C43B3" w14:textId="12EA8602" w:rsidR="00B82668" w:rsidRPr="00EC171E" w:rsidRDefault="00B82668" w:rsidP="00B82668">
            <w:pPr>
              <w:rPr>
                <w:rFonts w:ascii="OCR A Extended" w:hAnsi="OCR A Extended"/>
                <w:b/>
                <w:bCs/>
              </w:rPr>
            </w:pPr>
            <w:r w:rsidRPr="00EC171E">
              <w:rPr>
                <w:rFonts w:ascii="OCR A Extended" w:hAnsi="OCR A Extended"/>
                <w:b/>
                <w:bCs/>
              </w:rPr>
              <w:t>IP (Range)</w:t>
            </w:r>
          </w:p>
        </w:tc>
        <w:tc>
          <w:tcPr>
            <w:tcW w:w="2805" w:type="dxa"/>
            <w:shd w:val="clear" w:color="auto" w:fill="A6A6A6" w:themeFill="background1" w:themeFillShade="A6"/>
          </w:tcPr>
          <w:p w14:paraId="598DEC30" w14:textId="2A860BAF" w:rsidR="00B82668" w:rsidRPr="00EC171E" w:rsidRDefault="00B82668" w:rsidP="00B82668">
            <w:pPr>
              <w:rPr>
                <w:rFonts w:ascii="OCR A Extended" w:hAnsi="OCR A Extended"/>
                <w:b/>
                <w:bCs/>
              </w:rPr>
            </w:pPr>
            <w:r w:rsidRPr="00EC171E">
              <w:rPr>
                <w:rFonts w:ascii="OCR A Extended" w:hAnsi="OCR A Extended"/>
                <w:b/>
                <w:bCs/>
              </w:rPr>
              <w:t>Hostname</w:t>
            </w:r>
          </w:p>
        </w:tc>
        <w:tc>
          <w:tcPr>
            <w:tcW w:w="3754" w:type="dxa"/>
            <w:shd w:val="clear" w:color="auto" w:fill="A6A6A6" w:themeFill="background1" w:themeFillShade="A6"/>
          </w:tcPr>
          <w:p w14:paraId="34AAD630" w14:textId="15F6325B" w:rsidR="00B82668" w:rsidRPr="00EC171E" w:rsidRDefault="00B82668" w:rsidP="00B82668">
            <w:pPr>
              <w:rPr>
                <w:rFonts w:ascii="OCR A Extended" w:hAnsi="OCR A Extended"/>
                <w:b/>
                <w:bCs/>
              </w:rPr>
            </w:pPr>
            <w:r w:rsidRPr="00EC171E">
              <w:rPr>
                <w:rFonts w:ascii="OCR A Extended" w:hAnsi="OCR A Extended"/>
                <w:b/>
                <w:bCs/>
              </w:rPr>
              <w:t>Funktion</w:t>
            </w:r>
          </w:p>
        </w:tc>
      </w:tr>
      <w:tr w:rsidR="00B82668" w:rsidRPr="00EC171E" w14:paraId="4A8E9844" w14:textId="77777777" w:rsidTr="004C7CF3">
        <w:tc>
          <w:tcPr>
            <w:tcW w:w="2077" w:type="dxa"/>
          </w:tcPr>
          <w:p w14:paraId="0EBFBEDD" w14:textId="29520C50" w:rsidR="00B82668" w:rsidRPr="00EC171E" w:rsidRDefault="00B82668" w:rsidP="00B82668">
            <w:pPr>
              <w:rPr>
                <w:rFonts w:ascii="OCR A Extended" w:hAnsi="OCR A Extended"/>
              </w:rPr>
            </w:pPr>
            <w:r w:rsidRPr="00EC171E">
              <w:rPr>
                <w:rFonts w:ascii="OCR A Extended" w:hAnsi="OCR A Extended"/>
              </w:rPr>
              <w:t>172.16.16.1</w:t>
            </w:r>
          </w:p>
        </w:tc>
        <w:tc>
          <w:tcPr>
            <w:tcW w:w="2805" w:type="dxa"/>
          </w:tcPr>
          <w:p w14:paraId="6D09F056" w14:textId="684B04A6" w:rsidR="00B82668" w:rsidRPr="00EC171E" w:rsidRDefault="00B82668" w:rsidP="00B82668">
            <w:pPr>
              <w:rPr>
                <w:rFonts w:ascii="OCR A Extended" w:hAnsi="OCR A Extended"/>
              </w:rPr>
            </w:pPr>
            <w:r w:rsidRPr="00EC171E">
              <w:rPr>
                <w:rFonts w:ascii="OCR A Extended" w:hAnsi="OCR A Extended"/>
              </w:rPr>
              <w:t>CHEBSFW01</w:t>
            </w:r>
          </w:p>
        </w:tc>
        <w:tc>
          <w:tcPr>
            <w:tcW w:w="3754" w:type="dxa"/>
          </w:tcPr>
          <w:p w14:paraId="3155FB18" w14:textId="7DECAB1D" w:rsidR="00B82668" w:rsidRPr="00EC171E" w:rsidRDefault="00B82668" w:rsidP="00B82668">
            <w:pPr>
              <w:rPr>
                <w:rFonts w:ascii="OCR A Extended" w:hAnsi="OCR A Extended"/>
              </w:rPr>
            </w:pPr>
            <w:r w:rsidRPr="00EC171E">
              <w:rPr>
                <w:rFonts w:ascii="OCR A Extended" w:hAnsi="OCR A Extended"/>
              </w:rPr>
              <w:t>Default-Gateway Client</w:t>
            </w:r>
          </w:p>
        </w:tc>
      </w:tr>
      <w:tr w:rsidR="00B82668" w:rsidRPr="00EC171E" w14:paraId="0D3E6BB1" w14:textId="77777777" w:rsidTr="004C7CF3">
        <w:tc>
          <w:tcPr>
            <w:tcW w:w="2077" w:type="dxa"/>
          </w:tcPr>
          <w:p w14:paraId="5B744CA8" w14:textId="5A6E1591" w:rsidR="00B82668" w:rsidRPr="00EC171E" w:rsidRDefault="00B82668" w:rsidP="00B82668">
            <w:pPr>
              <w:rPr>
                <w:rFonts w:ascii="OCR A Extended" w:hAnsi="OCR A Extended"/>
              </w:rPr>
            </w:pPr>
            <w:r w:rsidRPr="00EC171E">
              <w:rPr>
                <w:rFonts w:ascii="OCR A Extended" w:hAnsi="OCR A Extended"/>
              </w:rPr>
              <w:t>172.16.17.1</w:t>
            </w:r>
          </w:p>
        </w:tc>
        <w:tc>
          <w:tcPr>
            <w:tcW w:w="2805" w:type="dxa"/>
          </w:tcPr>
          <w:p w14:paraId="17ADAEB6" w14:textId="3EB09EE0" w:rsidR="00B82668" w:rsidRPr="00EC171E" w:rsidRDefault="00B82668" w:rsidP="00B82668">
            <w:pPr>
              <w:rPr>
                <w:rFonts w:ascii="OCR A Extended" w:hAnsi="OCR A Extended"/>
              </w:rPr>
            </w:pPr>
            <w:r w:rsidRPr="00EC171E">
              <w:rPr>
                <w:rFonts w:ascii="OCR A Extended" w:hAnsi="OCR A Extended"/>
              </w:rPr>
              <w:t>CHEBSFW01</w:t>
            </w:r>
          </w:p>
        </w:tc>
        <w:tc>
          <w:tcPr>
            <w:tcW w:w="3754" w:type="dxa"/>
          </w:tcPr>
          <w:p w14:paraId="7D14423F" w14:textId="1B51B935" w:rsidR="00B82668" w:rsidRPr="00EC171E" w:rsidRDefault="00B82668" w:rsidP="00B82668">
            <w:pPr>
              <w:rPr>
                <w:rFonts w:ascii="OCR A Extended" w:hAnsi="OCR A Extended"/>
              </w:rPr>
            </w:pPr>
            <w:r w:rsidRPr="00EC171E">
              <w:rPr>
                <w:rFonts w:ascii="OCR A Extended" w:hAnsi="OCR A Extended"/>
              </w:rPr>
              <w:t>Default-Gateway Printer</w:t>
            </w:r>
          </w:p>
        </w:tc>
      </w:tr>
      <w:tr w:rsidR="00B82668" w:rsidRPr="00EC171E" w14:paraId="754CDD2D" w14:textId="77777777" w:rsidTr="004C7CF3">
        <w:tc>
          <w:tcPr>
            <w:tcW w:w="2077" w:type="dxa"/>
          </w:tcPr>
          <w:p w14:paraId="268AE075" w14:textId="00155669" w:rsidR="00B82668" w:rsidRPr="00EC171E" w:rsidRDefault="00B82668" w:rsidP="00B82668">
            <w:pPr>
              <w:rPr>
                <w:rFonts w:ascii="OCR A Extended" w:hAnsi="OCR A Extended"/>
              </w:rPr>
            </w:pPr>
            <w:r w:rsidRPr="00EC171E">
              <w:rPr>
                <w:rFonts w:ascii="OCR A Extended" w:hAnsi="OCR A Extended"/>
              </w:rPr>
              <w:t>172.16.18.1</w:t>
            </w:r>
          </w:p>
        </w:tc>
        <w:tc>
          <w:tcPr>
            <w:tcW w:w="2805" w:type="dxa"/>
          </w:tcPr>
          <w:p w14:paraId="38D1B3CF" w14:textId="75D0FD76" w:rsidR="00B82668" w:rsidRPr="00EC171E" w:rsidRDefault="004C7CF3" w:rsidP="00B82668">
            <w:pPr>
              <w:rPr>
                <w:rFonts w:ascii="OCR A Extended" w:hAnsi="OCR A Extended"/>
              </w:rPr>
            </w:pPr>
            <w:r w:rsidRPr="00EC171E">
              <w:rPr>
                <w:rFonts w:ascii="OCR A Extended" w:hAnsi="OCR A Extended"/>
              </w:rPr>
              <w:t>CHEBSFW01</w:t>
            </w:r>
          </w:p>
        </w:tc>
        <w:tc>
          <w:tcPr>
            <w:tcW w:w="3754" w:type="dxa"/>
          </w:tcPr>
          <w:p w14:paraId="5FEBD4BA" w14:textId="46039800" w:rsidR="00B82668" w:rsidRPr="00EC171E" w:rsidRDefault="00B82668" w:rsidP="00B82668">
            <w:pPr>
              <w:rPr>
                <w:rFonts w:ascii="OCR A Extended" w:hAnsi="OCR A Extended"/>
              </w:rPr>
            </w:pPr>
            <w:r w:rsidRPr="00EC171E">
              <w:rPr>
                <w:rFonts w:ascii="OCR A Extended" w:hAnsi="OCR A Extended"/>
              </w:rPr>
              <w:t>Default-Gateway Server</w:t>
            </w:r>
          </w:p>
        </w:tc>
      </w:tr>
      <w:tr w:rsidR="00B82668" w:rsidRPr="00EC171E" w14:paraId="6763114C" w14:textId="77777777" w:rsidTr="004C7CF3">
        <w:tc>
          <w:tcPr>
            <w:tcW w:w="2077" w:type="dxa"/>
          </w:tcPr>
          <w:p w14:paraId="62FF2921" w14:textId="37193CC1" w:rsidR="00B82668" w:rsidRPr="00EC171E" w:rsidRDefault="00B82668" w:rsidP="00B82668">
            <w:pPr>
              <w:rPr>
                <w:rFonts w:ascii="OCR A Extended" w:hAnsi="OCR A Extended"/>
              </w:rPr>
            </w:pPr>
            <w:r w:rsidRPr="00EC171E">
              <w:rPr>
                <w:rFonts w:ascii="OCR A Extended" w:hAnsi="OCR A Extended"/>
              </w:rPr>
              <w:t>172.16.241.1</w:t>
            </w:r>
          </w:p>
        </w:tc>
        <w:tc>
          <w:tcPr>
            <w:tcW w:w="2805" w:type="dxa"/>
          </w:tcPr>
          <w:p w14:paraId="71D9C581" w14:textId="32BA45BA" w:rsidR="00B82668" w:rsidRPr="00EC171E" w:rsidRDefault="004C7CF3" w:rsidP="00B82668">
            <w:pPr>
              <w:rPr>
                <w:rFonts w:ascii="OCR A Extended" w:hAnsi="OCR A Extended"/>
              </w:rPr>
            </w:pPr>
            <w:r w:rsidRPr="00EC171E">
              <w:rPr>
                <w:rFonts w:ascii="OCR A Extended" w:hAnsi="OCR A Extended"/>
              </w:rPr>
              <w:t>CHEBSFW01</w:t>
            </w:r>
          </w:p>
        </w:tc>
        <w:tc>
          <w:tcPr>
            <w:tcW w:w="3754" w:type="dxa"/>
          </w:tcPr>
          <w:p w14:paraId="4A7AE2FE" w14:textId="57F007D6" w:rsidR="00B82668" w:rsidRPr="00EC171E" w:rsidRDefault="00B82668" w:rsidP="00B82668">
            <w:pPr>
              <w:rPr>
                <w:rFonts w:ascii="OCR A Extended" w:hAnsi="OCR A Extended"/>
              </w:rPr>
            </w:pPr>
            <w:r w:rsidRPr="00EC171E">
              <w:rPr>
                <w:rFonts w:ascii="OCR A Extended" w:hAnsi="OCR A Extended"/>
              </w:rPr>
              <w:t>Default-Gateway Management</w:t>
            </w:r>
          </w:p>
        </w:tc>
      </w:tr>
      <w:tr w:rsidR="00B82668" w:rsidRPr="00EC171E" w14:paraId="6884410B" w14:textId="77777777" w:rsidTr="004C7CF3">
        <w:tc>
          <w:tcPr>
            <w:tcW w:w="2077" w:type="dxa"/>
          </w:tcPr>
          <w:p w14:paraId="69F6A8DF" w14:textId="6CF5BD67" w:rsidR="00B82668" w:rsidRPr="00EC171E" w:rsidRDefault="00B82668" w:rsidP="00B82668">
            <w:pPr>
              <w:rPr>
                <w:rFonts w:ascii="OCR A Extended" w:hAnsi="OCR A Extended"/>
              </w:rPr>
            </w:pPr>
            <w:r w:rsidRPr="00EC171E">
              <w:rPr>
                <w:rFonts w:ascii="OCR A Extended" w:hAnsi="OCR A Extended"/>
              </w:rPr>
              <w:t>172.16.240.1</w:t>
            </w:r>
          </w:p>
        </w:tc>
        <w:tc>
          <w:tcPr>
            <w:tcW w:w="2805" w:type="dxa"/>
          </w:tcPr>
          <w:p w14:paraId="36B95B3D" w14:textId="4092464E" w:rsidR="00B82668" w:rsidRPr="00EC171E" w:rsidRDefault="004C7CF3" w:rsidP="00B82668">
            <w:pPr>
              <w:rPr>
                <w:rFonts w:ascii="OCR A Extended" w:hAnsi="OCR A Extended"/>
              </w:rPr>
            </w:pPr>
            <w:r w:rsidRPr="00EC171E">
              <w:rPr>
                <w:rFonts w:ascii="OCR A Extended" w:hAnsi="OCR A Extended"/>
              </w:rPr>
              <w:t>CHEBSFW01</w:t>
            </w:r>
          </w:p>
        </w:tc>
        <w:tc>
          <w:tcPr>
            <w:tcW w:w="3754" w:type="dxa"/>
          </w:tcPr>
          <w:p w14:paraId="7FEE0008" w14:textId="0CE9F037" w:rsidR="00B82668" w:rsidRPr="00EC171E" w:rsidRDefault="00B82668" w:rsidP="00B82668">
            <w:pPr>
              <w:rPr>
                <w:rFonts w:ascii="OCR A Extended" w:hAnsi="OCR A Extended"/>
              </w:rPr>
            </w:pPr>
            <w:r w:rsidRPr="00EC171E">
              <w:rPr>
                <w:rFonts w:ascii="OCR A Extended" w:hAnsi="OCR A Extended"/>
              </w:rPr>
              <w:t>Default-Gateway Security</w:t>
            </w:r>
          </w:p>
        </w:tc>
      </w:tr>
      <w:tr w:rsidR="00B82668" w:rsidRPr="00EC171E" w14:paraId="7F26A347" w14:textId="77777777" w:rsidTr="004C7CF3">
        <w:tc>
          <w:tcPr>
            <w:tcW w:w="2077" w:type="dxa"/>
          </w:tcPr>
          <w:p w14:paraId="3D6CF92C" w14:textId="3955C767" w:rsidR="00B82668" w:rsidRPr="00EC171E" w:rsidRDefault="00B82668" w:rsidP="00B82668">
            <w:pPr>
              <w:rPr>
                <w:rFonts w:ascii="OCR A Extended" w:hAnsi="OCR A Extended"/>
              </w:rPr>
            </w:pPr>
            <w:r w:rsidRPr="00EC171E">
              <w:rPr>
                <w:rFonts w:ascii="OCR A Extended" w:hAnsi="OCR A Extended"/>
              </w:rPr>
              <w:t>172.16.30.1</w:t>
            </w:r>
          </w:p>
        </w:tc>
        <w:tc>
          <w:tcPr>
            <w:tcW w:w="2805" w:type="dxa"/>
          </w:tcPr>
          <w:p w14:paraId="189FF357" w14:textId="02D0A6B8" w:rsidR="00B82668" w:rsidRPr="00EC171E" w:rsidRDefault="004C7CF3" w:rsidP="00B82668">
            <w:pPr>
              <w:rPr>
                <w:rFonts w:ascii="OCR A Extended" w:hAnsi="OCR A Extended"/>
              </w:rPr>
            </w:pPr>
            <w:r w:rsidRPr="00EC171E">
              <w:rPr>
                <w:rFonts w:ascii="OCR A Extended" w:hAnsi="OCR A Extended"/>
              </w:rPr>
              <w:t>CHEBSFW01</w:t>
            </w:r>
          </w:p>
        </w:tc>
        <w:tc>
          <w:tcPr>
            <w:tcW w:w="3754" w:type="dxa"/>
          </w:tcPr>
          <w:p w14:paraId="4B4708BA" w14:textId="1CACC6A5" w:rsidR="00B82668" w:rsidRPr="00EC171E" w:rsidRDefault="00B82668" w:rsidP="00B82668">
            <w:pPr>
              <w:rPr>
                <w:rFonts w:ascii="OCR A Extended" w:hAnsi="OCR A Extended"/>
              </w:rPr>
            </w:pPr>
            <w:r w:rsidRPr="00EC171E">
              <w:rPr>
                <w:rFonts w:ascii="OCR A Extended" w:hAnsi="OCR A Extended"/>
              </w:rPr>
              <w:t>Default-Gateway Kassen</w:t>
            </w:r>
          </w:p>
        </w:tc>
      </w:tr>
      <w:tr w:rsidR="00B82668" w:rsidRPr="00EC171E" w14:paraId="48C17BA1" w14:textId="77777777" w:rsidTr="004C7CF3">
        <w:tc>
          <w:tcPr>
            <w:tcW w:w="2077" w:type="dxa"/>
          </w:tcPr>
          <w:p w14:paraId="4FA1197B" w14:textId="7FDE736F" w:rsidR="00B82668" w:rsidRPr="00EC171E" w:rsidRDefault="00B82668" w:rsidP="00B82668">
            <w:pPr>
              <w:rPr>
                <w:rFonts w:ascii="OCR A Extended" w:hAnsi="OCR A Extended"/>
              </w:rPr>
            </w:pPr>
            <w:r w:rsidRPr="00EC171E">
              <w:rPr>
                <w:rFonts w:ascii="OCR A Extended" w:hAnsi="OCR A Extended"/>
              </w:rPr>
              <w:t>10.110.210.1</w:t>
            </w:r>
          </w:p>
        </w:tc>
        <w:tc>
          <w:tcPr>
            <w:tcW w:w="2805" w:type="dxa"/>
          </w:tcPr>
          <w:p w14:paraId="725B7473" w14:textId="1503254F" w:rsidR="00B82668" w:rsidRPr="00EC171E" w:rsidRDefault="004C7CF3" w:rsidP="00B82668">
            <w:pPr>
              <w:rPr>
                <w:rFonts w:ascii="OCR A Extended" w:hAnsi="OCR A Extended"/>
              </w:rPr>
            </w:pPr>
            <w:r w:rsidRPr="00EC171E">
              <w:rPr>
                <w:rFonts w:ascii="OCR A Extended" w:hAnsi="OCR A Extended"/>
              </w:rPr>
              <w:t>CHEBSFW01</w:t>
            </w:r>
          </w:p>
        </w:tc>
        <w:tc>
          <w:tcPr>
            <w:tcW w:w="3754" w:type="dxa"/>
          </w:tcPr>
          <w:p w14:paraId="398F47C7" w14:textId="2A5A546D" w:rsidR="00B82668" w:rsidRPr="00EC171E" w:rsidRDefault="00B82668" w:rsidP="00B82668">
            <w:pPr>
              <w:rPr>
                <w:rFonts w:ascii="OCR A Extended" w:hAnsi="OCR A Extended"/>
              </w:rPr>
            </w:pPr>
            <w:r w:rsidRPr="00EC171E">
              <w:rPr>
                <w:rFonts w:ascii="OCR A Extended" w:hAnsi="OCR A Extended"/>
              </w:rPr>
              <w:t>Default-Gateway DMZ</w:t>
            </w:r>
          </w:p>
        </w:tc>
      </w:tr>
      <w:tr w:rsidR="00B82668" w:rsidRPr="00EC171E" w14:paraId="451FD1F2" w14:textId="77777777" w:rsidTr="004C7CF3">
        <w:tc>
          <w:tcPr>
            <w:tcW w:w="2077" w:type="dxa"/>
          </w:tcPr>
          <w:p w14:paraId="69670DB5" w14:textId="77777777" w:rsidR="00B82668" w:rsidRPr="00EC171E" w:rsidRDefault="00B82668" w:rsidP="00B82668">
            <w:pPr>
              <w:rPr>
                <w:rFonts w:ascii="OCR A Extended" w:hAnsi="OCR A Extended"/>
              </w:rPr>
            </w:pPr>
          </w:p>
        </w:tc>
        <w:tc>
          <w:tcPr>
            <w:tcW w:w="2805" w:type="dxa"/>
          </w:tcPr>
          <w:p w14:paraId="3185C33A" w14:textId="77777777" w:rsidR="00B82668" w:rsidRPr="00EC171E" w:rsidRDefault="00B82668" w:rsidP="00B82668">
            <w:pPr>
              <w:rPr>
                <w:rFonts w:ascii="OCR A Extended" w:hAnsi="OCR A Extended"/>
              </w:rPr>
            </w:pPr>
          </w:p>
        </w:tc>
        <w:tc>
          <w:tcPr>
            <w:tcW w:w="3754" w:type="dxa"/>
          </w:tcPr>
          <w:p w14:paraId="739F662D" w14:textId="77777777" w:rsidR="00B82668" w:rsidRPr="00EC171E" w:rsidRDefault="00B82668" w:rsidP="00B82668">
            <w:pPr>
              <w:rPr>
                <w:rFonts w:ascii="OCR A Extended" w:hAnsi="OCR A Extended"/>
              </w:rPr>
            </w:pPr>
          </w:p>
        </w:tc>
      </w:tr>
      <w:tr w:rsidR="00B82668" w:rsidRPr="00EC171E" w14:paraId="5936D988" w14:textId="77777777" w:rsidTr="004C7CF3">
        <w:tc>
          <w:tcPr>
            <w:tcW w:w="2077" w:type="dxa"/>
          </w:tcPr>
          <w:p w14:paraId="4B45AB66" w14:textId="28C633AD" w:rsidR="00B82668" w:rsidRPr="00EC171E" w:rsidRDefault="00B82668" w:rsidP="00B82668">
            <w:pPr>
              <w:rPr>
                <w:rFonts w:ascii="OCR A Extended" w:hAnsi="OCR A Extended"/>
              </w:rPr>
            </w:pPr>
            <w:r w:rsidRPr="00EC171E">
              <w:rPr>
                <w:rFonts w:ascii="OCR A Extended" w:hAnsi="OCR A Extended"/>
              </w:rPr>
              <w:t>172.16.16.2</w:t>
            </w:r>
          </w:p>
        </w:tc>
        <w:tc>
          <w:tcPr>
            <w:tcW w:w="2805" w:type="dxa"/>
          </w:tcPr>
          <w:p w14:paraId="4ACD3BD3" w14:textId="7CF28C75" w:rsidR="00B82668" w:rsidRPr="00EC171E" w:rsidRDefault="00B82668" w:rsidP="00B82668">
            <w:pPr>
              <w:rPr>
                <w:rFonts w:ascii="OCR A Extended" w:hAnsi="OCR A Extended"/>
              </w:rPr>
            </w:pPr>
            <w:r w:rsidRPr="00EC171E">
              <w:rPr>
                <w:rFonts w:ascii="OCR A Extended" w:hAnsi="OCR A Extended"/>
              </w:rPr>
              <w:t>CHEBSFW02</w:t>
            </w:r>
          </w:p>
        </w:tc>
        <w:tc>
          <w:tcPr>
            <w:tcW w:w="3754" w:type="dxa"/>
          </w:tcPr>
          <w:p w14:paraId="3E7CEA57" w14:textId="3119B75F" w:rsidR="00B82668" w:rsidRPr="00EC171E" w:rsidRDefault="00B82668" w:rsidP="00B82668">
            <w:pPr>
              <w:rPr>
                <w:rFonts w:ascii="OCR A Extended" w:hAnsi="OCR A Extended"/>
              </w:rPr>
            </w:pPr>
            <w:proofErr w:type="gramStart"/>
            <w:r w:rsidRPr="00EC171E">
              <w:rPr>
                <w:rFonts w:ascii="OCR A Extended" w:hAnsi="OCR A Extended"/>
              </w:rPr>
              <w:t>FW Failover</w:t>
            </w:r>
            <w:proofErr w:type="gramEnd"/>
          </w:p>
        </w:tc>
      </w:tr>
      <w:tr w:rsidR="00B82668" w:rsidRPr="00EC171E" w14:paraId="4EBE9060" w14:textId="77777777" w:rsidTr="004C7CF3">
        <w:tc>
          <w:tcPr>
            <w:tcW w:w="2077" w:type="dxa"/>
          </w:tcPr>
          <w:p w14:paraId="7D66F929" w14:textId="0CB64A55" w:rsidR="00B82668" w:rsidRPr="00EC171E" w:rsidRDefault="00B82668" w:rsidP="00B82668">
            <w:pPr>
              <w:rPr>
                <w:rFonts w:ascii="OCR A Extended" w:hAnsi="OCR A Extended"/>
              </w:rPr>
            </w:pPr>
            <w:r w:rsidRPr="00EC171E">
              <w:rPr>
                <w:rFonts w:ascii="OCR A Extended" w:hAnsi="OCR A Extended"/>
              </w:rPr>
              <w:t>172.16.17.2</w:t>
            </w:r>
          </w:p>
        </w:tc>
        <w:tc>
          <w:tcPr>
            <w:tcW w:w="2805" w:type="dxa"/>
          </w:tcPr>
          <w:p w14:paraId="72718903" w14:textId="31E202E5" w:rsidR="00B82668" w:rsidRPr="00EC171E" w:rsidRDefault="00B82668" w:rsidP="00B82668">
            <w:pPr>
              <w:rPr>
                <w:rFonts w:ascii="OCR A Extended" w:hAnsi="OCR A Extended"/>
              </w:rPr>
            </w:pPr>
            <w:r w:rsidRPr="00EC171E">
              <w:rPr>
                <w:rFonts w:ascii="OCR A Extended" w:hAnsi="OCR A Extended"/>
              </w:rPr>
              <w:t>CHEBSFW02</w:t>
            </w:r>
          </w:p>
        </w:tc>
        <w:tc>
          <w:tcPr>
            <w:tcW w:w="3754" w:type="dxa"/>
          </w:tcPr>
          <w:p w14:paraId="08A22052" w14:textId="48BD7282" w:rsidR="00B82668" w:rsidRPr="00EC171E" w:rsidRDefault="00B82668" w:rsidP="00B82668">
            <w:pPr>
              <w:rPr>
                <w:rFonts w:ascii="OCR A Extended" w:hAnsi="OCR A Extended"/>
              </w:rPr>
            </w:pPr>
            <w:proofErr w:type="gramStart"/>
            <w:r w:rsidRPr="00EC171E">
              <w:rPr>
                <w:rFonts w:ascii="OCR A Extended" w:hAnsi="OCR A Extended"/>
              </w:rPr>
              <w:t>FW Failover</w:t>
            </w:r>
            <w:proofErr w:type="gramEnd"/>
          </w:p>
        </w:tc>
      </w:tr>
      <w:tr w:rsidR="004C7CF3" w:rsidRPr="00EC171E" w14:paraId="7AD3787A" w14:textId="77777777" w:rsidTr="004C7CF3">
        <w:tc>
          <w:tcPr>
            <w:tcW w:w="2077" w:type="dxa"/>
          </w:tcPr>
          <w:p w14:paraId="7C6FE226" w14:textId="11870D5F" w:rsidR="004C7CF3" w:rsidRPr="00EC171E" w:rsidRDefault="004C7CF3" w:rsidP="00B82668">
            <w:pPr>
              <w:rPr>
                <w:rFonts w:ascii="OCR A Extended" w:hAnsi="OCR A Extended"/>
              </w:rPr>
            </w:pPr>
            <w:r w:rsidRPr="00EC171E">
              <w:rPr>
                <w:rFonts w:ascii="OCR A Extended" w:hAnsi="OCR A Extended"/>
              </w:rPr>
              <w:t>172.16.18.2</w:t>
            </w:r>
          </w:p>
        </w:tc>
        <w:tc>
          <w:tcPr>
            <w:tcW w:w="2805" w:type="dxa"/>
          </w:tcPr>
          <w:p w14:paraId="6B43C676" w14:textId="63610139" w:rsidR="004C7CF3" w:rsidRPr="00EC171E" w:rsidRDefault="004C7CF3" w:rsidP="00B82668">
            <w:pPr>
              <w:rPr>
                <w:rFonts w:ascii="OCR A Extended" w:hAnsi="OCR A Extended"/>
              </w:rPr>
            </w:pPr>
            <w:r w:rsidRPr="00EC171E">
              <w:rPr>
                <w:rFonts w:ascii="OCR A Extended" w:hAnsi="OCR A Extended"/>
              </w:rPr>
              <w:t>CHEBSFW02</w:t>
            </w:r>
          </w:p>
        </w:tc>
        <w:tc>
          <w:tcPr>
            <w:tcW w:w="3754" w:type="dxa"/>
          </w:tcPr>
          <w:p w14:paraId="2221840C" w14:textId="2DB2C333" w:rsidR="004C7CF3" w:rsidRPr="00EC171E" w:rsidRDefault="004C7CF3" w:rsidP="00B82668">
            <w:pPr>
              <w:rPr>
                <w:rFonts w:ascii="OCR A Extended" w:hAnsi="OCR A Extended"/>
              </w:rPr>
            </w:pPr>
            <w:proofErr w:type="gramStart"/>
            <w:r w:rsidRPr="00EC171E">
              <w:rPr>
                <w:rFonts w:ascii="OCR A Extended" w:hAnsi="OCR A Extended"/>
              </w:rPr>
              <w:t>FW Failover</w:t>
            </w:r>
            <w:proofErr w:type="gramEnd"/>
          </w:p>
        </w:tc>
      </w:tr>
      <w:tr w:rsidR="004C7CF3" w:rsidRPr="00EC171E" w14:paraId="53BD6368" w14:textId="77777777" w:rsidTr="004C7CF3">
        <w:tc>
          <w:tcPr>
            <w:tcW w:w="2077" w:type="dxa"/>
          </w:tcPr>
          <w:p w14:paraId="1C765806" w14:textId="152C4F08" w:rsidR="004C7CF3" w:rsidRPr="00EC171E" w:rsidRDefault="004C7CF3" w:rsidP="00B82668">
            <w:pPr>
              <w:rPr>
                <w:rFonts w:ascii="OCR A Extended" w:hAnsi="OCR A Extended"/>
              </w:rPr>
            </w:pPr>
            <w:r w:rsidRPr="00EC171E">
              <w:rPr>
                <w:rFonts w:ascii="OCR A Extended" w:hAnsi="OCR A Extended"/>
              </w:rPr>
              <w:lastRenderedPageBreak/>
              <w:t>172.16.241.2</w:t>
            </w:r>
          </w:p>
        </w:tc>
        <w:tc>
          <w:tcPr>
            <w:tcW w:w="2805" w:type="dxa"/>
          </w:tcPr>
          <w:p w14:paraId="031BA119" w14:textId="60CA0B48" w:rsidR="004C7CF3" w:rsidRPr="00EC171E" w:rsidRDefault="004C7CF3" w:rsidP="00B82668">
            <w:pPr>
              <w:rPr>
                <w:rFonts w:ascii="OCR A Extended" w:hAnsi="OCR A Extended"/>
              </w:rPr>
            </w:pPr>
            <w:r w:rsidRPr="00EC171E">
              <w:rPr>
                <w:rFonts w:ascii="OCR A Extended" w:hAnsi="OCR A Extended"/>
              </w:rPr>
              <w:t>CHEBSFW02</w:t>
            </w:r>
          </w:p>
        </w:tc>
        <w:tc>
          <w:tcPr>
            <w:tcW w:w="3754" w:type="dxa"/>
          </w:tcPr>
          <w:p w14:paraId="55FFDC90" w14:textId="54FE93F9" w:rsidR="004C7CF3" w:rsidRPr="00EC171E" w:rsidRDefault="004C7CF3" w:rsidP="00B82668">
            <w:pPr>
              <w:rPr>
                <w:rFonts w:ascii="OCR A Extended" w:hAnsi="OCR A Extended"/>
              </w:rPr>
            </w:pPr>
            <w:proofErr w:type="gramStart"/>
            <w:r w:rsidRPr="00EC171E">
              <w:rPr>
                <w:rFonts w:ascii="OCR A Extended" w:hAnsi="OCR A Extended"/>
              </w:rPr>
              <w:t>FW Failover</w:t>
            </w:r>
            <w:proofErr w:type="gramEnd"/>
          </w:p>
        </w:tc>
      </w:tr>
      <w:tr w:rsidR="004C7CF3" w:rsidRPr="00EC171E" w14:paraId="50239B93" w14:textId="77777777" w:rsidTr="004C7CF3">
        <w:tc>
          <w:tcPr>
            <w:tcW w:w="2077" w:type="dxa"/>
          </w:tcPr>
          <w:p w14:paraId="16313FEA" w14:textId="0D75F9B0" w:rsidR="004C7CF3" w:rsidRPr="00EC171E" w:rsidRDefault="004C7CF3" w:rsidP="00B82668">
            <w:pPr>
              <w:rPr>
                <w:rFonts w:ascii="OCR A Extended" w:hAnsi="OCR A Extended"/>
              </w:rPr>
            </w:pPr>
            <w:r w:rsidRPr="00EC171E">
              <w:rPr>
                <w:rFonts w:ascii="OCR A Extended" w:hAnsi="OCR A Extended"/>
              </w:rPr>
              <w:t>172.16.240.2</w:t>
            </w:r>
          </w:p>
        </w:tc>
        <w:tc>
          <w:tcPr>
            <w:tcW w:w="2805" w:type="dxa"/>
          </w:tcPr>
          <w:p w14:paraId="7A6DA322" w14:textId="18A09368" w:rsidR="004C7CF3" w:rsidRPr="00EC171E" w:rsidRDefault="004C7CF3" w:rsidP="00B82668">
            <w:pPr>
              <w:rPr>
                <w:rFonts w:ascii="OCR A Extended" w:hAnsi="OCR A Extended"/>
              </w:rPr>
            </w:pPr>
            <w:r w:rsidRPr="00EC171E">
              <w:rPr>
                <w:rFonts w:ascii="OCR A Extended" w:hAnsi="OCR A Extended"/>
              </w:rPr>
              <w:t>CHEBSFW02</w:t>
            </w:r>
          </w:p>
        </w:tc>
        <w:tc>
          <w:tcPr>
            <w:tcW w:w="3754" w:type="dxa"/>
          </w:tcPr>
          <w:p w14:paraId="5B185938" w14:textId="48EB2427" w:rsidR="004C7CF3" w:rsidRPr="00EC171E" w:rsidRDefault="004C7CF3" w:rsidP="00B82668">
            <w:pPr>
              <w:rPr>
                <w:rFonts w:ascii="OCR A Extended" w:hAnsi="OCR A Extended"/>
              </w:rPr>
            </w:pPr>
            <w:proofErr w:type="gramStart"/>
            <w:r w:rsidRPr="00EC171E">
              <w:rPr>
                <w:rFonts w:ascii="OCR A Extended" w:hAnsi="OCR A Extended"/>
              </w:rPr>
              <w:t>FW Failover</w:t>
            </w:r>
            <w:proofErr w:type="gramEnd"/>
          </w:p>
        </w:tc>
      </w:tr>
      <w:tr w:rsidR="004C7CF3" w:rsidRPr="00EC171E" w14:paraId="4258E942" w14:textId="77777777" w:rsidTr="004C7CF3">
        <w:tc>
          <w:tcPr>
            <w:tcW w:w="2077" w:type="dxa"/>
          </w:tcPr>
          <w:p w14:paraId="30FC1DD8" w14:textId="7418E447" w:rsidR="004C7CF3" w:rsidRPr="00EC171E" w:rsidRDefault="004C7CF3" w:rsidP="00B82668">
            <w:pPr>
              <w:rPr>
                <w:rFonts w:ascii="OCR A Extended" w:hAnsi="OCR A Extended"/>
              </w:rPr>
            </w:pPr>
            <w:r w:rsidRPr="00EC171E">
              <w:rPr>
                <w:rFonts w:ascii="OCR A Extended" w:hAnsi="OCR A Extended"/>
              </w:rPr>
              <w:t>172.16.30.2</w:t>
            </w:r>
          </w:p>
        </w:tc>
        <w:tc>
          <w:tcPr>
            <w:tcW w:w="2805" w:type="dxa"/>
          </w:tcPr>
          <w:p w14:paraId="5311B8D7" w14:textId="5BADE5C4" w:rsidR="004C7CF3" w:rsidRPr="00EC171E" w:rsidRDefault="004C7CF3" w:rsidP="00B82668">
            <w:pPr>
              <w:rPr>
                <w:rFonts w:ascii="OCR A Extended" w:hAnsi="OCR A Extended"/>
              </w:rPr>
            </w:pPr>
            <w:r w:rsidRPr="00EC171E">
              <w:rPr>
                <w:rFonts w:ascii="OCR A Extended" w:hAnsi="OCR A Extended"/>
              </w:rPr>
              <w:t>CHEBSFW02</w:t>
            </w:r>
          </w:p>
        </w:tc>
        <w:tc>
          <w:tcPr>
            <w:tcW w:w="3754" w:type="dxa"/>
          </w:tcPr>
          <w:p w14:paraId="69ECF3FC" w14:textId="23C596B9" w:rsidR="004C7CF3" w:rsidRPr="00EC171E" w:rsidRDefault="004C7CF3" w:rsidP="00B82668">
            <w:pPr>
              <w:rPr>
                <w:rFonts w:ascii="OCR A Extended" w:hAnsi="OCR A Extended"/>
              </w:rPr>
            </w:pPr>
            <w:proofErr w:type="gramStart"/>
            <w:r w:rsidRPr="00EC171E">
              <w:rPr>
                <w:rFonts w:ascii="OCR A Extended" w:hAnsi="OCR A Extended"/>
              </w:rPr>
              <w:t>FW Failover</w:t>
            </w:r>
            <w:proofErr w:type="gramEnd"/>
          </w:p>
        </w:tc>
      </w:tr>
      <w:tr w:rsidR="004C7CF3" w:rsidRPr="00EC171E" w14:paraId="3B71C10A" w14:textId="77777777" w:rsidTr="004C7CF3">
        <w:tc>
          <w:tcPr>
            <w:tcW w:w="2077" w:type="dxa"/>
          </w:tcPr>
          <w:p w14:paraId="36024134" w14:textId="6322DAD8" w:rsidR="004C7CF3" w:rsidRPr="00EC171E" w:rsidRDefault="004C7CF3" w:rsidP="00B82668">
            <w:pPr>
              <w:rPr>
                <w:rFonts w:ascii="OCR A Extended" w:hAnsi="OCR A Extended"/>
              </w:rPr>
            </w:pPr>
            <w:r w:rsidRPr="00EC171E">
              <w:rPr>
                <w:rFonts w:ascii="OCR A Extended" w:hAnsi="OCR A Extended"/>
              </w:rPr>
              <w:t>10.110.210.2</w:t>
            </w:r>
          </w:p>
        </w:tc>
        <w:tc>
          <w:tcPr>
            <w:tcW w:w="2805" w:type="dxa"/>
          </w:tcPr>
          <w:p w14:paraId="0F8C3897" w14:textId="1402D7D0" w:rsidR="004C7CF3" w:rsidRPr="00EC171E" w:rsidRDefault="004C7CF3" w:rsidP="00B82668">
            <w:pPr>
              <w:rPr>
                <w:rFonts w:ascii="OCR A Extended" w:hAnsi="OCR A Extended"/>
              </w:rPr>
            </w:pPr>
            <w:r w:rsidRPr="00EC171E">
              <w:rPr>
                <w:rFonts w:ascii="OCR A Extended" w:hAnsi="OCR A Extended"/>
              </w:rPr>
              <w:t>CHEBSFW02</w:t>
            </w:r>
          </w:p>
        </w:tc>
        <w:tc>
          <w:tcPr>
            <w:tcW w:w="3754" w:type="dxa"/>
          </w:tcPr>
          <w:p w14:paraId="1163C463" w14:textId="3C393353" w:rsidR="004C7CF3" w:rsidRPr="00EC171E" w:rsidRDefault="004C7CF3" w:rsidP="00B82668">
            <w:pPr>
              <w:rPr>
                <w:rFonts w:ascii="OCR A Extended" w:hAnsi="OCR A Extended"/>
              </w:rPr>
            </w:pPr>
            <w:proofErr w:type="gramStart"/>
            <w:r w:rsidRPr="00EC171E">
              <w:rPr>
                <w:rFonts w:ascii="OCR A Extended" w:hAnsi="OCR A Extended"/>
              </w:rPr>
              <w:t>FW Failover</w:t>
            </w:r>
            <w:proofErr w:type="gramEnd"/>
          </w:p>
        </w:tc>
      </w:tr>
      <w:tr w:rsidR="004C7CF3" w:rsidRPr="00EC171E" w14:paraId="4E54BC8C" w14:textId="77777777" w:rsidTr="004C7CF3">
        <w:tc>
          <w:tcPr>
            <w:tcW w:w="2077" w:type="dxa"/>
          </w:tcPr>
          <w:p w14:paraId="661956A4" w14:textId="77777777" w:rsidR="004C7CF3" w:rsidRPr="00EC171E" w:rsidRDefault="004C7CF3" w:rsidP="00B82668">
            <w:pPr>
              <w:rPr>
                <w:rFonts w:ascii="OCR A Extended" w:hAnsi="OCR A Extended"/>
              </w:rPr>
            </w:pPr>
          </w:p>
        </w:tc>
        <w:tc>
          <w:tcPr>
            <w:tcW w:w="2805" w:type="dxa"/>
          </w:tcPr>
          <w:p w14:paraId="751DC5CA" w14:textId="77777777" w:rsidR="004C7CF3" w:rsidRPr="00EC171E" w:rsidRDefault="004C7CF3" w:rsidP="00B82668">
            <w:pPr>
              <w:rPr>
                <w:rFonts w:ascii="OCR A Extended" w:hAnsi="OCR A Extended"/>
              </w:rPr>
            </w:pPr>
          </w:p>
        </w:tc>
        <w:tc>
          <w:tcPr>
            <w:tcW w:w="3754" w:type="dxa"/>
          </w:tcPr>
          <w:p w14:paraId="1239CC06" w14:textId="77777777" w:rsidR="004C7CF3" w:rsidRPr="00EC171E" w:rsidRDefault="004C7CF3" w:rsidP="00B82668">
            <w:pPr>
              <w:rPr>
                <w:rFonts w:ascii="OCR A Extended" w:hAnsi="OCR A Extended"/>
              </w:rPr>
            </w:pPr>
          </w:p>
        </w:tc>
      </w:tr>
      <w:tr w:rsidR="004C7CF3" w:rsidRPr="00EC171E" w14:paraId="2094111D" w14:textId="77777777" w:rsidTr="004C7CF3">
        <w:tc>
          <w:tcPr>
            <w:tcW w:w="2077" w:type="dxa"/>
          </w:tcPr>
          <w:p w14:paraId="53609ACD" w14:textId="280E2E00" w:rsidR="004C7CF3" w:rsidRPr="00EC171E" w:rsidRDefault="004C7CF3" w:rsidP="00B82668">
            <w:pPr>
              <w:rPr>
                <w:rFonts w:ascii="OCR A Extended" w:hAnsi="OCR A Extended"/>
              </w:rPr>
            </w:pPr>
            <w:r w:rsidRPr="00EC171E">
              <w:rPr>
                <w:rFonts w:ascii="OCR A Extended" w:hAnsi="OCR A Extended"/>
              </w:rPr>
              <w:t>172.16.241.3</w:t>
            </w:r>
          </w:p>
        </w:tc>
        <w:tc>
          <w:tcPr>
            <w:tcW w:w="2805" w:type="dxa"/>
          </w:tcPr>
          <w:p w14:paraId="3C1F8CEE" w14:textId="7A5FCD59" w:rsidR="004C7CF3" w:rsidRPr="00EC171E" w:rsidRDefault="004C7CF3" w:rsidP="00B82668">
            <w:pPr>
              <w:rPr>
                <w:rFonts w:ascii="OCR A Extended" w:hAnsi="OCR A Extended"/>
              </w:rPr>
            </w:pPr>
            <w:r w:rsidRPr="00EC171E">
              <w:rPr>
                <w:rFonts w:ascii="OCR A Extended" w:hAnsi="OCR A Extended"/>
              </w:rPr>
              <w:t>*</w:t>
            </w:r>
          </w:p>
        </w:tc>
        <w:tc>
          <w:tcPr>
            <w:tcW w:w="3754" w:type="dxa"/>
          </w:tcPr>
          <w:p w14:paraId="216E53DD" w14:textId="730FA401" w:rsidR="004C7CF3" w:rsidRPr="00EC171E" w:rsidRDefault="004C7CF3" w:rsidP="00B82668">
            <w:pPr>
              <w:rPr>
                <w:rFonts w:ascii="OCR A Extended" w:hAnsi="OCR A Extended"/>
              </w:rPr>
            </w:pPr>
            <w:r w:rsidRPr="00EC171E">
              <w:rPr>
                <w:rFonts w:ascii="OCR A Extended" w:hAnsi="OCR A Extended"/>
              </w:rPr>
              <w:t xml:space="preserve">FW Failover </w:t>
            </w:r>
            <w:proofErr w:type="spellStart"/>
            <w:r w:rsidRPr="00EC171E">
              <w:rPr>
                <w:rFonts w:ascii="OCR A Extended" w:hAnsi="OCR A Extended"/>
              </w:rPr>
              <w:t>Com</w:t>
            </w:r>
            <w:proofErr w:type="spellEnd"/>
          </w:p>
        </w:tc>
      </w:tr>
      <w:tr w:rsidR="004C7CF3" w:rsidRPr="00EC171E" w14:paraId="5BCD1FD4" w14:textId="77777777" w:rsidTr="004C7CF3">
        <w:tc>
          <w:tcPr>
            <w:tcW w:w="2077" w:type="dxa"/>
          </w:tcPr>
          <w:p w14:paraId="1F1381D6" w14:textId="63A64364" w:rsidR="004C7CF3" w:rsidRPr="00EC171E" w:rsidRDefault="004C7CF3" w:rsidP="00B82668">
            <w:pPr>
              <w:rPr>
                <w:rFonts w:ascii="OCR A Extended" w:hAnsi="OCR A Extended"/>
              </w:rPr>
            </w:pPr>
            <w:r w:rsidRPr="00EC171E">
              <w:rPr>
                <w:rFonts w:ascii="OCR A Extended" w:hAnsi="OCR A Extended"/>
              </w:rPr>
              <w:t>172.16.241.4</w:t>
            </w:r>
          </w:p>
        </w:tc>
        <w:tc>
          <w:tcPr>
            <w:tcW w:w="2805" w:type="dxa"/>
          </w:tcPr>
          <w:p w14:paraId="4A68C270" w14:textId="11BF9A2D" w:rsidR="004C7CF3" w:rsidRPr="00EC171E" w:rsidRDefault="004C7CF3" w:rsidP="00B82668">
            <w:pPr>
              <w:rPr>
                <w:rFonts w:ascii="OCR A Extended" w:hAnsi="OCR A Extended"/>
              </w:rPr>
            </w:pPr>
            <w:r w:rsidRPr="00EC171E">
              <w:rPr>
                <w:rFonts w:ascii="OCR A Extended" w:hAnsi="OCR A Extended"/>
              </w:rPr>
              <w:t>CHEBSFW01</w:t>
            </w:r>
          </w:p>
        </w:tc>
        <w:tc>
          <w:tcPr>
            <w:tcW w:w="3754" w:type="dxa"/>
          </w:tcPr>
          <w:p w14:paraId="2FF81868" w14:textId="1C56A69D" w:rsidR="004C7CF3" w:rsidRPr="00EC171E" w:rsidRDefault="004C7CF3" w:rsidP="00B82668">
            <w:pPr>
              <w:rPr>
                <w:rFonts w:ascii="OCR A Extended" w:hAnsi="OCR A Extended"/>
              </w:rPr>
            </w:pPr>
            <w:r w:rsidRPr="00EC171E">
              <w:rPr>
                <w:rFonts w:ascii="OCR A Extended" w:hAnsi="OCR A Extended"/>
              </w:rPr>
              <w:t>MGMT</w:t>
            </w:r>
          </w:p>
        </w:tc>
      </w:tr>
      <w:tr w:rsidR="004C7CF3" w:rsidRPr="00EC171E" w14:paraId="5D379CC1" w14:textId="77777777" w:rsidTr="004C7CF3">
        <w:tc>
          <w:tcPr>
            <w:tcW w:w="2077" w:type="dxa"/>
          </w:tcPr>
          <w:p w14:paraId="16D51AA0" w14:textId="2ED8B754" w:rsidR="004C7CF3" w:rsidRPr="00EC171E" w:rsidRDefault="004C7CF3" w:rsidP="00B82668">
            <w:pPr>
              <w:rPr>
                <w:rFonts w:ascii="OCR A Extended" w:hAnsi="OCR A Extended"/>
              </w:rPr>
            </w:pPr>
            <w:r w:rsidRPr="00EC171E">
              <w:rPr>
                <w:rFonts w:ascii="OCR A Extended" w:hAnsi="OCR A Extended"/>
              </w:rPr>
              <w:t>172.16.241.5</w:t>
            </w:r>
          </w:p>
        </w:tc>
        <w:tc>
          <w:tcPr>
            <w:tcW w:w="2805" w:type="dxa"/>
          </w:tcPr>
          <w:p w14:paraId="086B1E41" w14:textId="13548809" w:rsidR="004C7CF3" w:rsidRPr="00EC171E" w:rsidRDefault="004C7CF3" w:rsidP="00B82668">
            <w:pPr>
              <w:rPr>
                <w:rFonts w:ascii="OCR A Extended" w:hAnsi="OCR A Extended"/>
              </w:rPr>
            </w:pPr>
            <w:r w:rsidRPr="00EC171E">
              <w:rPr>
                <w:rFonts w:ascii="OCR A Extended" w:hAnsi="OCR A Extended"/>
              </w:rPr>
              <w:t>CHEBSFW02</w:t>
            </w:r>
          </w:p>
        </w:tc>
        <w:tc>
          <w:tcPr>
            <w:tcW w:w="3754" w:type="dxa"/>
          </w:tcPr>
          <w:p w14:paraId="10746AF3" w14:textId="2717A31D" w:rsidR="004C7CF3" w:rsidRPr="00EC171E" w:rsidRDefault="004C7CF3" w:rsidP="00B82668">
            <w:pPr>
              <w:rPr>
                <w:rFonts w:ascii="OCR A Extended" w:hAnsi="OCR A Extended"/>
              </w:rPr>
            </w:pPr>
            <w:r w:rsidRPr="00EC171E">
              <w:rPr>
                <w:rFonts w:ascii="OCR A Extended" w:hAnsi="OCR A Extended"/>
              </w:rPr>
              <w:t>MGMT</w:t>
            </w:r>
          </w:p>
        </w:tc>
      </w:tr>
      <w:tr w:rsidR="004C7CF3" w:rsidRPr="00EC171E" w14:paraId="50484200" w14:textId="77777777" w:rsidTr="004C7CF3">
        <w:tc>
          <w:tcPr>
            <w:tcW w:w="2077" w:type="dxa"/>
          </w:tcPr>
          <w:p w14:paraId="6D1CD0DA" w14:textId="3237EC0E" w:rsidR="004C7CF3" w:rsidRPr="00EC171E" w:rsidRDefault="004C7CF3" w:rsidP="00B82668">
            <w:pPr>
              <w:rPr>
                <w:rFonts w:ascii="OCR A Extended" w:hAnsi="OCR A Extended"/>
              </w:rPr>
            </w:pPr>
            <w:r w:rsidRPr="00EC171E">
              <w:rPr>
                <w:rFonts w:ascii="OCR A Extended" w:hAnsi="OCR A Extended"/>
              </w:rPr>
              <w:t>172.16.241.11</w:t>
            </w:r>
          </w:p>
        </w:tc>
        <w:tc>
          <w:tcPr>
            <w:tcW w:w="2805" w:type="dxa"/>
          </w:tcPr>
          <w:p w14:paraId="05851D21" w14:textId="093775BD" w:rsidR="004C7CF3" w:rsidRPr="00EC171E" w:rsidRDefault="004C7CF3" w:rsidP="00B82668">
            <w:pPr>
              <w:rPr>
                <w:rFonts w:ascii="OCR A Extended" w:hAnsi="OCR A Extended"/>
              </w:rPr>
            </w:pPr>
            <w:r w:rsidRPr="00EC171E">
              <w:rPr>
                <w:rFonts w:ascii="OCR A Extended" w:hAnsi="OCR A Extended"/>
              </w:rPr>
              <w:t>CHEBSEGSW01</w:t>
            </w:r>
          </w:p>
        </w:tc>
        <w:tc>
          <w:tcPr>
            <w:tcW w:w="3754" w:type="dxa"/>
          </w:tcPr>
          <w:p w14:paraId="5EBB3E0C" w14:textId="249A9938" w:rsidR="004C7CF3" w:rsidRPr="00EC171E" w:rsidRDefault="004C7CF3" w:rsidP="00B82668">
            <w:pPr>
              <w:rPr>
                <w:rFonts w:ascii="OCR A Extended" w:hAnsi="OCR A Extended"/>
              </w:rPr>
            </w:pPr>
            <w:r w:rsidRPr="00EC171E">
              <w:rPr>
                <w:rFonts w:ascii="OCR A Extended" w:hAnsi="OCR A Extended"/>
              </w:rPr>
              <w:t>MGMT</w:t>
            </w:r>
          </w:p>
        </w:tc>
      </w:tr>
      <w:tr w:rsidR="004C7CF3" w:rsidRPr="00EC171E" w14:paraId="501D6B7D" w14:textId="77777777" w:rsidTr="004C7CF3">
        <w:tc>
          <w:tcPr>
            <w:tcW w:w="2077" w:type="dxa"/>
          </w:tcPr>
          <w:p w14:paraId="25BDB9CA" w14:textId="72F66889" w:rsidR="004C7CF3" w:rsidRPr="00EC171E" w:rsidRDefault="004C7CF3" w:rsidP="00B82668">
            <w:pPr>
              <w:rPr>
                <w:rFonts w:ascii="OCR A Extended" w:hAnsi="OCR A Extended"/>
              </w:rPr>
            </w:pPr>
            <w:r w:rsidRPr="00EC171E">
              <w:rPr>
                <w:rFonts w:ascii="OCR A Extended" w:hAnsi="OCR A Extended"/>
              </w:rPr>
              <w:t>172.16.241.12</w:t>
            </w:r>
          </w:p>
        </w:tc>
        <w:tc>
          <w:tcPr>
            <w:tcW w:w="2805" w:type="dxa"/>
          </w:tcPr>
          <w:p w14:paraId="7A8D41DC" w14:textId="3F656997" w:rsidR="004C7CF3" w:rsidRPr="00EC171E" w:rsidRDefault="004C7CF3" w:rsidP="00B82668">
            <w:pPr>
              <w:rPr>
                <w:rFonts w:ascii="OCR A Extended" w:hAnsi="OCR A Extended"/>
              </w:rPr>
            </w:pPr>
            <w:r w:rsidRPr="00EC171E">
              <w:rPr>
                <w:rFonts w:ascii="OCR A Extended" w:hAnsi="OCR A Extended"/>
              </w:rPr>
              <w:t>CHEBSEGSW02</w:t>
            </w:r>
          </w:p>
        </w:tc>
        <w:tc>
          <w:tcPr>
            <w:tcW w:w="3754" w:type="dxa"/>
          </w:tcPr>
          <w:p w14:paraId="1824A011" w14:textId="2F32F21D" w:rsidR="004C7CF3" w:rsidRPr="00EC171E" w:rsidRDefault="004C7CF3" w:rsidP="00B82668">
            <w:pPr>
              <w:rPr>
                <w:rFonts w:ascii="OCR A Extended" w:hAnsi="OCR A Extended"/>
              </w:rPr>
            </w:pPr>
            <w:r w:rsidRPr="00EC171E">
              <w:rPr>
                <w:rFonts w:ascii="OCR A Extended" w:hAnsi="OCR A Extended"/>
              </w:rPr>
              <w:t>MGMT</w:t>
            </w:r>
          </w:p>
        </w:tc>
      </w:tr>
      <w:tr w:rsidR="004C7CF3" w:rsidRPr="00EC171E" w14:paraId="5BDECB26" w14:textId="77777777" w:rsidTr="004C7CF3">
        <w:tc>
          <w:tcPr>
            <w:tcW w:w="2077" w:type="dxa"/>
          </w:tcPr>
          <w:p w14:paraId="652EC63B" w14:textId="32A7A373" w:rsidR="004C7CF3" w:rsidRPr="00EC171E" w:rsidRDefault="004C7CF3" w:rsidP="00B82668">
            <w:pPr>
              <w:rPr>
                <w:rFonts w:ascii="OCR A Extended" w:hAnsi="OCR A Extended"/>
              </w:rPr>
            </w:pPr>
            <w:r w:rsidRPr="00EC171E">
              <w:rPr>
                <w:rFonts w:ascii="OCR A Extended" w:hAnsi="OCR A Extended"/>
              </w:rPr>
              <w:t>172.16.241.13</w:t>
            </w:r>
          </w:p>
        </w:tc>
        <w:tc>
          <w:tcPr>
            <w:tcW w:w="2805" w:type="dxa"/>
          </w:tcPr>
          <w:p w14:paraId="4E77A32B" w14:textId="3698673E" w:rsidR="004C7CF3" w:rsidRPr="00EC171E" w:rsidRDefault="004C7CF3" w:rsidP="00B82668">
            <w:pPr>
              <w:rPr>
                <w:rFonts w:ascii="OCR A Extended" w:hAnsi="OCR A Extended"/>
              </w:rPr>
            </w:pPr>
            <w:r w:rsidRPr="00EC171E">
              <w:rPr>
                <w:rFonts w:ascii="OCR A Extended" w:hAnsi="OCR A Extended"/>
              </w:rPr>
              <w:t>CHEBSOG1SW01</w:t>
            </w:r>
          </w:p>
        </w:tc>
        <w:tc>
          <w:tcPr>
            <w:tcW w:w="3754" w:type="dxa"/>
          </w:tcPr>
          <w:p w14:paraId="5EBB8B60" w14:textId="087CFA7A" w:rsidR="004C7CF3" w:rsidRPr="00EC171E" w:rsidRDefault="004C7CF3" w:rsidP="00B82668">
            <w:pPr>
              <w:rPr>
                <w:rFonts w:ascii="OCR A Extended" w:hAnsi="OCR A Extended"/>
              </w:rPr>
            </w:pPr>
            <w:r w:rsidRPr="00EC171E">
              <w:rPr>
                <w:rFonts w:ascii="OCR A Extended" w:hAnsi="OCR A Extended"/>
              </w:rPr>
              <w:t>MGMT</w:t>
            </w:r>
          </w:p>
        </w:tc>
      </w:tr>
      <w:tr w:rsidR="004C7CF3" w:rsidRPr="00EC171E" w14:paraId="4060B097" w14:textId="77777777" w:rsidTr="004C7CF3">
        <w:tc>
          <w:tcPr>
            <w:tcW w:w="2077" w:type="dxa"/>
          </w:tcPr>
          <w:p w14:paraId="7B794EB8" w14:textId="10712EBB" w:rsidR="004C7CF3" w:rsidRPr="00EC171E" w:rsidRDefault="004C7CF3" w:rsidP="00B82668">
            <w:pPr>
              <w:rPr>
                <w:rFonts w:ascii="OCR A Extended" w:hAnsi="OCR A Extended"/>
              </w:rPr>
            </w:pPr>
            <w:r w:rsidRPr="00EC171E">
              <w:rPr>
                <w:rFonts w:ascii="OCR A Extended" w:hAnsi="OCR A Extended"/>
              </w:rPr>
              <w:t>172.16.241.14</w:t>
            </w:r>
          </w:p>
        </w:tc>
        <w:tc>
          <w:tcPr>
            <w:tcW w:w="2805" w:type="dxa"/>
          </w:tcPr>
          <w:p w14:paraId="77CDF315" w14:textId="76EF8E68" w:rsidR="004C7CF3" w:rsidRPr="00EC171E" w:rsidRDefault="004C7CF3" w:rsidP="00B82668">
            <w:pPr>
              <w:rPr>
                <w:rFonts w:ascii="OCR A Extended" w:hAnsi="OCR A Extended"/>
              </w:rPr>
            </w:pPr>
            <w:r w:rsidRPr="00EC171E">
              <w:rPr>
                <w:rFonts w:ascii="OCR A Extended" w:hAnsi="OCR A Extended"/>
              </w:rPr>
              <w:t>CHEBSOG1SW02</w:t>
            </w:r>
          </w:p>
        </w:tc>
        <w:tc>
          <w:tcPr>
            <w:tcW w:w="3754" w:type="dxa"/>
          </w:tcPr>
          <w:p w14:paraId="32F371C7" w14:textId="0122E39E" w:rsidR="004C7CF3" w:rsidRPr="00EC171E" w:rsidRDefault="004C7CF3" w:rsidP="00B82668">
            <w:pPr>
              <w:rPr>
                <w:rFonts w:ascii="OCR A Extended" w:hAnsi="OCR A Extended"/>
              </w:rPr>
            </w:pPr>
            <w:r w:rsidRPr="00EC171E">
              <w:rPr>
                <w:rFonts w:ascii="OCR A Extended" w:hAnsi="OCR A Extended"/>
              </w:rPr>
              <w:t>MGMT</w:t>
            </w:r>
          </w:p>
        </w:tc>
      </w:tr>
      <w:tr w:rsidR="004C7CF3" w:rsidRPr="00EC171E" w14:paraId="4EF20417" w14:textId="77777777" w:rsidTr="004C7CF3">
        <w:tc>
          <w:tcPr>
            <w:tcW w:w="2077" w:type="dxa"/>
          </w:tcPr>
          <w:p w14:paraId="496E34B5" w14:textId="0C88B77E" w:rsidR="004C7CF3" w:rsidRPr="00EC171E" w:rsidRDefault="004C7CF3" w:rsidP="00B82668">
            <w:pPr>
              <w:rPr>
                <w:rFonts w:ascii="OCR A Extended" w:hAnsi="OCR A Extended"/>
              </w:rPr>
            </w:pPr>
            <w:r w:rsidRPr="00EC171E">
              <w:rPr>
                <w:rFonts w:ascii="OCR A Extended" w:hAnsi="OCR A Extended"/>
              </w:rPr>
              <w:t>172.16.241.</w:t>
            </w:r>
            <w:r w:rsidR="008732EB" w:rsidRPr="00EC171E">
              <w:rPr>
                <w:rFonts w:ascii="OCR A Extended" w:hAnsi="OCR A Extended"/>
              </w:rPr>
              <w:t>41</w:t>
            </w:r>
          </w:p>
        </w:tc>
        <w:tc>
          <w:tcPr>
            <w:tcW w:w="2805" w:type="dxa"/>
          </w:tcPr>
          <w:p w14:paraId="23E8E6BD" w14:textId="222CA7A2" w:rsidR="004C7CF3" w:rsidRPr="00EC171E" w:rsidRDefault="004C7CF3" w:rsidP="00B82668">
            <w:pPr>
              <w:rPr>
                <w:rFonts w:ascii="OCR A Extended" w:hAnsi="OCR A Extended"/>
              </w:rPr>
            </w:pPr>
            <w:r w:rsidRPr="00EC171E">
              <w:rPr>
                <w:rFonts w:ascii="OCR A Extended" w:hAnsi="OCR A Extended"/>
              </w:rPr>
              <w:t>CHEBSEGAP01</w:t>
            </w:r>
          </w:p>
        </w:tc>
        <w:tc>
          <w:tcPr>
            <w:tcW w:w="3754" w:type="dxa"/>
          </w:tcPr>
          <w:p w14:paraId="38E89D94" w14:textId="209283A5" w:rsidR="004C7CF3" w:rsidRPr="00EC171E" w:rsidRDefault="004C7CF3" w:rsidP="00B82668">
            <w:pPr>
              <w:rPr>
                <w:rFonts w:ascii="OCR A Extended" w:hAnsi="OCR A Extended"/>
              </w:rPr>
            </w:pPr>
            <w:r w:rsidRPr="00EC171E">
              <w:rPr>
                <w:rFonts w:ascii="OCR A Extended" w:hAnsi="OCR A Extended"/>
              </w:rPr>
              <w:t>MGMT</w:t>
            </w:r>
          </w:p>
        </w:tc>
      </w:tr>
      <w:tr w:rsidR="004C7CF3" w:rsidRPr="00EC171E" w14:paraId="6E5ABB5C" w14:textId="77777777" w:rsidTr="004C7CF3">
        <w:tc>
          <w:tcPr>
            <w:tcW w:w="2077" w:type="dxa"/>
          </w:tcPr>
          <w:p w14:paraId="38D57A45" w14:textId="733EBE95" w:rsidR="004C7CF3" w:rsidRPr="00EC171E" w:rsidRDefault="004C7CF3" w:rsidP="00B82668">
            <w:pPr>
              <w:rPr>
                <w:rFonts w:ascii="OCR A Extended" w:hAnsi="OCR A Extended"/>
              </w:rPr>
            </w:pPr>
            <w:r w:rsidRPr="00EC171E">
              <w:rPr>
                <w:rFonts w:ascii="OCR A Extended" w:hAnsi="OCR A Extended"/>
              </w:rPr>
              <w:t>172.16.241.</w:t>
            </w:r>
            <w:r w:rsidR="008732EB" w:rsidRPr="00EC171E">
              <w:rPr>
                <w:rFonts w:ascii="OCR A Extended" w:hAnsi="OCR A Extended"/>
              </w:rPr>
              <w:t>42</w:t>
            </w:r>
          </w:p>
        </w:tc>
        <w:tc>
          <w:tcPr>
            <w:tcW w:w="2805" w:type="dxa"/>
          </w:tcPr>
          <w:p w14:paraId="70C06B60" w14:textId="2BF29EE2" w:rsidR="004C7CF3" w:rsidRPr="00EC171E" w:rsidRDefault="004C7CF3" w:rsidP="00B82668">
            <w:pPr>
              <w:rPr>
                <w:rFonts w:ascii="OCR A Extended" w:hAnsi="OCR A Extended"/>
              </w:rPr>
            </w:pPr>
            <w:r w:rsidRPr="00EC171E">
              <w:rPr>
                <w:rFonts w:ascii="OCR A Extended" w:hAnsi="OCR A Extended"/>
              </w:rPr>
              <w:t>CHEBSEGAP02</w:t>
            </w:r>
          </w:p>
        </w:tc>
        <w:tc>
          <w:tcPr>
            <w:tcW w:w="3754" w:type="dxa"/>
          </w:tcPr>
          <w:p w14:paraId="20E43890" w14:textId="319F443D" w:rsidR="004C7CF3" w:rsidRPr="00EC171E" w:rsidRDefault="004C7CF3" w:rsidP="00B82668">
            <w:pPr>
              <w:rPr>
                <w:rFonts w:ascii="OCR A Extended" w:hAnsi="OCR A Extended"/>
              </w:rPr>
            </w:pPr>
            <w:r w:rsidRPr="00EC171E">
              <w:rPr>
                <w:rFonts w:ascii="OCR A Extended" w:hAnsi="OCR A Extended"/>
              </w:rPr>
              <w:t>MGMT</w:t>
            </w:r>
          </w:p>
        </w:tc>
      </w:tr>
      <w:tr w:rsidR="004C7CF3" w:rsidRPr="00EC171E" w14:paraId="11C6B4E4" w14:textId="77777777" w:rsidTr="004C7CF3">
        <w:tc>
          <w:tcPr>
            <w:tcW w:w="2077" w:type="dxa"/>
          </w:tcPr>
          <w:p w14:paraId="06B26E61" w14:textId="42F962C5" w:rsidR="004C7CF3" w:rsidRPr="00EC171E" w:rsidRDefault="004C7CF3" w:rsidP="00B82668">
            <w:pPr>
              <w:rPr>
                <w:rFonts w:ascii="OCR A Extended" w:hAnsi="OCR A Extended"/>
              </w:rPr>
            </w:pPr>
            <w:r w:rsidRPr="00EC171E">
              <w:rPr>
                <w:rFonts w:ascii="OCR A Extended" w:hAnsi="OCR A Extended"/>
              </w:rPr>
              <w:t>172.16.241.</w:t>
            </w:r>
            <w:r w:rsidR="008732EB" w:rsidRPr="00EC171E">
              <w:rPr>
                <w:rFonts w:ascii="OCR A Extended" w:hAnsi="OCR A Extended"/>
              </w:rPr>
              <w:t>43</w:t>
            </w:r>
          </w:p>
        </w:tc>
        <w:tc>
          <w:tcPr>
            <w:tcW w:w="2805" w:type="dxa"/>
          </w:tcPr>
          <w:p w14:paraId="0641374A" w14:textId="26BFCC73" w:rsidR="004C7CF3" w:rsidRPr="00EC171E" w:rsidRDefault="004C7CF3" w:rsidP="00B82668">
            <w:pPr>
              <w:rPr>
                <w:rFonts w:ascii="OCR A Extended" w:hAnsi="OCR A Extended"/>
              </w:rPr>
            </w:pPr>
            <w:r w:rsidRPr="00EC171E">
              <w:rPr>
                <w:rFonts w:ascii="OCR A Extended" w:hAnsi="OCR A Extended"/>
              </w:rPr>
              <w:t>CHEBSOG1AP01</w:t>
            </w:r>
          </w:p>
        </w:tc>
        <w:tc>
          <w:tcPr>
            <w:tcW w:w="3754" w:type="dxa"/>
          </w:tcPr>
          <w:p w14:paraId="0EF2C044" w14:textId="024F7707" w:rsidR="004C7CF3" w:rsidRPr="00EC171E" w:rsidRDefault="004C7CF3" w:rsidP="00B82668">
            <w:pPr>
              <w:rPr>
                <w:rFonts w:ascii="OCR A Extended" w:hAnsi="OCR A Extended"/>
              </w:rPr>
            </w:pPr>
            <w:r w:rsidRPr="00EC171E">
              <w:rPr>
                <w:rFonts w:ascii="OCR A Extended" w:hAnsi="OCR A Extended"/>
              </w:rPr>
              <w:t>MGMT</w:t>
            </w:r>
          </w:p>
        </w:tc>
      </w:tr>
      <w:tr w:rsidR="004C7CF3" w:rsidRPr="00EC171E" w14:paraId="64FF2B29" w14:textId="77777777" w:rsidTr="004C7CF3">
        <w:tc>
          <w:tcPr>
            <w:tcW w:w="2077" w:type="dxa"/>
          </w:tcPr>
          <w:p w14:paraId="1F961803" w14:textId="120E1BA0" w:rsidR="004C7CF3" w:rsidRPr="00EC171E" w:rsidRDefault="004C7CF3" w:rsidP="00B82668">
            <w:pPr>
              <w:rPr>
                <w:rFonts w:ascii="OCR A Extended" w:hAnsi="OCR A Extended"/>
              </w:rPr>
            </w:pPr>
            <w:r w:rsidRPr="00EC171E">
              <w:rPr>
                <w:rFonts w:ascii="OCR A Extended" w:hAnsi="OCR A Extended"/>
              </w:rPr>
              <w:t>172.16.241.</w:t>
            </w:r>
            <w:r w:rsidR="008732EB" w:rsidRPr="00EC171E">
              <w:rPr>
                <w:rFonts w:ascii="OCR A Extended" w:hAnsi="OCR A Extended"/>
              </w:rPr>
              <w:t>44</w:t>
            </w:r>
          </w:p>
        </w:tc>
        <w:tc>
          <w:tcPr>
            <w:tcW w:w="2805" w:type="dxa"/>
          </w:tcPr>
          <w:p w14:paraId="5C23E30F" w14:textId="5C7F91EF" w:rsidR="004C7CF3" w:rsidRPr="00EC171E" w:rsidRDefault="004C7CF3" w:rsidP="00B82668">
            <w:pPr>
              <w:rPr>
                <w:rFonts w:ascii="OCR A Extended" w:hAnsi="OCR A Extended"/>
              </w:rPr>
            </w:pPr>
            <w:r w:rsidRPr="00EC171E">
              <w:rPr>
                <w:rFonts w:ascii="OCR A Extended" w:hAnsi="OCR A Extended"/>
              </w:rPr>
              <w:t>CHEBSOG1AP02</w:t>
            </w:r>
          </w:p>
        </w:tc>
        <w:tc>
          <w:tcPr>
            <w:tcW w:w="3754" w:type="dxa"/>
          </w:tcPr>
          <w:p w14:paraId="67CAAA96" w14:textId="3AC30C8A" w:rsidR="004C7CF3" w:rsidRPr="00EC171E" w:rsidRDefault="004C7CF3" w:rsidP="00B82668">
            <w:pPr>
              <w:rPr>
                <w:rFonts w:ascii="OCR A Extended" w:hAnsi="OCR A Extended"/>
              </w:rPr>
            </w:pPr>
            <w:r w:rsidRPr="00EC171E">
              <w:rPr>
                <w:rFonts w:ascii="OCR A Extended" w:hAnsi="OCR A Extended"/>
              </w:rPr>
              <w:t>MGMT</w:t>
            </w:r>
          </w:p>
        </w:tc>
      </w:tr>
      <w:tr w:rsidR="008732EB" w:rsidRPr="00EC171E" w14:paraId="0EEDC9B6" w14:textId="77777777" w:rsidTr="004C7CF3">
        <w:tc>
          <w:tcPr>
            <w:tcW w:w="2077" w:type="dxa"/>
          </w:tcPr>
          <w:p w14:paraId="51588E09" w14:textId="0F6D7967" w:rsidR="008732EB" w:rsidRPr="00EC171E" w:rsidRDefault="008732EB" w:rsidP="00B82668">
            <w:pPr>
              <w:rPr>
                <w:rFonts w:ascii="OCR A Extended" w:hAnsi="OCR A Extended"/>
              </w:rPr>
            </w:pPr>
            <w:r w:rsidRPr="00EC171E">
              <w:rPr>
                <w:rFonts w:ascii="OCR A Extended" w:hAnsi="OCR A Extended"/>
              </w:rPr>
              <w:t>172.16.241.101</w:t>
            </w:r>
          </w:p>
        </w:tc>
        <w:tc>
          <w:tcPr>
            <w:tcW w:w="2805" w:type="dxa"/>
          </w:tcPr>
          <w:p w14:paraId="4D4DD58C" w14:textId="49A25264" w:rsidR="008732EB" w:rsidRPr="00EC171E" w:rsidRDefault="008732EB" w:rsidP="00B82668">
            <w:pPr>
              <w:rPr>
                <w:rFonts w:ascii="OCR A Extended" w:hAnsi="OCR A Extended"/>
              </w:rPr>
            </w:pPr>
            <w:r w:rsidRPr="00EC171E">
              <w:rPr>
                <w:rFonts w:ascii="OCR A Extended" w:hAnsi="OCR A Extended"/>
              </w:rPr>
              <w:t>CHEBSESXILO01</w:t>
            </w:r>
          </w:p>
        </w:tc>
        <w:tc>
          <w:tcPr>
            <w:tcW w:w="3754" w:type="dxa"/>
          </w:tcPr>
          <w:p w14:paraId="3E063360" w14:textId="3588414F" w:rsidR="008732EB" w:rsidRPr="00EC171E" w:rsidRDefault="008732EB" w:rsidP="00B82668">
            <w:pPr>
              <w:rPr>
                <w:rFonts w:ascii="OCR A Extended" w:hAnsi="OCR A Extended"/>
              </w:rPr>
            </w:pPr>
            <w:r w:rsidRPr="00EC171E">
              <w:rPr>
                <w:rFonts w:ascii="OCR A Extended" w:hAnsi="OCR A Extended"/>
              </w:rPr>
              <w:t>MGMT</w:t>
            </w:r>
          </w:p>
        </w:tc>
      </w:tr>
      <w:tr w:rsidR="008732EB" w:rsidRPr="00EC171E" w14:paraId="6C119B5C" w14:textId="77777777" w:rsidTr="004C7CF3">
        <w:tc>
          <w:tcPr>
            <w:tcW w:w="2077" w:type="dxa"/>
          </w:tcPr>
          <w:p w14:paraId="26E6A5EF" w14:textId="64B1CCDA" w:rsidR="008732EB" w:rsidRPr="00EC171E" w:rsidRDefault="008732EB" w:rsidP="00B82668">
            <w:pPr>
              <w:rPr>
                <w:rFonts w:ascii="OCR A Extended" w:hAnsi="OCR A Extended"/>
              </w:rPr>
            </w:pPr>
            <w:r w:rsidRPr="00EC171E">
              <w:rPr>
                <w:rFonts w:ascii="OCR A Extended" w:hAnsi="OCR A Extended"/>
              </w:rPr>
              <w:t>172.16.241.102</w:t>
            </w:r>
          </w:p>
        </w:tc>
        <w:tc>
          <w:tcPr>
            <w:tcW w:w="2805" w:type="dxa"/>
          </w:tcPr>
          <w:p w14:paraId="79788315" w14:textId="072754A5" w:rsidR="008732EB" w:rsidRPr="00EC171E" w:rsidRDefault="008732EB" w:rsidP="00B82668">
            <w:pPr>
              <w:rPr>
                <w:rFonts w:ascii="OCR A Extended" w:hAnsi="OCR A Extended"/>
              </w:rPr>
            </w:pPr>
            <w:r w:rsidRPr="00EC171E">
              <w:rPr>
                <w:rFonts w:ascii="OCR A Extended" w:hAnsi="OCR A Extended"/>
              </w:rPr>
              <w:t>CHEBSESXILO02</w:t>
            </w:r>
          </w:p>
        </w:tc>
        <w:tc>
          <w:tcPr>
            <w:tcW w:w="3754" w:type="dxa"/>
          </w:tcPr>
          <w:p w14:paraId="1F49C4DA" w14:textId="7331DA49" w:rsidR="008732EB" w:rsidRPr="00EC171E" w:rsidRDefault="008732EB" w:rsidP="00B82668">
            <w:pPr>
              <w:rPr>
                <w:rFonts w:ascii="OCR A Extended" w:hAnsi="OCR A Extended"/>
              </w:rPr>
            </w:pPr>
            <w:r w:rsidRPr="00EC171E">
              <w:rPr>
                <w:rFonts w:ascii="OCR A Extended" w:hAnsi="OCR A Extended"/>
              </w:rPr>
              <w:t>MGMT</w:t>
            </w:r>
          </w:p>
        </w:tc>
      </w:tr>
      <w:tr w:rsidR="008732EB" w:rsidRPr="00EC171E" w14:paraId="700E63B2" w14:textId="77777777" w:rsidTr="004C7CF3">
        <w:tc>
          <w:tcPr>
            <w:tcW w:w="2077" w:type="dxa"/>
          </w:tcPr>
          <w:p w14:paraId="536C8D0D" w14:textId="2F50C7A9" w:rsidR="008732EB" w:rsidRPr="00EC171E" w:rsidRDefault="008732EB" w:rsidP="00B82668">
            <w:pPr>
              <w:rPr>
                <w:rFonts w:ascii="OCR A Extended" w:hAnsi="OCR A Extended"/>
              </w:rPr>
            </w:pPr>
            <w:r w:rsidRPr="00EC171E">
              <w:rPr>
                <w:rFonts w:ascii="OCR A Extended" w:hAnsi="OCR A Extended"/>
              </w:rPr>
              <w:t>172.16.241.103</w:t>
            </w:r>
          </w:p>
        </w:tc>
        <w:tc>
          <w:tcPr>
            <w:tcW w:w="2805" w:type="dxa"/>
          </w:tcPr>
          <w:p w14:paraId="066BFB73" w14:textId="098FAA68" w:rsidR="008732EB" w:rsidRPr="00EC171E" w:rsidRDefault="008732EB" w:rsidP="00B82668">
            <w:pPr>
              <w:rPr>
                <w:rFonts w:ascii="OCR A Extended" w:hAnsi="OCR A Extended"/>
              </w:rPr>
            </w:pPr>
            <w:r w:rsidRPr="00EC171E">
              <w:rPr>
                <w:rFonts w:ascii="OCR A Extended" w:hAnsi="OCR A Extended"/>
              </w:rPr>
              <w:t>CHEBSESXILO03</w:t>
            </w:r>
          </w:p>
        </w:tc>
        <w:tc>
          <w:tcPr>
            <w:tcW w:w="3754" w:type="dxa"/>
          </w:tcPr>
          <w:p w14:paraId="779A2871" w14:textId="3C59E372" w:rsidR="008732EB" w:rsidRPr="00EC171E" w:rsidRDefault="008732EB" w:rsidP="00B82668">
            <w:pPr>
              <w:rPr>
                <w:rFonts w:ascii="OCR A Extended" w:hAnsi="OCR A Extended"/>
              </w:rPr>
            </w:pPr>
            <w:r w:rsidRPr="00EC171E">
              <w:rPr>
                <w:rFonts w:ascii="OCR A Extended" w:hAnsi="OCR A Extended"/>
              </w:rPr>
              <w:t>MGMT</w:t>
            </w:r>
          </w:p>
        </w:tc>
      </w:tr>
      <w:tr w:rsidR="008732EB" w:rsidRPr="00EC171E" w14:paraId="46A3CDCB" w14:textId="77777777" w:rsidTr="004C7CF3">
        <w:tc>
          <w:tcPr>
            <w:tcW w:w="2077" w:type="dxa"/>
          </w:tcPr>
          <w:p w14:paraId="6BDB641F" w14:textId="1BA400E2" w:rsidR="008732EB" w:rsidRPr="00EC171E" w:rsidRDefault="008732EB" w:rsidP="00B82668">
            <w:pPr>
              <w:rPr>
                <w:rFonts w:ascii="OCR A Extended" w:hAnsi="OCR A Extended"/>
              </w:rPr>
            </w:pPr>
            <w:r w:rsidRPr="00EC171E">
              <w:rPr>
                <w:rFonts w:ascii="OCR A Extended" w:hAnsi="OCR A Extended"/>
              </w:rPr>
              <w:t>172.16.241.104</w:t>
            </w:r>
          </w:p>
        </w:tc>
        <w:tc>
          <w:tcPr>
            <w:tcW w:w="2805" w:type="dxa"/>
          </w:tcPr>
          <w:p w14:paraId="5A9CE947" w14:textId="7E195BD1" w:rsidR="008732EB" w:rsidRPr="00EC171E" w:rsidRDefault="008732EB" w:rsidP="00B82668">
            <w:pPr>
              <w:rPr>
                <w:rFonts w:ascii="OCR A Extended" w:hAnsi="OCR A Extended"/>
              </w:rPr>
            </w:pPr>
            <w:r w:rsidRPr="00EC171E">
              <w:rPr>
                <w:rFonts w:ascii="OCR A Extended" w:hAnsi="OCR A Extended"/>
              </w:rPr>
              <w:t>CHEBSESXILO04</w:t>
            </w:r>
          </w:p>
        </w:tc>
        <w:tc>
          <w:tcPr>
            <w:tcW w:w="3754" w:type="dxa"/>
          </w:tcPr>
          <w:p w14:paraId="50AE37E9" w14:textId="12C015D6" w:rsidR="008732EB" w:rsidRPr="00EC171E" w:rsidRDefault="008732EB" w:rsidP="00B82668">
            <w:pPr>
              <w:rPr>
                <w:rFonts w:ascii="OCR A Extended" w:hAnsi="OCR A Extended"/>
              </w:rPr>
            </w:pPr>
            <w:r w:rsidRPr="00EC171E">
              <w:rPr>
                <w:rFonts w:ascii="OCR A Extended" w:hAnsi="OCR A Extended"/>
              </w:rPr>
              <w:t>MGMT</w:t>
            </w:r>
          </w:p>
        </w:tc>
      </w:tr>
      <w:tr w:rsidR="008732EB" w:rsidRPr="00EC171E" w14:paraId="5802519B" w14:textId="77777777" w:rsidTr="004C7CF3">
        <w:tc>
          <w:tcPr>
            <w:tcW w:w="2077" w:type="dxa"/>
          </w:tcPr>
          <w:p w14:paraId="48CA7224" w14:textId="6FD69817" w:rsidR="008732EB" w:rsidRPr="00EC171E" w:rsidRDefault="008732EB" w:rsidP="00B82668">
            <w:pPr>
              <w:rPr>
                <w:rFonts w:ascii="OCR A Extended" w:hAnsi="OCR A Extended"/>
              </w:rPr>
            </w:pPr>
          </w:p>
        </w:tc>
        <w:tc>
          <w:tcPr>
            <w:tcW w:w="2805" w:type="dxa"/>
          </w:tcPr>
          <w:p w14:paraId="1989AD91" w14:textId="77777777" w:rsidR="008732EB" w:rsidRPr="00EC171E" w:rsidRDefault="008732EB" w:rsidP="00B82668">
            <w:pPr>
              <w:rPr>
                <w:rFonts w:ascii="OCR A Extended" w:hAnsi="OCR A Extended"/>
              </w:rPr>
            </w:pPr>
          </w:p>
        </w:tc>
        <w:tc>
          <w:tcPr>
            <w:tcW w:w="3754" w:type="dxa"/>
          </w:tcPr>
          <w:p w14:paraId="51D44906" w14:textId="77777777" w:rsidR="008732EB" w:rsidRPr="00EC171E" w:rsidRDefault="008732EB" w:rsidP="00B82668">
            <w:pPr>
              <w:rPr>
                <w:rFonts w:ascii="OCR A Extended" w:hAnsi="OCR A Extended"/>
              </w:rPr>
            </w:pPr>
          </w:p>
        </w:tc>
      </w:tr>
      <w:tr w:rsidR="008732EB" w:rsidRPr="00EC171E" w14:paraId="5DD6B444" w14:textId="77777777" w:rsidTr="004C7CF3">
        <w:tc>
          <w:tcPr>
            <w:tcW w:w="2077" w:type="dxa"/>
          </w:tcPr>
          <w:p w14:paraId="58A3E0A4" w14:textId="1C6BCA79" w:rsidR="008732EB" w:rsidRPr="00EC171E" w:rsidRDefault="008732EB" w:rsidP="00B82668">
            <w:pPr>
              <w:rPr>
                <w:rFonts w:ascii="OCR A Extended" w:hAnsi="OCR A Extended"/>
              </w:rPr>
            </w:pPr>
            <w:r w:rsidRPr="00EC171E">
              <w:rPr>
                <w:rFonts w:ascii="OCR A Extended" w:hAnsi="OCR A Extended"/>
              </w:rPr>
              <w:t>172.16.18.21</w:t>
            </w:r>
          </w:p>
        </w:tc>
        <w:tc>
          <w:tcPr>
            <w:tcW w:w="2805" w:type="dxa"/>
          </w:tcPr>
          <w:p w14:paraId="21EDD8CF" w14:textId="680904C3" w:rsidR="008732EB" w:rsidRPr="00EC171E" w:rsidRDefault="008732EB" w:rsidP="00B82668">
            <w:pPr>
              <w:rPr>
                <w:rFonts w:ascii="OCR A Extended" w:hAnsi="OCR A Extended"/>
              </w:rPr>
            </w:pPr>
            <w:r w:rsidRPr="00EC171E">
              <w:rPr>
                <w:rFonts w:ascii="OCR A Extended" w:hAnsi="OCR A Extended"/>
              </w:rPr>
              <w:t>CHEBSESX01</w:t>
            </w:r>
          </w:p>
        </w:tc>
        <w:tc>
          <w:tcPr>
            <w:tcW w:w="3754" w:type="dxa"/>
          </w:tcPr>
          <w:p w14:paraId="3CA33FE3" w14:textId="23CB9723" w:rsidR="008732EB" w:rsidRPr="00EC171E" w:rsidRDefault="008732EB" w:rsidP="00B82668">
            <w:pPr>
              <w:rPr>
                <w:rFonts w:ascii="OCR A Extended" w:hAnsi="OCR A Extended"/>
              </w:rPr>
            </w:pPr>
            <w:proofErr w:type="spellStart"/>
            <w:r w:rsidRPr="00EC171E">
              <w:rPr>
                <w:rFonts w:ascii="OCR A Extended" w:hAnsi="OCR A Extended"/>
              </w:rPr>
              <w:t>ESXi</w:t>
            </w:r>
            <w:proofErr w:type="spellEnd"/>
            <w:r w:rsidR="003616E1" w:rsidRPr="00EC171E">
              <w:rPr>
                <w:rFonts w:ascii="OCR A Extended" w:hAnsi="OCR A Extended"/>
              </w:rPr>
              <w:t xml:space="preserve"> Host</w:t>
            </w:r>
          </w:p>
        </w:tc>
      </w:tr>
      <w:tr w:rsidR="008732EB" w:rsidRPr="00EC171E" w14:paraId="727DE026" w14:textId="77777777" w:rsidTr="004C7CF3">
        <w:tc>
          <w:tcPr>
            <w:tcW w:w="2077" w:type="dxa"/>
          </w:tcPr>
          <w:p w14:paraId="1C74DE61" w14:textId="271553F7" w:rsidR="008732EB" w:rsidRPr="00EC171E" w:rsidRDefault="008732EB" w:rsidP="00B82668">
            <w:pPr>
              <w:rPr>
                <w:rFonts w:ascii="OCR A Extended" w:hAnsi="OCR A Extended"/>
              </w:rPr>
            </w:pPr>
            <w:r w:rsidRPr="00EC171E">
              <w:rPr>
                <w:rFonts w:ascii="OCR A Extended" w:hAnsi="OCR A Extended"/>
              </w:rPr>
              <w:t>172.16.18.22</w:t>
            </w:r>
          </w:p>
        </w:tc>
        <w:tc>
          <w:tcPr>
            <w:tcW w:w="2805" w:type="dxa"/>
          </w:tcPr>
          <w:p w14:paraId="4A840076" w14:textId="02B0AE54" w:rsidR="008732EB" w:rsidRPr="00EC171E" w:rsidRDefault="008732EB" w:rsidP="00B82668">
            <w:pPr>
              <w:rPr>
                <w:rFonts w:ascii="OCR A Extended" w:hAnsi="OCR A Extended"/>
              </w:rPr>
            </w:pPr>
            <w:r w:rsidRPr="00EC171E">
              <w:rPr>
                <w:rFonts w:ascii="OCR A Extended" w:hAnsi="OCR A Extended"/>
              </w:rPr>
              <w:t>CHEBSESX02</w:t>
            </w:r>
          </w:p>
        </w:tc>
        <w:tc>
          <w:tcPr>
            <w:tcW w:w="3754" w:type="dxa"/>
          </w:tcPr>
          <w:p w14:paraId="451284CF" w14:textId="631C5689" w:rsidR="008732EB" w:rsidRPr="00EC171E" w:rsidRDefault="008732EB" w:rsidP="00B82668">
            <w:pPr>
              <w:rPr>
                <w:rFonts w:ascii="OCR A Extended" w:hAnsi="OCR A Extended"/>
              </w:rPr>
            </w:pPr>
            <w:proofErr w:type="spellStart"/>
            <w:r w:rsidRPr="00EC171E">
              <w:rPr>
                <w:rFonts w:ascii="OCR A Extended" w:hAnsi="OCR A Extended"/>
              </w:rPr>
              <w:t>ESXi</w:t>
            </w:r>
            <w:proofErr w:type="spellEnd"/>
            <w:r w:rsidR="003616E1" w:rsidRPr="00EC171E">
              <w:rPr>
                <w:rFonts w:ascii="OCR A Extended" w:hAnsi="OCR A Extended"/>
              </w:rPr>
              <w:t xml:space="preserve"> Host</w:t>
            </w:r>
          </w:p>
        </w:tc>
      </w:tr>
      <w:tr w:rsidR="008732EB" w:rsidRPr="00EC171E" w14:paraId="6FFCB442" w14:textId="77777777" w:rsidTr="004C7CF3">
        <w:tc>
          <w:tcPr>
            <w:tcW w:w="2077" w:type="dxa"/>
          </w:tcPr>
          <w:p w14:paraId="6FF4E1AA" w14:textId="2A1B31EE" w:rsidR="008732EB" w:rsidRPr="00EC171E" w:rsidRDefault="008732EB" w:rsidP="00B82668">
            <w:pPr>
              <w:rPr>
                <w:rFonts w:ascii="OCR A Extended" w:hAnsi="OCR A Extended"/>
              </w:rPr>
            </w:pPr>
            <w:r w:rsidRPr="00EC171E">
              <w:rPr>
                <w:rFonts w:ascii="OCR A Extended" w:hAnsi="OCR A Extended"/>
              </w:rPr>
              <w:t>172.16.18.23</w:t>
            </w:r>
          </w:p>
        </w:tc>
        <w:tc>
          <w:tcPr>
            <w:tcW w:w="2805" w:type="dxa"/>
          </w:tcPr>
          <w:p w14:paraId="20822A60" w14:textId="337518F2" w:rsidR="008732EB" w:rsidRPr="00EC171E" w:rsidRDefault="008732EB" w:rsidP="00B82668">
            <w:pPr>
              <w:rPr>
                <w:rFonts w:ascii="OCR A Extended" w:hAnsi="OCR A Extended"/>
              </w:rPr>
            </w:pPr>
            <w:r w:rsidRPr="00EC171E">
              <w:rPr>
                <w:rFonts w:ascii="OCR A Extended" w:hAnsi="OCR A Extended"/>
              </w:rPr>
              <w:t>CHEBSESX03</w:t>
            </w:r>
          </w:p>
        </w:tc>
        <w:tc>
          <w:tcPr>
            <w:tcW w:w="3754" w:type="dxa"/>
          </w:tcPr>
          <w:p w14:paraId="3CA062D7" w14:textId="204B0C17" w:rsidR="008732EB" w:rsidRPr="00EC171E" w:rsidRDefault="008732EB" w:rsidP="00B82668">
            <w:pPr>
              <w:rPr>
                <w:rFonts w:ascii="OCR A Extended" w:hAnsi="OCR A Extended"/>
              </w:rPr>
            </w:pPr>
            <w:proofErr w:type="spellStart"/>
            <w:r w:rsidRPr="00EC171E">
              <w:rPr>
                <w:rFonts w:ascii="OCR A Extended" w:hAnsi="OCR A Extended"/>
              </w:rPr>
              <w:t>ESXi</w:t>
            </w:r>
            <w:proofErr w:type="spellEnd"/>
            <w:r w:rsidR="003616E1" w:rsidRPr="00EC171E">
              <w:rPr>
                <w:rFonts w:ascii="OCR A Extended" w:hAnsi="OCR A Extended"/>
              </w:rPr>
              <w:t xml:space="preserve"> Host</w:t>
            </w:r>
          </w:p>
        </w:tc>
      </w:tr>
      <w:tr w:rsidR="008732EB" w:rsidRPr="00EC171E" w14:paraId="12D7CD0E" w14:textId="77777777" w:rsidTr="004C7CF3">
        <w:tc>
          <w:tcPr>
            <w:tcW w:w="2077" w:type="dxa"/>
          </w:tcPr>
          <w:p w14:paraId="75D0AF47" w14:textId="61F704A5" w:rsidR="008732EB" w:rsidRPr="00EC171E" w:rsidRDefault="008732EB" w:rsidP="00B82668">
            <w:pPr>
              <w:rPr>
                <w:rFonts w:ascii="OCR A Extended" w:hAnsi="OCR A Extended"/>
              </w:rPr>
            </w:pPr>
            <w:r w:rsidRPr="00EC171E">
              <w:rPr>
                <w:rFonts w:ascii="OCR A Extended" w:hAnsi="OCR A Extended"/>
              </w:rPr>
              <w:t>172.16.18.24</w:t>
            </w:r>
          </w:p>
        </w:tc>
        <w:tc>
          <w:tcPr>
            <w:tcW w:w="2805" w:type="dxa"/>
          </w:tcPr>
          <w:p w14:paraId="61E11ABF" w14:textId="0D61205E" w:rsidR="008732EB" w:rsidRPr="00EC171E" w:rsidRDefault="008732EB" w:rsidP="00B82668">
            <w:pPr>
              <w:rPr>
                <w:rFonts w:ascii="OCR A Extended" w:hAnsi="OCR A Extended"/>
              </w:rPr>
            </w:pPr>
            <w:r w:rsidRPr="00EC171E">
              <w:rPr>
                <w:rFonts w:ascii="OCR A Extended" w:hAnsi="OCR A Extended"/>
              </w:rPr>
              <w:t>CHEBSESX04</w:t>
            </w:r>
          </w:p>
        </w:tc>
        <w:tc>
          <w:tcPr>
            <w:tcW w:w="3754" w:type="dxa"/>
          </w:tcPr>
          <w:p w14:paraId="13CBF738" w14:textId="4662D049" w:rsidR="008732EB" w:rsidRPr="00EC171E" w:rsidRDefault="008732EB" w:rsidP="00B82668">
            <w:pPr>
              <w:rPr>
                <w:rFonts w:ascii="OCR A Extended" w:hAnsi="OCR A Extended"/>
              </w:rPr>
            </w:pPr>
            <w:proofErr w:type="spellStart"/>
            <w:r w:rsidRPr="00EC171E">
              <w:rPr>
                <w:rFonts w:ascii="OCR A Extended" w:hAnsi="OCR A Extended"/>
              </w:rPr>
              <w:t>ESXi</w:t>
            </w:r>
            <w:proofErr w:type="spellEnd"/>
            <w:r w:rsidR="003616E1" w:rsidRPr="00EC171E">
              <w:rPr>
                <w:rFonts w:ascii="OCR A Extended" w:hAnsi="OCR A Extended"/>
              </w:rPr>
              <w:t xml:space="preserve"> Host</w:t>
            </w:r>
          </w:p>
        </w:tc>
      </w:tr>
      <w:tr w:rsidR="008732EB" w:rsidRPr="00EC171E" w14:paraId="275FB121" w14:textId="77777777" w:rsidTr="004C7CF3">
        <w:tc>
          <w:tcPr>
            <w:tcW w:w="2077" w:type="dxa"/>
          </w:tcPr>
          <w:p w14:paraId="225E9E2E" w14:textId="73C3CB89" w:rsidR="008732EB" w:rsidRPr="00EC171E" w:rsidRDefault="008732EB" w:rsidP="00B82668">
            <w:pPr>
              <w:rPr>
                <w:rFonts w:ascii="OCR A Extended" w:hAnsi="OCR A Extended"/>
              </w:rPr>
            </w:pPr>
            <w:r w:rsidRPr="00EC171E">
              <w:rPr>
                <w:rFonts w:ascii="OCR A Extended" w:hAnsi="OCR A Extended"/>
              </w:rPr>
              <w:t>172.16.18.25</w:t>
            </w:r>
          </w:p>
        </w:tc>
        <w:tc>
          <w:tcPr>
            <w:tcW w:w="2805" w:type="dxa"/>
          </w:tcPr>
          <w:p w14:paraId="22E70349" w14:textId="71ABB3BE" w:rsidR="008732EB" w:rsidRPr="00EC171E" w:rsidRDefault="003616E1" w:rsidP="00B82668">
            <w:pPr>
              <w:rPr>
                <w:rFonts w:ascii="OCR A Extended" w:hAnsi="OCR A Extended"/>
              </w:rPr>
            </w:pPr>
            <w:r w:rsidRPr="00EC171E">
              <w:rPr>
                <w:rFonts w:ascii="OCR A Extended" w:hAnsi="OCR A Extended"/>
              </w:rPr>
              <w:t>V</w:t>
            </w:r>
            <w:r w:rsidR="008732EB" w:rsidRPr="00EC171E">
              <w:rPr>
                <w:rFonts w:ascii="OCR A Extended" w:hAnsi="OCR A Extended"/>
              </w:rPr>
              <w:t>CHEBSDNS01</w:t>
            </w:r>
          </w:p>
        </w:tc>
        <w:tc>
          <w:tcPr>
            <w:tcW w:w="3754" w:type="dxa"/>
          </w:tcPr>
          <w:p w14:paraId="1375C051" w14:textId="60127873" w:rsidR="008732EB" w:rsidRPr="00EC171E" w:rsidRDefault="008732EB" w:rsidP="00B82668">
            <w:pPr>
              <w:rPr>
                <w:rFonts w:ascii="OCR A Extended" w:hAnsi="OCR A Extended"/>
              </w:rPr>
            </w:pPr>
            <w:proofErr w:type="gramStart"/>
            <w:r w:rsidRPr="00EC171E">
              <w:rPr>
                <w:rFonts w:ascii="OCR A Extended" w:hAnsi="OCR A Extended"/>
              </w:rPr>
              <w:t>DNS</w:t>
            </w:r>
            <w:r w:rsidR="003616E1" w:rsidRPr="00EC171E">
              <w:rPr>
                <w:rFonts w:ascii="OCR A Extended" w:hAnsi="OCR A Extended"/>
              </w:rPr>
              <w:t xml:space="preserve"> Server</w:t>
            </w:r>
            <w:proofErr w:type="gramEnd"/>
          </w:p>
        </w:tc>
      </w:tr>
      <w:tr w:rsidR="008732EB" w:rsidRPr="00EC171E" w14:paraId="586C7BDA" w14:textId="77777777" w:rsidTr="004C7CF3">
        <w:tc>
          <w:tcPr>
            <w:tcW w:w="2077" w:type="dxa"/>
          </w:tcPr>
          <w:p w14:paraId="096F60EA" w14:textId="160AA6E5" w:rsidR="008732EB" w:rsidRPr="00EC171E" w:rsidRDefault="008732EB" w:rsidP="00B82668">
            <w:pPr>
              <w:rPr>
                <w:rFonts w:ascii="OCR A Extended" w:hAnsi="OCR A Extended"/>
              </w:rPr>
            </w:pPr>
            <w:r w:rsidRPr="00EC171E">
              <w:rPr>
                <w:rFonts w:ascii="OCR A Extended" w:hAnsi="OCR A Extended"/>
              </w:rPr>
              <w:t>172.16.18.26</w:t>
            </w:r>
          </w:p>
        </w:tc>
        <w:tc>
          <w:tcPr>
            <w:tcW w:w="2805" w:type="dxa"/>
          </w:tcPr>
          <w:p w14:paraId="10E5B532" w14:textId="7BBBE0CB" w:rsidR="008732EB" w:rsidRPr="00EC171E" w:rsidRDefault="003616E1" w:rsidP="00B82668">
            <w:pPr>
              <w:rPr>
                <w:rFonts w:ascii="OCR A Extended" w:hAnsi="OCR A Extended"/>
              </w:rPr>
            </w:pPr>
            <w:r w:rsidRPr="00EC171E">
              <w:rPr>
                <w:rFonts w:ascii="OCR A Extended" w:hAnsi="OCR A Extended"/>
              </w:rPr>
              <w:t>V</w:t>
            </w:r>
            <w:r w:rsidR="008732EB" w:rsidRPr="00EC171E">
              <w:rPr>
                <w:rFonts w:ascii="OCR A Extended" w:hAnsi="OCR A Extended"/>
              </w:rPr>
              <w:t>CHEBSDNS02</w:t>
            </w:r>
          </w:p>
        </w:tc>
        <w:tc>
          <w:tcPr>
            <w:tcW w:w="3754" w:type="dxa"/>
          </w:tcPr>
          <w:p w14:paraId="5764FDE1" w14:textId="221AA0BD" w:rsidR="008732EB" w:rsidRPr="00EC171E" w:rsidRDefault="008732EB" w:rsidP="00B82668">
            <w:pPr>
              <w:rPr>
                <w:rFonts w:ascii="OCR A Extended" w:hAnsi="OCR A Extended"/>
              </w:rPr>
            </w:pPr>
            <w:proofErr w:type="gramStart"/>
            <w:r w:rsidRPr="00EC171E">
              <w:rPr>
                <w:rFonts w:ascii="OCR A Extended" w:hAnsi="OCR A Extended"/>
              </w:rPr>
              <w:t>DNS</w:t>
            </w:r>
            <w:r w:rsidR="003616E1" w:rsidRPr="00EC171E">
              <w:rPr>
                <w:rFonts w:ascii="OCR A Extended" w:hAnsi="OCR A Extended"/>
              </w:rPr>
              <w:t xml:space="preserve"> Server</w:t>
            </w:r>
            <w:proofErr w:type="gramEnd"/>
          </w:p>
        </w:tc>
      </w:tr>
      <w:tr w:rsidR="008732EB" w:rsidRPr="00EC171E" w14:paraId="000109FD" w14:textId="77777777" w:rsidTr="004C7CF3">
        <w:tc>
          <w:tcPr>
            <w:tcW w:w="2077" w:type="dxa"/>
          </w:tcPr>
          <w:p w14:paraId="100C75A1" w14:textId="0B49472A" w:rsidR="008732EB" w:rsidRPr="00EC171E" w:rsidRDefault="008732EB" w:rsidP="00B82668">
            <w:pPr>
              <w:rPr>
                <w:rFonts w:ascii="OCR A Extended" w:hAnsi="OCR A Extended"/>
              </w:rPr>
            </w:pPr>
            <w:r w:rsidRPr="00EC171E">
              <w:rPr>
                <w:rFonts w:ascii="OCR A Extended" w:hAnsi="OCR A Extended"/>
              </w:rPr>
              <w:t>172.16.18.27</w:t>
            </w:r>
          </w:p>
        </w:tc>
        <w:tc>
          <w:tcPr>
            <w:tcW w:w="2805" w:type="dxa"/>
          </w:tcPr>
          <w:p w14:paraId="4909612D" w14:textId="47C8C1B4" w:rsidR="008732EB" w:rsidRPr="00EC171E" w:rsidRDefault="003616E1" w:rsidP="00B82668">
            <w:pPr>
              <w:rPr>
                <w:rFonts w:ascii="OCR A Extended" w:hAnsi="OCR A Extended"/>
              </w:rPr>
            </w:pPr>
            <w:r w:rsidRPr="00EC171E">
              <w:rPr>
                <w:rFonts w:ascii="OCR A Extended" w:hAnsi="OCR A Extended"/>
              </w:rPr>
              <w:t>V</w:t>
            </w:r>
            <w:r w:rsidR="008732EB" w:rsidRPr="00EC171E">
              <w:rPr>
                <w:rFonts w:ascii="OCR A Extended" w:hAnsi="OCR A Extended"/>
              </w:rPr>
              <w:t>CHEBSDHCP01</w:t>
            </w:r>
          </w:p>
        </w:tc>
        <w:tc>
          <w:tcPr>
            <w:tcW w:w="3754" w:type="dxa"/>
          </w:tcPr>
          <w:p w14:paraId="07E1E453" w14:textId="052A603F" w:rsidR="008732EB" w:rsidRPr="00EC171E" w:rsidRDefault="008732EB" w:rsidP="00B82668">
            <w:pPr>
              <w:rPr>
                <w:rFonts w:ascii="OCR A Extended" w:hAnsi="OCR A Extended"/>
              </w:rPr>
            </w:pPr>
            <w:proofErr w:type="gramStart"/>
            <w:r w:rsidRPr="00EC171E">
              <w:rPr>
                <w:rFonts w:ascii="OCR A Extended" w:hAnsi="OCR A Extended"/>
              </w:rPr>
              <w:t>DHCP</w:t>
            </w:r>
            <w:r w:rsidR="003616E1" w:rsidRPr="00EC171E">
              <w:rPr>
                <w:rFonts w:ascii="OCR A Extended" w:hAnsi="OCR A Extended"/>
              </w:rPr>
              <w:t xml:space="preserve"> Server</w:t>
            </w:r>
            <w:proofErr w:type="gramEnd"/>
          </w:p>
        </w:tc>
      </w:tr>
      <w:tr w:rsidR="008732EB" w:rsidRPr="00EC171E" w14:paraId="782E7322" w14:textId="77777777" w:rsidTr="004C7CF3">
        <w:tc>
          <w:tcPr>
            <w:tcW w:w="2077" w:type="dxa"/>
          </w:tcPr>
          <w:p w14:paraId="4B724729" w14:textId="0BF936F2" w:rsidR="008732EB" w:rsidRPr="00EC171E" w:rsidRDefault="008732EB" w:rsidP="00B82668">
            <w:pPr>
              <w:rPr>
                <w:rFonts w:ascii="OCR A Extended" w:hAnsi="OCR A Extended"/>
              </w:rPr>
            </w:pPr>
            <w:r w:rsidRPr="00EC171E">
              <w:rPr>
                <w:rFonts w:ascii="OCR A Extended" w:hAnsi="OCR A Extended"/>
              </w:rPr>
              <w:t>172.16.18.28</w:t>
            </w:r>
          </w:p>
        </w:tc>
        <w:tc>
          <w:tcPr>
            <w:tcW w:w="2805" w:type="dxa"/>
          </w:tcPr>
          <w:p w14:paraId="7A20D0EC" w14:textId="245764F5" w:rsidR="008732EB" w:rsidRPr="00EC171E" w:rsidRDefault="003616E1" w:rsidP="00B82668">
            <w:pPr>
              <w:rPr>
                <w:rFonts w:ascii="OCR A Extended" w:hAnsi="OCR A Extended"/>
              </w:rPr>
            </w:pPr>
            <w:r w:rsidRPr="00EC171E">
              <w:rPr>
                <w:rFonts w:ascii="OCR A Extended" w:hAnsi="OCR A Extended"/>
              </w:rPr>
              <w:t>V</w:t>
            </w:r>
            <w:r w:rsidR="008732EB" w:rsidRPr="00EC171E">
              <w:rPr>
                <w:rFonts w:ascii="OCR A Extended" w:hAnsi="OCR A Extended"/>
              </w:rPr>
              <w:t>CHEBSDHCP02</w:t>
            </w:r>
          </w:p>
        </w:tc>
        <w:tc>
          <w:tcPr>
            <w:tcW w:w="3754" w:type="dxa"/>
          </w:tcPr>
          <w:p w14:paraId="57FBF68D" w14:textId="6CA1A0DF" w:rsidR="003616E1" w:rsidRPr="00EC171E" w:rsidRDefault="008732EB" w:rsidP="00B82668">
            <w:pPr>
              <w:rPr>
                <w:rFonts w:ascii="OCR A Extended" w:hAnsi="OCR A Extended"/>
              </w:rPr>
            </w:pPr>
            <w:proofErr w:type="gramStart"/>
            <w:r w:rsidRPr="00EC171E">
              <w:rPr>
                <w:rFonts w:ascii="OCR A Extended" w:hAnsi="OCR A Extended"/>
              </w:rPr>
              <w:t>DHCP</w:t>
            </w:r>
            <w:r w:rsidR="003616E1" w:rsidRPr="00EC171E">
              <w:rPr>
                <w:rFonts w:ascii="OCR A Extended" w:hAnsi="OCR A Extended"/>
              </w:rPr>
              <w:t xml:space="preserve"> Server</w:t>
            </w:r>
            <w:proofErr w:type="gramEnd"/>
          </w:p>
        </w:tc>
      </w:tr>
      <w:tr w:rsidR="008732EB" w:rsidRPr="00EC171E" w14:paraId="0505D2A0" w14:textId="77777777" w:rsidTr="004C7CF3">
        <w:tc>
          <w:tcPr>
            <w:tcW w:w="2077" w:type="dxa"/>
          </w:tcPr>
          <w:p w14:paraId="4E209FA1" w14:textId="43CF6CF0" w:rsidR="008732EB" w:rsidRPr="00EC171E" w:rsidRDefault="003616E1" w:rsidP="00B82668">
            <w:pPr>
              <w:rPr>
                <w:rFonts w:ascii="OCR A Extended" w:hAnsi="OCR A Extended"/>
              </w:rPr>
            </w:pPr>
            <w:r w:rsidRPr="00EC171E">
              <w:rPr>
                <w:rFonts w:ascii="OCR A Extended" w:hAnsi="OCR A Extended"/>
              </w:rPr>
              <w:t>172.16.18.29</w:t>
            </w:r>
          </w:p>
        </w:tc>
        <w:tc>
          <w:tcPr>
            <w:tcW w:w="2805" w:type="dxa"/>
          </w:tcPr>
          <w:p w14:paraId="5498B48F" w14:textId="4AD339A6" w:rsidR="008732EB" w:rsidRPr="00EC171E" w:rsidRDefault="003616E1" w:rsidP="00B82668">
            <w:pPr>
              <w:rPr>
                <w:rFonts w:ascii="OCR A Extended" w:hAnsi="OCR A Extended"/>
              </w:rPr>
            </w:pPr>
            <w:r w:rsidRPr="00EC171E">
              <w:rPr>
                <w:rFonts w:ascii="OCR A Extended" w:hAnsi="OCR A Extended"/>
              </w:rPr>
              <w:t>VCHEBSPRN01</w:t>
            </w:r>
          </w:p>
        </w:tc>
        <w:tc>
          <w:tcPr>
            <w:tcW w:w="3754" w:type="dxa"/>
          </w:tcPr>
          <w:p w14:paraId="0153C053" w14:textId="72E809F7" w:rsidR="008732EB" w:rsidRPr="00EC171E" w:rsidRDefault="003616E1" w:rsidP="00B82668">
            <w:pPr>
              <w:rPr>
                <w:rFonts w:ascii="OCR A Extended" w:hAnsi="OCR A Extended"/>
              </w:rPr>
            </w:pPr>
            <w:r w:rsidRPr="00EC171E">
              <w:rPr>
                <w:rFonts w:ascii="OCR A Extended" w:hAnsi="OCR A Extended"/>
              </w:rPr>
              <w:t>Print Server</w:t>
            </w:r>
          </w:p>
        </w:tc>
      </w:tr>
      <w:tr w:rsidR="003616E1" w:rsidRPr="00EC171E" w14:paraId="2916FA16" w14:textId="77777777" w:rsidTr="004C7CF3">
        <w:tc>
          <w:tcPr>
            <w:tcW w:w="2077" w:type="dxa"/>
          </w:tcPr>
          <w:p w14:paraId="5DDB42CA" w14:textId="6E22B5E5" w:rsidR="003616E1" w:rsidRPr="00EC171E" w:rsidRDefault="003616E1" w:rsidP="00B82668">
            <w:pPr>
              <w:rPr>
                <w:rFonts w:ascii="OCR A Extended" w:hAnsi="OCR A Extended"/>
              </w:rPr>
            </w:pPr>
            <w:r w:rsidRPr="00EC171E">
              <w:rPr>
                <w:rFonts w:ascii="OCR A Extended" w:hAnsi="OCR A Extended"/>
              </w:rPr>
              <w:t>172.16.18.30</w:t>
            </w:r>
          </w:p>
        </w:tc>
        <w:tc>
          <w:tcPr>
            <w:tcW w:w="2805" w:type="dxa"/>
          </w:tcPr>
          <w:p w14:paraId="3F9E1E64" w14:textId="3B6FB8EF" w:rsidR="003616E1" w:rsidRPr="00EC171E" w:rsidRDefault="003616E1" w:rsidP="00B82668">
            <w:pPr>
              <w:rPr>
                <w:rFonts w:ascii="OCR A Extended" w:hAnsi="OCR A Extended"/>
              </w:rPr>
            </w:pPr>
            <w:r w:rsidRPr="00EC171E">
              <w:rPr>
                <w:rFonts w:ascii="OCR A Extended" w:hAnsi="OCR A Extended"/>
              </w:rPr>
              <w:t>VCHEBSPRN02</w:t>
            </w:r>
          </w:p>
        </w:tc>
        <w:tc>
          <w:tcPr>
            <w:tcW w:w="3754" w:type="dxa"/>
          </w:tcPr>
          <w:p w14:paraId="3000C875" w14:textId="1C3BCF0A" w:rsidR="003616E1" w:rsidRPr="00EC171E" w:rsidRDefault="003616E1" w:rsidP="00B82668">
            <w:pPr>
              <w:rPr>
                <w:rFonts w:ascii="OCR A Extended" w:hAnsi="OCR A Extended"/>
              </w:rPr>
            </w:pPr>
            <w:r w:rsidRPr="00EC171E">
              <w:rPr>
                <w:rFonts w:ascii="OCR A Extended" w:hAnsi="OCR A Extended"/>
              </w:rPr>
              <w:t>Print Server</w:t>
            </w:r>
          </w:p>
        </w:tc>
      </w:tr>
      <w:tr w:rsidR="003616E1" w:rsidRPr="00EC171E" w14:paraId="04CE5E6D" w14:textId="77777777" w:rsidTr="004C7CF3">
        <w:tc>
          <w:tcPr>
            <w:tcW w:w="2077" w:type="dxa"/>
          </w:tcPr>
          <w:p w14:paraId="59A604D6" w14:textId="5C5C16CE" w:rsidR="003616E1" w:rsidRPr="00EC171E" w:rsidRDefault="003616E1" w:rsidP="00B82668">
            <w:pPr>
              <w:rPr>
                <w:rFonts w:ascii="OCR A Extended" w:hAnsi="OCR A Extended"/>
              </w:rPr>
            </w:pPr>
            <w:r w:rsidRPr="00EC171E">
              <w:rPr>
                <w:rFonts w:ascii="OCR A Extended" w:hAnsi="OCR A Extended"/>
              </w:rPr>
              <w:t>172.16.18.31</w:t>
            </w:r>
          </w:p>
        </w:tc>
        <w:tc>
          <w:tcPr>
            <w:tcW w:w="2805" w:type="dxa"/>
          </w:tcPr>
          <w:p w14:paraId="51147BFA" w14:textId="7D2CB634" w:rsidR="003616E1" w:rsidRPr="00EC171E" w:rsidRDefault="003616E1" w:rsidP="00B82668">
            <w:pPr>
              <w:rPr>
                <w:rFonts w:ascii="OCR A Extended" w:hAnsi="OCR A Extended"/>
              </w:rPr>
            </w:pPr>
            <w:r w:rsidRPr="00EC171E">
              <w:rPr>
                <w:rFonts w:ascii="OCR A Extended" w:hAnsi="OCR A Extended"/>
              </w:rPr>
              <w:t>VCHEBSSRV01</w:t>
            </w:r>
          </w:p>
        </w:tc>
        <w:tc>
          <w:tcPr>
            <w:tcW w:w="3754" w:type="dxa"/>
          </w:tcPr>
          <w:p w14:paraId="19E517CA" w14:textId="17D28DAD" w:rsidR="003616E1" w:rsidRPr="00EC171E" w:rsidRDefault="003616E1" w:rsidP="00B82668">
            <w:pPr>
              <w:rPr>
                <w:rFonts w:ascii="OCR A Extended" w:hAnsi="OCR A Extended"/>
              </w:rPr>
            </w:pPr>
            <w:r w:rsidRPr="00EC171E">
              <w:rPr>
                <w:rFonts w:ascii="OCR A Extended" w:hAnsi="OCR A Extended"/>
              </w:rPr>
              <w:t>Kassen Server</w:t>
            </w:r>
          </w:p>
        </w:tc>
      </w:tr>
      <w:tr w:rsidR="003616E1" w:rsidRPr="00EC171E" w14:paraId="497C2BE4" w14:textId="77777777" w:rsidTr="004C7CF3">
        <w:tc>
          <w:tcPr>
            <w:tcW w:w="2077" w:type="dxa"/>
          </w:tcPr>
          <w:p w14:paraId="3F330F12" w14:textId="34A16469" w:rsidR="003616E1" w:rsidRPr="00EC171E" w:rsidRDefault="003616E1" w:rsidP="00B82668">
            <w:pPr>
              <w:rPr>
                <w:rFonts w:ascii="OCR A Extended" w:hAnsi="OCR A Extended"/>
              </w:rPr>
            </w:pPr>
            <w:r w:rsidRPr="00EC171E">
              <w:rPr>
                <w:rFonts w:ascii="OCR A Extended" w:hAnsi="OCR A Extended"/>
              </w:rPr>
              <w:t>172.16.18.32</w:t>
            </w:r>
          </w:p>
        </w:tc>
        <w:tc>
          <w:tcPr>
            <w:tcW w:w="2805" w:type="dxa"/>
          </w:tcPr>
          <w:p w14:paraId="24D5F950" w14:textId="715ABC0F" w:rsidR="003616E1" w:rsidRPr="00EC171E" w:rsidRDefault="003616E1" w:rsidP="00B82668">
            <w:pPr>
              <w:rPr>
                <w:rFonts w:ascii="OCR A Extended" w:hAnsi="OCR A Extended"/>
              </w:rPr>
            </w:pPr>
            <w:r w:rsidRPr="00EC171E">
              <w:rPr>
                <w:rFonts w:ascii="OCR A Extended" w:hAnsi="OCR A Extended"/>
              </w:rPr>
              <w:t>VCHEBSSRV02</w:t>
            </w:r>
          </w:p>
        </w:tc>
        <w:tc>
          <w:tcPr>
            <w:tcW w:w="3754" w:type="dxa"/>
          </w:tcPr>
          <w:p w14:paraId="3FCA2863" w14:textId="38166D47" w:rsidR="003616E1" w:rsidRPr="00EC171E" w:rsidRDefault="003616E1" w:rsidP="00B82668">
            <w:pPr>
              <w:rPr>
                <w:rFonts w:ascii="OCR A Extended" w:hAnsi="OCR A Extended"/>
              </w:rPr>
            </w:pPr>
            <w:r w:rsidRPr="00EC171E">
              <w:rPr>
                <w:rFonts w:ascii="OCR A Extended" w:hAnsi="OCR A Extended"/>
              </w:rPr>
              <w:t>Kassen Server</w:t>
            </w:r>
          </w:p>
        </w:tc>
      </w:tr>
      <w:tr w:rsidR="003616E1" w:rsidRPr="00EC171E" w14:paraId="530745A9" w14:textId="77777777" w:rsidTr="004C7CF3">
        <w:tc>
          <w:tcPr>
            <w:tcW w:w="2077" w:type="dxa"/>
          </w:tcPr>
          <w:p w14:paraId="435FBCBA" w14:textId="2BF3E3D1" w:rsidR="003616E1" w:rsidRPr="00EC171E" w:rsidRDefault="003616E1" w:rsidP="00B82668">
            <w:pPr>
              <w:rPr>
                <w:rFonts w:ascii="OCR A Extended" w:hAnsi="OCR A Extended"/>
              </w:rPr>
            </w:pPr>
            <w:r w:rsidRPr="00EC171E">
              <w:rPr>
                <w:rFonts w:ascii="OCR A Extended" w:hAnsi="OCR A Extended"/>
              </w:rPr>
              <w:t>172.16.18.33</w:t>
            </w:r>
          </w:p>
        </w:tc>
        <w:tc>
          <w:tcPr>
            <w:tcW w:w="2805" w:type="dxa"/>
          </w:tcPr>
          <w:p w14:paraId="4AD80AA7" w14:textId="480211EA" w:rsidR="003616E1" w:rsidRPr="00EC171E" w:rsidRDefault="003616E1" w:rsidP="00B82668">
            <w:pPr>
              <w:rPr>
                <w:rFonts w:ascii="OCR A Extended" w:hAnsi="OCR A Extended"/>
              </w:rPr>
            </w:pPr>
            <w:r w:rsidRPr="00EC171E">
              <w:rPr>
                <w:rFonts w:ascii="OCR A Extended" w:hAnsi="OCR A Extended"/>
              </w:rPr>
              <w:t>VCHEBSSQL01</w:t>
            </w:r>
          </w:p>
        </w:tc>
        <w:tc>
          <w:tcPr>
            <w:tcW w:w="3754" w:type="dxa"/>
          </w:tcPr>
          <w:p w14:paraId="5D1D95C3" w14:textId="72291278" w:rsidR="003616E1" w:rsidRPr="00EC171E" w:rsidRDefault="003616E1" w:rsidP="00B82668">
            <w:pPr>
              <w:rPr>
                <w:rFonts w:ascii="OCR A Extended" w:hAnsi="OCR A Extended"/>
              </w:rPr>
            </w:pPr>
            <w:r w:rsidRPr="00EC171E">
              <w:rPr>
                <w:rFonts w:ascii="OCR A Extended" w:hAnsi="OCR A Extended"/>
              </w:rPr>
              <w:t>SQL Datenbank Server</w:t>
            </w:r>
          </w:p>
        </w:tc>
      </w:tr>
      <w:tr w:rsidR="003616E1" w:rsidRPr="00EC171E" w14:paraId="256CDF99" w14:textId="77777777" w:rsidTr="004C7CF3">
        <w:tc>
          <w:tcPr>
            <w:tcW w:w="2077" w:type="dxa"/>
          </w:tcPr>
          <w:p w14:paraId="7EA0E6DE" w14:textId="1BD24D4D" w:rsidR="003616E1" w:rsidRPr="00EC171E" w:rsidRDefault="003616E1" w:rsidP="00B82668">
            <w:pPr>
              <w:rPr>
                <w:rFonts w:ascii="OCR A Extended" w:hAnsi="OCR A Extended"/>
              </w:rPr>
            </w:pPr>
            <w:r w:rsidRPr="00EC171E">
              <w:rPr>
                <w:rFonts w:ascii="OCR A Extended" w:hAnsi="OCR A Extended"/>
              </w:rPr>
              <w:t>172.16.18.34</w:t>
            </w:r>
          </w:p>
        </w:tc>
        <w:tc>
          <w:tcPr>
            <w:tcW w:w="2805" w:type="dxa"/>
          </w:tcPr>
          <w:p w14:paraId="7DC5DF5C" w14:textId="47693093" w:rsidR="003616E1" w:rsidRPr="00EC171E" w:rsidRDefault="003616E1" w:rsidP="00B82668">
            <w:pPr>
              <w:rPr>
                <w:rFonts w:ascii="OCR A Extended" w:hAnsi="OCR A Extended"/>
              </w:rPr>
            </w:pPr>
            <w:r w:rsidRPr="00EC171E">
              <w:rPr>
                <w:rFonts w:ascii="OCR A Extended" w:hAnsi="OCR A Extended"/>
              </w:rPr>
              <w:t>VCHEBSSQL02</w:t>
            </w:r>
          </w:p>
        </w:tc>
        <w:tc>
          <w:tcPr>
            <w:tcW w:w="3754" w:type="dxa"/>
          </w:tcPr>
          <w:p w14:paraId="2B16D16C" w14:textId="614ED5B7" w:rsidR="003616E1" w:rsidRPr="00EC171E" w:rsidRDefault="003616E1" w:rsidP="00B82668">
            <w:pPr>
              <w:rPr>
                <w:rFonts w:ascii="OCR A Extended" w:hAnsi="OCR A Extended"/>
              </w:rPr>
            </w:pPr>
            <w:r w:rsidRPr="00EC171E">
              <w:rPr>
                <w:rFonts w:ascii="OCR A Extended" w:hAnsi="OCR A Extended"/>
              </w:rPr>
              <w:t>SQL Datenbank Server</w:t>
            </w:r>
          </w:p>
        </w:tc>
      </w:tr>
      <w:tr w:rsidR="006D6BE3" w:rsidRPr="00EC171E" w14:paraId="46108E39" w14:textId="77777777" w:rsidTr="004C7CF3">
        <w:tc>
          <w:tcPr>
            <w:tcW w:w="2077" w:type="dxa"/>
          </w:tcPr>
          <w:p w14:paraId="00186003" w14:textId="3D9B60AD" w:rsidR="006D6BE3" w:rsidRPr="00EC171E" w:rsidRDefault="006D6BE3" w:rsidP="00B82668">
            <w:pPr>
              <w:rPr>
                <w:rFonts w:ascii="OCR A Extended" w:hAnsi="OCR A Extended"/>
              </w:rPr>
            </w:pPr>
            <w:r w:rsidRPr="00EC171E">
              <w:rPr>
                <w:rFonts w:ascii="OCR A Extended" w:hAnsi="OCR A Extended"/>
              </w:rPr>
              <w:t>172.16.18.35</w:t>
            </w:r>
          </w:p>
        </w:tc>
        <w:tc>
          <w:tcPr>
            <w:tcW w:w="2805" w:type="dxa"/>
          </w:tcPr>
          <w:p w14:paraId="42280B36" w14:textId="5D45D0BC" w:rsidR="006D6BE3" w:rsidRPr="00EC171E" w:rsidRDefault="006D6BE3" w:rsidP="00B82668">
            <w:pPr>
              <w:rPr>
                <w:rFonts w:ascii="OCR A Extended" w:hAnsi="OCR A Extended"/>
              </w:rPr>
            </w:pPr>
            <w:r w:rsidRPr="00EC171E">
              <w:rPr>
                <w:rFonts w:ascii="OCR A Extended" w:hAnsi="OCR A Extended"/>
              </w:rPr>
              <w:t>CHEBSNAS01</w:t>
            </w:r>
          </w:p>
        </w:tc>
        <w:tc>
          <w:tcPr>
            <w:tcW w:w="3754" w:type="dxa"/>
          </w:tcPr>
          <w:p w14:paraId="1542FDD5" w14:textId="0AEBA759" w:rsidR="006D6BE3" w:rsidRPr="00EC171E" w:rsidRDefault="006D6BE3" w:rsidP="00B82668">
            <w:pPr>
              <w:rPr>
                <w:rFonts w:ascii="OCR A Extended" w:hAnsi="OCR A Extended"/>
              </w:rPr>
            </w:pPr>
            <w:r w:rsidRPr="00EC171E">
              <w:rPr>
                <w:rFonts w:ascii="OCR A Extended" w:hAnsi="OCR A Extended"/>
              </w:rPr>
              <w:t>NAS</w:t>
            </w:r>
          </w:p>
        </w:tc>
      </w:tr>
      <w:tr w:rsidR="006D6BE3" w:rsidRPr="00EC171E" w14:paraId="10EB68CB" w14:textId="77777777" w:rsidTr="004C7CF3">
        <w:tc>
          <w:tcPr>
            <w:tcW w:w="2077" w:type="dxa"/>
          </w:tcPr>
          <w:p w14:paraId="29AC1336" w14:textId="1DDB9F05" w:rsidR="006D6BE3" w:rsidRPr="00EC171E" w:rsidRDefault="006D6BE3" w:rsidP="00B82668">
            <w:pPr>
              <w:rPr>
                <w:rFonts w:ascii="OCR A Extended" w:hAnsi="OCR A Extended"/>
              </w:rPr>
            </w:pPr>
            <w:r w:rsidRPr="00EC171E">
              <w:rPr>
                <w:rFonts w:ascii="OCR A Extended" w:hAnsi="OCR A Extended"/>
              </w:rPr>
              <w:t>172.16.18.36</w:t>
            </w:r>
          </w:p>
        </w:tc>
        <w:tc>
          <w:tcPr>
            <w:tcW w:w="2805" w:type="dxa"/>
          </w:tcPr>
          <w:p w14:paraId="4969C32D" w14:textId="36768824" w:rsidR="006D6BE3" w:rsidRPr="00EC171E" w:rsidRDefault="006D6BE3" w:rsidP="00B82668">
            <w:pPr>
              <w:rPr>
                <w:rFonts w:ascii="OCR A Extended" w:hAnsi="OCR A Extended"/>
              </w:rPr>
            </w:pPr>
            <w:r w:rsidRPr="00EC171E">
              <w:rPr>
                <w:rFonts w:ascii="OCR A Extended" w:hAnsi="OCR A Extended"/>
              </w:rPr>
              <w:t>CHEBSNAS01</w:t>
            </w:r>
          </w:p>
        </w:tc>
        <w:tc>
          <w:tcPr>
            <w:tcW w:w="3754" w:type="dxa"/>
          </w:tcPr>
          <w:p w14:paraId="797176E7" w14:textId="04524B50" w:rsidR="006D6BE3" w:rsidRPr="00EC171E" w:rsidRDefault="006D6BE3" w:rsidP="00B82668">
            <w:pPr>
              <w:rPr>
                <w:rFonts w:ascii="OCR A Extended" w:hAnsi="OCR A Extended"/>
              </w:rPr>
            </w:pPr>
            <w:r w:rsidRPr="00EC171E">
              <w:rPr>
                <w:rFonts w:ascii="OCR A Extended" w:hAnsi="OCR A Extended"/>
              </w:rPr>
              <w:t>NAS</w:t>
            </w:r>
          </w:p>
        </w:tc>
      </w:tr>
      <w:tr w:rsidR="006D6BE3" w:rsidRPr="00EC171E" w14:paraId="635732FC" w14:textId="77777777" w:rsidTr="004C7CF3">
        <w:tc>
          <w:tcPr>
            <w:tcW w:w="2077" w:type="dxa"/>
          </w:tcPr>
          <w:p w14:paraId="687E4DE9" w14:textId="7C21B326" w:rsidR="006D6BE3" w:rsidRPr="00EC171E" w:rsidRDefault="006D6BE3" w:rsidP="00B82668">
            <w:pPr>
              <w:rPr>
                <w:rFonts w:ascii="OCR A Extended" w:hAnsi="OCR A Extended"/>
              </w:rPr>
            </w:pPr>
            <w:r w:rsidRPr="00EC171E">
              <w:rPr>
                <w:rFonts w:ascii="OCR A Extended" w:hAnsi="OCR A Extended"/>
              </w:rPr>
              <w:t>172.16.18.37</w:t>
            </w:r>
          </w:p>
        </w:tc>
        <w:tc>
          <w:tcPr>
            <w:tcW w:w="2805" w:type="dxa"/>
          </w:tcPr>
          <w:p w14:paraId="507FC5E0" w14:textId="1F19461F" w:rsidR="006D6BE3" w:rsidRPr="00EC171E" w:rsidRDefault="006D6BE3" w:rsidP="00B82668">
            <w:pPr>
              <w:rPr>
                <w:rFonts w:ascii="OCR A Extended" w:hAnsi="OCR A Extended"/>
              </w:rPr>
            </w:pPr>
            <w:r w:rsidRPr="00EC171E">
              <w:rPr>
                <w:rFonts w:ascii="OCR A Extended" w:hAnsi="OCR A Extended"/>
              </w:rPr>
              <w:t>CHEBSNASCAM01</w:t>
            </w:r>
          </w:p>
        </w:tc>
        <w:tc>
          <w:tcPr>
            <w:tcW w:w="3754" w:type="dxa"/>
          </w:tcPr>
          <w:p w14:paraId="50D7013C" w14:textId="66D1A8BD" w:rsidR="006D6BE3" w:rsidRPr="00EC171E" w:rsidRDefault="006D6BE3" w:rsidP="00B82668">
            <w:pPr>
              <w:rPr>
                <w:rFonts w:ascii="OCR A Extended" w:hAnsi="OCR A Extended"/>
              </w:rPr>
            </w:pPr>
            <w:r w:rsidRPr="00EC171E">
              <w:rPr>
                <w:rFonts w:ascii="OCR A Extended" w:hAnsi="OCR A Extended"/>
              </w:rPr>
              <w:t>Kamera NAS</w:t>
            </w:r>
          </w:p>
        </w:tc>
      </w:tr>
      <w:tr w:rsidR="006D6BE3" w:rsidRPr="00EC171E" w14:paraId="5581589D" w14:textId="77777777" w:rsidTr="004C7CF3">
        <w:tc>
          <w:tcPr>
            <w:tcW w:w="2077" w:type="dxa"/>
          </w:tcPr>
          <w:p w14:paraId="22A2D8E9" w14:textId="1BC8D11C" w:rsidR="006D6BE3" w:rsidRPr="00EC171E" w:rsidRDefault="006D6BE3" w:rsidP="00B82668">
            <w:pPr>
              <w:rPr>
                <w:rFonts w:ascii="OCR A Extended" w:hAnsi="OCR A Extended"/>
              </w:rPr>
            </w:pPr>
            <w:r w:rsidRPr="00EC171E">
              <w:rPr>
                <w:rFonts w:ascii="OCR A Extended" w:hAnsi="OCR A Extended"/>
              </w:rPr>
              <w:t>172.16.18.38</w:t>
            </w:r>
          </w:p>
        </w:tc>
        <w:tc>
          <w:tcPr>
            <w:tcW w:w="2805" w:type="dxa"/>
          </w:tcPr>
          <w:p w14:paraId="5C682BC6" w14:textId="52E43404" w:rsidR="006D6BE3" w:rsidRPr="00EC171E" w:rsidRDefault="006D6BE3" w:rsidP="00B82668">
            <w:pPr>
              <w:rPr>
                <w:rFonts w:ascii="OCR A Extended" w:hAnsi="OCR A Extended"/>
              </w:rPr>
            </w:pPr>
            <w:r w:rsidRPr="00EC171E">
              <w:rPr>
                <w:rFonts w:ascii="OCR A Extended" w:hAnsi="OCR A Extended"/>
              </w:rPr>
              <w:t>CHEBSNASCAM02</w:t>
            </w:r>
          </w:p>
        </w:tc>
        <w:tc>
          <w:tcPr>
            <w:tcW w:w="3754" w:type="dxa"/>
          </w:tcPr>
          <w:p w14:paraId="23642F8F" w14:textId="20C8FA97" w:rsidR="006D6BE3" w:rsidRPr="00EC171E" w:rsidRDefault="006D6BE3" w:rsidP="00B82668">
            <w:pPr>
              <w:rPr>
                <w:rFonts w:ascii="OCR A Extended" w:hAnsi="OCR A Extended"/>
              </w:rPr>
            </w:pPr>
            <w:r w:rsidRPr="00EC171E">
              <w:rPr>
                <w:rFonts w:ascii="OCR A Extended" w:hAnsi="OCR A Extended"/>
              </w:rPr>
              <w:t>Kamera Nas</w:t>
            </w:r>
          </w:p>
        </w:tc>
      </w:tr>
      <w:tr w:rsidR="00C3333C" w:rsidRPr="00EC171E" w14:paraId="1C92ADC1" w14:textId="77777777" w:rsidTr="004C7CF3">
        <w:tc>
          <w:tcPr>
            <w:tcW w:w="2077" w:type="dxa"/>
          </w:tcPr>
          <w:p w14:paraId="42DEB547" w14:textId="05F89932" w:rsidR="00C3333C" w:rsidRPr="00EC171E" w:rsidRDefault="00C3333C" w:rsidP="00B82668">
            <w:pPr>
              <w:rPr>
                <w:rFonts w:ascii="OCR A Extended" w:hAnsi="OCR A Extended"/>
              </w:rPr>
            </w:pPr>
            <w:r w:rsidRPr="00EC171E">
              <w:rPr>
                <w:rFonts w:ascii="OCR A Extended" w:hAnsi="OCR A Extended"/>
              </w:rPr>
              <w:t>172.16.18.39</w:t>
            </w:r>
          </w:p>
        </w:tc>
        <w:tc>
          <w:tcPr>
            <w:tcW w:w="2805" w:type="dxa"/>
          </w:tcPr>
          <w:p w14:paraId="74DD3C28" w14:textId="3F2B3DEF" w:rsidR="00C3333C" w:rsidRPr="00EC171E" w:rsidRDefault="00C3333C" w:rsidP="00B82668">
            <w:pPr>
              <w:rPr>
                <w:rFonts w:ascii="OCR A Extended" w:hAnsi="OCR A Extended"/>
              </w:rPr>
            </w:pPr>
            <w:r w:rsidRPr="00EC171E">
              <w:rPr>
                <w:rFonts w:ascii="OCR A Extended" w:hAnsi="OCR A Extended"/>
              </w:rPr>
              <w:t>CHEBSFS01</w:t>
            </w:r>
          </w:p>
        </w:tc>
        <w:tc>
          <w:tcPr>
            <w:tcW w:w="3754" w:type="dxa"/>
          </w:tcPr>
          <w:p w14:paraId="6659C2CA" w14:textId="3C063036" w:rsidR="00C3333C" w:rsidRPr="00EC171E" w:rsidRDefault="00C3333C" w:rsidP="00B82668">
            <w:pPr>
              <w:rPr>
                <w:rFonts w:ascii="OCR A Extended" w:hAnsi="OCR A Extended"/>
              </w:rPr>
            </w:pPr>
            <w:r w:rsidRPr="00EC171E">
              <w:rPr>
                <w:rFonts w:ascii="OCR A Extended" w:hAnsi="OCR A Extended"/>
              </w:rPr>
              <w:t>Fileserver</w:t>
            </w:r>
          </w:p>
        </w:tc>
      </w:tr>
      <w:tr w:rsidR="00C3333C" w:rsidRPr="00EC171E" w14:paraId="77D1817F" w14:textId="77777777" w:rsidTr="004C7CF3">
        <w:tc>
          <w:tcPr>
            <w:tcW w:w="2077" w:type="dxa"/>
          </w:tcPr>
          <w:p w14:paraId="7D0BF1BA" w14:textId="4F474336" w:rsidR="00C3333C" w:rsidRPr="00EC171E" w:rsidRDefault="00C3333C" w:rsidP="00B82668">
            <w:pPr>
              <w:rPr>
                <w:rFonts w:ascii="OCR A Extended" w:hAnsi="OCR A Extended"/>
              </w:rPr>
            </w:pPr>
            <w:r w:rsidRPr="00EC171E">
              <w:rPr>
                <w:rFonts w:ascii="OCR A Extended" w:hAnsi="OCR A Extended"/>
              </w:rPr>
              <w:t>172.16.18.40</w:t>
            </w:r>
          </w:p>
        </w:tc>
        <w:tc>
          <w:tcPr>
            <w:tcW w:w="2805" w:type="dxa"/>
          </w:tcPr>
          <w:p w14:paraId="4E456BCC" w14:textId="5655ECD0" w:rsidR="00C3333C" w:rsidRPr="00EC171E" w:rsidRDefault="00C3333C" w:rsidP="00B82668">
            <w:pPr>
              <w:rPr>
                <w:rFonts w:ascii="OCR A Extended" w:hAnsi="OCR A Extended"/>
              </w:rPr>
            </w:pPr>
            <w:r w:rsidRPr="00EC171E">
              <w:rPr>
                <w:rFonts w:ascii="OCR A Extended" w:hAnsi="OCR A Extended"/>
              </w:rPr>
              <w:t>CHEBSFS02</w:t>
            </w:r>
          </w:p>
        </w:tc>
        <w:tc>
          <w:tcPr>
            <w:tcW w:w="3754" w:type="dxa"/>
          </w:tcPr>
          <w:p w14:paraId="58455B6E" w14:textId="083D9089" w:rsidR="00C3333C" w:rsidRPr="00EC171E" w:rsidRDefault="00C3333C" w:rsidP="00B82668">
            <w:pPr>
              <w:rPr>
                <w:rFonts w:ascii="OCR A Extended" w:hAnsi="OCR A Extended"/>
              </w:rPr>
            </w:pPr>
            <w:r w:rsidRPr="00EC171E">
              <w:rPr>
                <w:rFonts w:ascii="OCR A Extended" w:hAnsi="OCR A Extended"/>
              </w:rPr>
              <w:t>Fileserver</w:t>
            </w:r>
          </w:p>
        </w:tc>
      </w:tr>
      <w:tr w:rsidR="008444CC" w:rsidRPr="00EC171E" w14:paraId="178EC29F" w14:textId="77777777" w:rsidTr="004C7CF3">
        <w:tc>
          <w:tcPr>
            <w:tcW w:w="2077" w:type="dxa"/>
          </w:tcPr>
          <w:p w14:paraId="0EFACAA6" w14:textId="77777777" w:rsidR="008444CC" w:rsidRPr="00EC171E" w:rsidRDefault="008444CC" w:rsidP="00B82668">
            <w:pPr>
              <w:rPr>
                <w:rFonts w:ascii="OCR A Extended" w:hAnsi="OCR A Extended"/>
              </w:rPr>
            </w:pPr>
          </w:p>
        </w:tc>
        <w:tc>
          <w:tcPr>
            <w:tcW w:w="2805" w:type="dxa"/>
          </w:tcPr>
          <w:p w14:paraId="463D0A89" w14:textId="77777777" w:rsidR="008444CC" w:rsidRPr="00EC171E" w:rsidRDefault="008444CC" w:rsidP="00B82668">
            <w:pPr>
              <w:rPr>
                <w:rFonts w:ascii="OCR A Extended" w:hAnsi="OCR A Extended"/>
              </w:rPr>
            </w:pPr>
          </w:p>
        </w:tc>
        <w:tc>
          <w:tcPr>
            <w:tcW w:w="3754" w:type="dxa"/>
          </w:tcPr>
          <w:p w14:paraId="2ECA0782" w14:textId="77777777" w:rsidR="008444CC" w:rsidRPr="00EC171E" w:rsidRDefault="008444CC" w:rsidP="00B82668">
            <w:pPr>
              <w:rPr>
                <w:rFonts w:ascii="OCR A Extended" w:hAnsi="OCR A Extended"/>
              </w:rPr>
            </w:pPr>
          </w:p>
        </w:tc>
      </w:tr>
      <w:tr w:rsidR="008444CC" w:rsidRPr="00EC171E" w14:paraId="663D5705" w14:textId="77777777" w:rsidTr="004C7CF3">
        <w:tc>
          <w:tcPr>
            <w:tcW w:w="2077" w:type="dxa"/>
          </w:tcPr>
          <w:p w14:paraId="4DD57390" w14:textId="482799D0" w:rsidR="008444CC" w:rsidRPr="00EC171E" w:rsidRDefault="006D6BE3" w:rsidP="00B82668">
            <w:pPr>
              <w:rPr>
                <w:rFonts w:ascii="OCR A Extended" w:hAnsi="OCR A Extended"/>
              </w:rPr>
            </w:pPr>
            <w:r w:rsidRPr="00EC171E">
              <w:rPr>
                <w:rFonts w:ascii="OCR A Extended" w:hAnsi="OCR A Extended"/>
              </w:rPr>
              <w:t>172.16.240.21</w:t>
            </w:r>
          </w:p>
        </w:tc>
        <w:tc>
          <w:tcPr>
            <w:tcW w:w="2805" w:type="dxa"/>
          </w:tcPr>
          <w:p w14:paraId="10BF2A84" w14:textId="08394257" w:rsidR="008444CC" w:rsidRPr="00EC171E" w:rsidRDefault="006D6BE3" w:rsidP="00B82668">
            <w:pPr>
              <w:rPr>
                <w:rFonts w:ascii="OCR A Extended" w:hAnsi="OCR A Extended"/>
              </w:rPr>
            </w:pPr>
            <w:r w:rsidRPr="00EC171E">
              <w:rPr>
                <w:rFonts w:ascii="OCR A Extended" w:hAnsi="OCR A Extended"/>
              </w:rPr>
              <w:t>CHEBSSEC01</w:t>
            </w:r>
          </w:p>
        </w:tc>
        <w:tc>
          <w:tcPr>
            <w:tcW w:w="3754" w:type="dxa"/>
          </w:tcPr>
          <w:p w14:paraId="10CEBD35" w14:textId="25365326" w:rsidR="008444CC" w:rsidRPr="00EC171E" w:rsidRDefault="006D6BE3" w:rsidP="00B82668">
            <w:pPr>
              <w:rPr>
                <w:rFonts w:ascii="OCR A Extended" w:hAnsi="OCR A Extended"/>
              </w:rPr>
            </w:pPr>
            <w:r w:rsidRPr="00EC171E">
              <w:rPr>
                <w:rFonts w:ascii="OCR A Extended" w:hAnsi="OCR A Extended"/>
              </w:rPr>
              <w:t>Zutrittssteuerung</w:t>
            </w:r>
          </w:p>
        </w:tc>
      </w:tr>
      <w:tr w:rsidR="006D6BE3" w:rsidRPr="00EC171E" w14:paraId="3796D1FF" w14:textId="77777777" w:rsidTr="004C7CF3">
        <w:tc>
          <w:tcPr>
            <w:tcW w:w="2077" w:type="dxa"/>
          </w:tcPr>
          <w:p w14:paraId="47987F04" w14:textId="20662D0D" w:rsidR="006D6BE3" w:rsidRPr="00EC171E" w:rsidRDefault="006D6BE3" w:rsidP="00B82668">
            <w:pPr>
              <w:rPr>
                <w:rFonts w:ascii="OCR A Extended" w:hAnsi="OCR A Extended"/>
              </w:rPr>
            </w:pPr>
            <w:r w:rsidRPr="00EC171E">
              <w:rPr>
                <w:rFonts w:ascii="OCR A Extended" w:hAnsi="OCR A Extended"/>
              </w:rPr>
              <w:t>172.16.240.22</w:t>
            </w:r>
          </w:p>
        </w:tc>
        <w:tc>
          <w:tcPr>
            <w:tcW w:w="2805" w:type="dxa"/>
          </w:tcPr>
          <w:p w14:paraId="404D96D1" w14:textId="05CED323" w:rsidR="006D6BE3" w:rsidRPr="00EC171E" w:rsidRDefault="006D6BE3" w:rsidP="00B82668">
            <w:pPr>
              <w:rPr>
                <w:rFonts w:ascii="OCR A Extended" w:hAnsi="OCR A Extended"/>
              </w:rPr>
            </w:pPr>
            <w:r w:rsidRPr="00EC171E">
              <w:rPr>
                <w:rFonts w:ascii="OCR A Extended" w:hAnsi="OCR A Extended"/>
              </w:rPr>
              <w:t>CHEBSSEC0</w:t>
            </w:r>
            <w:r w:rsidR="00CB56A9" w:rsidRPr="00EC171E">
              <w:rPr>
                <w:rFonts w:ascii="OCR A Extended" w:hAnsi="OCR A Extended"/>
              </w:rPr>
              <w:t>2</w:t>
            </w:r>
          </w:p>
        </w:tc>
        <w:tc>
          <w:tcPr>
            <w:tcW w:w="3754" w:type="dxa"/>
          </w:tcPr>
          <w:p w14:paraId="7B9FAC02" w14:textId="134DA818" w:rsidR="006D6BE3" w:rsidRPr="00EC171E" w:rsidRDefault="006D6BE3" w:rsidP="00B82668">
            <w:pPr>
              <w:rPr>
                <w:rFonts w:ascii="OCR A Extended" w:hAnsi="OCR A Extended"/>
              </w:rPr>
            </w:pPr>
            <w:r w:rsidRPr="00EC171E">
              <w:rPr>
                <w:rFonts w:ascii="OCR A Extended" w:hAnsi="OCR A Extended"/>
              </w:rPr>
              <w:t>Zutrittssteuerung</w:t>
            </w:r>
          </w:p>
        </w:tc>
      </w:tr>
      <w:tr w:rsidR="006D6BE3" w:rsidRPr="00EC171E" w14:paraId="321DAEFE" w14:textId="77777777" w:rsidTr="004C7CF3">
        <w:tc>
          <w:tcPr>
            <w:tcW w:w="2077" w:type="dxa"/>
          </w:tcPr>
          <w:p w14:paraId="50036280" w14:textId="2C51FF1E" w:rsidR="006D6BE3" w:rsidRPr="00EC171E" w:rsidRDefault="006D6BE3" w:rsidP="00B82668">
            <w:pPr>
              <w:rPr>
                <w:rFonts w:ascii="OCR A Extended" w:hAnsi="OCR A Extended"/>
              </w:rPr>
            </w:pPr>
            <w:r w:rsidRPr="00EC171E">
              <w:rPr>
                <w:rFonts w:ascii="OCR A Extended" w:hAnsi="OCR A Extended"/>
              </w:rPr>
              <w:t>172.16.240.51</w:t>
            </w:r>
          </w:p>
        </w:tc>
        <w:tc>
          <w:tcPr>
            <w:tcW w:w="2805" w:type="dxa"/>
          </w:tcPr>
          <w:p w14:paraId="2CE6B659" w14:textId="7B8D02FF" w:rsidR="006D6BE3" w:rsidRPr="00EC171E" w:rsidRDefault="006D6BE3" w:rsidP="00B82668">
            <w:pPr>
              <w:rPr>
                <w:rFonts w:ascii="OCR A Extended" w:hAnsi="OCR A Extended"/>
              </w:rPr>
            </w:pPr>
            <w:r w:rsidRPr="00EC171E">
              <w:rPr>
                <w:rFonts w:ascii="OCR A Extended" w:hAnsi="OCR A Extended"/>
              </w:rPr>
              <w:t>CHEBSCAM01</w:t>
            </w:r>
          </w:p>
        </w:tc>
        <w:tc>
          <w:tcPr>
            <w:tcW w:w="3754" w:type="dxa"/>
          </w:tcPr>
          <w:p w14:paraId="29EE32C0" w14:textId="22AB2032" w:rsidR="006D6BE3" w:rsidRPr="00EC171E" w:rsidRDefault="006D6BE3" w:rsidP="00B82668">
            <w:pPr>
              <w:rPr>
                <w:rFonts w:ascii="OCR A Extended" w:hAnsi="OCR A Extended"/>
              </w:rPr>
            </w:pPr>
            <w:r w:rsidRPr="00EC171E">
              <w:rPr>
                <w:rFonts w:ascii="OCR A Extended" w:hAnsi="OCR A Extended"/>
              </w:rPr>
              <w:t>Kamera</w:t>
            </w:r>
          </w:p>
        </w:tc>
      </w:tr>
      <w:tr w:rsidR="006D6BE3" w:rsidRPr="00EC171E" w14:paraId="0C4E3FB8" w14:textId="77777777" w:rsidTr="004C7CF3">
        <w:tc>
          <w:tcPr>
            <w:tcW w:w="2077" w:type="dxa"/>
          </w:tcPr>
          <w:p w14:paraId="73217BF3" w14:textId="36D8B302" w:rsidR="006D6BE3" w:rsidRPr="00EC171E" w:rsidRDefault="006D6BE3" w:rsidP="00B82668">
            <w:pPr>
              <w:rPr>
                <w:rFonts w:ascii="OCR A Extended" w:hAnsi="OCR A Extended"/>
              </w:rPr>
            </w:pPr>
            <w:r w:rsidRPr="00EC171E">
              <w:rPr>
                <w:rFonts w:ascii="OCR A Extended" w:hAnsi="OCR A Extended"/>
              </w:rPr>
              <w:t>172.16.240.52</w:t>
            </w:r>
          </w:p>
        </w:tc>
        <w:tc>
          <w:tcPr>
            <w:tcW w:w="2805" w:type="dxa"/>
          </w:tcPr>
          <w:p w14:paraId="669D04A6" w14:textId="0134A469" w:rsidR="006D6BE3" w:rsidRPr="00EC171E" w:rsidRDefault="006D6BE3" w:rsidP="00B82668">
            <w:pPr>
              <w:rPr>
                <w:rFonts w:ascii="OCR A Extended" w:hAnsi="OCR A Extended"/>
              </w:rPr>
            </w:pPr>
            <w:r w:rsidRPr="00EC171E">
              <w:rPr>
                <w:rFonts w:ascii="OCR A Extended" w:hAnsi="OCR A Extended"/>
              </w:rPr>
              <w:t>CHEBSCAM02</w:t>
            </w:r>
          </w:p>
        </w:tc>
        <w:tc>
          <w:tcPr>
            <w:tcW w:w="3754" w:type="dxa"/>
          </w:tcPr>
          <w:p w14:paraId="30C83962" w14:textId="115D73DF" w:rsidR="006D6BE3" w:rsidRPr="00EC171E" w:rsidRDefault="006D6BE3" w:rsidP="00B82668">
            <w:pPr>
              <w:rPr>
                <w:rFonts w:ascii="OCR A Extended" w:hAnsi="OCR A Extended"/>
              </w:rPr>
            </w:pPr>
            <w:r w:rsidRPr="00EC171E">
              <w:rPr>
                <w:rFonts w:ascii="OCR A Extended" w:hAnsi="OCR A Extended"/>
              </w:rPr>
              <w:t>Kamera</w:t>
            </w:r>
          </w:p>
        </w:tc>
      </w:tr>
      <w:tr w:rsidR="006D6BE3" w:rsidRPr="00EC171E" w14:paraId="66171688" w14:textId="77777777" w:rsidTr="004C7CF3">
        <w:tc>
          <w:tcPr>
            <w:tcW w:w="2077" w:type="dxa"/>
          </w:tcPr>
          <w:p w14:paraId="780824CA" w14:textId="28D8281E" w:rsidR="006D6BE3" w:rsidRPr="00EC171E" w:rsidRDefault="006D6BE3" w:rsidP="00B82668">
            <w:pPr>
              <w:rPr>
                <w:rFonts w:ascii="OCR A Extended" w:hAnsi="OCR A Extended"/>
              </w:rPr>
            </w:pPr>
            <w:r w:rsidRPr="00EC171E">
              <w:rPr>
                <w:rFonts w:ascii="OCR A Extended" w:hAnsi="OCR A Extended"/>
              </w:rPr>
              <w:t>172.16.240.53</w:t>
            </w:r>
          </w:p>
        </w:tc>
        <w:tc>
          <w:tcPr>
            <w:tcW w:w="2805" w:type="dxa"/>
          </w:tcPr>
          <w:p w14:paraId="6B785BAE" w14:textId="53F1CDFC" w:rsidR="006D6BE3" w:rsidRPr="00EC171E" w:rsidRDefault="006D6BE3" w:rsidP="00B82668">
            <w:pPr>
              <w:rPr>
                <w:rFonts w:ascii="OCR A Extended" w:hAnsi="OCR A Extended"/>
              </w:rPr>
            </w:pPr>
            <w:r w:rsidRPr="00EC171E">
              <w:rPr>
                <w:rFonts w:ascii="OCR A Extended" w:hAnsi="OCR A Extended"/>
              </w:rPr>
              <w:t>CHEBSCAM03</w:t>
            </w:r>
          </w:p>
        </w:tc>
        <w:tc>
          <w:tcPr>
            <w:tcW w:w="3754" w:type="dxa"/>
          </w:tcPr>
          <w:p w14:paraId="03621D9F" w14:textId="4A737AAE" w:rsidR="006D6BE3" w:rsidRPr="00EC171E" w:rsidRDefault="006D6BE3" w:rsidP="00B82668">
            <w:pPr>
              <w:rPr>
                <w:rFonts w:ascii="OCR A Extended" w:hAnsi="OCR A Extended"/>
              </w:rPr>
            </w:pPr>
            <w:r w:rsidRPr="00EC171E">
              <w:rPr>
                <w:rFonts w:ascii="OCR A Extended" w:hAnsi="OCR A Extended"/>
              </w:rPr>
              <w:t>Kamera</w:t>
            </w:r>
          </w:p>
        </w:tc>
      </w:tr>
      <w:tr w:rsidR="006D6BE3" w:rsidRPr="00EC171E" w14:paraId="4BC1840D" w14:textId="77777777" w:rsidTr="004C7CF3">
        <w:tc>
          <w:tcPr>
            <w:tcW w:w="2077" w:type="dxa"/>
          </w:tcPr>
          <w:p w14:paraId="34C3EE4E" w14:textId="7AB4EB39" w:rsidR="006D6BE3" w:rsidRPr="00EC171E" w:rsidRDefault="006D6BE3" w:rsidP="00B82668">
            <w:pPr>
              <w:rPr>
                <w:rFonts w:ascii="OCR A Extended" w:hAnsi="OCR A Extended"/>
              </w:rPr>
            </w:pPr>
            <w:r w:rsidRPr="00EC171E">
              <w:rPr>
                <w:rFonts w:ascii="OCR A Extended" w:hAnsi="OCR A Extended"/>
              </w:rPr>
              <w:t>172.16.240.54</w:t>
            </w:r>
          </w:p>
        </w:tc>
        <w:tc>
          <w:tcPr>
            <w:tcW w:w="2805" w:type="dxa"/>
          </w:tcPr>
          <w:p w14:paraId="5B99E6EC" w14:textId="4FEFA4EB" w:rsidR="006D6BE3" w:rsidRPr="00EC171E" w:rsidRDefault="006D6BE3" w:rsidP="00B82668">
            <w:pPr>
              <w:rPr>
                <w:rFonts w:ascii="OCR A Extended" w:hAnsi="OCR A Extended"/>
              </w:rPr>
            </w:pPr>
            <w:r w:rsidRPr="00EC171E">
              <w:rPr>
                <w:rFonts w:ascii="OCR A Extended" w:hAnsi="OCR A Extended"/>
              </w:rPr>
              <w:t>CHEBSCAM04</w:t>
            </w:r>
          </w:p>
        </w:tc>
        <w:tc>
          <w:tcPr>
            <w:tcW w:w="3754" w:type="dxa"/>
          </w:tcPr>
          <w:p w14:paraId="3A3CDB9A" w14:textId="516D5E69" w:rsidR="006D6BE3" w:rsidRPr="00EC171E" w:rsidRDefault="006D6BE3" w:rsidP="00B82668">
            <w:pPr>
              <w:rPr>
                <w:rFonts w:ascii="OCR A Extended" w:hAnsi="OCR A Extended"/>
              </w:rPr>
            </w:pPr>
            <w:r w:rsidRPr="00EC171E">
              <w:rPr>
                <w:rFonts w:ascii="OCR A Extended" w:hAnsi="OCR A Extended"/>
              </w:rPr>
              <w:t>Kamera</w:t>
            </w:r>
          </w:p>
        </w:tc>
      </w:tr>
      <w:tr w:rsidR="006D6BE3" w:rsidRPr="00EC171E" w14:paraId="2B68C365" w14:textId="77777777" w:rsidTr="004C7CF3">
        <w:tc>
          <w:tcPr>
            <w:tcW w:w="2077" w:type="dxa"/>
          </w:tcPr>
          <w:p w14:paraId="6B83B44A" w14:textId="225DF4E4" w:rsidR="006D6BE3" w:rsidRPr="00EC171E" w:rsidRDefault="006D6BE3" w:rsidP="00B82668">
            <w:pPr>
              <w:rPr>
                <w:rFonts w:ascii="OCR A Extended" w:hAnsi="OCR A Extended"/>
              </w:rPr>
            </w:pPr>
            <w:r w:rsidRPr="00EC171E">
              <w:rPr>
                <w:rFonts w:ascii="OCR A Extended" w:hAnsi="OCR A Extended"/>
              </w:rPr>
              <w:t>172.16.240.55</w:t>
            </w:r>
          </w:p>
        </w:tc>
        <w:tc>
          <w:tcPr>
            <w:tcW w:w="2805" w:type="dxa"/>
          </w:tcPr>
          <w:p w14:paraId="36A87817" w14:textId="032308A9" w:rsidR="006D6BE3" w:rsidRPr="00EC171E" w:rsidRDefault="006D6BE3" w:rsidP="00B82668">
            <w:pPr>
              <w:rPr>
                <w:rFonts w:ascii="OCR A Extended" w:hAnsi="OCR A Extended"/>
              </w:rPr>
            </w:pPr>
            <w:r w:rsidRPr="00EC171E">
              <w:rPr>
                <w:rFonts w:ascii="OCR A Extended" w:hAnsi="OCR A Extended"/>
              </w:rPr>
              <w:t>CHEBSCAM05</w:t>
            </w:r>
          </w:p>
        </w:tc>
        <w:tc>
          <w:tcPr>
            <w:tcW w:w="3754" w:type="dxa"/>
          </w:tcPr>
          <w:p w14:paraId="7813D1E9" w14:textId="01E177A7" w:rsidR="006D6BE3" w:rsidRPr="00EC171E" w:rsidRDefault="006D6BE3" w:rsidP="00B82668">
            <w:pPr>
              <w:rPr>
                <w:rFonts w:ascii="OCR A Extended" w:hAnsi="OCR A Extended"/>
              </w:rPr>
            </w:pPr>
            <w:r w:rsidRPr="00EC171E">
              <w:rPr>
                <w:rFonts w:ascii="OCR A Extended" w:hAnsi="OCR A Extended"/>
              </w:rPr>
              <w:t>Kamera</w:t>
            </w:r>
          </w:p>
        </w:tc>
      </w:tr>
      <w:tr w:rsidR="006D6BE3" w:rsidRPr="00EC171E" w14:paraId="01126601" w14:textId="77777777" w:rsidTr="004C7CF3">
        <w:tc>
          <w:tcPr>
            <w:tcW w:w="2077" w:type="dxa"/>
          </w:tcPr>
          <w:p w14:paraId="0B59C3A2" w14:textId="24263CB2" w:rsidR="006D6BE3" w:rsidRPr="00EC171E" w:rsidRDefault="006D6BE3" w:rsidP="00B82668">
            <w:pPr>
              <w:rPr>
                <w:rFonts w:ascii="OCR A Extended" w:hAnsi="OCR A Extended"/>
              </w:rPr>
            </w:pPr>
            <w:r w:rsidRPr="00EC171E">
              <w:rPr>
                <w:rFonts w:ascii="OCR A Extended" w:hAnsi="OCR A Extended"/>
              </w:rPr>
              <w:t>172.16.240.56</w:t>
            </w:r>
          </w:p>
        </w:tc>
        <w:tc>
          <w:tcPr>
            <w:tcW w:w="2805" w:type="dxa"/>
          </w:tcPr>
          <w:p w14:paraId="0DB2D3F4" w14:textId="6D470CB2" w:rsidR="006D6BE3" w:rsidRPr="00EC171E" w:rsidRDefault="006D6BE3" w:rsidP="00B82668">
            <w:pPr>
              <w:rPr>
                <w:rFonts w:ascii="OCR A Extended" w:hAnsi="OCR A Extended"/>
              </w:rPr>
            </w:pPr>
            <w:r w:rsidRPr="00EC171E">
              <w:rPr>
                <w:rFonts w:ascii="OCR A Extended" w:hAnsi="OCR A Extended"/>
              </w:rPr>
              <w:t>CHEBSCAM06</w:t>
            </w:r>
          </w:p>
        </w:tc>
        <w:tc>
          <w:tcPr>
            <w:tcW w:w="3754" w:type="dxa"/>
          </w:tcPr>
          <w:p w14:paraId="2079F0AA" w14:textId="6141CDCB" w:rsidR="006D6BE3" w:rsidRPr="00EC171E" w:rsidRDefault="006D6BE3" w:rsidP="00B82668">
            <w:pPr>
              <w:rPr>
                <w:rFonts w:ascii="OCR A Extended" w:hAnsi="OCR A Extended"/>
              </w:rPr>
            </w:pPr>
            <w:r w:rsidRPr="00EC171E">
              <w:rPr>
                <w:rFonts w:ascii="OCR A Extended" w:hAnsi="OCR A Extended"/>
              </w:rPr>
              <w:t>Kamera</w:t>
            </w:r>
          </w:p>
        </w:tc>
      </w:tr>
      <w:tr w:rsidR="00641878" w:rsidRPr="00EC171E" w14:paraId="0152231D" w14:textId="77777777" w:rsidTr="004C7CF3">
        <w:tc>
          <w:tcPr>
            <w:tcW w:w="2077" w:type="dxa"/>
          </w:tcPr>
          <w:p w14:paraId="159859D0" w14:textId="77777777" w:rsidR="00641878" w:rsidRPr="00EC171E" w:rsidRDefault="00641878" w:rsidP="00B82668">
            <w:pPr>
              <w:rPr>
                <w:rFonts w:ascii="OCR A Extended" w:hAnsi="OCR A Extended"/>
              </w:rPr>
            </w:pPr>
          </w:p>
        </w:tc>
        <w:tc>
          <w:tcPr>
            <w:tcW w:w="2805" w:type="dxa"/>
          </w:tcPr>
          <w:p w14:paraId="10BA443A" w14:textId="77777777" w:rsidR="00641878" w:rsidRPr="00EC171E" w:rsidRDefault="00641878" w:rsidP="00B82668">
            <w:pPr>
              <w:rPr>
                <w:rFonts w:ascii="OCR A Extended" w:hAnsi="OCR A Extended"/>
              </w:rPr>
            </w:pPr>
          </w:p>
        </w:tc>
        <w:tc>
          <w:tcPr>
            <w:tcW w:w="3754" w:type="dxa"/>
          </w:tcPr>
          <w:p w14:paraId="54D8195F" w14:textId="77777777" w:rsidR="00641878" w:rsidRPr="00EC171E" w:rsidRDefault="00641878" w:rsidP="00B82668">
            <w:pPr>
              <w:rPr>
                <w:rFonts w:ascii="OCR A Extended" w:hAnsi="OCR A Extended"/>
              </w:rPr>
            </w:pPr>
          </w:p>
        </w:tc>
      </w:tr>
      <w:tr w:rsidR="00641878" w:rsidRPr="00EC171E" w14:paraId="1D75CB94" w14:textId="77777777" w:rsidTr="004C7CF3">
        <w:tc>
          <w:tcPr>
            <w:tcW w:w="2077" w:type="dxa"/>
          </w:tcPr>
          <w:p w14:paraId="74B62ACC" w14:textId="7E8B2CFF" w:rsidR="00641878" w:rsidRPr="00EC171E" w:rsidRDefault="00641878" w:rsidP="00B82668">
            <w:pPr>
              <w:rPr>
                <w:rFonts w:ascii="OCR A Extended" w:hAnsi="OCR A Extended"/>
              </w:rPr>
            </w:pPr>
            <w:r w:rsidRPr="00EC171E">
              <w:rPr>
                <w:rFonts w:ascii="OCR A Extended" w:hAnsi="OCR A Extended"/>
              </w:rPr>
              <w:t>172.16.30.21</w:t>
            </w:r>
          </w:p>
        </w:tc>
        <w:tc>
          <w:tcPr>
            <w:tcW w:w="2805" w:type="dxa"/>
          </w:tcPr>
          <w:p w14:paraId="0B94B8E4" w14:textId="30CBFCEE" w:rsidR="00641878" w:rsidRPr="00EC171E" w:rsidRDefault="00641878" w:rsidP="00B82668">
            <w:pPr>
              <w:rPr>
                <w:rFonts w:ascii="OCR A Extended" w:hAnsi="OCR A Extended"/>
              </w:rPr>
            </w:pPr>
            <w:r w:rsidRPr="00EC171E">
              <w:rPr>
                <w:rFonts w:ascii="OCR A Extended" w:hAnsi="OCR A Extended"/>
              </w:rPr>
              <w:t>CHEBSKZKS01</w:t>
            </w:r>
          </w:p>
        </w:tc>
        <w:tc>
          <w:tcPr>
            <w:tcW w:w="3754" w:type="dxa"/>
          </w:tcPr>
          <w:p w14:paraId="6385C224" w14:textId="2835772B" w:rsidR="00641878" w:rsidRPr="00EC171E" w:rsidRDefault="00641878" w:rsidP="00B82668">
            <w:pPr>
              <w:rPr>
                <w:rFonts w:ascii="OCR A Extended" w:hAnsi="OCR A Extended"/>
              </w:rPr>
            </w:pPr>
            <w:r w:rsidRPr="00EC171E">
              <w:rPr>
                <w:rFonts w:ascii="OCR A Extended" w:hAnsi="OCR A Extended"/>
              </w:rPr>
              <w:t>Kasse</w:t>
            </w:r>
          </w:p>
        </w:tc>
      </w:tr>
      <w:tr w:rsidR="00641878" w:rsidRPr="00EC171E" w14:paraId="41918BEE" w14:textId="77777777" w:rsidTr="004C7CF3">
        <w:tc>
          <w:tcPr>
            <w:tcW w:w="2077" w:type="dxa"/>
          </w:tcPr>
          <w:p w14:paraId="0F776EBF" w14:textId="74BA07FA" w:rsidR="00641878" w:rsidRPr="00EC171E" w:rsidRDefault="00641878" w:rsidP="00B82668">
            <w:pPr>
              <w:rPr>
                <w:rFonts w:ascii="OCR A Extended" w:hAnsi="OCR A Extended"/>
              </w:rPr>
            </w:pPr>
            <w:r w:rsidRPr="00EC171E">
              <w:rPr>
                <w:rFonts w:ascii="OCR A Extended" w:hAnsi="OCR A Extended"/>
              </w:rPr>
              <w:t>172.16.30.22</w:t>
            </w:r>
          </w:p>
        </w:tc>
        <w:tc>
          <w:tcPr>
            <w:tcW w:w="2805" w:type="dxa"/>
          </w:tcPr>
          <w:p w14:paraId="73E05632" w14:textId="695B3650" w:rsidR="00641878" w:rsidRPr="00EC171E" w:rsidRDefault="00641878" w:rsidP="00B82668">
            <w:pPr>
              <w:rPr>
                <w:rFonts w:ascii="OCR A Extended" w:hAnsi="OCR A Extended"/>
              </w:rPr>
            </w:pPr>
            <w:r w:rsidRPr="00EC171E">
              <w:rPr>
                <w:rFonts w:ascii="OCR A Extended" w:hAnsi="OCR A Extended"/>
              </w:rPr>
              <w:t>CHEBSKZKS02</w:t>
            </w:r>
          </w:p>
        </w:tc>
        <w:tc>
          <w:tcPr>
            <w:tcW w:w="3754" w:type="dxa"/>
          </w:tcPr>
          <w:p w14:paraId="0057C0F1" w14:textId="48AB1AC0" w:rsidR="00641878" w:rsidRPr="00EC171E" w:rsidRDefault="00641878" w:rsidP="00B82668">
            <w:pPr>
              <w:rPr>
                <w:rFonts w:ascii="OCR A Extended" w:hAnsi="OCR A Extended"/>
              </w:rPr>
            </w:pPr>
            <w:r w:rsidRPr="00EC171E">
              <w:rPr>
                <w:rFonts w:ascii="OCR A Extended" w:hAnsi="OCR A Extended"/>
              </w:rPr>
              <w:t>Kasse</w:t>
            </w:r>
          </w:p>
        </w:tc>
      </w:tr>
      <w:tr w:rsidR="00641878" w:rsidRPr="00EC171E" w14:paraId="04A56DE1" w14:textId="77777777" w:rsidTr="004C7CF3">
        <w:tc>
          <w:tcPr>
            <w:tcW w:w="2077" w:type="dxa"/>
          </w:tcPr>
          <w:p w14:paraId="3A9B7E84" w14:textId="45E71481" w:rsidR="00641878" w:rsidRPr="00EC171E" w:rsidRDefault="00641878" w:rsidP="00B82668">
            <w:pPr>
              <w:rPr>
                <w:rFonts w:ascii="OCR A Extended" w:hAnsi="OCR A Extended"/>
              </w:rPr>
            </w:pPr>
            <w:r w:rsidRPr="00EC171E">
              <w:rPr>
                <w:rFonts w:ascii="OCR A Extended" w:hAnsi="OCR A Extended"/>
              </w:rPr>
              <w:t>172.16.30.23</w:t>
            </w:r>
          </w:p>
        </w:tc>
        <w:tc>
          <w:tcPr>
            <w:tcW w:w="2805" w:type="dxa"/>
          </w:tcPr>
          <w:p w14:paraId="7A515907" w14:textId="0B0B3B9C" w:rsidR="00641878" w:rsidRPr="00EC171E" w:rsidRDefault="00641878" w:rsidP="00B82668">
            <w:pPr>
              <w:rPr>
                <w:rFonts w:ascii="OCR A Extended" w:hAnsi="OCR A Extended"/>
              </w:rPr>
            </w:pPr>
            <w:r w:rsidRPr="00EC171E">
              <w:rPr>
                <w:rFonts w:ascii="OCR A Extended" w:hAnsi="OCR A Extended"/>
              </w:rPr>
              <w:t>CHEBSKZKS03</w:t>
            </w:r>
          </w:p>
        </w:tc>
        <w:tc>
          <w:tcPr>
            <w:tcW w:w="3754" w:type="dxa"/>
          </w:tcPr>
          <w:p w14:paraId="1DD161E6" w14:textId="74A991CC" w:rsidR="00641878" w:rsidRPr="00EC171E" w:rsidRDefault="00641878" w:rsidP="00B82668">
            <w:pPr>
              <w:rPr>
                <w:rFonts w:ascii="OCR A Extended" w:hAnsi="OCR A Extended"/>
              </w:rPr>
            </w:pPr>
            <w:r w:rsidRPr="00EC171E">
              <w:rPr>
                <w:rFonts w:ascii="OCR A Extended" w:hAnsi="OCR A Extended"/>
              </w:rPr>
              <w:t>Kasse</w:t>
            </w:r>
          </w:p>
        </w:tc>
      </w:tr>
      <w:tr w:rsidR="00641878" w:rsidRPr="00EC171E" w14:paraId="4034E40F" w14:textId="77777777" w:rsidTr="004C7CF3">
        <w:tc>
          <w:tcPr>
            <w:tcW w:w="2077" w:type="dxa"/>
          </w:tcPr>
          <w:p w14:paraId="42616F39" w14:textId="3CFB1514" w:rsidR="00641878" w:rsidRPr="00EC171E" w:rsidRDefault="00641878" w:rsidP="00B82668">
            <w:pPr>
              <w:rPr>
                <w:rFonts w:ascii="OCR A Extended" w:hAnsi="OCR A Extended"/>
              </w:rPr>
            </w:pPr>
            <w:r w:rsidRPr="00EC171E">
              <w:rPr>
                <w:rFonts w:ascii="OCR A Extended" w:hAnsi="OCR A Extended"/>
              </w:rPr>
              <w:t>172.16.30.24</w:t>
            </w:r>
          </w:p>
        </w:tc>
        <w:tc>
          <w:tcPr>
            <w:tcW w:w="2805" w:type="dxa"/>
          </w:tcPr>
          <w:p w14:paraId="2EF4B4A0" w14:textId="1E9370D1" w:rsidR="00641878" w:rsidRPr="00EC171E" w:rsidRDefault="00641878" w:rsidP="00B82668">
            <w:pPr>
              <w:rPr>
                <w:rFonts w:ascii="OCR A Extended" w:hAnsi="OCR A Extended"/>
              </w:rPr>
            </w:pPr>
            <w:r w:rsidRPr="00EC171E">
              <w:rPr>
                <w:rFonts w:ascii="OCR A Extended" w:hAnsi="OCR A Extended"/>
              </w:rPr>
              <w:t>CHEBSKZKS04</w:t>
            </w:r>
          </w:p>
        </w:tc>
        <w:tc>
          <w:tcPr>
            <w:tcW w:w="3754" w:type="dxa"/>
          </w:tcPr>
          <w:p w14:paraId="7CC22C92" w14:textId="2EB3126C" w:rsidR="00641878" w:rsidRPr="00EC171E" w:rsidRDefault="00641878" w:rsidP="00B82668">
            <w:pPr>
              <w:rPr>
                <w:rFonts w:ascii="OCR A Extended" w:hAnsi="OCR A Extended"/>
              </w:rPr>
            </w:pPr>
            <w:r w:rsidRPr="00EC171E">
              <w:rPr>
                <w:rFonts w:ascii="OCR A Extended" w:hAnsi="OCR A Extended"/>
              </w:rPr>
              <w:t>Kasse</w:t>
            </w:r>
          </w:p>
        </w:tc>
      </w:tr>
      <w:tr w:rsidR="00641878" w:rsidRPr="00EC171E" w14:paraId="029B57E3" w14:textId="77777777" w:rsidTr="004C7CF3">
        <w:tc>
          <w:tcPr>
            <w:tcW w:w="2077" w:type="dxa"/>
          </w:tcPr>
          <w:p w14:paraId="134B96A0" w14:textId="77777777" w:rsidR="00641878" w:rsidRPr="00EC171E" w:rsidRDefault="00641878" w:rsidP="00B82668">
            <w:pPr>
              <w:rPr>
                <w:rFonts w:ascii="OCR A Extended" w:hAnsi="OCR A Extended"/>
              </w:rPr>
            </w:pPr>
          </w:p>
        </w:tc>
        <w:tc>
          <w:tcPr>
            <w:tcW w:w="2805" w:type="dxa"/>
          </w:tcPr>
          <w:p w14:paraId="55DE2ADA" w14:textId="77777777" w:rsidR="00641878" w:rsidRPr="00EC171E" w:rsidRDefault="00641878" w:rsidP="00B82668">
            <w:pPr>
              <w:rPr>
                <w:rFonts w:ascii="OCR A Extended" w:hAnsi="OCR A Extended"/>
              </w:rPr>
            </w:pPr>
          </w:p>
        </w:tc>
        <w:tc>
          <w:tcPr>
            <w:tcW w:w="3754" w:type="dxa"/>
          </w:tcPr>
          <w:p w14:paraId="471EC5E9" w14:textId="77777777" w:rsidR="00641878" w:rsidRPr="00EC171E" w:rsidRDefault="00641878" w:rsidP="00B82668">
            <w:pPr>
              <w:rPr>
                <w:rFonts w:ascii="OCR A Extended" w:hAnsi="OCR A Extended"/>
              </w:rPr>
            </w:pPr>
          </w:p>
        </w:tc>
      </w:tr>
      <w:tr w:rsidR="00641878" w:rsidRPr="00EC171E" w14:paraId="4B742C2E" w14:textId="77777777" w:rsidTr="004C7CF3">
        <w:tc>
          <w:tcPr>
            <w:tcW w:w="2077" w:type="dxa"/>
          </w:tcPr>
          <w:p w14:paraId="2597610A" w14:textId="177AA0DE" w:rsidR="00641878" w:rsidRPr="00EC171E" w:rsidRDefault="00641878" w:rsidP="00B82668">
            <w:pPr>
              <w:rPr>
                <w:rFonts w:ascii="OCR A Extended" w:hAnsi="OCR A Extended"/>
              </w:rPr>
            </w:pPr>
            <w:r w:rsidRPr="00EC171E">
              <w:rPr>
                <w:rFonts w:ascii="OCR A Extended" w:hAnsi="OCR A Extended"/>
              </w:rPr>
              <w:t>10.110.210.21</w:t>
            </w:r>
          </w:p>
        </w:tc>
        <w:tc>
          <w:tcPr>
            <w:tcW w:w="2805" w:type="dxa"/>
          </w:tcPr>
          <w:p w14:paraId="3B728264" w14:textId="049D900B" w:rsidR="00641878" w:rsidRPr="00EC171E" w:rsidRDefault="00641878" w:rsidP="00B82668">
            <w:pPr>
              <w:rPr>
                <w:rFonts w:ascii="OCR A Extended" w:hAnsi="OCR A Extended"/>
              </w:rPr>
            </w:pPr>
            <w:r w:rsidRPr="00EC171E">
              <w:rPr>
                <w:rFonts w:ascii="OCR A Extended" w:hAnsi="OCR A Extended"/>
              </w:rPr>
              <w:t>VCHEBS</w:t>
            </w:r>
            <w:r w:rsidR="0057636E" w:rsidRPr="00EC171E">
              <w:rPr>
                <w:rFonts w:ascii="OCR A Extended" w:hAnsi="OCR A Extended"/>
              </w:rPr>
              <w:t>DMZ</w:t>
            </w:r>
            <w:r w:rsidR="00C11730">
              <w:rPr>
                <w:rFonts w:ascii="OCR A Extended" w:hAnsi="OCR A Extended"/>
              </w:rPr>
              <w:t>OF</w:t>
            </w:r>
            <w:r w:rsidRPr="00EC171E">
              <w:rPr>
                <w:rFonts w:ascii="OCR A Extended" w:hAnsi="OCR A Extended"/>
              </w:rPr>
              <w:t>01</w:t>
            </w:r>
          </w:p>
        </w:tc>
        <w:tc>
          <w:tcPr>
            <w:tcW w:w="3754" w:type="dxa"/>
          </w:tcPr>
          <w:p w14:paraId="3301144A" w14:textId="09A3E0A8" w:rsidR="00641878" w:rsidRPr="00EC171E" w:rsidRDefault="00C11730" w:rsidP="00B82668">
            <w:pPr>
              <w:rPr>
                <w:rFonts w:ascii="OCR A Extended" w:hAnsi="OCR A Extended"/>
              </w:rPr>
            </w:pPr>
            <w:proofErr w:type="spellStart"/>
            <w:r>
              <w:rPr>
                <w:rFonts w:ascii="OCR A Extended" w:hAnsi="OCR A Extended"/>
              </w:rPr>
              <w:t>OpenFire</w:t>
            </w:r>
            <w:proofErr w:type="spellEnd"/>
            <w:r w:rsidR="00641878" w:rsidRPr="00EC171E">
              <w:rPr>
                <w:rFonts w:ascii="OCR A Extended" w:hAnsi="OCR A Extended"/>
              </w:rPr>
              <w:t xml:space="preserve"> DMZ</w:t>
            </w:r>
          </w:p>
        </w:tc>
      </w:tr>
      <w:tr w:rsidR="00641878" w:rsidRPr="00EC171E" w14:paraId="583013BC" w14:textId="77777777" w:rsidTr="004C7CF3">
        <w:tc>
          <w:tcPr>
            <w:tcW w:w="2077" w:type="dxa"/>
          </w:tcPr>
          <w:p w14:paraId="4FDBEB4A" w14:textId="431D0128" w:rsidR="00641878" w:rsidRPr="00EC171E" w:rsidRDefault="00641878" w:rsidP="00B82668">
            <w:pPr>
              <w:rPr>
                <w:rFonts w:ascii="OCR A Extended" w:hAnsi="OCR A Extended"/>
              </w:rPr>
            </w:pPr>
            <w:r w:rsidRPr="00EC171E">
              <w:rPr>
                <w:rFonts w:ascii="OCR A Extended" w:hAnsi="OCR A Extended"/>
              </w:rPr>
              <w:t>10.110.210.22</w:t>
            </w:r>
          </w:p>
        </w:tc>
        <w:tc>
          <w:tcPr>
            <w:tcW w:w="2805" w:type="dxa"/>
          </w:tcPr>
          <w:p w14:paraId="42DE4D40" w14:textId="255820FD" w:rsidR="00641878" w:rsidRPr="00EC171E" w:rsidRDefault="00641878" w:rsidP="00B82668">
            <w:pPr>
              <w:rPr>
                <w:rFonts w:ascii="OCR A Extended" w:hAnsi="OCR A Extended"/>
              </w:rPr>
            </w:pPr>
            <w:r w:rsidRPr="00EC171E">
              <w:rPr>
                <w:rFonts w:ascii="OCR A Extended" w:hAnsi="OCR A Extended"/>
              </w:rPr>
              <w:t>VCHEBSWEB01</w:t>
            </w:r>
          </w:p>
        </w:tc>
        <w:tc>
          <w:tcPr>
            <w:tcW w:w="3754" w:type="dxa"/>
          </w:tcPr>
          <w:p w14:paraId="65466225" w14:textId="76EFE0D8" w:rsidR="00641878" w:rsidRPr="00EC171E" w:rsidRDefault="00641878" w:rsidP="00B82668">
            <w:pPr>
              <w:rPr>
                <w:rFonts w:ascii="OCR A Extended" w:hAnsi="OCR A Extended"/>
              </w:rPr>
            </w:pPr>
            <w:r w:rsidRPr="00EC171E">
              <w:rPr>
                <w:rFonts w:ascii="OCR A Extended" w:hAnsi="OCR A Extended"/>
              </w:rPr>
              <w:t>Webserver</w:t>
            </w:r>
          </w:p>
        </w:tc>
      </w:tr>
      <w:tr w:rsidR="00641878" w:rsidRPr="00EC171E" w14:paraId="5E0BDE8F" w14:textId="77777777" w:rsidTr="004C7CF3">
        <w:tc>
          <w:tcPr>
            <w:tcW w:w="2077" w:type="dxa"/>
          </w:tcPr>
          <w:p w14:paraId="09AAD0E6" w14:textId="4DE5650F" w:rsidR="00641878" w:rsidRPr="00EC171E" w:rsidRDefault="00641878" w:rsidP="00B82668">
            <w:pPr>
              <w:rPr>
                <w:rFonts w:ascii="OCR A Extended" w:hAnsi="OCR A Extended"/>
              </w:rPr>
            </w:pPr>
            <w:r w:rsidRPr="00EC171E">
              <w:rPr>
                <w:rFonts w:ascii="OCR A Extended" w:hAnsi="OCR A Extended"/>
              </w:rPr>
              <w:t>10.110.210.23</w:t>
            </w:r>
          </w:p>
        </w:tc>
        <w:tc>
          <w:tcPr>
            <w:tcW w:w="2805" w:type="dxa"/>
          </w:tcPr>
          <w:p w14:paraId="791CC5D1" w14:textId="6535369A" w:rsidR="00641878" w:rsidRPr="00EC171E" w:rsidRDefault="00641878" w:rsidP="00B82668">
            <w:pPr>
              <w:rPr>
                <w:rFonts w:ascii="OCR A Extended" w:hAnsi="OCR A Extended"/>
              </w:rPr>
            </w:pPr>
            <w:r w:rsidRPr="00EC171E">
              <w:rPr>
                <w:rFonts w:ascii="OCR A Extended" w:hAnsi="OCR A Extended"/>
              </w:rPr>
              <w:t>VCHEBSWEB02</w:t>
            </w:r>
          </w:p>
        </w:tc>
        <w:tc>
          <w:tcPr>
            <w:tcW w:w="3754" w:type="dxa"/>
          </w:tcPr>
          <w:p w14:paraId="5FDDE0F4" w14:textId="14A2BCCE" w:rsidR="00641878" w:rsidRPr="00EC171E" w:rsidRDefault="00641878" w:rsidP="00B82668">
            <w:pPr>
              <w:rPr>
                <w:rFonts w:ascii="OCR A Extended" w:hAnsi="OCR A Extended"/>
              </w:rPr>
            </w:pPr>
            <w:r w:rsidRPr="00EC171E">
              <w:rPr>
                <w:rFonts w:ascii="OCR A Extended" w:hAnsi="OCR A Extended"/>
              </w:rPr>
              <w:t>Webserver</w:t>
            </w:r>
          </w:p>
        </w:tc>
      </w:tr>
    </w:tbl>
    <w:p w14:paraId="100F28D3" w14:textId="77777777" w:rsidR="00B82668" w:rsidRPr="00EC171E" w:rsidRDefault="00B82668" w:rsidP="00B82668">
      <w:pPr>
        <w:rPr>
          <w:rFonts w:ascii="OCR A Extended" w:hAnsi="OCR A Extended"/>
        </w:rPr>
      </w:pPr>
    </w:p>
    <w:p w14:paraId="115A5F31" w14:textId="53029E4F" w:rsidR="0057636E" w:rsidRPr="00EC171E" w:rsidRDefault="0057636E" w:rsidP="00B82668">
      <w:pPr>
        <w:rPr>
          <w:rFonts w:ascii="OCR A Extended" w:hAnsi="OCR A Extended"/>
        </w:rPr>
      </w:pPr>
      <w:r w:rsidRPr="00EC171E">
        <w:rPr>
          <w:rFonts w:ascii="OCR A Extended" w:hAnsi="OCR A Extended"/>
        </w:rPr>
        <w:br w:type="page"/>
      </w:r>
    </w:p>
    <w:p w14:paraId="1BBF2DD3" w14:textId="180AE1A4" w:rsidR="0057636E" w:rsidRPr="00EC171E" w:rsidRDefault="0057636E" w:rsidP="0057636E">
      <w:pPr>
        <w:pStyle w:val="berschrift2"/>
      </w:pPr>
      <w:bookmarkStart w:id="15" w:name="_Toc149238740"/>
      <w:r w:rsidRPr="00EC171E">
        <w:lastRenderedPageBreak/>
        <w:t>Netzwerkplan</w:t>
      </w:r>
      <w:bookmarkEnd w:id="15"/>
    </w:p>
    <w:p w14:paraId="478381FE" w14:textId="77777777" w:rsidR="0057636E" w:rsidRPr="00EC171E" w:rsidRDefault="0057636E" w:rsidP="00B82668">
      <w:pPr>
        <w:rPr>
          <w:rFonts w:ascii="OCR A Extended" w:hAnsi="OCR A Extended"/>
        </w:rPr>
      </w:pPr>
    </w:p>
    <w:p w14:paraId="5E257EAA" w14:textId="77777777" w:rsidR="0057636E" w:rsidRPr="00EC171E" w:rsidRDefault="0057636E" w:rsidP="00B82668">
      <w:pPr>
        <w:rPr>
          <w:rFonts w:ascii="OCR A Extended" w:hAnsi="OCR A Extended"/>
        </w:rPr>
      </w:pPr>
      <w:r w:rsidRPr="00EC171E">
        <w:rPr>
          <w:rFonts w:ascii="OCR A Extended" w:hAnsi="OCR A Extended"/>
        </w:rPr>
        <w:t>Dieser Netzwerkplan zeigt lediglich die schematische Darstellung der Netzwerksegmentierung und deren Aufbau.</w:t>
      </w:r>
    </w:p>
    <w:p w14:paraId="20D6F4F5" w14:textId="48E55A0F" w:rsidR="0057636E" w:rsidRPr="00EC171E" w:rsidRDefault="0057636E" w:rsidP="00B82668">
      <w:pPr>
        <w:rPr>
          <w:rFonts w:ascii="OCR A Extended" w:hAnsi="OCR A Extended"/>
        </w:rPr>
      </w:pPr>
      <w:r w:rsidRPr="00EC171E">
        <w:rPr>
          <w:rFonts w:ascii="OCR A Extended" w:hAnsi="OCR A Extended"/>
        </w:rPr>
        <w:t>ES SIND NICHT ALLE KOMPONENTEN AUFGEZEIGT!</w:t>
      </w:r>
    </w:p>
    <w:p w14:paraId="60CA3ED5" w14:textId="2354EC40" w:rsidR="0057636E" w:rsidRPr="00EC171E" w:rsidRDefault="0057636E" w:rsidP="00B82668">
      <w:pPr>
        <w:rPr>
          <w:rFonts w:ascii="OCR A Extended" w:hAnsi="OCR A Extended"/>
        </w:rPr>
      </w:pPr>
      <w:r w:rsidRPr="00EC171E">
        <w:rPr>
          <w:rFonts w:ascii="OCR A Extended" w:hAnsi="OCR A Extended"/>
        </w:rPr>
        <w:t>Weitere Informationen können dem Netzwerkkonzept entnommen werden.</w:t>
      </w:r>
    </w:p>
    <w:p w14:paraId="5A04EF80" w14:textId="0BF81EB5" w:rsidR="0057636E" w:rsidRPr="00EC171E" w:rsidRDefault="0057636E" w:rsidP="00B82668">
      <w:pPr>
        <w:rPr>
          <w:rFonts w:ascii="OCR A Extended" w:hAnsi="OCR A Extended"/>
        </w:rPr>
      </w:pPr>
      <w:r w:rsidRPr="00EC171E">
        <w:rPr>
          <w:rFonts w:ascii="OCR A Extended" w:hAnsi="OCR A Extended"/>
          <w:noProof/>
        </w:rPr>
        <w:drawing>
          <wp:anchor distT="0" distB="0" distL="114300" distR="114300" simplePos="0" relativeHeight="251701248" behindDoc="0" locked="0" layoutInCell="1" allowOverlap="1" wp14:anchorId="3D0CD0D5" wp14:editId="455BE718">
            <wp:simplePos x="0" y="0"/>
            <wp:positionH relativeFrom="column">
              <wp:posOffset>-289754</wp:posOffset>
            </wp:positionH>
            <wp:positionV relativeFrom="paragraph">
              <wp:posOffset>152618</wp:posOffset>
            </wp:positionV>
            <wp:extent cx="6534432" cy="4536440"/>
            <wp:effectExtent l="0" t="0" r="0" b="0"/>
            <wp:wrapSquare wrapText="bothSides"/>
            <wp:docPr id="201822212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222121" name="Grafik 1"/>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6534432" cy="4536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22548D" w14:textId="788362C0" w:rsidR="0057636E" w:rsidRPr="00EC171E" w:rsidRDefault="0057636E" w:rsidP="00B82668">
      <w:pPr>
        <w:rPr>
          <w:rFonts w:ascii="OCR A Extended" w:hAnsi="OCR A Extended"/>
        </w:rPr>
      </w:pPr>
    </w:p>
    <w:p w14:paraId="04EC4AAE" w14:textId="77777777" w:rsidR="0057636E" w:rsidRPr="00EC171E" w:rsidRDefault="0057636E" w:rsidP="00B82668">
      <w:pPr>
        <w:rPr>
          <w:rFonts w:ascii="OCR A Extended" w:hAnsi="OCR A Extended"/>
        </w:rPr>
      </w:pPr>
    </w:p>
    <w:p w14:paraId="24BA3EAB" w14:textId="6E06EEA9" w:rsidR="00910E6A" w:rsidRPr="00EC171E" w:rsidRDefault="00910E6A">
      <w:pPr>
        <w:rPr>
          <w:rFonts w:ascii="OCR A Extended" w:hAnsi="OCR A Extended"/>
        </w:rPr>
      </w:pPr>
      <w:r w:rsidRPr="00EC171E">
        <w:rPr>
          <w:rFonts w:ascii="OCR A Extended" w:hAnsi="OCR A Extended"/>
        </w:rPr>
        <w:br w:type="page"/>
      </w:r>
    </w:p>
    <w:p w14:paraId="1AFECC12" w14:textId="77777777" w:rsidR="00704544" w:rsidRPr="00EC171E" w:rsidRDefault="00704544" w:rsidP="00704544">
      <w:pPr>
        <w:rPr>
          <w:rFonts w:ascii="OCR A Extended" w:hAnsi="OCR A Extended"/>
        </w:rPr>
      </w:pPr>
    </w:p>
    <w:p w14:paraId="1B3AE490" w14:textId="08E1C4F0" w:rsidR="00223707" w:rsidRPr="00EC171E" w:rsidRDefault="00223707" w:rsidP="00223707">
      <w:pPr>
        <w:pStyle w:val="berschrift2"/>
      </w:pPr>
      <w:bookmarkStart w:id="16" w:name="_Toc149238741"/>
      <w:r w:rsidRPr="00EC171E">
        <w:t>Namenskonzept</w:t>
      </w:r>
      <w:bookmarkEnd w:id="16"/>
    </w:p>
    <w:p w14:paraId="35567BE0" w14:textId="3BE79FFD" w:rsidR="00223707" w:rsidRPr="00EC171E" w:rsidRDefault="00223707" w:rsidP="00223707">
      <w:pPr>
        <w:rPr>
          <w:rFonts w:ascii="OCR A Extended" w:hAnsi="OCR A Extended"/>
        </w:rPr>
      </w:pPr>
    </w:p>
    <w:p w14:paraId="3FF17165" w14:textId="3A7E45DB" w:rsidR="00910E6A" w:rsidRPr="00EC171E" w:rsidRDefault="00910E6A" w:rsidP="00223707">
      <w:pPr>
        <w:rPr>
          <w:rFonts w:ascii="OCR A Extended" w:hAnsi="OCR A Extended"/>
        </w:rPr>
      </w:pPr>
      <w:r w:rsidRPr="00EC171E">
        <w:rPr>
          <w:rFonts w:ascii="OCR A Extended" w:hAnsi="OCR A Extended"/>
        </w:rPr>
        <w:t>Die Hostnamen der mobilen Geräte werden simpel gehalten, damit diese nicht an einen Standort oder Ort gebunden sind und dann einfach nicht mehr da sind. Für die Stationären Geräte werden jedoch auch Standortbezogene Daten im Namen angegeben.</w:t>
      </w:r>
    </w:p>
    <w:p w14:paraId="25BA560D" w14:textId="2911BDEE" w:rsidR="0066288D" w:rsidRPr="00EC171E" w:rsidRDefault="00C51FDF" w:rsidP="00223707">
      <w:pPr>
        <w:rPr>
          <w:rFonts w:ascii="OCR A Extended" w:hAnsi="OCR A Extended"/>
        </w:rPr>
      </w:pPr>
      <w:r w:rsidRPr="00EC171E">
        <w:rPr>
          <w:rFonts w:ascii="OCR A Extended" w:hAnsi="OCR A Extended"/>
        </w:rPr>
        <w:t>Für Server werden lediglich die Angaben zum Standort benötigt. Bei den Netzwerkgeräten und Kassensystemen wird eine zusätzliche Angabe benötigt. Für die Switches wird das Stockwerk benötigt und auch bei den Accesspoints wird das Stockwerk mit angegeben. Für die Firewall wird diese Information nicht benötigt, da diese immer im Rechenzentrum zu finden ist. Selbes gilt für die Server, denn diese sind ebenfalls nur im Rechenzentrum zu finden.</w:t>
      </w:r>
      <w:r w:rsidR="0066288D" w:rsidRPr="00EC171E">
        <w:rPr>
          <w:rFonts w:ascii="OCR A Extended" w:hAnsi="OCR A Extended"/>
        </w:rPr>
        <w:t xml:space="preserve"> Bei virtuellen Servern gilt zusätzlich, dass ein V vorangestellt wird. Bei physischen Servern wird lediglich auf das V verzichtet.</w:t>
      </w:r>
      <w:r w:rsidR="00C04D4F" w:rsidRPr="00EC171E">
        <w:rPr>
          <w:rFonts w:ascii="OCR A Extended" w:hAnsi="OCR A Extended"/>
        </w:rPr>
        <w:t xml:space="preserve"> Sollte es sich um einen Dienst handeln, der auf dem Server läuft, wird der Dienst als Kürzel angegeben anstelle des SRV.</w:t>
      </w:r>
    </w:p>
    <w:p w14:paraId="194AC76A" w14:textId="0E244CE1" w:rsidR="00C51FDF" w:rsidRPr="00EC171E" w:rsidRDefault="00C51FDF" w:rsidP="00223707">
      <w:pPr>
        <w:rPr>
          <w:rFonts w:ascii="OCR A Extended" w:hAnsi="OCR A Extended"/>
        </w:rPr>
      </w:pPr>
      <w:r w:rsidRPr="00EC171E">
        <w:rPr>
          <w:rFonts w:ascii="OCR A Extended" w:hAnsi="OCR A Extended"/>
        </w:rPr>
        <w:t>Die Kassensysteme haben den Kürzel KZ noch mit dabei, damit man weiss</w:t>
      </w:r>
      <w:r w:rsidR="006A305D">
        <w:rPr>
          <w:rFonts w:ascii="OCR A Extended" w:hAnsi="OCR A Extended"/>
        </w:rPr>
        <w:t>,</w:t>
      </w:r>
      <w:r w:rsidRPr="00EC171E">
        <w:rPr>
          <w:rFonts w:ascii="OCR A Extended" w:hAnsi="OCR A Extended"/>
        </w:rPr>
        <w:t xml:space="preserve"> ob es sich um ein Kassensystem im Kundenzentrum handelt oder um eine in der Kantine. Sollte kein KZ im Namen vorhanden sein, dann handelt es sich um ein Kassensystem in der Kantine.</w:t>
      </w:r>
    </w:p>
    <w:p w14:paraId="7C99ED83" w14:textId="3839BF5D" w:rsidR="00910E6A" w:rsidRPr="00EC171E" w:rsidRDefault="00910E6A" w:rsidP="00223707">
      <w:pPr>
        <w:rPr>
          <w:rFonts w:ascii="OCR A Extended" w:hAnsi="OCR A Extended"/>
        </w:rPr>
      </w:pPr>
    </w:p>
    <w:tbl>
      <w:tblPr>
        <w:tblStyle w:val="Tabellenraster"/>
        <w:tblW w:w="0" w:type="auto"/>
        <w:tblLook w:val="04A0" w:firstRow="1" w:lastRow="0" w:firstColumn="1" w:lastColumn="0" w:noHBand="0" w:noVBand="1"/>
      </w:tblPr>
      <w:tblGrid>
        <w:gridCol w:w="2210"/>
        <w:gridCol w:w="2870"/>
        <w:gridCol w:w="1612"/>
        <w:gridCol w:w="1944"/>
      </w:tblGrid>
      <w:tr w:rsidR="00910E6A" w:rsidRPr="00EC171E" w14:paraId="6CF21AAA" w14:textId="3FE34A21" w:rsidTr="00910E6A">
        <w:tc>
          <w:tcPr>
            <w:tcW w:w="1980" w:type="dxa"/>
            <w:shd w:val="clear" w:color="auto" w:fill="A6A6A6" w:themeFill="background1" w:themeFillShade="A6"/>
          </w:tcPr>
          <w:p w14:paraId="30F4D40C" w14:textId="4F57161D" w:rsidR="00910E6A" w:rsidRPr="00EC171E" w:rsidRDefault="00910E6A" w:rsidP="00223707">
            <w:pPr>
              <w:rPr>
                <w:rFonts w:ascii="OCR A Extended" w:hAnsi="OCR A Extended"/>
              </w:rPr>
            </w:pPr>
            <w:r w:rsidRPr="00EC171E">
              <w:rPr>
                <w:rFonts w:ascii="OCR A Extended" w:hAnsi="OCR A Extended"/>
              </w:rPr>
              <w:t>Standort</w:t>
            </w:r>
          </w:p>
        </w:tc>
        <w:tc>
          <w:tcPr>
            <w:tcW w:w="3118" w:type="dxa"/>
            <w:shd w:val="clear" w:color="auto" w:fill="A6A6A6" w:themeFill="background1" w:themeFillShade="A6"/>
          </w:tcPr>
          <w:p w14:paraId="3B778CE7" w14:textId="465317E6" w:rsidR="00910E6A" w:rsidRPr="00EC171E" w:rsidRDefault="00910E6A" w:rsidP="00223707">
            <w:pPr>
              <w:rPr>
                <w:rFonts w:ascii="OCR A Extended" w:hAnsi="OCR A Extended"/>
              </w:rPr>
            </w:pPr>
            <w:r w:rsidRPr="00EC171E">
              <w:rPr>
                <w:rFonts w:ascii="OCR A Extended" w:hAnsi="OCR A Extended"/>
              </w:rPr>
              <w:t>Typ</w:t>
            </w:r>
          </w:p>
        </w:tc>
        <w:tc>
          <w:tcPr>
            <w:tcW w:w="1633" w:type="dxa"/>
            <w:shd w:val="clear" w:color="auto" w:fill="A6A6A6" w:themeFill="background1" w:themeFillShade="A6"/>
          </w:tcPr>
          <w:p w14:paraId="74654AC3" w14:textId="531E10F0" w:rsidR="00910E6A" w:rsidRPr="00EC171E" w:rsidRDefault="00910E6A" w:rsidP="00223707">
            <w:pPr>
              <w:rPr>
                <w:rFonts w:ascii="OCR A Extended" w:hAnsi="OCR A Extended"/>
              </w:rPr>
            </w:pPr>
            <w:r w:rsidRPr="00EC171E">
              <w:rPr>
                <w:rFonts w:ascii="OCR A Extended" w:hAnsi="OCR A Extended"/>
              </w:rPr>
              <w:t>Laufnummer</w:t>
            </w:r>
          </w:p>
        </w:tc>
        <w:tc>
          <w:tcPr>
            <w:tcW w:w="1905" w:type="dxa"/>
            <w:shd w:val="clear" w:color="auto" w:fill="A6A6A6" w:themeFill="background1" w:themeFillShade="A6"/>
          </w:tcPr>
          <w:p w14:paraId="0D9F9781" w14:textId="2888873D" w:rsidR="00910E6A" w:rsidRPr="00EC171E" w:rsidRDefault="00910E6A" w:rsidP="00223707">
            <w:pPr>
              <w:rPr>
                <w:rFonts w:ascii="OCR A Extended" w:hAnsi="OCR A Extended"/>
              </w:rPr>
            </w:pPr>
            <w:r w:rsidRPr="00EC171E">
              <w:rPr>
                <w:rFonts w:ascii="OCR A Extended" w:hAnsi="OCR A Extended"/>
              </w:rPr>
              <w:t>Hostname</w:t>
            </w:r>
          </w:p>
        </w:tc>
      </w:tr>
      <w:tr w:rsidR="00910E6A" w:rsidRPr="00EC171E" w14:paraId="3D78A521" w14:textId="3E83D63A" w:rsidTr="00910E6A">
        <w:tc>
          <w:tcPr>
            <w:tcW w:w="1980" w:type="dxa"/>
          </w:tcPr>
          <w:p w14:paraId="1EF5E777" w14:textId="79249EFA" w:rsidR="00910E6A" w:rsidRPr="00EC171E" w:rsidRDefault="00910E6A" w:rsidP="00223707">
            <w:pPr>
              <w:rPr>
                <w:rFonts w:ascii="OCR A Extended" w:hAnsi="OCR A Extended"/>
              </w:rPr>
            </w:pPr>
            <w:r w:rsidRPr="00EC171E">
              <w:rPr>
                <w:rFonts w:ascii="OCR A Extended" w:hAnsi="OCR A Extended"/>
              </w:rPr>
              <w:t>*</w:t>
            </w:r>
          </w:p>
        </w:tc>
        <w:tc>
          <w:tcPr>
            <w:tcW w:w="3118" w:type="dxa"/>
          </w:tcPr>
          <w:p w14:paraId="5ABD95DF" w14:textId="5778AEAB" w:rsidR="00910E6A" w:rsidRPr="00EC171E" w:rsidRDefault="00910E6A" w:rsidP="00223707">
            <w:pPr>
              <w:rPr>
                <w:rFonts w:ascii="OCR A Extended" w:hAnsi="OCR A Extended"/>
              </w:rPr>
            </w:pPr>
            <w:r w:rsidRPr="00EC171E">
              <w:rPr>
                <w:rFonts w:ascii="OCR A Extended" w:hAnsi="OCR A Extended"/>
              </w:rPr>
              <w:t>NB (Notebook)</w:t>
            </w:r>
          </w:p>
        </w:tc>
        <w:tc>
          <w:tcPr>
            <w:tcW w:w="1633" w:type="dxa"/>
          </w:tcPr>
          <w:p w14:paraId="362B7D74" w14:textId="61213D7D" w:rsidR="00910E6A" w:rsidRPr="00EC171E" w:rsidRDefault="00910E6A" w:rsidP="00223707">
            <w:pPr>
              <w:rPr>
                <w:rFonts w:ascii="OCR A Extended" w:hAnsi="OCR A Extended"/>
              </w:rPr>
            </w:pPr>
            <w:r w:rsidRPr="00EC171E">
              <w:rPr>
                <w:rFonts w:ascii="OCR A Extended" w:hAnsi="OCR A Extended"/>
              </w:rPr>
              <w:t>0001</w:t>
            </w:r>
          </w:p>
        </w:tc>
        <w:tc>
          <w:tcPr>
            <w:tcW w:w="1905" w:type="dxa"/>
          </w:tcPr>
          <w:p w14:paraId="62BE48E8" w14:textId="1B1F9939" w:rsidR="00910E6A" w:rsidRPr="00EC171E" w:rsidRDefault="00910E6A" w:rsidP="00223707">
            <w:pPr>
              <w:rPr>
                <w:rFonts w:ascii="OCR A Extended" w:hAnsi="OCR A Extended"/>
              </w:rPr>
            </w:pPr>
            <w:r w:rsidRPr="00EC171E">
              <w:rPr>
                <w:rFonts w:ascii="OCR A Extended" w:hAnsi="OCR A Extended"/>
              </w:rPr>
              <w:t>NB0001</w:t>
            </w:r>
          </w:p>
        </w:tc>
      </w:tr>
      <w:tr w:rsidR="00910E6A" w:rsidRPr="00EC171E" w14:paraId="599300D9" w14:textId="77777777" w:rsidTr="00910E6A">
        <w:tc>
          <w:tcPr>
            <w:tcW w:w="1980" w:type="dxa"/>
          </w:tcPr>
          <w:p w14:paraId="2FD26D26" w14:textId="40F04C76" w:rsidR="00910E6A" w:rsidRPr="00EC171E" w:rsidRDefault="00910E6A" w:rsidP="00223707">
            <w:pPr>
              <w:rPr>
                <w:rFonts w:ascii="OCR A Extended" w:hAnsi="OCR A Extended"/>
              </w:rPr>
            </w:pPr>
            <w:r w:rsidRPr="00EC171E">
              <w:rPr>
                <w:rFonts w:ascii="OCR A Extended" w:hAnsi="OCR A Extended"/>
              </w:rPr>
              <w:t>*</w:t>
            </w:r>
          </w:p>
        </w:tc>
        <w:tc>
          <w:tcPr>
            <w:tcW w:w="3118" w:type="dxa"/>
          </w:tcPr>
          <w:p w14:paraId="36B21522" w14:textId="7F99722C" w:rsidR="00910E6A" w:rsidRPr="00EC171E" w:rsidRDefault="00910E6A" w:rsidP="00223707">
            <w:pPr>
              <w:rPr>
                <w:rFonts w:ascii="OCR A Extended" w:hAnsi="OCR A Extended"/>
              </w:rPr>
            </w:pPr>
            <w:r w:rsidRPr="00EC171E">
              <w:rPr>
                <w:rFonts w:ascii="OCR A Extended" w:hAnsi="OCR A Extended"/>
              </w:rPr>
              <w:t>WS (Workstation)</w:t>
            </w:r>
          </w:p>
        </w:tc>
        <w:tc>
          <w:tcPr>
            <w:tcW w:w="1633" w:type="dxa"/>
          </w:tcPr>
          <w:p w14:paraId="68E19A62" w14:textId="69154093" w:rsidR="00910E6A" w:rsidRPr="00EC171E" w:rsidRDefault="00910E6A" w:rsidP="00223707">
            <w:pPr>
              <w:rPr>
                <w:rFonts w:ascii="OCR A Extended" w:hAnsi="OCR A Extended"/>
              </w:rPr>
            </w:pPr>
            <w:r w:rsidRPr="00EC171E">
              <w:rPr>
                <w:rFonts w:ascii="OCR A Extended" w:hAnsi="OCR A Extended"/>
              </w:rPr>
              <w:t>0001</w:t>
            </w:r>
          </w:p>
        </w:tc>
        <w:tc>
          <w:tcPr>
            <w:tcW w:w="1905" w:type="dxa"/>
          </w:tcPr>
          <w:p w14:paraId="31EC840F" w14:textId="214A9BEB" w:rsidR="00910E6A" w:rsidRPr="00EC171E" w:rsidRDefault="00910E6A" w:rsidP="00223707">
            <w:pPr>
              <w:rPr>
                <w:rFonts w:ascii="OCR A Extended" w:hAnsi="OCR A Extended"/>
              </w:rPr>
            </w:pPr>
            <w:r w:rsidRPr="00EC171E">
              <w:rPr>
                <w:rFonts w:ascii="OCR A Extended" w:hAnsi="OCR A Extended"/>
              </w:rPr>
              <w:t>WS0001</w:t>
            </w:r>
          </w:p>
        </w:tc>
      </w:tr>
      <w:tr w:rsidR="00910E6A" w:rsidRPr="00EC171E" w14:paraId="5610BA7F" w14:textId="77777777" w:rsidTr="00910E6A">
        <w:tc>
          <w:tcPr>
            <w:tcW w:w="1980" w:type="dxa"/>
          </w:tcPr>
          <w:p w14:paraId="0EF45D07" w14:textId="5ACF843C" w:rsidR="00910E6A" w:rsidRPr="00EC171E" w:rsidRDefault="00910E6A" w:rsidP="00223707">
            <w:pPr>
              <w:rPr>
                <w:rFonts w:ascii="OCR A Extended" w:hAnsi="OCR A Extended"/>
              </w:rPr>
            </w:pPr>
            <w:r w:rsidRPr="00EC171E">
              <w:rPr>
                <w:rFonts w:ascii="OCR A Extended" w:hAnsi="OCR A Extended"/>
              </w:rPr>
              <w:t>*</w:t>
            </w:r>
          </w:p>
        </w:tc>
        <w:tc>
          <w:tcPr>
            <w:tcW w:w="3118" w:type="dxa"/>
          </w:tcPr>
          <w:p w14:paraId="4FA1880C" w14:textId="5A619FBC" w:rsidR="00910E6A" w:rsidRPr="00EC171E" w:rsidRDefault="00910E6A" w:rsidP="00223707">
            <w:pPr>
              <w:rPr>
                <w:rFonts w:ascii="OCR A Extended" w:hAnsi="OCR A Extended"/>
              </w:rPr>
            </w:pPr>
            <w:r w:rsidRPr="00EC171E">
              <w:rPr>
                <w:rFonts w:ascii="OCR A Extended" w:hAnsi="OCR A Extended"/>
              </w:rPr>
              <w:t>PRN (Printer)</w:t>
            </w:r>
          </w:p>
        </w:tc>
        <w:tc>
          <w:tcPr>
            <w:tcW w:w="1633" w:type="dxa"/>
          </w:tcPr>
          <w:p w14:paraId="02ED0F2D" w14:textId="03E2DA7F" w:rsidR="00910E6A" w:rsidRPr="00EC171E" w:rsidRDefault="00910E6A" w:rsidP="00223707">
            <w:pPr>
              <w:rPr>
                <w:rFonts w:ascii="OCR A Extended" w:hAnsi="OCR A Extended"/>
              </w:rPr>
            </w:pPr>
            <w:r w:rsidRPr="00EC171E">
              <w:rPr>
                <w:rFonts w:ascii="OCR A Extended" w:hAnsi="OCR A Extended"/>
              </w:rPr>
              <w:t>001</w:t>
            </w:r>
          </w:p>
        </w:tc>
        <w:tc>
          <w:tcPr>
            <w:tcW w:w="1905" w:type="dxa"/>
          </w:tcPr>
          <w:p w14:paraId="5B6BEA84" w14:textId="7D183292" w:rsidR="00910E6A" w:rsidRPr="00EC171E" w:rsidRDefault="00910E6A" w:rsidP="00223707">
            <w:pPr>
              <w:rPr>
                <w:rFonts w:ascii="OCR A Extended" w:hAnsi="OCR A Extended"/>
              </w:rPr>
            </w:pPr>
            <w:r w:rsidRPr="00EC171E">
              <w:rPr>
                <w:rFonts w:ascii="OCR A Extended" w:hAnsi="OCR A Extended"/>
              </w:rPr>
              <w:t>PRN001</w:t>
            </w:r>
          </w:p>
        </w:tc>
      </w:tr>
      <w:tr w:rsidR="00910E6A" w:rsidRPr="00EC171E" w14:paraId="5CFA480A" w14:textId="77777777" w:rsidTr="00910E6A">
        <w:tc>
          <w:tcPr>
            <w:tcW w:w="1980" w:type="dxa"/>
          </w:tcPr>
          <w:p w14:paraId="5FCA3639" w14:textId="3AF30366" w:rsidR="00910E6A" w:rsidRPr="00EC171E" w:rsidRDefault="0066288D" w:rsidP="00223707">
            <w:pPr>
              <w:rPr>
                <w:rFonts w:ascii="OCR A Extended" w:hAnsi="OCR A Extended"/>
              </w:rPr>
            </w:pPr>
            <w:r w:rsidRPr="00EC171E">
              <w:rPr>
                <w:rFonts w:ascii="OCR A Extended" w:hAnsi="OCR A Extended"/>
              </w:rPr>
              <w:t xml:space="preserve">(V) </w:t>
            </w:r>
            <w:r w:rsidR="00910E6A" w:rsidRPr="00EC171E">
              <w:rPr>
                <w:rFonts w:ascii="OCR A Extended" w:hAnsi="OCR A Extended"/>
              </w:rPr>
              <w:t>CHE BS</w:t>
            </w:r>
          </w:p>
          <w:p w14:paraId="6213AFFC" w14:textId="4797EC0A" w:rsidR="00910E6A" w:rsidRPr="00EC171E" w:rsidRDefault="00910E6A" w:rsidP="00223707">
            <w:pPr>
              <w:rPr>
                <w:rFonts w:ascii="OCR A Extended" w:hAnsi="OCR A Extended"/>
              </w:rPr>
            </w:pPr>
            <w:r w:rsidRPr="00EC171E">
              <w:rPr>
                <w:rFonts w:ascii="OCR A Extended" w:hAnsi="OCR A Extended"/>
              </w:rPr>
              <w:t>(Schweiz/Basel)</w:t>
            </w:r>
          </w:p>
        </w:tc>
        <w:tc>
          <w:tcPr>
            <w:tcW w:w="3118" w:type="dxa"/>
          </w:tcPr>
          <w:p w14:paraId="66866D65" w14:textId="77777777" w:rsidR="00910E6A" w:rsidRPr="00EC171E" w:rsidRDefault="00910E6A" w:rsidP="00223707">
            <w:pPr>
              <w:rPr>
                <w:rFonts w:ascii="OCR A Extended" w:hAnsi="OCR A Extended"/>
              </w:rPr>
            </w:pPr>
            <w:r w:rsidRPr="00EC171E">
              <w:rPr>
                <w:rFonts w:ascii="OCR A Extended" w:hAnsi="OCR A Extended"/>
              </w:rPr>
              <w:t>SRV (Server)</w:t>
            </w:r>
          </w:p>
          <w:p w14:paraId="244F9778" w14:textId="77777777" w:rsidR="00C04D4F" w:rsidRPr="00EC171E" w:rsidRDefault="00C04D4F" w:rsidP="00223707">
            <w:pPr>
              <w:rPr>
                <w:rFonts w:ascii="OCR A Extended" w:hAnsi="OCR A Extended"/>
              </w:rPr>
            </w:pPr>
            <w:r w:rsidRPr="00EC171E">
              <w:rPr>
                <w:rFonts w:ascii="OCR A Extended" w:hAnsi="OCR A Extended"/>
              </w:rPr>
              <w:t>DNS (</w:t>
            </w:r>
            <w:proofErr w:type="gramStart"/>
            <w:r w:rsidRPr="00EC171E">
              <w:rPr>
                <w:rFonts w:ascii="OCR A Extended" w:hAnsi="OCR A Extended"/>
              </w:rPr>
              <w:t>DNS Server</w:t>
            </w:r>
            <w:proofErr w:type="gramEnd"/>
            <w:r w:rsidRPr="00EC171E">
              <w:rPr>
                <w:rFonts w:ascii="OCR A Extended" w:hAnsi="OCR A Extended"/>
              </w:rPr>
              <w:t>)</w:t>
            </w:r>
          </w:p>
          <w:p w14:paraId="285348F7" w14:textId="2D1854D2" w:rsidR="00C04D4F" w:rsidRPr="00EC171E" w:rsidRDefault="00C04D4F" w:rsidP="00223707">
            <w:pPr>
              <w:rPr>
                <w:rFonts w:ascii="OCR A Extended" w:hAnsi="OCR A Extended"/>
              </w:rPr>
            </w:pPr>
            <w:r w:rsidRPr="00EC171E">
              <w:rPr>
                <w:rFonts w:ascii="OCR A Extended" w:hAnsi="OCR A Extended"/>
              </w:rPr>
              <w:t>ESX (</w:t>
            </w:r>
            <w:proofErr w:type="spellStart"/>
            <w:r w:rsidRPr="00EC171E">
              <w:rPr>
                <w:rFonts w:ascii="OCR A Extended" w:hAnsi="OCR A Extended"/>
              </w:rPr>
              <w:t>ESXi</w:t>
            </w:r>
            <w:proofErr w:type="spellEnd"/>
            <w:r w:rsidRPr="00EC171E">
              <w:rPr>
                <w:rFonts w:ascii="OCR A Extended" w:hAnsi="OCR A Extended"/>
              </w:rPr>
              <w:t xml:space="preserve"> Host)</w:t>
            </w:r>
          </w:p>
        </w:tc>
        <w:tc>
          <w:tcPr>
            <w:tcW w:w="1633" w:type="dxa"/>
          </w:tcPr>
          <w:p w14:paraId="1E22ED38" w14:textId="2A390CD0" w:rsidR="00910E6A" w:rsidRPr="00EC171E" w:rsidRDefault="00910E6A" w:rsidP="00223707">
            <w:pPr>
              <w:rPr>
                <w:rFonts w:ascii="OCR A Extended" w:hAnsi="OCR A Extended"/>
              </w:rPr>
            </w:pPr>
            <w:r w:rsidRPr="00EC171E">
              <w:rPr>
                <w:rFonts w:ascii="OCR A Extended" w:hAnsi="OCR A Extended"/>
              </w:rPr>
              <w:t>01</w:t>
            </w:r>
          </w:p>
        </w:tc>
        <w:tc>
          <w:tcPr>
            <w:tcW w:w="1905" w:type="dxa"/>
          </w:tcPr>
          <w:p w14:paraId="1422D374" w14:textId="77777777" w:rsidR="00910E6A" w:rsidRPr="00EC171E" w:rsidRDefault="00910E6A" w:rsidP="00223707">
            <w:pPr>
              <w:rPr>
                <w:rFonts w:ascii="OCR A Extended" w:hAnsi="OCR A Extended"/>
              </w:rPr>
            </w:pPr>
            <w:r w:rsidRPr="00EC171E">
              <w:rPr>
                <w:rFonts w:ascii="OCR A Extended" w:hAnsi="OCR A Extended"/>
              </w:rPr>
              <w:t>CHEBSSRV01</w:t>
            </w:r>
          </w:p>
          <w:p w14:paraId="5C66E867" w14:textId="77777777" w:rsidR="00C04D4F" w:rsidRPr="00EC171E" w:rsidRDefault="00C04D4F" w:rsidP="00223707">
            <w:pPr>
              <w:rPr>
                <w:rFonts w:ascii="OCR A Extended" w:hAnsi="OCR A Extended"/>
              </w:rPr>
            </w:pPr>
            <w:r w:rsidRPr="00EC171E">
              <w:rPr>
                <w:rFonts w:ascii="OCR A Extended" w:hAnsi="OCR A Extended"/>
              </w:rPr>
              <w:t>VCHEBSDNS01</w:t>
            </w:r>
          </w:p>
          <w:p w14:paraId="3CF34DBE" w14:textId="3A2E47CB" w:rsidR="00C04D4F" w:rsidRPr="00EC171E" w:rsidRDefault="00C04D4F" w:rsidP="00223707">
            <w:pPr>
              <w:rPr>
                <w:rFonts w:ascii="OCR A Extended" w:hAnsi="OCR A Extended"/>
              </w:rPr>
            </w:pPr>
            <w:r w:rsidRPr="00EC171E">
              <w:rPr>
                <w:rFonts w:ascii="OCR A Extended" w:hAnsi="OCR A Extended"/>
              </w:rPr>
              <w:t>CHEBSESX01</w:t>
            </w:r>
          </w:p>
        </w:tc>
      </w:tr>
      <w:tr w:rsidR="00910E6A" w:rsidRPr="00EC171E" w14:paraId="3B1CBF4C" w14:textId="77777777" w:rsidTr="00910E6A">
        <w:tc>
          <w:tcPr>
            <w:tcW w:w="1980" w:type="dxa"/>
          </w:tcPr>
          <w:p w14:paraId="5F250086" w14:textId="2CD30B6C" w:rsidR="00910E6A" w:rsidRPr="00EC171E" w:rsidRDefault="00910E6A" w:rsidP="00223707">
            <w:pPr>
              <w:rPr>
                <w:rFonts w:ascii="OCR A Extended" w:hAnsi="OCR A Extended"/>
              </w:rPr>
            </w:pPr>
            <w:r w:rsidRPr="00EC171E">
              <w:rPr>
                <w:rFonts w:ascii="OCR A Extended" w:hAnsi="OCR A Extended"/>
              </w:rPr>
              <w:t>CHE ZH</w:t>
            </w:r>
          </w:p>
        </w:tc>
        <w:tc>
          <w:tcPr>
            <w:tcW w:w="3118" w:type="dxa"/>
          </w:tcPr>
          <w:p w14:paraId="29920167" w14:textId="3CA8E881" w:rsidR="00910E6A" w:rsidRPr="00EC171E" w:rsidRDefault="00910E6A" w:rsidP="00223707">
            <w:pPr>
              <w:rPr>
                <w:rFonts w:ascii="OCR A Extended" w:hAnsi="OCR A Extended"/>
              </w:rPr>
            </w:pPr>
            <w:r w:rsidRPr="00EC171E">
              <w:rPr>
                <w:rFonts w:ascii="OCR A Extended" w:hAnsi="OCR A Extended"/>
              </w:rPr>
              <w:t>NAS</w:t>
            </w:r>
          </w:p>
        </w:tc>
        <w:tc>
          <w:tcPr>
            <w:tcW w:w="1633" w:type="dxa"/>
          </w:tcPr>
          <w:p w14:paraId="614C9565" w14:textId="293F214E" w:rsidR="00910E6A" w:rsidRPr="00EC171E" w:rsidRDefault="00910E6A" w:rsidP="00223707">
            <w:pPr>
              <w:rPr>
                <w:rFonts w:ascii="OCR A Extended" w:hAnsi="OCR A Extended"/>
              </w:rPr>
            </w:pPr>
            <w:r w:rsidRPr="00EC171E">
              <w:rPr>
                <w:rFonts w:ascii="OCR A Extended" w:hAnsi="OCR A Extended"/>
              </w:rPr>
              <w:t>01</w:t>
            </w:r>
          </w:p>
        </w:tc>
        <w:tc>
          <w:tcPr>
            <w:tcW w:w="1905" w:type="dxa"/>
          </w:tcPr>
          <w:p w14:paraId="520C40BF" w14:textId="093E48CA" w:rsidR="00910E6A" w:rsidRPr="00EC171E" w:rsidRDefault="00910E6A" w:rsidP="00223707">
            <w:pPr>
              <w:rPr>
                <w:rFonts w:ascii="OCR A Extended" w:hAnsi="OCR A Extended"/>
              </w:rPr>
            </w:pPr>
            <w:r w:rsidRPr="00EC171E">
              <w:rPr>
                <w:rFonts w:ascii="OCR A Extended" w:hAnsi="OCR A Extended"/>
              </w:rPr>
              <w:t>CHEZHNAS01</w:t>
            </w:r>
          </w:p>
        </w:tc>
      </w:tr>
      <w:tr w:rsidR="00910E6A" w:rsidRPr="00EC171E" w14:paraId="310ABAC9" w14:textId="77777777" w:rsidTr="00910E6A">
        <w:tc>
          <w:tcPr>
            <w:tcW w:w="1980" w:type="dxa"/>
          </w:tcPr>
          <w:p w14:paraId="09105DAF" w14:textId="77777777" w:rsidR="00910E6A" w:rsidRPr="00EC171E" w:rsidRDefault="00910E6A" w:rsidP="00223707">
            <w:pPr>
              <w:rPr>
                <w:rFonts w:ascii="OCR A Extended" w:hAnsi="OCR A Extended"/>
              </w:rPr>
            </w:pPr>
            <w:r w:rsidRPr="00EC171E">
              <w:rPr>
                <w:rFonts w:ascii="OCR A Extended" w:hAnsi="OCR A Extended"/>
              </w:rPr>
              <w:t>CHE BS EG</w:t>
            </w:r>
          </w:p>
          <w:p w14:paraId="6B043C9A" w14:textId="77777777" w:rsidR="00910E6A" w:rsidRPr="00EC171E" w:rsidRDefault="00910E6A" w:rsidP="00223707">
            <w:pPr>
              <w:rPr>
                <w:rFonts w:ascii="OCR A Extended" w:hAnsi="OCR A Extended"/>
              </w:rPr>
            </w:pPr>
            <w:r w:rsidRPr="00EC171E">
              <w:rPr>
                <w:rFonts w:ascii="OCR A Extended" w:hAnsi="OCR A Extended"/>
              </w:rPr>
              <w:t>(Schweiz/Basel</w:t>
            </w:r>
          </w:p>
          <w:p w14:paraId="711C6258" w14:textId="72440F0D" w:rsidR="00910E6A" w:rsidRPr="00EC171E" w:rsidRDefault="00910E6A" w:rsidP="00223707">
            <w:pPr>
              <w:rPr>
                <w:rFonts w:ascii="OCR A Extended" w:hAnsi="OCR A Extended"/>
              </w:rPr>
            </w:pPr>
            <w:r w:rsidRPr="00EC171E">
              <w:rPr>
                <w:rFonts w:ascii="OCR A Extended" w:hAnsi="OCR A Extended"/>
              </w:rPr>
              <w:t>Erdgeschoss)</w:t>
            </w:r>
          </w:p>
        </w:tc>
        <w:tc>
          <w:tcPr>
            <w:tcW w:w="3118" w:type="dxa"/>
          </w:tcPr>
          <w:p w14:paraId="68F5CB11" w14:textId="7BB65043" w:rsidR="00910E6A" w:rsidRPr="00EC171E" w:rsidRDefault="00910E6A" w:rsidP="00223707">
            <w:pPr>
              <w:rPr>
                <w:rFonts w:ascii="OCR A Extended" w:hAnsi="OCR A Extended"/>
              </w:rPr>
            </w:pPr>
            <w:r w:rsidRPr="00EC171E">
              <w:rPr>
                <w:rFonts w:ascii="OCR A Extended" w:hAnsi="OCR A Extended"/>
              </w:rPr>
              <w:t>SW (Switch)</w:t>
            </w:r>
          </w:p>
        </w:tc>
        <w:tc>
          <w:tcPr>
            <w:tcW w:w="1633" w:type="dxa"/>
          </w:tcPr>
          <w:p w14:paraId="387C4A2E" w14:textId="495396B1" w:rsidR="00910E6A" w:rsidRPr="00EC171E" w:rsidRDefault="00910E6A" w:rsidP="00223707">
            <w:pPr>
              <w:rPr>
                <w:rFonts w:ascii="OCR A Extended" w:hAnsi="OCR A Extended"/>
              </w:rPr>
            </w:pPr>
            <w:r w:rsidRPr="00EC171E">
              <w:rPr>
                <w:rFonts w:ascii="OCR A Extended" w:hAnsi="OCR A Extended"/>
              </w:rPr>
              <w:t>01</w:t>
            </w:r>
          </w:p>
        </w:tc>
        <w:tc>
          <w:tcPr>
            <w:tcW w:w="1905" w:type="dxa"/>
          </w:tcPr>
          <w:p w14:paraId="13369BFB" w14:textId="7CCD3E4B" w:rsidR="00910E6A" w:rsidRPr="00EC171E" w:rsidRDefault="00910E6A" w:rsidP="00223707">
            <w:pPr>
              <w:rPr>
                <w:rFonts w:ascii="OCR A Extended" w:hAnsi="OCR A Extended"/>
              </w:rPr>
            </w:pPr>
            <w:r w:rsidRPr="00EC171E">
              <w:rPr>
                <w:rFonts w:ascii="OCR A Extended" w:hAnsi="OCR A Extended"/>
              </w:rPr>
              <w:t>CHEBS</w:t>
            </w:r>
            <w:r w:rsidR="00C51FDF" w:rsidRPr="00EC171E">
              <w:rPr>
                <w:rFonts w:ascii="OCR A Extended" w:hAnsi="OCR A Extended"/>
              </w:rPr>
              <w:t>EGSW01</w:t>
            </w:r>
          </w:p>
        </w:tc>
      </w:tr>
      <w:tr w:rsidR="00C51FDF" w:rsidRPr="00EC171E" w14:paraId="320DF30E" w14:textId="77777777" w:rsidTr="00910E6A">
        <w:tc>
          <w:tcPr>
            <w:tcW w:w="1980" w:type="dxa"/>
          </w:tcPr>
          <w:p w14:paraId="14157885" w14:textId="0FD03E12" w:rsidR="00C51FDF" w:rsidRPr="00EC171E" w:rsidRDefault="00C51FDF" w:rsidP="00223707">
            <w:pPr>
              <w:rPr>
                <w:rFonts w:ascii="OCR A Extended" w:hAnsi="OCR A Extended"/>
              </w:rPr>
            </w:pPr>
            <w:r w:rsidRPr="00EC171E">
              <w:rPr>
                <w:rFonts w:ascii="OCR A Extended" w:hAnsi="OCR A Extended"/>
              </w:rPr>
              <w:t>CHE BS OG1</w:t>
            </w:r>
          </w:p>
        </w:tc>
        <w:tc>
          <w:tcPr>
            <w:tcW w:w="3118" w:type="dxa"/>
          </w:tcPr>
          <w:p w14:paraId="16BD4509" w14:textId="3075493B" w:rsidR="00C51FDF" w:rsidRPr="00EC171E" w:rsidRDefault="00C51FDF" w:rsidP="00223707">
            <w:pPr>
              <w:rPr>
                <w:rFonts w:ascii="OCR A Extended" w:hAnsi="OCR A Extended"/>
              </w:rPr>
            </w:pPr>
            <w:r w:rsidRPr="00EC171E">
              <w:rPr>
                <w:rFonts w:ascii="OCR A Extended" w:hAnsi="OCR A Extended"/>
              </w:rPr>
              <w:t>AP (</w:t>
            </w:r>
            <w:proofErr w:type="spellStart"/>
            <w:r w:rsidRPr="00EC171E">
              <w:rPr>
                <w:rFonts w:ascii="OCR A Extended" w:hAnsi="OCR A Extended"/>
              </w:rPr>
              <w:t>AccessPoint</w:t>
            </w:r>
            <w:proofErr w:type="spellEnd"/>
            <w:r w:rsidRPr="00EC171E">
              <w:rPr>
                <w:rFonts w:ascii="OCR A Extended" w:hAnsi="OCR A Extended"/>
              </w:rPr>
              <w:t>)</w:t>
            </w:r>
          </w:p>
        </w:tc>
        <w:tc>
          <w:tcPr>
            <w:tcW w:w="1633" w:type="dxa"/>
          </w:tcPr>
          <w:p w14:paraId="760E1F04" w14:textId="4C866F2B" w:rsidR="00C51FDF" w:rsidRPr="00EC171E" w:rsidRDefault="00C51FDF" w:rsidP="00223707">
            <w:pPr>
              <w:rPr>
                <w:rFonts w:ascii="OCR A Extended" w:hAnsi="OCR A Extended"/>
              </w:rPr>
            </w:pPr>
            <w:r w:rsidRPr="00EC171E">
              <w:rPr>
                <w:rFonts w:ascii="OCR A Extended" w:hAnsi="OCR A Extended"/>
              </w:rPr>
              <w:t>001</w:t>
            </w:r>
          </w:p>
        </w:tc>
        <w:tc>
          <w:tcPr>
            <w:tcW w:w="1905" w:type="dxa"/>
          </w:tcPr>
          <w:p w14:paraId="16C8D7DD" w14:textId="17B837C0" w:rsidR="00C51FDF" w:rsidRPr="00EC171E" w:rsidRDefault="00C51FDF" w:rsidP="00223707">
            <w:pPr>
              <w:rPr>
                <w:rFonts w:ascii="OCR A Extended" w:hAnsi="OCR A Extended"/>
              </w:rPr>
            </w:pPr>
            <w:r w:rsidRPr="00EC171E">
              <w:rPr>
                <w:rFonts w:ascii="OCR A Extended" w:hAnsi="OCR A Extended"/>
              </w:rPr>
              <w:t>CHEBSOG1AP001</w:t>
            </w:r>
          </w:p>
        </w:tc>
      </w:tr>
      <w:tr w:rsidR="00C51FDF" w:rsidRPr="00EC171E" w14:paraId="7C7A056A" w14:textId="77777777" w:rsidTr="00910E6A">
        <w:tc>
          <w:tcPr>
            <w:tcW w:w="1980" w:type="dxa"/>
          </w:tcPr>
          <w:p w14:paraId="46CE3E64" w14:textId="1B210755" w:rsidR="00C51FDF" w:rsidRPr="00EC171E" w:rsidRDefault="00C51FDF" w:rsidP="00223707">
            <w:pPr>
              <w:rPr>
                <w:rFonts w:ascii="OCR A Extended" w:hAnsi="OCR A Extended"/>
              </w:rPr>
            </w:pPr>
            <w:r w:rsidRPr="00EC171E">
              <w:rPr>
                <w:rFonts w:ascii="OCR A Extended" w:hAnsi="OCR A Extended"/>
              </w:rPr>
              <w:t>CHE ZH</w:t>
            </w:r>
          </w:p>
        </w:tc>
        <w:tc>
          <w:tcPr>
            <w:tcW w:w="3118" w:type="dxa"/>
          </w:tcPr>
          <w:p w14:paraId="713C5246" w14:textId="7544E310" w:rsidR="00C51FDF" w:rsidRPr="00EC171E" w:rsidRDefault="00C51FDF" w:rsidP="00223707">
            <w:pPr>
              <w:rPr>
                <w:rFonts w:ascii="OCR A Extended" w:hAnsi="OCR A Extended"/>
              </w:rPr>
            </w:pPr>
            <w:r w:rsidRPr="00EC171E">
              <w:rPr>
                <w:rFonts w:ascii="OCR A Extended" w:hAnsi="OCR A Extended"/>
              </w:rPr>
              <w:t>FW (Firewall)</w:t>
            </w:r>
          </w:p>
        </w:tc>
        <w:tc>
          <w:tcPr>
            <w:tcW w:w="1633" w:type="dxa"/>
          </w:tcPr>
          <w:p w14:paraId="322D405D" w14:textId="0514CD2A" w:rsidR="00C51FDF" w:rsidRPr="00EC171E" w:rsidRDefault="00C51FDF" w:rsidP="00223707">
            <w:pPr>
              <w:rPr>
                <w:rFonts w:ascii="OCR A Extended" w:hAnsi="OCR A Extended"/>
              </w:rPr>
            </w:pPr>
            <w:r w:rsidRPr="00EC171E">
              <w:rPr>
                <w:rFonts w:ascii="OCR A Extended" w:hAnsi="OCR A Extended"/>
              </w:rPr>
              <w:t>01</w:t>
            </w:r>
          </w:p>
        </w:tc>
        <w:tc>
          <w:tcPr>
            <w:tcW w:w="1905" w:type="dxa"/>
          </w:tcPr>
          <w:p w14:paraId="0D0B1039" w14:textId="42712F58" w:rsidR="00C51FDF" w:rsidRPr="00EC171E" w:rsidRDefault="00C51FDF" w:rsidP="00223707">
            <w:pPr>
              <w:rPr>
                <w:rFonts w:ascii="OCR A Extended" w:hAnsi="OCR A Extended"/>
              </w:rPr>
            </w:pPr>
            <w:r w:rsidRPr="00EC171E">
              <w:rPr>
                <w:rFonts w:ascii="OCR A Extended" w:hAnsi="OCR A Extended"/>
              </w:rPr>
              <w:t>CHEZHFW01</w:t>
            </w:r>
          </w:p>
        </w:tc>
      </w:tr>
      <w:tr w:rsidR="00C51FDF" w:rsidRPr="00EC171E" w14:paraId="655FA17D" w14:textId="77777777" w:rsidTr="00910E6A">
        <w:tc>
          <w:tcPr>
            <w:tcW w:w="1980" w:type="dxa"/>
          </w:tcPr>
          <w:p w14:paraId="5322AD68" w14:textId="77777777" w:rsidR="00C51FDF" w:rsidRPr="00EC171E" w:rsidRDefault="00C51FDF" w:rsidP="00223707">
            <w:pPr>
              <w:rPr>
                <w:rFonts w:ascii="OCR A Extended" w:hAnsi="OCR A Extended"/>
              </w:rPr>
            </w:pPr>
            <w:r w:rsidRPr="00EC171E">
              <w:rPr>
                <w:rFonts w:ascii="OCR A Extended" w:hAnsi="OCR A Extended"/>
              </w:rPr>
              <w:t>CHE BS KZ</w:t>
            </w:r>
          </w:p>
          <w:p w14:paraId="136A1EC6" w14:textId="77777777" w:rsidR="00C51FDF" w:rsidRPr="00EC171E" w:rsidRDefault="00C51FDF" w:rsidP="00223707">
            <w:pPr>
              <w:rPr>
                <w:rFonts w:ascii="OCR A Extended" w:hAnsi="OCR A Extended"/>
              </w:rPr>
            </w:pPr>
            <w:r w:rsidRPr="00EC171E">
              <w:rPr>
                <w:rFonts w:ascii="OCR A Extended" w:hAnsi="OCR A Extended"/>
              </w:rPr>
              <w:t>(Schweiz/Basel</w:t>
            </w:r>
          </w:p>
          <w:p w14:paraId="4D55D426" w14:textId="5ABB7F49" w:rsidR="00C51FDF" w:rsidRPr="00EC171E" w:rsidRDefault="00C51FDF" w:rsidP="00223707">
            <w:pPr>
              <w:rPr>
                <w:rFonts w:ascii="OCR A Extended" w:hAnsi="OCR A Extended"/>
              </w:rPr>
            </w:pPr>
            <w:r w:rsidRPr="00EC171E">
              <w:rPr>
                <w:rFonts w:ascii="OCR A Extended" w:hAnsi="OCR A Extended"/>
              </w:rPr>
              <w:t>Kundenzentrum)</w:t>
            </w:r>
          </w:p>
        </w:tc>
        <w:tc>
          <w:tcPr>
            <w:tcW w:w="3118" w:type="dxa"/>
          </w:tcPr>
          <w:p w14:paraId="70B8A153" w14:textId="7571E5C1" w:rsidR="00C51FDF" w:rsidRPr="00EC171E" w:rsidRDefault="00C51FDF" w:rsidP="00223707">
            <w:pPr>
              <w:rPr>
                <w:rFonts w:ascii="OCR A Extended" w:hAnsi="OCR A Extended"/>
              </w:rPr>
            </w:pPr>
            <w:r w:rsidRPr="00EC171E">
              <w:rPr>
                <w:rFonts w:ascii="OCR A Extended" w:hAnsi="OCR A Extended"/>
              </w:rPr>
              <w:t>KS (Kassensystem)</w:t>
            </w:r>
          </w:p>
        </w:tc>
        <w:tc>
          <w:tcPr>
            <w:tcW w:w="1633" w:type="dxa"/>
          </w:tcPr>
          <w:p w14:paraId="7611E017" w14:textId="569503BB" w:rsidR="00C51FDF" w:rsidRPr="00EC171E" w:rsidRDefault="00C51FDF" w:rsidP="00223707">
            <w:pPr>
              <w:rPr>
                <w:rFonts w:ascii="OCR A Extended" w:hAnsi="OCR A Extended"/>
              </w:rPr>
            </w:pPr>
            <w:r w:rsidRPr="00EC171E">
              <w:rPr>
                <w:rFonts w:ascii="OCR A Extended" w:hAnsi="OCR A Extended"/>
              </w:rPr>
              <w:t>01</w:t>
            </w:r>
          </w:p>
        </w:tc>
        <w:tc>
          <w:tcPr>
            <w:tcW w:w="1905" w:type="dxa"/>
          </w:tcPr>
          <w:p w14:paraId="26CEC4C6" w14:textId="7A805BFB" w:rsidR="00C51FDF" w:rsidRPr="00EC171E" w:rsidRDefault="00C51FDF" w:rsidP="00223707">
            <w:pPr>
              <w:rPr>
                <w:rFonts w:ascii="OCR A Extended" w:hAnsi="OCR A Extended"/>
              </w:rPr>
            </w:pPr>
            <w:r w:rsidRPr="00EC171E">
              <w:rPr>
                <w:rFonts w:ascii="OCR A Extended" w:hAnsi="OCR A Extended"/>
              </w:rPr>
              <w:t>CHEBSKZKS01</w:t>
            </w:r>
          </w:p>
        </w:tc>
      </w:tr>
    </w:tbl>
    <w:p w14:paraId="1A6F2788" w14:textId="77777777" w:rsidR="00910E6A" w:rsidRPr="00EC171E" w:rsidRDefault="00910E6A" w:rsidP="00223707">
      <w:pPr>
        <w:rPr>
          <w:rFonts w:ascii="OCR A Extended" w:hAnsi="OCR A Extended"/>
        </w:rPr>
      </w:pPr>
    </w:p>
    <w:p w14:paraId="74CF46B4" w14:textId="4ED867AB" w:rsidR="00910E6A" w:rsidRPr="00EC171E" w:rsidRDefault="00EC171E" w:rsidP="00223707">
      <w:pPr>
        <w:rPr>
          <w:rFonts w:ascii="OCR A Extended" w:hAnsi="OCR A Extended"/>
        </w:rPr>
      </w:pPr>
      <w:r w:rsidRPr="00EC171E">
        <w:rPr>
          <w:rFonts w:ascii="OCR A Extended" w:hAnsi="OCR A Extended"/>
        </w:rPr>
        <w:br w:type="page"/>
      </w:r>
    </w:p>
    <w:p w14:paraId="5E75370C" w14:textId="123B6044" w:rsidR="00223707" w:rsidRPr="00EC171E" w:rsidRDefault="00223707" w:rsidP="00223707">
      <w:pPr>
        <w:pStyle w:val="berschrift2"/>
      </w:pPr>
      <w:bookmarkStart w:id="17" w:name="_Toc149238742"/>
      <w:proofErr w:type="spellStart"/>
      <w:r w:rsidRPr="00EC171E">
        <w:lastRenderedPageBreak/>
        <w:t>Firewallkonzept</w:t>
      </w:r>
      <w:bookmarkEnd w:id="17"/>
      <w:proofErr w:type="spellEnd"/>
    </w:p>
    <w:p w14:paraId="32E7851C" w14:textId="77777777" w:rsidR="00EC171E" w:rsidRDefault="00EC171E" w:rsidP="00EC171E">
      <w:pPr>
        <w:rPr>
          <w:rFonts w:ascii="OCR A Extended" w:hAnsi="OCR A Extended"/>
        </w:rPr>
      </w:pPr>
    </w:p>
    <w:p w14:paraId="4CAEF65F" w14:textId="2E9E45AA" w:rsidR="00EC171E" w:rsidRDefault="00EC171E" w:rsidP="00EC171E">
      <w:pPr>
        <w:rPr>
          <w:rFonts w:ascii="OCR A Extended" w:hAnsi="OCR A Extended"/>
        </w:rPr>
      </w:pPr>
      <w:r>
        <w:rPr>
          <w:rFonts w:ascii="OCR A Extended" w:hAnsi="OCR A Extended"/>
        </w:rPr>
        <w:t xml:space="preserve">Durch die Segmentierung des Netzwerkes, benötigen wir komplett neue Firewall Regeln. Um eine maximale Sicherheit zu gewährleisten, werden die Netze unterteilt. Die bestehende Firewall wird in ihrem aktuellen Zustand vollständig durch eine neue ersetzt. Um dies so kostengünstig wie möglich zu halten, haben wir uns dazu entschieden diese zu virtualisieren und das System von </w:t>
      </w:r>
      <w:proofErr w:type="spellStart"/>
      <w:r w:rsidR="00004192">
        <w:rPr>
          <w:rFonts w:ascii="OCR A Extended" w:hAnsi="OCR A Extended"/>
        </w:rPr>
        <w:t>pf</w:t>
      </w:r>
      <w:r>
        <w:rPr>
          <w:rFonts w:ascii="OCR A Extended" w:hAnsi="OCR A Extended"/>
        </w:rPr>
        <w:t>Sense</w:t>
      </w:r>
      <w:proofErr w:type="spellEnd"/>
      <w:r>
        <w:rPr>
          <w:rFonts w:ascii="OCR A Extended" w:hAnsi="OCR A Extended"/>
        </w:rPr>
        <w:t xml:space="preserve"> zu verwenden. Zudem werden folgende Regeln neu gesetzt.</w:t>
      </w:r>
    </w:p>
    <w:p w14:paraId="20B667F7" w14:textId="77777777" w:rsidR="00EC171E" w:rsidRDefault="00EC171E" w:rsidP="00EC171E">
      <w:pPr>
        <w:rPr>
          <w:rFonts w:ascii="OCR A Extended" w:hAnsi="OCR A Extended"/>
        </w:rPr>
      </w:pPr>
    </w:p>
    <w:tbl>
      <w:tblPr>
        <w:tblStyle w:val="Tabellenraster"/>
        <w:tblW w:w="0" w:type="auto"/>
        <w:tblLook w:val="04A0" w:firstRow="1" w:lastRow="0" w:firstColumn="1" w:lastColumn="0" w:noHBand="0" w:noVBand="1"/>
      </w:tblPr>
      <w:tblGrid>
        <w:gridCol w:w="2078"/>
        <w:gridCol w:w="2210"/>
        <w:gridCol w:w="1324"/>
        <w:gridCol w:w="845"/>
        <w:gridCol w:w="1564"/>
        <w:gridCol w:w="615"/>
      </w:tblGrid>
      <w:tr w:rsidR="00DB20C4" w14:paraId="2106D652" w14:textId="6FCAC387" w:rsidTr="00DB20C4">
        <w:tc>
          <w:tcPr>
            <w:tcW w:w="2078" w:type="dxa"/>
            <w:shd w:val="clear" w:color="auto" w:fill="A6A6A6" w:themeFill="background1" w:themeFillShade="A6"/>
          </w:tcPr>
          <w:p w14:paraId="47BBF55B" w14:textId="55FFEF76" w:rsidR="00DB20C4" w:rsidRPr="00004192" w:rsidRDefault="00DB20C4" w:rsidP="00EC171E">
            <w:pPr>
              <w:rPr>
                <w:rFonts w:ascii="OCR A Extended" w:hAnsi="OCR A Extended"/>
                <w:b/>
                <w:bCs/>
              </w:rPr>
            </w:pPr>
            <w:r>
              <w:rPr>
                <w:rFonts w:ascii="OCR A Extended" w:hAnsi="OCR A Extended"/>
                <w:b/>
                <w:bCs/>
              </w:rPr>
              <w:t>Source</w:t>
            </w:r>
          </w:p>
        </w:tc>
        <w:tc>
          <w:tcPr>
            <w:tcW w:w="2210" w:type="dxa"/>
            <w:shd w:val="clear" w:color="auto" w:fill="A6A6A6" w:themeFill="background1" w:themeFillShade="A6"/>
          </w:tcPr>
          <w:p w14:paraId="10C07E47" w14:textId="4C90EB6E" w:rsidR="00DB20C4" w:rsidRPr="00004192" w:rsidRDefault="00DB20C4" w:rsidP="00EC171E">
            <w:pPr>
              <w:rPr>
                <w:rFonts w:ascii="OCR A Extended" w:hAnsi="OCR A Extended"/>
                <w:b/>
                <w:bCs/>
              </w:rPr>
            </w:pPr>
            <w:r>
              <w:rPr>
                <w:rFonts w:ascii="OCR A Extended" w:hAnsi="OCR A Extended"/>
                <w:b/>
                <w:bCs/>
              </w:rPr>
              <w:t>Destination</w:t>
            </w:r>
          </w:p>
        </w:tc>
        <w:tc>
          <w:tcPr>
            <w:tcW w:w="1334" w:type="dxa"/>
            <w:shd w:val="clear" w:color="auto" w:fill="A6A6A6" w:themeFill="background1" w:themeFillShade="A6"/>
          </w:tcPr>
          <w:p w14:paraId="43B91194" w14:textId="136322AB" w:rsidR="00DB20C4" w:rsidRPr="00004192" w:rsidRDefault="00DB20C4" w:rsidP="00EC171E">
            <w:pPr>
              <w:rPr>
                <w:rFonts w:ascii="OCR A Extended" w:hAnsi="OCR A Extended"/>
                <w:b/>
                <w:bCs/>
              </w:rPr>
            </w:pPr>
            <w:r>
              <w:rPr>
                <w:rFonts w:ascii="OCR A Extended" w:hAnsi="OCR A Extended"/>
                <w:b/>
                <w:bCs/>
              </w:rPr>
              <w:t>Protocol</w:t>
            </w:r>
          </w:p>
        </w:tc>
        <w:tc>
          <w:tcPr>
            <w:tcW w:w="867" w:type="dxa"/>
            <w:shd w:val="clear" w:color="auto" w:fill="A6A6A6" w:themeFill="background1" w:themeFillShade="A6"/>
          </w:tcPr>
          <w:p w14:paraId="2DE445EA" w14:textId="2AC7C4D4" w:rsidR="00DB20C4" w:rsidRPr="00004192" w:rsidRDefault="00DB20C4" w:rsidP="00EC171E">
            <w:pPr>
              <w:rPr>
                <w:rFonts w:ascii="OCR A Extended" w:hAnsi="OCR A Extended"/>
                <w:b/>
                <w:bCs/>
              </w:rPr>
            </w:pPr>
            <w:r>
              <w:rPr>
                <w:rFonts w:ascii="OCR A Extended" w:hAnsi="OCR A Extended"/>
                <w:b/>
                <w:bCs/>
              </w:rPr>
              <w:t>Port</w:t>
            </w:r>
          </w:p>
        </w:tc>
        <w:tc>
          <w:tcPr>
            <w:tcW w:w="1568" w:type="dxa"/>
            <w:shd w:val="clear" w:color="auto" w:fill="A6A6A6" w:themeFill="background1" w:themeFillShade="A6"/>
          </w:tcPr>
          <w:p w14:paraId="295AF21C" w14:textId="240F1A72" w:rsidR="00DB20C4" w:rsidRPr="00004192" w:rsidRDefault="00DB20C4" w:rsidP="00EC171E">
            <w:pPr>
              <w:rPr>
                <w:rFonts w:ascii="OCR A Extended" w:hAnsi="OCR A Extended"/>
                <w:b/>
                <w:bCs/>
              </w:rPr>
            </w:pPr>
            <w:r>
              <w:rPr>
                <w:rFonts w:ascii="OCR A Extended" w:hAnsi="OCR A Extended"/>
                <w:b/>
                <w:bCs/>
              </w:rPr>
              <w:t>Permission</w:t>
            </w:r>
          </w:p>
        </w:tc>
        <w:tc>
          <w:tcPr>
            <w:tcW w:w="579" w:type="dxa"/>
            <w:shd w:val="clear" w:color="auto" w:fill="A6A6A6" w:themeFill="background1" w:themeFillShade="A6"/>
          </w:tcPr>
          <w:p w14:paraId="50BBF89E" w14:textId="6DA2DA06" w:rsidR="00DB20C4" w:rsidRDefault="00DB20C4" w:rsidP="00EC171E">
            <w:pPr>
              <w:rPr>
                <w:rFonts w:ascii="OCR A Extended" w:hAnsi="OCR A Extended"/>
                <w:b/>
                <w:bCs/>
              </w:rPr>
            </w:pPr>
            <w:r>
              <w:rPr>
                <w:rFonts w:ascii="OCR A Extended" w:hAnsi="OCR A Extended"/>
                <w:b/>
                <w:bCs/>
              </w:rPr>
              <w:t>COM</w:t>
            </w:r>
          </w:p>
        </w:tc>
      </w:tr>
      <w:tr w:rsidR="00DB20C4" w14:paraId="61A8FD47" w14:textId="563DB8DD" w:rsidTr="00DB20C4">
        <w:tc>
          <w:tcPr>
            <w:tcW w:w="2078" w:type="dxa"/>
          </w:tcPr>
          <w:p w14:paraId="1E58B978" w14:textId="33181367" w:rsidR="00DB20C4" w:rsidRDefault="00DB20C4" w:rsidP="00EC171E">
            <w:pPr>
              <w:rPr>
                <w:rFonts w:ascii="OCR A Extended" w:hAnsi="OCR A Extended"/>
              </w:rPr>
            </w:pPr>
            <w:r>
              <w:rPr>
                <w:rFonts w:ascii="OCR A Extended" w:hAnsi="OCR A Extended"/>
              </w:rPr>
              <w:t>172.16.16.0/24</w:t>
            </w:r>
          </w:p>
        </w:tc>
        <w:tc>
          <w:tcPr>
            <w:tcW w:w="2210" w:type="dxa"/>
          </w:tcPr>
          <w:p w14:paraId="4CCFF47A" w14:textId="42899C95" w:rsidR="00DB20C4" w:rsidRDefault="00DB20C4" w:rsidP="00EC171E">
            <w:pPr>
              <w:rPr>
                <w:rFonts w:ascii="OCR A Extended" w:hAnsi="OCR A Extended"/>
              </w:rPr>
            </w:pPr>
            <w:r>
              <w:rPr>
                <w:rFonts w:ascii="OCR A Extended" w:hAnsi="OCR A Extended"/>
              </w:rPr>
              <w:t>172.16.241.0/24</w:t>
            </w:r>
          </w:p>
        </w:tc>
        <w:tc>
          <w:tcPr>
            <w:tcW w:w="1334" w:type="dxa"/>
          </w:tcPr>
          <w:p w14:paraId="60E2DBE3" w14:textId="396409B9" w:rsidR="00DB20C4" w:rsidRDefault="00DB20C4" w:rsidP="00EC171E">
            <w:pPr>
              <w:rPr>
                <w:rFonts w:ascii="OCR A Extended" w:hAnsi="OCR A Extended"/>
              </w:rPr>
            </w:pPr>
            <w:r>
              <w:rPr>
                <w:rFonts w:ascii="OCR A Extended" w:hAnsi="OCR A Extended"/>
              </w:rPr>
              <w:t>SSH</w:t>
            </w:r>
          </w:p>
        </w:tc>
        <w:tc>
          <w:tcPr>
            <w:tcW w:w="867" w:type="dxa"/>
          </w:tcPr>
          <w:p w14:paraId="7A1A7F0F" w14:textId="455B29D8" w:rsidR="00DB20C4" w:rsidRDefault="00DB20C4" w:rsidP="00EC171E">
            <w:pPr>
              <w:rPr>
                <w:rFonts w:ascii="OCR A Extended" w:hAnsi="OCR A Extended"/>
              </w:rPr>
            </w:pPr>
            <w:r>
              <w:rPr>
                <w:rFonts w:ascii="OCR A Extended" w:hAnsi="OCR A Extended"/>
              </w:rPr>
              <w:t>22</w:t>
            </w:r>
          </w:p>
        </w:tc>
        <w:tc>
          <w:tcPr>
            <w:tcW w:w="1568" w:type="dxa"/>
          </w:tcPr>
          <w:p w14:paraId="65895C5B" w14:textId="35125524" w:rsidR="00DB20C4" w:rsidRDefault="00DB20C4" w:rsidP="00EC171E">
            <w:pPr>
              <w:rPr>
                <w:rFonts w:ascii="OCR A Extended" w:hAnsi="OCR A Extended"/>
              </w:rPr>
            </w:pPr>
            <w:r>
              <w:rPr>
                <w:rFonts w:ascii="OCR A Extended" w:hAnsi="OCR A Extended"/>
              </w:rPr>
              <w:t>ALLOW</w:t>
            </w:r>
          </w:p>
        </w:tc>
        <w:tc>
          <w:tcPr>
            <w:tcW w:w="579" w:type="dxa"/>
          </w:tcPr>
          <w:p w14:paraId="18E9CC9B" w14:textId="77777777" w:rsidR="00DB20C4" w:rsidRDefault="00DB20C4" w:rsidP="00EC171E">
            <w:pPr>
              <w:rPr>
                <w:rFonts w:ascii="OCR A Extended" w:hAnsi="OCR A Extended"/>
              </w:rPr>
            </w:pPr>
          </w:p>
        </w:tc>
      </w:tr>
      <w:tr w:rsidR="00DB20C4" w14:paraId="0019B0AB" w14:textId="5C5B1360" w:rsidTr="00DB20C4">
        <w:tc>
          <w:tcPr>
            <w:tcW w:w="2078" w:type="dxa"/>
          </w:tcPr>
          <w:p w14:paraId="2B096E0D" w14:textId="18C8BB79" w:rsidR="00DB20C4" w:rsidRDefault="00DB20C4" w:rsidP="00EC171E">
            <w:pPr>
              <w:rPr>
                <w:rFonts w:ascii="OCR A Extended" w:hAnsi="OCR A Extended"/>
              </w:rPr>
            </w:pPr>
            <w:r>
              <w:rPr>
                <w:rFonts w:ascii="OCR A Extended" w:hAnsi="OCR A Extended"/>
              </w:rPr>
              <w:t>172.16.16.0/24</w:t>
            </w:r>
          </w:p>
        </w:tc>
        <w:tc>
          <w:tcPr>
            <w:tcW w:w="2210" w:type="dxa"/>
          </w:tcPr>
          <w:p w14:paraId="23CFB9B9" w14:textId="0F93B3DC" w:rsidR="00DB20C4" w:rsidRDefault="00DB20C4" w:rsidP="00EC171E">
            <w:pPr>
              <w:rPr>
                <w:rFonts w:ascii="OCR A Extended" w:hAnsi="OCR A Extended"/>
              </w:rPr>
            </w:pPr>
            <w:r>
              <w:rPr>
                <w:rFonts w:ascii="OCR A Extended" w:hAnsi="OCR A Extended"/>
              </w:rPr>
              <w:t>172.16.17.0/24</w:t>
            </w:r>
          </w:p>
        </w:tc>
        <w:tc>
          <w:tcPr>
            <w:tcW w:w="1334" w:type="dxa"/>
          </w:tcPr>
          <w:p w14:paraId="7314AF3E" w14:textId="2FF05CAF" w:rsidR="00DB20C4" w:rsidRDefault="00DB20C4" w:rsidP="00EC171E">
            <w:pPr>
              <w:rPr>
                <w:rFonts w:ascii="OCR A Extended" w:hAnsi="OCR A Extended"/>
              </w:rPr>
            </w:pPr>
            <w:r>
              <w:rPr>
                <w:rFonts w:ascii="OCR A Extended" w:hAnsi="OCR A Extended"/>
              </w:rPr>
              <w:t>ANY</w:t>
            </w:r>
          </w:p>
        </w:tc>
        <w:tc>
          <w:tcPr>
            <w:tcW w:w="867" w:type="dxa"/>
          </w:tcPr>
          <w:p w14:paraId="7B93D0D6" w14:textId="6407C43E" w:rsidR="00DB20C4" w:rsidRDefault="00DB20C4" w:rsidP="00EC171E">
            <w:pPr>
              <w:rPr>
                <w:rFonts w:ascii="OCR A Extended" w:hAnsi="OCR A Extended"/>
              </w:rPr>
            </w:pPr>
            <w:r>
              <w:rPr>
                <w:rFonts w:ascii="OCR A Extended" w:hAnsi="OCR A Extended"/>
              </w:rPr>
              <w:t>ANY</w:t>
            </w:r>
          </w:p>
        </w:tc>
        <w:tc>
          <w:tcPr>
            <w:tcW w:w="1568" w:type="dxa"/>
          </w:tcPr>
          <w:p w14:paraId="70BF908F" w14:textId="50A15C00" w:rsidR="00DB20C4" w:rsidRDefault="00DB20C4" w:rsidP="00EC171E">
            <w:pPr>
              <w:rPr>
                <w:rFonts w:ascii="OCR A Extended" w:hAnsi="OCR A Extended"/>
              </w:rPr>
            </w:pPr>
            <w:r>
              <w:rPr>
                <w:rFonts w:ascii="OCR A Extended" w:hAnsi="OCR A Extended"/>
              </w:rPr>
              <w:t>ALLOW</w:t>
            </w:r>
          </w:p>
        </w:tc>
        <w:tc>
          <w:tcPr>
            <w:tcW w:w="579" w:type="dxa"/>
          </w:tcPr>
          <w:p w14:paraId="2D032524" w14:textId="77777777" w:rsidR="00DB20C4" w:rsidRDefault="00DB20C4" w:rsidP="00EC171E">
            <w:pPr>
              <w:rPr>
                <w:rFonts w:ascii="OCR A Extended" w:hAnsi="OCR A Extended"/>
              </w:rPr>
            </w:pPr>
          </w:p>
        </w:tc>
      </w:tr>
      <w:tr w:rsidR="00DD5F97" w14:paraId="01B79F5F" w14:textId="77777777" w:rsidTr="00DB20C4">
        <w:tc>
          <w:tcPr>
            <w:tcW w:w="2078" w:type="dxa"/>
          </w:tcPr>
          <w:p w14:paraId="23C85C96" w14:textId="31F15890" w:rsidR="00DD5F97" w:rsidRDefault="00DD5F97" w:rsidP="00EC171E">
            <w:pPr>
              <w:rPr>
                <w:rFonts w:ascii="OCR A Extended" w:hAnsi="OCR A Extended"/>
              </w:rPr>
            </w:pPr>
            <w:r>
              <w:rPr>
                <w:rFonts w:ascii="OCR A Extended" w:hAnsi="OCR A Extended"/>
              </w:rPr>
              <w:t>172.16.16.0/24</w:t>
            </w:r>
          </w:p>
        </w:tc>
        <w:tc>
          <w:tcPr>
            <w:tcW w:w="2210" w:type="dxa"/>
          </w:tcPr>
          <w:p w14:paraId="5894A08F" w14:textId="58894D04" w:rsidR="00DD5F97" w:rsidRDefault="00DD5F97" w:rsidP="00EC171E">
            <w:pPr>
              <w:rPr>
                <w:rFonts w:ascii="OCR A Extended" w:hAnsi="OCR A Extended"/>
              </w:rPr>
            </w:pPr>
            <w:r>
              <w:rPr>
                <w:rFonts w:ascii="OCR A Extended" w:hAnsi="OCR A Extended"/>
              </w:rPr>
              <w:t>172.16.240.0/24</w:t>
            </w:r>
          </w:p>
        </w:tc>
        <w:tc>
          <w:tcPr>
            <w:tcW w:w="1334" w:type="dxa"/>
          </w:tcPr>
          <w:p w14:paraId="58E08562" w14:textId="2FD80B22" w:rsidR="00DD5F97" w:rsidRDefault="00DD5F97" w:rsidP="00EC171E">
            <w:pPr>
              <w:rPr>
                <w:rFonts w:ascii="OCR A Extended" w:hAnsi="OCR A Extended"/>
              </w:rPr>
            </w:pPr>
            <w:r>
              <w:rPr>
                <w:rFonts w:ascii="OCR A Extended" w:hAnsi="OCR A Extended"/>
              </w:rPr>
              <w:t>ANY</w:t>
            </w:r>
          </w:p>
        </w:tc>
        <w:tc>
          <w:tcPr>
            <w:tcW w:w="867" w:type="dxa"/>
          </w:tcPr>
          <w:p w14:paraId="3869EEF9" w14:textId="0AAE1E16" w:rsidR="00DD5F97" w:rsidRDefault="00DD5F97" w:rsidP="00EC171E">
            <w:pPr>
              <w:rPr>
                <w:rFonts w:ascii="OCR A Extended" w:hAnsi="OCR A Extended"/>
              </w:rPr>
            </w:pPr>
            <w:r>
              <w:rPr>
                <w:rFonts w:ascii="OCR A Extended" w:hAnsi="OCR A Extended"/>
              </w:rPr>
              <w:t>ANY</w:t>
            </w:r>
          </w:p>
        </w:tc>
        <w:tc>
          <w:tcPr>
            <w:tcW w:w="1568" w:type="dxa"/>
          </w:tcPr>
          <w:p w14:paraId="53018F49" w14:textId="3C3A1F43" w:rsidR="00DD5F97" w:rsidRDefault="00DD5F97" w:rsidP="00EC171E">
            <w:pPr>
              <w:rPr>
                <w:rFonts w:ascii="OCR A Extended" w:hAnsi="OCR A Extended"/>
              </w:rPr>
            </w:pPr>
            <w:r>
              <w:rPr>
                <w:rFonts w:ascii="OCR A Extended" w:hAnsi="OCR A Extended"/>
              </w:rPr>
              <w:t>ALLOW</w:t>
            </w:r>
          </w:p>
        </w:tc>
        <w:tc>
          <w:tcPr>
            <w:tcW w:w="579" w:type="dxa"/>
          </w:tcPr>
          <w:p w14:paraId="7DE2D2A2" w14:textId="77777777" w:rsidR="00DD5F97" w:rsidRDefault="00DD5F97" w:rsidP="00EC171E">
            <w:pPr>
              <w:rPr>
                <w:rFonts w:ascii="OCR A Extended" w:hAnsi="OCR A Extended"/>
              </w:rPr>
            </w:pPr>
          </w:p>
        </w:tc>
      </w:tr>
      <w:tr w:rsidR="00DD5F97" w14:paraId="6D837458" w14:textId="77777777" w:rsidTr="00DB20C4">
        <w:tc>
          <w:tcPr>
            <w:tcW w:w="2078" w:type="dxa"/>
          </w:tcPr>
          <w:p w14:paraId="306D2E38" w14:textId="13B7CB2E" w:rsidR="00DD5F97" w:rsidRDefault="00DD5F97" w:rsidP="00EC171E">
            <w:pPr>
              <w:rPr>
                <w:rFonts w:ascii="OCR A Extended" w:hAnsi="OCR A Extended"/>
              </w:rPr>
            </w:pPr>
            <w:r>
              <w:rPr>
                <w:rFonts w:ascii="OCR A Extended" w:hAnsi="OCR A Extended"/>
              </w:rPr>
              <w:t>172.16.16.0/24</w:t>
            </w:r>
          </w:p>
        </w:tc>
        <w:tc>
          <w:tcPr>
            <w:tcW w:w="2210" w:type="dxa"/>
          </w:tcPr>
          <w:p w14:paraId="6792EEB6" w14:textId="4B5E93BC" w:rsidR="00DD5F97" w:rsidRDefault="00DD5F97" w:rsidP="00EC171E">
            <w:pPr>
              <w:rPr>
                <w:rFonts w:ascii="OCR A Extended" w:hAnsi="OCR A Extended"/>
              </w:rPr>
            </w:pPr>
            <w:r>
              <w:rPr>
                <w:rFonts w:ascii="OCR A Extended" w:hAnsi="OCR A Extended"/>
              </w:rPr>
              <w:t>172.16.18.0/24</w:t>
            </w:r>
          </w:p>
        </w:tc>
        <w:tc>
          <w:tcPr>
            <w:tcW w:w="1334" w:type="dxa"/>
          </w:tcPr>
          <w:p w14:paraId="0ADCAA31" w14:textId="7E766C6C" w:rsidR="00DD5F97" w:rsidRDefault="00DD5F97" w:rsidP="00EC171E">
            <w:pPr>
              <w:rPr>
                <w:rFonts w:ascii="OCR A Extended" w:hAnsi="OCR A Extended"/>
              </w:rPr>
            </w:pPr>
            <w:r>
              <w:rPr>
                <w:rFonts w:ascii="OCR A Extended" w:hAnsi="OCR A Extended"/>
              </w:rPr>
              <w:t>RDP</w:t>
            </w:r>
          </w:p>
        </w:tc>
        <w:tc>
          <w:tcPr>
            <w:tcW w:w="867" w:type="dxa"/>
          </w:tcPr>
          <w:p w14:paraId="4E79C6C2" w14:textId="32E239B8" w:rsidR="00DD5F97" w:rsidRDefault="00DD5F97" w:rsidP="00EC171E">
            <w:pPr>
              <w:rPr>
                <w:rFonts w:ascii="OCR A Extended" w:hAnsi="OCR A Extended"/>
              </w:rPr>
            </w:pPr>
            <w:r>
              <w:rPr>
                <w:rFonts w:ascii="OCR A Extended" w:hAnsi="OCR A Extended"/>
              </w:rPr>
              <w:t>3389</w:t>
            </w:r>
          </w:p>
        </w:tc>
        <w:tc>
          <w:tcPr>
            <w:tcW w:w="1568" w:type="dxa"/>
          </w:tcPr>
          <w:p w14:paraId="30CAD9B8" w14:textId="2B247BF0" w:rsidR="00DD5F97" w:rsidRDefault="00DD5F97" w:rsidP="00EC171E">
            <w:pPr>
              <w:rPr>
                <w:rFonts w:ascii="OCR A Extended" w:hAnsi="OCR A Extended"/>
              </w:rPr>
            </w:pPr>
            <w:r>
              <w:rPr>
                <w:rFonts w:ascii="OCR A Extended" w:hAnsi="OCR A Extended"/>
              </w:rPr>
              <w:t>ALLOW</w:t>
            </w:r>
          </w:p>
        </w:tc>
        <w:tc>
          <w:tcPr>
            <w:tcW w:w="579" w:type="dxa"/>
          </w:tcPr>
          <w:p w14:paraId="710F2821" w14:textId="77777777" w:rsidR="00DD5F97" w:rsidRDefault="00DD5F97" w:rsidP="00EC171E">
            <w:pPr>
              <w:rPr>
                <w:rFonts w:ascii="OCR A Extended" w:hAnsi="OCR A Extended"/>
              </w:rPr>
            </w:pPr>
          </w:p>
        </w:tc>
      </w:tr>
      <w:tr w:rsidR="00DD5F97" w14:paraId="06256CBD" w14:textId="77777777" w:rsidTr="00DB20C4">
        <w:tc>
          <w:tcPr>
            <w:tcW w:w="2078" w:type="dxa"/>
          </w:tcPr>
          <w:p w14:paraId="095DAC44" w14:textId="3029906E" w:rsidR="00DD5F97" w:rsidRDefault="00DD5F97" w:rsidP="00EC171E">
            <w:pPr>
              <w:rPr>
                <w:rFonts w:ascii="OCR A Extended" w:hAnsi="OCR A Extended"/>
              </w:rPr>
            </w:pPr>
            <w:r>
              <w:rPr>
                <w:rFonts w:ascii="OCR A Extended" w:hAnsi="OCR A Extended"/>
              </w:rPr>
              <w:t>172.16.16.0/24</w:t>
            </w:r>
          </w:p>
        </w:tc>
        <w:tc>
          <w:tcPr>
            <w:tcW w:w="2210" w:type="dxa"/>
          </w:tcPr>
          <w:p w14:paraId="69A67349" w14:textId="323A78D4" w:rsidR="00DD5F97" w:rsidRDefault="00DD5F97" w:rsidP="00EC171E">
            <w:pPr>
              <w:rPr>
                <w:rFonts w:ascii="OCR A Extended" w:hAnsi="OCR A Extended"/>
              </w:rPr>
            </w:pPr>
            <w:r>
              <w:rPr>
                <w:rFonts w:ascii="OCR A Extended" w:hAnsi="OCR A Extended"/>
              </w:rPr>
              <w:t>172.16.18.0/24</w:t>
            </w:r>
          </w:p>
        </w:tc>
        <w:tc>
          <w:tcPr>
            <w:tcW w:w="1334" w:type="dxa"/>
          </w:tcPr>
          <w:p w14:paraId="31A19568" w14:textId="746DD1BA" w:rsidR="00DD5F97" w:rsidRDefault="00DD5F97" w:rsidP="00EC171E">
            <w:pPr>
              <w:rPr>
                <w:rFonts w:ascii="OCR A Extended" w:hAnsi="OCR A Extended"/>
              </w:rPr>
            </w:pPr>
            <w:r>
              <w:rPr>
                <w:rFonts w:ascii="OCR A Extended" w:hAnsi="OCR A Extended"/>
              </w:rPr>
              <w:t>SSH</w:t>
            </w:r>
          </w:p>
        </w:tc>
        <w:tc>
          <w:tcPr>
            <w:tcW w:w="867" w:type="dxa"/>
          </w:tcPr>
          <w:p w14:paraId="1EED811D" w14:textId="7405EECF" w:rsidR="00DD5F97" w:rsidRDefault="00DD5F97" w:rsidP="00EC171E">
            <w:pPr>
              <w:rPr>
                <w:rFonts w:ascii="OCR A Extended" w:hAnsi="OCR A Extended"/>
              </w:rPr>
            </w:pPr>
            <w:r>
              <w:rPr>
                <w:rFonts w:ascii="OCR A Extended" w:hAnsi="OCR A Extended"/>
              </w:rPr>
              <w:t>22</w:t>
            </w:r>
          </w:p>
        </w:tc>
        <w:tc>
          <w:tcPr>
            <w:tcW w:w="1568" w:type="dxa"/>
          </w:tcPr>
          <w:p w14:paraId="187EF035" w14:textId="182682C8" w:rsidR="00DD5F97" w:rsidRDefault="00DD5F97" w:rsidP="00EC171E">
            <w:pPr>
              <w:rPr>
                <w:rFonts w:ascii="OCR A Extended" w:hAnsi="OCR A Extended"/>
              </w:rPr>
            </w:pPr>
            <w:r>
              <w:rPr>
                <w:rFonts w:ascii="OCR A Extended" w:hAnsi="OCR A Extended"/>
              </w:rPr>
              <w:t>ALLOW</w:t>
            </w:r>
          </w:p>
        </w:tc>
        <w:tc>
          <w:tcPr>
            <w:tcW w:w="579" w:type="dxa"/>
          </w:tcPr>
          <w:p w14:paraId="58D1DD58" w14:textId="77777777" w:rsidR="00DD5F97" w:rsidRDefault="00DD5F97" w:rsidP="00EC171E">
            <w:pPr>
              <w:rPr>
                <w:rFonts w:ascii="OCR A Extended" w:hAnsi="OCR A Extended"/>
              </w:rPr>
            </w:pPr>
          </w:p>
        </w:tc>
      </w:tr>
      <w:tr w:rsidR="00DD5F97" w14:paraId="6F9BE1D1" w14:textId="77777777" w:rsidTr="00DB20C4">
        <w:tc>
          <w:tcPr>
            <w:tcW w:w="2078" w:type="dxa"/>
          </w:tcPr>
          <w:p w14:paraId="6D07515B" w14:textId="404DA152" w:rsidR="00DD5F97" w:rsidRDefault="00916842" w:rsidP="00EC171E">
            <w:pPr>
              <w:rPr>
                <w:rFonts w:ascii="OCR A Extended" w:hAnsi="OCR A Extended"/>
              </w:rPr>
            </w:pPr>
            <w:r>
              <w:rPr>
                <w:rFonts w:ascii="OCR A Extended" w:hAnsi="OCR A Extended"/>
              </w:rPr>
              <w:t>172.16.16.0/24</w:t>
            </w:r>
          </w:p>
        </w:tc>
        <w:tc>
          <w:tcPr>
            <w:tcW w:w="2210" w:type="dxa"/>
          </w:tcPr>
          <w:p w14:paraId="4CC90090" w14:textId="2AE3B0DE" w:rsidR="00DD5F97" w:rsidRDefault="00916842" w:rsidP="00EC171E">
            <w:pPr>
              <w:rPr>
                <w:rFonts w:ascii="OCR A Extended" w:hAnsi="OCR A Extended"/>
              </w:rPr>
            </w:pPr>
            <w:r>
              <w:rPr>
                <w:rFonts w:ascii="OCR A Extended" w:hAnsi="OCR A Extended"/>
              </w:rPr>
              <w:t>172.16.18.0/24</w:t>
            </w:r>
          </w:p>
        </w:tc>
        <w:tc>
          <w:tcPr>
            <w:tcW w:w="1334" w:type="dxa"/>
          </w:tcPr>
          <w:p w14:paraId="56277724" w14:textId="512958DF" w:rsidR="00DD5F97" w:rsidRDefault="00916842" w:rsidP="00EC171E">
            <w:pPr>
              <w:rPr>
                <w:rFonts w:ascii="OCR A Extended" w:hAnsi="OCR A Extended"/>
              </w:rPr>
            </w:pPr>
            <w:r>
              <w:rPr>
                <w:rFonts w:ascii="OCR A Extended" w:hAnsi="OCR A Extended"/>
              </w:rPr>
              <w:t>ARPA</w:t>
            </w:r>
          </w:p>
        </w:tc>
        <w:tc>
          <w:tcPr>
            <w:tcW w:w="867" w:type="dxa"/>
          </w:tcPr>
          <w:p w14:paraId="43129052" w14:textId="3FF28F55" w:rsidR="00DD5F97" w:rsidRDefault="00916842" w:rsidP="00EC171E">
            <w:pPr>
              <w:rPr>
                <w:rFonts w:ascii="OCR A Extended" w:hAnsi="OCR A Extended"/>
              </w:rPr>
            </w:pPr>
            <w:r>
              <w:rPr>
                <w:rFonts w:ascii="OCR A Extended" w:hAnsi="OCR A Extended"/>
              </w:rPr>
              <w:t>42</w:t>
            </w:r>
          </w:p>
        </w:tc>
        <w:tc>
          <w:tcPr>
            <w:tcW w:w="1568" w:type="dxa"/>
          </w:tcPr>
          <w:p w14:paraId="3A377760" w14:textId="490991D0" w:rsidR="00DD5F97" w:rsidRDefault="00916842" w:rsidP="00EC171E">
            <w:pPr>
              <w:rPr>
                <w:rFonts w:ascii="OCR A Extended" w:hAnsi="OCR A Extended"/>
              </w:rPr>
            </w:pPr>
            <w:r>
              <w:rPr>
                <w:rFonts w:ascii="OCR A Extended" w:hAnsi="OCR A Extended"/>
              </w:rPr>
              <w:t>ALLOW</w:t>
            </w:r>
          </w:p>
        </w:tc>
        <w:tc>
          <w:tcPr>
            <w:tcW w:w="579" w:type="dxa"/>
          </w:tcPr>
          <w:p w14:paraId="7CEB72B1" w14:textId="77777777" w:rsidR="00DD5F97" w:rsidRDefault="00DD5F97" w:rsidP="00EC171E">
            <w:pPr>
              <w:rPr>
                <w:rFonts w:ascii="OCR A Extended" w:hAnsi="OCR A Extended"/>
              </w:rPr>
            </w:pPr>
          </w:p>
        </w:tc>
      </w:tr>
    </w:tbl>
    <w:p w14:paraId="136FD050" w14:textId="77777777" w:rsidR="00EC171E" w:rsidRPr="00EC171E" w:rsidRDefault="00EC171E" w:rsidP="00EC171E">
      <w:pPr>
        <w:rPr>
          <w:rFonts w:ascii="OCR A Extended" w:hAnsi="OCR A Extended"/>
        </w:rPr>
      </w:pPr>
    </w:p>
    <w:p w14:paraId="164FE12A" w14:textId="77777777" w:rsidR="00EC171E" w:rsidRPr="00EC171E" w:rsidRDefault="00EC171E" w:rsidP="00EC171E">
      <w:pPr>
        <w:rPr>
          <w:rFonts w:ascii="OCR A Extended" w:hAnsi="OCR A Extended"/>
        </w:rPr>
      </w:pPr>
    </w:p>
    <w:p w14:paraId="2CDACEF3" w14:textId="3C33E2DA" w:rsidR="00223707" w:rsidRPr="00EC171E" w:rsidRDefault="00223707" w:rsidP="00223707">
      <w:pPr>
        <w:rPr>
          <w:rFonts w:ascii="OCR A Extended" w:hAnsi="OCR A Extended"/>
        </w:rPr>
      </w:pPr>
    </w:p>
    <w:p w14:paraId="171CDA09" w14:textId="77777777" w:rsidR="00791EAD" w:rsidRPr="00EC171E" w:rsidRDefault="00791EAD" w:rsidP="00223707">
      <w:pPr>
        <w:rPr>
          <w:rFonts w:ascii="OCR A Extended" w:hAnsi="OCR A Extended"/>
        </w:rPr>
        <w:sectPr w:rsidR="00791EAD" w:rsidRPr="00EC171E" w:rsidSect="004A39CD">
          <w:headerReference w:type="default" r:id="rId24"/>
          <w:footerReference w:type="default" r:id="rId25"/>
          <w:pgSz w:w="11906" w:h="16838"/>
          <w:pgMar w:top="2127" w:right="1843" w:bottom="2694" w:left="1417" w:header="708" w:footer="708" w:gutter="0"/>
          <w:cols w:space="708"/>
          <w:docGrid w:linePitch="360"/>
        </w:sectPr>
      </w:pPr>
    </w:p>
    <w:p w14:paraId="3E6F93E6" w14:textId="1F9482FC" w:rsidR="00223707" w:rsidRPr="00EC171E" w:rsidRDefault="00223707" w:rsidP="00223707">
      <w:pPr>
        <w:pStyle w:val="berschrift2"/>
      </w:pPr>
      <w:bookmarkStart w:id="18" w:name="_Toc149238743"/>
      <w:r w:rsidRPr="00EC171E">
        <w:lastRenderedPageBreak/>
        <w:t>Backupkonzept</w:t>
      </w:r>
      <w:bookmarkEnd w:id="18"/>
    </w:p>
    <w:p w14:paraId="60BCFC39" w14:textId="0322F140" w:rsidR="00791EAD" w:rsidRPr="00EC171E" w:rsidRDefault="00791EAD" w:rsidP="00223707">
      <w:pPr>
        <w:rPr>
          <w:rFonts w:ascii="OCR A Extended" w:hAnsi="OCR A Extended"/>
        </w:rPr>
      </w:pPr>
    </w:p>
    <w:p w14:paraId="2D35FAAA" w14:textId="1F71BE70" w:rsidR="00791EAD" w:rsidRPr="00EC171E" w:rsidRDefault="003503C7">
      <w:pPr>
        <w:rPr>
          <w:rFonts w:ascii="OCR A Extended" w:hAnsi="OCR A Extended"/>
        </w:rPr>
      </w:pPr>
      <w:r w:rsidRPr="00EC171E">
        <w:rPr>
          <w:rFonts w:ascii="OCR A Extended" w:hAnsi="OCR A Extended"/>
          <w:noProof/>
        </w:rPr>
        <w:drawing>
          <wp:anchor distT="0" distB="0" distL="114300" distR="114300" simplePos="0" relativeHeight="251700224" behindDoc="0" locked="0" layoutInCell="1" allowOverlap="1" wp14:anchorId="0CE73F04" wp14:editId="2B39FE19">
            <wp:simplePos x="0" y="0"/>
            <wp:positionH relativeFrom="column">
              <wp:posOffset>-975404</wp:posOffset>
            </wp:positionH>
            <wp:positionV relativeFrom="paragraph">
              <wp:posOffset>492760</wp:posOffset>
            </wp:positionV>
            <wp:extent cx="9836785" cy="3352800"/>
            <wp:effectExtent l="0" t="0" r="0" b="0"/>
            <wp:wrapSquare wrapText="bothSides"/>
            <wp:docPr id="167867208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836785"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791EAD" w:rsidRPr="00EC171E">
        <w:rPr>
          <w:rFonts w:ascii="OCR A Extended" w:hAnsi="OCR A Extended"/>
        </w:rPr>
        <w:br w:type="page"/>
      </w:r>
    </w:p>
    <w:p w14:paraId="7A5B3F16" w14:textId="77777777" w:rsidR="003626C1" w:rsidRPr="00EC171E" w:rsidRDefault="00577187">
      <w:pPr>
        <w:rPr>
          <w:rFonts w:ascii="OCR A Extended" w:hAnsi="OCR A Extended"/>
        </w:rPr>
        <w:sectPr w:rsidR="003626C1" w:rsidRPr="00EC171E" w:rsidSect="00791EAD">
          <w:headerReference w:type="default" r:id="rId27"/>
          <w:footerReference w:type="default" r:id="rId28"/>
          <w:pgSz w:w="16838" w:h="11906" w:orient="landscape"/>
          <w:pgMar w:top="1843" w:right="2694" w:bottom="1417" w:left="2127" w:header="708" w:footer="443" w:gutter="0"/>
          <w:cols w:space="708"/>
          <w:docGrid w:linePitch="360"/>
        </w:sectPr>
      </w:pPr>
      <w:r w:rsidRPr="00EC171E">
        <w:rPr>
          <w:rFonts w:ascii="OCR A Extended" w:hAnsi="OCR A Extended"/>
          <w:noProof/>
        </w:rPr>
        <w:lastRenderedPageBreak/>
        <w:drawing>
          <wp:anchor distT="0" distB="0" distL="114300" distR="114300" simplePos="0" relativeHeight="251699200" behindDoc="0" locked="0" layoutInCell="1" allowOverlap="1" wp14:anchorId="64D7E6D1" wp14:editId="501DBF6B">
            <wp:simplePos x="0" y="0"/>
            <wp:positionH relativeFrom="page">
              <wp:align>center</wp:align>
            </wp:positionH>
            <wp:positionV relativeFrom="paragraph">
              <wp:posOffset>936242</wp:posOffset>
            </wp:positionV>
            <wp:extent cx="9700895" cy="3061970"/>
            <wp:effectExtent l="0" t="0" r="0" b="5080"/>
            <wp:wrapSquare wrapText="bothSides"/>
            <wp:docPr id="1332097292" name="Grafik 1332097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00895" cy="30619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171E">
        <w:rPr>
          <w:rFonts w:ascii="OCR A Extended" w:hAnsi="OCR A Extended"/>
        </w:rPr>
        <w:br w:type="page"/>
      </w:r>
    </w:p>
    <w:p w14:paraId="1F52D253" w14:textId="54A934CB" w:rsidR="00577187" w:rsidRPr="00EC171E" w:rsidRDefault="00577187">
      <w:pPr>
        <w:rPr>
          <w:rFonts w:ascii="OCR A Extended" w:hAnsi="OCR A Extended"/>
        </w:rPr>
      </w:pPr>
    </w:p>
    <w:p w14:paraId="23F29FD9" w14:textId="6A28D3E8" w:rsidR="00223707" w:rsidRPr="00EC171E" w:rsidRDefault="00223707" w:rsidP="00223707">
      <w:pPr>
        <w:rPr>
          <w:rFonts w:ascii="OCR A Extended" w:hAnsi="OCR A Extended"/>
        </w:rPr>
      </w:pPr>
    </w:p>
    <w:p w14:paraId="1D9757C0" w14:textId="33E30E8C" w:rsidR="00223707" w:rsidRPr="00EC171E" w:rsidRDefault="00223707" w:rsidP="00223707">
      <w:pPr>
        <w:pStyle w:val="berschrift2"/>
      </w:pPr>
      <w:bookmarkStart w:id="19" w:name="_Toc149238744"/>
      <w:r w:rsidRPr="00EC171E">
        <w:t>Zugriffskonzept</w:t>
      </w:r>
      <w:bookmarkEnd w:id="19"/>
    </w:p>
    <w:tbl>
      <w:tblPr>
        <w:tblW w:w="9721" w:type="dxa"/>
        <w:tblCellMar>
          <w:left w:w="70" w:type="dxa"/>
          <w:right w:w="70" w:type="dxa"/>
        </w:tblCellMar>
        <w:tblLook w:val="04A0" w:firstRow="1" w:lastRow="0" w:firstColumn="1" w:lastColumn="0" w:noHBand="0" w:noVBand="1"/>
      </w:tblPr>
      <w:tblGrid>
        <w:gridCol w:w="1107"/>
        <w:gridCol w:w="914"/>
        <w:gridCol w:w="920"/>
        <w:gridCol w:w="2157"/>
        <w:gridCol w:w="1183"/>
        <w:gridCol w:w="430"/>
        <w:gridCol w:w="430"/>
        <w:gridCol w:w="430"/>
        <w:gridCol w:w="430"/>
        <w:gridCol w:w="430"/>
        <w:gridCol w:w="430"/>
        <w:gridCol w:w="430"/>
        <w:gridCol w:w="430"/>
      </w:tblGrid>
      <w:tr w:rsidR="00216CBF" w:rsidRPr="00216CBF" w14:paraId="069E4550" w14:textId="77777777" w:rsidTr="00A35D48">
        <w:trPr>
          <w:trHeight w:val="2610"/>
        </w:trPr>
        <w:tc>
          <w:tcPr>
            <w:tcW w:w="1107"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44F92FD9" w14:textId="77777777" w:rsidR="00216CBF" w:rsidRPr="00216CBF" w:rsidRDefault="00216CBF" w:rsidP="00216CBF">
            <w:pPr>
              <w:spacing w:after="0" w:line="240" w:lineRule="auto"/>
              <w:rPr>
                <w:rFonts w:ascii="OCR A Extended" w:eastAsia="Times New Roman" w:hAnsi="OCR A Extended" w:cs="Calibri"/>
                <w:b/>
                <w:bCs/>
                <w:color w:val="000000"/>
                <w:kern w:val="0"/>
                <w:sz w:val="16"/>
                <w:szCs w:val="16"/>
                <w:lang w:eastAsia="de-CH"/>
                <w14:ligatures w14:val="none"/>
              </w:rPr>
            </w:pPr>
            <w:r w:rsidRPr="00216CBF">
              <w:rPr>
                <w:rFonts w:ascii="OCR A Extended" w:eastAsia="Times New Roman" w:hAnsi="OCR A Extended" w:cs="Calibri"/>
                <w:b/>
                <w:bCs/>
                <w:color w:val="000000"/>
                <w:kern w:val="0"/>
                <w:sz w:val="16"/>
                <w:szCs w:val="16"/>
                <w:lang w:eastAsia="de-CH"/>
                <w14:ligatures w14:val="none"/>
              </w:rPr>
              <w:t>Name</w:t>
            </w:r>
          </w:p>
        </w:tc>
        <w:tc>
          <w:tcPr>
            <w:tcW w:w="914" w:type="dxa"/>
            <w:tcBorders>
              <w:top w:val="single" w:sz="4" w:space="0" w:color="auto"/>
              <w:left w:val="nil"/>
              <w:bottom w:val="single" w:sz="4" w:space="0" w:color="auto"/>
              <w:right w:val="single" w:sz="4" w:space="0" w:color="auto"/>
            </w:tcBorders>
            <w:shd w:val="clear" w:color="000000" w:fill="A6A6A6"/>
            <w:noWrap/>
            <w:vAlign w:val="bottom"/>
            <w:hideMark/>
          </w:tcPr>
          <w:p w14:paraId="26AD841B" w14:textId="77777777" w:rsidR="00216CBF" w:rsidRPr="00216CBF" w:rsidRDefault="00216CBF" w:rsidP="00216CBF">
            <w:pPr>
              <w:spacing w:after="0" w:line="240" w:lineRule="auto"/>
              <w:rPr>
                <w:rFonts w:ascii="OCR A Extended" w:eastAsia="Times New Roman" w:hAnsi="OCR A Extended" w:cs="Calibri"/>
                <w:b/>
                <w:bCs/>
                <w:color w:val="000000"/>
                <w:kern w:val="0"/>
                <w:sz w:val="16"/>
                <w:szCs w:val="16"/>
                <w:lang w:eastAsia="de-CH"/>
                <w14:ligatures w14:val="none"/>
              </w:rPr>
            </w:pPr>
            <w:r w:rsidRPr="00216CBF">
              <w:rPr>
                <w:rFonts w:ascii="OCR A Extended" w:eastAsia="Times New Roman" w:hAnsi="OCR A Extended" w:cs="Calibri"/>
                <w:b/>
                <w:bCs/>
                <w:color w:val="000000"/>
                <w:kern w:val="0"/>
                <w:sz w:val="16"/>
                <w:szCs w:val="16"/>
                <w:lang w:eastAsia="de-CH"/>
                <w14:ligatures w14:val="none"/>
              </w:rPr>
              <w:t>Vorname</w:t>
            </w:r>
          </w:p>
        </w:tc>
        <w:tc>
          <w:tcPr>
            <w:tcW w:w="920" w:type="dxa"/>
            <w:tcBorders>
              <w:top w:val="single" w:sz="4" w:space="0" w:color="auto"/>
              <w:left w:val="nil"/>
              <w:bottom w:val="single" w:sz="4" w:space="0" w:color="auto"/>
              <w:right w:val="single" w:sz="4" w:space="0" w:color="auto"/>
            </w:tcBorders>
            <w:shd w:val="clear" w:color="000000" w:fill="A6A6A6"/>
            <w:noWrap/>
            <w:vAlign w:val="bottom"/>
            <w:hideMark/>
          </w:tcPr>
          <w:p w14:paraId="69B1C557" w14:textId="77777777" w:rsidR="00216CBF" w:rsidRPr="00216CBF" w:rsidRDefault="00216CBF" w:rsidP="00216CBF">
            <w:pPr>
              <w:spacing w:after="0" w:line="240" w:lineRule="auto"/>
              <w:rPr>
                <w:rFonts w:ascii="OCR A Extended" w:eastAsia="Times New Roman" w:hAnsi="OCR A Extended" w:cs="Calibri"/>
                <w:b/>
                <w:bCs/>
                <w:color w:val="000000"/>
                <w:kern w:val="0"/>
                <w:sz w:val="16"/>
                <w:szCs w:val="16"/>
                <w:lang w:eastAsia="de-CH"/>
                <w14:ligatures w14:val="none"/>
              </w:rPr>
            </w:pPr>
            <w:r w:rsidRPr="00216CBF">
              <w:rPr>
                <w:rFonts w:ascii="OCR A Extended" w:eastAsia="Times New Roman" w:hAnsi="OCR A Extended" w:cs="Calibri"/>
                <w:b/>
                <w:bCs/>
                <w:color w:val="000000"/>
                <w:kern w:val="0"/>
                <w:sz w:val="16"/>
                <w:szCs w:val="16"/>
                <w:lang w:eastAsia="de-CH"/>
                <w14:ligatures w14:val="none"/>
              </w:rPr>
              <w:t>Username</w:t>
            </w:r>
          </w:p>
        </w:tc>
        <w:tc>
          <w:tcPr>
            <w:tcW w:w="2157" w:type="dxa"/>
            <w:tcBorders>
              <w:top w:val="single" w:sz="4" w:space="0" w:color="auto"/>
              <w:left w:val="nil"/>
              <w:bottom w:val="single" w:sz="4" w:space="0" w:color="auto"/>
              <w:right w:val="single" w:sz="4" w:space="0" w:color="auto"/>
            </w:tcBorders>
            <w:shd w:val="clear" w:color="000000" w:fill="A6A6A6"/>
            <w:noWrap/>
            <w:vAlign w:val="bottom"/>
            <w:hideMark/>
          </w:tcPr>
          <w:p w14:paraId="63EC8A06" w14:textId="77777777" w:rsidR="00216CBF" w:rsidRPr="00216CBF" w:rsidRDefault="00216CBF" w:rsidP="00216CBF">
            <w:pPr>
              <w:spacing w:after="0" w:line="240" w:lineRule="auto"/>
              <w:rPr>
                <w:rFonts w:ascii="OCR A Extended" w:eastAsia="Times New Roman" w:hAnsi="OCR A Extended" w:cs="Calibri"/>
                <w:b/>
                <w:bCs/>
                <w:color w:val="000000"/>
                <w:kern w:val="0"/>
                <w:sz w:val="16"/>
                <w:szCs w:val="16"/>
                <w:lang w:eastAsia="de-CH"/>
                <w14:ligatures w14:val="none"/>
              </w:rPr>
            </w:pPr>
            <w:r w:rsidRPr="00216CBF">
              <w:rPr>
                <w:rFonts w:ascii="OCR A Extended" w:eastAsia="Times New Roman" w:hAnsi="OCR A Extended" w:cs="Calibri"/>
                <w:b/>
                <w:bCs/>
                <w:color w:val="000000"/>
                <w:kern w:val="0"/>
                <w:sz w:val="16"/>
                <w:szCs w:val="16"/>
                <w:lang w:eastAsia="de-CH"/>
                <w14:ligatures w14:val="none"/>
              </w:rPr>
              <w:t>Funktion</w:t>
            </w:r>
          </w:p>
        </w:tc>
        <w:tc>
          <w:tcPr>
            <w:tcW w:w="1183" w:type="dxa"/>
            <w:tcBorders>
              <w:top w:val="single" w:sz="4" w:space="0" w:color="auto"/>
              <w:left w:val="nil"/>
              <w:bottom w:val="single" w:sz="4" w:space="0" w:color="auto"/>
              <w:right w:val="single" w:sz="4" w:space="0" w:color="auto"/>
            </w:tcBorders>
            <w:shd w:val="clear" w:color="000000" w:fill="A6A6A6"/>
            <w:noWrap/>
            <w:vAlign w:val="bottom"/>
            <w:hideMark/>
          </w:tcPr>
          <w:p w14:paraId="0477E5D8" w14:textId="77777777" w:rsidR="00216CBF" w:rsidRPr="00216CBF" w:rsidRDefault="00216CBF" w:rsidP="00216CBF">
            <w:pPr>
              <w:spacing w:after="0" w:line="240" w:lineRule="auto"/>
              <w:rPr>
                <w:rFonts w:ascii="OCR A Extended" w:eastAsia="Times New Roman" w:hAnsi="OCR A Extended" w:cs="Calibri"/>
                <w:b/>
                <w:bCs/>
                <w:color w:val="000000"/>
                <w:kern w:val="0"/>
                <w:sz w:val="16"/>
                <w:szCs w:val="16"/>
                <w:lang w:eastAsia="de-CH"/>
                <w14:ligatures w14:val="none"/>
              </w:rPr>
            </w:pPr>
            <w:r w:rsidRPr="00216CBF">
              <w:rPr>
                <w:rFonts w:ascii="OCR A Extended" w:eastAsia="Times New Roman" w:hAnsi="OCR A Extended" w:cs="Calibri"/>
                <w:b/>
                <w:bCs/>
                <w:color w:val="000000"/>
                <w:kern w:val="0"/>
                <w:sz w:val="16"/>
                <w:szCs w:val="16"/>
                <w:lang w:eastAsia="de-CH"/>
                <w14:ligatures w14:val="none"/>
              </w:rPr>
              <w:t>Gruppe</w:t>
            </w:r>
          </w:p>
        </w:tc>
        <w:tc>
          <w:tcPr>
            <w:tcW w:w="430" w:type="dxa"/>
            <w:tcBorders>
              <w:top w:val="single" w:sz="4" w:space="0" w:color="auto"/>
              <w:left w:val="nil"/>
              <w:bottom w:val="single" w:sz="4" w:space="0" w:color="auto"/>
              <w:right w:val="single" w:sz="4" w:space="0" w:color="auto"/>
            </w:tcBorders>
            <w:shd w:val="clear" w:color="000000" w:fill="A6A6A6"/>
            <w:noWrap/>
            <w:textDirection w:val="btLr"/>
            <w:vAlign w:val="bottom"/>
            <w:hideMark/>
          </w:tcPr>
          <w:p w14:paraId="06B944E5" w14:textId="77777777" w:rsidR="00216CBF" w:rsidRPr="00216CBF" w:rsidRDefault="00216CBF" w:rsidP="00216CBF">
            <w:pPr>
              <w:spacing w:after="0" w:line="240" w:lineRule="auto"/>
              <w:rPr>
                <w:rFonts w:ascii="OCR A Extended" w:eastAsia="Times New Roman" w:hAnsi="OCR A Extended" w:cs="Calibri"/>
                <w:b/>
                <w:bCs/>
                <w:color w:val="000000"/>
                <w:kern w:val="0"/>
                <w:sz w:val="16"/>
                <w:szCs w:val="16"/>
                <w:lang w:eastAsia="de-CH"/>
                <w14:ligatures w14:val="none"/>
              </w:rPr>
            </w:pPr>
            <w:r w:rsidRPr="00216CBF">
              <w:rPr>
                <w:rFonts w:ascii="OCR A Extended" w:eastAsia="Times New Roman" w:hAnsi="OCR A Extended" w:cs="Calibri"/>
                <w:b/>
                <w:bCs/>
                <w:color w:val="000000"/>
                <w:kern w:val="0"/>
                <w:sz w:val="16"/>
                <w:szCs w:val="16"/>
                <w:lang w:eastAsia="de-CH"/>
                <w14:ligatures w14:val="none"/>
              </w:rPr>
              <w:t>01 - Administration</w:t>
            </w:r>
          </w:p>
        </w:tc>
        <w:tc>
          <w:tcPr>
            <w:tcW w:w="430" w:type="dxa"/>
            <w:tcBorders>
              <w:top w:val="single" w:sz="4" w:space="0" w:color="auto"/>
              <w:left w:val="nil"/>
              <w:bottom w:val="single" w:sz="4" w:space="0" w:color="auto"/>
              <w:right w:val="single" w:sz="4" w:space="0" w:color="auto"/>
            </w:tcBorders>
            <w:shd w:val="clear" w:color="000000" w:fill="A6A6A6"/>
            <w:noWrap/>
            <w:textDirection w:val="btLr"/>
            <w:vAlign w:val="bottom"/>
            <w:hideMark/>
          </w:tcPr>
          <w:p w14:paraId="0C94CC3A" w14:textId="77777777" w:rsidR="00216CBF" w:rsidRPr="00216CBF" w:rsidRDefault="00216CBF" w:rsidP="00216CBF">
            <w:pPr>
              <w:spacing w:after="0" w:line="240" w:lineRule="auto"/>
              <w:rPr>
                <w:rFonts w:ascii="OCR A Extended" w:eastAsia="Times New Roman" w:hAnsi="OCR A Extended" w:cs="Calibri"/>
                <w:b/>
                <w:bCs/>
                <w:color w:val="000000"/>
                <w:kern w:val="0"/>
                <w:sz w:val="16"/>
                <w:szCs w:val="16"/>
                <w:lang w:eastAsia="de-CH"/>
                <w14:ligatures w14:val="none"/>
              </w:rPr>
            </w:pPr>
            <w:r w:rsidRPr="00216CBF">
              <w:rPr>
                <w:rFonts w:ascii="OCR A Extended" w:eastAsia="Times New Roman" w:hAnsi="OCR A Extended" w:cs="Calibri"/>
                <w:b/>
                <w:bCs/>
                <w:color w:val="000000"/>
                <w:kern w:val="0"/>
                <w:sz w:val="16"/>
                <w:szCs w:val="16"/>
                <w:lang w:eastAsia="de-CH"/>
                <w14:ligatures w14:val="none"/>
              </w:rPr>
              <w:t>02 - Gruppenlaufwerk</w:t>
            </w:r>
          </w:p>
        </w:tc>
        <w:tc>
          <w:tcPr>
            <w:tcW w:w="430" w:type="dxa"/>
            <w:tcBorders>
              <w:top w:val="single" w:sz="4" w:space="0" w:color="auto"/>
              <w:left w:val="nil"/>
              <w:bottom w:val="single" w:sz="4" w:space="0" w:color="auto"/>
              <w:right w:val="single" w:sz="4" w:space="0" w:color="auto"/>
            </w:tcBorders>
            <w:shd w:val="clear" w:color="000000" w:fill="A6A6A6"/>
            <w:noWrap/>
            <w:textDirection w:val="btLr"/>
            <w:vAlign w:val="bottom"/>
            <w:hideMark/>
          </w:tcPr>
          <w:p w14:paraId="436B880A" w14:textId="77777777" w:rsidR="00216CBF" w:rsidRPr="00216CBF" w:rsidRDefault="00216CBF" w:rsidP="00216CBF">
            <w:pPr>
              <w:spacing w:after="0" w:line="240" w:lineRule="auto"/>
              <w:rPr>
                <w:rFonts w:ascii="OCR A Extended" w:eastAsia="Times New Roman" w:hAnsi="OCR A Extended" w:cs="Calibri"/>
                <w:b/>
                <w:bCs/>
                <w:color w:val="000000"/>
                <w:kern w:val="0"/>
                <w:sz w:val="16"/>
                <w:szCs w:val="16"/>
                <w:lang w:eastAsia="de-CH"/>
                <w14:ligatures w14:val="none"/>
              </w:rPr>
            </w:pPr>
            <w:r w:rsidRPr="00216CBF">
              <w:rPr>
                <w:rFonts w:ascii="OCR A Extended" w:eastAsia="Times New Roman" w:hAnsi="OCR A Extended" w:cs="Calibri"/>
                <w:b/>
                <w:bCs/>
                <w:color w:val="000000"/>
                <w:kern w:val="0"/>
                <w:sz w:val="16"/>
                <w:szCs w:val="16"/>
                <w:lang w:eastAsia="de-CH"/>
                <w14:ligatures w14:val="none"/>
              </w:rPr>
              <w:t>03 - Buchhaltung</w:t>
            </w:r>
          </w:p>
        </w:tc>
        <w:tc>
          <w:tcPr>
            <w:tcW w:w="430" w:type="dxa"/>
            <w:tcBorders>
              <w:top w:val="single" w:sz="4" w:space="0" w:color="auto"/>
              <w:left w:val="nil"/>
              <w:bottom w:val="single" w:sz="4" w:space="0" w:color="auto"/>
              <w:right w:val="single" w:sz="4" w:space="0" w:color="auto"/>
            </w:tcBorders>
            <w:shd w:val="clear" w:color="000000" w:fill="A6A6A6"/>
            <w:noWrap/>
            <w:textDirection w:val="btLr"/>
            <w:vAlign w:val="bottom"/>
            <w:hideMark/>
          </w:tcPr>
          <w:p w14:paraId="0F4EBF9A" w14:textId="77777777" w:rsidR="00216CBF" w:rsidRPr="00216CBF" w:rsidRDefault="00216CBF" w:rsidP="00216CBF">
            <w:pPr>
              <w:spacing w:after="0" w:line="240" w:lineRule="auto"/>
              <w:rPr>
                <w:rFonts w:ascii="OCR A Extended" w:eastAsia="Times New Roman" w:hAnsi="OCR A Extended" w:cs="Calibri"/>
                <w:b/>
                <w:bCs/>
                <w:color w:val="000000"/>
                <w:kern w:val="0"/>
                <w:sz w:val="16"/>
                <w:szCs w:val="16"/>
                <w:lang w:eastAsia="de-CH"/>
                <w14:ligatures w14:val="none"/>
              </w:rPr>
            </w:pPr>
            <w:r w:rsidRPr="00216CBF">
              <w:rPr>
                <w:rFonts w:ascii="OCR A Extended" w:eastAsia="Times New Roman" w:hAnsi="OCR A Extended" w:cs="Calibri"/>
                <w:b/>
                <w:bCs/>
                <w:color w:val="000000"/>
                <w:kern w:val="0"/>
                <w:sz w:val="16"/>
                <w:szCs w:val="16"/>
                <w:lang w:eastAsia="de-CH"/>
                <w14:ligatures w14:val="none"/>
              </w:rPr>
              <w:t>04 - Personalwesen</w:t>
            </w:r>
          </w:p>
        </w:tc>
        <w:tc>
          <w:tcPr>
            <w:tcW w:w="430" w:type="dxa"/>
            <w:tcBorders>
              <w:top w:val="single" w:sz="4" w:space="0" w:color="auto"/>
              <w:left w:val="nil"/>
              <w:bottom w:val="single" w:sz="4" w:space="0" w:color="auto"/>
              <w:right w:val="single" w:sz="4" w:space="0" w:color="auto"/>
            </w:tcBorders>
            <w:shd w:val="clear" w:color="000000" w:fill="A6A6A6"/>
            <w:noWrap/>
            <w:textDirection w:val="btLr"/>
            <w:vAlign w:val="bottom"/>
            <w:hideMark/>
          </w:tcPr>
          <w:p w14:paraId="5B1933DC" w14:textId="77777777" w:rsidR="00216CBF" w:rsidRPr="00216CBF" w:rsidRDefault="00216CBF" w:rsidP="00216CBF">
            <w:pPr>
              <w:spacing w:after="0" w:line="240" w:lineRule="auto"/>
              <w:rPr>
                <w:rFonts w:ascii="OCR A Extended" w:eastAsia="Times New Roman" w:hAnsi="OCR A Extended" w:cs="Calibri"/>
                <w:b/>
                <w:bCs/>
                <w:color w:val="000000"/>
                <w:kern w:val="0"/>
                <w:sz w:val="16"/>
                <w:szCs w:val="16"/>
                <w:lang w:eastAsia="de-CH"/>
                <w14:ligatures w14:val="none"/>
              </w:rPr>
            </w:pPr>
            <w:r w:rsidRPr="00216CBF">
              <w:rPr>
                <w:rFonts w:ascii="OCR A Extended" w:eastAsia="Times New Roman" w:hAnsi="OCR A Extended" w:cs="Calibri"/>
                <w:b/>
                <w:bCs/>
                <w:color w:val="000000"/>
                <w:kern w:val="0"/>
                <w:sz w:val="16"/>
                <w:szCs w:val="16"/>
                <w:lang w:eastAsia="de-CH"/>
                <w14:ligatures w14:val="none"/>
              </w:rPr>
              <w:t>05 - Geschäftsleitung</w:t>
            </w:r>
          </w:p>
        </w:tc>
        <w:tc>
          <w:tcPr>
            <w:tcW w:w="430" w:type="dxa"/>
            <w:tcBorders>
              <w:top w:val="single" w:sz="4" w:space="0" w:color="auto"/>
              <w:left w:val="nil"/>
              <w:bottom w:val="single" w:sz="4" w:space="0" w:color="auto"/>
              <w:right w:val="single" w:sz="4" w:space="0" w:color="auto"/>
            </w:tcBorders>
            <w:shd w:val="clear" w:color="000000" w:fill="A6A6A6"/>
            <w:noWrap/>
            <w:textDirection w:val="btLr"/>
            <w:vAlign w:val="bottom"/>
            <w:hideMark/>
          </w:tcPr>
          <w:p w14:paraId="70E7729C" w14:textId="77777777" w:rsidR="00216CBF" w:rsidRPr="00216CBF" w:rsidRDefault="00216CBF" w:rsidP="00216CBF">
            <w:pPr>
              <w:spacing w:after="0" w:line="240" w:lineRule="auto"/>
              <w:rPr>
                <w:rFonts w:ascii="OCR A Extended" w:eastAsia="Times New Roman" w:hAnsi="OCR A Extended" w:cs="Calibri"/>
                <w:b/>
                <w:bCs/>
                <w:color w:val="000000"/>
                <w:kern w:val="0"/>
                <w:sz w:val="16"/>
                <w:szCs w:val="16"/>
                <w:lang w:eastAsia="de-CH"/>
                <w14:ligatures w14:val="none"/>
              </w:rPr>
            </w:pPr>
            <w:r w:rsidRPr="00216CBF">
              <w:rPr>
                <w:rFonts w:ascii="OCR A Extended" w:eastAsia="Times New Roman" w:hAnsi="OCR A Extended" w:cs="Calibri"/>
                <w:b/>
                <w:bCs/>
                <w:color w:val="000000"/>
                <w:kern w:val="0"/>
                <w:sz w:val="16"/>
                <w:szCs w:val="16"/>
                <w:lang w:eastAsia="de-CH"/>
                <w14:ligatures w14:val="none"/>
              </w:rPr>
              <w:t>06 - Verkauf</w:t>
            </w:r>
          </w:p>
        </w:tc>
        <w:tc>
          <w:tcPr>
            <w:tcW w:w="430" w:type="dxa"/>
            <w:tcBorders>
              <w:top w:val="single" w:sz="4" w:space="0" w:color="auto"/>
              <w:left w:val="nil"/>
              <w:bottom w:val="single" w:sz="4" w:space="0" w:color="auto"/>
              <w:right w:val="single" w:sz="4" w:space="0" w:color="auto"/>
            </w:tcBorders>
            <w:shd w:val="clear" w:color="000000" w:fill="A6A6A6"/>
            <w:noWrap/>
            <w:textDirection w:val="btLr"/>
            <w:vAlign w:val="bottom"/>
            <w:hideMark/>
          </w:tcPr>
          <w:p w14:paraId="7A24B5E4" w14:textId="77777777" w:rsidR="00216CBF" w:rsidRPr="00216CBF" w:rsidRDefault="00216CBF" w:rsidP="00216CBF">
            <w:pPr>
              <w:spacing w:after="0" w:line="240" w:lineRule="auto"/>
              <w:rPr>
                <w:rFonts w:ascii="OCR A Extended" w:eastAsia="Times New Roman" w:hAnsi="OCR A Extended" w:cs="Calibri"/>
                <w:b/>
                <w:bCs/>
                <w:color w:val="000000"/>
                <w:kern w:val="0"/>
                <w:sz w:val="16"/>
                <w:szCs w:val="16"/>
                <w:lang w:eastAsia="de-CH"/>
                <w14:ligatures w14:val="none"/>
              </w:rPr>
            </w:pPr>
            <w:r w:rsidRPr="00216CBF">
              <w:rPr>
                <w:rFonts w:ascii="OCR A Extended" w:eastAsia="Times New Roman" w:hAnsi="OCR A Extended" w:cs="Calibri"/>
                <w:b/>
                <w:bCs/>
                <w:color w:val="000000"/>
                <w:kern w:val="0"/>
                <w:sz w:val="16"/>
                <w:szCs w:val="16"/>
                <w:lang w:eastAsia="de-CH"/>
                <w14:ligatures w14:val="none"/>
              </w:rPr>
              <w:t>07 - Einkauf</w:t>
            </w:r>
          </w:p>
        </w:tc>
        <w:tc>
          <w:tcPr>
            <w:tcW w:w="430" w:type="dxa"/>
            <w:tcBorders>
              <w:top w:val="single" w:sz="4" w:space="0" w:color="auto"/>
              <w:left w:val="nil"/>
              <w:bottom w:val="single" w:sz="4" w:space="0" w:color="auto"/>
              <w:right w:val="single" w:sz="4" w:space="0" w:color="auto"/>
            </w:tcBorders>
            <w:shd w:val="clear" w:color="000000" w:fill="A6A6A6"/>
            <w:noWrap/>
            <w:textDirection w:val="btLr"/>
            <w:vAlign w:val="bottom"/>
            <w:hideMark/>
          </w:tcPr>
          <w:p w14:paraId="6D62E955" w14:textId="77777777" w:rsidR="00216CBF" w:rsidRPr="00216CBF" w:rsidRDefault="00216CBF" w:rsidP="00216CBF">
            <w:pPr>
              <w:spacing w:after="0" w:line="240" w:lineRule="auto"/>
              <w:rPr>
                <w:rFonts w:ascii="OCR A Extended" w:eastAsia="Times New Roman" w:hAnsi="OCR A Extended" w:cs="Calibri"/>
                <w:b/>
                <w:bCs/>
                <w:color w:val="000000"/>
                <w:kern w:val="0"/>
                <w:sz w:val="16"/>
                <w:szCs w:val="16"/>
                <w:lang w:eastAsia="de-CH"/>
                <w14:ligatures w14:val="none"/>
              </w:rPr>
            </w:pPr>
            <w:r w:rsidRPr="00216CBF">
              <w:rPr>
                <w:rFonts w:ascii="OCR A Extended" w:eastAsia="Times New Roman" w:hAnsi="OCR A Extended" w:cs="Calibri"/>
                <w:b/>
                <w:bCs/>
                <w:color w:val="000000"/>
                <w:kern w:val="0"/>
                <w:sz w:val="16"/>
                <w:szCs w:val="16"/>
                <w:lang w:eastAsia="de-CH"/>
                <w14:ligatures w14:val="none"/>
              </w:rPr>
              <w:t>08 - IT</w:t>
            </w:r>
          </w:p>
        </w:tc>
      </w:tr>
      <w:tr w:rsidR="00EE0334" w:rsidRPr="00216CBF" w14:paraId="14500C44" w14:textId="77777777" w:rsidTr="00A35D48">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00D5C30A"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Hufschmied</w:t>
            </w:r>
          </w:p>
        </w:tc>
        <w:tc>
          <w:tcPr>
            <w:tcW w:w="914" w:type="dxa"/>
            <w:tcBorders>
              <w:top w:val="nil"/>
              <w:left w:val="nil"/>
              <w:bottom w:val="single" w:sz="4" w:space="0" w:color="auto"/>
              <w:right w:val="single" w:sz="4" w:space="0" w:color="auto"/>
            </w:tcBorders>
            <w:shd w:val="clear" w:color="auto" w:fill="auto"/>
            <w:noWrap/>
            <w:vAlign w:val="bottom"/>
            <w:hideMark/>
          </w:tcPr>
          <w:p w14:paraId="23A81A38"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Jackie</w:t>
            </w:r>
          </w:p>
        </w:tc>
        <w:tc>
          <w:tcPr>
            <w:tcW w:w="920" w:type="dxa"/>
            <w:tcBorders>
              <w:top w:val="nil"/>
              <w:left w:val="nil"/>
              <w:bottom w:val="single" w:sz="4" w:space="0" w:color="auto"/>
              <w:right w:val="single" w:sz="4" w:space="0" w:color="auto"/>
            </w:tcBorders>
            <w:shd w:val="clear" w:color="auto" w:fill="auto"/>
            <w:noWrap/>
            <w:vAlign w:val="bottom"/>
            <w:hideMark/>
          </w:tcPr>
          <w:p w14:paraId="0302AA0B" w14:textId="7E7EB95B"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11003</w:t>
            </w:r>
          </w:p>
        </w:tc>
        <w:tc>
          <w:tcPr>
            <w:tcW w:w="2157" w:type="dxa"/>
            <w:tcBorders>
              <w:top w:val="nil"/>
              <w:left w:val="nil"/>
              <w:bottom w:val="single" w:sz="4" w:space="0" w:color="auto"/>
              <w:right w:val="single" w:sz="4" w:space="0" w:color="auto"/>
            </w:tcBorders>
            <w:shd w:val="clear" w:color="auto" w:fill="auto"/>
            <w:noWrap/>
            <w:vAlign w:val="bottom"/>
            <w:hideMark/>
          </w:tcPr>
          <w:p w14:paraId="184222DB"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Buchhaltung</w:t>
            </w:r>
          </w:p>
        </w:tc>
        <w:tc>
          <w:tcPr>
            <w:tcW w:w="1183" w:type="dxa"/>
            <w:tcBorders>
              <w:top w:val="nil"/>
              <w:left w:val="nil"/>
              <w:bottom w:val="single" w:sz="4" w:space="0" w:color="auto"/>
              <w:right w:val="single" w:sz="4" w:space="0" w:color="auto"/>
            </w:tcBorders>
            <w:shd w:val="clear" w:color="auto" w:fill="auto"/>
            <w:noWrap/>
            <w:vAlign w:val="bottom"/>
            <w:hideMark/>
          </w:tcPr>
          <w:p w14:paraId="3C3FE5E5"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03-BH</w:t>
            </w:r>
          </w:p>
        </w:tc>
        <w:tc>
          <w:tcPr>
            <w:tcW w:w="430" w:type="dxa"/>
            <w:tcBorders>
              <w:top w:val="nil"/>
              <w:left w:val="nil"/>
              <w:bottom w:val="single" w:sz="4" w:space="0" w:color="auto"/>
              <w:right w:val="single" w:sz="4" w:space="0" w:color="auto"/>
            </w:tcBorders>
            <w:shd w:val="clear" w:color="auto" w:fill="auto"/>
            <w:noWrap/>
            <w:vAlign w:val="bottom"/>
            <w:hideMark/>
          </w:tcPr>
          <w:p w14:paraId="7A63491C"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4DF8A145"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564FB5B2"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4AFA6181"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027B64AA"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52D17638"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48B11F7B"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4E119A0F"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r>
      <w:tr w:rsidR="00EE0334" w:rsidRPr="00216CBF" w14:paraId="3E4684A0" w14:textId="77777777" w:rsidTr="00A35D48">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5DF345DF"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Morrison</w:t>
            </w:r>
          </w:p>
        </w:tc>
        <w:tc>
          <w:tcPr>
            <w:tcW w:w="914" w:type="dxa"/>
            <w:tcBorders>
              <w:top w:val="nil"/>
              <w:left w:val="nil"/>
              <w:bottom w:val="single" w:sz="4" w:space="0" w:color="auto"/>
              <w:right w:val="single" w:sz="4" w:space="0" w:color="auto"/>
            </w:tcBorders>
            <w:shd w:val="clear" w:color="auto" w:fill="auto"/>
            <w:noWrap/>
            <w:vAlign w:val="bottom"/>
            <w:hideMark/>
          </w:tcPr>
          <w:p w14:paraId="58CC6C8E"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Paula</w:t>
            </w:r>
          </w:p>
        </w:tc>
        <w:tc>
          <w:tcPr>
            <w:tcW w:w="920" w:type="dxa"/>
            <w:tcBorders>
              <w:top w:val="nil"/>
              <w:left w:val="nil"/>
              <w:bottom w:val="single" w:sz="4" w:space="0" w:color="auto"/>
              <w:right w:val="single" w:sz="4" w:space="0" w:color="auto"/>
            </w:tcBorders>
            <w:shd w:val="clear" w:color="auto" w:fill="auto"/>
            <w:noWrap/>
            <w:vAlign w:val="bottom"/>
            <w:hideMark/>
          </w:tcPr>
          <w:p w14:paraId="356D56AF" w14:textId="4EA8987C"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11004</w:t>
            </w:r>
          </w:p>
        </w:tc>
        <w:tc>
          <w:tcPr>
            <w:tcW w:w="2157" w:type="dxa"/>
            <w:tcBorders>
              <w:top w:val="nil"/>
              <w:left w:val="nil"/>
              <w:bottom w:val="single" w:sz="4" w:space="0" w:color="auto"/>
              <w:right w:val="single" w:sz="4" w:space="0" w:color="auto"/>
            </w:tcBorders>
            <w:shd w:val="clear" w:color="auto" w:fill="auto"/>
            <w:noWrap/>
            <w:vAlign w:val="bottom"/>
            <w:hideMark/>
          </w:tcPr>
          <w:p w14:paraId="3EA33BE9"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Buchhaltung / HR</w:t>
            </w:r>
          </w:p>
        </w:tc>
        <w:tc>
          <w:tcPr>
            <w:tcW w:w="1183" w:type="dxa"/>
            <w:tcBorders>
              <w:top w:val="nil"/>
              <w:left w:val="nil"/>
              <w:bottom w:val="single" w:sz="4" w:space="0" w:color="auto"/>
              <w:right w:val="single" w:sz="4" w:space="0" w:color="auto"/>
            </w:tcBorders>
            <w:shd w:val="clear" w:color="auto" w:fill="auto"/>
            <w:noWrap/>
            <w:vAlign w:val="bottom"/>
            <w:hideMark/>
          </w:tcPr>
          <w:p w14:paraId="173E264D"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03-BH, 04-HR</w:t>
            </w:r>
          </w:p>
        </w:tc>
        <w:tc>
          <w:tcPr>
            <w:tcW w:w="430" w:type="dxa"/>
            <w:tcBorders>
              <w:top w:val="nil"/>
              <w:left w:val="nil"/>
              <w:bottom w:val="single" w:sz="4" w:space="0" w:color="auto"/>
              <w:right w:val="single" w:sz="4" w:space="0" w:color="auto"/>
            </w:tcBorders>
            <w:shd w:val="clear" w:color="auto" w:fill="auto"/>
            <w:noWrap/>
            <w:vAlign w:val="bottom"/>
            <w:hideMark/>
          </w:tcPr>
          <w:p w14:paraId="4650047B"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06C8B87B"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5D59F955"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5FBF29FD"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43BAAF45"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6BE2B42B"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7326C81C"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31D7C8FE"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r>
      <w:tr w:rsidR="00EE0334" w:rsidRPr="00216CBF" w14:paraId="0B82803B" w14:textId="77777777" w:rsidTr="00A35D48">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325ACB7D"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Larson</w:t>
            </w:r>
          </w:p>
        </w:tc>
        <w:tc>
          <w:tcPr>
            <w:tcW w:w="914" w:type="dxa"/>
            <w:tcBorders>
              <w:top w:val="nil"/>
              <w:left w:val="nil"/>
              <w:bottom w:val="single" w:sz="4" w:space="0" w:color="auto"/>
              <w:right w:val="single" w:sz="4" w:space="0" w:color="auto"/>
            </w:tcBorders>
            <w:shd w:val="clear" w:color="auto" w:fill="auto"/>
            <w:noWrap/>
            <w:vAlign w:val="bottom"/>
            <w:hideMark/>
          </w:tcPr>
          <w:p w14:paraId="603D3A53"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Josefina</w:t>
            </w:r>
          </w:p>
        </w:tc>
        <w:tc>
          <w:tcPr>
            <w:tcW w:w="920" w:type="dxa"/>
            <w:tcBorders>
              <w:top w:val="nil"/>
              <w:left w:val="nil"/>
              <w:bottom w:val="single" w:sz="4" w:space="0" w:color="auto"/>
              <w:right w:val="single" w:sz="4" w:space="0" w:color="auto"/>
            </w:tcBorders>
            <w:shd w:val="clear" w:color="auto" w:fill="auto"/>
            <w:noWrap/>
            <w:vAlign w:val="bottom"/>
            <w:hideMark/>
          </w:tcPr>
          <w:p w14:paraId="27F359AC" w14:textId="417F8FE8"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11005</w:t>
            </w:r>
          </w:p>
        </w:tc>
        <w:tc>
          <w:tcPr>
            <w:tcW w:w="2157" w:type="dxa"/>
            <w:tcBorders>
              <w:top w:val="nil"/>
              <w:left w:val="nil"/>
              <w:bottom w:val="single" w:sz="4" w:space="0" w:color="auto"/>
              <w:right w:val="single" w:sz="4" w:space="0" w:color="auto"/>
            </w:tcBorders>
            <w:shd w:val="clear" w:color="auto" w:fill="auto"/>
            <w:noWrap/>
            <w:vAlign w:val="bottom"/>
            <w:hideMark/>
          </w:tcPr>
          <w:p w14:paraId="3DC3D4F4"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Einkauf</w:t>
            </w:r>
          </w:p>
        </w:tc>
        <w:tc>
          <w:tcPr>
            <w:tcW w:w="1183" w:type="dxa"/>
            <w:tcBorders>
              <w:top w:val="nil"/>
              <w:left w:val="nil"/>
              <w:bottom w:val="single" w:sz="4" w:space="0" w:color="auto"/>
              <w:right w:val="single" w:sz="4" w:space="0" w:color="auto"/>
            </w:tcBorders>
            <w:shd w:val="clear" w:color="auto" w:fill="auto"/>
            <w:noWrap/>
            <w:vAlign w:val="bottom"/>
            <w:hideMark/>
          </w:tcPr>
          <w:p w14:paraId="1CCD7AB2"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07-EK</w:t>
            </w:r>
          </w:p>
        </w:tc>
        <w:tc>
          <w:tcPr>
            <w:tcW w:w="430" w:type="dxa"/>
            <w:tcBorders>
              <w:top w:val="nil"/>
              <w:left w:val="nil"/>
              <w:bottom w:val="single" w:sz="4" w:space="0" w:color="auto"/>
              <w:right w:val="single" w:sz="4" w:space="0" w:color="auto"/>
            </w:tcBorders>
            <w:shd w:val="clear" w:color="auto" w:fill="auto"/>
            <w:noWrap/>
            <w:vAlign w:val="bottom"/>
            <w:hideMark/>
          </w:tcPr>
          <w:p w14:paraId="11E8C147"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294B86A1"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51788D0D"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18C81F44"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50642AA0"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2DC41B6F"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575D4CF6"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315E58D4"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r>
      <w:tr w:rsidR="00EE0334" w:rsidRPr="00216CBF" w14:paraId="47B105EF" w14:textId="77777777" w:rsidTr="00A35D48">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287E084A"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Meier</w:t>
            </w:r>
          </w:p>
        </w:tc>
        <w:tc>
          <w:tcPr>
            <w:tcW w:w="914" w:type="dxa"/>
            <w:tcBorders>
              <w:top w:val="nil"/>
              <w:left w:val="nil"/>
              <w:bottom w:val="single" w:sz="4" w:space="0" w:color="auto"/>
              <w:right w:val="single" w:sz="4" w:space="0" w:color="auto"/>
            </w:tcBorders>
            <w:shd w:val="clear" w:color="auto" w:fill="auto"/>
            <w:noWrap/>
            <w:vAlign w:val="bottom"/>
            <w:hideMark/>
          </w:tcPr>
          <w:p w14:paraId="0610C2D9"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Jimmie</w:t>
            </w:r>
          </w:p>
        </w:tc>
        <w:tc>
          <w:tcPr>
            <w:tcW w:w="920" w:type="dxa"/>
            <w:tcBorders>
              <w:top w:val="nil"/>
              <w:left w:val="nil"/>
              <w:bottom w:val="single" w:sz="4" w:space="0" w:color="auto"/>
              <w:right w:val="single" w:sz="4" w:space="0" w:color="auto"/>
            </w:tcBorders>
            <w:shd w:val="clear" w:color="auto" w:fill="auto"/>
            <w:noWrap/>
            <w:vAlign w:val="bottom"/>
            <w:hideMark/>
          </w:tcPr>
          <w:p w14:paraId="4C0FA8A4" w14:textId="56305395"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11006</w:t>
            </w:r>
          </w:p>
        </w:tc>
        <w:tc>
          <w:tcPr>
            <w:tcW w:w="2157" w:type="dxa"/>
            <w:tcBorders>
              <w:top w:val="nil"/>
              <w:left w:val="nil"/>
              <w:bottom w:val="single" w:sz="4" w:space="0" w:color="auto"/>
              <w:right w:val="single" w:sz="4" w:space="0" w:color="auto"/>
            </w:tcBorders>
            <w:shd w:val="clear" w:color="auto" w:fill="auto"/>
            <w:noWrap/>
            <w:vAlign w:val="bottom"/>
            <w:hideMark/>
          </w:tcPr>
          <w:p w14:paraId="0FC5830F"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Einkauf</w:t>
            </w:r>
          </w:p>
        </w:tc>
        <w:tc>
          <w:tcPr>
            <w:tcW w:w="1183" w:type="dxa"/>
            <w:tcBorders>
              <w:top w:val="nil"/>
              <w:left w:val="nil"/>
              <w:bottom w:val="single" w:sz="4" w:space="0" w:color="auto"/>
              <w:right w:val="single" w:sz="4" w:space="0" w:color="auto"/>
            </w:tcBorders>
            <w:shd w:val="clear" w:color="auto" w:fill="auto"/>
            <w:noWrap/>
            <w:vAlign w:val="bottom"/>
            <w:hideMark/>
          </w:tcPr>
          <w:p w14:paraId="27418402"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07-EK</w:t>
            </w:r>
          </w:p>
        </w:tc>
        <w:tc>
          <w:tcPr>
            <w:tcW w:w="430" w:type="dxa"/>
            <w:tcBorders>
              <w:top w:val="nil"/>
              <w:left w:val="nil"/>
              <w:bottom w:val="single" w:sz="4" w:space="0" w:color="auto"/>
              <w:right w:val="single" w:sz="4" w:space="0" w:color="auto"/>
            </w:tcBorders>
            <w:shd w:val="clear" w:color="auto" w:fill="auto"/>
            <w:noWrap/>
            <w:vAlign w:val="bottom"/>
            <w:hideMark/>
          </w:tcPr>
          <w:p w14:paraId="177204FD"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0C362399"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14005537"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6BD1CE08"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6ADA0BCE"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4A03C443"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0D8D23DF"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7AA5DA34"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r>
      <w:tr w:rsidR="00EE0334" w:rsidRPr="00216CBF" w14:paraId="17DC683E" w14:textId="77777777" w:rsidTr="00A35D48">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6D3D8434"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proofErr w:type="spellStart"/>
            <w:r w:rsidRPr="00216CBF">
              <w:rPr>
                <w:rFonts w:ascii="OCR A Extended" w:eastAsia="Times New Roman" w:hAnsi="OCR A Extended" w:cs="Calibri"/>
                <w:color w:val="000000"/>
                <w:kern w:val="0"/>
                <w:sz w:val="16"/>
                <w:szCs w:val="16"/>
                <w:lang w:eastAsia="de-CH"/>
                <w14:ligatures w14:val="none"/>
              </w:rPr>
              <w:t>Oriet</w:t>
            </w:r>
            <w:proofErr w:type="spellEnd"/>
          </w:p>
        </w:tc>
        <w:tc>
          <w:tcPr>
            <w:tcW w:w="914" w:type="dxa"/>
            <w:tcBorders>
              <w:top w:val="nil"/>
              <w:left w:val="nil"/>
              <w:bottom w:val="single" w:sz="4" w:space="0" w:color="auto"/>
              <w:right w:val="single" w:sz="4" w:space="0" w:color="auto"/>
            </w:tcBorders>
            <w:shd w:val="clear" w:color="auto" w:fill="auto"/>
            <w:noWrap/>
            <w:vAlign w:val="bottom"/>
            <w:hideMark/>
          </w:tcPr>
          <w:p w14:paraId="6C05ABAF"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Kathleen</w:t>
            </w:r>
          </w:p>
        </w:tc>
        <w:tc>
          <w:tcPr>
            <w:tcW w:w="920" w:type="dxa"/>
            <w:tcBorders>
              <w:top w:val="nil"/>
              <w:left w:val="nil"/>
              <w:bottom w:val="single" w:sz="4" w:space="0" w:color="auto"/>
              <w:right w:val="single" w:sz="4" w:space="0" w:color="auto"/>
            </w:tcBorders>
            <w:shd w:val="clear" w:color="auto" w:fill="auto"/>
            <w:noWrap/>
            <w:vAlign w:val="bottom"/>
            <w:hideMark/>
          </w:tcPr>
          <w:p w14:paraId="30984EE3" w14:textId="75CB60AB"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11007</w:t>
            </w:r>
          </w:p>
        </w:tc>
        <w:tc>
          <w:tcPr>
            <w:tcW w:w="2157" w:type="dxa"/>
            <w:tcBorders>
              <w:top w:val="nil"/>
              <w:left w:val="nil"/>
              <w:bottom w:val="single" w:sz="4" w:space="0" w:color="auto"/>
              <w:right w:val="single" w:sz="4" w:space="0" w:color="auto"/>
            </w:tcBorders>
            <w:shd w:val="clear" w:color="auto" w:fill="auto"/>
            <w:noWrap/>
            <w:vAlign w:val="bottom"/>
            <w:hideMark/>
          </w:tcPr>
          <w:p w14:paraId="5E172D1C"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Einkauf</w:t>
            </w:r>
          </w:p>
        </w:tc>
        <w:tc>
          <w:tcPr>
            <w:tcW w:w="1183" w:type="dxa"/>
            <w:tcBorders>
              <w:top w:val="nil"/>
              <w:left w:val="nil"/>
              <w:bottom w:val="single" w:sz="4" w:space="0" w:color="auto"/>
              <w:right w:val="single" w:sz="4" w:space="0" w:color="auto"/>
            </w:tcBorders>
            <w:shd w:val="clear" w:color="auto" w:fill="auto"/>
            <w:noWrap/>
            <w:vAlign w:val="bottom"/>
            <w:hideMark/>
          </w:tcPr>
          <w:p w14:paraId="3A2A726C"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07-EK</w:t>
            </w:r>
          </w:p>
        </w:tc>
        <w:tc>
          <w:tcPr>
            <w:tcW w:w="430" w:type="dxa"/>
            <w:tcBorders>
              <w:top w:val="nil"/>
              <w:left w:val="nil"/>
              <w:bottom w:val="single" w:sz="4" w:space="0" w:color="auto"/>
              <w:right w:val="single" w:sz="4" w:space="0" w:color="auto"/>
            </w:tcBorders>
            <w:shd w:val="clear" w:color="auto" w:fill="auto"/>
            <w:noWrap/>
            <w:vAlign w:val="bottom"/>
            <w:hideMark/>
          </w:tcPr>
          <w:p w14:paraId="09747E9E"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552A1DA8"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4BC0A0F4"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37EB9233"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63547508"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3A1AB130"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2D0C4CE4"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4BEE811F"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r>
      <w:tr w:rsidR="00EE0334" w:rsidRPr="00216CBF" w14:paraId="41D099C3" w14:textId="77777777" w:rsidTr="00A35D48">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7D97CE2A"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Collins</w:t>
            </w:r>
          </w:p>
        </w:tc>
        <w:tc>
          <w:tcPr>
            <w:tcW w:w="914" w:type="dxa"/>
            <w:tcBorders>
              <w:top w:val="nil"/>
              <w:left w:val="nil"/>
              <w:bottom w:val="single" w:sz="4" w:space="0" w:color="auto"/>
              <w:right w:val="single" w:sz="4" w:space="0" w:color="auto"/>
            </w:tcBorders>
            <w:shd w:val="clear" w:color="auto" w:fill="auto"/>
            <w:noWrap/>
            <w:vAlign w:val="bottom"/>
            <w:hideMark/>
          </w:tcPr>
          <w:p w14:paraId="43CD1193"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Faye</w:t>
            </w:r>
          </w:p>
        </w:tc>
        <w:tc>
          <w:tcPr>
            <w:tcW w:w="920" w:type="dxa"/>
            <w:tcBorders>
              <w:top w:val="nil"/>
              <w:left w:val="nil"/>
              <w:bottom w:val="single" w:sz="4" w:space="0" w:color="auto"/>
              <w:right w:val="single" w:sz="4" w:space="0" w:color="auto"/>
            </w:tcBorders>
            <w:shd w:val="clear" w:color="auto" w:fill="auto"/>
            <w:noWrap/>
            <w:vAlign w:val="bottom"/>
            <w:hideMark/>
          </w:tcPr>
          <w:p w14:paraId="2D281908" w14:textId="74F1732C"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11008</w:t>
            </w:r>
          </w:p>
        </w:tc>
        <w:tc>
          <w:tcPr>
            <w:tcW w:w="2157" w:type="dxa"/>
            <w:tcBorders>
              <w:top w:val="nil"/>
              <w:left w:val="nil"/>
              <w:bottom w:val="single" w:sz="4" w:space="0" w:color="auto"/>
              <w:right w:val="single" w:sz="4" w:space="0" w:color="auto"/>
            </w:tcBorders>
            <w:shd w:val="clear" w:color="auto" w:fill="auto"/>
            <w:noWrap/>
            <w:vAlign w:val="bottom"/>
            <w:hideMark/>
          </w:tcPr>
          <w:p w14:paraId="76551F92"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Einkauf</w:t>
            </w:r>
          </w:p>
        </w:tc>
        <w:tc>
          <w:tcPr>
            <w:tcW w:w="1183" w:type="dxa"/>
            <w:tcBorders>
              <w:top w:val="nil"/>
              <w:left w:val="nil"/>
              <w:bottom w:val="single" w:sz="4" w:space="0" w:color="auto"/>
              <w:right w:val="single" w:sz="4" w:space="0" w:color="auto"/>
            </w:tcBorders>
            <w:shd w:val="clear" w:color="auto" w:fill="auto"/>
            <w:noWrap/>
            <w:vAlign w:val="bottom"/>
            <w:hideMark/>
          </w:tcPr>
          <w:p w14:paraId="3AA911CF"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07-EK</w:t>
            </w:r>
          </w:p>
        </w:tc>
        <w:tc>
          <w:tcPr>
            <w:tcW w:w="430" w:type="dxa"/>
            <w:tcBorders>
              <w:top w:val="nil"/>
              <w:left w:val="nil"/>
              <w:bottom w:val="single" w:sz="4" w:space="0" w:color="auto"/>
              <w:right w:val="single" w:sz="4" w:space="0" w:color="auto"/>
            </w:tcBorders>
            <w:shd w:val="clear" w:color="auto" w:fill="auto"/>
            <w:noWrap/>
            <w:vAlign w:val="bottom"/>
            <w:hideMark/>
          </w:tcPr>
          <w:p w14:paraId="031D1017"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0CFEE653"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29D6B8D3"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2D7D49BD"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3A82B31C"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431E1A64"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74E74EFC"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68CDFF86"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r>
      <w:tr w:rsidR="00EE0334" w:rsidRPr="00216CBF" w14:paraId="4D824518" w14:textId="77777777" w:rsidTr="00A35D48">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7AA79EC2"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Tschan</w:t>
            </w:r>
          </w:p>
        </w:tc>
        <w:tc>
          <w:tcPr>
            <w:tcW w:w="914" w:type="dxa"/>
            <w:tcBorders>
              <w:top w:val="nil"/>
              <w:left w:val="nil"/>
              <w:bottom w:val="single" w:sz="4" w:space="0" w:color="auto"/>
              <w:right w:val="single" w:sz="4" w:space="0" w:color="auto"/>
            </w:tcBorders>
            <w:shd w:val="clear" w:color="auto" w:fill="auto"/>
            <w:noWrap/>
            <w:vAlign w:val="bottom"/>
            <w:hideMark/>
          </w:tcPr>
          <w:p w14:paraId="0B827F47"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Jessie</w:t>
            </w:r>
          </w:p>
        </w:tc>
        <w:tc>
          <w:tcPr>
            <w:tcW w:w="920" w:type="dxa"/>
            <w:tcBorders>
              <w:top w:val="nil"/>
              <w:left w:val="nil"/>
              <w:bottom w:val="single" w:sz="4" w:space="0" w:color="auto"/>
              <w:right w:val="single" w:sz="4" w:space="0" w:color="auto"/>
            </w:tcBorders>
            <w:shd w:val="clear" w:color="auto" w:fill="auto"/>
            <w:noWrap/>
            <w:vAlign w:val="bottom"/>
            <w:hideMark/>
          </w:tcPr>
          <w:p w14:paraId="28597194" w14:textId="3828BE2F"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11009</w:t>
            </w:r>
          </w:p>
        </w:tc>
        <w:tc>
          <w:tcPr>
            <w:tcW w:w="2157" w:type="dxa"/>
            <w:tcBorders>
              <w:top w:val="nil"/>
              <w:left w:val="nil"/>
              <w:bottom w:val="single" w:sz="4" w:space="0" w:color="auto"/>
              <w:right w:val="single" w:sz="4" w:space="0" w:color="auto"/>
            </w:tcBorders>
            <w:shd w:val="clear" w:color="auto" w:fill="auto"/>
            <w:noWrap/>
            <w:vAlign w:val="bottom"/>
            <w:hideMark/>
          </w:tcPr>
          <w:p w14:paraId="0A6709BE"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Einkauf</w:t>
            </w:r>
          </w:p>
        </w:tc>
        <w:tc>
          <w:tcPr>
            <w:tcW w:w="1183" w:type="dxa"/>
            <w:tcBorders>
              <w:top w:val="nil"/>
              <w:left w:val="nil"/>
              <w:bottom w:val="single" w:sz="4" w:space="0" w:color="auto"/>
              <w:right w:val="single" w:sz="4" w:space="0" w:color="auto"/>
            </w:tcBorders>
            <w:shd w:val="clear" w:color="auto" w:fill="auto"/>
            <w:noWrap/>
            <w:vAlign w:val="bottom"/>
            <w:hideMark/>
          </w:tcPr>
          <w:p w14:paraId="2DED82BC"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07-EK</w:t>
            </w:r>
          </w:p>
        </w:tc>
        <w:tc>
          <w:tcPr>
            <w:tcW w:w="430" w:type="dxa"/>
            <w:tcBorders>
              <w:top w:val="nil"/>
              <w:left w:val="nil"/>
              <w:bottom w:val="single" w:sz="4" w:space="0" w:color="auto"/>
              <w:right w:val="single" w:sz="4" w:space="0" w:color="auto"/>
            </w:tcBorders>
            <w:shd w:val="clear" w:color="auto" w:fill="auto"/>
            <w:noWrap/>
            <w:vAlign w:val="bottom"/>
            <w:hideMark/>
          </w:tcPr>
          <w:p w14:paraId="0BBD2F6E"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73D14D39"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3F8C81BD"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0C59F738"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726DE4B9"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7CEC950C"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1B1EF9B4"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0E5E2A1D"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r>
      <w:tr w:rsidR="00EE0334" w:rsidRPr="00216CBF" w14:paraId="03A40722" w14:textId="77777777" w:rsidTr="00A35D48">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19A18A27"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Rivera</w:t>
            </w:r>
          </w:p>
        </w:tc>
        <w:tc>
          <w:tcPr>
            <w:tcW w:w="914" w:type="dxa"/>
            <w:tcBorders>
              <w:top w:val="nil"/>
              <w:left w:val="nil"/>
              <w:bottom w:val="single" w:sz="4" w:space="0" w:color="auto"/>
              <w:right w:val="single" w:sz="4" w:space="0" w:color="auto"/>
            </w:tcBorders>
            <w:shd w:val="clear" w:color="auto" w:fill="auto"/>
            <w:noWrap/>
            <w:vAlign w:val="bottom"/>
            <w:hideMark/>
          </w:tcPr>
          <w:p w14:paraId="653DCB3D"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Loretta</w:t>
            </w:r>
          </w:p>
        </w:tc>
        <w:tc>
          <w:tcPr>
            <w:tcW w:w="920" w:type="dxa"/>
            <w:tcBorders>
              <w:top w:val="nil"/>
              <w:left w:val="nil"/>
              <w:bottom w:val="single" w:sz="4" w:space="0" w:color="auto"/>
              <w:right w:val="single" w:sz="4" w:space="0" w:color="auto"/>
            </w:tcBorders>
            <w:shd w:val="clear" w:color="auto" w:fill="auto"/>
            <w:noWrap/>
            <w:vAlign w:val="bottom"/>
            <w:hideMark/>
          </w:tcPr>
          <w:p w14:paraId="0EAAD188" w14:textId="54D255AD"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11001</w:t>
            </w:r>
          </w:p>
        </w:tc>
        <w:tc>
          <w:tcPr>
            <w:tcW w:w="2157" w:type="dxa"/>
            <w:tcBorders>
              <w:top w:val="nil"/>
              <w:left w:val="nil"/>
              <w:bottom w:val="single" w:sz="4" w:space="0" w:color="auto"/>
              <w:right w:val="single" w:sz="4" w:space="0" w:color="auto"/>
            </w:tcBorders>
            <w:shd w:val="clear" w:color="auto" w:fill="auto"/>
            <w:noWrap/>
            <w:vAlign w:val="bottom"/>
            <w:hideMark/>
          </w:tcPr>
          <w:p w14:paraId="4A35173C"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Geschäftsleitung</w:t>
            </w:r>
          </w:p>
        </w:tc>
        <w:tc>
          <w:tcPr>
            <w:tcW w:w="1183" w:type="dxa"/>
            <w:tcBorders>
              <w:top w:val="nil"/>
              <w:left w:val="nil"/>
              <w:bottom w:val="single" w:sz="4" w:space="0" w:color="auto"/>
              <w:right w:val="single" w:sz="4" w:space="0" w:color="auto"/>
            </w:tcBorders>
            <w:shd w:val="clear" w:color="auto" w:fill="auto"/>
            <w:noWrap/>
            <w:vAlign w:val="bottom"/>
            <w:hideMark/>
          </w:tcPr>
          <w:p w14:paraId="71C947EA"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05-GL</w:t>
            </w:r>
          </w:p>
        </w:tc>
        <w:tc>
          <w:tcPr>
            <w:tcW w:w="430" w:type="dxa"/>
            <w:tcBorders>
              <w:top w:val="nil"/>
              <w:left w:val="nil"/>
              <w:bottom w:val="single" w:sz="4" w:space="0" w:color="auto"/>
              <w:right w:val="single" w:sz="4" w:space="0" w:color="auto"/>
            </w:tcBorders>
            <w:shd w:val="clear" w:color="auto" w:fill="auto"/>
            <w:noWrap/>
            <w:vAlign w:val="bottom"/>
            <w:hideMark/>
          </w:tcPr>
          <w:p w14:paraId="51D8C428"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03EA1EF5"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47B24A1C"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1DD1FB5A"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1BA463BF"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0C9344C5"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08C1FDC1"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153093D5"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r>
      <w:tr w:rsidR="00EE0334" w:rsidRPr="00216CBF" w14:paraId="6240EF51" w14:textId="77777777" w:rsidTr="00A35D48">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46B25208"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Huber</w:t>
            </w:r>
          </w:p>
        </w:tc>
        <w:tc>
          <w:tcPr>
            <w:tcW w:w="914" w:type="dxa"/>
            <w:tcBorders>
              <w:top w:val="nil"/>
              <w:left w:val="nil"/>
              <w:bottom w:val="single" w:sz="4" w:space="0" w:color="auto"/>
              <w:right w:val="single" w:sz="4" w:space="0" w:color="auto"/>
            </w:tcBorders>
            <w:shd w:val="clear" w:color="auto" w:fill="auto"/>
            <w:noWrap/>
            <w:vAlign w:val="bottom"/>
            <w:hideMark/>
          </w:tcPr>
          <w:p w14:paraId="4201DCF7"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Hubert</w:t>
            </w:r>
          </w:p>
        </w:tc>
        <w:tc>
          <w:tcPr>
            <w:tcW w:w="920" w:type="dxa"/>
            <w:tcBorders>
              <w:top w:val="nil"/>
              <w:left w:val="nil"/>
              <w:bottom w:val="single" w:sz="4" w:space="0" w:color="auto"/>
              <w:right w:val="single" w:sz="4" w:space="0" w:color="auto"/>
            </w:tcBorders>
            <w:shd w:val="clear" w:color="auto" w:fill="auto"/>
            <w:noWrap/>
            <w:vAlign w:val="bottom"/>
            <w:hideMark/>
          </w:tcPr>
          <w:p w14:paraId="5C86C453" w14:textId="098EF9B2"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11002</w:t>
            </w:r>
          </w:p>
        </w:tc>
        <w:tc>
          <w:tcPr>
            <w:tcW w:w="2157" w:type="dxa"/>
            <w:tcBorders>
              <w:top w:val="nil"/>
              <w:left w:val="nil"/>
              <w:bottom w:val="single" w:sz="4" w:space="0" w:color="auto"/>
              <w:right w:val="single" w:sz="4" w:space="0" w:color="auto"/>
            </w:tcBorders>
            <w:shd w:val="clear" w:color="auto" w:fill="auto"/>
            <w:noWrap/>
            <w:vAlign w:val="bottom"/>
            <w:hideMark/>
          </w:tcPr>
          <w:p w14:paraId="392680C4"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Geschäftsleitung</w:t>
            </w:r>
          </w:p>
        </w:tc>
        <w:tc>
          <w:tcPr>
            <w:tcW w:w="1183" w:type="dxa"/>
            <w:tcBorders>
              <w:top w:val="nil"/>
              <w:left w:val="nil"/>
              <w:bottom w:val="single" w:sz="4" w:space="0" w:color="auto"/>
              <w:right w:val="single" w:sz="4" w:space="0" w:color="auto"/>
            </w:tcBorders>
            <w:shd w:val="clear" w:color="auto" w:fill="auto"/>
            <w:noWrap/>
            <w:vAlign w:val="bottom"/>
            <w:hideMark/>
          </w:tcPr>
          <w:p w14:paraId="1526A62A"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05-GL</w:t>
            </w:r>
          </w:p>
        </w:tc>
        <w:tc>
          <w:tcPr>
            <w:tcW w:w="430" w:type="dxa"/>
            <w:tcBorders>
              <w:top w:val="nil"/>
              <w:left w:val="nil"/>
              <w:bottom w:val="single" w:sz="4" w:space="0" w:color="auto"/>
              <w:right w:val="single" w:sz="4" w:space="0" w:color="auto"/>
            </w:tcBorders>
            <w:shd w:val="clear" w:color="auto" w:fill="auto"/>
            <w:noWrap/>
            <w:vAlign w:val="bottom"/>
            <w:hideMark/>
          </w:tcPr>
          <w:p w14:paraId="06C14D43"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40BDB910"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49717DB8"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21F0CCB2"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2DE97BC4"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713DE365"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6E4987AF"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15E7374B"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r>
      <w:tr w:rsidR="00EE0334" w:rsidRPr="00216CBF" w14:paraId="1A8D3B2F" w14:textId="77777777" w:rsidTr="00A35D48">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7029E3AB"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Ingram</w:t>
            </w:r>
          </w:p>
        </w:tc>
        <w:tc>
          <w:tcPr>
            <w:tcW w:w="914" w:type="dxa"/>
            <w:tcBorders>
              <w:top w:val="nil"/>
              <w:left w:val="nil"/>
              <w:bottom w:val="single" w:sz="4" w:space="0" w:color="auto"/>
              <w:right w:val="single" w:sz="4" w:space="0" w:color="auto"/>
            </w:tcBorders>
            <w:shd w:val="clear" w:color="auto" w:fill="auto"/>
            <w:noWrap/>
            <w:vAlign w:val="bottom"/>
            <w:hideMark/>
          </w:tcPr>
          <w:p w14:paraId="121010E2"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Sonya</w:t>
            </w:r>
          </w:p>
        </w:tc>
        <w:tc>
          <w:tcPr>
            <w:tcW w:w="920" w:type="dxa"/>
            <w:tcBorders>
              <w:top w:val="nil"/>
              <w:left w:val="nil"/>
              <w:bottom w:val="single" w:sz="4" w:space="0" w:color="auto"/>
              <w:right w:val="single" w:sz="4" w:space="0" w:color="auto"/>
            </w:tcBorders>
            <w:shd w:val="clear" w:color="auto" w:fill="auto"/>
            <w:noWrap/>
            <w:vAlign w:val="bottom"/>
            <w:hideMark/>
          </w:tcPr>
          <w:p w14:paraId="0D646806" w14:textId="269F98C9"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11010</w:t>
            </w:r>
          </w:p>
        </w:tc>
        <w:tc>
          <w:tcPr>
            <w:tcW w:w="2157" w:type="dxa"/>
            <w:tcBorders>
              <w:top w:val="nil"/>
              <w:left w:val="nil"/>
              <w:bottom w:val="single" w:sz="4" w:space="0" w:color="auto"/>
              <w:right w:val="single" w:sz="4" w:space="0" w:color="auto"/>
            </w:tcBorders>
            <w:shd w:val="clear" w:color="auto" w:fill="auto"/>
            <w:noWrap/>
            <w:vAlign w:val="bottom"/>
            <w:hideMark/>
          </w:tcPr>
          <w:p w14:paraId="5FF77150"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IT / Support</w:t>
            </w:r>
          </w:p>
        </w:tc>
        <w:tc>
          <w:tcPr>
            <w:tcW w:w="1183" w:type="dxa"/>
            <w:tcBorders>
              <w:top w:val="nil"/>
              <w:left w:val="nil"/>
              <w:bottom w:val="single" w:sz="4" w:space="0" w:color="auto"/>
              <w:right w:val="single" w:sz="4" w:space="0" w:color="auto"/>
            </w:tcBorders>
            <w:shd w:val="clear" w:color="auto" w:fill="auto"/>
            <w:noWrap/>
            <w:vAlign w:val="bottom"/>
            <w:hideMark/>
          </w:tcPr>
          <w:p w14:paraId="32C300AD"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08-IT</w:t>
            </w:r>
          </w:p>
        </w:tc>
        <w:tc>
          <w:tcPr>
            <w:tcW w:w="430" w:type="dxa"/>
            <w:tcBorders>
              <w:top w:val="nil"/>
              <w:left w:val="nil"/>
              <w:bottom w:val="single" w:sz="4" w:space="0" w:color="auto"/>
              <w:right w:val="single" w:sz="4" w:space="0" w:color="auto"/>
            </w:tcBorders>
            <w:shd w:val="clear" w:color="auto" w:fill="auto"/>
            <w:noWrap/>
            <w:vAlign w:val="bottom"/>
            <w:hideMark/>
          </w:tcPr>
          <w:p w14:paraId="7DFDB4ED" w14:textId="2FA14EB4" w:rsidR="00EE0334" w:rsidRPr="00216CBF" w:rsidRDefault="00A35D48"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0912DE43" w14:textId="0F49B78D" w:rsidR="00EE0334" w:rsidRPr="00216CBF" w:rsidRDefault="00A35D48"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33E5750D" w14:textId="70EB42F3" w:rsidR="00EE0334" w:rsidRPr="00216CBF" w:rsidRDefault="00A35D48"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04C83CDB" w14:textId="646B609A" w:rsidR="00EE0334" w:rsidRPr="00216CBF" w:rsidRDefault="00A35D48"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10D35BD4" w14:textId="103A48A5" w:rsidR="00EE0334" w:rsidRPr="00216CBF" w:rsidRDefault="00A35D48"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17768552" w14:textId="028BDE86" w:rsidR="00EE0334" w:rsidRPr="00216CBF" w:rsidRDefault="00A35D48"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38E56232" w14:textId="35468A08" w:rsidR="00EE0334" w:rsidRPr="00216CBF" w:rsidRDefault="00A35D48"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52F4F5F9"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r>
      <w:tr w:rsidR="00A35D48" w:rsidRPr="00216CBF" w14:paraId="101961F0" w14:textId="77777777" w:rsidTr="00A35D48">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tcPr>
          <w:p w14:paraId="2FFCE1AD" w14:textId="3B178069"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Ingram</w:t>
            </w:r>
          </w:p>
        </w:tc>
        <w:tc>
          <w:tcPr>
            <w:tcW w:w="914" w:type="dxa"/>
            <w:tcBorders>
              <w:top w:val="nil"/>
              <w:left w:val="nil"/>
              <w:bottom w:val="single" w:sz="4" w:space="0" w:color="auto"/>
              <w:right w:val="single" w:sz="4" w:space="0" w:color="auto"/>
            </w:tcBorders>
            <w:shd w:val="clear" w:color="auto" w:fill="auto"/>
            <w:noWrap/>
            <w:vAlign w:val="bottom"/>
          </w:tcPr>
          <w:p w14:paraId="136A7621" w14:textId="0C62B0F1"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Sonya</w:t>
            </w:r>
          </w:p>
        </w:tc>
        <w:tc>
          <w:tcPr>
            <w:tcW w:w="920" w:type="dxa"/>
            <w:tcBorders>
              <w:top w:val="nil"/>
              <w:left w:val="nil"/>
              <w:bottom w:val="single" w:sz="4" w:space="0" w:color="auto"/>
              <w:right w:val="single" w:sz="4" w:space="0" w:color="auto"/>
            </w:tcBorders>
            <w:shd w:val="clear" w:color="auto" w:fill="auto"/>
            <w:noWrap/>
            <w:vAlign w:val="bottom"/>
          </w:tcPr>
          <w:p w14:paraId="76428004" w14:textId="44C1B574" w:rsidR="00A35D48" w:rsidRDefault="00A35D48" w:rsidP="00A35D48">
            <w:pPr>
              <w:spacing w:after="0" w:line="240" w:lineRule="auto"/>
              <w:rPr>
                <w:rFonts w:ascii="OCR A Extended" w:hAnsi="OCR A Extended" w:cs="Calibri"/>
                <w:color w:val="000000"/>
                <w:sz w:val="16"/>
                <w:szCs w:val="16"/>
              </w:rPr>
            </w:pPr>
            <w:r>
              <w:rPr>
                <w:rFonts w:ascii="OCR A Extended" w:hAnsi="OCR A Extended" w:cs="Calibri"/>
                <w:color w:val="000000"/>
                <w:sz w:val="16"/>
                <w:szCs w:val="16"/>
              </w:rPr>
              <w:t>A11010</w:t>
            </w:r>
          </w:p>
        </w:tc>
        <w:tc>
          <w:tcPr>
            <w:tcW w:w="2157" w:type="dxa"/>
            <w:tcBorders>
              <w:top w:val="nil"/>
              <w:left w:val="nil"/>
              <w:bottom w:val="single" w:sz="4" w:space="0" w:color="auto"/>
              <w:right w:val="single" w:sz="4" w:space="0" w:color="auto"/>
            </w:tcBorders>
            <w:shd w:val="clear" w:color="auto" w:fill="auto"/>
            <w:noWrap/>
            <w:vAlign w:val="bottom"/>
          </w:tcPr>
          <w:p w14:paraId="703603D9" w14:textId="55518449"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proofErr w:type="gramStart"/>
            <w:r>
              <w:rPr>
                <w:rFonts w:ascii="OCR A Extended" w:eastAsia="Times New Roman" w:hAnsi="OCR A Extended" w:cs="Calibri"/>
                <w:color w:val="000000"/>
                <w:kern w:val="0"/>
                <w:sz w:val="16"/>
                <w:szCs w:val="16"/>
                <w:lang w:eastAsia="de-CH"/>
                <w14:ligatures w14:val="none"/>
              </w:rPr>
              <w:t>ADM Account</w:t>
            </w:r>
            <w:proofErr w:type="gramEnd"/>
          </w:p>
        </w:tc>
        <w:tc>
          <w:tcPr>
            <w:tcW w:w="1183" w:type="dxa"/>
            <w:tcBorders>
              <w:top w:val="nil"/>
              <w:left w:val="nil"/>
              <w:bottom w:val="single" w:sz="4" w:space="0" w:color="auto"/>
              <w:right w:val="single" w:sz="4" w:space="0" w:color="auto"/>
            </w:tcBorders>
            <w:shd w:val="clear" w:color="auto" w:fill="auto"/>
            <w:noWrap/>
            <w:vAlign w:val="bottom"/>
          </w:tcPr>
          <w:p w14:paraId="633E9956" w14:textId="49AB1779"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10-AMD-IT</w:t>
            </w:r>
          </w:p>
        </w:tc>
        <w:tc>
          <w:tcPr>
            <w:tcW w:w="430" w:type="dxa"/>
            <w:tcBorders>
              <w:top w:val="nil"/>
              <w:left w:val="nil"/>
              <w:bottom w:val="single" w:sz="4" w:space="0" w:color="auto"/>
              <w:right w:val="single" w:sz="4" w:space="0" w:color="auto"/>
            </w:tcBorders>
            <w:shd w:val="clear" w:color="auto" w:fill="auto"/>
            <w:noWrap/>
            <w:vAlign w:val="bottom"/>
          </w:tcPr>
          <w:p w14:paraId="738D5BAB" w14:textId="259653ED"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tcPr>
          <w:p w14:paraId="1102B0C0" w14:textId="131E7FB2"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tcPr>
          <w:p w14:paraId="2F437285" w14:textId="141585EA"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tcPr>
          <w:p w14:paraId="498D17B5" w14:textId="18BF28F8"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tcPr>
          <w:p w14:paraId="44D347DB" w14:textId="7893661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tcPr>
          <w:p w14:paraId="787872DF" w14:textId="49C082CE"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tcPr>
          <w:p w14:paraId="3FDBDECE" w14:textId="7966FBD0"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tcPr>
          <w:p w14:paraId="70FF602C" w14:textId="7ED758BD"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r>
      <w:tr w:rsidR="00A35D48" w:rsidRPr="00216CBF" w14:paraId="4C37C529" w14:textId="77777777" w:rsidTr="00A35D48">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372438DD"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Jefferson</w:t>
            </w:r>
          </w:p>
        </w:tc>
        <w:tc>
          <w:tcPr>
            <w:tcW w:w="914" w:type="dxa"/>
            <w:tcBorders>
              <w:top w:val="nil"/>
              <w:left w:val="nil"/>
              <w:bottom w:val="single" w:sz="4" w:space="0" w:color="auto"/>
              <w:right w:val="single" w:sz="4" w:space="0" w:color="auto"/>
            </w:tcBorders>
            <w:shd w:val="clear" w:color="auto" w:fill="auto"/>
            <w:noWrap/>
            <w:vAlign w:val="bottom"/>
            <w:hideMark/>
          </w:tcPr>
          <w:p w14:paraId="03A6585F"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Mathew</w:t>
            </w:r>
          </w:p>
        </w:tc>
        <w:tc>
          <w:tcPr>
            <w:tcW w:w="920" w:type="dxa"/>
            <w:tcBorders>
              <w:top w:val="nil"/>
              <w:left w:val="nil"/>
              <w:bottom w:val="single" w:sz="4" w:space="0" w:color="auto"/>
              <w:right w:val="single" w:sz="4" w:space="0" w:color="auto"/>
            </w:tcBorders>
            <w:shd w:val="clear" w:color="auto" w:fill="auto"/>
            <w:noWrap/>
            <w:vAlign w:val="bottom"/>
            <w:hideMark/>
          </w:tcPr>
          <w:p w14:paraId="1F98DF13" w14:textId="684003AE"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11011</w:t>
            </w:r>
          </w:p>
        </w:tc>
        <w:tc>
          <w:tcPr>
            <w:tcW w:w="2157" w:type="dxa"/>
            <w:tcBorders>
              <w:top w:val="nil"/>
              <w:left w:val="nil"/>
              <w:bottom w:val="single" w:sz="4" w:space="0" w:color="auto"/>
              <w:right w:val="single" w:sz="4" w:space="0" w:color="auto"/>
            </w:tcBorders>
            <w:shd w:val="clear" w:color="auto" w:fill="auto"/>
            <w:noWrap/>
            <w:vAlign w:val="bottom"/>
            <w:hideMark/>
          </w:tcPr>
          <w:p w14:paraId="46B295F9"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IT / Support</w:t>
            </w:r>
          </w:p>
        </w:tc>
        <w:tc>
          <w:tcPr>
            <w:tcW w:w="1183" w:type="dxa"/>
            <w:tcBorders>
              <w:top w:val="nil"/>
              <w:left w:val="nil"/>
              <w:bottom w:val="single" w:sz="4" w:space="0" w:color="auto"/>
              <w:right w:val="single" w:sz="4" w:space="0" w:color="auto"/>
            </w:tcBorders>
            <w:shd w:val="clear" w:color="auto" w:fill="auto"/>
            <w:noWrap/>
            <w:vAlign w:val="bottom"/>
            <w:hideMark/>
          </w:tcPr>
          <w:p w14:paraId="4C304287"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08-IT</w:t>
            </w:r>
          </w:p>
        </w:tc>
        <w:tc>
          <w:tcPr>
            <w:tcW w:w="430" w:type="dxa"/>
            <w:tcBorders>
              <w:top w:val="nil"/>
              <w:left w:val="nil"/>
              <w:bottom w:val="single" w:sz="4" w:space="0" w:color="auto"/>
              <w:right w:val="single" w:sz="4" w:space="0" w:color="auto"/>
            </w:tcBorders>
            <w:shd w:val="clear" w:color="auto" w:fill="auto"/>
            <w:noWrap/>
            <w:vAlign w:val="bottom"/>
            <w:hideMark/>
          </w:tcPr>
          <w:p w14:paraId="72752369" w14:textId="2EB94B0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12DC6257" w14:textId="702F91E2"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2BB56C5D" w14:textId="508D771F"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6A0AED92" w14:textId="04443153"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4048E650" w14:textId="7077D36A"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47B85099" w14:textId="6E926DEF"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04F8C6A4" w14:textId="75832B6D"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56E938E0"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r>
      <w:tr w:rsidR="00A35D48" w:rsidRPr="00216CBF" w14:paraId="088BBCFA" w14:textId="77777777" w:rsidTr="00A35D48">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tcPr>
          <w:p w14:paraId="515A3960" w14:textId="2BA636C9"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Jefferson</w:t>
            </w:r>
          </w:p>
        </w:tc>
        <w:tc>
          <w:tcPr>
            <w:tcW w:w="914" w:type="dxa"/>
            <w:tcBorders>
              <w:top w:val="nil"/>
              <w:left w:val="nil"/>
              <w:bottom w:val="single" w:sz="4" w:space="0" w:color="auto"/>
              <w:right w:val="single" w:sz="4" w:space="0" w:color="auto"/>
            </w:tcBorders>
            <w:shd w:val="clear" w:color="auto" w:fill="auto"/>
            <w:noWrap/>
            <w:vAlign w:val="bottom"/>
          </w:tcPr>
          <w:p w14:paraId="0D57F623" w14:textId="153A7DAE"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Mathew</w:t>
            </w:r>
          </w:p>
        </w:tc>
        <w:tc>
          <w:tcPr>
            <w:tcW w:w="920" w:type="dxa"/>
            <w:tcBorders>
              <w:top w:val="nil"/>
              <w:left w:val="nil"/>
              <w:bottom w:val="single" w:sz="4" w:space="0" w:color="auto"/>
              <w:right w:val="single" w:sz="4" w:space="0" w:color="auto"/>
            </w:tcBorders>
            <w:shd w:val="clear" w:color="auto" w:fill="auto"/>
            <w:noWrap/>
            <w:vAlign w:val="bottom"/>
          </w:tcPr>
          <w:p w14:paraId="028A6387" w14:textId="09059887" w:rsidR="00A35D48" w:rsidRDefault="00A35D48" w:rsidP="00A35D48">
            <w:pPr>
              <w:spacing w:after="0" w:line="240" w:lineRule="auto"/>
              <w:rPr>
                <w:rFonts w:ascii="OCR A Extended" w:hAnsi="OCR A Extended" w:cs="Calibri"/>
                <w:color w:val="000000"/>
                <w:sz w:val="16"/>
                <w:szCs w:val="16"/>
              </w:rPr>
            </w:pPr>
            <w:r>
              <w:rPr>
                <w:rFonts w:ascii="OCR A Extended" w:hAnsi="OCR A Extended" w:cs="Calibri"/>
                <w:color w:val="000000"/>
                <w:sz w:val="16"/>
                <w:szCs w:val="16"/>
              </w:rPr>
              <w:t>A11011</w:t>
            </w:r>
          </w:p>
        </w:tc>
        <w:tc>
          <w:tcPr>
            <w:tcW w:w="2157" w:type="dxa"/>
            <w:tcBorders>
              <w:top w:val="nil"/>
              <w:left w:val="nil"/>
              <w:bottom w:val="single" w:sz="4" w:space="0" w:color="auto"/>
              <w:right w:val="single" w:sz="4" w:space="0" w:color="auto"/>
            </w:tcBorders>
            <w:shd w:val="clear" w:color="auto" w:fill="auto"/>
            <w:noWrap/>
            <w:vAlign w:val="bottom"/>
          </w:tcPr>
          <w:p w14:paraId="1218D81C" w14:textId="7DFFBA8E"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proofErr w:type="gramStart"/>
            <w:r>
              <w:rPr>
                <w:rFonts w:ascii="OCR A Extended" w:eastAsia="Times New Roman" w:hAnsi="OCR A Extended" w:cs="Calibri"/>
                <w:color w:val="000000"/>
                <w:kern w:val="0"/>
                <w:sz w:val="16"/>
                <w:szCs w:val="16"/>
                <w:lang w:eastAsia="de-CH"/>
                <w14:ligatures w14:val="none"/>
              </w:rPr>
              <w:t>ADM Account</w:t>
            </w:r>
            <w:proofErr w:type="gramEnd"/>
          </w:p>
        </w:tc>
        <w:tc>
          <w:tcPr>
            <w:tcW w:w="1183" w:type="dxa"/>
            <w:tcBorders>
              <w:top w:val="nil"/>
              <w:left w:val="nil"/>
              <w:bottom w:val="single" w:sz="4" w:space="0" w:color="auto"/>
              <w:right w:val="single" w:sz="4" w:space="0" w:color="auto"/>
            </w:tcBorders>
            <w:shd w:val="clear" w:color="auto" w:fill="auto"/>
            <w:noWrap/>
            <w:vAlign w:val="bottom"/>
          </w:tcPr>
          <w:p w14:paraId="5E276823" w14:textId="6305CD5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10-ADM-IT</w:t>
            </w:r>
          </w:p>
        </w:tc>
        <w:tc>
          <w:tcPr>
            <w:tcW w:w="430" w:type="dxa"/>
            <w:tcBorders>
              <w:top w:val="nil"/>
              <w:left w:val="nil"/>
              <w:bottom w:val="single" w:sz="4" w:space="0" w:color="auto"/>
              <w:right w:val="single" w:sz="4" w:space="0" w:color="auto"/>
            </w:tcBorders>
            <w:shd w:val="clear" w:color="auto" w:fill="auto"/>
            <w:noWrap/>
            <w:vAlign w:val="bottom"/>
          </w:tcPr>
          <w:p w14:paraId="28D2FFE0" w14:textId="471E2E30"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tcPr>
          <w:p w14:paraId="41AF0333" w14:textId="6BDEB895"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tcPr>
          <w:p w14:paraId="721A98A9" w14:textId="5A5C21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tcPr>
          <w:p w14:paraId="015F8322" w14:textId="1B7CBD75"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tcPr>
          <w:p w14:paraId="48366D04" w14:textId="1B7CE236"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tcPr>
          <w:p w14:paraId="6B011F19" w14:textId="20FEE7A5"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tcPr>
          <w:p w14:paraId="2512F5EC" w14:textId="6E0956FE"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tcPr>
          <w:p w14:paraId="637131AE" w14:textId="775B34FF"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r>
      <w:tr w:rsidR="00A35D48" w:rsidRPr="00216CBF" w14:paraId="732E48C5" w14:textId="77777777" w:rsidTr="00A35D48">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1293A34B"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Simon</w:t>
            </w:r>
          </w:p>
        </w:tc>
        <w:tc>
          <w:tcPr>
            <w:tcW w:w="914" w:type="dxa"/>
            <w:tcBorders>
              <w:top w:val="nil"/>
              <w:left w:val="nil"/>
              <w:bottom w:val="single" w:sz="4" w:space="0" w:color="auto"/>
              <w:right w:val="single" w:sz="4" w:space="0" w:color="auto"/>
            </w:tcBorders>
            <w:shd w:val="clear" w:color="auto" w:fill="auto"/>
            <w:noWrap/>
            <w:vAlign w:val="bottom"/>
            <w:hideMark/>
          </w:tcPr>
          <w:p w14:paraId="44EC2F37"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Jody</w:t>
            </w:r>
          </w:p>
        </w:tc>
        <w:tc>
          <w:tcPr>
            <w:tcW w:w="920" w:type="dxa"/>
            <w:tcBorders>
              <w:top w:val="nil"/>
              <w:left w:val="nil"/>
              <w:bottom w:val="single" w:sz="4" w:space="0" w:color="auto"/>
              <w:right w:val="single" w:sz="4" w:space="0" w:color="auto"/>
            </w:tcBorders>
            <w:shd w:val="clear" w:color="auto" w:fill="auto"/>
            <w:noWrap/>
            <w:vAlign w:val="bottom"/>
            <w:hideMark/>
          </w:tcPr>
          <w:p w14:paraId="33DC28F3" w14:textId="1AF6A015"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11012</w:t>
            </w:r>
          </w:p>
        </w:tc>
        <w:tc>
          <w:tcPr>
            <w:tcW w:w="2157" w:type="dxa"/>
            <w:tcBorders>
              <w:top w:val="nil"/>
              <w:left w:val="nil"/>
              <w:bottom w:val="single" w:sz="4" w:space="0" w:color="auto"/>
              <w:right w:val="single" w:sz="4" w:space="0" w:color="auto"/>
            </w:tcBorders>
            <w:shd w:val="clear" w:color="auto" w:fill="auto"/>
            <w:noWrap/>
            <w:vAlign w:val="bottom"/>
            <w:hideMark/>
          </w:tcPr>
          <w:p w14:paraId="201BAF32"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Personal / HR</w:t>
            </w:r>
          </w:p>
        </w:tc>
        <w:tc>
          <w:tcPr>
            <w:tcW w:w="1183" w:type="dxa"/>
            <w:tcBorders>
              <w:top w:val="nil"/>
              <w:left w:val="nil"/>
              <w:bottom w:val="single" w:sz="4" w:space="0" w:color="auto"/>
              <w:right w:val="single" w:sz="4" w:space="0" w:color="auto"/>
            </w:tcBorders>
            <w:shd w:val="clear" w:color="auto" w:fill="auto"/>
            <w:noWrap/>
            <w:vAlign w:val="bottom"/>
            <w:hideMark/>
          </w:tcPr>
          <w:p w14:paraId="611CDE7D"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04-HR</w:t>
            </w:r>
          </w:p>
        </w:tc>
        <w:tc>
          <w:tcPr>
            <w:tcW w:w="430" w:type="dxa"/>
            <w:tcBorders>
              <w:top w:val="nil"/>
              <w:left w:val="nil"/>
              <w:bottom w:val="single" w:sz="4" w:space="0" w:color="auto"/>
              <w:right w:val="single" w:sz="4" w:space="0" w:color="auto"/>
            </w:tcBorders>
            <w:shd w:val="clear" w:color="auto" w:fill="auto"/>
            <w:noWrap/>
            <w:vAlign w:val="bottom"/>
            <w:hideMark/>
          </w:tcPr>
          <w:p w14:paraId="2B904CA2"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59D8B9EB"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6A6148C1"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313112E5"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42AE9B8E"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3F92718D"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701AF554"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55427FD1"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r>
      <w:tr w:rsidR="00A35D48" w:rsidRPr="00216CBF" w14:paraId="507DF14C" w14:textId="77777777" w:rsidTr="00A35D48">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51AA9138"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West</w:t>
            </w:r>
          </w:p>
        </w:tc>
        <w:tc>
          <w:tcPr>
            <w:tcW w:w="914" w:type="dxa"/>
            <w:tcBorders>
              <w:top w:val="nil"/>
              <w:left w:val="nil"/>
              <w:bottom w:val="single" w:sz="4" w:space="0" w:color="auto"/>
              <w:right w:val="single" w:sz="4" w:space="0" w:color="auto"/>
            </w:tcBorders>
            <w:shd w:val="clear" w:color="auto" w:fill="auto"/>
            <w:noWrap/>
            <w:vAlign w:val="bottom"/>
            <w:hideMark/>
          </w:tcPr>
          <w:p w14:paraId="179201AA"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Devin</w:t>
            </w:r>
          </w:p>
        </w:tc>
        <w:tc>
          <w:tcPr>
            <w:tcW w:w="920" w:type="dxa"/>
            <w:tcBorders>
              <w:top w:val="nil"/>
              <w:left w:val="nil"/>
              <w:bottom w:val="single" w:sz="4" w:space="0" w:color="auto"/>
              <w:right w:val="single" w:sz="4" w:space="0" w:color="auto"/>
            </w:tcBorders>
            <w:shd w:val="clear" w:color="auto" w:fill="auto"/>
            <w:noWrap/>
            <w:vAlign w:val="bottom"/>
            <w:hideMark/>
          </w:tcPr>
          <w:p w14:paraId="575694F2" w14:textId="6E611DB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11013</w:t>
            </w:r>
          </w:p>
        </w:tc>
        <w:tc>
          <w:tcPr>
            <w:tcW w:w="2157" w:type="dxa"/>
            <w:tcBorders>
              <w:top w:val="nil"/>
              <w:left w:val="nil"/>
              <w:bottom w:val="single" w:sz="4" w:space="0" w:color="auto"/>
              <w:right w:val="single" w:sz="4" w:space="0" w:color="auto"/>
            </w:tcBorders>
            <w:shd w:val="clear" w:color="auto" w:fill="auto"/>
            <w:noWrap/>
            <w:vAlign w:val="bottom"/>
            <w:hideMark/>
          </w:tcPr>
          <w:p w14:paraId="2F9CFEFA"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Personal / HR</w:t>
            </w:r>
          </w:p>
        </w:tc>
        <w:tc>
          <w:tcPr>
            <w:tcW w:w="1183" w:type="dxa"/>
            <w:tcBorders>
              <w:top w:val="nil"/>
              <w:left w:val="nil"/>
              <w:bottom w:val="single" w:sz="4" w:space="0" w:color="auto"/>
              <w:right w:val="single" w:sz="4" w:space="0" w:color="auto"/>
            </w:tcBorders>
            <w:shd w:val="clear" w:color="auto" w:fill="auto"/>
            <w:noWrap/>
            <w:vAlign w:val="bottom"/>
            <w:hideMark/>
          </w:tcPr>
          <w:p w14:paraId="34EE8859"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04-HR</w:t>
            </w:r>
          </w:p>
        </w:tc>
        <w:tc>
          <w:tcPr>
            <w:tcW w:w="430" w:type="dxa"/>
            <w:tcBorders>
              <w:top w:val="nil"/>
              <w:left w:val="nil"/>
              <w:bottom w:val="single" w:sz="4" w:space="0" w:color="auto"/>
              <w:right w:val="single" w:sz="4" w:space="0" w:color="auto"/>
            </w:tcBorders>
            <w:shd w:val="clear" w:color="auto" w:fill="auto"/>
            <w:noWrap/>
            <w:vAlign w:val="bottom"/>
            <w:hideMark/>
          </w:tcPr>
          <w:p w14:paraId="3DF19BC5"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78F19B72"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67E55E2C"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655A9E44"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60768033"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3D211B24"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3A1AFC29"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384880B2"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r>
      <w:tr w:rsidR="00A35D48" w:rsidRPr="00216CBF" w14:paraId="217F7D1E" w14:textId="77777777" w:rsidTr="00A35D48">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0A9ED923"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Ramsey</w:t>
            </w:r>
          </w:p>
        </w:tc>
        <w:tc>
          <w:tcPr>
            <w:tcW w:w="914" w:type="dxa"/>
            <w:tcBorders>
              <w:top w:val="nil"/>
              <w:left w:val="nil"/>
              <w:bottom w:val="single" w:sz="4" w:space="0" w:color="auto"/>
              <w:right w:val="single" w:sz="4" w:space="0" w:color="auto"/>
            </w:tcBorders>
            <w:shd w:val="clear" w:color="auto" w:fill="auto"/>
            <w:noWrap/>
            <w:vAlign w:val="bottom"/>
            <w:hideMark/>
          </w:tcPr>
          <w:p w14:paraId="0AFCD61B"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Kara</w:t>
            </w:r>
          </w:p>
        </w:tc>
        <w:tc>
          <w:tcPr>
            <w:tcW w:w="920" w:type="dxa"/>
            <w:tcBorders>
              <w:top w:val="nil"/>
              <w:left w:val="nil"/>
              <w:bottom w:val="single" w:sz="4" w:space="0" w:color="auto"/>
              <w:right w:val="single" w:sz="4" w:space="0" w:color="auto"/>
            </w:tcBorders>
            <w:shd w:val="clear" w:color="auto" w:fill="auto"/>
            <w:noWrap/>
            <w:vAlign w:val="bottom"/>
            <w:hideMark/>
          </w:tcPr>
          <w:p w14:paraId="20AE7ABD" w14:textId="73B31ADB"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11014</w:t>
            </w:r>
          </w:p>
        </w:tc>
        <w:tc>
          <w:tcPr>
            <w:tcW w:w="2157" w:type="dxa"/>
            <w:tcBorders>
              <w:top w:val="nil"/>
              <w:left w:val="nil"/>
              <w:bottom w:val="single" w:sz="4" w:space="0" w:color="auto"/>
              <w:right w:val="single" w:sz="4" w:space="0" w:color="auto"/>
            </w:tcBorders>
            <w:shd w:val="clear" w:color="auto" w:fill="auto"/>
            <w:noWrap/>
            <w:vAlign w:val="bottom"/>
            <w:hideMark/>
          </w:tcPr>
          <w:p w14:paraId="60A76F96"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Sekretariat / Empfang</w:t>
            </w:r>
          </w:p>
        </w:tc>
        <w:tc>
          <w:tcPr>
            <w:tcW w:w="1183" w:type="dxa"/>
            <w:tcBorders>
              <w:top w:val="nil"/>
              <w:left w:val="nil"/>
              <w:bottom w:val="single" w:sz="4" w:space="0" w:color="auto"/>
              <w:right w:val="single" w:sz="4" w:space="0" w:color="auto"/>
            </w:tcBorders>
            <w:shd w:val="clear" w:color="auto" w:fill="auto"/>
            <w:noWrap/>
            <w:vAlign w:val="bottom"/>
            <w:hideMark/>
          </w:tcPr>
          <w:p w14:paraId="1270BFE9"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01-ADM</w:t>
            </w:r>
          </w:p>
        </w:tc>
        <w:tc>
          <w:tcPr>
            <w:tcW w:w="430" w:type="dxa"/>
            <w:tcBorders>
              <w:top w:val="nil"/>
              <w:left w:val="nil"/>
              <w:bottom w:val="single" w:sz="4" w:space="0" w:color="auto"/>
              <w:right w:val="single" w:sz="4" w:space="0" w:color="auto"/>
            </w:tcBorders>
            <w:shd w:val="clear" w:color="auto" w:fill="auto"/>
            <w:noWrap/>
            <w:vAlign w:val="bottom"/>
            <w:hideMark/>
          </w:tcPr>
          <w:p w14:paraId="0A7F0F23"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47745BC0"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55F0AAC4"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0CD40F20"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3E550402"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5E87A235"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1466B129"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42A72692"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r>
      <w:tr w:rsidR="00A35D48" w:rsidRPr="00216CBF" w14:paraId="11626266" w14:textId="77777777" w:rsidTr="00A35D48">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32EFA5B7"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Pena</w:t>
            </w:r>
          </w:p>
        </w:tc>
        <w:tc>
          <w:tcPr>
            <w:tcW w:w="914" w:type="dxa"/>
            <w:tcBorders>
              <w:top w:val="nil"/>
              <w:left w:val="nil"/>
              <w:bottom w:val="single" w:sz="4" w:space="0" w:color="auto"/>
              <w:right w:val="single" w:sz="4" w:space="0" w:color="auto"/>
            </w:tcBorders>
            <w:shd w:val="clear" w:color="auto" w:fill="auto"/>
            <w:noWrap/>
            <w:vAlign w:val="bottom"/>
            <w:hideMark/>
          </w:tcPr>
          <w:p w14:paraId="2EB531B4"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Tom</w:t>
            </w:r>
          </w:p>
        </w:tc>
        <w:tc>
          <w:tcPr>
            <w:tcW w:w="920" w:type="dxa"/>
            <w:tcBorders>
              <w:top w:val="nil"/>
              <w:left w:val="nil"/>
              <w:bottom w:val="single" w:sz="4" w:space="0" w:color="auto"/>
              <w:right w:val="single" w:sz="4" w:space="0" w:color="auto"/>
            </w:tcBorders>
            <w:shd w:val="clear" w:color="auto" w:fill="auto"/>
            <w:noWrap/>
            <w:vAlign w:val="bottom"/>
            <w:hideMark/>
          </w:tcPr>
          <w:p w14:paraId="78408028" w14:textId="3F53056A"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11015</w:t>
            </w:r>
          </w:p>
        </w:tc>
        <w:tc>
          <w:tcPr>
            <w:tcW w:w="2157" w:type="dxa"/>
            <w:tcBorders>
              <w:top w:val="nil"/>
              <w:left w:val="nil"/>
              <w:bottom w:val="single" w:sz="4" w:space="0" w:color="auto"/>
              <w:right w:val="single" w:sz="4" w:space="0" w:color="auto"/>
            </w:tcBorders>
            <w:shd w:val="clear" w:color="auto" w:fill="auto"/>
            <w:noWrap/>
            <w:vAlign w:val="bottom"/>
            <w:hideMark/>
          </w:tcPr>
          <w:p w14:paraId="5D818075"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Sekretariat / Empfang</w:t>
            </w:r>
          </w:p>
        </w:tc>
        <w:tc>
          <w:tcPr>
            <w:tcW w:w="1183" w:type="dxa"/>
            <w:tcBorders>
              <w:top w:val="nil"/>
              <w:left w:val="nil"/>
              <w:bottom w:val="single" w:sz="4" w:space="0" w:color="auto"/>
              <w:right w:val="single" w:sz="4" w:space="0" w:color="auto"/>
            </w:tcBorders>
            <w:shd w:val="clear" w:color="auto" w:fill="auto"/>
            <w:noWrap/>
            <w:vAlign w:val="bottom"/>
            <w:hideMark/>
          </w:tcPr>
          <w:p w14:paraId="4C29E125"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01-ADM</w:t>
            </w:r>
          </w:p>
        </w:tc>
        <w:tc>
          <w:tcPr>
            <w:tcW w:w="430" w:type="dxa"/>
            <w:tcBorders>
              <w:top w:val="nil"/>
              <w:left w:val="nil"/>
              <w:bottom w:val="single" w:sz="4" w:space="0" w:color="auto"/>
              <w:right w:val="single" w:sz="4" w:space="0" w:color="auto"/>
            </w:tcBorders>
            <w:shd w:val="clear" w:color="auto" w:fill="auto"/>
            <w:noWrap/>
            <w:vAlign w:val="bottom"/>
            <w:hideMark/>
          </w:tcPr>
          <w:p w14:paraId="7DAF1DB5"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42139DB8"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05966427"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758CEA81"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3A0D5BDD"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2D89F0A6"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1FE1CF19"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34D2ADCD"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r>
      <w:tr w:rsidR="00A35D48" w:rsidRPr="00216CBF" w14:paraId="62CB07AC" w14:textId="77777777" w:rsidTr="00A35D48">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06659D21"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Müller</w:t>
            </w:r>
          </w:p>
        </w:tc>
        <w:tc>
          <w:tcPr>
            <w:tcW w:w="914" w:type="dxa"/>
            <w:tcBorders>
              <w:top w:val="nil"/>
              <w:left w:val="nil"/>
              <w:bottom w:val="single" w:sz="4" w:space="0" w:color="auto"/>
              <w:right w:val="single" w:sz="4" w:space="0" w:color="auto"/>
            </w:tcBorders>
            <w:shd w:val="clear" w:color="auto" w:fill="auto"/>
            <w:noWrap/>
            <w:vAlign w:val="bottom"/>
            <w:hideMark/>
          </w:tcPr>
          <w:p w14:paraId="0349A5B4"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Michele</w:t>
            </w:r>
          </w:p>
        </w:tc>
        <w:tc>
          <w:tcPr>
            <w:tcW w:w="920" w:type="dxa"/>
            <w:tcBorders>
              <w:top w:val="nil"/>
              <w:left w:val="nil"/>
              <w:bottom w:val="single" w:sz="4" w:space="0" w:color="auto"/>
              <w:right w:val="single" w:sz="4" w:space="0" w:color="auto"/>
            </w:tcBorders>
            <w:shd w:val="clear" w:color="auto" w:fill="auto"/>
            <w:noWrap/>
            <w:vAlign w:val="bottom"/>
            <w:hideMark/>
          </w:tcPr>
          <w:p w14:paraId="3B668C09" w14:textId="7341A44F"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11016</w:t>
            </w:r>
          </w:p>
        </w:tc>
        <w:tc>
          <w:tcPr>
            <w:tcW w:w="2157" w:type="dxa"/>
            <w:tcBorders>
              <w:top w:val="nil"/>
              <w:left w:val="nil"/>
              <w:bottom w:val="single" w:sz="4" w:space="0" w:color="auto"/>
              <w:right w:val="single" w:sz="4" w:space="0" w:color="auto"/>
            </w:tcBorders>
            <w:shd w:val="clear" w:color="auto" w:fill="auto"/>
            <w:noWrap/>
            <w:vAlign w:val="bottom"/>
            <w:hideMark/>
          </w:tcPr>
          <w:p w14:paraId="6816FE1A"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Sekretariat GL</w:t>
            </w:r>
          </w:p>
        </w:tc>
        <w:tc>
          <w:tcPr>
            <w:tcW w:w="1183" w:type="dxa"/>
            <w:tcBorders>
              <w:top w:val="nil"/>
              <w:left w:val="nil"/>
              <w:bottom w:val="single" w:sz="4" w:space="0" w:color="auto"/>
              <w:right w:val="single" w:sz="4" w:space="0" w:color="auto"/>
            </w:tcBorders>
            <w:shd w:val="clear" w:color="auto" w:fill="auto"/>
            <w:noWrap/>
            <w:vAlign w:val="bottom"/>
            <w:hideMark/>
          </w:tcPr>
          <w:p w14:paraId="551F0B34"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05-GL</w:t>
            </w:r>
          </w:p>
        </w:tc>
        <w:tc>
          <w:tcPr>
            <w:tcW w:w="430" w:type="dxa"/>
            <w:tcBorders>
              <w:top w:val="nil"/>
              <w:left w:val="nil"/>
              <w:bottom w:val="single" w:sz="4" w:space="0" w:color="auto"/>
              <w:right w:val="single" w:sz="4" w:space="0" w:color="auto"/>
            </w:tcBorders>
            <w:shd w:val="clear" w:color="auto" w:fill="auto"/>
            <w:noWrap/>
            <w:vAlign w:val="bottom"/>
            <w:hideMark/>
          </w:tcPr>
          <w:p w14:paraId="22FDA8FA"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7848458D"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07A11E0C"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4B0A7485"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6B24FB10"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04C09279"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6ABFD098"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5BB2509A"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r>
      <w:tr w:rsidR="00A35D48" w:rsidRPr="00216CBF" w14:paraId="69DDA946" w14:textId="77777777" w:rsidTr="00A35D48">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21F2489F"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Wilkins</w:t>
            </w:r>
          </w:p>
        </w:tc>
        <w:tc>
          <w:tcPr>
            <w:tcW w:w="914" w:type="dxa"/>
            <w:tcBorders>
              <w:top w:val="nil"/>
              <w:left w:val="nil"/>
              <w:bottom w:val="single" w:sz="4" w:space="0" w:color="auto"/>
              <w:right w:val="single" w:sz="4" w:space="0" w:color="auto"/>
            </w:tcBorders>
            <w:shd w:val="clear" w:color="auto" w:fill="auto"/>
            <w:noWrap/>
            <w:vAlign w:val="bottom"/>
            <w:hideMark/>
          </w:tcPr>
          <w:p w14:paraId="66D8CE41"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Kenneth</w:t>
            </w:r>
          </w:p>
        </w:tc>
        <w:tc>
          <w:tcPr>
            <w:tcW w:w="920" w:type="dxa"/>
            <w:tcBorders>
              <w:top w:val="nil"/>
              <w:left w:val="nil"/>
              <w:bottom w:val="single" w:sz="4" w:space="0" w:color="auto"/>
              <w:right w:val="single" w:sz="4" w:space="0" w:color="auto"/>
            </w:tcBorders>
            <w:shd w:val="clear" w:color="auto" w:fill="auto"/>
            <w:noWrap/>
            <w:vAlign w:val="bottom"/>
            <w:hideMark/>
          </w:tcPr>
          <w:p w14:paraId="266D934B" w14:textId="6FA8DEED"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11017</w:t>
            </w:r>
          </w:p>
        </w:tc>
        <w:tc>
          <w:tcPr>
            <w:tcW w:w="2157" w:type="dxa"/>
            <w:tcBorders>
              <w:top w:val="nil"/>
              <w:left w:val="nil"/>
              <w:bottom w:val="single" w:sz="4" w:space="0" w:color="auto"/>
              <w:right w:val="single" w:sz="4" w:space="0" w:color="auto"/>
            </w:tcBorders>
            <w:shd w:val="clear" w:color="auto" w:fill="auto"/>
            <w:noWrap/>
            <w:vAlign w:val="bottom"/>
            <w:hideMark/>
          </w:tcPr>
          <w:p w14:paraId="54B86B81"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Verkauf</w:t>
            </w:r>
          </w:p>
        </w:tc>
        <w:tc>
          <w:tcPr>
            <w:tcW w:w="1183" w:type="dxa"/>
            <w:tcBorders>
              <w:top w:val="nil"/>
              <w:left w:val="nil"/>
              <w:bottom w:val="single" w:sz="4" w:space="0" w:color="auto"/>
              <w:right w:val="single" w:sz="4" w:space="0" w:color="auto"/>
            </w:tcBorders>
            <w:shd w:val="clear" w:color="auto" w:fill="auto"/>
            <w:noWrap/>
            <w:vAlign w:val="bottom"/>
            <w:hideMark/>
          </w:tcPr>
          <w:p w14:paraId="420103BD"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06-VK</w:t>
            </w:r>
          </w:p>
        </w:tc>
        <w:tc>
          <w:tcPr>
            <w:tcW w:w="430" w:type="dxa"/>
            <w:tcBorders>
              <w:top w:val="nil"/>
              <w:left w:val="nil"/>
              <w:bottom w:val="single" w:sz="4" w:space="0" w:color="auto"/>
              <w:right w:val="single" w:sz="4" w:space="0" w:color="auto"/>
            </w:tcBorders>
            <w:shd w:val="clear" w:color="auto" w:fill="auto"/>
            <w:noWrap/>
            <w:vAlign w:val="bottom"/>
            <w:hideMark/>
          </w:tcPr>
          <w:p w14:paraId="3BF93543"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627D2FBE"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779D7525"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6EA40692"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259D123E"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15D18A1A"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22ABB60E"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3073E9D0"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r>
      <w:tr w:rsidR="00A35D48" w:rsidRPr="00216CBF" w14:paraId="6A73E72D" w14:textId="77777777" w:rsidTr="00A35D48">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77B3E507"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Reynolds</w:t>
            </w:r>
          </w:p>
        </w:tc>
        <w:tc>
          <w:tcPr>
            <w:tcW w:w="914" w:type="dxa"/>
            <w:tcBorders>
              <w:top w:val="nil"/>
              <w:left w:val="nil"/>
              <w:bottom w:val="single" w:sz="4" w:space="0" w:color="auto"/>
              <w:right w:val="single" w:sz="4" w:space="0" w:color="auto"/>
            </w:tcBorders>
            <w:shd w:val="clear" w:color="auto" w:fill="auto"/>
            <w:noWrap/>
            <w:vAlign w:val="bottom"/>
            <w:hideMark/>
          </w:tcPr>
          <w:p w14:paraId="4B662E62"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Edna</w:t>
            </w:r>
          </w:p>
        </w:tc>
        <w:tc>
          <w:tcPr>
            <w:tcW w:w="920" w:type="dxa"/>
            <w:tcBorders>
              <w:top w:val="nil"/>
              <w:left w:val="nil"/>
              <w:bottom w:val="single" w:sz="4" w:space="0" w:color="auto"/>
              <w:right w:val="single" w:sz="4" w:space="0" w:color="auto"/>
            </w:tcBorders>
            <w:shd w:val="clear" w:color="auto" w:fill="auto"/>
            <w:noWrap/>
            <w:vAlign w:val="bottom"/>
            <w:hideMark/>
          </w:tcPr>
          <w:p w14:paraId="2A0E54B9" w14:textId="27768D09"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11018</w:t>
            </w:r>
          </w:p>
        </w:tc>
        <w:tc>
          <w:tcPr>
            <w:tcW w:w="2157" w:type="dxa"/>
            <w:tcBorders>
              <w:top w:val="nil"/>
              <w:left w:val="nil"/>
              <w:bottom w:val="single" w:sz="4" w:space="0" w:color="auto"/>
              <w:right w:val="single" w:sz="4" w:space="0" w:color="auto"/>
            </w:tcBorders>
            <w:shd w:val="clear" w:color="auto" w:fill="auto"/>
            <w:noWrap/>
            <w:vAlign w:val="bottom"/>
            <w:hideMark/>
          </w:tcPr>
          <w:p w14:paraId="02D4FF00"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Verkauf</w:t>
            </w:r>
          </w:p>
        </w:tc>
        <w:tc>
          <w:tcPr>
            <w:tcW w:w="1183" w:type="dxa"/>
            <w:tcBorders>
              <w:top w:val="nil"/>
              <w:left w:val="nil"/>
              <w:bottom w:val="single" w:sz="4" w:space="0" w:color="auto"/>
              <w:right w:val="single" w:sz="4" w:space="0" w:color="auto"/>
            </w:tcBorders>
            <w:shd w:val="clear" w:color="auto" w:fill="auto"/>
            <w:noWrap/>
            <w:vAlign w:val="bottom"/>
            <w:hideMark/>
          </w:tcPr>
          <w:p w14:paraId="4047428C"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06-VK</w:t>
            </w:r>
          </w:p>
        </w:tc>
        <w:tc>
          <w:tcPr>
            <w:tcW w:w="430" w:type="dxa"/>
            <w:tcBorders>
              <w:top w:val="nil"/>
              <w:left w:val="nil"/>
              <w:bottom w:val="single" w:sz="4" w:space="0" w:color="auto"/>
              <w:right w:val="single" w:sz="4" w:space="0" w:color="auto"/>
            </w:tcBorders>
            <w:shd w:val="clear" w:color="auto" w:fill="auto"/>
            <w:noWrap/>
            <w:vAlign w:val="bottom"/>
            <w:hideMark/>
          </w:tcPr>
          <w:p w14:paraId="08D0BA66"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4A8B94C0"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67D65E58"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25EE3295"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3E174516"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1DC2375C"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3ED27A25"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2BA4C059"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r>
      <w:tr w:rsidR="00A35D48" w:rsidRPr="00216CBF" w14:paraId="4D240737" w14:textId="77777777" w:rsidTr="00A35D48">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7B78A92C"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Doppler</w:t>
            </w:r>
          </w:p>
        </w:tc>
        <w:tc>
          <w:tcPr>
            <w:tcW w:w="914" w:type="dxa"/>
            <w:tcBorders>
              <w:top w:val="nil"/>
              <w:left w:val="nil"/>
              <w:bottom w:val="single" w:sz="4" w:space="0" w:color="auto"/>
              <w:right w:val="single" w:sz="4" w:space="0" w:color="auto"/>
            </w:tcBorders>
            <w:shd w:val="clear" w:color="auto" w:fill="auto"/>
            <w:noWrap/>
            <w:vAlign w:val="bottom"/>
            <w:hideMark/>
          </w:tcPr>
          <w:p w14:paraId="5EFEF88A"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Rickey</w:t>
            </w:r>
          </w:p>
        </w:tc>
        <w:tc>
          <w:tcPr>
            <w:tcW w:w="920" w:type="dxa"/>
            <w:tcBorders>
              <w:top w:val="nil"/>
              <w:left w:val="nil"/>
              <w:bottom w:val="single" w:sz="4" w:space="0" w:color="auto"/>
              <w:right w:val="single" w:sz="4" w:space="0" w:color="auto"/>
            </w:tcBorders>
            <w:shd w:val="clear" w:color="auto" w:fill="auto"/>
            <w:noWrap/>
            <w:vAlign w:val="bottom"/>
            <w:hideMark/>
          </w:tcPr>
          <w:p w14:paraId="7691B433" w14:textId="3EA8EEFA"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11019</w:t>
            </w:r>
          </w:p>
        </w:tc>
        <w:tc>
          <w:tcPr>
            <w:tcW w:w="2157" w:type="dxa"/>
            <w:tcBorders>
              <w:top w:val="nil"/>
              <w:left w:val="nil"/>
              <w:bottom w:val="single" w:sz="4" w:space="0" w:color="auto"/>
              <w:right w:val="single" w:sz="4" w:space="0" w:color="auto"/>
            </w:tcBorders>
            <w:shd w:val="clear" w:color="auto" w:fill="auto"/>
            <w:noWrap/>
            <w:vAlign w:val="bottom"/>
            <w:hideMark/>
          </w:tcPr>
          <w:p w14:paraId="4EBB0236"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Verkauf</w:t>
            </w:r>
          </w:p>
        </w:tc>
        <w:tc>
          <w:tcPr>
            <w:tcW w:w="1183" w:type="dxa"/>
            <w:tcBorders>
              <w:top w:val="nil"/>
              <w:left w:val="nil"/>
              <w:bottom w:val="single" w:sz="4" w:space="0" w:color="auto"/>
              <w:right w:val="single" w:sz="4" w:space="0" w:color="auto"/>
            </w:tcBorders>
            <w:shd w:val="clear" w:color="auto" w:fill="auto"/>
            <w:noWrap/>
            <w:vAlign w:val="bottom"/>
            <w:hideMark/>
          </w:tcPr>
          <w:p w14:paraId="7750AADB"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06-VK</w:t>
            </w:r>
          </w:p>
        </w:tc>
        <w:tc>
          <w:tcPr>
            <w:tcW w:w="430" w:type="dxa"/>
            <w:tcBorders>
              <w:top w:val="nil"/>
              <w:left w:val="nil"/>
              <w:bottom w:val="single" w:sz="4" w:space="0" w:color="auto"/>
              <w:right w:val="single" w:sz="4" w:space="0" w:color="auto"/>
            </w:tcBorders>
            <w:shd w:val="clear" w:color="auto" w:fill="auto"/>
            <w:noWrap/>
            <w:vAlign w:val="bottom"/>
            <w:hideMark/>
          </w:tcPr>
          <w:p w14:paraId="6CB77A35"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55D83DC3"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63C63B14"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46D554EB"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01278F5F"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65B3D460"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3EE74ECD"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4AC6F14E"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r>
      <w:tr w:rsidR="00A35D48" w:rsidRPr="00216CBF" w14:paraId="6C18D940" w14:textId="77777777" w:rsidTr="00A35D48">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7A35A690"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Peter</w:t>
            </w:r>
          </w:p>
        </w:tc>
        <w:tc>
          <w:tcPr>
            <w:tcW w:w="914" w:type="dxa"/>
            <w:tcBorders>
              <w:top w:val="nil"/>
              <w:left w:val="nil"/>
              <w:bottom w:val="single" w:sz="4" w:space="0" w:color="auto"/>
              <w:right w:val="single" w:sz="4" w:space="0" w:color="auto"/>
            </w:tcBorders>
            <w:shd w:val="clear" w:color="auto" w:fill="auto"/>
            <w:noWrap/>
            <w:vAlign w:val="bottom"/>
            <w:hideMark/>
          </w:tcPr>
          <w:p w14:paraId="7743DD7E"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Mae</w:t>
            </w:r>
          </w:p>
        </w:tc>
        <w:tc>
          <w:tcPr>
            <w:tcW w:w="920" w:type="dxa"/>
            <w:tcBorders>
              <w:top w:val="nil"/>
              <w:left w:val="nil"/>
              <w:bottom w:val="single" w:sz="4" w:space="0" w:color="auto"/>
              <w:right w:val="single" w:sz="4" w:space="0" w:color="auto"/>
            </w:tcBorders>
            <w:shd w:val="clear" w:color="auto" w:fill="auto"/>
            <w:noWrap/>
            <w:vAlign w:val="bottom"/>
            <w:hideMark/>
          </w:tcPr>
          <w:p w14:paraId="01951C4B" w14:textId="6E19906C"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11020</w:t>
            </w:r>
          </w:p>
        </w:tc>
        <w:tc>
          <w:tcPr>
            <w:tcW w:w="2157" w:type="dxa"/>
            <w:tcBorders>
              <w:top w:val="nil"/>
              <w:left w:val="nil"/>
              <w:bottom w:val="single" w:sz="4" w:space="0" w:color="auto"/>
              <w:right w:val="single" w:sz="4" w:space="0" w:color="auto"/>
            </w:tcBorders>
            <w:shd w:val="clear" w:color="auto" w:fill="auto"/>
            <w:noWrap/>
            <w:vAlign w:val="bottom"/>
            <w:hideMark/>
          </w:tcPr>
          <w:p w14:paraId="506B23EA"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Verkauf</w:t>
            </w:r>
          </w:p>
        </w:tc>
        <w:tc>
          <w:tcPr>
            <w:tcW w:w="1183" w:type="dxa"/>
            <w:tcBorders>
              <w:top w:val="nil"/>
              <w:left w:val="nil"/>
              <w:bottom w:val="single" w:sz="4" w:space="0" w:color="auto"/>
              <w:right w:val="single" w:sz="4" w:space="0" w:color="auto"/>
            </w:tcBorders>
            <w:shd w:val="clear" w:color="auto" w:fill="auto"/>
            <w:noWrap/>
            <w:vAlign w:val="bottom"/>
            <w:hideMark/>
          </w:tcPr>
          <w:p w14:paraId="394DAA77"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06-VK</w:t>
            </w:r>
          </w:p>
        </w:tc>
        <w:tc>
          <w:tcPr>
            <w:tcW w:w="430" w:type="dxa"/>
            <w:tcBorders>
              <w:top w:val="nil"/>
              <w:left w:val="nil"/>
              <w:bottom w:val="single" w:sz="4" w:space="0" w:color="auto"/>
              <w:right w:val="single" w:sz="4" w:space="0" w:color="auto"/>
            </w:tcBorders>
            <w:shd w:val="clear" w:color="auto" w:fill="auto"/>
            <w:noWrap/>
            <w:vAlign w:val="bottom"/>
            <w:hideMark/>
          </w:tcPr>
          <w:p w14:paraId="73917018"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2D8632E5"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105B3D82"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17534E30"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71EB567C"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6C61C516"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r/w</w:t>
            </w:r>
          </w:p>
        </w:tc>
        <w:tc>
          <w:tcPr>
            <w:tcW w:w="430" w:type="dxa"/>
            <w:tcBorders>
              <w:top w:val="nil"/>
              <w:left w:val="nil"/>
              <w:bottom w:val="single" w:sz="4" w:space="0" w:color="auto"/>
              <w:right w:val="single" w:sz="4" w:space="0" w:color="auto"/>
            </w:tcBorders>
            <w:shd w:val="clear" w:color="auto" w:fill="auto"/>
            <w:noWrap/>
            <w:vAlign w:val="bottom"/>
            <w:hideMark/>
          </w:tcPr>
          <w:p w14:paraId="7DD2C883"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c>
          <w:tcPr>
            <w:tcW w:w="430" w:type="dxa"/>
            <w:tcBorders>
              <w:top w:val="nil"/>
              <w:left w:val="nil"/>
              <w:bottom w:val="single" w:sz="4" w:space="0" w:color="auto"/>
              <w:right w:val="single" w:sz="4" w:space="0" w:color="auto"/>
            </w:tcBorders>
            <w:shd w:val="clear" w:color="auto" w:fill="auto"/>
            <w:noWrap/>
            <w:vAlign w:val="bottom"/>
            <w:hideMark/>
          </w:tcPr>
          <w:p w14:paraId="1A633C9B" w14:textId="77777777" w:rsidR="00A35D48" w:rsidRPr="00216CBF" w:rsidRDefault="00A35D48" w:rsidP="00A35D48">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t>
            </w:r>
          </w:p>
        </w:tc>
      </w:tr>
    </w:tbl>
    <w:p w14:paraId="617311D2" w14:textId="66566473" w:rsidR="00216CBF" w:rsidRDefault="00216CBF" w:rsidP="00223707">
      <w:pPr>
        <w:rPr>
          <w:rFonts w:ascii="OCR A Extended" w:hAnsi="OCR A Extended"/>
        </w:rPr>
      </w:pPr>
    </w:p>
    <w:p w14:paraId="209A9BC4" w14:textId="2CC40272" w:rsidR="00223707" w:rsidRPr="00EC171E" w:rsidRDefault="00216CBF" w:rsidP="00223707">
      <w:pPr>
        <w:rPr>
          <w:rFonts w:ascii="OCR A Extended" w:hAnsi="OCR A Extended"/>
        </w:rPr>
      </w:pPr>
      <w:r>
        <w:rPr>
          <w:rFonts w:ascii="OCR A Extended" w:hAnsi="OCR A Extended"/>
        </w:rPr>
        <w:br w:type="page"/>
      </w:r>
    </w:p>
    <w:p w14:paraId="16048C13" w14:textId="6AE370A3" w:rsidR="00223707" w:rsidRPr="00EC171E" w:rsidRDefault="00223707" w:rsidP="00223707">
      <w:pPr>
        <w:pStyle w:val="berschrift2"/>
      </w:pPr>
      <w:bookmarkStart w:id="20" w:name="_Toc149238745"/>
      <w:r w:rsidRPr="00EC171E">
        <w:lastRenderedPageBreak/>
        <w:t>Gruppen- und Nutzerkonzept</w:t>
      </w:r>
      <w:bookmarkEnd w:id="20"/>
    </w:p>
    <w:p w14:paraId="0B51DAC7" w14:textId="77777777" w:rsidR="00223707" w:rsidRDefault="00223707" w:rsidP="00223707">
      <w:pPr>
        <w:rPr>
          <w:rFonts w:ascii="OCR A Extended" w:hAnsi="OCR A Extended"/>
        </w:rPr>
      </w:pPr>
    </w:p>
    <w:p w14:paraId="4ACBCAF3" w14:textId="07359A95" w:rsidR="004A4A25" w:rsidRPr="004A4A25" w:rsidRDefault="004A4A25" w:rsidP="004A4A25">
      <w:pPr>
        <w:pStyle w:val="berschrift3"/>
      </w:pPr>
      <w:bookmarkStart w:id="21" w:name="_Toc149238746"/>
      <w:r>
        <w:t>User</w:t>
      </w:r>
      <w:bookmarkEnd w:id="21"/>
    </w:p>
    <w:p w14:paraId="1E32DE39" w14:textId="55A5A41A" w:rsidR="00210A9F" w:rsidRDefault="00210A9F" w:rsidP="00223707">
      <w:pPr>
        <w:rPr>
          <w:rFonts w:ascii="OCR A Extended" w:hAnsi="OCR A Extended"/>
        </w:rPr>
      </w:pPr>
    </w:p>
    <w:p w14:paraId="4A9E6D44" w14:textId="1C97F7FA" w:rsidR="004A4A25" w:rsidRDefault="004A4A25" w:rsidP="00223707">
      <w:pPr>
        <w:rPr>
          <w:rFonts w:ascii="OCR A Extended" w:hAnsi="OCR A Extended"/>
        </w:rPr>
      </w:pPr>
      <w:r>
        <w:rPr>
          <w:rFonts w:ascii="OCR A Extended" w:hAnsi="OCR A Extended"/>
        </w:rPr>
        <w:t xml:space="preserve">Die Usernamen </w:t>
      </w:r>
      <w:r w:rsidR="00EE0334">
        <w:rPr>
          <w:rFonts w:ascii="OCR A Extended" w:hAnsi="OCR A Extended"/>
        </w:rPr>
        <w:t xml:space="preserve">werden nicht wie bisher gewohnt aus den ersten 3 Buchstaben des Nachnamens und den ersten 3 Buchstaben des Vornamens gebildet, sondern es werden jetzt neu </w:t>
      </w:r>
      <w:proofErr w:type="gramStart"/>
      <w:r w:rsidR="00EE0334">
        <w:rPr>
          <w:rFonts w:ascii="OCR A Extended" w:hAnsi="OCR A Extended"/>
        </w:rPr>
        <w:t>5 stellige</w:t>
      </w:r>
      <w:proofErr w:type="gramEnd"/>
      <w:r w:rsidR="00EE0334">
        <w:rPr>
          <w:rFonts w:ascii="OCR A Extended" w:hAnsi="OCR A Extended"/>
        </w:rPr>
        <w:t xml:space="preserve"> Laufnummern verwendet. Grund dafür ist, dass es einem Eindringling keinen Hinweis auf den Namen und der Zugehörigkeit des Users gibt.</w:t>
      </w:r>
    </w:p>
    <w:tbl>
      <w:tblPr>
        <w:tblW w:w="9500" w:type="dxa"/>
        <w:tblCellMar>
          <w:left w:w="70" w:type="dxa"/>
          <w:right w:w="70" w:type="dxa"/>
        </w:tblCellMar>
        <w:tblLook w:val="04A0" w:firstRow="1" w:lastRow="0" w:firstColumn="1" w:lastColumn="0" w:noHBand="0" w:noVBand="1"/>
      </w:tblPr>
      <w:tblGrid>
        <w:gridCol w:w="3576"/>
        <w:gridCol w:w="2952"/>
        <w:gridCol w:w="2972"/>
      </w:tblGrid>
      <w:tr w:rsidR="004A4A25" w:rsidRPr="00216CBF" w14:paraId="7D11D2F9" w14:textId="77777777" w:rsidTr="00EE0334">
        <w:trPr>
          <w:trHeight w:val="275"/>
        </w:trPr>
        <w:tc>
          <w:tcPr>
            <w:tcW w:w="3576"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78A472D5" w14:textId="77777777" w:rsidR="004A4A25" w:rsidRPr="00216CBF" w:rsidRDefault="004A4A25" w:rsidP="007B0AD7">
            <w:pPr>
              <w:spacing w:after="0" w:line="240" w:lineRule="auto"/>
              <w:rPr>
                <w:rFonts w:ascii="OCR A Extended" w:eastAsia="Times New Roman" w:hAnsi="OCR A Extended" w:cs="Calibri"/>
                <w:b/>
                <w:bCs/>
                <w:color w:val="000000"/>
                <w:kern w:val="0"/>
                <w:sz w:val="16"/>
                <w:szCs w:val="16"/>
                <w:lang w:eastAsia="de-CH"/>
                <w14:ligatures w14:val="none"/>
              </w:rPr>
            </w:pPr>
            <w:r w:rsidRPr="00216CBF">
              <w:rPr>
                <w:rFonts w:ascii="OCR A Extended" w:eastAsia="Times New Roman" w:hAnsi="OCR A Extended" w:cs="Calibri"/>
                <w:b/>
                <w:bCs/>
                <w:color w:val="000000"/>
                <w:kern w:val="0"/>
                <w:sz w:val="16"/>
                <w:szCs w:val="16"/>
                <w:lang w:eastAsia="de-CH"/>
                <w14:ligatures w14:val="none"/>
              </w:rPr>
              <w:t>Name</w:t>
            </w:r>
          </w:p>
        </w:tc>
        <w:tc>
          <w:tcPr>
            <w:tcW w:w="2952" w:type="dxa"/>
            <w:tcBorders>
              <w:top w:val="single" w:sz="4" w:space="0" w:color="auto"/>
              <w:left w:val="nil"/>
              <w:bottom w:val="single" w:sz="4" w:space="0" w:color="auto"/>
              <w:right w:val="single" w:sz="4" w:space="0" w:color="auto"/>
            </w:tcBorders>
            <w:shd w:val="clear" w:color="000000" w:fill="A6A6A6"/>
            <w:noWrap/>
            <w:vAlign w:val="bottom"/>
            <w:hideMark/>
          </w:tcPr>
          <w:p w14:paraId="57D64865" w14:textId="77777777" w:rsidR="004A4A25" w:rsidRPr="00216CBF" w:rsidRDefault="004A4A25" w:rsidP="007B0AD7">
            <w:pPr>
              <w:spacing w:after="0" w:line="240" w:lineRule="auto"/>
              <w:rPr>
                <w:rFonts w:ascii="OCR A Extended" w:eastAsia="Times New Roman" w:hAnsi="OCR A Extended" w:cs="Calibri"/>
                <w:b/>
                <w:bCs/>
                <w:color w:val="000000"/>
                <w:kern w:val="0"/>
                <w:sz w:val="16"/>
                <w:szCs w:val="16"/>
                <w:lang w:eastAsia="de-CH"/>
                <w14:ligatures w14:val="none"/>
              </w:rPr>
            </w:pPr>
            <w:r w:rsidRPr="00216CBF">
              <w:rPr>
                <w:rFonts w:ascii="OCR A Extended" w:eastAsia="Times New Roman" w:hAnsi="OCR A Extended" w:cs="Calibri"/>
                <w:b/>
                <w:bCs/>
                <w:color w:val="000000"/>
                <w:kern w:val="0"/>
                <w:sz w:val="16"/>
                <w:szCs w:val="16"/>
                <w:lang w:eastAsia="de-CH"/>
                <w14:ligatures w14:val="none"/>
              </w:rPr>
              <w:t>Vorname</w:t>
            </w:r>
          </w:p>
        </w:tc>
        <w:tc>
          <w:tcPr>
            <w:tcW w:w="2972" w:type="dxa"/>
            <w:tcBorders>
              <w:top w:val="single" w:sz="4" w:space="0" w:color="auto"/>
              <w:left w:val="nil"/>
              <w:bottom w:val="single" w:sz="4" w:space="0" w:color="auto"/>
              <w:right w:val="single" w:sz="4" w:space="0" w:color="auto"/>
            </w:tcBorders>
            <w:shd w:val="clear" w:color="000000" w:fill="A6A6A6"/>
            <w:noWrap/>
            <w:vAlign w:val="bottom"/>
            <w:hideMark/>
          </w:tcPr>
          <w:p w14:paraId="52A41DA3" w14:textId="77777777" w:rsidR="004A4A25" w:rsidRPr="00216CBF" w:rsidRDefault="004A4A25" w:rsidP="007B0AD7">
            <w:pPr>
              <w:spacing w:after="0" w:line="240" w:lineRule="auto"/>
              <w:rPr>
                <w:rFonts w:ascii="OCR A Extended" w:eastAsia="Times New Roman" w:hAnsi="OCR A Extended" w:cs="Calibri"/>
                <w:b/>
                <w:bCs/>
                <w:color w:val="000000"/>
                <w:kern w:val="0"/>
                <w:sz w:val="16"/>
                <w:szCs w:val="16"/>
                <w:lang w:eastAsia="de-CH"/>
                <w14:ligatures w14:val="none"/>
              </w:rPr>
            </w:pPr>
            <w:r w:rsidRPr="00216CBF">
              <w:rPr>
                <w:rFonts w:ascii="OCR A Extended" w:eastAsia="Times New Roman" w:hAnsi="OCR A Extended" w:cs="Calibri"/>
                <w:b/>
                <w:bCs/>
                <w:color w:val="000000"/>
                <w:kern w:val="0"/>
                <w:sz w:val="16"/>
                <w:szCs w:val="16"/>
                <w:lang w:eastAsia="de-CH"/>
                <w14:ligatures w14:val="none"/>
              </w:rPr>
              <w:t>Username</w:t>
            </w:r>
          </w:p>
        </w:tc>
      </w:tr>
      <w:tr w:rsidR="00EE0334" w:rsidRPr="00216CBF" w14:paraId="301C0569" w14:textId="77777777" w:rsidTr="00EE0334">
        <w:trPr>
          <w:trHeight w:val="300"/>
        </w:trPr>
        <w:tc>
          <w:tcPr>
            <w:tcW w:w="3576" w:type="dxa"/>
            <w:tcBorders>
              <w:top w:val="nil"/>
              <w:left w:val="single" w:sz="4" w:space="0" w:color="auto"/>
              <w:bottom w:val="single" w:sz="4" w:space="0" w:color="auto"/>
              <w:right w:val="single" w:sz="4" w:space="0" w:color="auto"/>
            </w:tcBorders>
            <w:shd w:val="clear" w:color="auto" w:fill="auto"/>
            <w:noWrap/>
            <w:vAlign w:val="bottom"/>
            <w:hideMark/>
          </w:tcPr>
          <w:p w14:paraId="2FD795B7"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Hufschmied</w:t>
            </w:r>
          </w:p>
        </w:tc>
        <w:tc>
          <w:tcPr>
            <w:tcW w:w="2952" w:type="dxa"/>
            <w:tcBorders>
              <w:top w:val="nil"/>
              <w:left w:val="nil"/>
              <w:bottom w:val="single" w:sz="4" w:space="0" w:color="auto"/>
              <w:right w:val="single" w:sz="4" w:space="0" w:color="auto"/>
            </w:tcBorders>
            <w:shd w:val="clear" w:color="auto" w:fill="auto"/>
            <w:noWrap/>
            <w:vAlign w:val="bottom"/>
            <w:hideMark/>
          </w:tcPr>
          <w:p w14:paraId="7C975FAC"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Jackie</w:t>
            </w:r>
          </w:p>
        </w:tc>
        <w:tc>
          <w:tcPr>
            <w:tcW w:w="2972" w:type="dxa"/>
            <w:tcBorders>
              <w:top w:val="nil"/>
              <w:left w:val="nil"/>
              <w:bottom w:val="single" w:sz="4" w:space="0" w:color="auto"/>
              <w:right w:val="single" w:sz="4" w:space="0" w:color="auto"/>
            </w:tcBorders>
            <w:shd w:val="clear" w:color="auto" w:fill="auto"/>
            <w:noWrap/>
            <w:vAlign w:val="bottom"/>
            <w:hideMark/>
          </w:tcPr>
          <w:p w14:paraId="563E53A7" w14:textId="5E455F14"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11003</w:t>
            </w:r>
          </w:p>
        </w:tc>
      </w:tr>
      <w:tr w:rsidR="00EE0334" w:rsidRPr="00216CBF" w14:paraId="55E42F7F" w14:textId="77777777" w:rsidTr="00EE0334">
        <w:trPr>
          <w:trHeight w:val="300"/>
        </w:trPr>
        <w:tc>
          <w:tcPr>
            <w:tcW w:w="3576" w:type="dxa"/>
            <w:tcBorders>
              <w:top w:val="nil"/>
              <w:left w:val="single" w:sz="4" w:space="0" w:color="auto"/>
              <w:bottom w:val="single" w:sz="4" w:space="0" w:color="auto"/>
              <w:right w:val="single" w:sz="4" w:space="0" w:color="auto"/>
            </w:tcBorders>
            <w:shd w:val="clear" w:color="auto" w:fill="auto"/>
            <w:noWrap/>
            <w:vAlign w:val="bottom"/>
            <w:hideMark/>
          </w:tcPr>
          <w:p w14:paraId="3E085B85"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Morrison</w:t>
            </w:r>
          </w:p>
        </w:tc>
        <w:tc>
          <w:tcPr>
            <w:tcW w:w="2952" w:type="dxa"/>
            <w:tcBorders>
              <w:top w:val="nil"/>
              <w:left w:val="nil"/>
              <w:bottom w:val="single" w:sz="4" w:space="0" w:color="auto"/>
              <w:right w:val="single" w:sz="4" w:space="0" w:color="auto"/>
            </w:tcBorders>
            <w:shd w:val="clear" w:color="auto" w:fill="auto"/>
            <w:noWrap/>
            <w:vAlign w:val="bottom"/>
            <w:hideMark/>
          </w:tcPr>
          <w:p w14:paraId="61ABD701"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Paula</w:t>
            </w:r>
          </w:p>
        </w:tc>
        <w:tc>
          <w:tcPr>
            <w:tcW w:w="2972" w:type="dxa"/>
            <w:tcBorders>
              <w:top w:val="nil"/>
              <w:left w:val="nil"/>
              <w:bottom w:val="single" w:sz="4" w:space="0" w:color="auto"/>
              <w:right w:val="single" w:sz="4" w:space="0" w:color="auto"/>
            </w:tcBorders>
            <w:shd w:val="clear" w:color="auto" w:fill="auto"/>
            <w:noWrap/>
            <w:vAlign w:val="bottom"/>
            <w:hideMark/>
          </w:tcPr>
          <w:p w14:paraId="18642B77" w14:textId="698EA7DA"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11004</w:t>
            </w:r>
          </w:p>
        </w:tc>
      </w:tr>
      <w:tr w:rsidR="00EE0334" w:rsidRPr="00216CBF" w14:paraId="060A0AD9" w14:textId="77777777" w:rsidTr="00EE0334">
        <w:trPr>
          <w:trHeight w:val="300"/>
        </w:trPr>
        <w:tc>
          <w:tcPr>
            <w:tcW w:w="3576" w:type="dxa"/>
            <w:tcBorders>
              <w:top w:val="nil"/>
              <w:left w:val="single" w:sz="4" w:space="0" w:color="auto"/>
              <w:bottom w:val="single" w:sz="4" w:space="0" w:color="auto"/>
              <w:right w:val="single" w:sz="4" w:space="0" w:color="auto"/>
            </w:tcBorders>
            <w:shd w:val="clear" w:color="auto" w:fill="auto"/>
            <w:noWrap/>
            <w:vAlign w:val="bottom"/>
            <w:hideMark/>
          </w:tcPr>
          <w:p w14:paraId="2DFF0EFA"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Larson</w:t>
            </w:r>
          </w:p>
        </w:tc>
        <w:tc>
          <w:tcPr>
            <w:tcW w:w="2952" w:type="dxa"/>
            <w:tcBorders>
              <w:top w:val="nil"/>
              <w:left w:val="nil"/>
              <w:bottom w:val="single" w:sz="4" w:space="0" w:color="auto"/>
              <w:right w:val="single" w:sz="4" w:space="0" w:color="auto"/>
            </w:tcBorders>
            <w:shd w:val="clear" w:color="auto" w:fill="auto"/>
            <w:noWrap/>
            <w:vAlign w:val="bottom"/>
            <w:hideMark/>
          </w:tcPr>
          <w:p w14:paraId="2CEE5F9E"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Josefina</w:t>
            </w:r>
          </w:p>
        </w:tc>
        <w:tc>
          <w:tcPr>
            <w:tcW w:w="2972" w:type="dxa"/>
            <w:tcBorders>
              <w:top w:val="nil"/>
              <w:left w:val="nil"/>
              <w:bottom w:val="single" w:sz="4" w:space="0" w:color="auto"/>
              <w:right w:val="single" w:sz="4" w:space="0" w:color="auto"/>
            </w:tcBorders>
            <w:shd w:val="clear" w:color="auto" w:fill="auto"/>
            <w:noWrap/>
            <w:vAlign w:val="bottom"/>
            <w:hideMark/>
          </w:tcPr>
          <w:p w14:paraId="4FD6FF39" w14:textId="0DB794DA"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11005</w:t>
            </w:r>
          </w:p>
        </w:tc>
      </w:tr>
      <w:tr w:rsidR="00EE0334" w:rsidRPr="00216CBF" w14:paraId="12B2D03C" w14:textId="77777777" w:rsidTr="00EE0334">
        <w:trPr>
          <w:trHeight w:val="300"/>
        </w:trPr>
        <w:tc>
          <w:tcPr>
            <w:tcW w:w="3576" w:type="dxa"/>
            <w:tcBorders>
              <w:top w:val="nil"/>
              <w:left w:val="single" w:sz="4" w:space="0" w:color="auto"/>
              <w:bottom w:val="single" w:sz="4" w:space="0" w:color="auto"/>
              <w:right w:val="single" w:sz="4" w:space="0" w:color="auto"/>
            </w:tcBorders>
            <w:shd w:val="clear" w:color="auto" w:fill="auto"/>
            <w:noWrap/>
            <w:vAlign w:val="bottom"/>
            <w:hideMark/>
          </w:tcPr>
          <w:p w14:paraId="4A4ED1D7"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Meier</w:t>
            </w:r>
          </w:p>
        </w:tc>
        <w:tc>
          <w:tcPr>
            <w:tcW w:w="2952" w:type="dxa"/>
            <w:tcBorders>
              <w:top w:val="nil"/>
              <w:left w:val="nil"/>
              <w:bottom w:val="single" w:sz="4" w:space="0" w:color="auto"/>
              <w:right w:val="single" w:sz="4" w:space="0" w:color="auto"/>
            </w:tcBorders>
            <w:shd w:val="clear" w:color="auto" w:fill="auto"/>
            <w:noWrap/>
            <w:vAlign w:val="bottom"/>
            <w:hideMark/>
          </w:tcPr>
          <w:p w14:paraId="4CD508FC"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Jimmie</w:t>
            </w:r>
          </w:p>
        </w:tc>
        <w:tc>
          <w:tcPr>
            <w:tcW w:w="2972" w:type="dxa"/>
            <w:tcBorders>
              <w:top w:val="nil"/>
              <w:left w:val="nil"/>
              <w:bottom w:val="single" w:sz="4" w:space="0" w:color="auto"/>
              <w:right w:val="single" w:sz="4" w:space="0" w:color="auto"/>
            </w:tcBorders>
            <w:shd w:val="clear" w:color="auto" w:fill="auto"/>
            <w:noWrap/>
            <w:vAlign w:val="bottom"/>
            <w:hideMark/>
          </w:tcPr>
          <w:p w14:paraId="23C68A42" w14:textId="6EA401AC"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11006</w:t>
            </w:r>
          </w:p>
        </w:tc>
      </w:tr>
      <w:tr w:rsidR="00EE0334" w:rsidRPr="00216CBF" w14:paraId="745E0272" w14:textId="77777777" w:rsidTr="00EE0334">
        <w:trPr>
          <w:trHeight w:val="300"/>
        </w:trPr>
        <w:tc>
          <w:tcPr>
            <w:tcW w:w="3576" w:type="dxa"/>
            <w:tcBorders>
              <w:top w:val="nil"/>
              <w:left w:val="single" w:sz="4" w:space="0" w:color="auto"/>
              <w:bottom w:val="single" w:sz="4" w:space="0" w:color="auto"/>
              <w:right w:val="single" w:sz="4" w:space="0" w:color="auto"/>
            </w:tcBorders>
            <w:shd w:val="clear" w:color="auto" w:fill="auto"/>
            <w:noWrap/>
            <w:vAlign w:val="bottom"/>
            <w:hideMark/>
          </w:tcPr>
          <w:p w14:paraId="70EB417F"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proofErr w:type="spellStart"/>
            <w:r w:rsidRPr="00216CBF">
              <w:rPr>
                <w:rFonts w:ascii="OCR A Extended" w:eastAsia="Times New Roman" w:hAnsi="OCR A Extended" w:cs="Calibri"/>
                <w:color w:val="000000"/>
                <w:kern w:val="0"/>
                <w:sz w:val="16"/>
                <w:szCs w:val="16"/>
                <w:lang w:eastAsia="de-CH"/>
                <w14:ligatures w14:val="none"/>
              </w:rPr>
              <w:t>Oriet</w:t>
            </w:r>
            <w:proofErr w:type="spellEnd"/>
          </w:p>
        </w:tc>
        <w:tc>
          <w:tcPr>
            <w:tcW w:w="2952" w:type="dxa"/>
            <w:tcBorders>
              <w:top w:val="nil"/>
              <w:left w:val="nil"/>
              <w:bottom w:val="single" w:sz="4" w:space="0" w:color="auto"/>
              <w:right w:val="single" w:sz="4" w:space="0" w:color="auto"/>
            </w:tcBorders>
            <w:shd w:val="clear" w:color="auto" w:fill="auto"/>
            <w:noWrap/>
            <w:vAlign w:val="bottom"/>
            <w:hideMark/>
          </w:tcPr>
          <w:p w14:paraId="0C3C8BB8"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Kathleen</w:t>
            </w:r>
          </w:p>
        </w:tc>
        <w:tc>
          <w:tcPr>
            <w:tcW w:w="2972" w:type="dxa"/>
            <w:tcBorders>
              <w:top w:val="nil"/>
              <w:left w:val="nil"/>
              <w:bottom w:val="single" w:sz="4" w:space="0" w:color="auto"/>
              <w:right w:val="single" w:sz="4" w:space="0" w:color="auto"/>
            </w:tcBorders>
            <w:shd w:val="clear" w:color="auto" w:fill="auto"/>
            <w:noWrap/>
            <w:vAlign w:val="bottom"/>
            <w:hideMark/>
          </w:tcPr>
          <w:p w14:paraId="09C8B896" w14:textId="6B70B0B3"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11007</w:t>
            </w:r>
          </w:p>
        </w:tc>
      </w:tr>
      <w:tr w:rsidR="00EE0334" w:rsidRPr="00216CBF" w14:paraId="273CD5B7" w14:textId="77777777" w:rsidTr="00EE0334">
        <w:trPr>
          <w:trHeight w:val="300"/>
        </w:trPr>
        <w:tc>
          <w:tcPr>
            <w:tcW w:w="3576" w:type="dxa"/>
            <w:tcBorders>
              <w:top w:val="nil"/>
              <w:left w:val="single" w:sz="4" w:space="0" w:color="auto"/>
              <w:bottom w:val="single" w:sz="4" w:space="0" w:color="auto"/>
              <w:right w:val="single" w:sz="4" w:space="0" w:color="auto"/>
            </w:tcBorders>
            <w:shd w:val="clear" w:color="auto" w:fill="auto"/>
            <w:noWrap/>
            <w:vAlign w:val="bottom"/>
            <w:hideMark/>
          </w:tcPr>
          <w:p w14:paraId="5590B2D8"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Collins</w:t>
            </w:r>
          </w:p>
        </w:tc>
        <w:tc>
          <w:tcPr>
            <w:tcW w:w="2952" w:type="dxa"/>
            <w:tcBorders>
              <w:top w:val="nil"/>
              <w:left w:val="nil"/>
              <w:bottom w:val="single" w:sz="4" w:space="0" w:color="auto"/>
              <w:right w:val="single" w:sz="4" w:space="0" w:color="auto"/>
            </w:tcBorders>
            <w:shd w:val="clear" w:color="auto" w:fill="auto"/>
            <w:noWrap/>
            <w:vAlign w:val="bottom"/>
            <w:hideMark/>
          </w:tcPr>
          <w:p w14:paraId="2B29E3CF"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Faye</w:t>
            </w:r>
          </w:p>
        </w:tc>
        <w:tc>
          <w:tcPr>
            <w:tcW w:w="2972" w:type="dxa"/>
            <w:tcBorders>
              <w:top w:val="nil"/>
              <w:left w:val="nil"/>
              <w:bottom w:val="single" w:sz="4" w:space="0" w:color="auto"/>
              <w:right w:val="single" w:sz="4" w:space="0" w:color="auto"/>
            </w:tcBorders>
            <w:shd w:val="clear" w:color="auto" w:fill="auto"/>
            <w:noWrap/>
            <w:vAlign w:val="bottom"/>
            <w:hideMark/>
          </w:tcPr>
          <w:p w14:paraId="01153FCA" w14:textId="3E4F6B5B"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11008</w:t>
            </w:r>
          </w:p>
        </w:tc>
      </w:tr>
      <w:tr w:rsidR="00EE0334" w:rsidRPr="00216CBF" w14:paraId="2EAE4334" w14:textId="77777777" w:rsidTr="00EE0334">
        <w:trPr>
          <w:trHeight w:val="300"/>
        </w:trPr>
        <w:tc>
          <w:tcPr>
            <w:tcW w:w="3576" w:type="dxa"/>
            <w:tcBorders>
              <w:top w:val="nil"/>
              <w:left w:val="single" w:sz="4" w:space="0" w:color="auto"/>
              <w:bottom w:val="single" w:sz="4" w:space="0" w:color="auto"/>
              <w:right w:val="single" w:sz="4" w:space="0" w:color="auto"/>
            </w:tcBorders>
            <w:shd w:val="clear" w:color="auto" w:fill="auto"/>
            <w:noWrap/>
            <w:vAlign w:val="bottom"/>
            <w:hideMark/>
          </w:tcPr>
          <w:p w14:paraId="63DFA333"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Tschan</w:t>
            </w:r>
          </w:p>
        </w:tc>
        <w:tc>
          <w:tcPr>
            <w:tcW w:w="2952" w:type="dxa"/>
            <w:tcBorders>
              <w:top w:val="nil"/>
              <w:left w:val="nil"/>
              <w:bottom w:val="single" w:sz="4" w:space="0" w:color="auto"/>
              <w:right w:val="single" w:sz="4" w:space="0" w:color="auto"/>
            </w:tcBorders>
            <w:shd w:val="clear" w:color="auto" w:fill="auto"/>
            <w:noWrap/>
            <w:vAlign w:val="bottom"/>
            <w:hideMark/>
          </w:tcPr>
          <w:p w14:paraId="1584B914"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Jessie</w:t>
            </w:r>
          </w:p>
        </w:tc>
        <w:tc>
          <w:tcPr>
            <w:tcW w:w="2972" w:type="dxa"/>
            <w:tcBorders>
              <w:top w:val="nil"/>
              <w:left w:val="nil"/>
              <w:bottom w:val="single" w:sz="4" w:space="0" w:color="auto"/>
              <w:right w:val="single" w:sz="4" w:space="0" w:color="auto"/>
            </w:tcBorders>
            <w:shd w:val="clear" w:color="auto" w:fill="auto"/>
            <w:noWrap/>
            <w:vAlign w:val="bottom"/>
            <w:hideMark/>
          </w:tcPr>
          <w:p w14:paraId="1FBCF275" w14:textId="477BE21D"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11009</w:t>
            </w:r>
          </w:p>
        </w:tc>
      </w:tr>
      <w:tr w:rsidR="00EE0334" w:rsidRPr="00216CBF" w14:paraId="2BB44765" w14:textId="77777777" w:rsidTr="00EE0334">
        <w:trPr>
          <w:trHeight w:val="300"/>
        </w:trPr>
        <w:tc>
          <w:tcPr>
            <w:tcW w:w="3576" w:type="dxa"/>
            <w:tcBorders>
              <w:top w:val="nil"/>
              <w:left w:val="single" w:sz="4" w:space="0" w:color="auto"/>
              <w:bottom w:val="single" w:sz="4" w:space="0" w:color="auto"/>
              <w:right w:val="single" w:sz="4" w:space="0" w:color="auto"/>
            </w:tcBorders>
            <w:shd w:val="clear" w:color="auto" w:fill="auto"/>
            <w:noWrap/>
            <w:vAlign w:val="bottom"/>
            <w:hideMark/>
          </w:tcPr>
          <w:p w14:paraId="6E54ED6A"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Rivera</w:t>
            </w:r>
          </w:p>
        </w:tc>
        <w:tc>
          <w:tcPr>
            <w:tcW w:w="2952" w:type="dxa"/>
            <w:tcBorders>
              <w:top w:val="nil"/>
              <w:left w:val="nil"/>
              <w:bottom w:val="single" w:sz="4" w:space="0" w:color="auto"/>
              <w:right w:val="single" w:sz="4" w:space="0" w:color="auto"/>
            </w:tcBorders>
            <w:shd w:val="clear" w:color="auto" w:fill="auto"/>
            <w:noWrap/>
            <w:vAlign w:val="bottom"/>
            <w:hideMark/>
          </w:tcPr>
          <w:p w14:paraId="4B24FF4E"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Loretta</w:t>
            </w:r>
          </w:p>
        </w:tc>
        <w:tc>
          <w:tcPr>
            <w:tcW w:w="2972" w:type="dxa"/>
            <w:tcBorders>
              <w:top w:val="nil"/>
              <w:left w:val="nil"/>
              <w:bottom w:val="single" w:sz="4" w:space="0" w:color="auto"/>
              <w:right w:val="single" w:sz="4" w:space="0" w:color="auto"/>
            </w:tcBorders>
            <w:shd w:val="clear" w:color="auto" w:fill="auto"/>
            <w:noWrap/>
            <w:vAlign w:val="bottom"/>
            <w:hideMark/>
          </w:tcPr>
          <w:p w14:paraId="656340A8" w14:textId="2FB449C4"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11001</w:t>
            </w:r>
          </w:p>
        </w:tc>
      </w:tr>
      <w:tr w:rsidR="00EE0334" w:rsidRPr="00216CBF" w14:paraId="38CBC76A" w14:textId="77777777" w:rsidTr="00EE0334">
        <w:trPr>
          <w:trHeight w:val="300"/>
        </w:trPr>
        <w:tc>
          <w:tcPr>
            <w:tcW w:w="3576" w:type="dxa"/>
            <w:tcBorders>
              <w:top w:val="nil"/>
              <w:left w:val="single" w:sz="4" w:space="0" w:color="auto"/>
              <w:bottom w:val="single" w:sz="4" w:space="0" w:color="auto"/>
              <w:right w:val="single" w:sz="4" w:space="0" w:color="auto"/>
            </w:tcBorders>
            <w:shd w:val="clear" w:color="auto" w:fill="auto"/>
            <w:noWrap/>
            <w:vAlign w:val="bottom"/>
            <w:hideMark/>
          </w:tcPr>
          <w:p w14:paraId="3E23C9C7"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Huber</w:t>
            </w:r>
          </w:p>
        </w:tc>
        <w:tc>
          <w:tcPr>
            <w:tcW w:w="2952" w:type="dxa"/>
            <w:tcBorders>
              <w:top w:val="nil"/>
              <w:left w:val="nil"/>
              <w:bottom w:val="single" w:sz="4" w:space="0" w:color="auto"/>
              <w:right w:val="single" w:sz="4" w:space="0" w:color="auto"/>
            </w:tcBorders>
            <w:shd w:val="clear" w:color="auto" w:fill="auto"/>
            <w:noWrap/>
            <w:vAlign w:val="bottom"/>
            <w:hideMark/>
          </w:tcPr>
          <w:p w14:paraId="7E00BA32"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Hubert</w:t>
            </w:r>
          </w:p>
        </w:tc>
        <w:tc>
          <w:tcPr>
            <w:tcW w:w="2972" w:type="dxa"/>
            <w:tcBorders>
              <w:top w:val="nil"/>
              <w:left w:val="nil"/>
              <w:bottom w:val="single" w:sz="4" w:space="0" w:color="auto"/>
              <w:right w:val="single" w:sz="4" w:space="0" w:color="auto"/>
            </w:tcBorders>
            <w:shd w:val="clear" w:color="auto" w:fill="auto"/>
            <w:noWrap/>
            <w:vAlign w:val="bottom"/>
            <w:hideMark/>
          </w:tcPr>
          <w:p w14:paraId="7CF4075F" w14:textId="42F181CE"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11002</w:t>
            </w:r>
          </w:p>
        </w:tc>
      </w:tr>
      <w:tr w:rsidR="00EE0334" w:rsidRPr="00216CBF" w14:paraId="5F3BAE91" w14:textId="77777777" w:rsidTr="00EE0334">
        <w:trPr>
          <w:trHeight w:val="300"/>
        </w:trPr>
        <w:tc>
          <w:tcPr>
            <w:tcW w:w="3576" w:type="dxa"/>
            <w:tcBorders>
              <w:top w:val="nil"/>
              <w:left w:val="single" w:sz="4" w:space="0" w:color="auto"/>
              <w:bottom w:val="single" w:sz="4" w:space="0" w:color="auto"/>
              <w:right w:val="single" w:sz="4" w:space="0" w:color="auto"/>
            </w:tcBorders>
            <w:shd w:val="clear" w:color="auto" w:fill="auto"/>
            <w:noWrap/>
            <w:vAlign w:val="bottom"/>
            <w:hideMark/>
          </w:tcPr>
          <w:p w14:paraId="7CAE09BE"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Ingram</w:t>
            </w:r>
          </w:p>
        </w:tc>
        <w:tc>
          <w:tcPr>
            <w:tcW w:w="2952" w:type="dxa"/>
            <w:tcBorders>
              <w:top w:val="nil"/>
              <w:left w:val="nil"/>
              <w:bottom w:val="single" w:sz="4" w:space="0" w:color="auto"/>
              <w:right w:val="single" w:sz="4" w:space="0" w:color="auto"/>
            </w:tcBorders>
            <w:shd w:val="clear" w:color="auto" w:fill="auto"/>
            <w:noWrap/>
            <w:vAlign w:val="bottom"/>
            <w:hideMark/>
          </w:tcPr>
          <w:p w14:paraId="3BB8AEDE"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Sonya</w:t>
            </w:r>
          </w:p>
        </w:tc>
        <w:tc>
          <w:tcPr>
            <w:tcW w:w="2972" w:type="dxa"/>
            <w:tcBorders>
              <w:top w:val="nil"/>
              <w:left w:val="nil"/>
              <w:bottom w:val="single" w:sz="4" w:space="0" w:color="auto"/>
              <w:right w:val="single" w:sz="4" w:space="0" w:color="auto"/>
            </w:tcBorders>
            <w:shd w:val="clear" w:color="auto" w:fill="auto"/>
            <w:noWrap/>
            <w:vAlign w:val="bottom"/>
            <w:hideMark/>
          </w:tcPr>
          <w:p w14:paraId="37194368" w14:textId="14A68354"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11010</w:t>
            </w:r>
          </w:p>
        </w:tc>
      </w:tr>
      <w:tr w:rsidR="00A35D48" w:rsidRPr="00216CBF" w14:paraId="3BF42DDF" w14:textId="77777777" w:rsidTr="00EE0334">
        <w:trPr>
          <w:trHeight w:val="300"/>
        </w:trPr>
        <w:tc>
          <w:tcPr>
            <w:tcW w:w="3576" w:type="dxa"/>
            <w:tcBorders>
              <w:top w:val="nil"/>
              <w:left w:val="single" w:sz="4" w:space="0" w:color="auto"/>
              <w:bottom w:val="single" w:sz="4" w:space="0" w:color="auto"/>
              <w:right w:val="single" w:sz="4" w:space="0" w:color="auto"/>
            </w:tcBorders>
            <w:shd w:val="clear" w:color="auto" w:fill="auto"/>
            <w:noWrap/>
            <w:vAlign w:val="bottom"/>
          </w:tcPr>
          <w:p w14:paraId="3FB5D5A7" w14:textId="70CA6A16" w:rsidR="00A35D48" w:rsidRPr="00216CBF" w:rsidRDefault="00A35D48"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Ingram</w:t>
            </w:r>
          </w:p>
        </w:tc>
        <w:tc>
          <w:tcPr>
            <w:tcW w:w="2952" w:type="dxa"/>
            <w:tcBorders>
              <w:top w:val="nil"/>
              <w:left w:val="nil"/>
              <w:bottom w:val="single" w:sz="4" w:space="0" w:color="auto"/>
              <w:right w:val="single" w:sz="4" w:space="0" w:color="auto"/>
            </w:tcBorders>
            <w:shd w:val="clear" w:color="auto" w:fill="auto"/>
            <w:noWrap/>
            <w:vAlign w:val="bottom"/>
          </w:tcPr>
          <w:p w14:paraId="3DD22BA1" w14:textId="5BC84FDD" w:rsidR="00A35D48" w:rsidRPr="00216CBF" w:rsidRDefault="00A35D48"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Sonya</w:t>
            </w:r>
          </w:p>
        </w:tc>
        <w:tc>
          <w:tcPr>
            <w:tcW w:w="2972" w:type="dxa"/>
            <w:tcBorders>
              <w:top w:val="nil"/>
              <w:left w:val="nil"/>
              <w:bottom w:val="single" w:sz="4" w:space="0" w:color="auto"/>
              <w:right w:val="single" w:sz="4" w:space="0" w:color="auto"/>
            </w:tcBorders>
            <w:shd w:val="clear" w:color="auto" w:fill="auto"/>
            <w:noWrap/>
            <w:vAlign w:val="bottom"/>
          </w:tcPr>
          <w:p w14:paraId="42E08FA9" w14:textId="44956736" w:rsidR="00A35D48" w:rsidRDefault="00A35D48" w:rsidP="00EE0334">
            <w:pPr>
              <w:spacing w:after="0" w:line="240" w:lineRule="auto"/>
              <w:rPr>
                <w:rFonts w:ascii="OCR A Extended" w:hAnsi="OCR A Extended" w:cs="Calibri"/>
                <w:color w:val="000000"/>
                <w:sz w:val="16"/>
                <w:szCs w:val="16"/>
              </w:rPr>
            </w:pPr>
            <w:r>
              <w:rPr>
                <w:rFonts w:ascii="OCR A Extended" w:hAnsi="OCR A Extended" w:cs="Calibri"/>
                <w:color w:val="000000"/>
                <w:sz w:val="16"/>
                <w:szCs w:val="16"/>
              </w:rPr>
              <w:t>A11010</w:t>
            </w:r>
          </w:p>
        </w:tc>
      </w:tr>
      <w:tr w:rsidR="00EE0334" w:rsidRPr="00216CBF" w14:paraId="28BD6210" w14:textId="77777777" w:rsidTr="00EE0334">
        <w:trPr>
          <w:trHeight w:val="300"/>
        </w:trPr>
        <w:tc>
          <w:tcPr>
            <w:tcW w:w="3576" w:type="dxa"/>
            <w:tcBorders>
              <w:top w:val="nil"/>
              <w:left w:val="single" w:sz="4" w:space="0" w:color="auto"/>
              <w:bottom w:val="single" w:sz="4" w:space="0" w:color="auto"/>
              <w:right w:val="single" w:sz="4" w:space="0" w:color="auto"/>
            </w:tcBorders>
            <w:shd w:val="clear" w:color="auto" w:fill="auto"/>
            <w:noWrap/>
            <w:vAlign w:val="bottom"/>
            <w:hideMark/>
          </w:tcPr>
          <w:p w14:paraId="0FA4DCF3"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Jefferson</w:t>
            </w:r>
          </w:p>
        </w:tc>
        <w:tc>
          <w:tcPr>
            <w:tcW w:w="2952" w:type="dxa"/>
            <w:tcBorders>
              <w:top w:val="nil"/>
              <w:left w:val="nil"/>
              <w:bottom w:val="single" w:sz="4" w:space="0" w:color="auto"/>
              <w:right w:val="single" w:sz="4" w:space="0" w:color="auto"/>
            </w:tcBorders>
            <w:shd w:val="clear" w:color="auto" w:fill="auto"/>
            <w:noWrap/>
            <w:vAlign w:val="bottom"/>
            <w:hideMark/>
          </w:tcPr>
          <w:p w14:paraId="42BD1BD0"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Mathew</w:t>
            </w:r>
          </w:p>
        </w:tc>
        <w:tc>
          <w:tcPr>
            <w:tcW w:w="2972" w:type="dxa"/>
            <w:tcBorders>
              <w:top w:val="nil"/>
              <w:left w:val="nil"/>
              <w:bottom w:val="single" w:sz="4" w:space="0" w:color="auto"/>
              <w:right w:val="single" w:sz="4" w:space="0" w:color="auto"/>
            </w:tcBorders>
            <w:shd w:val="clear" w:color="auto" w:fill="auto"/>
            <w:noWrap/>
            <w:vAlign w:val="bottom"/>
            <w:hideMark/>
          </w:tcPr>
          <w:p w14:paraId="6BE0C39D" w14:textId="19F39C2F"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11011</w:t>
            </w:r>
          </w:p>
        </w:tc>
      </w:tr>
      <w:tr w:rsidR="00A35D48" w:rsidRPr="00216CBF" w14:paraId="34EA2B06" w14:textId="77777777" w:rsidTr="00EE0334">
        <w:trPr>
          <w:trHeight w:val="300"/>
        </w:trPr>
        <w:tc>
          <w:tcPr>
            <w:tcW w:w="3576" w:type="dxa"/>
            <w:tcBorders>
              <w:top w:val="nil"/>
              <w:left w:val="single" w:sz="4" w:space="0" w:color="auto"/>
              <w:bottom w:val="single" w:sz="4" w:space="0" w:color="auto"/>
              <w:right w:val="single" w:sz="4" w:space="0" w:color="auto"/>
            </w:tcBorders>
            <w:shd w:val="clear" w:color="auto" w:fill="auto"/>
            <w:noWrap/>
            <w:vAlign w:val="bottom"/>
          </w:tcPr>
          <w:p w14:paraId="7B399CDD" w14:textId="0CA4B901" w:rsidR="00A35D48" w:rsidRPr="00216CBF" w:rsidRDefault="00A35D48"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Jefferson</w:t>
            </w:r>
          </w:p>
        </w:tc>
        <w:tc>
          <w:tcPr>
            <w:tcW w:w="2952" w:type="dxa"/>
            <w:tcBorders>
              <w:top w:val="nil"/>
              <w:left w:val="nil"/>
              <w:bottom w:val="single" w:sz="4" w:space="0" w:color="auto"/>
              <w:right w:val="single" w:sz="4" w:space="0" w:color="auto"/>
            </w:tcBorders>
            <w:shd w:val="clear" w:color="auto" w:fill="auto"/>
            <w:noWrap/>
            <w:vAlign w:val="bottom"/>
          </w:tcPr>
          <w:p w14:paraId="6C43BECC" w14:textId="272F64B3" w:rsidR="00A35D48" w:rsidRPr="00216CBF" w:rsidRDefault="00A35D48"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Mathew</w:t>
            </w:r>
          </w:p>
        </w:tc>
        <w:tc>
          <w:tcPr>
            <w:tcW w:w="2972" w:type="dxa"/>
            <w:tcBorders>
              <w:top w:val="nil"/>
              <w:left w:val="nil"/>
              <w:bottom w:val="single" w:sz="4" w:space="0" w:color="auto"/>
              <w:right w:val="single" w:sz="4" w:space="0" w:color="auto"/>
            </w:tcBorders>
            <w:shd w:val="clear" w:color="auto" w:fill="auto"/>
            <w:noWrap/>
            <w:vAlign w:val="bottom"/>
          </w:tcPr>
          <w:p w14:paraId="7DFB8354" w14:textId="6E685A0D" w:rsidR="00A35D48" w:rsidRDefault="00A35D48" w:rsidP="00EE0334">
            <w:pPr>
              <w:spacing w:after="0" w:line="240" w:lineRule="auto"/>
              <w:rPr>
                <w:rFonts w:ascii="OCR A Extended" w:hAnsi="OCR A Extended" w:cs="Calibri"/>
                <w:color w:val="000000"/>
                <w:sz w:val="16"/>
                <w:szCs w:val="16"/>
              </w:rPr>
            </w:pPr>
            <w:r>
              <w:rPr>
                <w:rFonts w:ascii="OCR A Extended" w:hAnsi="OCR A Extended" w:cs="Calibri"/>
                <w:color w:val="000000"/>
                <w:sz w:val="16"/>
                <w:szCs w:val="16"/>
              </w:rPr>
              <w:t>A11011</w:t>
            </w:r>
          </w:p>
        </w:tc>
      </w:tr>
      <w:tr w:rsidR="00EE0334" w:rsidRPr="00216CBF" w14:paraId="0A9C51BA" w14:textId="77777777" w:rsidTr="00EE0334">
        <w:trPr>
          <w:trHeight w:val="300"/>
        </w:trPr>
        <w:tc>
          <w:tcPr>
            <w:tcW w:w="3576" w:type="dxa"/>
            <w:tcBorders>
              <w:top w:val="nil"/>
              <w:left w:val="single" w:sz="4" w:space="0" w:color="auto"/>
              <w:bottom w:val="single" w:sz="4" w:space="0" w:color="auto"/>
              <w:right w:val="single" w:sz="4" w:space="0" w:color="auto"/>
            </w:tcBorders>
            <w:shd w:val="clear" w:color="auto" w:fill="auto"/>
            <w:noWrap/>
            <w:vAlign w:val="bottom"/>
            <w:hideMark/>
          </w:tcPr>
          <w:p w14:paraId="0467B564"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Simon</w:t>
            </w:r>
          </w:p>
        </w:tc>
        <w:tc>
          <w:tcPr>
            <w:tcW w:w="2952" w:type="dxa"/>
            <w:tcBorders>
              <w:top w:val="nil"/>
              <w:left w:val="nil"/>
              <w:bottom w:val="single" w:sz="4" w:space="0" w:color="auto"/>
              <w:right w:val="single" w:sz="4" w:space="0" w:color="auto"/>
            </w:tcBorders>
            <w:shd w:val="clear" w:color="auto" w:fill="auto"/>
            <w:noWrap/>
            <w:vAlign w:val="bottom"/>
            <w:hideMark/>
          </w:tcPr>
          <w:p w14:paraId="19A66BF0"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Jody</w:t>
            </w:r>
          </w:p>
        </w:tc>
        <w:tc>
          <w:tcPr>
            <w:tcW w:w="2972" w:type="dxa"/>
            <w:tcBorders>
              <w:top w:val="nil"/>
              <w:left w:val="nil"/>
              <w:bottom w:val="single" w:sz="4" w:space="0" w:color="auto"/>
              <w:right w:val="single" w:sz="4" w:space="0" w:color="auto"/>
            </w:tcBorders>
            <w:shd w:val="clear" w:color="auto" w:fill="auto"/>
            <w:noWrap/>
            <w:vAlign w:val="bottom"/>
            <w:hideMark/>
          </w:tcPr>
          <w:p w14:paraId="208788EB" w14:textId="01858BC6"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11012</w:t>
            </w:r>
          </w:p>
        </w:tc>
      </w:tr>
      <w:tr w:rsidR="00EE0334" w:rsidRPr="00216CBF" w14:paraId="6B7CA252" w14:textId="77777777" w:rsidTr="00EE0334">
        <w:trPr>
          <w:trHeight w:val="300"/>
        </w:trPr>
        <w:tc>
          <w:tcPr>
            <w:tcW w:w="3576" w:type="dxa"/>
            <w:tcBorders>
              <w:top w:val="nil"/>
              <w:left w:val="single" w:sz="4" w:space="0" w:color="auto"/>
              <w:bottom w:val="single" w:sz="4" w:space="0" w:color="auto"/>
              <w:right w:val="single" w:sz="4" w:space="0" w:color="auto"/>
            </w:tcBorders>
            <w:shd w:val="clear" w:color="auto" w:fill="auto"/>
            <w:noWrap/>
            <w:vAlign w:val="bottom"/>
            <w:hideMark/>
          </w:tcPr>
          <w:p w14:paraId="29F80272"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West</w:t>
            </w:r>
          </w:p>
        </w:tc>
        <w:tc>
          <w:tcPr>
            <w:tcW w:w="2952" w:type="dxa"/>
            <w:tcBorders>
              <w:top w:val="nil"/>
              <w:left w:val="nil"/>
              <w:bottom w:val="single" w:sz="4" w:space="0" w:color="auto"/>
              <w:right w:val="single" w:sz="4" w:space="0" w:color="auto"/>
            </w:tcBorders>
            <w:shd w:val="clear" w:color="auto" w:fill="auto"/>
            <w:noWrap/>
            <w:vAlign w:val="bottom"/>
            <w:hideMark/>
          </w:tcPr>
          <w:p w14:paraId="2A8299E5"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Devin</w:t>
            </w:r>
          </w:p>
        </w:tc>
        <w:tc>
          <w:tcPr>
            <w:tcW w:w="2972" w:type="dxa"/>
            <w:tcBorders>
              <w:top w:val="nil"/>
              <w:left w:val="nil"/>
              <w:bottom w:val="single" w:sz="4" w:space="0" w:color="auto"/>
              <w:right w:val="single" w:sz="4" w:space="0" w:color="auto"/>
            </w:tcBorders>
            <w:shd w:val="clear" w:color="auto" w:fill="auto"/>
            <w:noWrap/>
            <w:vAlign w:val="bottom"/>
            <w:hideMark/>
          </w:tcPr>
          <w:p w14:paraId="6F56AECB" w14:textId="411718D6"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11013</w:t>
            </w:r>
          </w:p>
        </w:tc>
      </w:tr>
      <w:tr w:rsidR="00EE0334" w:rsidRPr="00216CBF" w14:paraId="1587E9F9" w14:textId="77777777" w:rsidTr="00EE0334">
        <w:trPr>
          <w:trHeight w:val="300"/>
        </w:trPr>
        <w:tc>
          <w:tcPr>
            <w:tcW w:w="3576" w:type="dxa"/>
            <w:tcBorders>
              <w:top w:val="nil"/>
              <w:left w:val="single" w:sz="4" w:space="0" w:color="auto"/>
              <w:bottom w:val="single" w:sz="4" w:space="0" w:color="auto"/>
              <w:right w:val="single" w:sz="4" w:space="0" w:color="auto"/>
            </w:tcBorders>
            <w:shd w:val="clear" w:color="auto" w:fill="auto"/>
            <w:noWrap/>
            <w:vAlign w:val="bottom"/>
            <w:hideMark/>
          </w:tcPr>
          <w:p w14:paraId="276C184E"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Ramsey</w:t>
            </w:r>
          </w:p>
        </w:tc>
        <w:tc>
          <w:tcPr>
            <w:tcW w:w="2952" w:type="dxa"/>
            <w:tcBorders>
              <w:top w:val="nil"/>
              <w:left w:val="nil"/>
              <w:bottom w:val="single" w:sz="4" w:space="0" w:color="auto"/>
              <w:right w:val="single" w:sz="4" w:space="0" w:color="auto"/>
            </w:tcBorders>
            <w:shd w:val="clear" w:color="auto" w:fill="auto"/>
            <w:noWrap/>
            <w:vAlign w:val="bottom"/>
            <w:hideMark/>
          </w:tcPr>
          <w:p w14:paraId="78ED2D31"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Kara</w:t>
            </w:r>
          </w:p>
        </w:tc>
        <w:tc>
          <w:tcPr>
            <w:tcW w:w="2972" w:type="dxa"/>
            <w:tcBorders>
              <w:top w:val="nil"/>
              <w:left w:val="nil"/>
              <w:bottom w:val="single" w:sz="4" w:space="0" w:color="auto"/>
              <w:right w:val="single" w:sz="4" w:space="0" w:color="auto"/>
            </w:tcBorders>
            <w:shd w:val="clear" w:color="auto" w:fill="auto"/>
            <w:noWrap/>
            <w:vAlign w:val="bottom"/>
            <w:hideMark/>
          </w:tcPr>
          <w:p w14:paraId="3DEBAE3B" w14:textId="33B4EDDF"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11014</w:t>
            </w:r>
          </w:p>
        </w:tc>
      </w:tr>
      <w:tr w:rsidR="00EE0334" w:rsidRPr="00216CBF" w14:paraId="6CB39221" w14:textId="77777777" w:rsidTr="00EE0334">
        <w:trPr>
          <w:trHeight w:val="300"/>
        </w:trPr>
        <w:tc>
          <w:tcPr>
            <w:tcW w:w="3576" w:type="dxa"/>
            <w:tcBorders>
              <w:top w:val="nil"/>
              <w:left w:val="single" w:sz="4" w:space="0" w:color="auto"/>
              <w:bottom w:val="single" w:sz="4" w:space="0" w:color="auto"/>
              <w:right w:val="single" w:sz="4" w:space="0" w:color="auto"/>
            </w:tcBorders>
            <w:shd w:val="clear" w:color="auto" w:fill="auto"/>
            <w:noWrap/>
            <w:vAlign w:val="bottom"/>
            <w:hideMark/>
          </w:tcPr>
          <w:p w14:paraId="1A27B573"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Pena</w:t>
            </w:r>
          </w:p>
        </w:tc>
        <w:tc>
          <w:tcPr>
            <w:tcW w:w="2952" w:type="dxa"/>
            <w:tcBorders>
              <w:top w:val="nil"/>
              <w:left w:val="nil"/>
              <w:bottom w:val="single" w:sz="4" w:space="0" w:color="auto"/>
              <w:right w:val="single" w:sz="4" w:space="0" w:color="auto"/>
            </w:tcBorders>
            <w:shd w:val="clear" w:color="auto" w:fill="auto"/>
            <w:noWrap/>
            <w:vAlign w:val="bottom"/>
            <w:hideMark/>
          </w:tcPr>
          <w:p w14:paraId="0068B4E7"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Tom</w:t>
            </w:r>
          </w:p>
        </w:tc>
        <w:tc>
          <w:tcPr>
            <w:tcW w:w="2972" w:type="dxa"/>
            <w:tcBorders>
              <w:top w:val="nil"/>
              <w:left w:val="nil"/>
              <w:bottom w:val="single" w:sz="4" w:space="0" w:color="auto"/>
              <w:right w:val="single" w:sz="4" w:space="0" w:color="auto"/>
            </w:tcBorders>
            <w:shd w:val="clear" w:color="auto" w:fill="auto"/>
            <w:noWrap/>
            <w:vAlign w:val="bottom"/>
            <w:hideMark/>
          </w:tcPr>
          <w:p w14:paraId="4BF0B744" w14:textId="59127ABE"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11015</w:t>
            </w:r>
          </w:p>
        </w:tc>
      </w:tr>
      <w:tr w:rsidR="00EE0334" w:rsidRPr="00216CBF" w14:paraId="47D59308" w14:textId="77777777" w:rsidTr="00EE0334">
        <w:trPr>
          <w:trHeight w:val="300"/>
        </w:trPr>
        <w:tc>
          <w:tcPr>
            <w:tcW w:w="3576" w:type="dxa"/>
            <w:tcBorders>
              <w:top w:val="nil"/>
              <w:left w:val="single" w:sz="4" w:space="0" w:color="auto"/>
              <w:bottom w:val="single" w:sz="4" w:space="0" w:color="auto"/>
              <w:right w:val="single" w:sz="4" w:space="0" w:color="auto"/>
            </w:tcBorders>
            <w:shd w:val="clear" w:color="auto" w:fill="auto"/>
            <w:noWrap/>
            <w:vAlign w:val="bottom"/>
            <w:hideMark/>
          </w:tcPr>
          <w:p w14:paraId="3FF9EFD4"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Müller</w:t>
            </w:r>
          </w:p>
        </w:tc>
        <w:tc>
          <w:tcPr>
            <w:tcW w:w="2952" w:type="dxa"/>
            <w:tcBorders>
              <w:top w:val="nil"/>
              <w:left w:val="nil"/>
              <w:bottom w:val="single" w:sz="4" w:space="0" w:color="auto"/>
              <w:right w:val="single" w:sz="4" w:space="0" w:color="auto"/>
            </w:tcBorders>
            <w:shd w:val="clear" w:color="auto" w:fill="auto"/>
            <w:noWrap/>
            <w:vAlign w:val="bottom"/>
            <w:hideMark/>
          </w:tcPr>
          <w:p w14:paraId="72726AF5"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Michele</w:t>
            </w:r>
          </w:p>
        </w:tc>
        <w:tc>
          <w:tcPr>
            <w:tcW w:w="2972" w:type="dxa"/>
            <w:tcBorders>
              <w:top w:val="nil"/>
              <w:left w:val="nil"/>
              <w:bottom w:val="single" w:sz="4" w:space="0" w:color="auto"/>
              <w:right w:val="single" w:sz="4" w:space="0" w:color="auto"/>
            </w:tcBorders>
            <w:shd w:val="clear" w:color="auto" w:fill="auto"/>
            <w:noWrap/>
            <w:vAlign w:val="bottom"/>
            <w:hideMark/>
          </w:tcPr>
          <w:p w14:paraId="2A7E3C21" w14:textId="3940524C"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11016</w:t>
            </w:r>
          </w:p>
        </w:tc>
      </w:tr>
      <w:tr w:rsidR="00EE0334" w:rsidRPr="00216CBF" w14:paraId="5215B729" w14:textId="77777777" w:rsidTr="00EE0334">
        <w:trPr>
          <w:trHeight w:val="300"/>
        </w:trPr>
        <w:tc>
          <w:tcPr>
            <w:tcW w:w="3576" w:type="dxa"/>
            <w:tcBorders>
              <w:top w:val="nil"/>
              <w:left w:val="single" w:sz="4" w:space="0" w:color="auto"/>
              <w:bottom w:val="single" w:sz="4" w:space="0" w:color="auto"/>
              <w:right w:val="single" w:sz="4" w:space="0" w:color="auto"/>
            </w:tcBorders>
            <w:shd w:val="clear" w:color="auto" w:fill="auto"/>
            <w:noWrap/>
            <w:vAlign w:val="bottom"/>
            <w:hideMark/>
          </w:tcPr>
          <w:p w14:paraId="677679F6"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Wilkins</w:t>
            </w:r>
          </w:p>
        </w:tc>
        <w:tc>
          <w:tcPr>
            <w:tcW w:w="2952" w:type="dxa"/>
            <w:tcBorders>
              <w:top w:val="nil"/>
              <w:left w:val="nil"/>
              <w:bottom w:val="single" w:sz="4" w:space="0" w:color="auto"/>
              <w:right w:val="single" w:sz="4" w:space="0" w:color="auto"/>
            </w:tcBorders>
            <w:shd w:val="clear" w:color="auto" w:fill="auto"/>
            <w:noWrap/>
            <w:vAlign w:val="bottom"/>
            <w:hideMark/>
          </w:tcPr>
          <w:p w14:paraId="4731CD53"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Kenneth</w:t>
            </w:r>
          </w:p>
        </w:tc>
        <w:tc>
          <w:tcPr>
            <w:tcW w:w="2972" w:type="dxa"/>
            <w:tcBorders>
              <w:top w:val="nil"/>
              <w:left w:val="nil"/>
              <w:bottom w:val="single" w:sz="4" w:space="0" w:color="auto"/>
              <w:right w:val="single" w:sz="4" w:space="0" w:color="auto"/>
            </w:tcBorders>
            <w:shd w:val="clear" w:color="auto" w:fill="auto"/>
            <w:noWrap/>
            <w:vAlign w:val="bottom"/>
            <w:hideMark/>
          </w:tcPr>
          <w:p w14:paraId="5C9EC5C3" w14:textId="288369C8"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11017</w:t>
            </w:r>
          </w:p>
        </w:tc>
      </w:tr>
      <w:tr w:rsidR="00EE0334" w:rsidRPr="00216CBF" w14:paraId="30F4ADB1" w14:textId="77777777" w:rsidTr="00EE0334">
        <w:trPr>
          <w:trHeight w:val="300"/>
        </w:trPr>
        <w:tc>
          <w:tcPr>
            <w:tcW w:w="3576" w:type="dxa"/>
            <w:tcBorders>
              <w:top w:val="nil"/>
              <w:left w:val="single" w:sz="4" w:space="0" w:color="auto"/>
              <w:bottom w:val="single" w:sz="4" w:space="0" w:color="auto"/>
              <w:right w:val="single" w:sz="4" w:space="0" w:color="auto"/>
            </w:tcBorders>
            <w:shd w:val="clear" w:color="auto" w:fill="auto"/>
            <w:noWrap/>
            <w:vAlign w:val="bottom"/>
            <w:hideMark/>
          </w:tcPr>
          <w:p w14:paraId="26207A43"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Reynolds</w:t>
            </w:r>
          </w:p>
        </w:tc>
        <w:tc>
          <w:tcPr>
            <w:tcW w:w="2952" w:type="dxa"/>
            <w:tcBorders>
              <w:top w:val="nil"/>
              <w:left w:val="nil"/>
              <w:bottom w:val="single" w:sz="4" w:space="0" w:color="auto"/>
              <w:right w:val="single" w:sz="4" w:space="0" w:color="auto"/>
            </w:tcBorders>
            <w:shd w:val="clear" w:color="auto" w:fill="auto"/>
            <w:noWrap/>
            <w:vAlign w:val="bottom"/>
            <w:hideMark/>
          </w:tcPr>
          <w:p w14:paraId="46FF1210"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Edna</w:t>
            </w:r>
          </w:p>
        </w:tc>
        <w:tc>
          <w:tcPr>
            <w:tcW w:w="2972" w:type="dxa"/>
            <w:tcBorders>
              <w:top w:val="nil"/>
              <w:left w:val="nil"/>
              <w:bottom w:val="single" w:sz="4" w:space="0" w:color="auto"/>
              <w:right w:val="single" w:sz="4" w:space="0" w:color="auto"/>
            </w:tcBorders>
            <w:shd w:val="clear" w:color="auto" w:fill="auto"/>
            <w:noWrap/>
            <w:vAlign w:val="bottom"/>
            <w:hideMark/>
          </w:tcPr>
          <w:p w14:paraId="4264D2B8" w14:textId="7C003DAC"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11018</w:t>
            </w:r>
          </w:p>
        </w:tc>
      </w:tr>
      <w:tr w:rsidR="00EE0334" w:rsidRPr="00216CBF" w14:paraId="0798E84B" w14:textId="77777777" w:rsidTr="00EE0334">
        <w:trPr>
          <w:trHeight w:val="300"/>
        </w:trPr>
        <w:tc>
          <w:tcPr>
            <w:tcW w:w="3576" w:type="dxa"/>
            <w:tcBorders>
              <w:top w:val="nil"/>
              <w:left w:val="single" w:sz="4" w:space="0" w:color="auto"/>
              <w:bottom w:val="single" w:sz="4" w:space="0" w:color="auto"/>
              <w:right w:val="single" w:sz="4" w:space="0" w:color="auto"/>
            </w:tcBorders>
            <w:shd w:val="clear" w:color="auto" w:fill="auto"/>
            <w:noWrap/>
            <w:vAlign w:val="bottom"/>
            <w:hideMark/>
          </w:tcPr>
          <w:p w14:paraId="35B838C4"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Doppler</w:t>
            </w:r>
          </w:p>
        </w:tc>
        <w:tc>
          <w:tcPr>
            <w:tcW w:w="2952" w:type="dxa"/>
            <w:tcBorders>
              <w:top w:val="nil"/>
              <w:left w:val="nil"/>
              <w:bottom w:val="single" w:sz="4" w:space="0" w:color="auto"/>
              <w:right w:val="single" w:sz="4" w:space="0" w:color="auto"/>
            </w:tcBorders>
            <w:shd w:val="clear" w:color="auto" w:fill="auto"/>
            <w:noWrap/>
            <w:vAlign w:val="bottom"/>
            <w:hideMark/>
          </w:tcPr>
          <w:p w14:paraId="77668C65"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Rickey</w:t>
            </w:r>
          </w:p>
        </w:tc>
        <w:tc>
          <w:tcPr>
            <w:tcW w:w="2972" w:type="dxa"/>
            <w:tcBorders>
              <w:top w:val="nil"/>
              <w:left w:val="nil"/>
              <w:bottom w:val="single" w:sz="4" w:space="0" w:color="auto"/>
              <w:right w:val="single" w:sz="4" w:space="0" w:color="auto"/>
            </w:tcBorders>
            <w:shd w:val="clear" w:color="auto" w:fill="auto"/>
            <w:noWrap/>
            <w:vAlign w:val="bottom"/>
            <w:hideMark/>
          </w:tcPr>
          <w:p w14:paraId="3424ECB0" w14:textId="45784915"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11019</w:t>
            </w:r>
          </w:p>
        </w:tc>
      </w:tr>
      <w:tr w:rsidR="00EE0334" w:rsidRPr="00216CBF" w14:paraId="7A6098BD" w14:textId="77777777" w:rsidTr="00EE0334">
        <w:trPr>
          <w:trHeight w:val="300"/>
        </w:trPr>
        <w:tc>
          <w:tcPr>
            <w:tcW w:w="3576" w:type="dxa"/>
            <w:tcBorders>
              <w:top w:val="nil"/>
              <w:left w:val="single" w:sz="4" w:space="0" w:color="auto"/>
              <w:bottom w:val="single" w:sz="4" w:space="0" w:color="auto"/>
              <w:right w:val="single" w:sz="4" w:space="0" w:color="auto"/>
            </w:tcBorders>
            <w:shd w:val="clear" w:color="auto" w:fill="auto"/>
            <w:noWrap/>
            <w:vAlign w:val="bottom"/>
            <w:hideMark/>
          </w:tcPr>
          <w:p w14:paraId="10143C3F"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Peter</w:t>
            </w:r>
          </w:p>
        </w:tc>
        <w:tc>
          <w:tcPr>
            <w:tcW w:w="2952" w:type="dxa"/>
            <w:tcBorders>
              <w:top w:val="nil"/>
              <w:left w:val="nil"/>
              <w:bottom w:val="single" w:sz="4" w:space="0" w:color="auto"/>
              <w:right w:val="single" w:sz="4" w:space="0" w:color="auto"/>
            </w:tcBorders>
            <w:shd w:val="clear" w:color="auto" w:fill="auto"/>
            <w:noWrap/>
            <w:vAlign w:val="bottom"/>
            <w:hideMark/>
          </w:tcPr>
          <w:p w14:paraId="7357FCCC" w14:textId="77777777"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Mae</w:t>
            </w:r>
          </w:p>
        </w:tc>
        <w:tc>
          <w:tcPr>
            <w:tcW w:w="2972" w:type="dxa"/>
            <w:tcBorders>
              <w:top w:val="nil"/>
              <w:left w:val="nil"/>
              <w:bottom w:val="single" w:sz="4" w:space="0" w:color="auto"/>
              <w:right w:val="single" w:sz="4" w:space="0" w:color="auto"/>
            </w:tcBorders>
            <w:shd w:val="clear" w:color="auto" w:fill="auto"/>
            <w:noWrap/>
            <w:vAlign w:val="bottom"/>
            <w:hideMark/>
          </w:tcPr>
          <w:p w14:paraId="118A1BFE" w14:textId="1F192D09" w:rsidR="00EE0334" w:rsidRPr="00216CBF" w:rsidRDefault="00EE0334" w:rsidP="00EE0334">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11020</w:t>
            </w:r>
          </w:p>
        </w:tc>
      </w:tr>
    </w:tbl>
    <w:p w14:paraId="1A8860AA" w14:textId="77777777" w:rsidR="004A4A25" w:rsidRDefault="004A4A25" w:rsidP="00223707">
      <w:pPr>
        <w:rPr>
          <w:rFonts w:ascii="OCR A Extended" w:hAnsi="OCR A Extended"/>
        </w:rPr>
      </w:pPr>
    </w:p>
    <w:p w14:paraId="68274517" w14:textId="39EE73D2" w:rsidR="004A4A25" w:rsidRDefault="004A4A25" w:rsidP="00223707">
      <w:pPr>
        <w:rPr>
          <w:rFonts w:ascii="OCR A Extended" w:hAnsi="OCR A Extended"/>
        </w:rPr>
      </w:pPr>
      <w:r>
        <w:rPr>
          <w:rFonts w:ascii="OCR A Extended" w:hAnsi="OCR A Extended"/>
        </w:rPr>
        <w:t xml:space="preserve">Für die IT und deren Systeme werden dann noch spezielle User mit speziell erhöhten rechten benötigt. Grund dafür ist das erhöhte Sicherheitsrisiko, wenn die </w:t>
      </w:r>
      <w:r w:rsidR="00CA29E5">
        <w:rPr>
          <w:rFonts w:ascii="OCR A Extended" w:hAnsi="OCR A Extended"/>
        </w:rPr>
        <w:t>User auf den normalen Accounts erhöhte oder sogar Administrator Berechtigungen haben.</w:t>
      </w:r>
    </w:p>
    <w:p w14:paraId="58CA7440" w14:textId="69DA9F80" w:rsidR="004A4A25" w:rsidRDefault="004A4A25" w:rsidP="00223707">
      <w:pPr>
        <w:rPr>
          <w:rFonts w:ascii="OCR A Extended" w:hAnsi="OCR A Extended"/>
        </w:rPr>
      </w:pPr>
      <w:r>
        <w:rPr>
          <w:rFonts w:ascii="OCR A Extended" w:hAnsi="OCR A Extended"/>
        </w:rPr>
        <w:br w:type="page"/>
      </w:r>
    </w:p>
    <w:p w14:paraId="7347704B" w14:textId="538332D6" w:rsidR="004A4A25" w:rsidRDefault="004A4A25" w:rsidP="004A4A25">
      <w:pPr>
        <w:pStyle w:val="berschrift3"/>
      </w:pPr>
      <w:bookmarkStart w:id="22" w:name="_Toc149238747"/>
      <w:r>
        <w:lastRenderedPageBreak/>
        <w:t>Gruppen</w:t>
      </w:r>
      <w:bookmarkEnd w:id="22"/>
    </w:p>
    <w:p w14:paraId="61EA15BC" w14:textId="77777777" w:rsidR="004A4A25" w:rsidRDefault="004A4A25" w:rsidP="00223707">
      <w:pPr>
        <w:rPr>
          <w:rFonts w:ascii="OCR A Extended" w:hAnsi="OCR A Extended"/>
        </w:rPr>
      </w:pPr>
    </w:p>
    <w:p w14:paraId="6D8F042B" w14:textId="6344ED1C" w:rsidR="004A4A25" w:rsidRDefault="00C517A7" w:rsidP="00223707">
      <w:pPr>
        <w:rPr>
          <w:rFonts w:ascii="OCR A Extended" w:hAnsi="OCR A Extended"/>
        </w:rPr>
      </w:pPr>
      <w:r>
        <w:rPr>
          <w:rFonts w:ascii="OCR A Extended" w:hAnsi="OCR A Extended"/>
        </w:rPr>
        <w:t>Die Gruppen für die Benutzer werden der Ablagestruktur auf dem File Server angepasst. Grund dafür ist die einfachere Verwaltbarkeit und eine bessere Übersicht.</w:t>
      </w:r>
      <w:r w:rsidR="00A35D48">
        <w:rPr>
          <w:rFonts w:ascii="OCR A Extended" w:hAnsi="OCR A Extended"/>
        </w:rPr>
        <w:t xml:space="preserve"> Die IT erhält zusätzlich noch Accounts, welche einer Supportgruppe angegliedert sind. Mit diesen Accounts erhalten sie die Administrativen Rechte auf jegliche Systeme. Dies kann nicht auf den normalen User Accounts sein, da dies ein erhöhtes Sicherheitsrisiko mit sich bringt.</w:t>
      </w:r>
    </w:p>
    <w:tbl>
      <w:tblPr>
        <w:tblW w:w="9721" w:type="dxa"/>
        <w:tblCellMar>
          <w:left w:w="70" w:type="dxa"/>
          <w:right w:w="70" w:type="dxa"/>
        </w:tblCellMar>
        <w:tblLook w:val="04A0" w:firstRow="1" w:lastRow="0" w:firstColumn="1" w:lastColumn="0" w:noHBand="0" w:noVBand="1"/>
      </w:tblPr>
      <w:tblGrid>
        <w:gridCol w:w="1713"/>
        <w:gridCol w:w="1415"/>
        <w:gridCol w:w="1424"/>
        <w:gridCol w:w="3120"/>
        <w:gridCol w:w="2049"/>
      </w:tblGrid>
      <w:tr w:rsidR="00C517A7" w:rsidRPr="00216CBF" w14:paraId="0C9A098A" w14:textId="77777777" w:rsidTr="00C517A7">
        <w:trPr>
          <w:trHeight w:val="252"/>
        </w:trPr>
        <w:tc>
          <w:tcPr>
            <w:tcW w:w="1107"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08831585" w14:textId="77777777" w:rsidR="00C517A7" w:rsidRPr="00216CBF" w:rsidRDefault="00C517A7" w:rsidP="00797C0B">
            <w:pPr>
              <w:spacing w:after="0" w:line="240" w:lineRule="auto"/>
              <w:rPr>
                <w:rFonts w:ascii="OCR A Extended" w:eastAsia="Times New Roman" w:hAnsi="OCR A Extended" w:cs="Calibri"/>
                <w:b/>
                <w:bCs/>
                <w:color w:val="000000"/>
                <w:kern w:val="0"/>
                <w:sz w:val="16"/>
                <w:szCs w:val="16"/>
                <w:lang w:eastAsia="de-CH"/>
                <w14:ligatures w14:val="none"/>
              </w:rPr>
            </w:pPr>
            <w:r w:rsidRPr="00216CBF">
              <w:rPr>
                <w:rFonts w:ascii="OCR A Extended" w:eastAsia="Times New Roman" w:hAnsi="OCR A Extended" w:cs="Calibri"/>
                <w:b/>
                <w:bCs/>
                <w:color w:val="000000"/>
                <w:kern w:val="0"/>
                <w:sz w:val="16"/>
                <w:szCs w:val="16"/>
                <w:lang w:eastAsia="de-CH"/>
                <w14:ligatures w14:val="none"/>
              </w:rPr>
              <w:t>Name</w:t>
            </w:r>
          </w:p>
        </w:tc>
        <w:tc>
          <w:tcPr>
            <w:tcW w:w="914" w:type="dxa"/>
            <w:tcBorders>
              <w:top w:val="single" w:sz="4" w:space="0" w:color="auto"/>
              <w:left w:val="nil"/>
              <w:bottom w:val="single" w:sz="4" w:space="0" w:color="auto"/>
              <w:right w:val="single" w:sz="4" w:space="0" w:color="auto"/>
            </w:tcBorders>
            <w:shd w:val="clear" w:color="000000" w:fill="A6A6A6"/>
            <w:noWrap/>
            <w:vAlign w:val="bottom"/>
            <w:hideMark/>
          </w:tcPr>
          <w:p w14:paraId="27DD4305" w14:textId="77777777" w:rsidR="00C517A7" w:rsidRPr="00216CBF" w:rsidRDefault="00C517A7" w:rsidP="00797C0B">
            <w:pPr>
              <w:spacing w:after="0" w:line="240" w:lineRule="auto"/>
              <w:rPr>
                <w:rFonts w:ascii="OCR A Extended" w:eastAsia="Times New Roman" w:hAnsi="OCR A Extended" w:cs="Calibri"/>
                <w:b/>
                <w:bCs/>
                <w:color w:val="000000"/>
                <w:kern w:val="0"/>
                <w:sz w:val="16"/>
                <w:szCs w:val="16"/>
                <w:lang w:eastAsia="de-CH"/>
                <w14:ligatures w14:val="none"/>
              </w:rPr>
            </w:pPr>
            <w:r w:rsidRPr="00216CBF">
              <w:rPr>
                <w:rFonts w:ascii="OCR A Extended" w:eastAsia="Times New Roman" w:hAnsi="OCR A Extended" w:cs="Calibri"/>
                <w:b/>
                <w:bCs/>
                <w:color w:val="000000"/>
                <w:kern w:val="0"/>
                <w:sz w:val="16"/>
                <w:szCs w:val="16"/>
                <w:lang w:eastAsia="de-CH"/>
                <w14:ligatures w14:val="none"/>
              </w:rPr>
              <w:t>Vorname</w:t>
            </w:r>
          </w:p>
        </w:tc>
        <w:tc>
          <w:tcPr>
            <w:tcW w:w="920" w:type="dxa"/>
            <w:tcBorders>
              <w:top w:val="single" w:sz="4" w:space="0" w:color="auto"/>
              <w:left w:val="nil"/>
              <w:bottom w:val="single" w:sz="4" w:space="0" w:color="auto"/>
              <w:right w:val="single" w:sz="4" w:space="0" w:color="auto"/>
            </w:tcBorders>
            <w:shd w:val="clear" w:color="000000" w:fill="A6A6A6"/>
            <w:noWrap/>
            <w:vAlign w:val="bottom"/>
            <w:hideMark/>
          </w:tcPr>
          <w:p w14:paraId="6E60D707" w14:textId="77777777" w:rsidR="00C517A7" w:rsidRPr="00216CBF" w:rsidRDefault="00C517A7" w:rsidP="00797C0B">
            <w:pPr>
              <w:spacing w:after="0" w:line="240" w:lineRule="auto"/>
              <w:rPr>
                <w:rFonts w:ascii="OCR A Extended" w:eastAsia="Times New Roman" w:hAnsi="OCR A Extended" w:cs="Calibri"/>
                <w:b/>
                <w:bCs/>
                <w:color w:val="000000"/>
                <w:kern w:val="0"/>
                <w:sz w:val="16"/>
                <w:szCs w:val="16"/>
                <w:lang w:eastAsia="de-CH"/>
                <w14:ligatures w14:val="none"/>
              </w:rPr>
            </w:pPr>
            <w:r w:rsidRPr="00216CBF">
              <w:rPr>
                <w:rFonts w:ascii="OCR A Extended" w:eastAsia="Times New Roman" w:hAnsi="OCR A Extended" w:cs="Calibri"/>
                <w:b/>
                <w:bCs/>
                <w:color w:val="000000"/>
                <w:kern w:val="0"/>
                <w:sz w:val="16"/>
                <w:szCs w:val="16"/>
                <w:lang w:eastAsia="de-CH"/>
                <w14:ligatures w14:val="none"/>
              </w:rPr>
              <w:t>Username</w:t>
            </w:r>
          </w:p>
        </w:tc>
        <w:tc>
          <w:tcPr>
            <w:tcW w:w="2016" w:type="dxa"/>
            <w:tcBorders>
              <w:top w:val="single" w:sz="4" w:space="0" w:color="auto"/>
              <w:left w:val="nil"/>
              <w:bottom w:val="single" w:sz="4" w:space="0" w:color="auto"/>
              <w:right w:val="single" w:sz="4" w:space="0" w:color="auto"/>
            </w:tcBorders>
            <w:shd w:val="clear" w:color="000000" w:fill="A6A6A6"/>
            <w:noWrap/>
            <w:vAlign w:val="bottom"/>
            <w:hideMark/>
          </w:tcPr>
          <w:p w14:paraId="14261AEF" w14:textId="77777777" w:rsidR="00C517A7" w:rsidRPr="00216CBF" w:rsidRDefault="00C517A7" w:rsidP="00797C0B">
            <w:pPr>
              <w:spacing w:after="0" w:line="240" w:lineRule="auto"/>
              <w:rPr>
                <w:rFonts w:ascii="OCR A Extended" w:eastAsia="Times New Roman" w:hAnsi="OCR A Extended" w:cs="Calibri"/>
                <w:b/>
                <w:bCs/>
                <w:color w:val="000000"/>
                <w:kern w:val="0"/>
                <w:sz w:val="16"/>
                <w:szCs w:val="16"/>
                <w:lang w:eastAsia="de-CH"/>
                <w14:ligatures w14:val="none"/>
              </w:rPr>
            </w:pPr>
            <w:r w:rsidRPr="00216CBF">
              <w:rPr>
                <w:rFonts w:ascii="OCR A Extended" w:eastAsia="Times New Roman" w:hAnsi="OCR A Extended" w:cs="Calibri"/>
                <w:b/>
                <w:bCs/>
                <w:color w:val="000000"/>
                <w:kern w:val="0"/>
                <w:sz w:val="16"/>
                <w:szCs w:val="16"/>
                <w:lang w:eastAsia="de-CH"/>
                <w14:ligatures w14:val="none"/>
              </w:rPr>
              <w:t>Funktion</w:t>
            </w:r>
          </w:p>
        </w:tc>
        <w:tc>
          <w:tcPr>
            <w:tcW w:w="1324" w:type="dxa"/>
            <w:tcBorders>
              <w:top w:val="single" w:sz="4" w:space="0" w:color="auto"/>
              <w:left w:val="nil"/>
              <w:bottom w:val="single" w:sz="4" w:space="0" w:color="auto"/>
              <w:right w:val="single" w:sz="4" w:space="0" w:color="auto"/>
            </w:tcBorders>
            <w:shd w:val="clear" w:color="000000" w:fill="A6A6A6"/>
            <w:noWrap/>
            <w:vAlign w:val="bottom"/>
            <w:hideMark/>
          </w:tcPr>
          <w:p w14:paraId="14E4122D" w14:textId="77777777" w:rsidR="00C517A7" w:rsidRPr="00216CBF" w:rsidRDefault="00C517A7" w:rsidP="00797C0B">
            <w:pPr>
              <w:spacing w:after="0" w:line="240" w:lineRule="auto"/>
              <w:rPr>
                <w:rFonts w:ascii="OCR A Extended" w:eastAsia="Times New Roman" w:hAnsi="OCR A Extended" w:cs="Calibri"/>
                <w:b/>
                <w:bCs/>
                <w:color w:val="000000"/>
                <w:kern w:val="0"/>
                <w:sz w:val="16"/>
                <w:szCs w:val="16"/>
                <w:lang w:eastAsia="de-CH"/>
                <w14:ligatures w14:val="none"/>
              </w:rPr>
            </w:pPr>
            <w:r w:rsidRPr="00216CBF">
              <w:rPr>
                <w:rFonts w:ascii="OCR A Extended" w:eastAsia="Times New Roman" w:hAnsi="OCR A Extended" w:cs="Calibri"/>
                <w:b/>
                <w:bCs/>
                <w:color w:val="000000"/>
                <w:kern w:val="0"/>
                <w:sz w:val="16"/>
                <w:szCs w:val="16"/>
                <w:lang w:eastAsia="de-CH"/>
                <w14:ligatures w14:val="none"/>
              </w:rPr>
              <w:t>Gruppe</w:t>
            </w:r>
          </w:p>
        </w:tc>
      </w:tr>
      <w:tr w:rsidR="00C517A7" w:rsidRPr="00216CBF" w14:paraId="77EC6C1D" w14:textId="77777777" w:rsidTr="00797C0B">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0C6CA7A9"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Hufschmied</w:t>
            </w:r>
          </w:p>
        </w:tc>
        <w:tc>
          <w:tcPr>
            <w:tcW w:w="914" w:type="dxa"/>
            <w:tcBorders>
              <w:top w:val="nil"/>
              <w:left w:val="nil"/>
              <w:bottom w:val="single" w:sz="4" w:space="0" w:color="auto"/>
              <w:right w:val="single" w:sz="4" w:space="0" w:color="auto"/>
            </w:tcBorders>
            <w:shd w:val="clear" w:color="auto" w:fill="auto"/>
            <w:noWrap/>
            <w:vAlign w:val="bottom"/>
            <w:hideMark/>
          </w:tcPr>
          <w:p w14:paraId="3F68BE89"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Jackie</w:t>
            </w:r>
          </w:p>
        </w:tc>
        <w:tc>
          <w:tcPr>
            <w:tcW w:w="920" w:type="dxa"/>
            <w:tcBorders>
              <w:top w:val="nil"/>
              <w:left w:val="nil"/>
              <w:bottom w:val="single" w:sz="4" w:space="0" w:color="auto"/>
              <w:right w:val="single" w:sz="4" w:space="0" w:color="auto"/>
            </w:tcBorders>
            <w:shd w:val="clear" w:color="auto" w:fill="auto"/>
            <w:noWrap/>
            <w:vAlign w:val="bottom"/>
            <w:hideMark/>
          </w:tcPr>
          <w:p w14:paraId="306253D4"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11003</w:t>
            </w:r>
          </w:p>
        </w:tc>
        <w:tc>
          <w:tcPr>
            <w:tcW w:w="2016" w:type="dxa"/>
            <w:tcBorders>
              <w:top w:val="nil"/>
              <w:left w:val="nil"/>
              <w:bottom w:val="single" w:sz="4" w:space="0" w:color="auto"/>
              <w:right w:val="single" w:sz="4" w:space="0" w:color="auto"/>
            </w:tcBorders>
            <w:shd w:val="clear" w:color="auto" w:fill="auto"/>
            <w:noWrap/>
            <w:vAlign w:val="bottom"/>
            <w:hideMark/>
          </w:tcPr>
          <w:p w14:paraId="4736BF7C"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Buchhaltung</w:t>
            </w:r>
          </w:p>
        </w:tc>
        <w:tc>
          <w:tcPr>
            <w:tcW w:w="1324" w:type="dxa"/>
            <w:tcBorders>
              <w:top w:val="nil"/>
              <w:left w:val="nil"/>
              <w:bottom w:val="single" w:sz="4" w:space="0" w:color="auto"/>
              <w:right w:val="single" w:sz="4" w:space="0" w:color="auto"/>
            </w:tcBorders>
            <w:shd w:val="clear" w:color="auto" w:fill="auto"/>
            <w:noWrap/>
            <w:vAlign w:val="bottom"/>
            <w:hideMark/>
          </w:tcPr>
          <w:p w14:paraId="1A5CDF3A"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03-BH</w:t>
            </w:r>
          </w:p>
        </w:tc>
      </w:tr>
      <w:tr w:rsidR="00C517A7" w:rsidRPr="00216CBF" w14:paraId="2C5985B6" w14:textId="77777777" w:rsidTr="00797C0B">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43FC8FA4"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Morrison</w:t>
            </w:r>
          </w:p>
        </w:tc>
        <w:tc>
          <w:tcPr>
            <w:tcW w:w="914" w:type="dxa"/>
            <w:tcBorders>
              <w:top w:val="nil"/>
              <w:left w:val="nil"/>
              <w:bottom w:val="single" w:sz="4" w:space="0" w:color="auto"/>
              <w:right w:val="single" w:sz="4" w:space="0" w:color="auto"/>
            </w:tcBorders>
            <w:shd w:val="clear" w:color="auto" w:fill="auto"/>
            <w:noWrap/>
            <w:vAlign w:val="bottom"/>
            <w:hideMark/>
          </w:tcPr>
          <w:p w14:paraId="4B1F7133"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Paula</w:t>
            </w:r>
          </w:p>
        </w:tc>
        <w:tc>
          <w:tcPr>
            <w:tcW w:w="920" w:type="dxa"/>
            <w:tcBorders>
              <w:top w:val="nil"/>
              <w:left w:val="nil"/>
              <w:bottom w:val="single" w:sz="4" w:space="0" w:color="auto"/>
              <w:right w:val="single" w:sz="4" w:space="0" w:color="auto"/>
            </w:tcBorders>
            <w:shd w:val="clear" w:color="auto" w:fill="auto"/>
            <w:noWrap/>
            <w:vAlign w:val="bottom"/>
            <w:hideMark/>
          </w:tcPr>
          <w:p w14:paraId="10469D94"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11004</w:t>
            </w:r>
          </w:p>
        </w:tc>
        <w:tc>
          <w:tcPr>
            <w:tcW w:w="2016" w:type="dxa"/>
            <w:tcBorders>
              <w:top w:val="nil"/>
              <w:left w:val="nil"/>
              <w:bottom w:val="single" w:sz="4" w:space="0" w:color="auto"/>
              <w:right w:val="single" w:sz="4" w:space="0" w:color="auto"/>
            </w:tcBorders>
            <w:shd w:val="clear" w:color="auto" w:fill="auto"/>
            <w:noWrap/>
            <w:vAlign w:val="bottom"/>
            <w:hideMark/>
          </w:tcPr>
          <w:p w14:paraId="0017E766"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Buchhaltung / HR</w:t>
            </w:r>
          </w:p>
        </w:tc>
        <w:tc>
          <w:tcPr>
            <w:tcW w:w="1324" w:type="dxa"/>
            <w:tcBorders>
              <w:top w:val="nil"/>
              <w:left w:val="nil"/>
              <w:bottom w:val="single" w:sz="4" w:space="0" w:color="auto"/>
              <w:right w:val="single" w:sz="4" w:space="0" w:color="auto"/>
            </w:tcBorders>
            <w:shd w:val="clear" w:color="auto" w:fill="auto"/>
            <w:noWrap/>
            <w:vAlign w:val="bottom"/>
            <w:hideMark/>
          </w:tcPr>
          <w:p w14:paraId="3014E31C"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03-BH, 04-HR</w:t>
            </w:r>
          </w:p>
        </w:tc>
      </w:tr>
      <w:tr w:rsidR="00C517A7" w:rsidRPr="00216CBF" w14:paraId="16695841" w14:textId="77777777" w:rsidTr="00797C0B">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016B64BF"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Larson</w:t>
            </w:r>
          </w:p>
        </w:tc>
        <w:tc>
          <w:tcPr>
            <w:tcW w:w="914" w:type="dxa"/>
            <w:tcBorders>
              <w:top w:val="nil"/>
              <w:left w:val="nil"/>
              <w:bottom w:val="single" w:sz="4" w:space="0" w:color="auto"/>
              <w:right w:val="single" w:sz="4" w:space="0" w:color="auto"/>
            </w:tcBorders>
            <w:shd w:val="clear" w:color="auto" w:fill="auto"/>
            <w:noWrap/>
            <w:vAlign w:val="bottom"/>
            <w:hideMark/>
          </w:tcPr>
          <w:p w14:paraId="1004ADC2"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Josefina</w:t>
            </w:r>
          </w:p>
        </w:tc>
        <w:tc>
          <w:tcPr>
            <w:tcW w:w="920" w:type="dxa"/>
            <w:tcBorders>
              <w:top w:val="nil"/>
              <w:left w:val="nil"/>
              <w:bottom w:val="single" w:sz="4" w:space="0" w:color="auto"/>
              <w:right w:val="single" w:sz="4" w:space="0" w:color="auto"/>
            </w:tcBorders>
            <w:shd w:val="clear" w:color="auto" w:fill="auto"/>
            <w:noWrap/>
            <w:vAlign w:val="bottom"/>
            <w:hideMark/>
          </w:tcPr>
          <w:p w14:paraId="1E8AB210"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11005</w:t>
            </w:r>
          </w:p>
        </w:tc>
        <w:tc>
          <w:tcPr>
            <w:tcW w:w="2016" w:type="dxa"/>
            <w:tcBorders>
              <w:top w:val="nil"/>
              <w:left w:val="nil"/>
              <w:bottom w:val="single" w:sz="4" w:space="0" w:color="auto"/>
              <w:right w:val="single" w:sz="4" w:space="0" w:color="auto"/>
            </w:tcBorders>
            <w:shd w:val="clear" w:color="auto" w:fill="auto"/>
            <w:noWrap/>
            <w:vAlign w:val="bottom"/>
            <w:hideMark/>
          </w:tcPr>
          <w:p w14:paraId="49DDD2D6"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Einkauf</w:t>
            </w:r>
          </w:p>
        </w:tc>
        <w:tc>
          <w:tcPr>
            <w:tcW w:w="1324" w:type="dxa"/>
            <w:tcBorders>
              <w:top w:val="nil"/>
              <w:left w:val="nil"/>
              <w:bottom w:val="single" w:sz="4" w:space="0" w:color="auto"/>
              <w:right w:val="single" w:sz="4" w:space="0" w:color="auto"/>
            </w:tcBorders>
            <w:shd w:val="clear" w:color="auto" w:fill="auto"/>
            <w:noWrap/>
            <w:vAlign w:val="bottom"/>
            <w:hideMark/>
          </w:tcPr>
          <w:p w14:paraId="5DEE34B8"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07-EK</w:t>
            </w:r>
          </w:p>
        </w:tc>
      </w:tr>
      <w:tr w:rsidR="00C517A7" w:rsidRPr="00216CBF" w14:paraId="5BC4E8EF" w14:textId="77777777" w:rsidTr="00797C0B">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626B6E2F"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Meier</w:t>
            </w:r>
          </w:p>
        </w:tc>
        <w:tc>
          <w:tcPr>
            <w:tcW w:w="914" w:type="dxa"/>
            <w:tcBorders>
              <w:top w:val="nil"/>
              <w:left w:val="nil"/>
              <w:bottom w:val="single" w:sz="4" w:space="0" w:color="auto"/>
              <w:right w:val="single" w:sz="4" w:space="0" w:color="auto"/>
            </w:tcBorders>
            <w:shd w:val="clear" w:color="auto" w:fill="auto"/>
            <w:noWrap/>
            <w:vAlign w:val="bottom"/>
            <w:hideMark/>
          </w:tcPr>
          <w:p w14:paraId="4E6EE03C"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Jimmie</w:t>
            </w:r>
          </w:p>
        </w:tc>
        <w:tc>
          <w:tcPr>
            <w:tcW w:w="920" w:type="dxa"/>
            <w:tcBorders>
              <w:top w:val="nil"/>
              <w:left w:val="nil"/>
              <w:bottom w:val="single" w:sz="4" w:space="0" w:color="auto"/>
              <w:right w:val="single" w:sz="4" w:space="0" w:color="auto"/>
            </w:tcBorders>
            <w:shd w:val="clear" w:color="auto" w:fill="auto"/>
            <w:noWrap/>
            <w:vAlign w:val="bottom"/>
            <w:hideMark/>
          </w:tcPr>
          <w:p w14:paraId="0E9D2B80"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11006</w:t>
            </w:r>
          </w:p>
        </w:tc>
        <w:tc>
          <w:tcPr>
            <w:tcW w:w="2016" w:type="dxa"/>
            <w:tcBorders>
              <w:top w:val="nil"/>
              <w:left w:val="nil"/>
              <w:bottom w:val="single" w:sz="4" w:space="0" w:color="auto"/>
              <w:right w:val="single" w:sz="4" w:space="0" w:color="auto"/>
            </w:tcBorders>
            <w:shd w:val="clear" w:color="auto" w:fill="auto"/>
            <w:noWrap/>
            <w:vAlign w:val="bottom"/>
            <w:hideMark/>
          </w:tcPr>
          <w:p w14:paraId="3E9A8ED6"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Einkauf</w:t>
            </w:r>
          </w:p>
        </w:tc>
        <w:tc>
          <w:tcPr>
            <w:tcW w:w="1324" w:type="dxa"/>
            <w:tcBorders>
              <w:top w:val="nil"/>
              <w:left w:val="nil"/>
              <w:bottom w:val="single" w:sz="4" w:space="0" w:color="auto"/>
              <w:right w:val="single" w:sz="4" w:space="0" w:color="auto"/>
            </w:tcBorders>
            <w:shd w:val="clear" w:color="auto" w:fill="auto"/>
            <w:noWrap/>
            <w:vAlign w:val="bottom"/>
            <w:hideMark/>
          </w:tcPr>
          <w:p w14:paraId="4A669091"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07-EK</w:t>
            </w:r>
          </w:p>
        </w:tc>
      </w:tr>
      <w:tr w:rsidR="00C517A7" w:rsidRPr="00216CBF" w14:paraId="6214E253" w14:textId="77777777" w:rsidTr="00797C0B">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2C2905FF"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proofErr w:type="spellStart"/>
            <w:r w:rsidRPr="00216CBF">
              <w:rPr>
                <w:rFonts w:ascii="OCR A Extended" w:eastAsia="Times New Roman" w:hAnsi="OCR A Extended" w:cs="Calibri"/>
                <w:color w:val="000000"/>
                <w:kern w:val="0"/>
                <w:sz w:val="16"/>
                <w:szCs w:val="16"/>
                <w:lang w:eastAsia="de-CH"/>
                <w14:ligatures w14:val="none"/>
              </w:rPr>
              <w:t>Oriet</w:t>
            </w:r>
            <w:proofErr w:type="spellEnd"/>
          </w:p>
        </w:tc>
        <w:tc>
          <w:tcPr>
            <w:tcW w:w="914" w:type="dxa"/>
            <w:tcBorders>
              <w:top w:val="nil"/>
              <w:left w:val="nil"/>
              <w:bottom w:val="single" w:sz="4" w:space="0" w:color="auto"/>
              <w:right w:val="single" w:sz="4" w:space="0" w:color="auto"/>
            </w:tcBorders>
            <w:shd w:val="clear" w:color="auto" w:fill="auto"/>
            <w:noWrap/>
            <w:vAlign w:val="bottom"/>
            <w:hideMark/>
          </w:tcPr>
          <w:p w14:paraId="3CD7D410"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Kathleen</w:t>
            </w:r>
          </w:p>
        </w:tc>
        <w:tc>
          <w:tcPr>
            <w:tcW w:w="920" w:type="dxa"/>
            <w:tcBorders>
              <w:top w:val="nil"/>
              <w:left w:val="nil"/>
              <w:bottom w:val="single" w:sz="4" w:space="0" w:color="auto"/>
              <w:right w:val="single" w:sz="4" w:space="0" w:color="auto"/>
            </w:tcBorders>
            <w:shd w:val="clear" w:color="auto" w:fill="auto"/>
            <w:noWrap/>
            <w:vAlign w:val="bottom"/>
            <w:hideMark/>
          </w:tcPr>
          <w:p w14:paraId="3EEF4E24"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11007</w:t>
            </w:r>
          </w:p>
        </w:tc>
        <w:tc>
          <w:tcPr>
            <w:tcW w:w="2016" w:type="dxa"/>
            <w:tcBorders>
              <w:top w:val="nil"/>
              <w:left w:val="nil"/>
              <w:bottom w:val="single" w:sz="4" w:space="0" w:color="auto"/>
              <w:right w:val="single" w:sz="4" w:space="0" w:color="auto"/>
            </w:tcBorders>
            <w:shd w:val="clear" w:color="auto" w:fill="auto"/>
            <w:noWrap/>
            <w:vAlign w:val="bottom"/>
            <w:hideMark/>
          </w:tcPr>
          <w:p w14:paraId="7D959D3B"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Einkauf</w:t>
            </w:r>
          </w:p>
        </w:tc>
        <w:tc>
          <w:tcPr>
            <w:tcW w:w="1324" w:type="dxa"/>
            <w:tcBorders>
              <w:top w:val="nil"/>
              <w:left w:val="nil"/>
              <w:bottom w:val="single" w:sz="4" w:space="0" w:color="auto"/>
              <w:right w:val="single" w:sz="4" w:space="0" w:color="auto"/>
            </w:tcBorders>
            <w:shd w:val="clear" w:color="auto" w:fill="auto"/>
            <w:noWrap/>
            <w:vAlign w:val="bottom"/>
            <w:hideMark/>
          </w:tcPr>
          <w:p w14:paraId="6FBDDEAF"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07-EK</w:t>
            </w:r>
          </w:p>
        </w:tc>
      </w:tr>
      <w:tr w:rsidR="00C517A7" w:rsidRPr="00216CBF" w14:paraId="2D395AD7" w14:textId="77777777" w:rsidTr="00797C0B">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563B62A4"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Collins</w:t>
            </w:r>
          </w:p>
        </w:tc>
        <w:tc>
          <w:tcPr>
            <w:tcW w:w="914" w:type="dxa"/>
            <w:tcBorders>
              <w:top w:val="nil"/>
              <w:left w:val="nil"/>
              <w:bottom w:val="single" w:sz="4" w:space="0" w:color="auto"/>
              <w:right w:val="single" w:sz="4" w:space="0" w:color="auto"/>
            </w:tcBorders>
            <w:shd w:val="clear" w:color="auto" w:fill="auto"/>
            <w:noWrap/>
            <w:vAlign w:val="bottom"/>
            <w:hideMark/>
          </w:tcPr>
          <w:p w14:paraId="3F441B46"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Faye</w:t>
            </w:r>
          </w:p>
        </w:tc>
        <w:tc>
          <w:tcPr>
            <w:tcW w:w="920" w:type="dxa"/>
            <w:tcBorders>
              <w:top w:val="nil"/>
              <w:left w:val="nil"/>
              <w:bottom w:val="single" w:sz="4" w:space="0" w:color="auto"/>
              <w:right w:val="single" w:sz="4" w:space="0" w:color="auto"/>
            </w:tcBorders>
            <w:shd w:val="clear" w:color="auto" w:fill="auto"/>
            <w:noWrap/>
            <w:vAlign w:val="bottom"/>
            <w:hideMark/>
          </w:tcPr>
          <w:p w14:paraId="32D72346"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11008</w:t>
            </w:r>
          </w:p>
        </w:tc>
        <w:tc>
          <w:tcPr>
            <w:tcW w:w="2016" w:type="dxa"/>
            <w:tcBorders>
              <w:top w:val="nil"/>
              <w:left w:val="nil"/>
              <w:bottom w:val="single" w:sz="4" w:space="0" w:color="auto"/>
              <w:right w:val="single" w:sz="4" w:space="0" w:color="auto"/>
            </w:tcBorders>
            <w:shd w:val="clear" w:color="auto" w:fill="auto"/>
            <w:noWrap/>
            <w:vAlign w:val="bottom"/>
            <w:hideMark/>
          </w:tcPr>
          <w:p w14:paraId="0270FBEA"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Einkauf</w:t>
            </w:r>
          </w:p>
        </w:tc>
        <w:tc>
          <w:tcPr>
            <w:tcW w:w="1324" w:type="dxa"/>
            <w:tcBorders>
              <w:top w:val="nil"/>
              <w:left w:val="nil"/>
              <w:bottom w:val="single" w:sz="4" w:space="0" w:color="auto"/>
              <w:right w:val="single" w:sz="4" w:space="0" w:color="auto"/>
            </w:tcBorders>
            <w:shd w:val="clear" w:color="auto" w:fill="auto"/>
            <w:noWrap/>
            <w:vAlign w:val="bottom"/>
            <w:hideMark/>
          </w:tcPr>
          <w:p w14:paraId="437CFE6C"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07-EK</w:t>
            </w:r>
          </w:p>
        </w:tc>
      </w:tr>
      <w:tr w:rsidR="00C517A7" w:rsidRPr="00216CBF" w14:paraId="2DE645A1" w14:textId="77777777" w:rsidTr="00797C0B">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0C5EC047"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Tschan</w:t>
            </w:r>
          </w:p>
        </w:tc>
        <w:tc>
          <w:tcPr>
            <w:tcW w:w="914" w:type="dxa"/>
            <w:tcBorders>
              <w:top w:val="nil"/>
              <w:left w:val="nil"/>
              <w:bottom w:val="single" w:sz="4" w:space="0" w:color="auto"/>
              <w:right w:val="single" w:sz="4" w:space="0" w:color="auto"/>
            </w:tcBorders>
            <w:shd w:val="clear" w:color="auto" w:fill="auto"/>
            <w:noWrap/>
            <w:vAlign w:val="bottom"/>
            <w:hideMark/>
          </w:tcPr>
          <w:p w14:paraId="2A0312ED"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Jessie</w:t>
            </w:r>
          </w:p>
        </w:tc>
        <w:tc>
          <w:tcPr>
            <w:tcW w:w="920" w:type="dxa"/>
            <w:tcBorders>
              <w:top w:val="nil"/>
              <w:left w:val="nil"/>
              <w:bottom w:val="single" w:sz="4" w:space="0" w:color="auto"/>
              <w:right w:val="single" w:sz="4" w:space="0" w:color="auto"/>
            </w:tcBorders>
            <w:shd w:val="clear" w:color="auto" w:fill="auto"/>
            <w:noWrap/>
            <w:vAlign w:val="bottom"/>
            <w:hideMark/>
          </w:tcPr>
          <w:p w14:paraId="52F9CB3D"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11009</w:t>
            </w:r>
          </w:p>
        </w:tc>
        <w:tc>
          <w:tcPr>
            <w:tcW w:w="2016" w:type="dxa"/>
            <w:tcBorders>
              <w:top w:val="nil"/>
              <w:left w:val="nil"/>
              <w:bottom w:val="single" w:sz="4" w:space="0" w:color="auto"/>
              <w:right w:val="single" w:sz="4" w:space="0" w:color="auto"/>
            </w:tcBorders>
            <w:shd w:val="clear" w:color="auto" w:fill="auto"/>
            <w:noWrap/>
            <w:vAlign w:val="bottom"/>
            <w:hideMark/>
          </w:tcPr>
          <w:p w14:paraId="53F6C564"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Einkauf</w:t>
            </w:r>
          </w:p>
        </w:tc>
        <w:tc>
          <w:tcPr>
            <w:tcW w:w="1324" w:type="dxa"/>
            <w:tcBorders>
              <w:top w:val="nil"/>
              <w:left w:val="nil"/>
              <w:bottom w:val="single" w:sz="4" w:space="0" w:color="auto"/>
              <w:right w:val="single" w:sz="4" w:space="0" w:color="auto"/>
            </w:tcBorders>
            <w:shd w:val="clear" w:color="auto" w:fill="auto"/>
            <w:noWrap/>
            <w:vAlign w:val="bottom"/>
            <w:hideMark/>
          </w:tcPr>
          <w:p w14:paraId="3CFF6C30"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07-EK</w:t>
            </w:r>
          </w:p>
        </w:tc>
      </w:tr>
      <w:tr w:rsidR="00C517A7" w:rsidRPr="00216CBF" w14:paraId="3AE9C4BF" w14:textId="77777777" w:rsidTr="00797C0B">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760A034F"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Rivera</w:t>
            </w:r>
          </w:p>
        </w:tc>
        <w:tc>
          <w:tcPr>
            <w:tcW w:w="914" w:type="dxa"/>
            <w:tcBorders>
              <w:top w:val="nil"/>
              <w:left w:val="nil"/>
              <w:bottom w:val="single" w:sz="4" w:space="0" w:color="auto"/>
              <w:right w:val="single" w:sz="4" w:space="0" w:color="auto"/>
            </w:tcBorders>
            <w:shd w:val="clear" w:color="auto" w:fill="auto"/>
            <w:noWrap/>
            <w:vAlign w:val="bottom"/>
            <w:hideMark/>
          </w:tcPr>
          <w:p w14:paraId="792DD506"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Loretta</w:t>
            </w:r>
          </w:p>
        </w:tc>
        <w:tc>
          <w:tcPr>
            <w:tcW w:w="920" w:type="dxa"/>
            <w:tcBorders>
              <w:top w:val="nil"/>
              <w:left w:val="nil"/>
              <w:bottom w:val="single" w:sz="4" w:space="0" w:color="auto"/>
              <w:right w:val="single" w:sz="4" w:space="0" w:color="auto"/>
            </w:tcBorders>
            <w:shd w:val="clear" w:color="auto" w:fill="auto"/>
            <w:noWrap/>
            <w:vAlign w:val="bottom"/>
            <w:hideMark/>
          </w:tcPr>
          <w:p w14:paraId="6E523399"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11001</w:t>
            </w:r>
          </w:p>
        </w:tc>
        <w:tc>
          <w:tcPr>
            <w:tcW w:w="2016" w:type="dxa"/>
            <w:tcBorders>
              <w:top w:val="nil"/>
              <w:left w:val="nil"/>
              <w:bottom w:val="single" w:sz="4" w:space="0" w:color="auto"/>
              <w:right w:val="single" w:sz="4" w:space="0" w:color="auto"/>
            </w:tcBorders>
            <w:shd w:val="clear" w:color="auto" w:fill="auto"/>
            <w:noWrap/>
            <w:vAlign w:val="bottom"/>
            <w:hideMark/>
          </w:tcPr>
          <w:p w14:paraId="62926E7D"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Geschäftsleitung</w:t>
            </w:r>
          </w:p>
        </w:tc>
        <w:tc>
          <w:tcPr>
            <w:tcW w:w="1324" w:type="dxa"/>
            <w:tcBorders>
              <w:top w:val="nil"/>
              <w:left w:val="nil"/>
              <w:bottom w:val="single" w:sz="4" w:space="0" w:color="auto"/>
              <w:right w:val="single" w:sz="4" w:space="0" w:color="auto"/>
            </w:tcBorders>
            <w:shd w:val="clear" w:color="auto" w:fill="auto"/>
            <w:noWrap/>
            <w:vAlign w:val="bottom"/>
            <w:hideMark/>
          </w:tcPr>
          <w:p w14:paraId="26A59FA2"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05-GL</w:t>
            </w:r>
          </w:p>
        </w:tc>
      </w:tr>
      <w:tr w:rsidR="00C517A7" w:rsidRPr="00216CBF" w14:paraId="3C2514BE" w14:textId="77777777" w:rsidTr="00797C0B">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352DA463"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Huber</w:t>
            </w:r>
          </w:p>
        </w:tc>
        <w:tc>
          <w:tcPr>
            <w:tcW w:w="914" w:type="dxa"/>
            <w:tcBorders>
              <w:top w:val="nil"/>
              <w:left w:val="nil"/>
              <w:bottom w:val="single" w:sz="4" w:space="0" w:color="auto"/>
              <w:right w:val="single" w:sz="4" w:space="0" w:color="auto"/>
            </w:tcBorders>
            <w:shd w:val="clear" w:color="auto" w:fill="auto"/>
            <w:noWrap/>
            <w:vAlign w:val="bottom"/>
            <w:hideMark/>
          </w:tcPr>
          <w:p w14:paraId="33082B01"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Hubert</w:t>
            </w:r>
          </w:p>
        </w:tc>
        <w:tc>
          <w:tcPr>
            <w:tcW w:w="920" w:type="dxa"/>
            <w:tcBorders>
              <w:top w:val="nil"/>
              <w:left w:val="nil"/>
              <w:bottom w:val="single" w:sz="4" w:space="0" w:color="auto"/>
              <w:right w:val="single" w:sz="4" w:space="0" w:color="auto"/>
            </w:tcBorders>
            <w:shd w:val="clear" w:color="auto" w:fill="auto"/>
            <w:noWrap/>
            <w:vAlign w:val="bottom"/>
            <w:hideMark/>
          </w:tcPr>
          <w:p w14:paraId="5B669250"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11002</w:t>
            </w:r>
          </w:p>
        </w:tc>
        <w:tc>
          <w:tcPr>
            <w:tcW w:w="2016" w:type="dxa"/>
            <w:tcBorders>
              <w:top w:val="nil"/>
              <w:left w:val="nil"/>
              <w:bottom w:val="single" w:sz="4" w:space="0" w:color="auto"/>
              <w:right w:val="single" w:sz="4" w:space="0" w:color="auto"/>
            </w:tcBorders>
            <w:shd w:val="clear" w:color="auto" w:fill="auto"/>
            <w:noWrap/>
            <w:vAlign w:val="bottom"/>
            <w:hideMark/>
          </w:tcPr>
          <w:p w14:paraId="0907F5CF"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Geschäftsleitung</w:t>
            </w:r>
          </w:p>
        </w:tc>
        <w:tc>
          <w:tcPr>
            <w:tcW w:w="1324" w:type="dxa"/>
            <w:tcBorders>
              <w:top w:val="nil"/>
              <w:left w:val="nil"/>
              <w:bottom w:val="single" w:sz="4" w:space="0" w:color="auto"/>
              <w:right w:val="single" w:sz="4" w:space="0" w:color="auto"/>
            </w:tcBorders>
            <w:shd w:val="clear" w:color="auto" w:fill="auto"/>
            <w:noWrap/>
            <w:vAlign w:val="bottom"/>
            <w:hideMark/>
          </w:tcPr>
          <w:p w14:paraId="116DCB83"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05-GL</w:t>
            </w:r>
          </w:p>
        </w:tc>
      </w:tr>
      <w:tr w:rsidR="00C517A7" w:rsidRPr="00216CBF" w14:paraId="7EEDEF70" w14:textId="77777777" w:rsidTr="00797C0B">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759980AE"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Ingram</w:t>
            </w:r>
          </w:p>
        </w:tc>
        <w:tc>
          <w:tcPr>
            <w:tcW w:w="914" w:type="dxa"/>
            <w:tcBorders>
              <w:top w:val="nil"/>
              <w:left w:val="nil"/>
              <w:bottom w:val="single" w:sz="4" w:space="0" w:color="auto"/>
              <w:right w:val="single" w:sz="4" w:space="0" w:color="auto"/>
            </w:tcBorders>
            <w:shd w:val="clear" w:color="auto" w:fill="auto"/>
            <w:noWrap/>
            <w:vAlign w:val="bottom"/>
            <w:hideMark/>
          </w:tcPr>
          <w:p w14:paraId="1CEA943D"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Sonya</w:t>
            </w:r>
          </w:p>
        </w:tc>
        <w:tc>
          <w:tcPr>
            <w:tcW w:w="920" w:type="dxa"/>
            <w:tcBorders>
              <w:top w:val="nil"/>
              <w:left w:val="nil"/>
              <w:bottom w:val="single" w:sz="4" w:space="0" w:color="auto"/>
              <w:right w:val="single" w:sz="4" w:space="0" w:color="auto"/>
            </w:tcBorders>
            <w:shd w:val="clear" w:color="auto" w:fill="auto"/>
            <w:noWrap/>
            <w:vAlign w:val="bottom"/>
            <w:hideMark/>
          </w:tcPr>
          <w:p w14:paraId="6E45B9E8"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11010</w:t>
            </w:r>
          </w:p>
        </w:tc>
        <w:tc>
          <w:tcPr>
            <w:tcW w:w="2016" w:type="dxa"/>
            <w:tcBorders>
              <w:top w:val="nil"/>
              <w:left w:val="nil"/>
              <w:bottom w:val="single" w:sz="4" w:space="0" w:color="auto"/>
              <w:right w:val="single" w:sz="4" w:space="0" w:color="auto"/>
            </w:tcBorders>
            <w:shd w:val="clear" w:color="auto" w:fill="auto"/>
            <w:noWrap/>
            <w:vAlign w:val="bottom"/>
            <w:hideMark/>
          </w:tcPr>
          <w:p w14:paraId="03F9D9A5"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IT / Support</w:t>
            </w:r>
          </w:p>
        </w:tc>
        <w:tc>
          <w:tcPr>
            <w:tcW w:w="1324" w:type="dxa"/>
            <w:tcBorders>
              <w:top w:val="nil"/>
              <w:left w:val="nil"/>
              <w:bottom w:val="single" w:sz="4" w:space="0" w:color="auto"/>
              <w:right w:val="single" w:sz="4" w:space="0" w:color="auto"/>
            </w:tcBorders>
            <w:shd w:val="clear" w:color="auto" w:fill="auto"/>
            <w:noWrap/>
            <w:vAlign w:val="bottom"/>
            <w:hideMark/>
          </w:tcPr>
          <w:p w14:paraId="231F32D6"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08-IT</w:t>
            </w:r>
          </w:p>
        </w:tc>
      </w:tr>
      <w:tr w:rsidR="00A35D48" w:rsidRPr="00216CBF" w14:paraId="04932294" w14:textId="77777777" w:rsidTr="00797C0B">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tcPr>
          <w:p w14:paraId="2456B1D7" w14:textId="3070D3A1" w:rsidR="00A35D48" w:rsidRPr="00216CBF" w:rsidRDefault="00A35D48"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Ingram</w:t>
            </w:r>
          </w:p>
        </w:tc>
        <w:tc>
          <w:tcPr>
            <w:tcW w:w="914" w:type="dxa"/>
            <w:tcBorders>
              <w:top w:val="nil"/>
              <w:left w:val="nil"/>
              <w:bottom w:val="single" w:sz="4" w:space="0" w:color="auto"/>
              <w:right w:val="single" w:sz="4" w:space="0" w:color="auto"/>
            </w:tcBorders>
            <w:shd w:val="clear" w:color="auto" w:fill="auto"/>
            <w:noWrap/>
            <w:vAlign w:val="bottom"/>
          </w:tcPr>
          <w:p w14:paraId="2CF1422C" w14:textId="43A9E91B" w:rsidR="00A35D48" w:rsidRPr="00216CBF" w:rsidRDefault="00A35D48"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Sonya</w:t>
            </w:r>
          </w:p>
        </w:tc>
        <w:tc>
          <w:tcPr>
            <w:tcW w:w="920" w:type="dxa"/>
            <w:tcBorders>
              <w:top w:val="nil"/>
              <w:left w:val="nil"/>
              <w:bottom w:val="single" w:sz="4" w:space="0" w:color="auto"/>
              <w:right w:val="single" w:sz="4" w:space="0" w:color="auto"/>
            </w:tcBorders>
            <w:shd w:val="clear" w:color="auto" w:fill="auto"/>
            <w:noWrap/>
            <w:vAlign w:val="bottom"/>
          </w:tcPr>
          <w:p w14:paraId="3E846D3F" w14:textId="463235D6" w:rsidR="00A35D48" w:rsidRDefault="00A35D48" w:rsidP="00797C0B">
            <w:pPr>
              <w:spacing w:after="0" w:line="240" w:lineRule="auto"/>
              <w:rPr>
                <w:rFonts w:ascii="OCR A Extended" w:hAnsi="OCR A Extended" w:cs="Calibri"/>
                <w:color w:val="000000"/>
                <w:sz w:val="16"/>
                <w:szCs w:val="16"/>
              </w:rPr>
            </w:pPr>
            <w:r>
              <w:rPr>
                <w:rFonts w:ascii="OCR A Extended" w:hAnsi="OCR A Extended" w:cs="Calibri"/>
                <w:color w:val="000000"/>
                <w:sz w:val="16"/>
                <w:szCs w:val="16"/>
              </w:rPr>
              <w:t>A11010</w:t>
            </w:r>
          </w:p>
        </w:tc>
        <w:tc>
          <w:tcPr>
            <w:tcW w:w="2016" w:type="dxa"/>
            <w:tcBorders>
              <w:top w:val="nil"/>
              <w:left w:val="nil"/>
              <w:bottom w:val="single" w:sz="4" w:space="0" w:color="auto"/>
              <w:right w:val="single" w:sz="4" w:space="0" w:color="auto"/>
            </w:tcBorders>
            <w:shd w:val="clear" w:color="auto" w:fill="auto"/>
            <w:noWrap/>
            <w:vAlign w:val="bottom"/>
          </w:tcPr>
          <w:p w14:paraId="795FECDD" w14:textId="40D94434" w:rsidR="00A35D48" w:rsidRPr="00216CBF" w:rsidRDefault="00A35D48" w:rsidP="00797C0B">
            <w:pPr>
              <w:spacing w:after="0" w:line="240" w:lineRule="auto"/>
              <w:rPr>
                <w:rFonts w:ascii="OCR A Extended" w:eastAsia="Times New Roman" w:hAnsi="OCR A Extended" w:cs="Calibri"/>
                <w:color w:val="000000"/>
                <w:kern w:val="0"/>
                <w:sz w:val="16"/>
                <w:szCs w:val="16"/>
                <w:lang w:eastAsia="de-CH"/>
                <w14:ligatures w14:val="none"/>
              </w:rPr>
            </w:pPr>
            <w:proofErr w:type="gramStart"/>
            <w:r>
              <w:rPr>
                <w:rFonts w:ascii="OCR A Extended" w:eastAsia="Times New Roman" w:hAnsi="OCR A Extended" w:cs="Calibri"/>
                <w:color w:val="000000"/>
                <w:kern w:val="0"/>
                <w:sz w:val="16"/>
                <w:szCs w:val="16"/>
                <w:lang w:eastAsia="de-CH"/>
                <w14:ligatures w14:val="none"/>
              </w:rPr>
              <w:t>ADM Account</w:t>
            </w:r>
            <w:proofErr w:type="gramEnd"/>
          </w:p>
        </w:tc>
        <w:tc>
          <w:tcPr>
            <w:tcW w:w="1324" w:type="dxa"/>
            <w:tcBorders>
              <w:top w:val="nil"/>
              <w:left w:val="nil"/>
              <w:bottom w:val="single" w:sz="4" w:space="0" w:color="auto"/>
              <w:right w:val="single" w:sz="4" w:space="0" w:color="auto"/>
            </w:tcBorders>
            <w:shd w:val="clear" w:color="auto" w:fill="auto"/>
            <w:noWrap/>
            <w:vAlign w:val="bottom"/>
          </w:tcPr>
          <w:p w14:paraId="700ED876" w14:textId="53AF4154" w:rsidR="00A35D48" w:rsidRPr="00216CBF" w:rsidRDefault="00A35D48"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10-ADM-IT</w:t>
            </w:r>
          </w:p>
        </w:tc>
      </w:tr>
      <w:tr w:rsidR="00C517A7" w:rsidRPr="00216CBF" w14:paraId="4363FC8C" w14:textId="77777777" w:rsidTr="00797C0B">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0907A8A2"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Jefferson</w:t>
            </w:r>
          </w:p>
        </w:tc>
        <w:tc>
          <w:tcPr>
            <w:tcW w:w="914" w:type="dxa"/>
            <w:tcBorders>
              <w:top w:val="nil"/>
              <w:left w:val="nil"/>
              <w:bottom w:val="single" w:sz="4" w:space="0" w:color="auto"/>
              <w:right w:val="single" w:sz="4" w:space="0" w:color="auto"/>
            </w:tcBorders>
            <w:shd w:val="clear" w:color="auto" w:fill="auto"/>
            <w:noWrap/>
            <w:vAlign w:val="bottom"/>
            <w:hideMark/>
          </w:tcPr>
          <w:p w14:paraId="05DCF598"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Mathew</w:t>
            </w:r>
          </w:p>
        </w:tc>
        <w:tc>
          <w:tcPr>
            <w:tcW w:w="920" w:type="dxa"/>
            <w:tcBorders>
              <w:top w:val="nil"/>
              <w:left w:val="nil"/>
              <w:bottom w:val="single" w:sz="4" w:space="0" w:color="auto"/>
              <w:right w:val="single" w:sz="4" w:space="0" w:color="auto"/>
            </w:tcBorders>
            <w:shd w:val="clear" w:color="auto" w:fill="auto"/>
            <w:noWrap/>
            <w:vAlign w:val="bottom"/>
            <w:hideMark/>
          </w:tcPr>
          <w:p w14:paraId="08C6782D"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11011</w:t>
            </w:r>
          </w:p>
        </w:tc>
        <w:tc>
          <w:tcPr>
            <w:tcW w:w="2016" w:type="dxa"/>
            <w:tcBorders>
              <w:top w:val="nil"/>
              <w:left w:val="nil"/>
              <w:bottom w:val="single" w:sz="4" w:space="0" w:color="auto"/>
              <w:right w:val="single" w:sz="4" w:space="0" w:color="auto"/>
            </w:tcBorders>
            <w:shd w:val="clear" w:color="auto" w:fill="auto"/>
            <w:noWrap/>
            <w:vAlign w:val="bottom"/>
            <w:hideMark/>
          </w:tcPr>
          <w:p w14:paraId="40FD136A"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IT / Support</w:t>
            </w:r>
          </w:p>
        </w:tc>
        <w:tc>
          <w:tcPr>
            <w:tcW w:w="1324" w:type="dxa"/>
            <w:tcBorders>
              <w:top w:val="nil"/>
              <w:left w:val="nil"/>
              <w:bottom w:val="single" w:sz="4" w:space="0" w:color="auto"/>
              <w:right w:val="single" w:sz="4" w:space="0" w:color="auto"/>
            </w:tcBorders>
            <w:shd w:val="clear" w:color="auto" w:fill="auto"/>
            <w:noWrap/>
            <w:vAlign w:val="bottom"/>
            <w:hideMark/>
          </w:tcPr>
          <w:p w14:paraId="47DEA4C5"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08-IT</w:t>
            </w:r>
          </w:p>
        </w:tc>
      </w:tr>
      <w:tr w:rsidR="00A35D48" w:rsidRPr="00216CBF" w14:paraId="1BFDF913" w14:textId="77777777" w:rsidTr="00797C0B">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tcPr>
          <w:p w14:paraId="41D3B2A5" w14:textId="55186A37" w:rsidR="00A35D48" w:rsidRPr="00216CBF" w:rsidRDefault="00A35D48"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Jefferson</w:t>
            </w:r>
          </w:p>
        </w:tc>
        <w:tc>
          <w:tcPr>
            <w:tcW w:w="914" w:type="dxa"/>
            <w:tcBorders>
              <w:top w:val="nil"/>
              <w:left w:val="nil"/>
              <w:bottom w:val="single" w:sz="4" w:space="0" w:color="auto"/>
              <w:right w:val="single" w:sz="4" w:space="0" w:color="auto"/>
            </w:tcBorders>
            <w:shd w:val="clear" w:color="auto" w:fill="auto"/>
            <w:noWrap/>
            <w:vAlign w:val="bottom"/>
          </w:tcPr>
          <w:p w14:paraId="717928A6" w14:textId="1542949A" w:rsidR="00A35D48" w:rsidRPr="00216CBF" w:rsidRDefault="00A35D48"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Mathew</w:t>
            </w:r>
          </w:p>
        </w:tc>
        <w:tc>
          <w:tcPr>
            <w:tcW w:w="920" w:type="dxa"/>
            <w:tcBorders>
              <w:top w:val="nil"/>
              <w:left w:val="nil"/>
              <w:bottom w:val="single" w:sz="4" w:space="0" w:color="auto"/>
              <w:right w:val="single" w:sz="4" w:space="0" w:color="auto"/>
            </w:tcBorders>
            <w:shd w:val="clear" w:color="auto" w:fill="auto"/>
            <w:noWrap/>
            <w:vAlign w:val="bottom"/>
          </w:tcPr>
          <w:p w14:paraId="501957CC" w14:textId="0A454670" w:rsidR="00A35D48" w:rsidRDefault="00A35D48" w:rsidP="00797C0B">
            <w:pPr>
              <w:spacing w:after="0" w:line="240" w:lineRule="auto"/>
              <w:rPr>
                <w:rFonts w:ascii="OCR A Extended" w:hAnsi="OCR A Extended" w:cs="Calibri"/>
                <w:color w:val="000000"/>
                <w:sz w:val="16"/>
                <w:szCs w:val="16"/>
              </w:rPr>
            </w:pPr>
            <w:r>
              <w:rPr>
                <w:rFonts w:ascii="OCR A Extended" w:hAnsi="OCR A Extended" w:cs="Calibri"/>
                <w:color w:val="000000"/>
                <w:sz w:val="16"/>
                <w:szCs w:val="16"/>
              </w:rPr>
              <w:t>A11011</w:t>
            </w:r>
          </w:p>
        </w:tc>
        <w:tc>
          <w:tcPr>
            <w:tcW w:w="2016" w:type="dxa"/>
            <w:tcBorders>
              <w:top w:val="nil"/>
              <w:left w:val="nil"/>
              <w:bottom w:val="single" w:sz="4" w:space="0" w:color="auto"/>
              <w:right w:val="single" w:sz="4" w:space="0" w:color="auto"/>
            </w:tcBorders>
            <w:shd w:val="clear" w:color="auto" w:fill="auto"/>
            <w:noWrap/>
            <w:vAlign w:val="bottom"/>
          </w:tcPr>
          <w:p w14:paraId="774A11BC" w14:textId="0E5E0B80" w:rsidR="00A35D48" w:rsidRPr="00216CBF" w:rsidRDefault="00A35D48" w:rsidP="00797C0B">
            <w:pPr>
              <w:spacing w:after="0" w:line="240" w:lineRule="auto"/>
              <w:rPr>
                <w:rFonts w:ascii="OCR A Extended" w:eastAsia="Times New Roman" w:hAnsi="OCR A Extended" w:cs="Calibri"/>
                <w:color w:val="000000"/>
                <w:kern w:val="0"/>
                <w:sz w:val="16"/>
                <w:szCs w:val="16"/>
                <w:lang w:eastAsia="de-CH"/>
                <w14:ligatures w14:val="none"/>
              </w:rPr>
            </w:pPr>
            <w:proofErr w:type="gramStart"/>
            <w:r>
              <w:rPr>
                <w:rFonts w:ascii="OCR A Extended" w:eastAsia="Times New Roman" w:hAnsi="OCR A Extended" w:cs="Calibri"/>
                <w:color w:val="000000"/>
                <w:kern w:val="0"/>
                <w:sz w:val="16"/>
                <w:szCs w:val="16"/>
                <w:lang w:eastAsia="de-CH"/>
                <w14:ligatures w14:val="none"/>
              </w:rPr>
              <w:t>ADM Account</w:t>
            </w:r>
            <w:proofErr w:type="gramEnd"/>
          </w:p>
        </w:tc>
        <w:tc>
          <w:tcPr>
            <w:tcW w:w="1324" w:type="dxa"/>
            <w:tcBorders>
              <w:top w:val="nil"/>
              <w:left w:val="nil"/>
              <w:bottom w:val="single" w:sz="4" w:space="0" w:color="auto"/>
              <w:right w:val="single" w:sz="4" w:space="0" w:color="auto"/>
            </w:tcBorders>
            <w:shd w:val="clear" w:color="auto" w:fill="auto"/>
            <w:noWrap/>
            <w:vAlign w:val="bottom"/>
          </w:tcPr>
          <w:p w14:paraId="6F975753" w14:textId="42C409F1" w:rsidR="00A35D48" w:rsidRPr="00216CBF" w:rsidRDefault="00A35D48"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eastAsia="Times New Roman" w:hAnsi="OCR A Extended" w:cs="Calibri"/>
                <w:color w:val="000000"/>
                <w:kern w:val="0"/>
                <w:sz w:val="16"/>
                <w:szCs w:val="16"/>
                <w:lang w:eastAsia="de-CH"/>
                <w14:ligatures w14:val="none"/>
              </w:rPr>
              <w:t>10-ADM-IT</w:t>
            </w:r>
          </w:p>
        </w:tc>
      </w:tr>
      <w:tr w:rsidR="00C517A7" w:rsidRPr="00216CBF" w14:paraId="76923072" w14:textId="77777777" w:rsidTr="00797C0B">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6DDC5EAC"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Simon</w:t>
            </w:r>
          </w:p>
        </w:tc>
        <w:tc>
          <w:tcPr>
            <w:tcW w:w="914" w:type="dxa"/>
            <w:tcBorders>
              <w:top w:val="nil"/>
              <w:left w:val="nil"/>
              <w:bottom w:val="single" w:sz="4" w:space="0" w:color="auto"/>
              <w:right w:val="single" w:sz="4" w:space="0" w:color="auto"/>
            </w:tcBorders>
            <w:shd w:val="clear" w:color="auto" w:fill="auto"/>
            <w:noWrap/>
            <w:vAlign w:val="bottom"/>
            <w:hideMark/>
          </w:tcPr>
          <w:p w14:paraId="3A28E831"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Jody</w:t>
            </w:r>
          </w:p>
        </w:tc>
        <w:tc>
          <w:tcPr>
            <w:tcW w:w="920" w:type="dxa"/>
            <w:tcBorders>
              <w:top w:val="nil"/>
              <w:left w:val="nil"/>
              <w:bottom w:val="single" w:sz="4" w:space="0" w:color="auto"/>
              <w:right w:val="single" w:sz="4" w:space="0" w:color="auto"/>
            </w:tcBorders>
            <w:shd w:val="clear" w:color="auto" w:fill="auto"/>
            <w:noWrap/>
            <w:vAlign w:val="bottom"/>
            <w:hideMark/>
          </w:tcPr>
          <w:p w14:paraId="4E607571"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11012</w:t>
            </w:r>
          </w:p>
        </w:tc>
        <w:tc>
          <w:tcPr>
            <w:tcW w:w="2016" w:type="dxa"/>
            <w:tcBorders>
              <w:top w:val="nil"/>
              <w:left w:val="nil"/>
              <w:bottom w:val="single" w:sz="4" w:space="0" w:color="auto"/>
              <w:right w:val="single" w:sz="4" w:space="0" w:color="auto"/>
            </w:tcBorders>
            <w:shd w:val="clear" w:color="auto" w:fill="auto"/>
            <w:noWrap/>
            <w:vAlign w:val="bottom"/>
            <w:hideMark/>
          </w:tcPr>
          <w:p w14:paraId="6586617E"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Personal / HR</w:t>
            </w:r>
          </w:p>
        </w:tc>
        <w:tc>
          <w:tcPr>
            <w:tcW w:w="1324" w:type="dxa"/>
            <w:tcBorders>
              <w:top w:val="nil"/>
              <w:left w:val="nil"/>
              <w:bottom w:val="single" w:sz="4" w:space="0" w:color="auto"/>
              <w:right w:val="single" w:sz="4" w:space="0" w:color="auto"/>
            </w:tcBorders>
            <w:shd w:val="clear" w:color="auto" w:fill="auto"/>
            <w:noWrap/>
            <w:vAlign w:val="bottom"/>
            <w:hideMark/>
          </w:tcPr>
          <w:p w14:paraId="6F56F8C2"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04-HR</w:t>
            </w:r>
          </w:p>
        </w:tc>
      </w:tr>
      <w:tr w:rsidR="00C517A7" w:rsidRPr="00216CBF" w14:paraId="630B3680" w14:textId="77777777" w:rsidTr="00797C0B">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61597CEC"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West</w:t>
            </w:r>
          </w:p>
        </w:tc>
        <w:tc>
          <w:tcPr>
            <w:tcW w:w="914" w:type="dxa"/>
            <w:tcBorders>
              <w:top w:val="nil"/>
              <w:left w:val="nil"/>
              <w:bottom w:val="single" w:sz="4" w:space="0" w:color="auto"/>
              <w:right w:val="single" w:sz="4" w:space="0" w:color="auto"/>
            </w:tcBorders>
            <w:shd w:val="clear" w:color="auto" w:fill="auto"/>
            <w:noWrap/>
            <w:vAlign w:val="bottom"/>
            <w:hideMark/>
          </w:tcPr>
          <w:p w14:paraId="411A5F26"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Devin</w:t>
            </w:r>
          </w:p>
        </w:tc>
        <w:tc>
          <w:tcPr>
            <w:tcW w:w="920" w:type="dxa"/>
            <w:tcBorders>
              <w:top w:val="nil"/>
              <w:left w:val="nil"/>
              <w:bottom w:val="single" w:sz="4" w:space="0" w:color="auto"/>
              <w:right w:val="single" w:sz="4" w:space="0" w:color="auto"/>
            </w:tcBorders>
            <w:shd w:val="clear" w:color="auto" w:fill="auto"/>
            <w:noWrap/>
            <w:vAlign w:val="bottom"/>
            <w:hideMark/>
          </w:tcPr>
          <w:p w14:paraId="2BC1007C"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11013</w:t>
            </w:r>
          </w:p>
        </w:tc>
        <w:tc>
          <w:tcPr>
            <w:tcW w:w="2016" w:type="dxa"/>
            <w:tcBorders>
              <w:top w:val="nil"/>
              <w:left w:val="nil"/>
              <w:bottom w:val="single" w:sz="4" w:space="0" w:color="auto"/>
              <w:right w:val="single" w:sz="4" w:space="0" w:color="auto"/>
            </w:tcBorders>
            <w:shd w:val="clear" w:color="auto" w:fill="auto"/>
            <w:noWrap/>
            <w:vAlign w:val="bottom"/>
            <w:hideMark/>
          </w:tcPr>
          <w:p w14:paraId="263C5A0F"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Personal / HR</w:t>
            </w:r>
          </w:p>
        </w:tc>
        <w:tc>
          <w:tcPr>
            <w:tcW w:w="1324" w:type="dxa"/>
            <w:tcBorders>
              <w:top w:val="nil"/>
              <w:left w:val="nil"/>
              <w:bottom w:val="single" w:sz="4" w:space="0" w:color="auto"/>
              <w:right w:val="single" w:sz="4" w:space="0" w:color="auto"/>
            </w:tcBorders>
            <w:shd w:val="clear" w:color="auto" w:fill="auto"/>
            <w:noWrap/>
            <w:vAlign w:val="bottom"/>
            <w:hideMark/>
          </w:tcPr>
          <w:p w14:paraId="7457B016"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04-HR</w:t>
            </w:r>
          </w:p>
        </w:tc>
      </w:tr>
      <w:tr w:rsidR="00C517A7" w:rsidRPr="00216CBF" w14:paraId="550BC04C" w14:textId="77777777" w:rsidTr="00797C0B">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4036A5BD"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Ramsey</w:t>
            </w:r>
          </w:p>
        </w:tc>
        <w:tc>
          <w:tcPr>
            <w:tcW w:w="914" w:type="dxa"/>
            <w:tcBorders>
              <w:top w:val="nil"/>
              <w:left w:val="nil"/>
              <w:bottom w:val="single" w:sz="4" w:space="0" w:color="auto"/>
              <w:right w:val="single" w:sz="4" w:space="0" w:color="auto"/>
            </w:tcBorders>
            <w:shd w:val="clear" w:color="auto" w:fill="auto"/>
            <w:noWrap/>
            <w:vAlign w:val="bottom"/>
            <w:hideMark/>
          </w:tcPr>
          <w:p w14:paraId="0B812A51"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Kara</w:t>
            </w:r>
          </w:p>
        </w:tc>
        <w:tc>
          <w:tcPr>
            <w:tcW w:w="920" w:type="dxa"/>
            <w:tcBorders>
              <w:top w:val="nil"/>
              <w:left w:val="nil"/>
              <w:bottom w:val="single" w:sz="4" w:space="0" w:color="auto"/>
              <w:right w:val="single" w:sz="4" w:space="0" w:color="auto"/>
            </w:tcBorders>
            <w:shd w:val="clear" w:color="auto" w:fill="auto"/>
            <w:noWrap/>
            <w:vAlign w:val="bottom"/>
            <w:hideMark/>
          </w:tcPr>
          <w:p w14:paraId="7541130E"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11014</w:t>
            </w:r>
          </w:p>
        </w:tc>
        <w:tc>
          <w:tcPr>
            <w:tcW w:w="2016" w:type="dxa"/>
            <w:tcBorders>
              <w:top w:val="nil"/>
              <w:left w:val="nil"/>
              <w:bottom w:val="single" w:sz="4" w:space="0" w:color="auto"/>
              <w:right w:val="single" w:sz="4" w:space="0" w:color="auto"/>
            </w:tcBorders>
            <w:shd w:val="clear" w:color="auto" w:fill="auto"/>
            <w:noWrap/>
            <w:vAlign w:val="bottom"/>
            <w:hideMark/>
          </w:tcPr>
          <w:p w14:paraId="5C84F1AD"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Sekretariat / Empfang</w:t>
            </w:r>
          </w:p>
        </w:tc>
        <w:tc>
          <w:tcPr>
            <w:tcW w:w="1324" w:type="dxa"/>
            <w:tcBorders>
              <w:top w:val="nil"/>
              <w:left w:val="nil"/>
              <w:bottom w:val="single" w:sz="4" w:space="0" w:color="auto"/>
              <w:right w:val="single" w:sz="4" w:space="0" w:color="auto"/>
            </w:tcBorders>
            <w:shd w:val="clear" w:color="auto" w:fill="auto"/>
            <w:noWrap/>
            <w:vAlign w:val="bottom"/>
            <w:hideMark/>
          </w:tcPr>
          <w:p w14:paraId="733861C5"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01-ADM</w:t>
            </w:r>
          </w:p>
        </w:tc>
      </w:tr>
      <w:tr w:rsidR="00C517A7" w:rsidRPr="00216CBF" w14:paraId="67B1DE33" w14:textId="77777777" w:rsidTr="00797C0B">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3EDCF5A8"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Pena</w:t>
            </w:r>
          </w:p>
        </w:tc>
        <w:tc>
          <w:tcPr>
            <w:tcW w:w="914" w:type="dxa"/>
            <w:tcBorders>
              <w:top w:val="nil"/>
              <w:left w:val="nil"/>
              <w:bottom w:val="single" w:sz="4" w:space="0" w:color="auto"/>
              <w:right w:val="single" w:sz="4" w:space="0" w:color="auto"/>
            </w:tcBorders>
            <w:shd w:val="clear" w:color="auto" w:fill="auto"/>
            <w:noWrap/>
            <w:vAlign w:val="bottom"/>
            <w:hideMark/>
          </w:tcPr>
          <w:p w14:paraId="3DC903E6"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Tom</w:t>
            </w:r>
          </w:p>
        </w:tc>
        <w:tc>
          <w:tcPr>
            <w:tcW w:w="920" w:type="dxa"/>
            <w:tcBorders>
              <w:top w:val="nil"/>
              <w:left w:val="nil"/>
              <w:bottom w:val="single" w:sz="4" w:space="0" w:color="auto"/>
              <w:right w:val="single" w:sz="4" w:space="0" w:color="auto"/>
            </w:tcBorders>
            <w:shd w:val="clear" w:color="auto" w:fill="auto"/>
            <w:noWrap/>
            <w:vAlign w:val="bottom"/>
            <w:hideMark/>
          </w:tcPr>
          <w:p w14:paraId="63A76E89"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11015</w:t>
            </w:r>
          </w:p>
        </w:tc>
        <w:tc>
          <w:tcPr>
            <w:tcW w:w="2016" w:type="dxa"/>
            <w:tcBorders>
              <w:top w:val="nil"/>
              <w:left w:val="nil"/>
              <w:bottom w:val="single" w:sz="4" w:space="0" w:color="auto"/>
              <w:right w:val="single" w:sz="4" w:space="0" w:color="auto"/>
            </w:tcBorders>
            <w:shd w:val="clear" w:color="auto" w:fill="auto"/>
            <w:noWrap/>
            <w:vAlign w:val="bottom"/>
            <w:hideMark/>
          </w:tcPr>
          <w:p w14:paraId="294871C3"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Sekretariat / Empfang</w:t>
            </w:r>
          </w:p>
        </w:tc>
        <w:tc>
          <w:tcPr>
            <w:tcW w:w="1324" w:type="dxa"/>
            <w:tcBorders>
              <w:top w:val="nil"/>
              <w:left w:val="nil"/>
              <w:bottom w:val="single" w:sz="4" w:space="0" w:color="auto"/>
              <w:right w:val="single" w:sz="4" w:space="0" w:color="auto"/>
            </w:tcBorders>
            <w:shd w:val="clear" w:color="auto" w:fill="auto"/>
            <w:noWrap/>
            <w:vAlign w:val="bottom"/>
            <w:hideMark/>
          </w:tcPr>
          <w:p w14:paraId="5B410035"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01-ADM</w:t>
            </w:r>
          </w:p>
        </w:tc>
      </w:tr>
      <w:tr w:rsidR="00C517A7" w:rsidRPr="00216CBF" w14:paraId="7E56C4F9" w14:textId="77777777" w:rsidTr="00797C0B">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2DA6286A"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Müller</w:t>
            </w:r>
          </w:p>
        </w:tc>
        <w:tc>
          <w:tcPr>
            <w:tcW w:w="914" w:type="dxa"/>
            <w:tcBorders>
              <w:top w:val="nil"/>
              <w:left w:val="nil"/>
              <w:bottom w:val="single" w:sz="4" w:space="0" w:color="auto"/>
              <w:right w:val="single" w:sz="4" w:space="0" w:color="auto"/>
            </w:tcBorders>
            <w:shd w:val="clear" w:color="auto" w:fill="auto"/>
            <w:noWrap/>
            <w:vAlign w:val="bottom"/>
            <w:hideMark/>
          </w:tcPr>
          <w:p w14:paraId="5A6934D6"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Michele</w:t>
            </w:r>
          </w:p>
        </w:tc>
        <w:tc>
          <w:tcPr>
            <w:tcW w:w="920" w:type="dxa"/>
            <w:tcBorders>
              <w:top w:val="nil"/>
              <w:left w:val="nil"/>
              <w:bottom w:val="single" w:sz="4" w:space="0" w:color="auto"/>
              <w:right w:val="single" w:sz="4" w:space="0" w:color="auto"/>
            </w:tcBorders>
            <w:shd w:val="clear" w:color="auto" w:fill="auto"/>
            <w:noWrap/>
            <w:vAlign w:val="bottom"/>
            <w:hideMark/>
          </w:tcPr>
          <w:p w14:paraId="111CD6C7"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11016</w:t>
            </w:r>
          </w:p>
        </w:tc>
        <w:tc>
          <w:tcPr>
            <w:tcW w:w="2016" w:type="dxa"/>
            <w:tcBorders>
              <w:top w:val="nil"/>
              <w:left w:val="nil"/>
              <w:bottom w:val="single" w:sz="4" w:space="0" w:color="auto"/>
              <w:right w:val="single" w:sz="4" w:space="0" w:color="auto"/>
            </w:tcBorders>
            <w:shd w:val="clear" w:color="auto" w:fill="auto"/>
            <w:noWrap/>
            <w:vAlign w:val="bottom"/>
            <w:hideMark/>
          </w:tcPr>
          <w:p w14:paraId="1A684C63"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Sekretariat GL</w:t>
            </w:r>
          </w:p>
        </w:tc>
        <w:tc>
          <w:tcPr>
            <w:tcW w:w="1324" w:type="dxa"/>
            <w:tcBorders>
              <w:top w:val="nil"/>
              <w:left w:val="nil"/>
              <w:bottom w:val="single" w:sz="4" w:space="0" w:color="auto"/>
              <w:right w:val="single" w:sz="4" w:space="0" w:color="auto"/>
            </w:tcBorders>
            <w:shd w:val="clear" w:color="auto" w:fill="auto"/>
            <w:noWrap/>
            <w:vAlign w:val="bottom"/>
            <w:hideMark/>
          </w:tcPr>
          <w:p w14:paraId="2E473F5E"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05-GL</w:t>
            </w:r>
          </w:p>
        </w:tc>
      </w:tr>
      <w:tr w:rsidR="00C517A7" w:rsidRPr="00216CBF" w14:paraId="42346117" w14:textId="77777777" w:rsidTr="00797C0B">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61CF7DC4"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Wilkins</w:t>
            </w:r>
          </w:p>
        </w:tc>
        <w:tc>
          <w:tcPr>
            <w:tcW w:w="914" w:type="dxa"/>
            <w:tcBorders>
              <w:top w:val="nil"/>
              <w:left w:val="nil"/>
              <w:bottom w:val="single" w:sz="4" w:space="0" w:color="auto"/>
              <w:right w:val="single" w:sz="4" w:space="0" w:color="auto"/>
            </w:tcBorders>
            <w:shd w:val="clear" w:color="auto" w:fill="auto"/>
            <w:noWrap/>
            <w:vAlign w:val="bottom"/>
            <w:hideMark/>
          </w:tcPr>
          <w:p w14:paraId="7018A509"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Kenneth</w:t>
            </w:r>
          </w:p>
        </w:tc>
        <w:tc>
          <w:tcPr>
            <w:tcW w:w="920" w:type="dxa"/>
            <w:tcBorders>
              <w:top w:val="nil"/>
              <w:left w:val="nil"/>
              <w:bottom w:val="single" w:sz="4" w:space="0" w:color="auto"/>
              <w:right w:val="single" w:sz="4" w:space="0" w:color="auto"/>
            </w:tcBorders>
            <w:shd w:val="clear" w:color="auto" w:fill="auto"/>
            <w:noWrap/>
            <w:vAlign w:val="bottom"/>
            <w:hideMark/>
          </w:tcPr>
          <w:p w14:paraId="7C804C7E"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11017</w:t>
            </w:r>
          </w:p>
        </w:tc>
        <w:tc>
          <w:tcPr>
            <w:tcW w:w="2016" w:type="dxa"/>
            <w:tcBorders>
              <w:top w:val="nil"/>
              <w:left w:val="nil"/>
              <w:bottom w:val="single" w:sz="4" w:space="0" w:color="auto"/>
              <w:right w:val="single" w:sz="4" w:space="0" w:color="auto"/>
            </w:tcBorders>
            <w:shd w:val="clear" w:color="auto" w:fill="auto"/>
            <w:noWrap/>
            <w:vAlign w:val="bottom"/>
            <w:hideMark/>
          </w:tcPr>
          <w:p w14:paraId="61037249"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Verkauf</w:t>
            </w:r>
          </w:p>
        </w:tc>
        <w:tc>
          <w:tcPr>
            <w:tcW w:w="1324" w:type="dxa"/>
            <w:tcBorders>
              <w:top w:val="nil"/>
              <w:left w:val="nil"/>
              <w:bottom w:val="single" w:sz="4" w:space="0" w:color="auto"/>
              <w:right w:val="single" w:sz="4" w:space="0" w:color="auto"/>
            </w:tcBorders>
            <w:shd w:val="clear" w:color="auto" w:fill="auto"/>
            <w:noWrap/>
            <w:vAlign w:val="bottom"/>
            <w:hideMark/>
          </w:tcPr>
          <w:p w14:paraId="5C4445BE"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06-VK</w:t>
            </w:r>
          </w:p>
        </w:tc>
      </w:tr>
      <w:tr w:rsidR="00C517A7" w:rsidRPr="00216CBF" w14:paraId="67E5932F" w14:textId="77777777" w:rsidTr="00797C0B">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6E7D8BBD"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Reynolds</w:t>
            </w:r>
          </w:p>
        </w:tc>
        <w:tc>
          <w:tcPr>
            <w:tcW w:w="914" w:type="dxa"/>
            <w:tcBorders>
              <w:top w:val="nil"/>
              <w:left w:val="nil"/>
              <w:bottom w:val="single" w:sz="4" w:space="0" w:color="auto"/>
              <w:right w:val="single" w:sz="4" w:space="0" w:color="auto"/>
            </w:tcBorders>
            <w:shd w:val="clear" w:color="auto" w:fill="auto"/>
            <w:noWrap/>
            <w:vAlign w:val="bottom"/>
            <w:hideMark/>
          </w:tcPr>
          <w:p w14:paraId="6166D070"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Edna</w:t>
            </w:r>
          </w:p>
        </w:tc>
        <w:tc>
          <w:tcPr>
            <w:tcW w:w="920" w:type="dxa"/>
            <w:tcBorders>
              <w:top w:val="nil"/>
              <w:left w:val="nil"/>
              <w:bottom w:val="single" w:sz="4" w:space="0" w:color="auto"/>
              <w:right w:val="single" w:sz="4" w:space="0" w:color="auto"/>
            </w:tcBorders>
            <w:shd w:val="clear" w:color="auto" w:fill="auto"/>
            <w:noWrap/>
            <w:vAlign w:val="bottom"/>
            <w:hideMark/>
          </w:tcPr>
          <w:p w14:paraId="40573F6A"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11018</w:t>
            </w:r>
          </w:p>
        </w:tc>
        <w:tc>
          <w:tcPr>
            <w:tcW w:w="2016" w:type="dxa"/>
            <w:tcBorders>
              <w:top w:val="nil"/>
              <w:left w:val="nil"/>
              <w:bottom w:val="single" w:sz="4" w:space="0" w:color="auto"/>
              <w:right w:val="single" w:sz="4" w:space="0" w:color="auto"/>
            </w:tcBorders>
            <w:shd w:val="clear" w:color="auto" w:fill="auto"/>
            <w:noWrap/>
            <w:vAlign w:val="bottom"/>
            <w:hideMark/>
          </w:tcPr>
          <w:p w14:paraId="6E28A078"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Verkauf</w:t>
            </w:r>
          </w:p>
        </w:tc>
        <w:tc>
          <w:tcPr>
            <w:tcW w:w="1324" w:type="dxa"/>
            <w:tcBorders>
              <w:top w:val="nil"/>
              <w:left w:val="nil"/>
              <w:bottom w:val="single" w:sz="4" w:space="0" w:color="auto"/>
              <w:right w:val="single" w:sz="4" w:space="0" w:color="auto"/>
            </w:tcBorders>
            <w:shd w:val="clear" w:color="auto" w:fill="auto"/>
            <w:noWrap/>
            <w:vAlign w:val="bottom"/>
            <w:hideMark/>
          </w:tcPr>
          <w:p w14:paraId="27A10911"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06-VK</w:t>
            </w:r>
          </w:p>
        </w:tc>
      </w:tr>
      <w:tr w:rsidR="00C517A7" w:rsidRPr="00216CBF" w14:paraId="14CD9AB9" w14:textId="77777777" w:rsidTr="00797C0B">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6D4C7340"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Doppler</w:t>
            </w:r>
          </w:p>
        </w:tc>
        <w:tc>
          <w:tcPr>
            <w:tcW w:w="914" w:type="dxa"/>
            <w:tcBorders>
              <w:top w:val="nil"/>
              <w:left w:val="nil"/>
              <w:bottom w:val="single" w:sz="4" w:space="0" w:color="auto"/>
              <w:right w:val="single" w:sz="4" w:space="0" w:color="auto"/>
            </w:tcBorders>
            <w:shd w:val="clear" w:color="auto" w:fill="auto"/>
            <w:noWrap/>
            <w:vAlign w:val="bottom"/>
            <w:hideMark/>
          </w:tcPr>
          <w:p w14:paraId="28EE3DC9"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Rickey</w:t>
            </w:r>
          </w:p>
        </w:tc>
        <w:tc>
          <w:tcPr>
            <w:tcW w:w="920" w:type="dxa"/>
            <w:tcBorders>
              <w:top w:val="nil"/>
              <w:left w:val="nil"/>
              <w:bottom w:val="single" w:sz="4" w:space="0" w:color="auto"/>
              <w:right w:val="single" w:sz="4" w:space="0" w:color="auto"/>
            </w:tcBorders>
            <w:shd w:val="clear" w:color="auto" w:fill="auto"/>
            <w:noWrap/>
            <w:vAlign w:val="bottom"/>
            <w:hideMark/>
          </w:tcPr>
          <w:p w14:paraId="56C51246"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11019</w:t>
            </w:r>
          </w:p>
        </w:tc>
        <w:tc>
          <w:tcPr>
            <w:tcW w:w="2016" w:type="dxa"/>
            <w:tcBorders>
              <w:top w:val="nil"/>
              <w:left w:val="nil"/>
              <w:bottom w:val="single" w:sz="4" w:space="0" w:color="auto"/>
              <w:right w:val="single" w:sz="4" w:space="0" w:color="auto"/>
            </w:tcBorders>
            <w:shd w:val="clear" w:color="auto" w:fill="auto"/>
            <w:noWrap/>
            <w:vAlign w:val="bottom"/>
            <w:hideMark/>
          </w:tcPr>
          <w:p w14:paraId="615AE17E"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Verkauf</w:t>
            </w:r>
          </w:p>
        </w:tc>
        <w:tc>
          <w:tcPr>
            <w:tcW w:w="1324" w:type="dxa"/>
            <w:tcBorders>
              <w:top w:val="nil"/>
              <w:left w:val="nil"/>
              <w:bottom w:val="single" w:sz="4" w:space="0" w:color="auto"/>
              <w:right w:val="single" w:sz="4" w:space="0" w:color="auto"/>
            </w:tcBorders>
            <w:shd w:val="clear" w:color="auto" w:fill="auto"/>
            <w:noWrap/>
            <w:vAlign w:val="bottom"/>
            <w:hideMark/>
          </w:tcPr>
          <w:p w14:paraId="76898559"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06-VK</w:t>
            </w:r>
          </w:p>
        </w:tc>
      </w:tr>
      <w:tr w:rsidR="00C517A7" w:rsidRPr="00216CBF" w14:paraId="4ECAD2A9" w14:textId="77777777" w:rsidTr="00797C0B">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2EB57A8F"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Peter</w:t>
            </w:r>
          </w:p>
        </w:tc>
        <w:tc>
          <w:tcPr>
            <w:tcW w:w="914" w:type="dxa"/>
            <w:tcBorders>
              <w:top w:val="nil"/>
              <w:left w:val="nil"/>
              <w:bottom w:val="single" w:sz="4" w:space="0" w:color="auto"/>
              <w:right w:val="single" w:sz="4" w:space="0" w:color="auto"/>
            </w:tcBorders>
            <w:shd w:val="clear" w:color="auto" w:fill="auto"/>
            <w:noWrap/>
            <w:vAlign w:val="bottom"/>
            <w:hideMark/>
          </w:tcPr>
          <w:p w14:paraId="032B8124"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Mae</w:t>
            </w:r>
          </w:p>
        </w:tc>
        <w:tc>
          <w:tcPr>
            <w:tcW w:w="920" w:type="dxa"/>
            <w:tcBorders>
              <w:top w:val="nil"/>
              <w:left w:val="nil"/>
              <w:bottom w:val="single" w:sz="4" w:space="0" w:color="auto"/>
              <w:right w:val="single" w:sz="4" w:space="0" w:color="auto"/>
            </w:tcBorders>
            <w:shd w:val="clear" w:color="auto" w:fill="auto"/>
            <w:noWrap/>
            <w:vAlign w:val="bottom"/>
            <w:hideMark/>
          </w:tcPr>
          <w:p w14:paraId="3705F69B"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Pr>
                <w:rFonts w:ascii="OCR A Extended" w:hAnsi="OCR A Extended" w:cs="Calibri"/>
                <w:color w:val="000000"/>
                <w:sz w:val="16"/>
                <w:szCs w:val="16"/>
              </w:rPr>
              <w:t>11020</w:t>
            </w:r>
          </w:p>
        </w:tc>
        <w:tc>
          <w:tcPr>
            <w:tcW w:w="2016" w:type="dxa"/>
            <w:tcBorders>
              <w:top w:val="nil"/>
              <w:left w:val="nil"/>
              <w:bottom w:val="single" w:sz="4" w:space="0" w:color="auto"/>
              <w:right w:val="single" w:sz="4" w:space="0" w:color="auto"/>
            </w:tcBorders>
            <w:shd w:val="clear" w:color="auto" w:fill="auto"/>
            <w:noWrap/>
            <w:vAlign w:val="bottom"/>
            <w:hideMark/>
          </w:tcPr>
          <w:p w14:paraId="7AD25872"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Verkauf</w:t>
            </w:r>
          </w:p>
        </w:tc>
        <w:tc>
          <w:tcPr>
            <w:tcW w:w="1324" w:type="dxa"/>
            <w:tcBorders>
              <w:top w:val="nil"/>
              <w:left w:val="nil"/>
              <w:bottom w:val="single" w:sz="4" w:space="0" w:color="auto"/>
              <w:right w:val="single" w:sz="4" w:space="0" w:color="auto"/>
            </w:tcBorders>
            <w:shd w:val="clear" w:color="auto" w:fill="auto"/>
            <w:noWrap/>
            <w:vAlign w:val="bottom"/>
            <w:hideMark/>
          </w:tcPr>
          <w:p w14:paraId="729810D6" w14:textId="77777777" w:rsidR="00C517A7" w:rsidRPr="00216CBF" w:rsidRDefault="00C517A7" w:rsidP="00797C0B">
            <w:pPr>
              <w:spacing w:after="0" w:line="240" w:lineRule="auto"/>
              <w:rPr>
                <w:rFonts w:ascii="OCR A Extended" w:eastAsia="Times New Roman" w:hAnsi="OCR A Extended" w:cs="Calibri"/>
                <w:color w:val="000000"/>
                <w:kern w:val="0"/>
                <w:sz w:val="16"/>
                <w:szCs w:val="16"/>
                <w:lang w:eastAsia="de-CH"/>
                <w14:ligatures w14:val="none"/>
              </w:rPr>
            </w:pPr>
            <w:r w:rsidRPr="00216CBF">
              <w:rPr>
                <w:rFonts w:ascii="OCR A Extended" w:eastAsia="Times New Roman" w:hAnsi="OCR A Extended" w:cs="Calibri"/>
                <w:color w:val="000000"/>
                <w:kern w:val="0"/>
                <w:sz w:val="16"/>
                <w:szCs w:val="16"/>
                <w:lang w:eastAsia="de-CH"/>
                <w14:ligatures w14:val="none"/>
              </w:rPr>
              <w:t>06-VK</w:t>
            </w:r>
          </w:p>
        </w:tc>
      </w:tr>
    </w:tbl>
    <w:p w14:paraId="4011DE1F" w14:textId="77777777" w:rsidR="00C517A7" w:rsidRDefault="00C517A7" w:rsidP="00223707">
      <w:pPr>
        <w:rPr>
          <w:rFonts w:ascii="OCR A Extended" w:hAnsi="OCR A Extended"/>
        </w:rPr>
      </w:pPr>
    </w:p>
    <w:p w14:paraId="3EF5705D" w14:textId="77777777" w:rsidR="004A4A25" w:rsidRDefault="004A4A25" w:rsidP="00223707">
      <w:pPr>
        <w:rPr>
          <w:rFonts w:ascii="OCR A Extended" w:hAnsi="OCR A Extended"/>
        </w:rPr>
      </w:pPr>
    </w:p>
    <w:p w14:paraId="1914FFCA" w14:textId="5052D895" w:rsidR="00210A9F" w:rsidRPr="00EC171E" w:rsidRDefault="00210A9F" w:rsidP="00223707">
      <w:pPr>
        <w:rPr>
          <w:rFonts w:ascii="OCR A Extended" w:hAnsi="OCR A Extended"/>
        </w:rPr>
      </w:pPr>
      <w:r>
        <w:rPr>
          <w:rFonts w:ascii="OCR A Extended" w:hAnsi="OCR A Extended"/>
        </w:rPr>
        <w:br w:type="page"/>
      </w:r>
    </w:p>
    <w:p w14:paraId="390B2F4F" w14:textId="696F3461" w:rsidR="00223707" w:rsidRPr="00EC171E" w:rsidRDefault="00223707" w:rsidP="00223707">
      <w:pPr>
        <w:pStyle w:val="berschrift2"/>
      </w:pPr>
      <w:bookmarkStart w:id="23" w:name="_Toc149238748"/>
      <w:r w:rsidRPr="00EC171E">
        <w:lastRenderedPageBreak/>
        <w:t>Passwortkonzept</w:t>
      </w:r>
      <w:bookmarkEnd w:id="23"/>
    </w:p>
    <w:p w14:paraId="43AA2E8B" w14:textId="77777777" w:rsidR="00223707" w:rsidRDefault="00223707" w:rsidP="00223707">
      <w:pPr>
        <w:rPr>
          <w:rFonts w:ascii="OCR A Extended" w:hAnsi="OCR A Extended"/>
        </w:rPr>
      </w:pPr>
    </w:p>
    <w:p w14:paraId="4BA8E320" w14:textId="20B7AAE2" w:rsidR="004A4A25" w:rsidRDefault="004A4A25" w:rsidP="00223707">
      <w:pPr>
        <w:rPr>
          <w:rFonts w:ascii="OCR A Extended" w:hAnsi="OCR A Extended"/>
        </w:rPr>
      </w:pPr>
      <w:r>
        <w:rPr>
          <w:rFonts w:ascii="OCR A Extended" w:hAnsi="OCR A Extended"/>
        </w:rPr>
        <w:t>Es gibt in Zukunft keine Standardpasswörter mehr. Grund dafür ist ein zu grosses Sicherheitsrisiko, das mit diesen Passwörtern einher geht. Es gibt jedoch Richtlinien, nach denen die Passwörter nun erstellt werden. Für die normalen Useraccounts werden folgende Kriterien benötigt:</w:t>
      </w:r>
    </w:p>
    <w:p w14:paraId="21712CA6" w14:textId="09F34D4D" w:rsidR="004A4A25" w:rsidRDefault="004A4A25" w:rsidP="004A4A25">
      <w:pPr>
        <w:pStyle w:val="Listenabsatz"/>
        <w:numPr>
          <w:ilvl w:val="0"/>
          <w:numId w:val="1"/>
        </w:numPr>
        <w:rPr>
          <w:rFonts w:ascii="OCR A Extended" w:hAnsi="OCR A Extended"/>
        </w:rPr>
      </w:pPr>
      <w:r>
        <w:rPr>
          <w:rFonts w:ascii="OCR A Extended" w:hAnsi="OCR A Extended"/>
        </w:rPr>
        <w:t>Mind. 8 Zeichen</w:t>
      </w:r>
    </w:p>
    <w:p w14:paraId="6DCC779A" w14:textId="75117E70" w:rsidR="004A4A25" w:rsidRDefault="004A4A25" w:rsidP="004A4A25">
      <w:pPr>
        <w:pStyle w:val="Listenabsatz"/>
        <w:numPr>
          <w:ilvl w:val="0"/>
          <w:numId w:val="1"/>
        </w:numPr>
        <w:rPr>
          <w:rFonts w:ascii="OCR A Extended" w:hAnsi="OCR A Extended"/>
        </w:rPr>
      </w:pPr>
      <w:r>
        <w:rPr>
          <w:rFonts w:ascii="OCR A Extended" w:hAnsi="OCR A Extended"/>
        </w:rPr>
        <w:t>1 Grossbuchstabe</w:t>
      </w:r>
    </w:p>
    <w:p w14:paraId="333F82F2" w14:textId="2C878588" w:rsidR="004A4A25" w:rsidRDefault="004A4A25" w:rsidP="004A4A25">
      <w:pPr>
        <w:pStyle w:val="Listenabsatz"/>
        <w:numPr>
          <w:ilvl w:val="0"/>
          <w:numId w:val="1"/>
        </w:numPr>
        <w:rPr>
          <w:rFonts w:ascii="OCR A Extended" w:hAnsi="OCR A Extended"/>
        </w:rPr>
      </w:pPr>
      <w:r>
        <w:rPr>
          <w:rFonts w:ascii="OCR A Extended" w:hAnsi="OCR A Extended"/>
        </w:rPr>
        <w:t>1 Kleinbuchstabe</w:t>
      </w:r>
    </w:p>
    <w:p w14:paraId="1F390FF7" w14:textId="4D899D2E" w:rsidR="004A4A25" w:rsidRDefault="004A4A25" w:rsidP="004A4A25">
      <w:pPr>
        <w:pStyle w:val="Listenabsatz"/>
        <w:numPr>
          <w:ilvl w:val="0"/>
          <w:numId w:val="1"/>
        </w:numPr>
        <w:rPr>
          <w:rFonts w:ascii="OCR A Extended" w:hAnsi="OCR A Extended"/>
        </w:rPr>
      </w:pPr>
      <w:r>
        <w:rPr>
          <w:rFonts w:ascii="OCR A Extended" w:hAnsi="OCR A Extended"/>
        </w:rPr>
        <w:t>1 Zahl</w:t>
      </w:r>
    </w:p>
    <w:p w14:paraId="7A69358F" w14:textId="18F121DC" w:rsidR="004A4A25" w:rsidRDefault="004A4A25" w:rsidP="004A4A25">
      <w:pPr>
        <w:pStyle w:val="Listenabsatz"/>
        <w:numPr>
          <w:ilvl w:val="0"/>
          <w:numId w:val="1"/>
        </w:numPr>
        <w:rPr>
          <w:rFonts w:ascii="OCR A Extended" w:hAnsi="OCR A Extended"/>
        </w:rPr>
      </w:pPr>
      <w:r>
        <w:rPr>
          <w:rFonts w:ascii="OCR A Extended" w:hAnsi="OCR A Extended"/>
        </w:rPr>
        <w:t>1 Sonderzeichen</w:t>
      </w:r>
    </w:p>
    <w:p w14:paraId="7B12EABE" w14:textId="77777777" w:rsidR="004A4A25" w:rsidRDefault="004A4A25" w:rsidP="004A4A25">
      <w:pPr>
        <w:rPr>
          <w:rFonts w:ascii="OCR A Extended" w:hAnsi="OCR A Extended"/>
        </w:rPr>
      </w:pPr>
    </w:p>
    <w:p w14:paraId="65135816" w14:textId="3E70C701" w:rsidR="004A4A25" w:rsidRDefault="004A4A25" w:rsidP="004A4A25">
      <w:pPr>
        <w:rPr>
          <w:rFonts w:ascii="OCR A Extended" w:hAnsi="OCR A Extended"/>
        </w:rPr>
      </w:pPr>
      <w:r>
        <w:rPr>
          <w:rFonts w:ascii="OCR A Extended" w:hAnsi="OCR A Extended"/>
        </w:rPr>
        <w:t>Für die Administrationsaccounts der IT sind folgende Kriterien nötig:</w:t>
      </w:r>
    </w:p>
    <w:p w14:paraId="040ABDC7" w14:textId="063AF499" w:rsidR="004A4A25" w:rsidRDefault="004A4A25" w:rsidP="004A4A25">
      <w:pPr>
        <w:pStyle w:val="Listenabsatz"/>
        <w:numPr>
          <w:ilvl w:val="0"/>
          <w:numId w:val="1"/>
        </w:numPr>
        <w:rPr>
          <w:rFonts w:ascii="OCR A Extended" w:hAnsi="OCR A Extended"/>
        </w:rPr>
      </w:pPr>
      <w:r>
        <w:rPr>
          <w:rFonts w:ascii="OCR A Extended" w:hAnsi="OCR A Extended"/>
        </w:rPr>
        <w:t>Mind. 12 Zeichen</w:t>
      </w:r>
    </w:p>
    <w:p w14:paraId="382038F1" w14:textId="31AB4A06" w:rsidR="004A4A25" w:rsidRDefault="004A4A25" w:rsidP="004A4A25">
      <w:pPr>
        <w:pStyle w:val="Listenabsatz"/>
        <w:numPr>
          <w:ilvl w:val="0"/>
          <w:numId w:val="1"/>
        </w:numPr>
        <w:rPr>
          <w:rFonts w:ascii="OCR A Extended" w:hAnsi="OCR A Extended"/>
        </w:rPr>
      </w:pPr>
      <w:r>
        <w:rPr>
          <w:rFonts w:ascii="OCR A Extended" w:hAnsi="OCR A Extended"/>
        </w:rPr>
        <w:t>2 Grossbuchstaben</w:t>
      </w:r>
    </w:p>
    <w:p w14:paraId="21DCCBD2" w14:textId="53A01D59" w:rsidR="004A4A25" w:rsidRDefault="004A4A25" w:rsidP="004A4A25">
      <w:pPr>
        <w:pStyle w:val="Listenabsatz"/>
        <w:numPr>
          <w:ilvl w:val="0"/>
          <w:numId w:val="1"/>
        </w:numPr>
        <w:rPr>
          <w:rFonts w:ascii="OCR A Extended" w:hAnsi="OCR A Extended"/>
        </w:rPr>
      </w:pPr>
      <w:r>
        <w:rPr>
          <w:rFonts w:ascii="OCR A Extended" w:hAnsi="OCR A Extended"/>
        </w:rPr>
        <w:t>2 Kleinbuchstaben</w:t>
      </w:r>
    </w:p>
    <w:p w14:paraId="5B09D9CC" w14:textId="3B6A3256" w:rsidR="004A4A25" w:rsidRDefault="004A4A25" w:rsidP="004A4A25">
      <w:pPr>
        <w:pStyle w:val="Listenabsatz"/>
        <w:numPr>
          <w:ilvl w:val="0"/>
          <w:numId w:val="1"/>
        </w:numPr>
        <w:rPr>
          <w:rFonts w:ascii="OCR A Extended" w:hAnsi="OCR A Extended"/>
        </w:rPr>
      </w:pPr>
      <w:r>
        <w:rPr>
          <w:rFonts w:ascii="OCR A Extended" w:hAnsi="OCR A Extended"/>
        </w:rPr>
        <w:t>2 Zahlen</w:t>
      </w:r>
    </w:p>
    <w:p w14:paraId="1E5BBDFB" w14:textId="3510BA20" w:rsidR="004A4A25" w:rsidRDefault="004A4A25" w:rsidP="004A4A25">
      <w:pPr>
        <w:pStyle w:val="Listenabsatz"/>
        <w:numPr>
          <w:ilvl w:val="0"/>
          <w:numId w:val="1"/>
        </w:numPr>
        <w:rPr>
          <w:rFonts w:ascii="OCR A Extended" w:hAnsi="OCR A Extended"/>
        </w:rPr>
      </w:pPr>
      <w:r>
        <w:rPr>
          <w:rFonts w:ascii="OCR A Extended" w:hAnsi="OCR A Extended"/>
        </w:rPr>
        <w:t>2 Sonderzeichen</w:t>
      </w:r>
    </w:p>
    <w:p w14:paraId="5762CE72" w14:textId="1A188221" w:rsidR="004A4A25" w:rsidRDefault="004A4A25" w:rsidP="004A4A25">
      <w:pPr>
        <w:rPr>
          <w:rFonts w:ascii="OCR A Extended" w:hAnsi="OCR A Extended"/>
        </w:rPr>
      </w:pPr>
      <w:r>
        <w:rPr>
          <w:rFonts w:ascii="OCR A Extended" w:hAnsi="OCR A Extended"/>
        </w:rPr>
        <w:t>Grund für die erhöhte Komplexität der Passwörter sind die erhöhten Rechte, die mit diesen Accounts einher geht.</w:t>
      </w:r>
    </w:p>
    <w:p w14:paraId="73326672" w14:textId="6B81D96B" w:rsidR="006A305D" w:rsidRDefault="006A305D" w:rsidP="004A4A25">
      <w:pPr>
        <w:rPr>
          <w:rFonts w:ascii="OCR A Extended" w:hAnsi="OCR A Extended"/>
        </w:rPr>
      </w:pPr>
      <w:r>
        <w:rPr>
          <w:rFonts w:ascii="OCR A Extended" w:hAnsi="OCR A Extended"/>
        </w:rPr>
        <w:t>Systeme, die nicht an das AD oder an anderweitige Zentralauthentifizierungssysteme gebunden werden können, erhalten ein Standardpasswort. Dieses wird folgendermassen gebildet.</w:t>
      </w:r>
    </w:p>
    <w:p w14:paraId="6C014B5C" w14:textId="77777777" w:rsidR="006A305D" w:rsidRDefault="006A305D" w:rsidP="004A4A25">
      <w:pPr>
        <w:rPr>
          <w:rFonts w:ascii="OCR A Extended" w:hAnsi="OCR A Extended"/>
        </w:rPr>
      </w:pPr>
    </w:p>
    <w:p w14:paraId="23C277C1" w14:textId="183AFF8A" w:rsidR="006A305D" w:rsidRDefault="006A305D" w:rsidP="004A4A25">
      <w:pPr>
        <w:rPr>
          <w:rFonts w:ascii="OCR A Extended" w:hAnsi="OCR A Extended"/>
        </w:rPr>
      </w:pPr>
      <w:proofErr w:type="spellStart"/>
      <w:r>
        <w:rPr>
          <w:rFonts w:ascii="OCR A Extended" w:hAnsi="OCR A Extended"/>
        </w:rPr>
        <w:t>EventX</w:t>
      </w:r>
      <w:proofErr w:type="spellEnd"/>
      <w:r>
        <w:rPr>
          <w:rFonts w:ascii="OCR A Extended" w:hAnsi="OCR A Extended"/>
        </w:rPr>
        <w:t xml:space="preserve"> AG -</w:t>
      </w:r>
      <w:r w:rsidRPr="006A305D">
        <w:rPr>
          <w:rFonts w:ascii="OCR A Extended" w:hAnsi="OCR A Extended"/>
        </w:rPr>
        <w:t>&gt;</w:t>
      </w:r>
      <w:r>
        <w:rPr>
          <w:rFonts w:ascii="OCR A Extended" w:hAnsi="OCR A Extended"/>
        </w:rPr>
        <w:t xml:space="preserve"> (3v3nt#-46)</w:t>
      </w:r>
    </w:p>
    <w:p w14:paraId="097CAB88" w14:textId="77777777" w:rsidR="006A305D" w:rsidRDefault="006A305D" w:rsidP="004A4A25">
      <w:pPr>
        <w:rPr>
          <w:rFonts w:ascii="OCR A Extended" w:hAnsi="OCR A Extended"/>
        </w:rPr>
      </w:pPr>
    </w:p>
    <w:p w14:paraId="72465705" w14:textId="40B5810B" w:rsidR="006A305D" w:rsidRPr="006A305D" w:rsidRDefault="006A305D" w:rsidP="004A4A25">
      <w:pPr>
        <w:rPr>
          <w:rFonts w:ascii="OCR A Extended" w:hAnsi="OCR A Extended"/>
        </w:rPr>
      </w:pPr>
      <w:r>
        <w:rPr>
          <w:rFonts w:ascii="OCR A Extended" w:hAnsi="OCR A Extended"/>
        </w:rPr>
        <w:t xml:space="preserve">Dieses Passwort entspricht der Sicherheitsrichtlinie und kann durch eine </w:t>
      </w:r>
      <w:proofErr w:type="spellStart"/>
      <w:r>
        <w:rPr>
          <w:rFonts w:ascii="OCR A Extended" w:hAnsi="OCR A Extended"/>
        </w:rPr>
        <w:t>Bruteforceattacke</w:t>
      </w:r>
      <w:proofErr w:type="spellEnd"/>
      <w:r>
        <w:rPr>
          <w:rFonts w:ascii="OCR A Extended" w:hAnsi="OCR A Extended"/>
        </w:rPr>
        <w:t xml:space="preserve"> nur sehr schwer herausgefunden werden.</w:t>
      </w:r>
    </w:p>
    <w:p w14:paraId="03846F6A" w14:textId="24EA7BCE" w:rsidR="005B36A5" w:rsidRDefault="005B36A5">
      <w:pPr>
        <w:rPr>
          <w:rFonts w:ascii="OCR A Extended" w:hAnsi="OCR A Extended"/>
        </w:rPr>
      </w:pPr>
      <w:r>
        <w:rPr>
          <w:rFonts w:ascii="OCR A Extended" w:hAnsi="OCR A Extended"/>
        </w:rPr>
        <w:br w:type="page"/>
      </w:r>
    </w:p>
    <w:p w14:paraId="529C4EDF" w14:textId="471C341B" w:rsidR="004A4A25" w:rsidRDefault="005B36A5" w:rsidP="005B36A5">
      <w:pPr>
        <w:pStyle w:val="berschrift1"/>
      </w:pPr>
      <w:bookmarkStart w:id="24" w:name="_Toc149238749"/>
      <w:r>
        <w:lastRenderedPageBreak/>
        <w:t>Testszenarien</w:t>
      </w:r>
      <w:bookmarkEnd w:id="24"/>
    </w:p>
    <w:p w14:paraId="64236A3F" w14:textId="77777777" w:rsidR="005B36A5" w:rsidRDefault="005B36A5" w:rsidP="00223707">
      <w:pPr>
        <w:rPr>
          <w:rFonts w:ascii="OCR A Extended" w:hAnsi="OCR A Extended"/>
        </w:rPr>
      </w:pPr>
    </w:p>
    <w:p w14:paraId="01C77358" w14:textId="77777777" w:rsidR="009856BC" w:rsidRDefault="009856BC" w:rsidP="00223707">
      <w:pPr>
        <w:rPr>
          <w:rFonts w:ascii="OCR A Extended" w:hAnsi="OCR A Extended"/>
        </w:rPr>
      </w:pPr>
    </w:p>
    <w:p w14:paraId="1C452DA2" w14:textId="77777777" w:rsidR="005B36A5" w:rsidRPr="00EC171E" w:rsidRDefault="005B36A5" w:rsidP="00223707">
      <w:pPr>
        <w:rPr>
          <w:rFonts w:ascii="OCR A Extended" w:hAnsi="OCR A Extended"/>
        </w:rPr>
      </w:pPr>
    </w:p>
    <w:p w14:paraId="6C3DE1EF" w14:textId="1D117A49" w:rsidR="003419F5" w:rsidRPr="00EC171E" w:rsidRDefault="003419F5" w:rsidP="00223707">
      <w:pPr>
        <w:rPr>
          <w:rFonts w:ascii="OCR A Extended" w:hAnsi="OCR A Extended"/>
        </w:rPr>
      </w:pPr>
      <w:r w:rsidRPr="00EC171E">
        <w:rPr>
          <w:rFonts w:ascii="OCR A Extended" w:hAnsi="OCR A Extended"/>
        </w:rPr>
        <w:br w:type="page"/>
      </w:r>
    </w:p>
    <w:p w14:paraId="71D94B36" w14:textId="108309A4" w:rsidR="003419F5" w:rsidRPr="00EC171E" w:rsidRDefault="003419F5" w:rsidP="00711677">
      <w:pPr>
        <w:pStyle w:val="berschrift1"/>
      </w:pPr>
      <w:bookmarkStart w:id="25" w:name="_Toc149238750"/>
      <w:r w:rsidRPr="00EC171E">
        <w:lastRenderedPageBreak/>
        <w:t>Offerte Neuanschaffung</w:t>
      </w:r>
      <w:bookmarkEnd w:id="25"/>
    </w:p>
    <w:p w14:paraId="6C825D0E" w14:textId="5F5A8BE4" w:rsidR="003419F5" w:rsidRPr="00EC171E" w:rsidRDefault="003419F5" w:rsidP="00223707">
      <w:pPr>
        <w:rPr>
          <w:rFonts w:ascii="OCR A Extended" w:hAnsi="OCR A Extended"/>
        </w:rPr>
      </w:pPr>
    </w:p>
    <w:p w14:paraId="2FB59700" w14:textId="064B5BAB" w:rsidR="00BC03CD" w:rsidRPr="00EC171E" w:rsidRDefault="00BC03CD" w:rsidP="00CA192A">
      <w:pPr>
        <w:pStyle w:val="berschrift2"/>
      </w:pPr>
      <w:bookmarkStart w:id="26" w:name="_Toc149238751"/>
      <w:r w:rsidRPr="00EC171E">
        <w:t>Server</w:t>
      </w:r>
      <w:bookmarkEnd w:id="26"/>
    </w:p>
    <w:tbl>
      <w:tblPr>
        <w:tblStyle w:val="EinfacheTabelle5"/>
        <w:tblW w:w="0" w:type="auto"/>
        <w:tblLayout w:type="fixed"/>
        <w:tblLook w:val="04A0" w:firstRow="1" w:lastRow="0" w:firstColumn="1" w:lastColumn="0" w:noHBand="0" w:noVBand="1"/>
      </w:tblPr>
      <w:tblGrid>
        <w:gridCol w:w="2268"/>
        <w:gridCol w:w="2268"/>
        <w:gridCol w:w="1418"/>
        <w:gridCol w:w="954"/>
        <w:gridCol w:w="1728"/>
      </w:tblGrid>
      <w:tr w:rsidR="00614B02" w:rsidRPr="00EC171E" w14:paraId="20E86270" w14:textId="77777777" w:rsidTr="00CA19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14:paraId="43219151" w14:textId="27110EAE" w:rsidR="00614B02" w:rsidRPr="00EC171E" w:rsidRDefault="00614B02" w:rsidP="00223707">
            <w:pPr>
              <w:rPr>
                <w:rFonts w:ascii="OCR A Extended" w:hAnsi="OCR A Extended"/>
              </w:rPr>
            </w:pPr>
            <w:r w:rsidRPr="00EC171E">
              <w:rPr>
                <w:rFonts w:ascii="OCR A Extended" w:hAnsi="OCR A Extended"/>
              </w:rPr>
              <w:t>Artikel</w:t>
            </w:r>
          </w:p>
        </w:tc>
        <w:tc>
          <w:tcPr>
            <w:tcW w:w="2268" w:type="dxa"/>
          </w:tcPr>
          <w:p w14:paraId="79D09E20" w14:textId="490979B7" w:rsidR="00614B02" w:rsidRPr="00EC171E" w:rsidRDefault="00614B02" w:rsidP="00223707">
            <w:pPr>
              <w:cnfStyle w:val="100000000000" w:firstRow="1" w:lastRow="0" w:firstColumn="0" w:lastColumn="0" w:oddVBand="0" w:evenVBand="0" w:oddHBand="0" w:evenHBand="0" w:firstRowFirstColumn="0" w:firstRowLastColumn="0" w:lastRowFirstColumn="0" w:lastRowLastColumn="0"/>
              <w:rPr>
                <w:rFonts w:ascii="OCR A Extended" w:hAnsi="OCR A Extended"/>
              </w:rPr>
            </w:pPr>
            <w:proofErr w:type="spellStart"/>
            <w:r w:rsidRPr="00EC171E">
              <w:rPr>
                <w:rFonts w:ascii="OCR A Extended" w:hAnsi="OCR A Extended"/>
              </w:rPr>
              <w:t>Beschr</w:t>
            </w:r>
            <w:proofErr w:type="spellEnd"/>
            <w:r w:rsidRPr="00EC171E">
              <w:rPr>
                <w:rFonts w:ascii="OCR A Extended" w:hAnsi="OCR A Extended"/>
              </w:rPr>
              <w:t>.</w:t>
            </w:r>
          </w:p>
        </w:tc>
        <w:tc>
          <w:tcPr>
            <w:tcW w:w="1418" w:type="dxa"/>
          </w:tcPr>
          <w:p w14:paraId="534F1953" w14:textId="4D0D79D5" w:rsidR="00614B02" w:rsidRPr="00EC171E" w:rsidRDefault="00614B02" w:rsidP="00223707">
            <w:pPr>
              <w:cnfStyle w:val="100000000000" w:firstRow="1" w:lastRow="0" w:firstColumn="0" w:lastColumn="0" w:oddVBand="0" w:evenVBand="0" w:oddHBand="0" w:evenHBand="0" w:firstRowFirstColumn="0" w:firstRowLastColumn="0" w:lastRowFirstColumn="0" w:lastRowLastColumn="0"/>
              <w:rPr>
                <w:rFonts w:ascii="OCR A Extended" w:hAnsi="OCR A Extended"/>
              </w:rPr>
            </w:pPr>
            <w:r w:rsidRPr="00EC171E">
              <w:rPr>
                <w:rFonts w:ascii="OCR A Extended" w:hAnsi="OCR A Extended"/>
              </w:rPr>
              <w:t>Preis</w:t>
            </w:r>
          </w:p>
        </w:tc>
        <w:tc>
          <w:tcPr>
            <w:tcW w:w="954" w:type="dxa"/>
          </w:tcPr>
          <w:p w14:paraId="1C8B6DFB" w14:textId="0D8CF07C" w:rsidR="00614B02" w:rsidRPr="00EC171E" w:rsidRDefault="00614B02" w:rsidP="00223707">
            <w:pPr>
              <w:cnfStyle w:val="100000000000" w:firstRow="1" w:lastRow="0" w:firstColumn="0" w:lastColumn="0" w:oddVBand="0" w:evenVBand="0" w:oddHBand="0" w:evenHBand="0" w:firstRowFirstColumn="0" w:firstRowLastColumn="0" w:lastRowFirstColumn="0" w:lastRowLastColumn="0"/>
              <w:rPr>
                <w:rFonts w:ascii="OCR A Extended" w:hAnsi="OCR A Extended"/>
              </w:rPr>
            </w:pPr>
            <w:r w:rsidRPr="00EC171E">
              <w:rPr>
                <w:rFonts w:ascii="OCR A Extended" w:hAnsi="OCR A Extended"/>
              </w:rPr>
              <w:t>Anz.</w:t>
            </w:r>
          </w:p>
        </w:tc>
        <w:tc>
          <w:tcPr>
            <w:tcW w:w="1728" w:type="dxa"/>
          </w:tcPr>
          <w:p w14:paraId="2C06EE15" w14:textId="76B2CBA7" w:rsidR="00614B02" w:rsidRPr="00EC171E" w:rsidRDefault="00614B02" w:rsidP="00223707">
            <w:pPr>
              <w:cnfStyle w:val="100000000000" w:firstRow="1" w:lastRow="0" w:firstColumn="0" w:lastColumn="0" w:oddVBand="0" w:evenVBand="0" w:oddHBand="0" w:evenHBand="0" w:firstRowFirstColumn="0" w:firstRowLastColumn="0" w:lastRowFirstColumn="0" w:lastRowLastColumn="0"/>
              <w:rPr>
                <w:rFonts w:ascii="OCR A Extended" w:hAnsi="OCR A Extended"/>
              </w:rPr>
            </w:pPr>
            <w:r w:rsidRPr="00EC171E">
              <w:rPr>
                <w:rFonts w:ascii="OCR A Extended" w:hAnsi="OCR A Extended"/>
              </w:rPr>
              <w:t>Total</w:t>
            </w:r>
          </w:p>
        </w:tc>
      </w:tr>
      <w:tr w:rsidR="00614B02" w:rsidRPr="00EC171E" w14:paraId="4AB959BB" w14:textId="77777777" w:rsidTr="00CA1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E152F1E" w14:textId="3023E564" w:rsidR="00614B02" w:rsidRPr="00EC171E" w:rsidRDefault="00614B02" w:rsidP="00223707">
            <w:pPr>
              <w:rPr>
                <w:rFonts w:ascii="OCR A Extended" w:hAnsi="OCR A Extended"/>
                <w:lang w:val="fr-CH"/>
              </w:rPr>
            </w:pPr>
            <w:r w:rsidRPr="00EC171E">
              <w:rPr>
                <w:rFonts w:ascii="OCR A Extended" w:hAnsi="OCR A Extended"/>
                <w:lang w:val="fr-CH"/>
              </w:rPr>
              <w:t>HPE ML350</w:t>
            </w:r>
          </w:p>
        </w:tc>
        <w:tc>
          <w:tcPr>
            <w:tcW w:w="2268" w:type="dxa"/>
          </w:tcPr>
          <w:p w14:paraId="5DBD4FDD" w14:textId="3E37CA2A" w:rsidR="00614B02" w:rsidRPr="00EC171E" w:rsidRDefault="00614B02"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sidRPr="00EC171E">
              <w:rPr>
                <w:rFonts w:ascii="OCR A Extended" w:hAnsi="OCR A Extended"/>
                <w:lang w:val="fr-CH"/>
              </w:rPr>
              <w:t>HPE ProLiant ML350 G9 8SFF</w:t>
            </w:r>
          </w:p>
        </w:tc>
        <w:tc>
          <w:tcPr>
            <w:tcW w:w="1418" w:type="dxa"/>
          </w:tcPr>
          <w:p w14:paraId="42ADB371" w14:textId="7FEB8B46" w:rsidR="00614B02" w:rsidRPr="00EC171E" w:rsidRDefault="00CD69E3"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sidRPr="00EC171E">
              <w:rPr>
                <w:rFonts w:ascii="OCR A Extended" w:hAnsi="OCR A Extended"/>
                <w:lang w:val="fr-CH"/>
              </w:rPr>
              <w:t>929.-</w:t>
            </w:r>
          </w:p>
        </w:tc>
        <w:tc>
          <w:tcPr>
            <w:tcW w:w="954" w:type="dxa"/>
          </w:tcPr>
          <w:p w14:paraId="1CC9CDF2" w14:textId="43ADC28E" w:rsidR="00614B02" w:rsidRPr="00EC171E" w:rsidRDefault="00614B02"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sidRPr="00EC171E">
              <w:rPr>
                <w:rFonts w:ascii="OCR A Extended" w:hAnsi="OCR A Extended"/>
                <w:lang w:val="fr-CH"/>
              </w:rPr>
              <w:t>X2</w:t>
            </w:r>
          </w:p>
        </w:tc>
        <w:tc>
          <w:tcPr>
            <w:tcW w:w="1728" w:type="dxa"/>
          </w:tcPr>
          <w:p w14:paraId="04EE72DE" w14:textId="30EC93C2" w:rsidR="00614B02" w:rsidRPr="00EC171E" w:rsidRDefault="00CD69E3"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sidRPr="00EC171E">
              <w:rPr>
                <w:rFonts w:ascii="OCR A Extended" w:hAnsi="OCR A Extended"/>
                <w:lang w:val="fr-CH"/>
              </w:rPr>
              <w:t>1</w:t>
            </w:r>
            <w:r w:rsidR="00CA192A" w:rsidRPr="00EC171E">
              <w:rPr>
                <w:rFonts w:ascii="OCR A Extended" w:hAnsi="OCR A Extended"/>
                <w:lang w:val="fr-CH"/>
              </w:rPr>
              <w:t>’</w:t>
            </w:r>
            <w:r w:rsidRPr="00EC171E">
              <w:rPr>
                <w:rFonts w:ascii="OCR A Extended" w:hAnsi="OCR A Extended"/>
                <w:lang w:val="fr-CH"/>
              </w:rPr>
              <w:t>858.-</w:t>
            </w:r>
          </w:p>
        </w:tc>
      </w:tr>
      <w:tr w:rsidR="00614B02" w:rsidRPr="00EC171E" w14:paraId="39338C12" w14:textId="77777777" w:rsidTr="00CA192A">
        <w:tc>
          <w:tcPr>
            <w:cnfStyle w:val="001000000000" w:firstRow="0" w:lastRow="0" w:firstColumn="1" w:lastColumn="0" w:oddVBand="0" w:evenVBand="0" w:oddHBand="0" w:evenHBand="0" w:firstRowFirstColumn="0" w:firstRowLastColumn="0" w:lastRowFirstColumn="0" w:lastRowLastColumn="0"/>
            <w:tcW w:w="2268" w:type="dxa"/>
          </w:tcPr>
          <w:p w14:paraId="43B445C8" w14:textId="49351C14" w:rsidR="00614B02" w:rsidRPr="00EC171E" w:rsidRDefault="00614B02" w:rsidP="00223707">
            <w:pPr>
              <w:rPr>
                <w:rFonts w:ascii="OCR A Extended" w:hAnsi="OCR A Extended"/>
                <w:lang w:val="fr-CH"/>
              </w:rPr>
            </w:pPr>
            <w:r w:rsidRPr="00EC171E">
              <w:rPr>
                <w:rFonts w:ascii="OCR A Extended" w:hAnsi="OCR A Extended"/>
                <w:lang w:val="fr-CH"/>
              </w:rPr>
              <w:t>Intel Xeon</w:t>
            </w:r>
          </w:p>
        </w:tc>
        <w:tc>
          <w:tcPr>
            <w:tcW w:w="2268" w:type="dxa"/>
          </w:tcPr>
          <w:p w14:paraId="75E5E43E" w14:textId="79874295" w:rsidR="00614B02" w:rsidRPr="00EC171E" w:rsidRDefault="00614B02"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sidRPr="00EC171E">
              <w:rPr>
                <w:rFonts w:ascii="OCR A Extended" w:hAnsi="OCR A Extended"/>
                <w:lang w:val="fr-CH"/>
              </w:rPr>
              <w:t>Intel Xeon E5-2680v3</w:t>
            </w:r>
          </w:p>
        </w:tc>
        <w:tc>
          <w:tcPr>
            <w:tcW w:w="1418" w:type="dxa"/>
          </w:tcPr>
          <w:p w14:paraId="0F720F85" w14:textId="5B05AF08" w:rsidR="00614B02" w:rsidRPr="00EC171E" w:rsidRDefault="00614B02"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sidRPr="00EC171E">
              <w:rPr>
                <w:rFonts w:ascii="OCR A Extended" w:hAnsi="OCR A Extended"/>
                <w:lang w:val="fr-CH"/>
              </w:rPr>
              <w:t>33.-</w:t>
            </w:r>
          </w:p>
        </w:tc>
        <w:tc>
          <w:tcPr>
            <w:tcW w:w="954" w:type="dxa"/>
          </w:tcPr>
          <w:p w14:paraId="25CA117F" w14:textId="5B0B82AE" w:rsidR="00614B02" w:rsidRPr="00EC171E" w:rsidRDefault="00614B02"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sidRPr="00EC171E">
              <w:rPr>
                <w:rFonts w:ascii="OCR A Extended" w:hAnsi="OCR A Extended"/>
                <w:lang w:val="fr-CH"/>
              </w:rPr>
              <w:t>X</w:t>
            </w:r>
            <w:r w:rsidR="00CD69E3" w:rsidRPr="00EC171E">
              <w:rPr>
                <w:rFonts w:ascii="OCR A Extended" w:hAnsi="OCR A Extended"/>
                <w:lang w:val="fr-CH"/>
              </w:rPr>
              <w:t>2</w:t>
            </w:r>
          </w:p>
        </w:tc>
        <w:tc>
          <w:tcPr>
            <w:tcW w:w="1728" w:type="dxa"/>
          </w:tcPr>
          <w:p w14:paraId="540E071B" w14:textId="365EC9C0" w:rsidR="00614B02" w:rsidRPr="00EC171E" w:rsidRDefault="00CD69E3"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sidRPr="00EC171E">
              <w:rPr>
                <w:rFonts w:ascii="OCR A Extended" w:hAnsi="OCR A Extended"/>
                <w:lang w:val="fr-CH"/>
              </w:rPr>
              <w:t>66</w:t>
            </w:r>
            <w:r w:rsidR="00614B02" w:rsidRPr="00EC171E">
              <w:rPr>
                <w:rFonts w:ascii="OCR A Extended" w:hAnsi="OCR A Extended"/>
                <w:lang w:val="fr-CH"/>
              </w:rPr>
              <w:t>.-</w:t>
            </w:r>
          </w:p>
        </w:tc>
      </w:tr>
      <w:tr w:rsidR="00614B02" w:rsidRPr="00EC171E" w14:paraId="09D2CA8B" w14:textId="77777777" w:rsidTr="00CA1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FDFB963" w14:textId="6BBF062D" w:rsidR="00614B02" w:rsidRPr="00EC171E" w:rsidRDefault="00614B02" w:rsidP="00223707">
            <w:pPr>
              <w:rPr>
                <w:rFonts w:ascii="OCR A Extended" w:hAnsi="OCR A Extended"/>
                <w:lang w:val="fr-CH"/>
              </w:rPr>
            </w:pPr>
            <w:r w:rsidRPr="00EC171E">
              <w:rPr>
                <w:rFonts w:ascii="OCR A Extended" w:hAnsi="OCR A Extended"/>
                <w:lang w:val="fr-CH"/>
              </w:rPr>
              <w:t>32GB DDR4</w:t>
            </w:r>
          </w:p>
        </w:tc>
        <w:tc>
          <w:tcPr>
            <w:tcW w:w="2268" w:type="dxa"/>
          </w:tcPr>
          <w:p w14:paraId="34D7C6AF" w14:textId="606F6E3A" w:rsidR="00614B02" w:rsidRPr="00EC171E" w:rsidRDefault="00614B02"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sidRPr="00EC171E">
              <w:rPr>
                <w:rFonts w:ascii="OCR A Extended" w:hAnsi="OCR A Extended"/>
                <w:lang w:val="fr-CH"/>
              </w:rPr>
              <w:t>32GB DDR4 RDIMM 2400MHz</w:t>
            </w:r>
          </w:p>
        </w:tc>
        <w:tc>
          <w:tcPr>
            <w:tcW w:w="1418" w:type="dxa"/>
          </w:tcPr>
          <w:p w14:paraId="54EDF87F" w14:textId="18FA49DA" w:rsidR="00614B02" w:rsidRPr="00EC171E" w:rsidRDefault="00614B02"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sidRPr="00EC171E">
              <w:rPr>
                <w:rFonts w:ascii="OCR A Extended" w:hAnsi="OCR A Extended"/>
                <w:lang w:val="fr-CH"/>
              </w:rPr>
              <w:t>39.-</w:t>
            </w:r>
          </w:p>
        </w:tc>
        <w:tc>
          <w:tcPr>
            <w:tcW w:w="954" w:type="dxa"/>
          </w:tcPr>
          <w:p w14:paraId="48630092" w14:textId="4FBFA031" w:rsidR="00614B02" w:rsidRPr="00EC171E" w:rsidRDefault="00614B02"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sidRPr="00EC171E">
              <w:rPr>
                <w:rFonts w:ascii="OCR A Extended" w:hAnsi="OCR A Extended"/>
                <w:lang w:val="fr-CH"/>
              </w:rPr>
              <w:t>X</w:t>
            </w:r>
            <w:r w:rsidR="00CD69E3" w:rsidRPr="00EC171E">
              <w:rPr>
                <w:rFonts w:ascii="OCR A Extended" w:hAnsi="OCR A Extended"/>
                <w:lang w:val="fr-CH"/>
              </w:rPr>
              <w:t>16</w:t>
            </w:r>
          </w:p>
        </w:tc>
        <w:tc>
          <w:tcPr>
            <w:tcW w:w="1728" w:type="dxa"/>
          </w:tcPr>
          <w:p w14:paraId="1919B21D" w14:textId="0B1AE9A2" w:rsidR="00614B02" w:rsidRPr="00EC171E" w:rsidRDefault="00CD69E3"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sidRPr="00EC171E">
              <w:rPr>
                <w:rFonts w:ascii="OCR A Extended" w:hAnsi="OCR A Extended"/>
                <w:lang w:val="fr-CH"/>
              </w:rPr>
              <w:t>624</w:t>
            </w:r>
            <w:r w:rsidR="00614B02" w:rsidRPr="00EC171E">
              <w:rPr>
                <w:rFonts w:ascii="OCR A Extended" w:hAnsi="OCR A Extended"/>
                <w:lang w:val="fr-CH"/>
              </w:rPr>
              <w:t>.-</w:t>
            </w:r>
          </w:p>
        </w:tc>
      </w:tr>
      <w:tr w:rsidR="00614B02" w:rsidRPr="00EC171E" w14:paraId="38F9AF73" w14:textId="77777777" w:rsidTr="00CA192A">
        <w:tc>
          <w:tcPr>
            <w:cnfStyle w:val="001000000000" w:firstRow="0" w:lastRow="0" w:firstColumn="1" w:lastColumn="0" w:oddVBand="0" w:evenVBand="0" w:oddHBand="0" w:evenHBand="0" w:firstRowFirstColumn="0" w:firstRowLastColumn="0" w:lastRowFirstColumn="0" w:lastRowLastColumn="0"/>
            <w:tcW w:w="2268" w:type="dxa"/>
          </w:tcPr>
          <w:p w14:paraId="217DEA3B" w14:textId="699A0B49" w:rsidR="00614B02" w:rsidRPr="00EC171E" w:rsidRDefault="00614B02" w:rsidP="00223707">
            <w:pPr>
              <w:rPr>
                <w:rFonts w:ascii="OCR A Extended" w:hAnsi="OCR A Extended"/>
                <w:lang w:val="fr-CH"/>
              </w:rPr>
            </w:pPr>
            <w:r w:rsidRPr="00EC171E">
              <w:rPr>
                <w:rFonts w:ascii="OCR A Extended" w:hAnsi="OCR A Extended"/>
                <w:lang w:val="fr-CH"/>
              </w:rPr>
              <w:t>iLO4 Std.</w:t>
            </w:r>
          </w:p>
        </w:tc>
        <w:tc>
          <w:tcPr>
            <w:tcW w:w="2268" w:type="dxa"/>
          </w:tcPr>
          <w:p w14:paraId="768F979F" w14:textId="2654DEA7" w:rsidR="00614B02" w:rsidRPr="00EC171E" w:rsidRDefault="00614B02"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sidRPr="00EC171E">
              <w:rPr>
                <w:rFonts w:ascii="OCR A Extended" w:hAnsi="OCR A Extended"/>
                <w:lang w:val="fr-CH"/>
              </w:rPr>
              <w:t xml:space="preserve">iLO4 Standard </w:t>
            </w:r>
            <w:proofErr w:type="spellStart"/>
            <w:r w:rsidRPr="00EC171E">
              <w:rPr>
                <w:rFonts w:ascii="OCR A Extended" w:hAnsi="OCR A Extended"/>
                <w:lang w:val="fr-CH"/>
              </w:rPr>
              <w:t>Lizenz</w:t>
            </w:r>
            <w:proofErr w:type="spellEnd"/>
          </w:p>
        </w:tc>
        <w:tc>
          <w:tcPr>
            <w:tcW w:w="1418" w:type="dxa"/>
          </w:tcPr>
          <w:p w14:paraId="7DB8A5D2" w14:textId="2ED855B2" w:rsidR="00614B02" w:rsidRPr="00EC171E" w:rsidRDefault="00614B02"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proofErr w:type="spellStart"/>
            <w:r w:rsidRPr="00EC171E">
              <w:rPr>
                <w:rFonts w:ascii="OCR A Extended" w:hAnsi="OCR A Extended"/>
                <w:lang w:val="fr-CH"/>
              </w:rPr>
              <w:t>Inkl</w:t>
            </w:r>
            <w:proofErr w:type="spellEnd"/>
            <w:r w:rsidRPr="00EC171E">
              <w:rPr>
                <w:rFonts w:ascii="OCR A Extended" w:hAnsi="OCR A Extended"/>
                <w:lang w:val="fr-CH"/>
              </w:rPr>
              <w:t>.</w:t>
            </w:r>
          </w:p>
        </w:tc>
        <w:tc>
          <w:tcPr>
            <w:tcW w:w="954" w:type="dxa"/>
          </w:tcPr>
          <w:p w14:paraId="2FBE5B42" w14:textId="622EC6A9" w:rsidR="00614B02" w:rsidRPr="00EC171E" w:rsidRDefault="00614B02"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sidRPr="00EC171E">
              <w:rPr>
                <w:rFonts w:ascii="OCR A Extended" w:hAnsi="OCR A Extended"/>
                <w:lang w:val="fr-CH"/>
              </w:rPr>
              <w:t>X</w:t>
            </w:r>
            <w:r w:rsidR="00CD69E3" w:rsidRPr="00EC171E">
              <w:rPr>
                <w:rFonts w:ascii="OCR A Extended" w:hAnsi="OCR A Extended"/>
                <w:lang w:val="fr-CH"/>
              </w:rPr>
              <w:t>2</w:t>
            </w:r>
          </w:p>
        </w:tc>
        <w:tc>
          <w:tcPr>
            <w:tcW w:w="1728" w:type="dxa"/>
          </w:tcPr>
          <w:p w14:paraId="34BFB118" w14:textId="77777777" w:rsidR="00614B02" w:rsidRPr="00EC171E" w:rsidRDefault="00614B02"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p>
        </w:tc>
      </w:tr>
      <w:tr w:rsidR="00614B02" w:rsidRPr="00EC171E" w14:paraId="12C8A0CB" w14:textId="77777777" w:rsidTr="00CA1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06457C7" w14:textId="6B55912B" w:rsidR="00614B02" w:rsidRPr="00EC171E" w:rsidRDefault="00614B02" w:rsidP="00223707">
            <w:pPr>
              <w:rPr>
                <w:rFonts w:ascii="OCR A Extended" w:hAnsi="OCR A Extended"/>
                <w:lang w:val="fr-CH"/>
              </w:rPr>
            </w:pPr>
            <w:r w:rsidRPr="00EC171E">
              <w:rPr>
                <w:rFonts w:ascii="OCR A Extended" w:hAnsi="OCR A Extended"/>
                <w:lang w:val="fr-CH"/>
              </w:rPr>
              <w:t>HP 500W</w:t>
            </w:r>
          </w:p>
        </w:tc>
        <w:tc>
          <w:tcPr>
            <w:tcW w:w="2268" w:type="dxa"/>
          </w:tcPr>
          <w:p w14:paraId="148834ED" w14:textId="19E3046A" w:rsidR="00614B02" w:rsidRPr="00EC171E" w:rsidRDefault="00614B02"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proofErr w:type="spellStart"/>
            <w:r w:rsidRPr="00EC171E">
              <w:rPr>
                <w:rFonts w:ascii="OCR A Extended" w:hAnsi="OCR A Extended"/>
                <w:lang w:val="fr-CH"/>
              </w:rPr>
              <w:t>Powersupply</w:t>
            </w:r>
            <w:proofErr w:type="spellEnd"/>
            <w:r w:rsidRPr="00EC171E">
              <w:rPr>
                <w:rFonts w:ascii="OCR A Extended" w:hAnsi="OCR A Extended"/>
                <w:lang w:val="fr-CH"/>
              </w:rPr>
              <w:t xml:space="preserve"> HP 500W</w:t>
            </w:r>
          </w:p>
        </w:tc>
        <w:tc>
          <w:tcPr>
            <w:tcW w:w="1418" w:type="dxa"/>
          </w:tcPr>
          <w:p w14:paraId="48633473" w14:textId="2127EDEE" w:rsidR="00614B02" w:rsidRPr="00EC171E" w:rsidRDefault="00614B02"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sidRPr="00EC171E">
              <w:rPr>
                <w:rFonts w:ascii="OCR A Extended" w:hAnsi="OCR A Extended"/>
                <w:lang w:val="fr-CH"/>
              </w:rPr>
              <w:t>21.-</w:t>
            </w:r>
          </w:p>
        </w:tc>
        <w:tc>
          <w:tcPr>
            <w:tcW w:w="954" w:type="dxa"/>
          </w:tcPr>
          <w:p w14:paraId="20DFFD24" w14:textId="666FDC98" w:rsidR="00614B02" w:rsidRPr="00EC171E" w:rsidRDefault="00614B02"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sidRPr="00EC171E">
              <w:rPr>
                <w:rFonts w:ascii="OCR A Extended" w:hAnsi="OCR A Extended"/>
                <w:lang w:val="fr-CH"/>
              </w:rPr>
              <w:t>X</w:t>
            </w:r>
            <w:r w:rsidR="00CD69E3" w:rsidRPr="00EC171E">
              <w:rPr>
                <w:rFonts w:ascii="OCR A Extended" w:hAnsi="OCR A Extended"/>
                <w:lang w:val="fr-CH"/>
              </w:rPr>
              <w:t>2</w:t>
            </w:r>
          </w:p>
        </w:tc>
        <w:tc>
          <w:tcPr>
            <w:tcW w:w="1728" w:type="dxa"/>
          </w:tcPr>
          <w:p w14:paraId="4BFF0DFE" w14:textId="20BC1165" w:rsidR="00614B02" w:rsidRPr="00EC171E" w:rsidRDefault="00CD69E3"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sidRPr="00EC171E">
              <w:rPr>
                <w:rFonts w:ascii="OCR A Extended" w:hAnsi="OCR A Extended"/>
                <w:lang w:val="fr-CH"/>
              </w:rPr>
              <w:t>42</w:t>
            </w:r>
            <w:r w:rsidR="00614B02" w:rsidRPr="00EC171E">
              <w:rPr>
                <w:rFonts w:ascii="OCR A Extended" w:hAnsi="OCR A Extended"/>
                <w:lang w:val="fr-CH"/>
              </w:rPr>
              <w:t>.-</w:t>
            </w:r>
          </w:p>
        </w:tc>
      </w:tr>
      <w:tr w:rsidR="00614B02" w:rsidRPr="00EC171E" w14:paraId="3FE858FA" w14:textId="77777777" w:rsidTr="00CA192A">
        <w:tc>
          <w:tcPr>
            <w:cnfStyle w:val="001000000000" w:firstRow="0" w:lastRow="0" w:firstColumn="1" w:lastColumn="0" w:oddVBand="0" w:evenVBand="0" w:oddHBand="0" w:evenHBand="0" w:firstRowFirstColumn="0" w:firstRowLastColumn="0" w:lastRowFirstColumn="0" w:lastRowLastColumn="0"/>
            <w:tcW w:w="2268" w:type="dxa"/>
          </w:tcPr>
          <w:p w14:paraId="573AB320" w14:textId="14FBA668" w:rsidR="00614B02" w:rsidRPr="00EC171E" w:rsidRDefault="00614B02" w:rsidP="00223707">
            <w:pPr>
              <w:rPr>
                <w:rFonts w:ascii="OCR A Extended" w:hAnsi="OCR A Extended"/>
                <w:lang w:val="fr-CH"/>
              </w:rPr>
            </w:pPr>
            <w:r w:rsidRPr="00EC171E">
              <w:rPr>
                <w:rFonts w:ascii="OCR A Extended" w:hAnsi="OCR A Extended"/>
                <w:lang w:val="fr-CH"/>
              </w:rPr>
              <w:t>4x 1</w:t>
            </w:r>
            <w:r w:rsidR="00436F36" w:rsidRPr="00EC171E">
              <w:rPr>
                <w:rFonts w:ascii="OCR A Extended" w:hAnsi="OCR A Extended"/>
                <w:lang w:val="fr-CH"/>
              </w:rPr>
              <w:t>0</w:t>
            </w:r>
            <w:r w:rsidRPr="00EC171E">
              <w:rPr>
                <w:rFonts w:ascii="OCR A Extended" w:hAnsi="OCR A Extended"/>
                <w:lang w:val="fr-CH"/>
              </w:rPr>
              <w:t>GB</w:t>
            </w:r>
            <w:r w:rsidR="00CD69E3" w:rsidRPr="00EC171E">
              <w:rPr>
                <w:rFonts w:ascii="OCR A Extended" w:hAnsi="OCR A Extended"/>
                <w:lang w:val="fr-CH"/>
              </w:rPr>
              <w:t xml:space="preserve"> RJ45</w:t>
            </w:r>
          </w:p>
        </w:tc>
        <w:tc>
          <w:tcPr>
            <w:tcW w:w="2268" w:type="dxa"/>
          </w:tcPr>
          <w:p w14:paraId="01F6B1B7" w14:textId="6D5C40F7" w:rsidR="00614B02" w:rsidRPr="00EC171E" w:rsidRDefault="00CD69E3"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sidRPr="00EC171E">
              <w:rPr>
                <w:rFonts w:ascii="OCR A Extended" w:hAnsi="OCR A Extended"/>
                <w:lang w:val="fr-CH"/>
              </w:rPr>
              <w:t>4x 1GB RJ45 PCI-e</w:t>
            </w:r>
          </w:p>
        </w:tc>
        <w:tc>
          <w:tcPr>
            <w:tcW w:w="1418" w:type="dxa"/>
          </w:tcPr>
          <w:p w14:paraId="700C59D9" w14:textId="535A9A64" w:rsidR="00614B02" w:rsidRPr="00EC171E" w:rsidRDefault="00436F36"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sidRPr="00EC171E">
              <w:rPr>
                <w:rFonts w:ascii="OCR A Extended" w:hAnsi="OCR A Extended"/>
                <w:lang w:val="fr-CH"/>
              </w:rPr>
              <w:t>370</w:t>
            </w:r>
            <w:r w:rsidR="00CD69E3" w:rsidRPr="00EC171E">
              <w:rPr>
                <w:rFonts w:ascii="OCR A Extended" w:hAnsi="OCR A Extended"/>
                <w:lang w:val="fr-CH"/>
              </w:rPr>
              <w:t>.-</w:t>
            </w:r>
          </w:p>
        </w:tc>
        <w:tc>
          <w:tcPr>
            <w:tcW w:w="954" w:type="dxa"/>
          </w:tcPr>
          <w:p w14:paraId="24DFC5A8" w14:textId="771625BB" w:rsidR="00614B02" w:rsidRPr="00EC171E" w:rsidRDefault="00CD69E3"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sidRPr="00EC171E">
              <w:rPr>
                <w:rFonts w:ascii="OCR A Extended" w:hAnsi="OCR A Extended"/>
                <w:lang w:val="fr-CH"/>
              </w:rPr>
              <w:t>X2</w:t>
            </w:r>
          </w:p>
        </w:tc>
        <w:tc>
          <w:tcPr>
            <w:tcW w:w="1728" w:type="dxa"/>
          </w:tcPr>
          <w:p w14:paraId="37AE971F" w14:textId="3E8D595D" w:rsidR="00614B02" w:rsidRPr="00EC171E" w:rsidRDefault="00436F36"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sidRPr="00EC171E">
              <w:rPr>
                <w:rFonts w:ascii="OCR A Extended" w:hAnsi="OCR A Extended"/>
                <w:lang w:val="fr-CH"/>
              </w:rPr>
              <w:t>740</w:t>
            </w:r>
            <w:r w:rsidR="00CD69E3" w:rsidRPr="00EC171E">
              <w:rPr>
                <w:rFonts w:ascii="OCR A Extended" w:hAnsi="OCR A Extended"/>
                <w:lang w:val="fr-CH"/>
              </w:rPr>
              <w:t>.-</w:t>
            </w:r>
          </w:p>
        </w:tc>
      </w:tr>
      <w:tr w:rsidR="00CD69E3" w:rsidRPr="00EC171E" w14:paraId="0575ACB9" w14:textId="77777777" w:rsidTr="00CA1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single" w:sz="4" w:space="0" w:color="auto"/>
            </w:tcBorders>
          </w:tcPr>
          <w:p w14:paraId="42608A27" w14:textId="0DE15577" w:rsidR="00CD69E3" w:rsidRPr="00EC171E" w:rsidRDefault="00CD69E3" w:rsidP="00223707">
            <w:pPr>
              <w:rPr>
                <w:rFonts w:ascii="OCR A Extended" w:hAnsi="OCR A Extended"/>
                <w:lang w:val="fr-CH"/>
              </w:rPr>
            </w:pPr>
            <w:r w:rsidRPr="00EC171E">
              <w:rPr>
                <w:rFonts w:ascii="OCR A Extended" w:hAnsi="OCR A Extended"/>
                <w:lang w:val="fr-CH"/>
              </w:rPr>
              <w:t>SSD 480GB</w:t>
            </w:r>
          </w:p>
        </w:tc>
        <w:tc>
          <w:tcPr>
            <w:tcW w:w="2268" w:type="dxa"/>
            <w:tcBorders>
              <w:bottom w:val="single" w:sz="4" w:space="0" w:color="auto"/>
            </w:tcBorders>
          </w:tcPr>
          <w:p w14:paraId="0CA0DD3A" w14:textId="2FAF9273" w:rsidR="00CD69E3" w:rsidRPr="00EC171E" w:rsidRDefault="00CD69E3"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sidRPr="00EC171E">
              <w:rPr>
                <w:rFonts w:ascii="OCR A Extended" w:hAnsi="OCR A Extended"/>
                <w:lang w:val="fr-CH"/>
              </w:rPr>
              <w:t>SSD 48GB SATA 2.5 + Caddy</w:t>
            </w:r>
          </w:p>
        </w:tc>
        <w:tc>
          <w:tcPr>
            <w:tcW w:w="1418" w:type="dxa"/>
            <w:tcBorders>
              <w:bottom w:val="single" w:sz="4" w:space="0" w:color="auto"/>
            </w:tcBorders>
          </w:tcPr>
          <w:p w14:paraId="1253B27F" w14:textId="37DC5EBD" w:rsidR="00CD69E3" w:rsidRPr="00EC171E" w:rsidRDefault="00CD69E3"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sidRPr="00EC171E">
              <w:rPr>
                <w:rFonts w:ascii="OCR A Extended" w:hAnsi="OCR A Extended"/>
                <w:lang w:val="fr-CH"/>
              </w:rPr>
              <w:t>79.-</w:t>
            </w:r>
          </w:p>
        </w:tc>
        <w:tc>
          <w:tcPr>
            <w:tcW w:w="954" w:type="dxa"/>
            <w:tcBorders>
              <w:bottom w:val="single" w:sz="4" w:space="0" w:color="auto"/>
            </w:tcBorders>
          </w:tcPr>
          <w:p w14:paraId="2FF35CFF" w14:textId="14539669" w:rsidR="00CD69E3" w:rsidRPr="00EC171E" w:rsidRDefault="00CD69E3"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sidRPr="00EC171E">
              <w:rPr>
                <w:rFonts w:ascii="OCR A Extended" w:hAnsi="OCR A Extended"/>
                <w:lang w:val="fr-CH"/>
              </w:rPr>
              <w:t>X16</w:t>
            </w:r>
          </w:p>
        </w:tc>
        <w:tc>
          <w:tcPr>
            <w:tcW w:w="1728" w:type="dxa"/>
            <w:tcBorders>
              <w:bottom w:val="single" w:sz="4" w:space="0" w:color="auto"/>
            </w:tcBorders>
          </w:tcPr>
          <w:p w14:paraId="26437895" w14:textId="1953A0F8" w:rsidR="00CD69E3" w:rsidRPr="00EC171E" w:rsidRDefault="00CD69E3"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sidRPr="00EC171E">
              <w:rPr>
                <w:rFonts w:ascii="OCR A Extended" w:hAnsi="OCR A Extended"/>
                <w:lang w:val="fr-CH"/>
              </w:rPr>
              <w:t>1</w:t>
            </w:r>
            <w:r w:rsidR="00CA192A" w:rsidRPr="00EC171E">
              <w:rPr>
                <w:rFonts w:ascii="OCR A Extended" w:hAnsi="OCR A Extended"/>
                <w:lang w:val="fr-CH"/>
              </w:rPr>
              <w:t>’</w:t>
            </w:r>
            <w:r w:rsidRPr="00EC171E">
              <w:rPr>
                <w:rFonts w:ascii="OCR A Extended" w:hAnsi="OCR A Extended"/>
                <w:lang w:val="fr-CH"/>
              </w:rPr>
              <w:t>264.-</w:t>
            </w:r>
          </w:p>
        </w:tc>
      </w:tr>
      <w:tr w:rsidR="00BC03CD" w:rsidRPr="00EC171E" w14:paraId="581C37AB" w14:textId="77777777" w:rsidTr="00CA192A">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auto"/>
            </w:tcBorders>
          </w:tcPr>
          <w:p w14:paraId="15492097" w14:textId="66C96C8A" w:rsidR="00BC03CD" w:rsidRPr="00EC171E" w:rsidRDefault="00BC03CD" w:rsidP="00223707">
            <w:pPr>
              <w:rPr>
                <w:rFonts w:ascii="OCR A Extended" w:hAnsi="OCR A Extended"/>
                <w:b/>
                <w:bCs/>
                <w:lang w:val="fr-CH"/>
              </w:rPr>
            </w:pPr>
            <w:r w:rsidRPr="00EC171E">
              <w:rPr>
                <w:rFonts w:ascii="OCR A Extended" w:hAnsi="OCR A Extended"/>
                <w:b/>
                <w:bCs/>
                <w:lang w:val="fr-CH"/>
              </w:rPr>
              <w:t>TOTAL</w:t>
            </w:r>
          </w:p>
        </w:tc>
        <w:tc>
          <w:tcPr>
            <w:tcW w:w="2268" w:type="dxa"/>
            <w:tcBorders>
              <w:top w:val="single" w:sz="4" w:space="0" w:color="auto"/>
            </w:tcBorders>
          </w:tcPr>
          <w:p w14:paraId="3173ED24" w14:textId="77777777" w:rsidR="00BC03CD" w:rsidRPr="00EC171E" w:rsidRDefault="00BC03CD"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b/>
                <w:bCs/>
                <w:lang w:val="fr-CH"/>
              </w:rPr>
            </w:pPr>
          </w:p>
        </w:tc>
        <w:tc>
          <w:tcPr>
            <w:tcW w:w="1418" w:type="dxa"/>
            <w:tcBorders>
              <w:top w:val="single" w:sz="4" w:space="0" w:color="auto"/>
            </w:tcBorders>
          </w:tcPr>
          <w:p w14:paraId="475D3EF7" w14:textId="77777777" w:rsidR="00BC03CD" w:rsidRPr="00EC171E" w:rsidRDefault="00BC03CD"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b/>
                <w:bCs/>
                <w:lang w:val="fr-CH"/>
              </w:rPr>
            </w:pPr>
          </w:p>
        </w:tc>
        <w:tc>
          <w:tcPr>
            <w:tcW w:w="954" w:type="dxa"/>
            <w:tcBorders>
              <w:top w:val="single" w:sz="4" w:space="0" w:color="auto"/>
            </w:tcBorders>
          </w:tcPr>
          <w:p w14:paraId="5F456F1B" w14:textId="77777777" w:rsidR="00BC03CD" w:rsidRPr="00EC171E" w:rsidRDefault="00BC03CD"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b/>
                <w:bCs/>
                <w:lang w:val="fr-CH"/>
              </w:rPr>
            </w:pPr>
          </w:p>
        </w:tc>
        <w:tc>
          <w:tcPr>
            <w:tcW w:w="1728" w:type="dxa"/>
            <w:tcBorders>
              <w:top w:val="single" w:sz="4" w:space="0" w:color="auto"/>
            </w:tcBorders>
          </w:tcPr>
          <w:p w14:paraId="05C455CC" w14:textId="3FEAD621" w:rsidR="00BC03CD" w:rsidRPr="00EC171E" w:rsidRDefault="00436F36"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b/>
                <w:bCs/>
                <w:lang w:val="fr-CH"/>
              </w:rPr>
            </w:pPr>
            <w:r w:rsidRPr="00EC171E">
              <w:rPr>
                <w:rFonts w:ascii="OCR A Extended" w:hAnsi="OCR A Extended"/>
                <w:b/>
                <w:bCs/>
                <w:lang w:val="fr-CH"/>
              </w:rPr>
              <w:t>4’700</w:t>
            </w:r>
            <w:r w:rsidR="00BC03CD" w:rsidRPr="00EC171E">
              <w:rPr>
                <w:rFonts w:ascii="OCR A Extended" w:hAnsi="OCR A Extended"/>
                <w:b/>
                <w:bCs/>
                <w:lang w:val="fr-CH"/>
              </w:rPr>
              <w:t>.-</w:t>
            </w:r>
          </w:p>
        </w:tc>
      </w:tr>
    </w:tbl>
    <w:p w14:paraId="3738AD1E" w14:textId="77777777" w:rsidR="003419F5" w:rsidRDefault="003419F5" w:rsidP="00223707">
      <w:pPr>
        <w:rPr>
          <w:rFonts w:ascii="OCR A Extended" w:hAnsi="OCR A Extended"/>
          <w:b/>
          <w:bCs/>
          <w:lang w:val="fr-CH"/>
        </w:rPr>
      </w:pPr>
    </w:p>
    <w:p w14:paraId="5310D9BA" w14:textId="1769E421" w:rsidR="006A5397" w:rsidRPr="006A5397" w:rsidRDefault="00B42807" w:rsidP="006A5397">
      <w:pPr>
        <w:pStyle w:val="berschrift2"/>
        <w:rPr>
          <w:lang w:val="fr-CH"/>
        </w:rPr>
      </w:pPr>
      <w:proofErr w:type="spellStart"/>
      <w:r>
        <w:rPr>
          <w:lang w:val="fr-CH"/>
        </w:rPr>
        <w:t>Netzwerkgeräte</w:t>
      </w:r>
      <w:proofErr w:type="spellEnd"/>
    </w:p>
    <w:tbl>
      <w:tblPr>
        <w:tblStyle w:val="EinfacheTabelle5"/>
        <w:tblW w:w="0" w:type="auto"/>
        <w:tblLayout w:type="fixed"/>
        <w:tblLook w:val="04A0" w:firstRow="1" w:lastRow="0" w:firstColumn="1" w:lastColumn="0" w:noHBand="0" w:noVBand="1"/>
      </w:tblPr>
      <w:tblGrid>
        <w:gridCol w:w="2268"/>
        <w:gridCol w:w="2268"/>
        <w:gridCol w:w="1418"/>
        <w:gridCol w:w="954"/>
        <w:gridCol w:w="1728"/>
      </w:tblGrid>
      <w:tr w:rsidR="006A5397" w:rsidRPr="00EC171E" w14:paraId="10350F88" w14:textId="77777777" w:rsidTr="00E416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14:paraId="0AC960F5" w14:textId="77777777" w:rsidR="006A5397" w:rsidRPr="00EC171E" w:rsidRDefault="006A5397" w:rsidP="00E416AF">
            <w:pPr>
              <w:rPr>
                <w:rFonts w:ascii="OCR A Extended" w:hAnsi="OCR A Extended"/>
              </w:rPr>
            </w:pPr>
            <w:r w:rsidRPr="00EC171E">
              <w:rPr>
                <w:rFonts w:ascii="OCR A Extended" w:hAnsi="OCR A Extended"/>
              </w:rPr>
              <w:t>Artikel</w:t>
            </w:r>
          </w:p>
        </w:tc>
        <w:tc>
          <w:tcPr>
            <w:tcW w:w="2268" w:type="dxa"/>
          </w:tcPr>
          <w:p w14:paraId="6A99423C" w14:textId="77777777" w:rsidR="006A5397" w:rsidRPr="00EC171E" w:rsidRDefault="006A5397" w:rsidP="00E416AF">
            <w:pPr>
              <w:cnfStyle w:val="100000000000" w:firstRow="1" w:lastRow="0" w:firstColumn="0" w:lastColumn="0" w:oddVBand="0" w:evenVBand="0" w:oddHBand="0" w:evenHBand="0" w:firstRowFirstColumn="0" w:firstRowLastColumn="0" w:lastRowFirstColumn="0" w:lastRowLastColumn="0"/>
              <w:rPr>
                <w:rFonts w:ascii="OCR A Extended" w:hAnsi="OCR A Extended"/>
              </w:rPr>
            </w:pPr>
            <w:proofErr w:type="spellStart"/>
            <w:r w:rsidRPr="00EC171E">
              <w:rPr>
                <w:rFonts w:ascii="OCR A Extended" w:hAnsi="OCR A Extended"/>
              </w:rPr>
              <w:t>Beschr</w:t>
            </w:r>
            <w:proofErr w:type="spellEnd"/>
            <w:r w:rsidRPr="00EC171E">
              <w:rPr>
                <w:rFonts w:ascii="OCR A Extended" w:hAnsi="OCR A Extended"/>
              </w:rPr>
              <w:t>.</w:t>
            </w:r>
          </w:p>
        </w:tc>
        <w:tc>
          <w:tcPr>
            <w:tcW w:w="1418" w:type="dxa"/>
          </w:tcPr>
          <w:p w14:paraId="148EF096" w14:textId="77777777" w:rsidR="006A5397" w:rsidRPr="00EC171E" w:rsidRDefault="006A5397" w:rsidP="00E416AF">
            <w:pPr>
              <w:cnfStyle w:val="100000000000" w:firstRow="1" w:lastRow="0" w:firstColumn="0" w:lastColumn="0" w:oddVBand="0" w:evenVBand="0" w:oddHBand="0" w:evenHBand="0" w:firstRowFirstColumn="0" w:firstRowLastColumn="0" w:lastRowFirstColumn="0" w:lastRowLastColumn="0"/>
              <w:rPr>
                <w:rFonts w:ascii="OCR A Extended" w:hAnsi="OCR A Extended"/>
              </w:rPr>
            </w:pPr>
            <w:r w:rsidRPr="00EC171E">
              <w:rPr>
                <w:rFonts w:ascii="OCR A Extended" w:hAnsi="OCR A Extended"/>
              </w:rPr>
              <w:t>Preis</w:t>
            </w:r>
          </w:p>
        </w:tc>
        <w:tc>
          <w:tcPr>
            <w:tcW w:w="954" w:type="dxa"/>
          </w:tcPr>
          <w:p w14:paraId="4AB0567A" w14:textId="77777777" w:rsidR="006A5397" w:rsidRPr="00EC171E" w:rsidRDefault="006A5397" w:rsidP="00E416AF">
            <w:pPr>
              <w:cnfStyle w:val="100000000000" w:firstRow="1" w:lastRow="0" w:firstColumn="0" w:lastColumn="0" w:oddVBand="0" w:evenVBand="0" w:oddHBand="0" w:evenHBand="0" w:firstRowFirstColumn="0" w:firstRowLastColumn="0" w:lastRowFirstColumn="0" w:lastRowLastColumn="0"/>
              <w:rPr>
                <w:rFonts w:ascii="OCR A Extended" w:hAnsi="OCR A Extended"/>
              </w:rPr>
            </w:pPr>
            <w:r w:rsidRPr="00EC171E">
              <w:rPr>
                <w:rFonts w:ascii="OCR A Extended" w:hAnsi="OCR A Extended"/>
              </w:rPr>
              <w:t>Anz.</w:t>
            </w:r>
          </w:p>
        </w:tc>
        <w:tc>
          <w:tcPr>
            <w:tcW w:w="1728" w:type="dxa"/>
          </w:tcPr>
          <w:p w14:paraId="69F251B2" w14:textId="77777777" w:rsidR="006A5397" w:rsidRPr="00EC171E" w:rsidRDefault="006A5397" w:rsidP="00E416AF">
            <w:pPr>
              <w:cnfStyle w:val="100000000000" w:firstRow="1" w:lastRow="0" w:firstColumn="0" w:lastColumn="0" w:oddVBand="0" w:evenVBand="0" w:oddHBand="0" w:evenHBand="0" w:firstRowFirstColumn="0" w:firstRowLastColumn="0" w:lastRowFirstColumn="0" w:lastRowLastColumn="0"/>
              <w:rPr>
                <w:rFonts w:ascii="OCR A Extended" w:hAnsi="OCR A Extended"/>
              </w:rPr>
            </w:pPr>
            <w:r w:rsidRPr="00EC171E">
              <w:rPr>
                <w:rFonts w:ascii="OCR A Extended" w:hAnsi="OCR A Extended"/>
              </w:rPr>
              <w:t>Total</w:t>
            </w:r>
          </w:p>
        </w:tc>
      </w:tr>
      <w:tr w:rsidR="006A5397" w:rsidRPr="00EC171E" w14:paraId="41BA2D64" w14:textId="77777777" w:rsidTr="00E41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EA17D2A" w14:textId="5990E027" w:rsidR="006A5397" w:rsidRPr="00EC171E" w:rsidRDefault="006A5397" w:rsidP="00E416AF">
            <w:pPr>
              <w:rPr>
                <w:rFonts w:ascii="OCR A Extended" w:hAnsi="OCR A Extended"/>
                <w:lang w:val="fr-CH"/>
              </w:rPr>
            </w:pPr>
            <w:r>
              <w:rPr>
                <w:rFonts w:ascii="OCR A Extended" w:hAnsi="OCR A Extended"/>
                <w:lang w:val="fr-CH"/>
              </w:rPr>
              <w:t>Netgear GS316EP</w:t>
            </w:r>
          </w:p>
        </w:tc>
        <w:tc>
          <w:tcPr>
            <w:tcW w:w="2268" w:type="dxa"/>
          </w:tcPr>
          <w:p w14:paraId="744BAD44" w14:textId="72516701" w:rsidR="006A5397" w:rsidRPr="00EC171E" w:rsidRDefault="006A5397" w:rsidP="00E416AF">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Pr>
                <w:rFonts w:ascii="OCR A Extended" w:hAnsi="OCR A Extended"/>
                <w:lang w:val="fr-CH"/>
              </w:rPr>
              <w:t>Netgear GS316EP Switch</w:t>
            </w:r>
          </w:p>
        </w:tc>
        <w:tc>
          <w:tcPr>
            <w:tcW w:w="1418" w:type="dxa"/>
          </w:tcPr>
          <w:p w14:paraId="1642F0F5" w14:textId="524486BB" w:rsidR="006A5397" w:rsidRPr="00EC171E" w:rsidRDefault="006A5397" w:rsidP="00E416AF">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Pr>
                <w:rFonts w:ascii="OCR A Extended" w:hAnsi="OCR A Extended"/>
                <w:lang w:val="fr-CH"/>
              </w:rPr>
              <w:t>228</w:t>
            </w:r>
            <w:r w:rsidRPr="00EC171E">
              <w:rPr>
                <w:rFonts w:ascii="OCR A Extended" w:hAnsi="OCR A Extended"/>
                <w:lang w:val="fr-CH"/>
              </w:rPr>
              <w:t>.-</w:t>
            </w:r>
          </w:p>
        </w:tc>
        <w:tc>
          <w:tcPr>
            <w:tcW w:w="954" w:type="dxa"/>
          </w:tcPr>
          <w:p w14:paraId="2122A62C" w14:textId="34EC7EAD" w:rsidR="006A5397" w:rsidRPr="00EC171E" w:rsidRDefault="006A5397" w:rsidP="00E416AF">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sidRPr="00EC171E">
              <w:rPr>
                <w:rFonts w:ascii="OCR A Extended" w:hAnsi="OCR A Extended"/>
                <w:lang w:val="fr-CH"/>
              </w:rPr>
              <w:t>X</w:t>
            </w:r>
            <w:r>
              <w:rPr>
                <w:rFonts w:ascii="OCR A Extended" w:hAnsi="OCR A Extended"/>
                <w:lang w:val="fr-CH"/>
              </w:rPr>
              <w:t>4</w:t>
            </w:r>
          </w:p>
        </w:tc>
        <w:tc>
          <w:tcPr>
            <w:tcW w:w="1728" w:type="dxa"/>
          </w:tcPr>
          <w:p w14:paraId="494D9E2E" w14:textId="497D2536" w:rsidR="006A5397" w:rsidRPr="00EC171E" w:rsidRDefault="006A5397" w:rsidP="00E416AF">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Pr>
                <w:rFonts w:ascii="OCR A Extended" w:hAnsi="OCR A Extended"/>
                <w:lang w:val="fr-CH"/>
              </w:rPr>
              <w:t>912</w:t>
            </w:r>
            <w:r w:rsidRPr="00EC171E">
              <w:rPr>
                <w:rFonts w:ascii="OCR A Extended" w:hAnsi="OCR A Extended"/>
                <w:lang w:val="fr-CH"/>
              </w:rPr>
              <w:t>.-</w:t>
            </w:r>
          </w:p>
        </w:tc>
      </w:tr>
      <w:tr w:rsidR="006A5397" w:rsidRPr="00EC171E" w14:paraId="6984BC3D" w14:textId="77777777" w:rsidTr="00E416AF">
        <w:tc>
          <w:tcPr>
            <w:cnfStyle w:val="001000000000" w:firstRow="0" w:lastRow="0" w:firstColumn="1" w:lastColumn="0" w:oddVBand="0" w:evenVBand="0" w:oddHBand="0" w:evenHBand="0" w:firstRowFirstColumn="0" w:firstRowLastColumn="0" w:lastRowFirstColumn="0" w:lastRowLastColumn="0"/>
            <w:tcW w:w="2268" w:type="dxa"/>
          </w:tcPr>
          <w:p w14:paraId="1E6C37A3" w14:textId="77F121B4" w:rsidR="006A5397" w:rsidRPr="00EC171E" w:rsidRDefault="006A5397" w:rsidP="00E416AF">
            <w:pPr>
              <w:rPr>
                <w:rFonts w:ascii="OCR A Extended" w:hAnsi="OCR A Extended"/>
                <w:lang w:val="fr-CH"/>
              </w:rPr>
            </w:pPr>
            <w:r>
              <w:rPr>
                <w:rFonts w:ascii="OCR A Extended" w:hAnsi="OCR A Extended"/>
                <w:lang w:val="fr-CH"/>
              </w:rPr>
              <w:t>Netgear WAX220</w:t>
            </w:r>
          </w:p>
        </w:tc>
        <w:tc>
          <w:tcPr>
            <w:tcW w:w="2268" w:type="dxa"/>
          </w:tcPr>
          <w:p w14:paraId="389F27AE" w14:textId="49065DC4" w:rsidR="006A5397" w:rsidRPr="00EC171E" w:rsidRDefault="006A5397" w:rsidP="00E416AF">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Pr>
                <w:rFonts w:ascii="OCR A Extended" w:hAnsi="OCR A Extended"/>
                <w:lang w:val="fr-CH"/>
              </w:rPr>
              <w:t>Netgear WAX220</w:t>
            </w:r>
          </w:p>
        </w:tc>
        <w:tc>
          <w:tcPr>
            <w:tcW w:w="1418" w:type="dxa"/>
          </w:tcPr>
          <w:p w14:paraId="4CC21248" w14:textId="7F1076A2" w:rsidR="006A5397" w:rsidRPr="00EC171E" w:rsidRDefault="006A5397" w:rsidP="00E416AF">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Pr>
                <w:rFonts w:ascii="OCR A Extended" w:hAnsi="OCR A Extended"/>
                <w:lang w:val="fr-CH"/>
              </w:rPr>
              <w:t>198</w:t>
            </w:r>
            <w:r w:rsidRPr="00EC171E">
              <w:rPr>
                <w:rFonts w:ascii="OCR A Extended" w:hAnsi="OCR A Extended"/>
                <w:lang w:val="fr-CH"/>
              </w:rPr>
              <w:t>.-</w:t>
            </w:r>
          </w:p>
        </w:tc>
        <w:tc>
          <w:tcPr>
            <w:tcW w:w="954" w:type="dxa"/>
          </w:tcPr>
          <w:p w14:paraId="4C44265A" w14:textId="77777777" w:rsidR="006A5397" w:rsidRPr="00EC171E" w:rsidRDefault="006A5397" w:rsidP="00E416AF">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sidRPr="00EC171E">
              <w:rPr>
                <w:rFonts w:ascii="OCR A Extended" w:hAnsi="OCR A Extended"/>
                <w:lang w:val="fr-CH"/>
              </w:rPr>
              <w:t>X2</w:t>
            </w:r>
          </w:p>
        </w:tc>
        <w:tc>
          <w:tcPr>
            <w:tcW w:w="1728" w:type="dxa"/>
          </w:tcPr>
          <w:p w14:paraId="6D802E7F" w14:textId="49948810" w:rsidR="006A5397" w:rsidRPr="00EC171E" w:rsidRDefault="006A5397" w:rsidP="00E416AF">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Pr>
                <w:rFonts w:ascii="OCR A Extended" w:hAnsi="OCR A Extended"/>
                <w:lang w:val="fr-CH"/>
              </w:rPr>
              <w:t>396</w:t>
            </w:r>
            <w:r w:rsidRPr="00EC171E">
              <w:rPr>
                <w:rFonts w:ascii="OCR A Extended" w:hAnsi="OCR A Extended"/>
                <w:lang w:val="fr-CH"/>
              </w:rPr>
              <w:t>.-</w:t>
            </w:r>
          </w:p>
        </w:tc>
      </w:tr>
      <w:tr w:rsidR="006A5397" w:rsidRPr="00EC171E" w14:paraId="7C09A36E" w14:textId="77777777" w:rsidTr="00E41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auto"/>
            </w:tcBorders>
          </w:tcPr>
          <w:p w14:paraId="66FCECC9" w14:textId="77777777" w:rsidR="006A5397" w:rsidRPr="00EC171E" w:rsidRDefault="006A5397" w:rsidP="00E416AF">
            <w:pPr>
              <w:rPr>
                <w:rFonts w:ascii="OCR A Extended" w:hAnsi="OCR A Extended"/>
                <w:b/>
                <w:bCs/>
                <w:lang w:val="fr-CH"/>
              </w:rPr>
            </w:pPr>
            <w:r w:rsidRPr="00EC171E">
              <w:rPr>
                <w:rFonts w:ascii="OCR A Extended" w:hAnsi="OCR A Extended"/>
                <w:b/>
                <w:bCs/>
                <w:lang w:val="fr-CH"/>
              </w:rPr>
              <w:t>TOTAL</w:t>
            </w:r>
          </w:p>
        </w:tc>
        <w:tc>
          <w:tcPr>
            <w:tcW w:w="2268" w:type="dxa"/>
            <w:tcBorders>
              <w:top w:val="single" w:sz="4" w:space="0" w:color="auto"/>
            </w:tcBorders>
          </w:tcPr>
          <w:p w14:paraId="1014BE3A" w14:textId="77777777" w:rsidR="006A5397" w:rsidRPr="00EC171E" w:rsidRDefault="006A5397" w:rsidP="00E416AF">
            <w:pPr>
              <w:cnfStyle w:val="000000100000" w:firstRow="0" w:lastRow="0" w:firstColumn="0" w:lastColumn="0" w:oddVBand="0" w:evenVBand="0" w:oddHBand="1" w:evenHBand="0" w:firstRowFirstColumn="0" w:firstRowLastColumn="0" w:lastRowFirstColumn="0" w:lastRowLastColumn="0"/>
              <w:rPr>
                <w:rFonts w:ascii="OCR A Extended" w:hAnsi="OCR A Extended"/>
                <w:b/>
                <w:bCs/>
                <w:lang w:val="fr-CH"/>
              </w:rPr>
            </w:pPr>
          </w:p>
        </w:tc>
        <w:tc>
          <w:tcPr>
            <w:tcW w:w="1418" w:type="dxa"/>
            <w:tcBorders>
              <w:top w:val="single" w:sz="4" w:space="0" w:color="auto"/>
            </w:tcBorders>
          </w:tcPr>
          <w:p w14:paraId="06D27D6F" w14:textId="77777777" w:rsidR="006A5397" w:rsidRPr="00EC171E" w:rsidRDefault="006A5397" w:rsidP="00E416AF">
            <w:pPr>
              <w:cnfStyle w:val="000000100000" w:firstRow="0" w:lastRow="0" w:firstColumn="0" w:lastColumn="0" w:oddVBand="0" w:evenVBand="0" w:oddHBand="1" w:evenHBand="0" w:firstRowFirstColumn="0" w:firstRowLastColumn="0" w:lastRowFirstColumn="0" w:lastRowLastColumn="0"/>
              <w:rPr>
                <w:rFonts w:ascii="OCR A Extended" w:hAnsi="OCR A Extended"/>
                <w:b/>
                <w:bCs/>
                <w:lang w:val="fr-CH"/>
              </w:rPr>
            </w:pPr>
          </w:p>
        </w:tc>
        <w:tc>
          <w:tcPr>
            <w:tcW w:w="954" w:type="dxa"/>
            <w:tcBorders>
              <w:top w:val="single" w:sz="4" w:space="0" w:color="auto"/>
            </w:tcBorders>
          </w:tcPr>
          <w:p w14:paraId="5422ADF1" w14:textId="77777777" w:rsidR="006A5397" w:rsidRPr="00EC171E" w:rsidRDefault="006A5397" w:rsidP="00E416AF">
            <w:pPr>
              <w:cnfStyle w:val="000000100000" w:firstRow="0" w:lastRow="0" w:firstColumn="0" w:lastColumn="0" w:oddVBand="0" w:evenVBand="0" w:oddHBand="1" w:evenHBand="0" w:firstRowFirstColumn="0" w:firstRowLastColumn="0" w:lastRowFirstColumn="0" w:lastRowLastColumn="0"/>
              <w:rPr>
                <w:rFonts w:ascii="OCR A Extended" w:hAnsi="OCR A Extended"/>
                <w:b/>
                <w:bCs/>
                <w:lang w:val="fr-CH"/>
              </w:rPr>
            </w:pPr>
          </w:p>
        </w:tc>
        <w:tc>
          <w:tcPr>
            <w:tcW w:w="1728" w:type="dxa"/>
            <w:tcBorders>
              <w:top w:val="single" w:sz="4" w:space="0" w:color="auto"/>
            </w:tcBorders>
          </w:tcPr>
          <w:p w14:paraId="5177CD3E" w14:textId="4160867B" w:rsidR="006A5397" w:rsidRPr="00EC171E" w:rsidRDefault="006A5397" w:rsidP="00E416AF">
            <w:pPr>
              <w:cnfStyle w:val="000000100000" w:firstRow="0" w:lastRow="0" w:firstColumn="0" w:lastColumn="0" w:oddVBand="0" w:evenVBand="0" w:oddHBand="1" w:evenHBand="0" w:firstRowFirstColumn="0" w:firstRowLastColumn="0" w:lastRowFirstColumn="0" w:lastRowLastColumn="0"/>
              <w:rPr>
                <w:rFonts w:ascii="OCR A Extended" w:hAnsi="OCR A Extended"/>
                <w:b/>
                <w:bCs/>
                <w:lang w:val="fr-CH"/>
              </w:rPr>
            </w:pPr>
            <w:r>
              <w:rPr>
                <w:rFonts w:ascii="OCR A Extended" w:hAnsi="OCR A Extended"/>
                <w:b/>
                <w:bCs/>
                <w:lang w:val="fr-CH"/>
              </w:rPr>
              <w:t>1</w:t>
            </w:r>
            <w:r>
              <w:rPr>
                <w:rFonts w:ascii="OCR A Extended" w:hAnsi="OCR A Extended"/>
                <w:b/>
                <w:bCs/>
              </w:rPr>
              <w:t>’308</w:t>
            </w:r>
            <w:r w:rsidRPr="00EC171E">
              <w:rPr>
                <w:rFonts w:ascii="OCR A Extended" w:hAnsi="OCR A Extended"/>
                <w:b/>
                <w:bCs/>
                <w:lang w:val="fr-CH"/>
              </w:rPr>
              <w:t>.-</w:t>
            </w:r>
          </w:p>
        </w:tc>
      </w:tr>
    </w:tbl>
    <w:p w14:paraId="730EABDE" w14:textId="77777777" w:rsidR="006A5397" w:rsidRPr="00EC171E" w:rsidRDefault="006A5397" w:rsidP="00223707">
      <w:pPr>
        <w:rPr>
          <w:rFonts w:ascii="OCR A Extended" w:hAnsi="OCR A Extended"/>
          <w:b/>
          <w:bCs/>
          <w:lang w:val="fr-CH"/>
        </w:rPr>
      </w:pPr>
    </w:p>
    <w:sectPr w:rsidR="006A5397" w:rsidRPr="00EC171E" w:rsidSect="003626C1">
      <w:headerReference w:type="default" r:id="rId30"/>
      <w:footerReference w:type="default" r:id="rId31"/>
      <w:pgSz w:w="11906" w:h="16838"/>
      <w:pgMar w:top="2127" w:right="1843" w:bottom="2694" w:left="1417" w:header="708" w:footer="44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DA70A" w14:textId="77777777" w:rsidR="003734C4" w:rsidRDefault="003734C4" w:rsidP="00472BBC">
      <w:pPr>
        <w:spacing w:after="0" w:line="240" w:lineRule="auto"/>
      </w:pPr>
      <w:r>
        <w:separator/>
      </w:r>
    </w:p>
  </w:endnote>
  <w:endnote w:type="continuationSeparator" w:id="0">
    <w:p w14:paraId="6B3F70F0" w14:textId="77777777" w:rsidR="003734C4" w:rsidRDefault="003734C4" w:rsidP="00472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CR A Extended">
    <w:panose1 w:val="02010509020102010303"/>
    <w:charset w:val="00"/>
    <w:family w:val="moder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291C7" w14:textId="160A9C48" w:rsidR="00472BBC" w:rsidRDefault="00192B26">
    <w:pPr>
      <w:pStyle w:val="Kopfzeile"/>
    </w:pPr>
    <w:r>
      <w:rPr>
        <w:noProof/>
      </w:rPr>
      <w:drawing>
        <wp:anchor distT="0" distB="0" distL="114300" distR="114300" simplePos="0" relativeHeight="251675648" behindDoc="0" locked="0" layoutInCell="1" allowOverlap="1" wp14:anchorId="2545A5B1" wp14:editId="69B82435">
          <wp:simplePos x="0" y="0"/>
          <wp:positionH relativeFrom="column">
            <wp:posOffset>5368925</wp:posOffset>
          </wp:positionH>
          <wp:positionV relativeFrom="paragraph">
            <wp:posOffset>-498475</wp:posOffset>
          </wp:positionV>
          <wp:extent cx="863600" cy="875030"/>
          <wp:effectExtent l="0" t="0" r="0" b="1270"/>
          <wp:wrapSquare wrapText="bothSides"/>
          <wp:docPr id="892608680" name="Grafik 892608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08680" name="Grafik 89260868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63600"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4628">
      <w:rPr>
        <w:noProof/>
      </w:rPr>
      <mc:AlternateContent>
        <mc:Choice Requires="wps">
          <w:drawing>
            <wp:anchor distT="0" distB="0" distL="114300" distR="114300" simplePos="0" relativeHeight="251662336" behindDoc="0" locked="0" layoutInCell="1" allowOverlap="1" wp14:anchorId="24317509" wp14:editId="4975CD7C">
              <wp:simplePos x="0" y="0"/>
              <wp:positionH relativeFrom="column">
                <wp:posOffset>-442316</wp:posOffset>
              </wp:positionH>
              <wp:positionV relativeFrom="paragraph">
                <wp:posOffset>-570865</wp:posOffset>
              </wp:positionV>
              <wp:extent cx="2888901" cy="262890"/>
              <wp:effectExtent l="0" t="0" r="0" b="3810"/>
              <wp:wrapNone/>
              <wp:docPr id="1659196849" name="Textfeld 1"/>
              <wp:cNvGraphicFramePr/>
              <a:graphic xmlns:a="http://schemas.openxmlformats.org/drawingml/2006/main">
                <a:graphicData uri="http://schemas.microsoft.com/office/word/2010/wordprocessingShape">
                  <wps:wsp>
                    <wps:cNvSpPr txBox="1"/>
                    <wps:spPr>
                      <a:xfrm>
                        <a:off x="0" y="0"/>
                        <a:ext cx="2888901" cy="262890"/>
                      </a:xfrm>
                      <a:prstGeom prst="rect">
                        <a:avLst/>
                      </a:prstGeom>
                      <a:noFill/>
                      <a:ln w="6350">
                        <a:noFill/>
                      </a:ln>
                    </wps:spPr>
                    <wps:txbx>
                      <w:txbxContent>
                        <w:p w14:paraId="380DBCF0" w14:textId="7FAA9F62" w:rsidR="00472BBC" w:rsidRPr="00472BBC" w:rsidRDefault="00472BBC">
                          <w:pPr>
                            <w:rPr>
                              <w:rFonts w:ascii="OCR A Extended" w:hAnsi="OCR A Extended"/>
                              <w:lang w:val="de-DE"/>
                            </w:rPr>
                          </w:pPr>
                          <w:r>
                            <w:rPr>
                              <w:rFonts w:ascii="OCR A Extended" w:hAnsi="OCR A Extended"/>
                              <w:lang w:val="de-DE"/>
                            </w:rPr>
                            <w:t xml:space="preserve">Project </w:t>
                          </w:r>
                          <w:proofErr w:type="spellStart"/>
                          <w:r w:rsidR="006C4628">
                            <w:rPr>
                              <w:rFonts w:ascii="OCR A Extended" w:hAnsi="OCR A Extended"/>
                              <w:lang w:val="de-DE"/>
                            </w:rPr>
                            <w:t>EventX</w:t>
                          </w:r>
                          <w:proofErr w:type="spellEnd"/>
                          <w:r w:rsidR="006C4628">
                            <w:rPr>
                              <w:rFonts w:ascii="OCR A Extended" w:hAnsi="OCR A Extended"/>
                              <w:lang w:val="de-DE"/>
                            </w:rPr>
                            <w:t xml:space="preserve"> AG</w:t>
                          </w:r>
                          <w:r>
                            <w:rPr>
                              <w:rFonts w:ascii="OCR A Extended" w:hAnsi="OCR A Extended"/>
                              <w:lang w:val="de-DE"/>
                            </w:rPr>
                            <w:t xml:space="preserve"> | </w:t>
                          </w:r>
                          <w:proofErr w:type="spellStart"/>
                          <w:r>
                            <w:rPr>
                              <w:rFonts w:ascii="OCR A Extended" w:hAnsi="OCR A Extended"/>
                              <w:lang w:val="de-DE"/>
                            </w:rPr>
                            <w:t>Certificate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317509" id="_x0000_t202" coordsize="21600,21600" o:spt="202" path="m,l,21600r21600,l21600,xe">
              <v:stroke joinstyle="miter"/>
              <v:path gradientshapeok="t" o:connecttype="rect"/>
            </v:shapetype>
            <v:shape id="_x0000_s1045" type="#_x0000_t202" style="position:absolute;margin-left:-34.85pt;margin-top:-44.95pt;width:227.45pt;height:2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" filled="f" stroked="f" strokeweight=".5pt">
              <v:textbox>
                <w:txbxContent>
                  <w:p w14:paraId="380DBCF0" w14:textId="7FAA9F62" w:rsidR="00472BBC" w:rsidRPr="00472BBC" w:rsidRDefault="00472BBC">
                    <w:pPr>
                      <w:rPr>
                        <w:rFonts w:ascii="OCR A Extended" w:hAnsi="OCR A Extended"/>
                        <w:lang w:val="de-DE"/>
                      </w:rPr>
                    </w:pPr>
                    <w:r>
                      <w:rPr>
                        <w:rFonts w:ascii="OCR A Extended" w:hAnsi="OCR A Extended"/>
                        <w:lang w:val="de-DE"/>
                      </w:rPr>
                      <w:t xml:space="preserve">Project </w:t>
                    </w:r>
                    <w:proofErr w:type="spellStart"/>
                    <w:r w:rsidR="006C4628">
                      <w:rPr>
                        <w:rFonts w:ascii="OCR A Extended" w:hAnsi="OCR A Extended"/>
                        <w:lang w:val="de-DE"/>
                      </w:rPr>
                      <w:t>EventX</w:t>
                    </w:r>
                    <w:proofErr w:type="spellEnd"/>
                    <w:r w:rsidR="006C4628">
                      <w:rPr>
                        <w:rFonts w:ascii="OCR A Extended" w:hAnsi="OCR A Extended"/>
                        <w:lang w:val="de-DE"/>
                      </w:rPr>
                      <w:t xml:space="preserve"> AG</w:t>
                    </w:r>
                    <w:r>
                      <w:rPr>
                        <w:rFonts w:ascii="OCR A Extended" w:hAnsi="OCR A Extended"/>
                        <w:lang w:val="de-DE"/>
                      </w:rPr>
                      <w:t xml:space="preserve"> | </w:t>
                    </w:r>
                    <w:proofErr w:type="spellStart"/>
                    <w:r>
                      <w:rPr>
                        <w:rFonts w:ascii="OCR A Extended" w:hAnsi="OCR A Extended"/>
                        <w:lang w:val="de-DE"/>
                      </w:rPr>
                      <w:t>Certificate</w:t>
                    </w:r>
                    <w:proofErr w:type="spellEnd"/>
                  </w:p>
                </w:txbxContent>
              </v:textbox>
            </v:shape>
          </w:pict>
        </mc:Fallback>
      </mc:AlternateContent>
    </w:r>
    <w:r w:rsidR="00BD1687">
      <w:rPr>
        <w:noProof/>
      </w:rPr>
      <mc:AlternateContent>
        <mc:Choice Requires="wps">
          <w:drawing>
            <wp:anchor distT="0" distB="0" distL="114300" distR="114300" simplePos="0" relativeHeight="251702272" behindDoc="0" locked="0" layoutInCell="1" allowOverlap="1" wp14:anchorId="1FBAD028" wp14:editId="5CD04800">
              <wp:simplePos x="0" y="0"/>
              <wp:positionH relativeFrom="column">
                <wp:posOffset>4467335</wp:posOffset>
              </wp:positionH>
              <wp:positionV relativeFrom="paragraph">
                <wp:posOffset>10518</wp:posOffset>
              </wp:positionV>
              <wp:extent cx="836682" cy="426527"/>
              <wp:effectExtent l="0" t="0" r="0" b="0"/>
              <wp:wrapNone/>
              <wp:docPr id="110657189" name="Textfeld 1"/>
              <wp:cNvGraphicFramePr/>
              <a:graphic xmlns:a="http://schemas.openxmlformats.org/drawingml/2006/main">
                <a:graphicData uri="http://schemas.microsoft.com/office/word/2010/wordprocessingShape">
                  <wps:wsp>
                    <wps:cNvSpPr txBox="1"/>
                    <wps:spPr>
                      <a:xfrm>
                        <a:off x="0" y="0"/>
                        <a:ext cx="836682" cy="426527"/>
                      </a:xfrm>
                      <a:prstGeom prst="rect">
                        <a:avLst/>
                      </a:prstGeom>
                      <a:noFill/>
                      <a:ln w="6350">
                        <a:noFill/>
                      </a:ln>
                    </wps:spPr>
                    <wps:txbx>
                      <w:txbxContent>
                        <w:p w14:paraId="1D2DF8BB" w14:textId="77777777" w:rsidR="00BD1687" w:rsidRPr="00472BBC" w:rsidRDefault="00BD1687" w:rsidP="00BD1687">
                          <w:pPr>
                            <w:rPr>
                              <w:rFonts w:ascii="OCR A Extended" w:hAnsi="OCR A Extended"/>
                              <w:lang w:val="de-DE"/>
                            </w:rPr>
                          </w:pPr>
                          <w:r>
                            <w:rPr>
                              <w:rFonts w:ascii="OCR A Extended" w:hAnsi="OCR A Extended"/>
                              <w:lang w:val="de-DE"/>
                            </w:rPr>
                            <w:t>Page</w:t>
                          </w:r>
                          <w:r>
                            <w:rPr>
                              <w:rFonts w:ascii="OCR A Extended" w:hAnsi="OCR A Extended"/>
                              <w:lang w:val="de-DE"/>
                            </w:rPr>
                            <w:br/>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AD028" id="_x0000_s1046" type="#_x0000_t202" style="position:absolute;margin-left:351.75pt;margin-top:.85pt;width:65.9pt;height:33.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" filled="f" stroked="f" strokeweight=".5pt">
              <v:textbox>
                <w:txbxContent>
                  <w:p w14:paraId="1D2DF8BB" w14:textId="77777777" w:rsidR="00BD1687" w:rsidRPr="00472BBC" w:rsidRDefault="00BD1687" w:rsidP="00BD1687">
                    <w:pPr>
                      <w:rPr>
                        <w:rFonts w:ascii="OCR A Extended" w:hAnsi="OCR A Extended"/>
                        <w:lang w:val="de-DE"/>
                      </w:rPr>
                    </w:pPr>
                    <w:r>
                      <w:rPr>
                        <w:rFonts w:ascii="OCR A Extended" w:hAnsi="OCR A Extended"/>
                        <w:lang w:val="de-DE"/>
                      </w:rPr>
                      <w:t>Page</w:t>
                    </w:r>
                    <w:r>
                      <w:rPr>
                        <w:rFonts w:ascii="OCR A Extended" w:hAnsi="OCR A Extended"/>
                        <w:lang w:val="de-DE"/>
                      </w:rPr>
                      <w:br/>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v:textbox>
            </v:shape>
          </w:pict>
        </mc:Fallback>
      </mc:AlternateContent>
    </w:r>
    <w:r w:rsidR="00BD1687" w:rsidRPr="00F01F01">
      <w:rPr>
        <w:noProof/>
      </w:rPr>
      <w:drawing>
        <wp:anchor distT="0" distB="0" distL="114300" distR="114300" simplePos="0" relativeHeight="251672576" behindDoc="0" locked="0" layoutInCell="1" allowOverlap="1" wp14:anchorId="3D670E0E" wp14:editId="3592F1B3">
          <wp:simplePos x="0" y="0"/>
          <wp:positionH relativeFrom="column">
            <wp:posOffset>4870450</wp:posOffset>
          </wp:positionH>
          <wp:positionV relativeFrom="paragraph">
            <wp:posOffset>-344970</wp:posOffset>
          </wp:positionV>
          <wp:extent cx="431165" cy="431165"/>
          <wp:effectExtent l="0" t="0" r="0" b="6985"/>
          <wp:wrapSquare wrapText="bothSides"/>
          <wp:docPr id="892608677" name="Grafik 892608677" descr="Fingerabdruck Silhouette">
            <a:extLst xmlns:a="http://schemas.openxmlformats.org/drawingml/2006/main">
              <a:ext uri="{FF2B5EF4-FFF2-40B4-BE49-F238E27FC236}">
                <a16:creationId xmlns:a16="http://schemas.microsoft.com/office/drawing/2014/main" id="{5FA008E4-9F08-3BB8-A227-2D0ABFC46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Grafik 150" descr="Fingerabdruck Silhouette">
                    <a:extLst>
                      <a:ext uri="{FF2B5EF4-FFF2-40B4-BE49-F238E27FC236}">
                        <a16:creationId xmlns:a16="http://schemas.microsoft.com/office/drawing/2014/main" id="{5FA008E4-9F08-3BB8-A227-2D0ABFC46036}"/>
                      </a:ext>
                    </a:extLst>
                  </pic:cNvPr>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431165" cy="431165"/>
                  </a:xfrm>
                  <a:prstGeom prst="rect">
                    <a:avLst/>
                  </a:prstGeom>
                </pic:spPr>
              </pic:pic>
            </a:graphicData>
          </a:graphic>
          <wp14:sizeRelH relativeFrom="margin">
            <wp14:pctWidth>0</wp14:pctWidth>
          </wp14:sizeRelH>
          <wp14:sizeRelV relativeFrom="margin">
            <wp14:pctHeight>0</wp14:pctHeight>
          </wp14:sizeRelV>
        </wp:anchor>
      </w:drawing>
    </w:r>
    <w:r w:rsidR="00BD1687" w:rsidRPr="008074E0">
      <w:rPr>
        <w:noProof/>
      </w:rPr>
      <w:drawing>
        <wp:anchor distT="0" distB="0" distL="114300" distR="114300" simplePos="0" relativeHeight="251680768" behindDoc="0" locked="0" layoutInCell="1" allowOverlap="1" wp14:anchorId="614F25DC" wp14:editId="346C4DDA">
          <wp:simplePos x="0" y="0"/>
          <wp:positionH relativeFrom="column">
            <wp:posOffset>4468053</wp:posOffset>
          </wp:positionH>
          <wp:positionV relativeFrom="paragraph">
            <wp:posOffset>-325120</wp:posOffset>
          </wp:positionV>
          <wp:extent cx="403860" cy="403860"/>
          <wp:effectExtent l="0" t="0" r="0" b="0"/>
          <wp:wrapSquare wrapText="bothSides"/>
          <wp:docPr id="892608678" name="Grafik 892608678" descr="Schlechte Sicht Silhouette">
            <a:extLst xmlns:a="http://schemas.openxmlformats.org/drawingml/2006/main">
              <a:ext uri="{FF2B5EF4-FFF2-40B4-BE49-F238E27FC236}">
                <a16:creationId xmlns:a16="http://schemas.microsoft.com/office/drawing/2014/main" id="{645C2015-4EFA-2951-95A6-6AB7503931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Grafik 156" descr="Schlechte Sicht Silhouette">
                    <a:extLst>
                      <a:ext uri="{FF2B5EF4-FFF2-40B4-BE49-F238E27FC236}">
                        <a16:creationId xmlns:a16="http://schemas.microsoft.com/office/drawing/2014/main" id="{645C2015-4EFA-2951-95A6-6AB750393149}"/>
                      </a:ext>
                    </a:extLst>
                  </pic:cNvPr>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403860" cy="403860"/>
                  </a:xfrm>
                  <a:prstGeom prst="rect">
                    <a:avLst/>
                  </a:prstGeom>
                </pic:spPr>
              </pic:pic>
            </a:graphicData>
          </a:graphic>
          <wp14:sizeRelH relativeFrom="margin">
            <wp14:pctWidth>0</wp14:pctWidth>
          </wp14:sizeRelH>
          <wp14:sizeRelV relativeFrom="margin">
            <wp14:pctHeight>0</wp14:pctHeight>
          </wp14:sizeRelV>
        </wp:anchor>
      </w:drawing>
    </w:r>
    <w:r w:rsidR="008074E0" w:rsidRPr="00472BBC">
      <w:rPr>
        <w:noProof/>
      </w:rPr>
      <w:drawing>
        <wp:anchor distT="0" distB="0" distL="114300" distR="114300" simplePos="0" relativeHeight="251663360" behindDoc="0" locked="0" layoutInCell="1" allowOverlap="1" wp14:anchorId="39F3715F" wp14:editId="4B5126CC">
          <wp:simplePos x="0" y="0"/>
          <wp:positionH relativeFrom="column">
            <wp:posOffset>2918571</wp:posOffset>
          </wp:positionH>
          <wp:positionV relativeFrom="paragraph">
            <wp:posOffset>-160655</wp:posOffset>
          </wp:positionV>
          <wp:extent cx="1514475" cy="471805"/>
          <wp:effectExtent l="0" t="0" r="0" b="4445"/>
          <wp:wrapSquare wrapText="bothSides"/>
          <wp:docPr id="892608679" name="Grafik 892608679">
            <a:extLst xmlns:a="http://schemas.openxmlformats.org/drawingml/2006/main">
              <a:ext uri="{FF2B5EF4-FFF2-40B4-BE49-F238E27FC236}">
                <a16:creationId xmlns:a16="http://schemas.microsoft.com/office/drawing/2014/main" id="{C227CD38-AB5A-F963-CFCE-179D87B905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C227CD38-AB5A-F963-CFCE-179D87B905FE}"/>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471805"/>
                  </a:xfrm>
                  <a:prstGeom prst="rect">
                    <a:avLst/>
                  </a:prstGeom>
                  <a:noFill/>
                </pic:spPr>
              </pic:pic>
            </a:graphicData>
          </a:graphic>
          <wp14:sizeRelH relativeFrom="page">
            <wp14:pctWidth>0</wp14:pctWidth>
          </wp14:sizeRelH>
          <wp14:sizeRelV relativeFrom="page">
            <wp14:pctHeight>0</wp14:pctHeight>
          </wp14:sizeRelV>
        </wp:anchor>
      </w:drawing>
    </w:r>
    <w:r w:rsidR="008074E0">
      <w:rPr>
        <w:noProof/>
      </w:rPr>
      <mc:AlternateContent>
        <mc:Choice Requires="wps">
          <w:drawing>
            <wp:anchor distT="0" distB="0" distL="114300" distR="114300" simplePos="0" relativeHeight="251665408" behindDoc="0" locked="0" layoutInCell="1" allowOverlap="1" wp14:anchorId="034A3F6C" wp14:editId="301A21C4">
              <wp:simplePos x="0" y="0"/>
              <wp:positionH relativeFrom="column">
                <wp:posOffset>2587558</wp:posOffset>
              </wp:positionH>
              <wp:positionV relativeFrom="paragraph">
                <wp:posOffset>-500380</wp:posOffset>
              </wp:positionV>
              <wp:extent cx="2052918" cy="262943"/>
              <wp:effectExtent l="0" t="0" r="0" b="3810"/>
              <wp:wrapNone/>
              <wp:docPr id="1906207936" name="Textfeld 1"/>
              <wp:cNvGraphicFramePr/>
              <a:graphic xmlns:a="http://schemas.openxmlformats.org/drawingml/2006/main">
                <a:graphicData uri="http://schemas.microsoft.com/office/word/2010/wordprocessingShape">
                  <wps:wsp>
                    <wps:cNvSpPr txBox="1"/>
                    <wps:spPr>
                      <a:xfrm>
                        <a:off x="0" y="0"/>
                        <a:ext cx="2052918" cy="262943"/>
                      </a:xfrm>
                      <a:prstGeom prst="rect">
                        <a:avLst/>
                      </a:prstGeom>
                      <a:noFill/>
                      <a:ln w="6350">
                        <a:noFill/>
                      </a:ln>
                    </wps:spPr>
                    <wps:txbx>
                      <w:txbxContent>
                        <w:p w14:paraId="69FCE7BB" w14:textId="77777777" w:rsidR="00472BBC" w:rsidRPr="00472BBC" w:rsidRDefault="00472BBC" w:rsidP="00472BBC">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A3F6C" id="_x0000_s1047" type="#_x0000_t202" style="position:absolute;margin-left:203.75pt;margin-top:-39.4pt;width:161.65pt;height:20.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" filled="f" stroked="f" strokeweight=".5pt">
              <v:textbox>
                <w:txbxContent>
                  <w:p w14:paraId="69FCE7BB" w14:textId="77777777" w:rsidR="00472BBC" w:rsidRPr="00472BBC" w:rsidRDefault="00472BBC" w:rsidP="00472BBC">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v:textbox>
            </v:shape>
          </w:pict>
        </mc:Fallback>
      </mc:AlternateContent>
    </w:r>
    <w:r w:rsidR="00F01F01">
      <w:rPr>
        <w:noProof/>
      </w:rPr>
      <mc:AlternateContent>
        <mc:Choice Requires="wps">
          <w:drawing>
            <wp:anchor distT="0" distB="0" distL="114300" distR="114300" simplePos="0" relativeHeight="251674624" behindDoc="0" locked="0" layoutInCell="1" allowOverlap="1" wp14:anchorId="146E4552" wp14:editId="65661FA5">
              <wp:simplePos x="0" y="0"/>
              <wp:positionH relativeFrom="column">
                <wp:posOffset>755907</wp:posOffset>
              </wp:positionH>
              <wp:positionV relativeFrom="paragraph">
                <wp:posOffset>84249</wp:posOffset>
              </wp:positionV>
              <wp:extent cx="2191265" cy="262943"/>
              <wp:effectExtent l="0" t="0" r="0" b="3810"/>
              <wp:wrapNone/>
              <wp:docPr id="725591736" name="Textfeld 1"/>
              <wp:cNvGraphicFramePr/>
              <a:graphic xmlns:a="http://schemas.openxmlformats.org/drawingml/2006/main">
                <a:graphicData uri="http://schemas.microsoft.com/office/word/2010/wordprocessingShape">
                  <wps:wsp>
                    <wps:cNvSpPr txBox="1"/>
                    <wps:spPr>
                      <a:xfrm>
                        <a:off x="0" y="0"/>
                        <a:ext cx="2191265" cy="262943"/>
                      </a:xfrm>
                      <a:prstGeom prst="rect">
                        <a:avLst/>
                      </a:prstGeom>
                      <a:noFill/>
                      <a:ln w="6350">
                        <a:noFill/>
                      </a:ln>
                    </wps:spPr>
                    <wps:txbx>
                      <w:txbxContent>
                        <w:p w14:paraId="546D1ABE" w14:textId="77777777" w:rsidR="00F01F01" w:rsidRPr="00472BBC" w:rsidRDefault="00F01F01" w:rsidP="00F01F01">
                          <w:pPr>
                            <w:rPr>
                              <w:rFonts w:ascii="OCR A Extended" w:hAnsi="OCR A Extended"/>
                              <w:lang w:val="de-DE"/>
                            </w:rPr>
                          </w:pPr>
                          <w:r>
                            <w:rPr>
                              <w:rFonts w:ascii="OCR A Extended" w:hAnsi="OCR A Extended"/>
                              <w:lang w:val="de-DE"/>
                            </w:rPr>
                            <w:t>AUTHORISED ACCESS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E4552" id="_x0000_s1048" type="#_x0000_t202" style="position:absolute;margin-left:59.5pt;margin-top:6.65pt;width:172.55pt;height:20.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" filled="f" stroked="f" strokeweight=".5pt">
              <v:textbox>
                <w:txbxContent>
                  <w:p w14:paraId="546D1ABE" w14:textId="77777777" w:rsidR="00F01F01" w:rsidRPr="00472BBC" w:rsidRDefault="00F01F01" w:rsidP="00F01F01">
                    <w:pPr>
                      <w:rPr>
                        <w:rFonts w:ascii="OCR A Extended" w:hAnsi="OCR A Extended"/>
                        <w:lang w:val="de-DE"/>
                      </w:rPr>
                    </w:pPr>
                    <w:r>
                      <w:rPr>
                        <w:rFonts w:ascii="OCR A Extended" w:hAnsi="OCR A Extended"/>
                        <w:lang w:val="de-DE"/>
                      </w:rPr>
                      <w:t>AUTHORISED ACCESS ONLY</w:t>
                    </w:r>
                  </w:p>
                </w:txbxContent>
              </v:textbox>
            </v:shape>
          </w:pict>
        </mc:Fallback>
      </mc:AlternateContent>
    </w:r>
    <w:r w:rsidR="00472BBC">
      <w:rPr>
        <w:noProof/>
      </w:rPr>
      <mc:AlternateContent>
        <mc:Choice Requires="wps">
          <w:drawing>
            <wp:anchor distT="0" distB="0" distL="114300" distR="114300" simplePos="0" relativeHeight="251667456" behindDoc="0" locked="0" layoutInCell="1" allowOverlap="1" wp14:anchorId="19D8FA60" wp14:editId="3409EAE6">
              <wp:simplePos x="0" y="0"/>
              <wp:positionH relativeFrom="column">
                <wp:posOffset>758190</wp:posOffset>
              </wp:positionH>
              <wp:positionV relativeFrom="paragraph">
                <wp:posOffset>-177296</wp:posOffset>
              </wp:positionV>
              <wp:extent cx="1577789" cy="262943"/>
              <wp:effectExtent l="0" t="0" r="0" b="3810"/>
              <wp:wrapNone/>
              <wp:docPr id="2076801440" name="Textfeld 1"/>
              <wp:cNvGraphicFramePr/>
              <a:graphic xmlns:a="http://schemas.openxmlformats.org/drawingml/2006/main">
                <a:graphicData uri="http://schemas.microsoft.com/office/word/2010/wordprocessingShape">
                  <wps:wsp>
                    <wps:cNvSpPr txBox="1"/>
                    <wps:spPr>
                      <a:xfrm>
                        <a:off x="0" y="0"/>
                        <a:ext cx="1577789" cy="262943"/>
                      </a:xfrm>
                      <a:prstGeom prst="rect">
                        <a:avLst/>
                      </a:prstGeom>
                      <a:noFill/>
                      <a:ln w="6350">
                        <a:noFill/>
                      </a:ln>
                    </wps:spPr>
                    <wps:txbx>
                      <w:txbxContent>
                        <w:p w14:paraId="595D2B41" w14:textId="77777777" w:rsidR="00472BBC" w:rsidRPr="00472BBC" w:rsidRDefault="00472BBC" w:rsidP="00472BBC">
                          <w:pPr>
                            <w:rPr>
                              <w:rFonts w:ascii="OCR A Extended" w:hAnsi="OCR A Extended"/>
                              <w:lang w:val="de-DE"/>
                            </w:rPr>
                          </w:pPr>
                          <w:r>
                            <w:rPr>
                              <w:rFonts w:ascii="OCR A Extended" w:hAnsi="OCR A Extended"/>
                              <w:lang w:val="de-DE"/>
                            </w:rPr>
                            <w:t>HANDLE WITH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8FA60" id="_x0000_s1049" type="#_x0000_t202" style="position:absolute;margin-left:59.7pt;margin-top:-13.95pt;width:124.25pt;height:20.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" filled="f" stroked="f" strokeweight=".5pt">
              <v:textbox>
                <w:txbxContent>
                  <w:p w14:paraId="595D2B41" w14:textId="77777777" w:rsidR="00472BBC" w:rsidRPr="00472BBC" w:rsidRDefault="00472BBC" w:rsidP="00472BBC">
                    <w:pPr>
                      <w:rPr>
                        <w:rFonts w:ascii="OCR A Extended" w:hAnsi="OCR A Extended"/>
                        <w:lang w:val="de-DE"/>
                      </w:rPr>
                    </w:pPr>
                    <w:r>
                      <w:rPr>
                        <w:rFonts w:ascii="OCR A Extended" w:hAnsi="OCR A Extended"/>
                        <w:lang w:val="de-DE"/>
                      </w:rPr>
                      <w:t>HANDLE WITH CARE</w:t>
                    </w:r>
                  </w:p>
                </w:txbxContent>
              </v:textbox>
            </v:shape>
          </w:pict>
        </mc:Fallback>
      </mc:AlternateContent>
    </w:r>
    <w:r w:rsidR="00472BBC">
      <w:rPr>
        <w:noProof/>
      </w:rPr>
      <mc:AlternateContent>
        <mc:Choice Requires="wps">
          <w:drawing>
            <wp:anchor distT="0" distB="0" distL="114300" distR="114300" simplePos="0" relativeHeight="251671552" behindDoc="0" locked="0" layoutInCell="1" allowOverlap="1" wp14:anchorId="7B8551F7" wp14:editId="44A67DD2">
              <wp:simplePos x="0" y="0"/>
              <wp:positionH relativeFrom="column">
                <wp:posOffset>72876</wp:posOffset>
              </wp:positionH>
              <wp:positionV relativeFrom="paragraph">
                <wp:posOffset>-98500</wp:posOffset>
              </wp:positionV>
              <wp:extent cx="327211" cy="537883"/>
              <wp:effectExtent l="0" t="0" r="0" b="0"/>
              <wp:wrapNone/>
              <wp:docPr id="247208444" name="Textfeld 1"/>
              <wp:cNvGraphicFramePr/>
              <a:graphic xmlns:a="http://schemas.openxmlformats.org/drawingml/2006/main">
                <a:graphicData uri="http://schemas.microsoft.com/office/word/2010/wordprocessingShape">
                  <wps:wsp>
                    <wps:cNvSpPr txBox="1"/>
                    <wps:spPr>
                      <a:xfrm>
                        <a:off x="0" y="0"/>
                        <a:ext cx="327211" cy="537883"/>
                      </a:xfrm>
                      <a:prstGeom prst="rect">
                        <a:avLst/>
                      </a:prstGeom>
                      <a:noFill/>
                      <a:ln w="6350">
                        <a:noFill/>
                      </a:ln>
                    </wps:spPr>
                    <wps:txbx>
                      <w:txbxContent>
                        <w:p w14:paraId="575A7284" w14:textId="77777777" w:rsidR="00472BBC" w:rsidRPr="00472BBC" w:rsidRDefault="00472BBC" w:rsidP="00472BBC">
                          <w:pPr>
                            <w:rPr>
                              <w:rFonts w:ascii="OCR A Extended" w:hAnsi="OCR A Extended"/>
                              <w:sz w:val="60"/>
                              <w:szCs w:val="60"/>
                              <w:lang w:val="de-DE"/>
                            </w:rPr>
                          </w:pPr>
                          <w:r w:rsidRPr="00472BBC">
                            <w:rPr>
                              <w:rFonts w:ascii="OCR A Extended" w:hAnsi="OCR A Extended"/>
                              <w:sz w:val="60"/>
                              <w:szCs w:val="60"/>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551F7" id="_x0000_s1050" type="#_x0000_t202" style="position:absolute;margin-left:5.75pt;margin-top:-7.75pt;width:25.75pt;height:42.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" filled="f" stroked="f" strokeweight=".5pt">
              <v:textbox>
                <w:txbxContent>
                  <w:p w14:paraId="575A7284" w14:textId="77777777" w:rsidR="00472BBC" w:rsidRPr="00472BBC" w:rsidRDefault="00472BBC" w:rsidP="00472BBC">
                    <w:pPr>
                      <w:rPr>
                        <w:rFonts w:ascii="OCR A Extended" w:hAnsi="OCR A Extended"/>
                        <w:sz w:val="60"/>
                        <w:szCs w:val="60"/>
                        <w:lang w:val="de-DE"/>
                      </w:rPr>
                    </w:pPr>
                    <w:r w:rsidRPr="00472BBC">
                      <w:rPr>
                        <w:rFonts w:ascii="OCR A Extended" w:hAnsi="OCR A Extended"/>
                        <w:sz w:val="60"/>
                        <w:szCs w:val="60"/>
                        <w:lang w:val="de-DE"/>
                      </w:rPr>
                      <w:t>!</w:t>
                    </w:r>
                  </w:p>
                </w:txbxContent>
              </v:textbox>
            </v:shape>
          </w:pict>
        </mc:Fallback>
      </mc:AlternateContent>
    </w:r>
    <w:r w:rsidR="00472BBC" w:rsidRPr="00472BBC">
      <w:rPr>
        <w:noProof/>
      </w:rPr>
      <mc:AlternateContent>
        <mc:Choice Requires="wpg">
          <w:drawing>
            <wp:anchor distT="0" distB="0" distL="114300" distR="114300" simplePos="0" relativeHeight="251669504" behindDoc="0" locked="0" layoutInCell="1" allowOverlap="1" wp14:anchorId="4235BC54" wp14:editId="55B22026">
              <wp:simplePos x="0" y="0"/>
              <wp:positionH relativeFrom="column">
                <wp:posOffset>-53975</wp:posOffset>
              </wp:positionH>
              <wp:positionV relativeFrom="paragraph">
                <wp:posOffset>-178435</wp:posOffset>
              </wp:positionV>
              <wp:extent cx="672465" cy="563245"/>
              <wp:effectExtent l="19050" t="19050" r="32385" b="27305"/>
              <wp:wrapSquare wrapText="bothSides"/>
              <wp:docPr id="173" name="Gruppieren 172">
                <a:extLst xmlns:a="http://schemas.openxmlformats.org/drawingml/2006/main">
                  <a:ext uri="{FF2B5EF4-FFF2-40B4-BE49-F238E27FC236}">
                    <a16:creationId xmlns:a16="http://schemas.microsoft.com/office/drawing/2014/main" id="{6C7DC09C-E460-082E-0474-3A85EB783BB8}"/>
                  </a:ext>
                </a:extLst>
              </wp:docPr>
              <wp:cNvGraphicFramePr/>
              <a:graphic xmlns:a="http://schemas.openxmlformats.org/drawingml/2006/main">
                <a:graphicData uri="http://schemas.microsoft.com/office/word/2010/wordprocessingGroup">
                  <wpg:wgp>
                    <wpg:cNvGrpSpPr/>
                    <wpg:grpSpPr>
                      <a:xfrm>
                        <a:off x="0" y="0"/>
                        <a:ext cx="672465" cy="563245"/>
                        <a:chOff x="0" y="0"/>
                        <a:chExt cx="1478648" cy="1185942"/>
                      </a:xfrm>
                    </wpg:grpSpPr>
                    <wps:wsp>
                      <wps:cNvPr id="1414232721" name="Gleichschenkliges Dreieck 1414232721">
                        <a:extLst>
                          <a:ext uri="{FF2B5EF4-FFF2-40B4-BE49-F238E27FC236}">
                            <a16:creationId xmlns:a16="http://schemas.microsoft.com/office/drawing/2014/main" id="{4F9A288B-0551-F577-297A-515FF3C9B8B1}"/>
                          </a:ext>
                        </a:extLst>
                      </wps:cNvPr>
                      <wps:cNvSpPr/>
                      <wps:spPr>
                        <a:xfrm>
                          <a:off x="4390" y="2004"/>
                          <a:ext cx="1474135" cy="1181934"/>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68777378" name="Gerader Verbinder 968777378">
                        <a:extLst>
                          <a:ext uri="{FF2B5EF4-FFF2-40B4-BE49-F238E27FC236}">
                            <a16:creationId xmlns:a16="http://schemas.microsoft.com/office/drawing/2014/main" id="{51DDD72C-3984-F210-9F0F-BE875CEA48AC}"/>
                          </a:ext>
                        </a:extLst>
                      </wps:cNvPr>
                      <wps:cNvCnPr>
                        <a:cxnSpLocks/>
                      </wps:cNvCnPr>
                      <wps:spPr>
                        <a:xfrm flipH="1">
                          <a:off x="4390" y="103289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8952303" name="Gerader Verbinder 768952303">
                        <a:extLst>
                          <a:ext uri="{FF2B5EF4-FFF2-40B4-BE49-F238E27FC236}">
                            <a16:creationId xmlns:a16="http://schemas.microsoft.com/office/drawing/2014/main" id="{C2AC37A9-FE98-CF1B-A39F-BB9B8C68ECCD}"/>
                          </a:ext>
                        </a:extLst>
                      </wps:cNvPr>
                      <wps:cNvCnPr>
                        <a:cxnSpLocks/>
                      </wps:cNvCnPr>
                      <wps:spPr>
                        <a:xfrm>
                          <a:off x="1379444" y="1035448"/>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1355032" name="Gerader Verbinder 2031355032">
                        <a:extLst>
                          <a:ext uri="{FF2B5EF4-FFF2-40B4-BE49-F238E27FC236}">
                            <a16:creationId xmlns:a16="http://schemas.microsoft.com/office/drawing/2014/main" id="{10DF79BC-D089-9BE1-E1F7-FFEB505A716B}"/>
                          </a:ext>
                        </a:extLst>
                      </wps:cNvPr>
                      <wps:cNvCnPr>
                        <a:cxnSpLocks/>
                      </wps:cNvCnPr>
                      <wps:spPr>
                        <a:xfrm flipH="1">
                          <a:off x="646643"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1720681" name="Gerader Verbinder 1191720681">
                        <a:extLst>
                          <a:ext uri="{FF2B5EF4-FFF2-40B4-BE49-F238E27FC236}">
                            <a16:creationId xmlns:a16="http://schemas.microsoft.com/office/drawing/2014/main" id="{A58D69D5-193B-2C5B-5254-56CBBB28E905}"/>
                          </a:ext>
                        </a:extLst>
                      </wps:cNvPr>
                      <wps:cNvCnPr>
                        <a:cxnSpLocks/>
                      </wps:cNvCnPr>
                      <wps:spPr>
                        <a:xfrm>
                          <a:off x="736627"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4254114" name="Gerader Verbinder 1254254114">
                        <a:extLst>
                          <a:ext uri="{FF2B5EF4-FFF2-40B4-BE49-F238E27FC236}">
                            <a16:creationId xmlns:a16="http://schemas.microsoft.com/office/drawing/2014/main" id="{BB389EB5-A621-2BCB-7DA4-A7084709B40F}"/>
                          </a:ext>
                        </a:extLst>
                      </wps:cNvPr>
                      <wps:cNvCnPr>
                        <a:cxnSpLocks/>
                      </wps:cNvCnPr>
                      <wps:spPr>
                        <a:xfrm rot="16200000">
                          <a:off x="99204" y="10791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86640235" name="Gerader Verbinder 1386640235">
                        <a:extLst>
                          <a:ext uri="{FF2B5EF4-FFF2-40B4-BE49-F238E27FC236}">
                            <a16:creationId xmlns:a16="http://schemas.microsoft.com/office/drawing/2014/main" id="{839772DF-06A2-85FD-589C-A2065D54EC67}"/>
                          </a:ext>
                        </a:extLst>
                      </wps:cNvPr>
                      <wps:cNvCnPr>
                        <a:cxnSpLocks/>
                      </wps:cNvCnPr>
                      <wps:spPr>
                        <a:xfrm rot="16200000">
                          <a:off x="1379444" y="1081649"/>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A814E59" id="Gruppieren 172" o:spid="_x0000_s1026" style="position:absolute;margin-left:-4.25pt;margin-top:-14.05pt;width:52.95pt;height:44.35pt;z-index:251669504;mso-width-relative:margin;mso-height-relative:margin" coordsize="14786,1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414232721" o:spid="_x0000_s1027" type="#_x0000_t5" style="position:absolute;left:43;top:20;width:14742;height:11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" filled="f" strokecolor="black [3213]" strokeweight="1pt"/>
              <v:line id="Gerader Verbinder 968777378" o:spid="_x0000_s1028" style="position:absolute;flip:x;visibility:visible;mso-wrap-style:square" from="43,10328" to="992,1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" strokecolor="black [3213]" strokeweight="3pt">
                <v:stroke joinstyle="miter"/>
                <o:lock v:ext="edit" shapetype="f"/>
              </v:line>
              <v:line id="Gerader Verbinder 768952303" o:spid="_x0000_s1029" style="position:absolute;visibility:visible;mso-wrap-style:square" from="13794,10354" to="14742,11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" strokecolor="black [3213]" strokeweight="3pt">
                <v:stroke joinstyle="miter"/>
                <o:lock v:ext="edit" shapetype="f"/>
              </v:line>
              <v:line id="Gerader Verbinder 2031355032" o:spid="_x0000_s1030" style="position:absolute;flip:x;visibility:visible;mso-wrap-style:square" from="6466,0" to="74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" strokecolor="black [3213]" strokeweight="3pt">
                <v:stroke joinstyle="miter"/>
                <o:lock v:ext="edit" shapetype="f"/>
              </v:line>
              <v:line id="Gerader Verbinder 1191720681" o:spid="_x0000_s1031" style="position:absolute;visibility:visible;mso-wrap-style:square" from="7366,0" to="83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" strokecolor="black [3213]" strokeweight="3pt">
                <v:stroke joinstyle="miter"/>
                <o:lock v:ext="edit" shapetype="f"/>
              </v:line>
              <v:line id="Gerader Verbinder 1254254114" o:spid="_x0000_s1032" style="position:absolute;rotation:-90;visibility:visible;mso-wrap-style:square" from="992,10791" to="992,1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" strokecolor="black [3213]" strokeweight="3pt">
                <v:stroke joinstyle="miter"/>
                <o:lock v:ext="edit" shapetype="f"/>
              </v:line>
              <v:line id="Gerader Verbinder 1386640235" o:spid="_x0000_s1033" style="position:absolute;rotation:-90;visibility:visible;mso-wrap-style:square" from="13794,10816" to="13794,1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" strokecolor="black [3213]" strokeweight="3pt">
                <v:stroke joinstyle="miter"/>
                <o:lock v:ext="edit" shapetype="f"/>
              </v:line>
              <w10:wrap type="square"/>
            </v:group>
          </w:pict>
        </mc:Fallback>
      </mc:AlternateContent>
    </w:r>
    <w:r w:rsidR="00472BBC" w:rsidRPr="00472BBC">
      <w:rPr>
        <w:noProof/>
      </w:rPr>
      <mc:AlternateContent>
        <mc:Choice Requires="wpg">
          <w:drawing>
            <wp:anchor distT="0" distB="0" distL="114300" distR="114300" simplePos="0" relativeHeight="251661312" behindDoc="0" locked="0" layoutInCell="1" allowOverlap="1" wp14:anchorId="4329D18B" wp14:editId="36589D0F">
              <wp:simplePos x="0" y="0"/>
              <wp:positionH relativeFrom="column">
                <wp:posOffset>-643180</wp:posOffset>
              </wp:positionH>
              <wp:positionV relativeFrom="paragraph">
                <wp:posOffset>-581473</wp:posOffset>
              </wp:positionV>
              <wp:extent cx="7162800" cy="1064885"/>
              <wp:effectExtent l="19050" t="19050" r="38100" b="40640"/>
              <wp:wrapNone/>
              <wp:docPr id="66" name="Gruppieren 65">
                <a:extLst xmlns:a="http://schemas.openxmlformats.org/drawingml/2006/main">
                  <a:ext uri="{FF2B5EF4-FFF2-40B4-BE49-F238E27FC236}">
                    <a16:creationId xmlns:a16="http://schemas.microsoft.com/office/drawing/2014/main" id="{2D79F775-78D6-E9D5-2744-38216A780345}"/>
                  </a:ext>
                </a:extLst>
              </wp:docPr>
              <wp:cNvGraphicFramePr/>
              <a:graphic xmlns:a="http://schemas.openxmlformats.org/drawingml/2006/main">
                <a:graphicData uri="http://schemas.microsoft.com/office/word/2010/wordprocessingGroup">
                  <wpg:wgp>
                    <wpg:cNvGrpSpPr/>
                    <wpg:grpSpPr>
                      <a:xfrm>
                        <a:off x="0" y="0"/>
                        <a:ext cx="7162800" cy="1064885"/>
                        <a:chOff x="0" y="0"/>
                        <a:chExt cx="5341529" cy="1250825"/>
                      </a:xfrm>
                    </wpg:grpSpPr>
                    <wpg:grpSp>
                      <wpg:cNvPr id="2093303689" name="Gruppieren 2093303689">
                        <a:extLst>
                          <a:ext uri="{FF2B5EF4-FFF2-40B4-BE49-F238E27FC236}">
                            <a16:creationId xmlns:a16="http://schemas.microsoft.com/office/drawing/2014/main" id="{4E629E35-EFFC-72F4-46D9-784903916CC7}"/>
                          </a:ext>
                        </a:extLst>
                      </wpg:cNvPr>
                      <wpg:cNvGrpSpPr/>
                      <wpg:grpSpPr>
                        <a:xfrm>
                          <a:off x="0" y="1"/>
                          <a:ext cx="5341527" cy="1250824"/>
                          <a:chOff x="0" y="1"/>
                          <a:chExt cx="5341527" cy="1250824"/>
                        </a:xfrm>
                      </wpg:grpSpPr>
                      <wps:wsp>
                        <wps:cNvPr id="1994504246" name="Rechteck: eine Ecke abgeschnitten 44">
                          <a:extLst>
                            <a:ext uri="{FF2B5EF4-FFF2-40B4-BE49-F238E27FC236}">
                              <a16:creationId xmlns:a16="http://schemas.microsoft.com/office/drawing/2014/main" id="{D6285115-403E-E246-ED8D-3BF1B695E424}"/>
                            </a:ext>
                          </a:extLst>
                        </wps:cNvPr>
                        <wps:cNvSpPr/>
                        <wps:spPr>
                          <a:xfrm flipH="1">
                            <a:off x="0" y="1"/>
                            <a:ext cx="5341527" cy="1250824"/>
                          </a:xfrm>
                          <a:prstGeom prst="snip2DiagRect">
                            <a:avLst>
                              <a:gd name="adj1" fmla="val 0"/>
                              <a:gd name="adj2" fmla="val 29695"/>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572959315" name="Gruppieren 1572959315">
                          <a:extLst>
                            <a:ext uri="{FF2B5EF4-FFF2-40B4-BE49-F238E27FC236}">
                              <a16:creationId xmlns:a16="http://schemas.microsoft.com/office/drawing/2014/main" id="{8E89031A-17AD-87CA-2A77-4CD4F75CAC78}"/>
                            </a:ext>
                          </a:extLst>
                        </wpg:cNvPr>
                        <wpg:cNvGrpSpPr/>
                        <wpg:grpSpPr>
                          <a:xfrm>
                            <a:off x="8627" y="1383"/>
                            <a:ext cx="2487485" cy="369553"/>
                            <a:chOff x="8627" y="1383"/>
                            <a:chExt cx="1267034" cy="369553"/>
                          </a:xfrm>
                        </wpg:grpSpPr>
                        <wps:wsp>
                          <wps:cNvPr id="454343281" name="Gerader Verbinder 454343281">
                            <a:extLst>
                              <a:ext uri="{FF2B5EF4-FFF2-40B4-BE49-F238E27FC236}">
                                <a16:creationId xmlns:a16="http://schemas.microsoft.com/office/drawing/2014/main" id="{DAA01B1D-5348-DEBF-957F-44438A96A10D}"/>
                              </a:ext>
                            </a:extLst>
                          </wps:cNvPr>
                          <wps:cNvCnPr>
                            <a:cxnSpLocks/>
                          </wps:cNvCnPr>
                          <wps:spPr>
                            <a:xfrm flipH="1">
                              <a:off x="8627" y="370936"/>
                              <a:ext cx="107398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40778048" name="Gerader Verbinder 1340778048">
                            <a:extLst>
                              <a:ext uri="{FF2B5EF4-FFF2-40B4-BE49-F238E27FC236}">
                                <a16:creationId xmlns:a16="http://schemas.microsoft.com/office/drawing/2014/main" id="{7AE546A5-72D1-CD2E-80A8-5087649614FF}"/>
                              </a:ext>
                            </a:extLst>
                          </wps:cNvPr>
                          <wps:cNvCnPr>
                            <a:cxnSpLocks/>
                          </wps:cNvCnPr>
                          <wps:spPr>
                            <a:xfrm flipV="1">
                              <a:off x="1082616" y="1383"/>
                              <a:ext cx="193045" cy="36933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316960064" name="Gerader Verbinder 316960064">
                        <a:extLst>
                          <a:ext uri="{FF2B5EF4-FFF2-40B4-BE49-F238E27FC236}">
                            <a16:creationId xmlns:a16="http://schemas.microsoft.com/office/drawing/2014/main" id="{54E714C5-7F66-6638-DA74-129057205436}"/>
                          </a:ext>
                        </a:extLst>
                      </wps:cNvPr>
                      <wps:cNvCnPr>
                        <a:cxnSpLocks/>
                      </wps:cNvCnPr>
                      <wps:spPr>
                        <a:xfrm flipV="1">
                          <a:off x="5110052" y="877133"/>
                          <a:ext cx="231477" cy="37295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7315422" name="Gerader Verbinder 1007315422">
                        <a:extLst>
                          <a:ext uri="{FF2B5EF4-FFF2-40B4-BE49-F238E27FC236}">
                            <a16:creationId xmlns:a16="http://schemas.microsoft.com/office/drawing/2014/main" id="{01CEE679-2DC1-50D8-40CB-5DF009E4D4B1}"/>
                          </a:ext>
                        </a:extLst>
                      </wps:cNvPr>
                      <wps:cNvCnPr>
                        <a:cxnSpLocks/>
                      </wps:cNvCnPr>
                      <wps:spPr>
                        <a:xfrm rot="16200000">
                          <a:off x="5010906" y="1151621"/>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576409" name="Gerader Verbinder 511576409">
                        <a:extLst>
                          <a:ext uri="{FF2B5EF4-FFF2-40B4-BE49-F238E27FC236}">
                            <a16:creationId xmlns:a16="http://schemas.microsoft.com/office/drawing/2014/main" id="{B347E920-C3A3-6B68-6CE6-82C84A204101}"/>
                          </a:ext>
                        </a:extLst>
                      </wps:cNvPr>
                      <wps:cNvCnPr>
                        <a:cxnSpLocks/>
                      </wps:cNvCnPr>
                      <wps:spPr>
                        <a:xfrm rot="16200000" flipH="1">
                          <a:off x="5249512" y="785634"/>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1628390" name="Gerader Verbinder 1661628390">
                        <a:extLst>
                          <a:ext uri="{FF2B5EF4-FFF2-40B4-BE49-F238E27FC236}">
                            <a16:creationId xmlns:a16="http://schemas.microsoft.com/office/drawing/2014/main" id="{12CF3CBC-DBD3-3C63-75CF-1714C544E0E3}"/>
                          </a:ext>
                        </a:extLst>
                      </wps:cNvPr>
                      <wps:cNvCnPr>
                        <a:cxnSpLocks/>
                      </wps:cNvCnPr>
                      <wps:spPr>
                        <a:xfrm rot="16200000" flipH="1">
                          <a:off x="5249512" y="9345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66525881" name="Gerader Verbinder 1966525881">
                        <a:extLst>
                          <a:ext uri="{FF2B5EF4-FFF2-40B4-BE49-F238E27FC236}">
                            <a16:creationId xmlns:a16="http://schemas.microsoft.com/office/drawing/2014/main" id="{E0F9DD11-C877-C03A-8738-B98152A86F1C}"/>
                          </a:ext>
                        </a:extLst>
                      </wps:cNvPr>
                      <wps:cNvCnPr>
                        <a:cxnSpLocks/>
                      </wps:cNvCnPr>
                      <wps:spPr>
                        <a:xfrm rot="16200000">
                          <a:off x="5242323" y="-99204"/>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1178706" name="Gerader Verbinder 871178706">
                        <a:extLst>
                          <a:ext uri="{FF2B5EF4-FFF2-40B4-BE49-F238E27FC236}">
                            <a16:creationId xmlns:a16="http://schemas.microsoft.com/office/drawing/2014/main" id="{5A2120A6-0768-B45D-8E74-D2FA52816439}"/>
                          </a:ext>
                        </a:extLst>
                      </wps:cNvPr>
                      <wps:cNvCnPr>
                        <a:cxnSpLocks/>
                      </wps:cNvCnPr>
                      <wps:spPr>
                        <a:xfrm rot="16200000">
                          <a:off x="107831" y="11516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8677389" name="Gerader Verbinder 1578677389">
                        <a:extLst>
                          <a:ext uri="{FF2B5EF4-FFF2-40B4-BE49-F238E27FC236}">
                            <a16:creationId xmlns:a16="http://schemas.microsoft.com/office/drawing/2014/main" id="{577A0F97-6FFF-74C4-CB94-5FB6AB448B1A}"/>
                          </a:ext>
                        </a:extLst>
                      </wps:cNvPr>
                      <wps:cNvCnPr>
                        <a:cxnSpLocks/>
                      </wps:cNvCnPr>
                      <wps:spPr>
                        <a:xfrm rot="16200000" flipH="1">
                          <a:off x="-92015" y="1158809"/>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A523B92" id="Gruppieren 65" o:spid="_x0000_s1026" style="position:absolute;margin-left:-50.65pt;margin-top:-45.8pt;width:564pt;height:83.85pt;z-index:251661312;mso-width-relative:margin;mso-height-relative:margin" coordsize="53415,1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">
              <v:group id="Gruppieren 2093303689" o:spid="_x0000_s1027" style="position:absolute;width:53415;height:12508" coordorigin="" coordsize="53415,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">
                <v:shape id="Rechteck: eine Ecke abgeschnitten 44" o:spid="_x0000_s1028" style="position:absolute;width:53415;height:12508;flip:x;visibility:visible;mso-wrap-style:square;v-text-anchor:middle" coordsize="5341527,125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" path="m,l4970095,r371432,371432l5341527,1250824r,l371432,1250824,,879392,,xe" filled="f" strokecolor="black [3213]" strokeweight=".5pt">
                  <v:stroke joinstyle="miter"/>
                  <v:path arrowok="t" o:connecttype="custom" o:connectlocs="0,0;4970095,0;5341527,371432;5341527,1250824;5341527,1250824;371432,1250824;0,879392;0,0" o:connectangles="0,0,0,0,0,0,0,0"/>
                </v:shape>
                <v:group id="Gruppieren 1572959315" o:spid="_x0000_s1029" style="position:absolute;left:86;top:13;width:24875;height:3696" coordorigin="86,13" coordsize="12670,3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">
                  <v:line id="Gerader Verbinder 454343281" o:spid="_x0000_s1030" style="position:absolute;flip:x;visibility:visible;mso-wrap-style:square" from="86,3709" to="10826,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" strokecolor="black [3213]" strokeweight="3pt">
                    <v:stroke joinstyle="miter"/>
                    <o:lock v:ext="edit" shapetype="f"/>
                  </v:line>
                  <v:line id="Gerader Verbinder 1340778048" o:spid="_x0000_s1031" style="position:absolute;flip:y;visibility:visible;mso-wrap-style:square" from="10826,13" to="12756,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" strokecolor="black [3213]" strokeweight="3pt">
                    <v:stroke joinstyle="miter"/>
                    <o:lock v:ext="edit" shapetype="f"/>
                  </v:line>
                </v:group>
              </v:group>
              <v:line id="Gerader Verbinder 316960064" o:spid="_x0000_s1032" style="position:absolute;flip:y;visibility:visible;mso-wrap-style:square" from="51100,8771" to="53415,12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" strokecolor="black [3213]" strokeweight="3pt">
                <v:stroke joinstyle="miter"/>
                <o:lock v:ext="edit" shapetype="f"/>
              </v:line>
              <v:line id="Gerader Verbinder 1007315422" o:spid="_x0000_s1033" style="position:absolute;rotation:-90;visibility:visible;mso-wrap-style:square" from="50109,11516" to="50109,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" strokecolor="black [3213]" strokeweight="3pt">
                <v:stroke joinstyle="miter"/>
                <o:lock v:ext="edit" shapetype="f"/>
              </v:line>
              <v:line id="Gerader Verbinder 511576409" o:spid="_x0000_s1034" style="position:absolute;rotation:90;flip:x;visibility:visible;mso-wrap-style:square" from="52495,7856" to="54335,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" strokecolor="black [3213]" strokeweight="3pt">
                <v:stroke joinstyle="miter"/>
                <o:lock v:ext="edit" shapetype="f"/>
              </v:line>
              <v:line id="Gerader Verbinder 1661628390" o:spid="_x0000_s1035" style="position:absolute;rotation:90;flip:x;visibility:visible;mso-wrap-style:square" from="52495,934" to="543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" strokecolor="black [3213]" strokeweight="3pt">
                <v:stroke joinstyle="miter"/>
                <o:lock v:ext="edit" shapetype="f"/>
              </v:line>
              <v:line id="Gerader Verbinder 1966525881" o:spid="_x0000_s1036" style="position:absolute;rotation:-90;visibility:visible;mso-wrap-style:square" from="52423,-992" to="5242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" strokecolor="black [3213]" strokeweight="3pt">
                <v:stroke joinstyle="miter"/>
                <o:lock v:ext="edit" shapetype="f"/>
              </v:line>
              <v:line id="Gerader Verbinder 871178706" o:spid="_x0000_s1037" style="position:absolute;rotation:-90;visibility:visible;mso-wrap-style:square" from="1078,11516" to="1078,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" strokecolor="black [3213]" strokeweight="3pt">
                <v:stroke joinstyle="miter"/>
                <o:lock v:ext="edit" shapetype="f"/>
              </v:line>
              <v:line id="Gerader Verbinder 1578677389" o:spid="_x0000_s1038" style="position:absolute;rotation:90;flip:x;visibility:visible;mso-wrap-style:square" from="-921,11588" to="920,1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" strokecolor="black [3213]" strokeweight="3pt">
                <v:stroke joinstyle="miter"/>
                <o:lock v:ext="edit" shapetype="f"/>
              </v:lin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B3DA4" w14:textId="70F037BC" w:rsidR="00090E7F" w:rsidRDefault="00192B26" w:rsidP="00090E7F">
    <w:pPr>
      <w:pStyle w:val="Kopfzeile"/>
    </w:pPr>
    <w:r>
      <w:rPr>
        <w:noProof/>
      </w:rPr>
      <w:drawing>
        <wp:anchor distT="0" distB="0" distL="114300" distR="114300" simplePos="0" relativeHeight="251697152" behindDoc="0" locked="0" layoutInCell="1" allowOverlap="1" wp14:anchorId="6DCCC849" wp14:editId="40DF2852">
          <wp:simplePos x="0" y="0"/>
          <wp:positionH relativeFrom="column">
            <wp:posOffset>5368925</wp:posOffset>
          </wp:positionH>
          <wp:positionV relativeFrom="paragraph">
            <wp:posOffset>-501650</wp:posOffset>
          </wp:positionV>
          <wp:extent cx="863600" cy="875030"/>
          <wp:effectExtent l="0" t="0" r="0" b="1270"/>
          <wp:wrapSquare wrapText="bothSides"/>
          <wp:docPr id="892608683" name="Grafik 892608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08683" name="Grafik 89260868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63600"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4628">
      <w:rPr>
        <w:noProof/>
      </w:rPr>
      <mc:AlternateContent>
        <mc:Choice Requires="wps">
          <w:drawing>
            <wp:anchor distT="0" distB="0" distL="114300" distR="114300" simplePos="0" relativeHeight="251688960" behindDoc="0" locked="0" layoutInCell="1" allowOverlap="1" wp14:anchorId="2F1A760E" wp14:editId="4A970F86">
              <wp:simplePos x="0" y="0"/>
              <wp:positionH relativeFrom="column">
                <wp:posOffset>-455886</wp:posOffset>
              </wp:positionH>
              <wp:positionV relativeFrom="paragraph">
                <wp:posOffset>-563245</wp:posOffset>
              </wp:positionV>
              <wp:extent cx="2840182" cy="332162"/>
              <wp:effectExtent l="0" t="0" r="0" b="0"/>
              <wp:wrapNone/>
              <wp:docPr id="153042877" name="Textfeld 1"/>
              <wp:cNvGraphicFramePr/>
              <a:graphic xmlns:a="http://schemas.openxmlformats.org/drawingml/2006/main">
                <a:graphicData uri="http://schemas.microsoft.com/office/word/2010/wordprocessingShape">
                  <wps:wsp>
                    <wps:cNvSpPr txBox="1"/>
                    <wps:spPr>
                      <a:xfrm>
                        <a:off x="0" y="0"/>
                        <a:ext cx="2840182" cy="332162"/>
                      </a:xfrm>
                      <a:prstGeom prst="rect">
                        <a:avLst/>
                      </a:prstGeom>
                      <a:noFill/>
                      <a:ln w="6350">
                        <a:noFill/>
                      </a:ln>
                    </wps:spPr>
                    <wps:txbx>
                      <w:txbxContent>
                        <w:p w14:paraId="472C8B23" w14:textId="6502D65C" w:rsidR="00090E7F" w:rsidRPr="00472BBC" w:rsidRDefault="00090E7F" w:rsidP="00090E7F">
                          <w:pPr>
                            <w:rPr>
                              <w:rFonts w:ascii="OCR A Extended" w:hAnsi="OCR A Extended"/>
                              <w:lang w:val="de-DE"/>
                            </w:rPr>
                          </w:pPr>
                          <w:r>
                            <w:rPr>
                              <w:rFonts w:ascii="OCR A Extended" w:hAnsi="OCR A Extended"/>
                              <w:lang w:val="de-DE"/>
                            </w:rPr>
                            <w:t xml:space="preserve">Project </w:t>
                          </w:r>
                          <w:proofErr w:type="spellStart"/>
                          <w:r w:rsidR="006C4628">
                            <w:rPr>
                              <w:rFonts w:ascii="OCR A Extended" w:hAnsi="OCR A Extended"/>
                              <w:lang w:val="de-DE"/>
                            </w:rPr>
                            <w:t>EventX</w:t>
                          </w:r>
                          <w:proofErr w:type="spellEnd"/>
                          <w:r w:rsidR="006C4628">
                            <w:rPr>
                              <w:rFonts w:ascii="OCR A Extended" w:hAnsi="OCR A Extended"/>
                              <w:lang w:val="de-DE"/>
                            </w:rPr>
                            <w:t xml:space="preserve"> AG</w:t>
                          </w:r>
                          <w:r>
                            <w:rPr>
                              <w:rFonts w:ascii="OCR A Extended" w:hAnsi="OCR A Extended"/>
                              <w:lang w:val="de-DE"/>
                            </w:rPr>
                            <w:t xml:space="preserve"> | </w:t>
                          </w:r>
                          <w:proofErr w:type="spellStart"/>
                          <w:r>
                            <w:rPr>
                              <w:rFonts w:ascii="OCR A Extended" w:hAnsi="OCR A Extended"/>
                              <w:lang w:val="de-DE"/>
                            </w:rPr>
                            <w:t>Certificate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1A760E" id="_x0000_t202" coordsize="21600,21600" o:spt="202" path="m,l,21600r21600,l21600,xe">
              <v:stroke joinstyle="miter"/>
              <v:path gradientshapeok="t" o:connecttype="rect"/>
            </v:shapetype>
            <v:shape id="_x0000_s1051" type="#_x0000_t202" style="position:absolute;margin-left:-35.9pt;margin-top:-44.35pt;width:223.65pt;height:26.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" filled="f" stroked="f" strokeweight=".5pt">
              <v:textbox>
                <w:txbxContent>
                  <w:p w14:paraId="472C8B23" w14:textId="6502D65C" w:rsidR="00090E7F" w:rsidRPr="00472BBC" w:rsidRDefault="00090E7F" w:rsidP="00090E7F">
                    <w:pPr>
                      <w:rPr>
                        <w:rFonts w:ascii="OCR A Extended" w:hAnsi="OCR A Extended"/>
                        <w:lang w:val="de-DE"/>
                      </w:rPr>
                    </w:pPr>
                    <w:r>
                      <w:rPr>
                        <w:rFonts w:ascii="OCR A Extended" w:hAnsi="OCR A Extended"/>
                        <w:lang w:val="de-DE"/>
                      </w:rPr>
                      <w:t xml:space="preserve">Project </w:t>
                    </w:r>
                    <w:proofErr w:type="spellStart"/>
                    <w:r w:rsidR="006C4628">
                      <w:rPr>
                        <w:rFonts w:ascii="OCR A Extended" w:hAnsi="OCR A Extended"/>
                        <w:lang w:val="de-DE"/>
                      </w:rPr>
                      <w:t>EventX</w:t>
                    </w:r>
                    <w:proofErr w:type="spellEnd"/>
                    <w:r w:rsidR="006C4628">
                      <w:rPr>
                        <w:rFonts w:ascii="OCR A Extended" w:hAnsi="OCR A Extended"/>
                        <w:lang w:val="de-DE"/>
                      </w:rPr>
                      <w:t xml:space="preserve"> AG</w:t>
                    </w:r>
                    <w:r>
                      <w:rPr>
                        <w:rFonts w:ascii="OCR A Extended" w:hAnsi="OCR A Extended"/>
                        <w:lang w:val="de-DE"/>
                      </w:rPr>
                      <w:t xml:space="preserve"> | </w:t>
                    </w:r>
                    <w:proofErr w:type="spellStart"/>
                    <w:r>
                      <w:rPr>
                        <w:rFonts w:ascii="OCR A Extended" w:hAnsi="OCR A Extended"/>
                        <w:lang w:val="de-DE"/>
                      </w:rPr>
                      <w:t>Certificate</w:t>
                    </w:r>
                    <w:proofErr w:type="spellEnd"/>
                  </w:p>
                </w:txbxContent>
              </v:textbox>
            </v:shape>
          </w:pict>
        </mc:Fallback>
      </mc:AlternateContent>
    </w:r>
    <w:r w:rsidR="00B63A43" w:rsidRPr="00472BBC">
      <w:rPr>
        <w:noProof/>
      </w:rPr>
      <w:drawing>
        <wp:anchor distT="0" distB="0" distL="114300" distR="114300" simplePos="0" relativeHeight="251689984" behindDoc="0" locked="0" layoutInCell="1" allowOverlap="1" wp14:anchorId="3B38162D" wp14:editId="4F8B5EEB">
          <wp:simplePos x="0" y="0"/>
          <wp:positionH relativeFrom="column">
            <wp:posOffset>2852743</wp:posOffset>
          </wp:positionH>
          <wp:positionV relativeFrom="paragraph">
            <wp:posOffset>-163195</wp:posOffset>
          </wp:positionV>
          <wp:extent cx="1762760" cy="471805"/>
          <wp:effectExtent l="0" t="0" r="8890" b="4445"/>
          <wp:wrapSquare wrapText="bothSides"/>
          <wp:docPr id="892608684" name="Grafik 892608684">
            <a:extLst xmlns:a="http://schemas.openxmlformats.org/drawingml/2006/main">
              <a:ext uri="{FF2B5EF4-FFF2-40B4-BE49-F238E27FC236}">
                <a16:creationId xmlns:a16="http://schemas.microsoft.com/office/drawing/2014/main" id="{C227CD38-AB5A-F963-CFCE-179D87B905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27967" name="Grafik 299827967">
                    <a:extLst>
                      <a:ext uri="{FF2B5EF4-FFF2-40B4-BE49-F238E27FC236}">
                        <a16:creationId xmlns:a16="http://schemas.microsoft.com/office/drawing/2014/main" id="{C227CD38-AB5A-F963-CFCE-179D87B905FE}"/>
                      </a:ext>
                    </a:extLst>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762760" cy="471805"/>
                  </a:xfrm>
                  <a:prstGeom prst="rect">
                    <a:avLst/>
                  </a:prstGeom>
                  <a:noFill/>
                </pic:spPr>
              </pic:pic>
            </a:graphicData>
          </a:graphic>
          <wp14:sizeRelH relativeFrom="page">
            <wp14:pctWidth>0</wp14:pctWidth>
          </wp14:sizeRelH>
          <wp14:sizeRelV relativeFrom="page">
            <wp14:pctHeight>0</wp14:pctHeight>
          </wp14:sizeRelV>
        </wp:anchor>
      </w:drawing>
    </w:r>
    <w:r w:rsidR="00090E7F" w:rsidRPr="008074E0">
      <w:rPr>
        <w:noProof/>
      </w:rPr>
      <w:drawing>
        <wp:anchor distT="0" distB="0" distL="114300" distR="114300" simplePos="0" relativeHeight="251698176" behindDoc="0" locked="0" layoutInCell="1" allowOverlap="1" wp14:anchorId="2B4D70A9" wp14:editId="54E7BCDD">
          <wp:simplePos x="0" y="0"/>
          <wp:positionH relativeFrom="column">
            <wp:posOffset>4760595</wp:posOffset>
          </wp:positionH>
          <wp:positionV relativeFrom="paragraph">
            <wp:posOffset>-104140</wp:posOffset>
          </wp:positionV>
          <wp:extent cx="403860" cy="403860"/>
          <wp:effectExtent l="0" t="0" r="0" b="0"/>
          <wp:wrapSquare wrapText="bothSides"/>
          <wp:docPr id="892608685" name="Grafik 892608685" descr="Schlechte Sicht Silhouette">
            <a:extLst xmlns:a="http://schemas.openxmlformats.org/drawingml/2006/main">
              <a:ext uri="{FF2B5EF4-FFF2-40B4-BE49-F238E27FC236}">
                <a16:creationId xmlns:a16="http://schemas.microsoft.com/office/drawing/2014/main" id="{645C2015-4EFA-2951-95A6-6AB7503931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Grafik 156" descr="Schlechte Sicht Silhouette">
                    <a:extLst>
                      <a:ext uri="{FF2B5EF4-FFF2-40B4-BE49-F238E27FC236}">
                        <a16:creationId xmlns:a16="http://schemas.microsoft.com/office/drawing/2014/main" id="{645C2015-4EFA-2951-95A6-6AB750393149}"/>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403860" cy="403860"/>
                  </a:xfrm>
                  <a:prstGeom prst="rect">
                    <a:avLst/>
                  </a:prstGeom>
                </pic:spPr>
              </pic:pic>
            </a:graphicData>
          </a:graphic>
          <wp14:sizeRelH relativeFrom="margin">
            <wp14:pctWidth>0</wp14:pctWidth>
          </wp14:sizeRelH>
          <wp14:sizeRelV relativeFrom="margin">
            <wp14:pctHeight>0</wp14:pctHeight>
          </wp14:sizeRelV>
        </wp:anchor>
      </w:drawing>
    </w:r>
    <w:r w:rsidR="00090E7F" w:rsidRPr="00F01F01">
      <w:rPr>
        <w:noProof/>
      </w:rPr>
      <w:drawing>
        <wp:anchor distT="0" distB="0" distL="114300" distR="114300" simplePos="0" relativeHeight="251695104" behindDoc="0" locked="0" layoutInCell="1" allowOverlap="1" wp14:anchorId="59455056" wp14:editId="3676FCDA">
          <wp:simplePos x="0" y="0"/>
          <wp:positionH relativeFrom="column">
            <wp:posOffset>4759338</wp:posOffset>
          </wp:positionH>
          <wp:positionV relativeFrom="paragraph">
            <wp:posOffset>-536078</wp:posOffset>
          </wp:positionV>
          <wp:extent cx="431165" cy="431165"/>
          <wp:effectExtent l="0" t="0" r="0" b="6985"/>
          <wp:wrapSquare wrapText="bothSides"/>
          <wp:docPr id="892608686" name="Grafik 892608686" descr="Fingerabdruck Silhouette">
            <a:extLst xmlns:a="http://schemas.openxmlformats.org/drawingml/2006/main">
              <a:ext uri="{FF2B5EF4-FFF2-40B4-BE49-F238E27FC236}">
                <a16:creationId xmlns:a16="http://schemas.microsoft.com/office/drawing/2014/main" id="{5FA008E4-9F08-3BB8-A227-2D0ABFC46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Grafik 150" descr="Fingerabdruck Silhouette">
                    <a:extLst>
                      <a:ext uri="{FF2B5EF4-FFF2-40B4-BE49-F238E27FC236}">
                        <a16:creationId xmlns:a16="http://schemas.microsoft.com/office/drawing/2014/main" id="{5FA008E4-9F08-3BB8-A227-2D0ABFC46036}"/>
                      </a:ext>
                    </a:extLst>
                  </pic:cNvPr>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31165" cy="431165"/>
                  </a:xfrm>
                  <a:prstGeom prst="rect">
                    <a:avLst/>
                  </a:prstGeom>
                </pic:spPr>
              </pic:pic>
            </a:graphicData>
          </a:graphic>
          <wp14:sizeRelH relativeFrom="margin">
            <wp14:pctWidth>0</wp14:pctWidth>
          </wp14:sizeRelH>
          <wp14:sizeRelV relativeFrom="margin">
            <wp14:pctHeight>0</wp14:pctHeight>
          </wp14:sizeRelV>
        </wp:anchor>
      </w:drawing>
    </w:r>
    <w:r w:rsidR="00090E7F">
      <w:rPr>
        <w:noProof/>
      </w:rPr>
      <mc:AlternateContent>
        <mc:Choice Requires="wps">
          <w:drawing>
            <wp:anchor distT="0" distB="0" distL="114300" distR="114300" simplePos="0" relativeHeight="251691008" behindDoc="0" locked="0" layoutInCell="1" allowOverlap="1" wp14:anchorId="2CB2EDF8" wp14:editId="4AAC6707">
              <wp:simplePos x="0" y="0"/>
              <wp:positionH relativeFrom="column">
                <wp:posOffset>2587558</wp:posOffset>
              </wp:positionH>
              <wp:positionV relativeFrom="paragraph">
                <wp:posOffset>-500380</wp:posOffset>
              </wp:positionV>
              <wp:extent cx="2052918" cy="262943"/>
              <wp:effectExtent l="0" t="0" r="0" b="3810"/>
              <wp:wrapNone/>
              <wp:docPr id="411073258" name="Textfeld 1"/>
              <wp:cNvGraphicFramePr/>
              <a:graphic xmlns:a="http://schemas.openxmlformats.org/drawingml/2006/main">
                <a:graphicData uri="http://schemas.microsoft.com/office/word/2010/wordprocessingShape">
                  <wps:wsp>
                    <wps:cNvSpPr txBox="1"/>
                    <wps:spPr>
                      <a:xfrm>
                        <a:off x="0" y="0"/>
                        <a:ext cx="2052918" cy="262943"/>
                      </a:xfrm>
                      <a:prstGeom prst="rect">
                        <a:avLst/>
                      </a:prstGeom>
                      <a:noFill/>
                      <a:ln w="6350">
                        <a:noFill/>
                      </a:ln>
                    </wps:spPr>
                    <wps:txbx>
                      <w:txbxContent>
                        <w:p w14:paraId="220BCDC2" w14:textId="77777777" w:rsidR="00090E7F" w:rsidRPr="00472BBC" w:rsidRDefault="00090E7F" w:rsidP="00090E7F">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2EDF8" id="_x0000_s1052" type="#_x0000_t202" style="position:absolute;margin-left:203.75pt;margin-top:-39.4pt;width:161.65pt;height:20.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" filled="f" stroked="f" strokeweight=".5pt">
              <v:textbox>
                <w:txbxContent>
                  <w:p w14:paraId="220BCDC2" w14:textId="77777777" w:rsidR="00090E7F" w:rsidRPr="00472BBC" w:rsidRDefault="00090E7F" w:rsidP="00090E7F">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v:textbox>
            </v:shape>
          </w:pict>
        </mc:Fallback>
      </mc:AlternateContent>
    </w:r>
    <w:r w:rsidR="00090E7F">
      <w:rPr>
        <w:noProof/>
      </w:rPr>
      <mc:AlternateContent>
        <mc:Choice Requires="wps">
          <w:drawing>
            <wp:anchor distT="0" distB="0" distL="114300" distR="114300" simplePos="0" relativeHeight="251696128" behindDoc="0" locked="0" layoutInCell="1" allowOverlap="1" wp14:anchorId="1CF48E14" wp14:editId="6CFB5866">
              <wp:simplePos x="0" y="0"/>
              <wp:positionH relativeFrom="column">
                <wp:posOffset>755907</wp:posOffset>
              </wp:positionH>
              <wp:positionV relativeFrom="paragraph">
                <wp:posOffset>84249</wp:posOffset>
              </wp:positionV>
              <wp:extent cx="2191265" cy="262943"/>
              <wp:effectExtent l="0" t="0" r="0" b="3810"/>
              <wp:wrapNone/>
              <wp:docPr id="930508309" name="Textfeld 1"/>
              <wp:cNvGraphicFramePr/>
              <a:graphic xmlns:a="http://schemas.openxmlformats.org/drawingml/2006/main">
                <a:graphicData uri="http://schemas.microsoft.com/office/word/2010/wordprocessingShape">
                  <wps:wsp>
                    <wps:cNvSpPr txBox="1"/>
                    <wps:spPr>
                      <a:xfrm>
                        <a:off x="0" y="0"/>
                        <a:ext cx="2191265" cy="262943"/>
                      </a:xfrm>
                      <a:prstGeom prst="rect">
                        <a:avLst/>
                      </a:prstGeom>
                      <a:noFill/>
                      <a:ln w="6350">
                        <a:noFill/>
                      </a:ln>
                    </wps:spPr>
                    <wps:txbx>
                      <w:txbxContent>
                        <w:p w14:paraId="1138FF52" w14:textId="77777777" w:rsidR="00090E7F" w:rsidRPr="00472BBC" w:rsidRDefault="00090E7F" w:rsidP="00090E7F">
                          <w:pPr>
                            <w:rPr>
                              <w:rFonts w:ascii="OCR A Extended" w:hAnsi="OCR A Extended"/>
                              <w:lang w:val="de-DE"/>
                            </w:rPr>
                          </w:pPr>
                          <w:r>
                            <w:rPr>
                              <w:rFonts w:ascii="OCR A Extended" w:hAnsi="OCR A Extended"/>
                              <w:lang w:val="de-DE"/>
                            </w:rPr>
                            <w:t>AUTHORISED ACCESS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48E14" id="_x0000_s1053" type="#_x0000_t202" style="position:absolute;margin-left:59.5pt;margin-top:6.65pt;width:172.55pt;height:20.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" filled="f" stroked="f" strokeweight=".5pt">
              <v:textbox>
                <w:txbxContent>
                  <w:p w14:paraId="1138FF52" w14:textId="77777777" w:rsidR="00090E7F" w:rsidRPr="00472BBC" w:rsidRDefault="00090E7F" w:rsidP="00090E7F">
                    <w:pPr>
                      <w:rPr>
                        <w:rFonts w:ascii="OCR A Extended" w:hAnsi="OCR A Extended"/>
                        <w:lang w:val="de-DE"/>
                      </w:rPr>
                    </w:pPr>
                    <w:r>
                      <w:rPr>
                        <w:rFonts w:ascii="OCR A Extended" w:hAnsi="OCR A Extended"/>
                        <w:lang w:val="de-DE"/>
                      </w:rPr>
                      <w:t>AUTHORISED ACCESS ONLY</w:t>
                    </w:r>
                  </w:p>
                </w:txbxContent>
              </v:textbox>
            </v:shape>
          </w:pict>
        </mc:Fallback>
      </mc:AlternateContent>
    </w:r>
    <w:r w:rsidR="00090E7F">
      <w:rPr>
        <w:noProof/>
      </w:rPr>
      <mc:AlternateContent>
        <mc:Choice Requires="wps">
          <w:drawing>
            <wp:anchor distT="0" distB="0" distL="114300" distR="114300" simplePos="0" relativeHeight="251692032" behindDoc="0" locked="0" layoutInCell="1" allowOverlap="1" wp14:anchorId="017B37AC" wp14:editId="6F136346">
              <wp:simplePos x="0" y="0"/>
              <wp:positionH relativeFrom="column">
                <wp:posOffset>758190</wp:posOffset>
              </wp:positionH>
              <wp:positionV relativeFrom="paragraph">
                <wp:posOffset>-177296</wp:posOffset>
              </wp:positionV>
              <wp:extent cx="1577789" cy="262943"/>
              <wp:effectExtent l="0" t="0" r="0" b="3810"/>
              <wp:wrapNone/>
              <wp:docPr id="549790659" name="Textfeld 1"/>
              <wp:cNvGraphicFramePr/>
              <a:graphic xmlns:a="http://schemas.openxmlformats.org/drawingml/2006/main">
                <a:graphicData uri="http://schemas.microsoft.com/office/word/2010/wordprocessingShape">
                  <wps:wsp>
                    <wps:cNvSpPr txBox="1"/>
                    <wps:spPr>
                      <a:xfrm>
                        <a:off x="0" y="0"/>
                        <a:ext cx="1577789" cy="262943"/>
                      </a:xfrm>
                      <a:prstGeom prst="rect">
                        <a:avLst/>
                      </a:prstGeom>
                      <a:noFill/>
                      <a:ln w="6350">
                        <a:noFill/>
                      </a:ln>
                    </wps:spPr>
                    <wps:txbx>
                      <w:txbxContent>
                        <w:p w14:paraId="024F12CE" w14:textId="77777777" w:rsidR="00090E7F" w:rsidRPr="00472BBC" w:rsidRDefault="00090E7F" w:rsidP="00090E7F">
                          <w:pPr>
                            <w:rPr>
                              <w:rFonts w:ascii="OCR A Extended" w:hAnsi="OCR A Extended"/>
                              <w:lang w:val="de-DE"/>
                            </w:rPr>
                          </w:pPr>
                          <w:r>
                            <w:rPr>
                              <w:rFonts w:ascii="OCR A Extended" w:hAnsi="OCR A Extended"/>
                              <w:lang w:val="de-DE"/>
                            </w:rPr>
                            <w:t>HANDLE WITH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B37AC" id="_x0000_s1054" type="#_x0000_t202" style="position:absolute;margin-left:59.7pt;margin-top:-13.95pt;width:124.25pt;height:20.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" filled="f" stroked="f" strokeweight=".5pt">
              <v:textbox>
                <w:txbxContent>
                  <w:p w14:paraId="024F12CE" w14:textId="77777777" w:rsidR="00090E7F" w:rsidRPr="00472BBC" w:rsidRDefault="00090E7F" w:rsidP="00090E7F">
                    <w:pPr>
                      <w:rPr>
                        <w:rFonts w:ascii="OCR A Extended" w:hAnsi="OCR A Extended"/>
                        <w:lang w:val="de-DE"/>
                      </w:rPr>
                    </w:pPr>
                    <w:r>
                      <w:rPr>
                        <w:rFonts w:ascii="OCR A Extended" w:hAnsi="OCR A Extended"/>
                        <w:lang w:val="de-DE"/>
                      </w:rPr>
                      <w:t>HANDLE WITH CARE</w:t>
                    </w:r>
                  </w:p>
                </w:txbxContent>
              </v:textbox>
            </v:shape>
          </w:pict>
        </mc:Fallback>
      </mc:AlternateContent>
    </w:r>
    <w:r w:rsidR="00090E7F">
      <w:rPr>
        <w:noProof/>
      </w:rPr>
      <mc:AlternateContent>
        <mc:Choice Requires="wps">
          <w:drawing>
            <wp:anchor distT="0" distB="0" distL="114300" distR="114300" simplePos="0" relativeHeight="251694080" behindDoc="0" locked="0" layoutInCell="1" allowOverlap="1" wp14:anchorId="55D4718F" wp14:editId="52156D5D">
              <wp:simplePos x="0" y="0"/>
              <wp:positionH relativeFrom="column">
                <wp:posOffset>72876</wp:posOffset>
              </wp:positionH>
              <wp:positionV relativeFrom="paragraph">
                <wp:posOffset>-98500</wp:posOffset>
              </wp:positionV>
              <wp:extent cx="327211" cy="537883"/>
              <wp:effectExtent l="0" t="0" r="0" b="0"/>
              <wp:wrapNone/>
              <wp:docPr id="1775578371" name="Textfeld 1"/>
              <wp:cNvGraphicFramePr/>
              <a:graphic xmlns:a="http://schemas.openxmlformats.org/drawingml/2006/main">
                <a:graphicData uri="http://schemas.microsoft.com/office/word/2010/wordprocessingShape">
                  <wps:wsp>
                    <wps:cNvSpPr txBox="1"/>
                    <wps:spPr>
                      <a:xfrm>
                        <a:off x="0" y="0"/>
                        <a:ext cx="327211" cy="537883"/>
                      </a:xfrm>
                      <a:prstGeom prst="rect">
                        <a:avLst/>
                      </a:prstGeom>
                      <a:noFill/>
                      <a:ln w="6350">
                        <a:noFill/>
                      </a:ln>
                    </wps:spPr>
                    <wps:txbx>
                      <w:txbxContent>
                        <w:p w14:paraId="0DD8B32F" w14:textId="77777777" w:rsidR="00090E7F" w:rsidRPr="00472BBC" w:rsidRDefault="00090E7F" w:rsidP="00090E7F">
                          <w:pPr>
                            <w:rPr>
                              <w:rFonts w:ascii="OCR A Extended" w:hAnsi="OCR A Extended"/>
                              <w:sz w:val="60"/>
                              <w:szCs w:val="60"/>
                              <w:lang w:val="de-DE"/>
                            </w:rPr>
                          </w:pPr>
                          <w:r w:rsidRPr="00472BBC">
                            <w:rPr>
                              <w:rFonts w:ascii="OCR A Extended" w:hAnsi="OCR A Extended"/>
                              <w:sz w:val="60"/>
                              <w:szCs w:val="60"/>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4718F" id="_x0000_s1055" type="#_x0000_t202" style="position:absolute;margin-left:5.75pt;margin-top:-7.75pt;width:25.75pt;height:42.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" filled="f" stroked="f" strokeweight=".5pt">
              <v:textbox>
                <w:txbxContent>
                  <w:p w14:paraId="0DD8B32F" w14:textId="77777777" w:rsidR="00090E7F" w:rsidRPr="00472BBC" w:rsidRDefault="00090E7F" w:rsidP="00090E7F">
                    <w:pPr>
                      <w:rPr>
                        <w:rFonts w:ascii="OCR A Extended" w:hAnsi="OCR A Extended"/>
                        <w:sz w:val="60"/>
                        <w:szCs w:val="60"/>
                        <w:lang w:val="de-DE"/>
                      </w:rPr>
                    </w:pPr>
                    <w:r w:rsidRPr="00472BBC">
                      <w:rPr>
                        <w:rFonts w:ascii="OCR A Extended" w:hAnsi="OCR A Extended"/>
                        <w:sz w:val="60"/>
                        <w:szCs w:val="60"/>
                        <w:lang w:val="de-DE"/>
                      </w:rPr>
                      <w:t>!</w:t>
                    </w:r>
                  </w:p>
                </w:txbxContent>
              </v:textbox>
            </v:shape>
          </w:pict>
        </mc:Fallback>
      </mc:AlternateContent>
    </w:r>
    <w:r w:rsidR="00090E7F" w:rsidRPr="00472BBC">
      <w:rPr>
        <w:noProof/>
      </w:rPr>
      <mc:AlternateContent>
        <mc:Choice Requires="wpg">
          <w:drawing>
            <wp:anchor distT="0" distB="0" distL="114300" distR="114300" simplePos="0" relativeHeight="251693056" behindDoc="0" locked="0" layoutInCell="1" allowOverlap="1" wp14:anchorId="1B1170A3" wp14:editId="00D4DF35">
              <wp:simplePos x="0" y="0"/>
              <wp:positionH relativeFrom="column">
                <wp:posOffset>-53975</wp:posOffset>
              </wp:positionH>
              <wp:positionV relativeFrom="paragraph">
                <wp:posOffset>-178435</wp:posOffset>
              </wp:positionV>
              <wp:extent cx="672465" cy="563245"/>
              <wp:effectExtent l="19050" t="19050" r="32385" b="27305"/>
              <wp:wrapSquare wrapText="bothSides"/>
              <wp:docPr id="1166405084" name="Gruppieren 172"/>
              <wp:cNvGraphicFramePr/>
              <a:graphic xmlns:a="http://schemas.openxmlformats.org/drawingml/2006/main">
                <a:graphicData uri="http://schemas.microsoft.com/office/word/2010/wordprocessingGroup">
                  <wpg:wgp>
                    <wpg:cNvGrpSpPr/>
                    <wpg:grpSpPr>
                      <a:xfrm>
                        <a:off x="0" y="0"/>
                        <a:ext cx="672465" cy="563245"/>
                        <a:chOff x="0" y="0"/>
                        <a:chExt cx="1478648" cy="1185942"/>
                      </a:xfrm>
                    </wpg:grpSpPr>
                    <wps:wsp>
                      <wps:cNvPr id="250223277" name="Gleichschenkliges Dreieck 250223277"/>
                      <wps:cNvSpPr/>
                      <wps:spPr>
                        <a:xfrm>
                          <a:off x="4390" y="2004"/>
                          <a:ext cx="1474135" cy="1181934"/>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30021677" name="Gerader Verbinder 1530021677"/>
                      <wps:cNvCnPr>
                        <a:cxnSpLocks/>
                      </wps:cNvCnPr>
                      <wps:spPr>
                        <a:xfrm flipH="1">
                          <a:off x="4390" y="103289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95324175" name="Gerader Verbinder 1895324175"/>
                      <wps:cNvCnPr>
                        <a:cxnSpLocks/>
                      </wps:cNvCnPr>
                      <wps:spPr>
                        <a:xfrm>
                          <a:off x="1379444" y="1035448"/>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3325792" name="Gerader Verbinder 213325792"/>
                      <wps:cNvCnPr>
                        <a:cxnSpLocks/>
                      </wps:cNvCnPr>
                      <wps:spPr>
                        <a:xfrm flipH="1">
                          <a:off x="646643"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6319504" name="Gerader Verbinder 1196319504"/>
                      <wps:cNvCnPr>
                        <a:cxnSpLocks/>
                      </wps:cNvCnPr>
                      <wps:spPr>
                        <a:xfrm>
                          <a:off x="736627"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34842174" name="Gerader Verbinder 1934842174"/>
                      <wps:cNvCnPr>
                        <a:cxnSpLocks/>
                      </wps:cNvCnPr>
                      <wps:spPr>
                        <a:xfrm rot="16200000">
                          <a:off x="99204" y="10791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6446211" name="Gerader Verbinder 966446211"/>
                      <wps:cNvCnPr>
                        <a:cxnSpLocks/>
                      </wps:cNvCnPr>
                      <wps:spPr>
                        <a:xfrm rot="16200000">
                          <a:off x="1379444" y="1081649"/>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5502B8F" id="Gruppieren 172" o:spid="_x0000_s1026" style="position:absolute;margin-left:-4.25pt;margin-top:-14.05pt;width:52.95pt;height:44.35pt;z-index:251693056;mso-width-relative:margin;mso-height-relative:margin" coordsize="14786,1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250223277" o:spid="_x0000_s1027" type="#_x0000_t5" style="position:absolute;left:43;top:20;width:14742;height:11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" filled="f" strokecolor="black [3213]" strokeweight="1pt"/>
              <v:line id="Gerader Verbinder 1530021677" o:spid="_x0000_s1028" style="position:absolute;flip:x;visibility:visible;mso-wrap-style:square" from="43,10328" to="992,1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" strokecolor="black [3213]" strokeweight="3pt">
                <v:stroke joinstyle="miter"/>
                <o:lock v:ext="edit" shapetype="f"/>
              </v:line>
              <v:line id="Gerader Verbinder 1895324175" o:spid="_x0000_s1029" style="position:absolute;visibility:visible;mso-wrap-style:square" from="13794,10354" to="14742,11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" strokecolor="black [3213]" strokeweight="3pt">
                <v:stroke joinstyle="miter"/>
                <o:lock v:ext="edit" shapetype="f"/>
              </v:line>
              <v:line id="Gerader Verbinder 213325792" o:spid="_x0000_s1030" style="position:absolute;flip:x;visibility:visible;mso-wrap-style:square" from="6466,0" to="74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" strokecolor="black [3213]" strokeweight="3pt">
                <v:stroke joinstyle="miter"/>
                <o:lock v:ext="edit" shapetype="f"/>
              </v:line>
              <v:line id="Gerader Verbinder 1196319504" o:spid="_x0000_s1031" style="position:absolute;visibility:visible;mso-wrap-style:square" from="7366,0" to="83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" strokecolor="black [3213]" strokeweight="3pt">
                <v:stroke joinstyle="miter"/>
                <o:lock v:ext="edit" shapetype="f"/>
              </v:line>
              <v:line id="Gerader Verbinder 1934842174" o:spid="_x0000_s1032" style="position:absolute;rotation:-90;visibility:visible;mso-wrap-style:square" from="992,10791" to="992,1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" strokecolor="black [3213]" strokeweight="3pt">
                <v:stroke joinstyle="miter"/>
                <o:lock v:ext="edit" shapetype="f"/>
              </v:line>
              <v:line id="Gerader Verbinder 966446211" o:spid="_x0000_s1033" style="position:absolute;rotation:-90;visibility:visible;mso-wrap-style:square" from="13794,10816" to="13794,1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" strokecolor="black [3213]" strokeweight="3pt">
                <v:stroke joinstyle="miter"/>
                <o:lock v:ext="edit" shapetype="f"/>
              </v:line>
              <w10:wrap type="square"/>
            </v:group>
          </w:pict>
        </mc:Fallback>
      </mc:AlternateContent>
    </w:r>
    <w:r w:rsidR="00090E7F" w:rsidRPr="00472BBC">
      <w:rPr>
        <w:noProof/>
      </w:rPr>
      <mc:AlternateContent>
        <mc:Choice Requires="wpg">
          <w:drawing>
            <wp:anchor distT="0" distB="0" distL="114300" distR="114300" simplePos="0" relativeHeight="251687936" behindDoc="0" locked="0" layoutInCell="1" allowOverlap="1" wp14:anchorId="33B18553" wp14:editId="3C54A2A2">
              <wp:simplePos x="0" y="0"/>
              <wp:positionH relativeFrom="column">
                <wp:posOffset>-643180</wp:posOffset>
              </wp:positionH>
              <wp:positionV relativeFrom="paragraph">
                <wp:posOffset>-581473</wp:posOffset>
              </wp:positionV>
              <wp:extent cx="7162800" cy="1064885"/>
              <wp:effectExtent l="19050" t="19050" r="38100" b="40640"/>
              <wp:wrapNone/>
              <wp:docPr id="1822816086" name="Gruppieren 65"/>
              <wp:cNvGraphicFramePr/>
              <a:graphic xmlns:a="http://schemas.openxmlformats.org/drawingml/2006/main">
                <a:graphicData uri="http://schemas.microsoft.com/office/word/2010/wordprocessingGroup">
                  <wpg:wgp>
                    <wpg:cNvGrpSpPr/>
                    <wpg:grpSpPr>
                      <a:xfrm>
                        <a:off x="0" y="0"/>
                        <a:ext cx="7162800" cy="1064885"/>
                        <a:chOff x="0" y="0"/>
                        <a:chExt cx="5341529" cy="1250825"/>
                      </a:xfrm>
                    </wpg:grpSpPr>
                    <wpg:grpSp>
                      <wpg:cNvPr id="598280430" name="Gruppieren 598280430"/>
                      <wpg:cNvGrpSpPr/>
                      <wpg:grpSpPr>
                        <a:xfrm>
                          <a:off x="0" y="1"/>
                          <a:ext cx="5341527" cy="1250824"/>
                          <a:chOff x="0" y="1"/>
                          <a:chExt cx="5341527" cy="1250824"/>
                        </a:xfrm>
                      </wpg:grpSpPr>
                      <wps:wsp>
                        <wps:cNvPr id="374182923" name="Rechteck: eine Ecke abgeschnitten 44"/>
                        <wps:cNvSpPr/>
                        <wps:spPr>
                          <a:xfrm flipH="1">
                            <a:off x="0" y="1"/>
                            <a:ext cx="5341527" cy="1250824"/>
                          </a:xfrm>
                          <a:prstGeom prst="snip2DiagRect">
                            <a:avLst>
                              <a:gd name="adj1" fmla="val 0"/>
                              <a:gd name="adj2" fmla="val 29695"/>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682301114" name="Gruppieren 1682301114"/>
                        <wpg:cNvGrpSpPr/>
                        <wpg:grpSpPr>
                          <a:xfrm>
                            <a:off x="8627" y="1383"/>
                            <a:ext cx="2487485" cy="369553"/>
                            <a:chOff x="8627" y="1383"/>
                            <a:chExt cx="1267034" cy="369553"/>
                          </a:xfrm>
                        </wpg:grpSpPr>
                        <wps:wsp>
                          <wps:cNvPr id="1820474619" name="Gerader Verbinder 1820474619"/>
                          <wps:cNvCnPr>
                            <a:cxnSpLocks/>
                          </wps:cNvCnPr>
                          <wps:spPr>
                            <a:xfrm flipH="1">
                              <a:off x="8627" y="370936"/>
                              <a:ext cx="107398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9762102" name="Gerader Verbinder 1879762102"/>
                          <wps:cNvCnPr>
                            <a:cxnSpLocks/>
                          </wps:cNvCnPr>
                          <wps:spPr>
                            <a:xfrm flipV="1">
                              <a:off x="1082616" y="1383"/>
                              <a:ext cx="193045" cy="36933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857036190" name="Gerader Verbinder 1857036190"/>
                      <wps:cNvCnPr>
                        <a:cxnSpLocks/>
                      </wps:cNvCnPr>
                      <wps:spPr>
                        <a:xfrm flipV="1">
                          <a:off x="5110052" y="877133"/>
                          <a:ext cx="231477" cy="37295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0128193" name="Gerader Verbinder 230128193"/>
                      <wps:cNvCnPr>
                        <a:cxnSpLocks/>
                      </wps:cNvCnPr>
                      <wps:spPr>
                        <a:xfrm rot="16200000">
                          <a:off x="5010906" y="1151621"/>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9604535" name="Gerader Verbinder 999604535"/>
                      <wps:cNvCnPr>
                        <a:cxnSpLocks/>
                      </wps:cNvCnPr>
                      <wps:spPr>
                        <a:xfrm rot="16200000" flipH="1">
                          <a:off x="5249512" y="785634"/>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23867411" name="Gerader Verbinder 1523867411"/>
                      <wps:cNvCnPr>
                        <a:cxnSpLocks/>
                      </wps:cNvCnPr>
                      <wps:spPr>
                        <a:xfrm rot="16200000" flipH="1">
                          <a:off x="5249512" y="9345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6014720" name="Gerader Verbinder 826014720"/>
                      <wps:cNvCnPr>
                        <a:cxnSpLocks/>
                      </wps:cNvCnPr>
                      <wps:spPr>
                        <a:xfrm rot="16200000">
                          <a:off x="5242323" y="-99204"/>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1089646" name="Gerader Verbinder 481089646"/>
                      <wps:cNvCnPr>
                        <a:cxnSpLocks/>
                      </wps:cNvCnPr>
                      <wps:spPr>
                        <a:xfrm rot="16200000">
                          <a:off x="107831" y="11516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92341416" name="Gerader Verbinder 1092341416"/>
                      <wps:cNvCnPr>
                        <a:cxnSpLocks/>
                      </wps:cNvCnPr>
                      <wps:spPr>
                        <a:xfrm rot="16200000" flipH="1">
                          <a:off x="-92015" y="1158809"/>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CB2DB52" id="Gruppieren 65" o:spid="_x0000_s1026" style="position:absolute;margin-left:-50.65pt;margin-top:-45.8pt;width:564pt;height:83.85pt;z-index:251687936;mso-width-relative:margin;mso-height-relative:margin" coordsize="53415,1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">
              <v:group id="Gruppieren 598280430" o:spid="_x0000_s1027" style="position:absolute;width:53415;height:12508" coordorigin="" coordsize="53415,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">
                <v:shape id="Rechteck: eine Ecke abgeschnitten 44" o:spid="_x0000_s1028" style="position:absolute;width:53415;height:12508;flip:x;visibility:visible;mso-wrap-style:square;v-text-anchor:middle" coordsize="5341527,125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" path="m,l4970095,r371432,371432l5341527,1250824r,l371432,1250824,,879392,,xe" filled="f" strokecolor="black [3213]" strokeweight=".5pt">
                  <v:stroke joinstyle="miter"/>
                  <v:path arrowok="t" o:connecttype="custom" o:connectlocs="0,0;4970095,0;5341527,371432;5341527,1250824;5341527,1250824;371432,1250824;0,879392;0,0" o:connectangles="0,0,0,0,0,0,0,0"/>
                </v:shape>
                <v:group id="Gruppieren 1682301114" o:spid="_x0000_s1029" style="position:absolute;left:86;top:13;width:24875;height:3696" coordorigin="86,13" coordsize="12670,3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">
                  <v:line id="Gerader Verbinder 1820474619" o:spid="_x0000_s1030" style="position:absolute;flip:x;visibility:visible;mso-wrap-style:square" from="86,3709" to="10826,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" strokecolor="black [3213]" strokeweight="3pt">
                    <v:stroke joinstyle="miter"/>
                    <o:lock v:ext="edit" shapetype="f"/>
                  </v:line>
                  <v:line id="Gerader Verbinder 1879762102" o:spid="_x0000_s1031" style="position:absolute;flip:y;visibility:visible;mso-wrap-style:square" from="10826,13" to="12756,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" strokecolor="black [3213]" strokeweight="3pt">
                    <v:stroke joinstyle="miter"/>
                    <o:lock v:ext="edit" shapetype="f"/>
                  </v:line>
                </v:group>
              </v:group>
              <v:line id="Gerader Verbinder 1857036190" o:spid="_x0000_s1032" style="position:absolute;flip:y;visibility:visible;mso-wrap-style:square" from="51100,8771" to="53415,12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" strokecolor="black [3213]" strokeweight="3pt">
                <v:stroke joinstyle="miter"/>
                <o:lock v:ext="edit" shapetype="f"/>
              </v:line>
              <v:line id="Gerader Verbinder 230128193" o:spid="_x0000_s1033" style="position:absolute;rotation:-90;visibility:visible;mso-wrap-style:square" from="50109,11516" to="50109,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" strokecolor="black [3213]" strokeweight="3pt">
                <v:stroke joinstyle="miter"/>
                <o:lock v:ext="edit" shapetype="f"/>
              </v:line>
              <v:line id="Gerader Verbinder 999604535" o:spid="_x0000_s1034" style="position:absolute;rotation:90;flip:x;visibility:visible;mso-wrap-style:square" from="52495,7856" to="54335,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" strokecolor="black [3213]" strokeweight="3pt">
                <v:stroke joinstyle="miter"/>
                <o:lock v:ext="edit" shapetype="f"/>
              </v:line>
              <v:line id="Gerader Verbinder 1523867411" o:spid="_x0000_s1035" style="position:absolute;rotation:90;flip:x;visibility:visible;mso-wrap-style:square" from="52495,934" to="543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" strokecolor="black [3213]" strokeweight="3pt">
                <v:stroke joinstyle="miter"/>
                <o:lock v:ext="edit" shapetype="f"/>
              </v:line>
              <v:line id="Gerader Verbinder 826014720" o:spid="_x0000_s1036" style="position:absolute;rotation:-90;visibility:visible;mso-wrap-style:square" from="52423,-992" to="5242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" strokecolor="black [3213]" strokeweight="3pt">
                <v:stroke joinstyle="miter"/>
                <o:lock v:ext="edit" shapetype="f"/>
              </v:line>
              <v:line id="Gerader Verbinder 481089646" o:spid="_x0000_s1037" style="position:absolute;rotation:-90;visibility:visible;mso-wrap-style:square" from="1078,11516" to="1078,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" strokecolor="black [3213]" strokeweight="3pt">
                <v:stroke joinstyle="miter"/>
                <o:lock v:ext="edit" shapetype="f"/>
              </v:line>
              <v:line id="Gerader Verbinder 1092341416" o:spid="_x0000_s1038" style="position:absolute;rotation:90;flip:x;visibility:visible;mso-wrap-style:square" from="-921,11588" to="920,1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" strokecolor="black [3213]" strokeweight="3pt">
                <v:stroke joinstyle="miter"/>
                <o:lock v:ext="edit" shapetype="f"/>
              </v:line>
            </v:group>
          </w:pict>
        </mc:Fallback>
      </mc:AlternateContent>
    </w:r>
  </w:p>
  <w:p w14:paraId="53289704" w14:textId="77777777" w:rsidR="00090E7F" w:rsidRDefault="00090E7F">
    <w:pPr>
      <w:pStyle w:val="Kopf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C92C7" w14:textId="29832374" w:rsidR="003E78B1" w:rsidRDefault="00192B26" w:rsidP="003E78B1">
    <w:pPr>
      <w:pStyle w:val="Kopfzeile"/>
    </w:pPr>
    <w:r>
      <w:rPr>
        <w:noProof/>
      </w:rPr>
      <w:drawing>
        <wp:anchor distT="0" distB="0" distL="114300" distR="114300" simplePos="0" relativeHeight="251718656" behindDoc="0" locked="0" layoutInCell="1" allowOverlap="1" wp14:anchorId="4ED5133D" wp14:editId="2A5433F9">
          <wp:simplePos x="0" y="0"/>
          <wp:positionH relativeFrom="column">
            <wp:posOffset>8108950</wp:posOffset>
          </wp:positionH>
          <wp:positionV relativeFrom="paragraph">
            <wp:posOffset>-166370</wp:posOffset>
          </wp:positionV>
          <wp:extent cx="607695" cy="615950"/>
          <wp:effectExtent l="0" t="0" r="1905" b="0"/>
          <wp:wrapSquare wrapText="bothSides"/>
          <wp:docPr id="112243301" name="Grafik 112243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3301" name="Grafik 11224330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07695" cy="615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02F7">
      <w:rPr>
        <w:noProof/>
      </w:rPr>
      <mc:AlternateContent>
        <mc:Choice Requires="wps">
          <w:drawing>
            <wp:anchor distT="0" distB="0" distL="114300" distR="114300" simplePos="0" relativeHeight="251720704" behindDoc="0" locked="0" layoutInCell="1" allowOverlap="1" wp14:anchorId="169DD3BD" wp14:editId="7757A6A1">
              <wp:simplePos x="0" y="0"/>
              <wp:positionH relativeFrom="column">
                <wp:posOffset>4362069</wp:posOffset>
              </wp:positionH>
              <wp:positionV relativeFrom="paragraph">
                <wp:posOffset>113488</wp:posOffset>
              </wp:positionV>
              <wp:extent cx="1411834" cy="292608"/>
              <wp:effectExtent l="0" t="0" r="0" b="0"/>
              <wp:wrapNone/>
              <wp:docPr id="840959520" name="Textfeld 1"/>
              <wp:cNvGraphicFramePr/>
              <a:graphic xmlns:a="http://schemas.openxmlformats.org/drawingml/2006/main">
                <a:graphicData uri="http://schemas.microsoft.com/office/word/2010/wordprocessingShape">
                  <wps:wsp>
                    <wps:cNvSpPr txBox="1"/>
                    <wps:spPr>
                      <a:xfrm>
                        <a:off x="0" y="0"/>
                        <a:ext cx="1411834" cy="292608"/>
                      </a:xfrm>
                      <a:prstGeom prst="rect">
                        <a:avLst/>
                      </a:prstGeom>
                      <a:noFill/>
                      <a:ln w="6350">
                        <a:noFill/>
                      </a:ln>
                    </wps:spPr>
                    <wps:txbx>
                      <w:txbxContent>
                        <w:p w14:paraId="681E436E" w14:textId="70891EE6" w:rsidR="003E78B1" w:rsidRPr="00472BBC" w:rsidRDefault="003E78B1" w:rsidP="003E78B1">
                          <w:pPr>
                            <w:rPr>
                              <w:rFonts w:ascii="OCR A Extended" w:hAnsi="OCR A Extended"/>
                              <w:lang w:val="de-DE"/>
                            </w:rPr>
                          </w:pPr>
                          <w:r>
                            <w:rPr>
                              <w:rFonts w:ascii="OCR A Extended" w:hAnsi="OCR A Extended"/>
                              <w:lang w:val="de-DE"/>
                            </w:rPr>
                            <w:t>Page</w:t>
                          </w:r>
                          <w:r w:rsidR="006702F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9DD3BD" id="_x0000_t202" coordsize="21600,21600" o:spt="202" path="m,l,21600r21600,l21600,xe">
              <v:stroke joinstyle="miter"/>
              <v:path gradientshapeok="t" o:connecttype="rect"/>
            </v:shapetype>
            <v:shape id="_x0000_s1056" type="#_x0000_t202" style="position:absolute;margin-left:343.45pt;margin-top:8.95pt;width:111.15pt;height:23.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" filled="f" stroked="f" strokeweight=".5pt">
              <v:textbox>
                <w:txbxContent>
                  <w:p w14:paraId="681E436E" w14:textId="70891EE6" w:rsidR="003E78B1" w:rsidRPr="00472BBC" w:rsidRDefault="003E78B1" w:rsidP="003E78B1">
                    <w:pPr>
                      <w:rPr>
                        <w:rFonts w:ascii="OCR A Extended" w:hAnsi="OCR A Extended"/>
                        <w:lang w:val="de-DE"/>
                      </w:rPr>
                    </w:pPr>
                    <w:r>
                      <w:rPr>
                        <w:rFonts w:ascii="OCR A Extended" w:hAnsi="OCR A Extended"/>
                        <w:lang w:val="de-DE"/>
                      </w:rPr>
                      <w:t>Page</w:t>
                    </w:r>
                    <w:r w:rsidR="006702F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v:textbox>
            </v:shape>
          </w:pict>
        </mc:Fallback>
      </mc:AlternateContent>
    </w:r>
    <w:r w:rsidR="003E78B1" w:rsidRPr="00472BBC">
      <w:rPr>
        <w:noProof/>
      </w:rPr>
      <w:drawing>
        <wp:anchor distT="0" distB="0" distL="114300" distR="114300" simplePos="0" relativeHeight="251711488" behindDoc="0" locked="0" layoutInCell="1" allowOverlap="1" wp14:anchorId="2C77C678" wp14:editId="5648550D">
          <wp:simplePos x="0" y="0"/>
          <wp:positionH relativeFrom="margin">
            <wp:posOffset>6136856</wp:posOffset>
          </wp:positionH>
          <wp:positionV relativeFrom="paragraph">
            <wp:posOffset>-129784</wp:posOffset>
          </wp:positionV>
          <wp:extent cx="1638935" cy="471805"/>
          <wp:effectExtent l="0" t="0" r="0" b="4445"/>
          <wp:wrapSquare wrapText="bothSides"/>
          <wp:docPr id="112243300" name="Grafik 112243300" descr="Ein Bild, das Muster, Schwarz, Schwarzweiß, weiß enthält.&#10;&#10;Automatisch generierte Beschreibung">
            <a:extLst xmlns:a="http://schemas.openxmlformats.org/drawingml/2006/main">
              <a:ext uri="{FF2B5EF4-FFF2-40B4-BE49-F238E27FC236}">
                <a16:creationId xmlns:a16="http://schemas.microsoft.com/office/drawing/2014/main" id="{C227CD38-AB5A-F963-CFCE-179D87B905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65465" name="Grafik 1319265465" descr="Ein Bild, das Muster, Schwarz, Schwarzweiß, weiß enthält.&#10;&#10;Automatisch generierte Beschreibung">
                    <a:extLst>
                      <a:ext uri="{FF2B5EF4-FFF2-40B4-BE49-F238E27FC236}">
                        <a16:creationId xmlns:a16="http://schemas.microsoft.com/office/drawing/2014/main" id="{C227CD38-AB5A-F963-CFCE-179D87B905FE}"/>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38935" cy="471805"/>
                  </a:xfrm>
                  <a:prstGeom prst="rect">
                    <a:avLst/>
                  </a:prstGeom>
                  <a:noFill/>
                </pic:spPr>
              </pic:pic>
            </a:graphicData>
          </a:graphic>
          <wp14:sizeRelH relativeFrom="page">
            <wp14:pctWidth>0</wp14:pctWidth>
          </wp14:sizeRelH>
          <wp14:sizeRelV relativeFrom="page">
            <wp14:pctHeight>0</wp14:pctHeight>
          </wp14:sizeRelV>
        </wp:anchor>
      </w:drawing>
    </w:r>
    <w:r w:rsidR="003E78B1">
      <w:rPr>
        <w:noProof/>
      </w:rPr>
      <mc:AlternateContent>
        <mc:Choice Requires="wps">
          <w:drawing>
            <wp:anchor distT="0" distB="0" distL="114300" distR="114300" simplePos="0" relativeHeight="251712512" behindDoc="0" locked="0" layoutInCell="1" allowOverlap="1" wp14:anchorId="428F14E6" wp14:editId="26F3E39F">
              <wp:simplePos x="0" y="0"/>
              <wp:positionH relativeFrom="column">
                <wp:posOffset>3984145</wp:posOffset>
              </wp:positionH>
              <wp:positionV relativeFrom="paragraph">
                <wp:posOffset>-200607</wp:posOffset>
              </wp:positionV>
              <wp:extent cx="2052918" cy="262943"/>
              <wp:effectExtent l="0" t="0" r="0" b="3810"/>
              <wp:wrapNone/>
              <wp:docPr id="185812676" name="Textfeld 1"/>
              <wp:cNvGraphicFramePr/>
              <a:graphic xmlns:a="http://schemas.openxmlformats.org/drawingml/2006/main">
                <a:graphicData uri="http://schemas.microsoft.com/office/word/2010/wordprocessingShape">
                  <wps:wsp>
                    <wps:cNvSpPr txBox="1"/>
                    <wps:spPr>
                      <a:xfrm>
                        <a:off x="0" y="0"/>
                        <a:ext cx="2052918" cy="262943"/>
                      </a:xfrm>
                      <a:prstGeom prst="rect">
                        <a:avLst/>
                      </a:prstGeom>
                      <a:noFill/>
                      <a:ln w="6350">
                        <a:noFill/>
                      </a:ln>
                    </wps:spPr>
                    <wps:txbx>
                      <w:txbxContent>
                        <w:p w14:paraId="6C0DC766" w14:textId="77777777" w:rsidR="003E78B1" w:rsidRPr="00472BBC" w:rsidRDefault="003E78B1" w:rsidP="003E78B1">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F14E6" id="_x0000_s1057" type="#_x0000_t202" style="position:absolute;margin-left:313.7pt;margin-top:-15.8pt;width:161.65pt;height:20.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" filled="f" stroked="f" strokeweight=".5pt">
              <v:textbox>
                <w:txbxContent>
                  <w:p w14:paraId="6C0DC766" w14:textId="77777777" w:rsidR="003E78B1" w:rsidRPr="00472BBC" w:rsidRDefault="003E78B1" w:rsidP="003E78B1">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v:textbox>
            </v:shape>
          </w:pict>
        </mc:Fallback>
      </mc:AlternateContent>
    </w:r>
    <w:r w:rsidR="003E78B1" w:rsidRPr="00472BBC">
      <w:rPr>
        <w:noProof/>
      </w:rPr>
      <mc:AlternateContent>
        <mc:Choice Requires="wpg">
          <w:drawing>
            <wp:anchor distT="0" distB="0" distL="114300" distR="114300" simplePos="0" relativeHeight="251714560" behindDoc="0" locked="0" layoutInCell="1" allowOverlap="1" wp14:anchorId="15EEAFBD" wp14:editId="00D892EC">
              <wp:simplePos x="0" y="0"/>
              <wp:positionH relativeFrom="column">
                <wp:posOffset>3111500</wp:posOffset>
              </wp:positionH>
              <wp:positionV relativeFrom="paragraph">
                <wp:posOffset>-197485</wp:posOffset>
              </wp:positionV>
              <wp:extent cx="672465" cy="563245"/>
              <wp:effectExtent l="19050" t="19050" r="32385" b="27305"/>
              <wp:wrapSquare wrapText="bothSides"/>
              <wp:docPr id="506178256" name="Gruppieren 172"/>
              <wp:cNvGraphicFramePr/>
              <a:graphic xmlns:a="http://schemas.openxmlformats.org/drawingml/2006/main">
                <a:graphicData uri="http://schemas.microsoft.com/office/word/2010/wordprocessingGroup">
                  <wpg:wgp>
                    <wpg:cNvGrpSpPr/>
                    <wpg:grpSpPr>
                      <a:xfrm>
                        <a:off x="0" y="0"/>
                        <a:ext cx="672465" cy="563245"/>
                        <a:chOff x="0" y="0"/>
                        <a:chExt cx="1478648" cy="1185942"/>
                      </a:xfrm>
                    </wpg:grpSpPr>
                    <wps:wsp>
                      <wps:cNvPr id="315436399" name="Gleichschenkliges Dreieck 315436399"/>
                      <wps:cNvSpPr/>
                      <wps:spPr>
                        <a:xfrm>
                          <a:off x="4390" y="2004"/>
                          <a:ext cx="1474135" cy="1181934"/>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3708588" name="Gerader Verbinder 2093708588"/>
                      <wps:cNvCnPr>
                        <a:cxnSpLocks/>
                      </wps:cNvCnPr>
                      <wps:spPr>
                        <a:xfrm flipH="1">
                          <a:off x="4390" y="103289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245600" name="Gerader Verbinder 673245600"/>
                      <wps:cNvCnPr>
                        <a:cxnSpLocks/>
                      </wps:cNvCnPr>
                      <wps:spPr>
                        <a:xfrm>
                          <a:off x="1379444" y="1035448"/>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539280" name="Gerader Verbinder 72539280"/>
                      <wps:cNvCnPr>
                        <a:cxnSpLocks/>
                      </wps:cNvCnPr>
                      <wps:spPr>
                        <a:xfrm flipH="1">
                          <a:off x="646643"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642022" name="Gerader Verbinder 228642022"/>
                      <wps:cNvCnPr>
                        <a:cxnSpLocks/>
                      </wps:cNvCnPr>
                      <wps:spPr>
                        <a:xfrm>
                          <a:off x="736627"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35798505" name="Gerader Verbinder 2135798505"/>
                      <wps:cNvCnPr>
                        <a:cxnSpLocks/>
                      </wps:cNvCnPr>
                      <wps:spPr>
                        <a:xfrm rot="16200000">
                          <a:off x="99204" y="10791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7810862" name="Gerader Verbinder 757810862"/>
                      <wps:cNvCnPr>
                        <a:cxnSpLocks/>
                      </wps:cNvCnPr>
                      <wps:spPr>
                        <a:xfrm rot="16200000">
                          <a:off x="1379444" y="1081649"/>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B675809" id="Gruppieren 172" o:spid="_x0000_s1026" style="position:absolute;margin-left:245pt;margin-top:-15.55pt;width:52.95pt;height:44.35pt;z-index:251714560;mso-width-relative:margin;mso-height-relative:margin" coordsize="14786,1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315436399" o:spid="_x0000_s1027" type="#_x0000_t5" style="position:absolute;left:43;top:20;width:14742;height:11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" filled="f" strokecolor="black [3213]" strokeweight="1pt"/>
              <v:line id="Gerader Verbinder 2093708588" o:spid="_x0000_s1028" style="position:absolute;flip:x;visibility:visible;mso-wrap-style:square" from="43,10328" to="992,1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" strokecolor="black [3213]" strokeweight="3pt">
                <v:stroke joinstyle="miter"/>
                <o:lock v:ext="edit" shapetype="f"/>
              </v:line>
              <v:line id="Gerader Verbinder 673245600" o:spid="_x0000_s1029" style="position:absolute;visibility:visible;mso-wrap-style:square" from="13794,10354" to="14742,11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" strokecolor="black [3213]" strokeweight="3pt">
                <v:stroke joinstyle="miter"/>
                <o:lock v:ext="edit" shapetype="f"/>
              </v:line>
              <v:line id="Gerader Verbinder 72539280" o:spid="_x0000_s1030" style="position:absolute;flip:x;visibility:visible;mso-wrap-style:square" from="6466,0" to="74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" strokecolor="black [3213]" strokeweight="3pt">
                <v:stroke joinstyle="miter"/>
                <o:lock v:ext="edit" shapetype="f"/>
              </v:line>
              <v:line id="Gerader Verbinder 228642022" o:spid="_x0000_s1031" style="position:absolute;visibility:visible;mso-wrap-style:square" from="7366,0" to="83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" strokecolor="black [3213]" strokeweight="3pt">
                <v:stroke joinstyle="miter"/>
                <o:lock v:ext="edit" shapetype="f"/>
              </v:line>
              <v:line id="Gerader Verbinder 2135798505" o:spid="_x0000_s1032" style="position:absolute;rotation:-90;visibility:visible;mso-wrap-style:square" from="992,10791" to="992,1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" strokecolor="black [3213]" strokeweight="3pt">
                <v:stroke joinstyle="miter"/>
                <o:lock v:ext="edit" shapetype="f"/>
              </v:line>
              <v:line id="Gerader Verbinder 757810862" o:spid="_x0000_s1033" style="position:absolute;rotation:-90;visibility:visible;mso-wrap-style:square" from="13794,10816" to="13794,1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" strokecolor="black [3213]" strokeweight="3pt">
                <v:stroke joinstyle="miter"/>
                <o:lock v:ext="edit" shapetype="f"/>
              </v:line>
              <w10:wrap type="square"/>
            </v:group>
          </w:pict>
        </mc:Fallback>
      </mc:AlternateContent>
    </w:r>
    <w:r w:rsidR="003E78B1">
      <w:rPr>
        <w:noProof/>
      </w:rPr>
      <mc:AlternateContent>
        <mc:Choice Requires="wps">
          <w:drawing>
            <wp:anchor distT="0" distB="0" distL="114300" distR="114300" simplePos="0" relativeHeight="251715584" behindDoc="0" locked="0" layoutInCell="1" allowOverlap="1" wp14:anchorId="0F891020" wp14:editId="183C4B6F">
              <wp:simplePos x="0" y="0"/>
              <wp:positionH relativeFrom="column">
                <wp:posOffset>3237865</wp:posOffset>
              </wp:positionH>
              <wp:positionV relativeFrom="paragraph">
                <wp:posOffset>-117475</wp:posOffset>
              </wp:positionV>
              <wp:extent cx="327211" cy="537883"/>
              <wp:effectExtent l="0" t="0" r="0" b="0"/>
              <wp:wrapNone/>
              <wp:docPr id="1097840268" name="Textfeld 1"/>
              <wp:cNvGraphicFramePr/>
              <a:graphic xmlns:a="http://schemas.openxmlformats.org/drawingml/2006/main">
                <a:graphicData uri="http://schemas.microsoft.com/office/word/2010/wordprocessingShape">
                  <wps:wsp>
                    <wps:cNvSpPr txBox="1"/>
                    <wps:spPr>
                      <a:xfrm>
                        <a:off x="0" y="0"/>
                        <a:ext cx="327211" cy="537883"/>
                      </a:xfrm>
                      <a:prstGeom prst="rect">
                        <a:avLst/>
                      </a:prstGeom>
                      <a:noFill/>
                      <a:ln w="6350">
                        <a:noFill/>
                      </a:ln>
                    </wps:spPr>
                    <wps:txbx>
                      <w:txbxContent>
                        <w:p w14:paraId="67A7783B" w14:textId="77777777" w:rsidR="003E78B1" w:rsidRPr="00472BBC" w:rsidRDefault="003E78B1" w:rsidP="003E78B1">
                          <w:pPr>
                            <w:rPr>
                              <w:rFonts w:ascii="OCR A Extended" w:hAnsi="OCR A Extended"/>
                              <w:sz w:val="60"/>
                              <w:szCs w:val="60"/>
                              <w:lang w:val="de-DE"/>
                            </w:rPr>
                          </w:pPr>
                          <w:r w:rsidRPr="00472BBC">
                            <w:rPr>
                              <w:rFonts w:ascii="OCR A Extended" w:hAnsi="OCR A Extended"/>
                              <w:sz w:val="60"/>
                              <w:szCs w:val="60"/>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91020" id="_x0000_s1058" type="#_x0000_t202" style="position:absolute;margin-left:254.95pt;margin-top:-9.25pt;width:25.75pt;height:42.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" filled="f" stroked="f" strokeweight=".5pt">
              <v:textbox>
                <w:txbxContent>
                  <w:p w14:paraId="67A7783B" w14:textId="77777777" w:rsidR="003E78B1" w:rsidRPr="00472BBC" w:rsidRDefault="003E78B1" w:rsidP="003E78B1">
                    <w:pPr>
                      <w:rPr>
                        <w:rFonts w:ascii="OCR A Extended" w:hAnsi="OCR A Extended"/>
                        <w:sz w:val="60"/>
                        <w:szCs w:val="60"/>
                        <w:lang w:val="de-DE"/>
                      </w:rPr>
                    </w:pPr>
                    <w:r w:rsidRPr="00472BBC">
                      <w:rPr>
                        <w:rFonts w:ascii="OCR A Extended" w:hAnsi="OCR A Extended"/>
                        <w:sz w:val="60"/>
                        <w:szCs w:val="60"/>
                        <w:lang w:val="de-DE"/>
                      </w:rPr>
                      <w:t>!</w:t>
                    </w:r>
                  </w:p>
                </w:txbxContent>
              </v:textbox>
            </v:shape>
          </w:pict>
        </mc:Fallback>
      </mc:AlternateContent>
    </w:r>
    <w:r w:rsidR="003E78B1" w:rsidRPr="00472BBC">
      <w:rPr>
        <w:noProof/>
      </w:rPr>
      <mc:AlternateContent>
        <mc:Choice Requires="wpg">
          <w:drawing>
            <wp:anchor distT="0" distB="0" distL="114300" distR="114300" simplePos="0" relativeHeight="251709440" behindDoc="0" locked="0" layoutInCell="1" allowOverlap="1" wp14:anchorId="5C269BF4" wp14:editId="5039D1CB">
              <wp:simplePos x="0" y="0"/>
              <wp:positionH relativeFrom="column">
                <wp:posOffset>-1159510</wp:posOffset>
              </wp:positionH>
              <wp:positionV relativeFrom="paragraph">
                <wp:posOffset>-261620</wp:posOffset>
              </wp:positionV>
              <wp:extent cx="10238740" cy="756920"/>
              <wp:effectExtent l="19050" t="19050" r="29210" b="24130"/>
              <wp:wrapNone/>
              <wp:docPr id="902026572" name="Gruppieren 65"/>
              <wp:cNvGraphicFramePr/>
              <a:graphic xmlns:a="http://schemas.openxmlformats.org/drawingml/2006/main">
                <a:graphicData uri="http://schemas.microsoft.com/office/word/2010/wordprocessingGroup">
                  <wpg:wgp>
                    <wpg:cNvGrpSpPr/>
                    <wpg:grpSpPr>
                      <a:xfrm>
                        <a:off x="0" y="0"/>
                        <a:ext cx="10238740" cy="756920"/>
                        <a:chOff x="0" y="-1"/>
                        <a:chExt cx="5341527" cy="1265013"/>
                      </a:xfrm>
                    </wpg:grpSpPr>
                    <wpg:grpSp>
                      <wpg:cNvPr id="775048564" name="Gruppieren 775048564"/>
                      <wpg:cNvGrpSpPr/>
                      <wpg:grpSpPr>
                        <a:xfrm>
                          <a:off x="0" y="-1"/>
                          <a:ext cx="5341527" cy="1250826"/>
                          <a:chOff x="0" y="-1"/>
                          <a:chExt cx="5341527" cy="1250826"/>
                        </a:xfrm>
                      </wpg:grpSpPr>
                      <wps:wsp>
                        <wps:cNvPr id="1323812644" name="Rechteck: eine Ecke abgeschnitten 44"/>
                        <wps:cNvSpPr/>
                        <wps:spPr>
                          <a:xfrm flipH="1">
                            <a:off x="0" y="1"/>
                            <a:ext cx="5341527" cy="1250824"/>
                          </a:xfrm>
                          <a:prstGeom prst="snip2DiagRect">
                            <a:avLst>
                              <a:gd name="adj1" fmla="val 0"/>
                              <a:gd name="adj2" fmla="val 29695"/>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26528522" name="Gruppieren 126528522"/>
                        <wpg:cNvGrpSpPr/>
                        <wpg:grpSpPr>
                          <a:xfrm>
                            <a:off x="8627" y="-1"/>
                            <a:ext cx="2267628" cy="370937"/>
                            <a:chOff x="8627" y="-1"/>
                            <a:chExt cx="1155047" cy="370937"/>
                          </a:xfrm>
                        </wpg:grpSpPr>
                        <wps:wsp>
                          <wps:cNvPr id="834726299" name="Gerader Verbinder 834726299"/>
                          <wps:cNvCnPr>
                            <a:cxnSpLocks/>
                          </wps:cNvCnPr>
                          <wps:spPr>
                            <a:xfrm flipH="1">
                              <a:off x="8627" y="370936"/>
                              <a:ext cx="107398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1076914" name="Gerader Verbinder 1621076914"/>
                          <wps:cNvCnPr>
                            <a:cxnSpLocks/>
                          </wps:cNvCnPr>
                          <wps:spPr>
                            <a:xfrm flipV="1">
                              <a:off x="1082616" y="-1"/>
                              <a:ext cx="81058" cy="3707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881580992" name="Gerader Verbinder 881580992"/>
                      <wps:cNvCnPr>
                        <a:cxnSpLocks/>
                      </wps:cNvCnPr>
                      <wps:spPr>
                        <a:xfrm flipV="1">
                          <a:off x="5228207" y="876935"/>
                          <a:ext cx="113016" cy="388077"/>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76932321" name="Gerader Verbinder 1676932321"/>
                      <wps:cNvCnPr>
                        <a:cxnSpLocks/>
                      </wps:cNvCnPr>
                      <wps:spPr>
                        <a:xfrm rot="16200000">
                          <a:off x="5129003" y="1165808"/>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3506985" name="Gerader Verbinder 2023506985"/>
                      <wps:cNvCnPr>
                        <a:cxnSpLocks/>
                      </wps:cNvCnPr>
                      <wps:spPr>
                        <a:xfrm rot="16200000" flipH="1">
                          <a:off x="5249512" y="785634"/>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7846663" name="Gerader Verbinder 1667846663"/>
                      <wps:cNvCnPr>
                        <a:cxnSpLocks/>
                      </wps:cNvCnPr>
                      <wps:spPr>
                        <a:xfrm rot="16200000" flipH="1">
                          <a:off x="5249512" y="9345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1699053" name="Gerader Verbinder 781699053"/>
                      <wps:cNvCnPr>
                        <a:cxnSpLocks/>
                      </wps:cNvCnPr>
                      <wps:spPr>
                        <a:xfrm rot="16200000">
                          <a:off x="5242323" y="-99204"/>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5976571" name="Gerader Verbinder 215976571"/>
                      <wps:cNvCnPr>
                        <a:cxnSpLocks/>
                      </wps:cNvCnPr>
                      <wps:spPr>
                        <a:xfrm rot="16200000">
                          <a:off x="107831" y="11516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6448842" name="Gerader Verbinder 2006448842"/>
                      <wps:cNvCnPr>
                        <a:cxnSpLocks/>
                      </wps:cNvCnPr>
                      <wps:spPr>
                        <a:xfrm rot="16200000" flipH="1">
                          <a:off x="-92015" y="1158809"/>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4F59F5C" id="Gruppieren 65" o:spid="_x0000_s1026" style="position:absolute;margin-left:-91.3pt;margin-top:-20.6pt;width:806.2pt;height:59.6pt;z-index:251709440;mso-width-relative:margin;mso-height-relative:margin" coordorigin="" coordsize="53415,12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">
              <v:group id="Gruppieren 775048564" o:spid="_x0000_s1027" style="position:absolute;width:53415;height:12508" coordorigin="" coordsize="53415,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">
                <v:shape id="Rechteck: eine Ecke abgeschnitten 44" o:spid="_x0000_s1028" style="position:absolute;width:53415;height:12508;flip:x;visibility:visible;mso-wrap-style:square;v-text-anchor:middle" coordsize="5341527,125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" path="m,l4970095,r371432,371432l5341527,1250824r,l371432,1250824,,879392,,xe" filled="f" strokecolor="black [3213]" strokeweight=".5pt">
                  <v:stroke joinstyle="miter"/>
                  <v:path arrowok="t" o:connecttype="custom" o:connectlocs="0,0;4970095,0;5341527,371432;5341527,1250824;5341527,1250824;371432,1250824;0,879392;0,0" o:connectangles="0,0,0,0,0,0,0,0"/>
                </v:shape>
                <v:group id="Gruppieren 126528522" o:spid="_x0000_s1029" style="position:absolute;left:86;width:22676;height:3709" coordorigin="86" coordsize="11550,3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">
                  <v:line id="Gerader Verbinder 834726299" o:spid="_x0000_s1030" style="position:absolute;flip:x;visibility:visible;mso-wrap-style:square" from="86,3709" to="10826,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" strokecolor="black [3213]" strokeweight="3pt">
                    <v:stroke joinstyle="miter"/>
                    <o:lock v:ext="edit" shapetype="f"/>
                  </v:line>
                  <v:line id="Gerader Verbinder 1621076914" o:spid="_x0000_s1031" style="position:absolute;flip:y;visibility:visible;mso-wrap-style:square" from="10826,0" to="11636,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" strokecolor="black [3213]" strokeweight="3pt">
                    <v:stroke joinstyle="miter"/>
                    <o:lock v:ext="edit" shapetype="f"/>
                  </v:line>
                </v:group>
              </v:group>
              <v:line id="Gerader Verbinder 881580992" o:spid="_x0000_s1032" style="position:absolute;flip:y;visibility:visible;mso-wrap-style:square" from="52282,8769" to="53412,12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" strokecolor="black [3213]" strokeweight="3pt">
                <v:stroke joinstyle="miter"/>
                <o:lock v:ext="edit" shapetype="f"/>
              </v:line>
              <v:line id="Gerader Verbinder 1676932321" o:spid="_x0000_s1033" style="position:absolute;rotation:-90;visibility:visible;mso-wrap-style:square" from="51290,11657" to="51290,13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" strokecolor="black [3213]" strokeweight="3pt">
                <v:stroke joinstyle="miter"/>
                <o:lock v:ext="edit" shapetype="f"/>
              </v:line>
              <v:line id="Gerader Verbinder 2023506985" o:spid="_x0000_s1034" style="position:absolute;rotation:90;flip:x;visibility:visible;mso-wrap-style:square" from="52495,7856" to="54335,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" strokecolor="black [3213]" strokeweight="3pt">
                <v:stroke joinstyle="miter"/>
                <o:lock v:ext="edit" shapetype="f"/>
              </v:line>
              <v:line id="Gerader Verbinder 1667846663" o:spid="_x0000_s1035" style="position:absolute;rotation:90;flip:x;visibility:visible;mso-wrap-style:square" from="52495,934" to="543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" strokecolor="black [3213]" strokeweight="3pt">
                <v:stroke joinstyle="miter"/>
                <o:lock v:ext="edit" shapetype="f"/>
              </v:line>
              <v:line id="Gerader Verbinder 781699053" o:spid="_x0000_s1036" style="position:absolute;rotation:-90;visibility:visible;mso-wrap-style:square" from="52423,-992" to="5242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" strokecolor="black [3213]" strokeweight="3pt">
                <v:stroke joinstyle="miter"/>
                <o:lock v:ext="edit" shapetype="f"/>
              </v:line>
              <v:line id="Gerader Verbinder 215976571" o:spid="_x0000_s1037" style="position:absolute;rotation:-90;visibility:visible;mso-wrap-style:square" from="1078,11516" to="1078,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" strokecolor="black [3213]" strokeweight="3pt">
                <v:stroke joinstyle="miter"/>
                <o:lock v:ext="edit" shapetype="f"/>
              </v:line>
              <v:line id="Gerader Verbinder 2006448842" o:spid="_x0000_s1038" style="position:absolute;rotation:90;flip:x;visibility:visible;mso-wrap-style:square" from="-921,11588" to="920,1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" strokecolor="black [3213]" strokeweight="3pt">
                <v:stroke joinstyle="miter"/>
                <o:lock v:ext="edit" shapetype="f"/>
              </v:line>
            </v:group>
          </w:pict>
        </mc:Fallback>
      </mc:AlternateContent>
    </w:r>
    <w:r w:rsidR="003E78B1" w:rsidRPr="00F01F01">
      <w:rPr>
        <w:noProof/>
      </w:rPr>
      <w:drawing>
        <wp:anchor distT="0" distB="0" distL="114300" distR="114300" simplePos="0" relativeHeight="251716608" behindDoc="0" locked="0" layoutInCell="1" allowOverlap="1" wp14:anchorId="55323B5A" wp14:editId="031BC709">
          <wp:simplePos x="0" y="0"/>
          <wp:positionH relativeFrom="column">
            <wp:posOffset>2325657</wp:posOffset>
          </wp:positionH>
          <wp:positionV relativeFrom="paragraph">
            <wp:posOffset>34757</wp:posOffset>
          </wp:positionV>
          <wp:extent cx="431165" cy="431165"/>
          <wp:effectExtent l="0" t="0" r="0" b="6985"/>
          <wp:wrapSquare wrapText="bothSides"/>
          <wp:docPr id="112243302" name="Grafik 112243302" descr="Fingerabdruck Silhouette">
            <a:extLst xmlns:a="http://schemas.openxmlformats.org/drawingml/2006/main">
              <a:ext uri="{FF2B5EF4-FFF2-40B4-BE49-F238E27FC236}">
                <a16:creationId xmlns:a16="http://schemas.microsoft.com/office/drawing/2014/main" id="{5FA008E4-9F08-3BB8-A227-2D0ABFC46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Grafik 150" descr="Fingerabdruck Silhouette">
                    <a:extLst>
                      <a:ext uri="{FF2B5EF4-FFF2-40B4-BE49-F238E27FC236}">
                        <a16:creationId xmlns:a16="http://schemas.microsoft.com/office/drawing/2014/main" id="{5FA008E4-9F08-3BB8-A227-2D0ABFC46036}"/>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431165" cy="431165"/>
                  </a:xfrm>
                  <a:prstGeom prst="rect">
                    <a:avLst/>
                  </a:prstGeom>
                </pic:spPr>
              </pic:pic>
            </a:graphicData>
          </a:graphic>
          <wp14:sizeRelH relativeFrom="margin">
            <wp14:pctWidth>0</wp14:pctWidth>
          </wp14:sizeRelH>
          <wp14:sizeRelV relativeFrom="margin">
            <wp14:pctHeight>0</wp14:pctHeight>
          </wp14:sizeRelV>
        </wp:anchor>
      </w:drawing>
    </w:r>
    <w:r w:rsidR="003E78B1" w:rsidRPr="008074E0">
      <w:rPr>
        <w:noProof/>
      </w:rPr>
      <w:drawing>
        <wp:anchor distT="0" distB="0" distL="114300" distR="114300" simplePos="0" relativeHeight="251719680" behindDoc="0" locked="0" layoutInCell="1" allowOverlap="1" wp14:anchorId="5BAF67DA" wp14:editId="73301041">
          <wp:simplePos x="0" y="0"/>
          <wp:positionH relativeFrom="column">
            <wp:posOffset>1862455</wp:posOffset>
          </wp:positionH>
          <wp:positionV relativeFrom="paragraph">
            <wp:posOffset>30480</wp:posOffset>
          </wp:positionV>
          <wp:extent cx="403860" cy="403860"/>
          <wp:effectExtent l="0" t="0" r="0" b="0"/>
          <wp:wrapSquare wrapText="bothSides"/>
          <wp:docPr id="112243303" name="Grafik 112243303" descr="Schlechte Sicht Silhouette">
            <a:extLst xmlns:a="http://schemas.openxmlformats.org/drawingml/2006/main">
              <a:ext uri="{FF2B5EF4-FFF2-40B4-BE49-F238E27FC236}">
                <a16:creationId xmlns:a16="http://schemas.microsoft.com/office/drawing/2014/main" id="{645C2015-4EFA-2951-95A6-6AB7503931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Grafik 156" descr="Schlechte Sicht Silhouette">
                    <a:extLst>
                      <a:ext uri="{FF2B5EF4-FFF2-40B4-BE49-F238E27FC236}">
                        <a16:creationId xmlns:a16="http://schemas.microsoft.com/office/drawing/2014/main" id="{645C2015-4EFA-2951-95A6-6AB750393149}"/>
                      </a:ext>
                    </a:extLst>
                  </pic:cNvPr>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03860" cy="403860"/>
                  </a:xfrm>
                  <a:prstGeom prst="rect">
                    <a:avLst/>
                  </a:prstGeom>
                </pic:spPr>
              </pic:pic>
            </a:graphicData>
          </a:graphic>
          <wp14:sizeRelH relativeFrom="margin">
            <wp14:pctWidth>0</wp14:pctWidth>
          </wp14:sizeRelH>
          <wp14:sizeRelV relativeFrom="margin">
            <wp14:pctHeight>0</wp14:pctHeight>
          </wp14:sizeRelV>
        </wp:anchor>
      </w:drawing>
    </w:r>
    <w:r w:rsidR="003E78B1">
      <w:rPr>
        <w:noProof/>
      </w:rPr>
      <mc:AlternateContent>
        <mc:Choice Requires="wps">
          <w:drawing>
            <wp:anchor distT="0" distB="0" distL="114300" distR="114300" simplePos="0" relativeHeight="251713536" behindDoc="0" locked="0" layoutInCell="1" allowOverlap="1" wp14:anchorId="15EC7A56" wp14:editId="6B0874FA">
              <wp:simplePos x="0" y="0"/>
              <wp:positionH relativeFrom="column">
                <wp:posOffset>-484014</wp:posOffset>
              </wp:positionH>
              <wp:positionV relativeFrom="paragraph">
                <wp:posOffset>18595</wp:posOffset>
              </wp:positionV>
              <wp:extent cx="1577789" cy="262943"/>
              <wp:effectExtent l="0" t="0" r="0" b="3810"/>
              <wp:wrapNone/>
              <wp:docPr id="133617365" name="Textfeld 1"/>
              <wp:cNvGraphicFramePr/>
              <a:graphic xmlns:a="http://schemas.openxmlformats.org/drawingml/2006/main">
                <a:graphicData uri="http://schemas.microsoft.com/office/word/2010/wordprocessingShape">
                  <wps:wsp>
                    <wps:cNvSpPr txBox="1"/>
                    <wps:spPr>
                      <a:xfrm>
                        <a:off x="0" y="0"/>
                        <a:ext cx="1577789" cy="262943"/>
                      </a:xfrm>
                      <a:prstGeom prst="rect">
                        <a:avLst/>
                      </a:prstGeom>
                      <a:noFill/>
                      <a:ln w="6350">
                        <a:noFill/>
                      </a:ln>
                    </wps:spPr>
                    <wps:txbx>
                      <w:txbxContent>
                        <w:p w14:paraId="1EBC6A18" w14:textId="77777777" w:rsidR="003E78B1" w:rsidRPr="00472BBC" w:rsidRDefault="003E78B1" w:rsidP="003E78B1">
                          <w:pPr>
                            <w:rPr>
                              <w:rFonts w:ascii="OCR A Extended" w:hAnsi="OCR A Extended"/>
                              <w:lang w:val="de-DE"/>
                            </w:rPr>
                          </w:pPr>
                          <w:r>
                            <w:rPr>
                              <w:rFonts w:ascii="OCR A Extended" w:hAnsi="OCR A Extended"/>
                              <w:lang w:val="de-DE"/>
                            </w:rPr>
                            <w:t>HANDLE WITH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C7A56" id="_x0000_s1059" type="#_x0000_t202" style="position:absolute;margin-left:-38.1pt;margin-top:1.45pt;width:124.25pt;height:20.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" filled="f" stroked="f" strokeweight=".5pt">
              <v:textbox>
                <w:txbxContent>
                  <w:p w14:paraId="1EBC6A18" w14:textId="77777777" w:rsidR="003E78B1" w:rsidRPr="00472BBC" w:rsidRDefault="003E78B1" w:rsidP="003E78B1">
                    <w:pPr>
                      <w:rPr>
                        <w:rFonts w:ascii="OCR A Extended" w:hAnsi="OCR A Extended"/>
                        <w:lang w:val="de-DE"/>
                      </w:rPr>
                    </w:pPr>
                    <w:r>
                      <w:rPr>
                        <w:rFonts w:ascii="OCR A Extended" w:hAnsi="OCR A Extended"/>
                        <w:lang w:val="de-DE"/>
                      </w:rPr>
                      <w:t>HANDLE WITH CARE</w:t>
                    </w:r>
                  </w:p>
                </w:txbxContent>
              </v:textbox>
            </v:shape>
          </w:pict>
        </mc:Fallback>
      </mc:AlternateContent>
    </w:r>
    <w:r w:rsidR="003E78B1">
      <w:rPr>
        <w:noProof/>
      </w:rPr>
      <mc:AlternateContent>
        <mc:Choice Requires="wps">
          <w:drawing>
            <wp:anchor distT="0" distB="0" distL="114300" distR="114300" simplePos="0" relativeHeight="251717632" behindDoc="0" locked="0" layoutInCell="1" allowOverlap="1" wp14:anchorId="15B18746" wp14:editId="235A25FB">
              <wp:simplePos x="0" y="0"/>
              <wp:positionH relativeFrom="column">
                <wp:posOffset>-736720</wp:posOffset>
              </wp:positionH>
              <wp:positionV relativeFrom="paragraph">
                <wp:posOffset>247721</wp:posOffset>
              </wp:positionV>
              <wp:extent cx="2191265" cy="262943"/>
              <wp:effectExtent l="0" t="0" r="0" b="3810"/>
              <wp:wrapNone/>
              <wp:docPr id="1380957958" name="Textfeld 1"/>
              <wp:cNvGraphicFramePr/>
              <a:graphic xmlns:a="http://schemas.openxmlformats.org/drawingml/2006/main">
                <a:graphicData uri="http://schemas.microsoft.com/office/word/2010/wordprocessingShape">
                  <wps:wsp>
                    <wps:cNvSpPr txBox="1"/>
                    <wps:spPr>
                      <a:xfrm>
                        <a:off x="0" y="0"/>
                        <a:ext cx="2191265" cy="262943"/>
                      </a:xfrm>
                      <a:prstGeom prst="rect">
                        <a:avLst/>
                      </a:prstGeom>
                      <a:noFill/>
                      <a:ln w="6350">
                        <a:noFill/>
                      </a:ln>
                    </wps:spPr>
                    <wps:txbx>
                      <w:txbxContent>
                        <w:p w14:paraId="3D3EDB75" w14:textId="77777777" w:rsidR="003E78B1" w:rsidRPr="00472BBC" w:rsidRDefault="003E78B1" w:rsidP="003E78B1">
                          <w:pPr>
                            <w:rPr>
                              <w:rFonts w:ascii="OCR A Extended" w:hAnsi="OCR A Extended"/>
                              <w:lang w:val="de-DE"/>
                            </w:rPr>
                          </w:pPr>
                          <w:r>
                            <w:rPr>
                              <w:rFonts w:ascii="OCR A Extended" w:hAnsi="OCR A Extended"/>
                              <w:lang w:val="de-DE"/>
                            </w:rPr>
                            <w:t>AUTHORISED ACCESS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18746" id="_x0000_s1060" type="#_x0000_t202" style="position:absolute;margin-left:-58pt;margin-top:19.5pt;width:172.55pt;height:20.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" filled="f" stroked="f" strokeweight=".5pt">
              <v:textbox>
                <w:txbxContent>
                  <w:p w14:paraId="3D3EDB75" w14:textId="77777777" w:rsidR="003E78B1" w:rsidRPr="00472BBC" w:rsidRDefault="003E78B1" w:rsidP="003E78B1">
                    <w:pPr>
                      <w:rPr>
                        <w:rFonts w:ascii="OCR A Extended" w:hAnsi="OCR A Extended"/>
                        <w:lang w:val="de-DE"/>
                      </w:rPr>
                    </w:pPr>
                    <w:r>
                      <w:rPr>
                        <w:rFonts w:ascii="OCR A Extended" w:hAnsi="OCR A Extended"/>
                        <w:lang w:val="de-DE"/>
                      </w:rPr>
                      <w:t>AUTHORISED ACCESS ONLY</w:t>
                    </w:r>
                  </w:p>
                </w:txbxContent>
              </v:textbox>
            </v:shape>
          </w:pict>
        </mc:Fallback>
      </mc:AlternateContent>
    </w:r>
    <w:r w:rsidR="003E78B1">
      <w:rPr>
        <w:noProof/>
      </w:rPr>
      <mc:AlternateContent>
        <mc:Choice Requires="wps">
          <w:drawing>
            <wp:anchor distT="0" distB="0" distL="114300" distR="114300" simplePos="0" relativeHeight="251710464" behindDoc="0" locked="0" layoutInCell="1" allowOverlap="1" wp14:anchorId="3614C197" wp14:editId="55539F30">
              <wp:simplePos x="0" y="0"/>
              <wp:positionH relativeFrom="column">
                <wp:posOffset>-510971</wp:posOffset>
              </wp:positionH>
              <wp:positionV relativeFrom="paragraph">
                <wp:posOffset>-286194</wp:posOffset>
              </wp:positionV>
              <wp:extent cx="2888901" cy="262890"/>
              <wp:effectExtent l="0" t="0" r="0" b="3810"/>
              <wp:wrapNone/>
              <wp:docPr id="89642803" name="Textfeld 1"/>
              <wp:cNvGraphicFramePr/>
              <a:graphic xmlns:a="http://schemas.openxmlformats.org/drawingml/2006/main">
                <a:graphicData uri="http://schemas.microsoft.com/office/word/2010/wordprocessingShape">
                  <wps:wsp>
                    <wps:cNvSpPr txBox="1"/>
                    <wps:spPr>
                      <a:xfrm>
                        <a:off x="0" y="0"/>
                        <a:ext cx="2888901" cy="262890"/>
                      </a:xfrm>
                      <a:prstGeom prst="rect">
                        <a:avLst/>
                      </a:prstGeom>
                      <a:noFill/>
                      <a:ln w="6350">
                        <a:noFill/>
                      </a:ln>
                    </wps:spPr>
                    <wps:txbx>
                      <w:txbxContent>
                        <w:p w14:paraId="2F75EEF2" w14:textId="77777777" w:rsidR="003E78B1" w:rsidRPr="00472BBC" w:rsidRDefault="003E78B1" w:rsidP="003E78B1">
                          <w:pPr>
                            <w:rPr>
                              <w:rFonts w:ascii="OCR A Extended" w:hAnsi="OCR A Extended"/>
                              <w:lang w:val="de-DE"/>
                            </w:rPr>
                          </w:pPr>
                          <w:r>
                            <w:rPr>
                              <w:rFonts w:ascii="OCR A Extended" w:hAnsi="OCR A Extended"/>
                              <w:lang w:val="de-DE"/>
                            </w:rPr>
                            <w:t xml:space="preserve">Project </w:t>
                          </w:r>
                          <w:proofErr w:type="spellStart"/>
                          <w:r>
                            <w:rPr>
                              <w:rFonts w:ascii="OCR A Extended" w:hAnsi="OCR A Extended"/>
                              <w:lang w:val="de-DE"/>
                            </w:rPr>
                            <w:t>EventX</w:t>
                          </w:r>
                          <w:proofErr w:type="spellEnd"/>
                          <w:r>
                            <w:rPr>
                              <w:rFonts w:ascii="OCR A Extended" w:hAnsi="OCR A Extended"/>
                              <w:lang w:val="de-DE"/>
                            </w:rPr>
                            <w:t xml:space="preserve"> AG | </w:t>
                          </w:r>
                          <w:proofErr w:type="spellStart"/>
                          <w:r>
                            <w:rPr>
                              <w:rFonts w:ascii="OCR A Extended" w:hAnsi="OCR A Extended"/>
                              <w:lang w:val="de-DE"/>
                            </w:rPr>
                            <w:t>Certificate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4C197" id="_x0000_s1061" type="#_x0000_t202" style="position:absolute;margin-left:-40.25pt;margin-top:-22.55pt;width:227.45pt;height:20.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" filled="f" stroked="f" strokeweight=".5pt">
              <v:textbox>
                <w:txbxContent>
                  <w:p w14:paraId="2F75EEF2" w14:textId="77777777" w:rsidR="003E78B1" w:rsidRPr="00472BBC" w:rsidRDefault="003E78B1" w:rsidP="003E78B1">
                    <w:pPr>
                      <w:rPr>
                        <w:rFonts w:ascii="OCR A Extended" w:hAnsi="OCR A Extended"/>
                        <w:lang w:val="de-DE"/>
                      </w:rPr>
                    </w:pPr>
                    <w:r>
                      <w:rPr>
                        <w:rFonts w:ascii="OCR A Extended" w:hAnsi="OCR A Extended"/>
                        <w:lang w:val="de-DE"/>
                      </w:rPr>
                      <w:t xml:space="preserve">Project </w:t>
                    </w:r>
                    <w:proofErr w:type="spellStart"/>
                    <w:r>
                      <w:rPr>
                        <w:rFonts w:ascii="OCR A Extended" w:hAnsi="OCR A Extended"/>
                        <w:lang w:val="de-DE"/>
                      </w:rPr>
                      <w:t>EventX</w:t>
                    </w:r>
                    <w:proofErr w:type="spellEnd"/>
                    <w:r>
                      <w:rPr>
                        <w:rFonts w:ascii="OCR A Extended" w:hAnsi="OCR A Extended"/>
                        <w:lang w:val="de-DE"/>
                      </w:rPr>
                      <w:t xml:space="preserve"> AG | </w:t>
                    </w:r>
                    <w:proofErr w:type="spellStart"/>
                    <w:r>
                      <w:rPr>
                        <w:rFonts w:ascii="OCR A Extended" w:hAnsi="OCR A Extended"/>
                        <w:lang w:val="de-DE"/>
                      </w:rPr>
                      <w:t>Certificate</w:t>
                    </w:r>
                    <w:proofErr w:type="spellEnd"/>
                  </w:p>
                </w:txbxContent>
              </v:textbox>
            </v:shape>
          </w:pict>
        </mc:Fallback>
      </mc:AlternateContent>
    </w:r>
  </w:p>
  <w:p w14:paraId="3318653E" w14:textId="7941B6CC" w:rsidR="003E78B1" w:rsidRPr="003E78B1" w:rsidRDefault="003E78B1" w:rsidP="003E78B1">
    <w:pPr>
      <w:pStyle w:val="Kopf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8627D" w14:textId="6E864AB2" w:rsidR="004A39CD" w:rsidRDefault="0066288D" w:rsidP="004A39CD">
    <w:pPr>
      <w:pStyle w:val="Kopfzeile"/>
    </w:pPr>
    <w:r>
      <w:rPr>
        <w:noProof/>
      </w:rPr>
      <mc:AlternateContent>
        <mc:Choice Requires="wps">
          <w:drawing>
            <wp:anchor distT="0" distB="0" distL="114300" distR="114300" simplePos="0" relativeHeight="251761664" behindDoc="0" locked="0" layoutInCell="1" allowOverlap="1" wp14:anchorId="5985FC34" wp14:editId="106F8335">
              <wp:simplePos x="0" y="0"/>
              <wp:positionH relativeFrom="column">
                <wp:posOffset>4467335</wp:posOffset>
              </wp:positionH>
              <wp:positionV relativeFrom="paragraph">
                <wp:posOffset>11071</wp:posOffset>
              </wp:positionV>
              <wp:extent cx="903171" cy="426085"/>
              <wp:effectExtent l="0" t="0" r="0" b="0"/>
              <wp:wrapNone/>
              <wp:docPr id="654306408" name="Textfeld 1"/>
              <wp:cNvGraphicFramePr/>
              <a:graphic xmlns:a="http://schemas.openxmlformats.org/drawingml/2006/main">
                <a:graphicData uri="http://schemas.microsoft.com/office/word/2010/wordprocessingShape">
                  <wps:wsp>
                    <wps:cNvSpPr txBox="1"/>
                    <wps:spPr>
                      <a:xfrm>
                        <a:off x="0" y="0"/>
                        <a:ext cx="903171" cy="426085"/>
                      </a:xfrm>
                      <a:prstGeom prst="rect">
                        <a:avLst/>
                      </a:prstGeom>
                      <a:noFill/>
                      <a:ln w="6350">
                        <a:noFill/>
                      </a:ln>
                    </wps:spPr>
                    <wps:txbx>
                      <w:txbxContent>
                        <w:p w14:paraId="3BC26D73" w14:textId="77777777" w:rsidR="004A39CD" w:rsidRPr="00472BBC" w:rsidRDefault="004A39CD" w:rsidP="004A39CD">
                          <w:pPr>
                            <w:rPr>
                              <w:rFonts w:ascii="OCR A Extended" w:hAnsi="OCR A Extended"/>
                              <w:lang w:val="de-DE"/>
                            </w:rPr>
                          </w:pPr>
                          <w:r>
                            <w:rPr>
                              <w:rFonts w:ascii="OCR A Extended" w:hAnsi="OCR A Extended"/>
                              <w:lang w:val="de-DE"/>
                            </w:rPr>
                            <w:t>Page</w:t>
                          </w:r>
                          <w:r>
                            <w:rPr>
                              <w:rFonts w:ascii="OCR A Extended" w:hAnsi="OCR A Extended"/>
                              <w:lang w:val="de-DE"/>
                            </w:rPr>
                            <w:br/>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85FC34" id="_x0000_t202" coordsize="21600,21600" o:spt="202" path="m,l,21600r21600,l21600,xe">
              <v:stroke joinstyle="miter"/>
              <v:path gradientshapeok="t" o:connecttype="rect"/>
            </v:shapetype>
            <v:shape id="_x0000_s1062" type="#_x0000_t202" style="position:absolute;margin-left:351.75pt;margin-top:.85pt;width:71.1pt;height:33.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" filled="f" stroked="f" strokeweight=".5pt">
              <v:textbox>
                <w:txbxContent>
                  <w:p w14:paraId="3BC26D73" w14:textId="77777777" w:rsidR="004A39CD" w:rsidRPr="00472BBC" w:rsidRDefault="004A39CD" w:rsidP="004A39CD">
                    <w:pPr>
                      <w:rPr>
                        <w:rFonts w:ascii="OCR A Extended" w:hAnsi="OCR A Extended"/>
                        <w:lang w:val="de-DE"/>
                      </w:rPr>
                    </w:pPr>
                    <w:r>
                      <w:rPr>
                        <w:rFonts w:ascii="OCR A Extended" w:hAnsi="OCR A Extended"/>
                        <w:lang w:val="de-DE"/>
                      </w:rPr>
                      <w:t>Page</w:t>
                    </w:r>
                    <w:r>
                      <w:rPr>
                        <w:rFonts w:ascii="OCR A Extended" w:hAnsi="OCR A Extended"/>
                        <w:lang w:val="de-DE"/>
                      </w:rPr>
                      <w:br/>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v:textbox>
            </v:shape>
          </w:pict>
        </mc:Fallback>
      </mc:AlternateContent>
    </w:r>
    <w:r w:rsidR="00192B26">
      <w:rPr>
        <w:noProof/>
      </w:rPr>
      <w:drawing>
        <wp:anchor distT="0" distB="0" distL="114300" distR="114300" simplePos="0" relativeHeight="251759616" behindDoc="0" locked="0" layoutInCell="1" allowOverlap="1" wp14:anchorId="134CA966" wp14:editId="49FE8C17">
          <wp:simplePos x="0" y="0"/>
          <wp:positionH relativeFrom="column">
            <wp:posOffset>5363845</wp:posOffset>
          </wp:positionH>
          <wp:positionV relativeFrom="paragraph">
            <wp:posOffset>-500380</wp:posOffset>
          </wp:positionV>
          <wp:extent cx="863600" cy="875030"/>
          <wp:effectExtent l="0" t="0" r="0" b="1270"/>
          <wp:wrapSquare wrapText="bothSides"/>
          <wp:docPr id="1888133412" name="Grafik 1888133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33412" name="Grafik 188813341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63600"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39CD">
      <w:rPr>
        <w:noProof/>
      </w:rPr>
      <mc:AlternateContent>
        <mc:Choice Requires="wps">
          <w:drawing>
            <wp:anchor distT="0" distB="0" distL="114300" distR="114300" simplePos="0" relativeHeight="251751424" behindDoc="0" locked="0" layoutInCell="1" allowOverlap="1" wp14:anchorId="57F7376A" wp14:editId="5C73D2F5">
              <wp:simplePos x="0" y="0"/>
              <wp:positionH relativeFrom="column">
                <wp:posOffset>-442316</wp:posOffset>
              </wp:positionH>
              <wp:positionV relativeFrom="paragraph">
                <wp:posOffset>-570865</wp:posOffset>
              </wp:positionV>
              <wp:extent cx="2888901" cy="262890"/>
              <wp:effectExtent l="0" t="0" r="0" b="3810"/>
              <wp:wrapNone/>
              <wp:docPr id="1798126396" name="Textfeld 1"/>
              <wp:cNvGraphicFramePr/>
              <a:graphic xmlns:a="http://schemas.openxmlformats.org/drawingml/2006/main">
                <a:graphicData uri="http://schemas.microsoft.com/office/word/2010/wordprocessingShape">
                  <wps:wsp>
                    <wps:cNvSpPr txBox="1"/>
                    <wps:spPr>
                      <a:xfrm>
                        <a:off x="0" y="0"/>
                        <a:ext cx="2888901" cy="262890"/>
                      </a:xfrm>
                      <a:prstGeom prst="rect">
                        <a:avLst/>
                      </a:prstGeom>
                      <a:noFill/>
                      <a:ln w="6350">
                        <a:noFill/>
                      </a:ln>
                    </wps:spPr>
                    <wps:txbx>
                      <w:txbxContent>
                        <w:p w14:paraId="66E6B534" w14:textId="77777777" w:rsidR="004A39CD" w:rsidRPr="00472BBC" w:rsidRDefault="004A39CD" w:rsidP="004A39CD">
                          <w:pPr>
                            <w:rPr>
                              <w:rFonts w:ascii="OCR A Extended" w:hAnsi="OCR A Extended"/>
                              <w:lang w:val="de-DE"/>
                            </w:rPr>
                          </w:pPr>
                          <w:r>
                            <w:rPr>
                              <w:rFonts w:ascii="OCR A Extended" w:hAnsi="OCR A Extended"/>
                              <w:lang w:val="de-DE"/>
                            </w:rPr>
                            <w:t xml:space="preserve">Project </w:t>
                          </w:r>
                          <w:proofErr w:type="spellStart"/>
                          <w:r>
                            <w:rPr>
                              <w:rFonts w:ascii="OCR A Extended" w:hAnsi="OCR A Extended"/>
                              <w:lang w:val="de-DE"/>
                            </w:rPr>
                            <w:t>EventX</w:t>
                          </w:r>
                          <w:proofErr w:type="spellEnd"/>
                          <w:r>
                            <w:rPr>
                              <w:rFonts w:ascii="OCR A Extended" w:hAnsi="OCR A Extended"/>
                              <w:lang w:val="de-DE"/>
                            </w:rPr>
                            <w:t xml:space="preserve"> AG | </w:t>
                          </w:r>
                          <w:proofErr w:type="spellStart"/>
                          <w:r>
                            <w:rPr>
                              <w:rFonts w:ascii="OCR A Extended" w:hAnsi="OCR A Extended"/>
                              <w:lang w:val="de-DE"/>
                            </w:rPr>
                            <w:t>Certificate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7376A" id="_x0000_s1063" type="#_x0000_t202" style="position:absolute;margin-left:-34.85pt;margin-top:-44.95pt;width:227.45pt;height:20.7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" filled="f" stroked="f" strokeweight=".5pt">
              <v:textbox>
                <w:txbxContent>
                  <w:p w14:paraId="66E6B534" w14:textId="77777777" w:rsidR="004A39CD" w:rsidRPr="00472BBC" w:rsidRDefault="004A39CD" w:rsidP="004A39CD">
                    <w:pPr>
                      <w:rPr>
                        <w:rFonts w:ascii="OCR A Extended" w:hAnsi="OCR A Extended"/>
                        <w:lang w:val="de-DE"/>
                      </w:rPr>
                    </w:pPr>
                    <w:r>
                      <w:rPr>
                        <w:rFonts w:ascii="OCR A Extended" w:hAnsi="OCR A Extended"/>
                        <w:lang w:val="de-DE"/>
                      </w:rPr>
                      <w:t xml:space="preserve">Project </w:t>
                    </w:r>
                    <w:proofErr w:type="spellStart"/>
                    <w:r>
                      <w:rPr>
                        <w:rFonts w:ascii="OCR A Extended" w:hAnsi="OCR A Extended"/>
                        <w:lang w:val="de-DE"/>
                      </w:rPr>
                      <w:t>EventX</w:t>
                    </w:r>
                    <w:proofErr w:type="spellEnd"/>
                    <w:r>
                      <w:rPr>
                        <w:rFonts w:ascii="OCR A Extended" w:hAnsi="OCR A Extended"/>
                        <w:lang w:val="de-DE"/>
                      </w:rPr>
                      <w:t xml:space="preserve"> AG | </w:t>
                    </w:r>
                    <w:proofErr w:type="spellStart"/>
                    <w:r>
                      <w:rPr>
                        <w:rFonts w:ascii="OCR A Extended" w:hAnsi="OCR A Extended"/>
                        <w:lang w:val="de-DE"/>
                      </w:rPr>
                      <w:t>Certificate</w:t>
                    </w:r>
                    <w:proofErr w:type="spellEnd"/>
                  </w:p>
                </w:txbxContent>
              </v:textbox>
            </v:shape>
          </w:pict>
        </mc:Fallback>
      </mc:AlternateContent>
    </w:r>
    <w:r w:rsidR="004A39CD" w:rsidRPr="00F01F01">
      <w:rPr>
        <w:noProof/>
      </w:rPr>
      <w:drawing>
        <wp:anchor distT="0" distB="0" distL="114300" distR="114300" simplePos="0" relativeHeight="251757568" behindDoc="0" locked="0" layoutInCell="1" allowOverlap="1" wp14:anchorId="3FA0552B" wp14:editId="04F03010">
          <wp:simplePos x="0" y="0"/>
          <wp:positionH relativeFrom="column">
            <wp:posOffset>4870450</wp:posOffset>
          </wp:positionH>
          <wp:positionV relativeFrom="paragraph">
            <wp:posOffset>-344970</wp:posOffset>
          </wp:positionV>
          <wp:extent cx="431165" cy="431165"/>
          <wp:effectExtent l="0" t="0" r="0" b="6985"/>
          <wp:wrapSquare wrapText="bothSides"/>
          <wp:docPr id="1426648600" name="Grafik 1426648600" descr="Fingerabdruck Silhouette">
            <a:extLst xmlns:a="http://schemas.openxmlformats.org/drawingml/2006/main">
              <a:ext uri="{FF2B5EF4-FFF2-40B4-BE49-F238E27FC236}">
                <a16:creationId xmlns:a16="http://schemas.microsoft.com/office/drawing/2014/main" id="{5FA008E4-9F08-3BB8-A227-2D0ABFC46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Grafik 150" descr="Fingerabdruck Silhouette">
                    <a:extLst>
                      <a:ext uri="{FF2B5EF4-FFF2-40B4-BE49-F238E27FC236}">
                        <a16:creationId xmlns:a16="http://schemas.microsoft.com/office/drawing/2014/main" id="{5FA008E4-9F08-3BB8-A227-2D0ABFC46036}"/>
                      </a:ext>
                    </a:extLst>
                  </pic:cNvPr>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431165" cy="431165"/>
                  </a:xfrm>
                  <a:prstGeom prst="rect">
                    <a:avLst/>
                  </a:prstGeom>
                </pic:spPr>
              </pic:pic>
            </a:graphicData>
          </a:graphic>
          <wp14:sizeRelH relativeFrom="margin">
            <wp14:pctWidth>0</wp14:pctWidth>
          </wp14:sizeRelH>
          <wp14:sizeRelV relativeFrom="margin">
            <wp14:pctHeight>0</wp14:pctHeight>
          </wp14:sizeRelV>
        </wp:anchor>
      </w:drawing>
    </w:r>
    <w:r w:rsidR="004A39CD" w:rsidRPr="008074E0">
      <w:rPr>
        <w:noProof/>
      </w:rPr>
      <w:drawing>
        <wp:anchor distT="0" distB="0" distL="114300" distR="114300" simplePos="0" relativeHeight="251760640" behindDoc="0" locked="0" layoutInCell="1" allowOverlap="1" wp14:anchorId="0D707656" wp14:editId="2E786E47">
          <wp:simplePos x="0" y="0"/>
          <wp:positionH relativeFrom="column">
            <wp:posOffset>4468053</wp:posOffset>
          </wp:positionH>
          <wp:positionV relativeFrom="paragraph">
            <wp:posOffset>-325120</wp:posOffset>
          </wp:positionV>
          <wp:extent cx="403860" cy="403860"/>
          <wp:effectExtent l="0" t="0" r="0" b="0"/>
          <wp:wrapSquare wrapText="bothSides"/>
          <wp:docPr id="1889062362" name="Grafik 1889062362" descr="Schlechte Sicht Silhouette">
            <a:extLst xmlns:a="http://schemas.openxmlformats.org/drawingml/2006/main">
              <a:ext uri="{FF2B5EF4-FFF2-40B4-BE49-F238E27FC236}">
                <a16:creationId xmlns:a16="http://schemas.microsoft.com/office/drawing/2014/main" id="{645C2015-4EFA-2951-95A6-6AB7503931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Grafik 156" descr="Schlechte Sicht Silhouette">
                    <a:extLst>
                      <a:ext uri="{FF2B5EF4-FFF2-40B4-BE49-F238E27FC236}">
                        <a16:creationId xmlns:a16="http://schemas.microsoft.com/office/drawing/2014/main" id="{645C2015-4EFA-2951-95A6-6AB750393149}"/>
                      </a:ext>
                    </a:extLst>
                  </pic:cNvPr>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403860" cy="403860"/>
                  </a:xfrm>
                  <a:prstGeom prst="rect">
                    <a:avLst/>
                  </a:prstGeom>
                </pic:spPr>
              </pic:pic>
            </a:graphicData>
          </a:graphic>
          <wp14:sizeRelH relativeFrom="margin">
            <wp14:pctWidth>0</wp14:pctWidth>
          </wp14:sizeRelH>
          <wp14:sizeRelV relativeFrom="margin">
            <wp14:pctHeight>0</wp14:pctHeight>
          </wp14:sizeRelV>
        </wp:anchor>
      </w:drawing>
    </w:r>
    <w:r w:rsidR="004A39CD" w:rsidRPr="00472BBC">
      <w:rPr>
        <w:noProof/>
      </w:rPr>
      <w:drawing>
        <wp:anchor distT="0" distB="0" distL="114300" distR="114300" simplePos="0" relativeHeight="251752448" behindDoc="0" locked="0" layoutInCell="1" allowOverlap="1" wp14:anchorId="5D2B53A3" wp14:editId="623476BE">
          <wp:simplePos x="0" y="0"/>
          <wp:positionH relativeFrom="column">
            <wp:posOffset>2918571</wp:posOffset>
          </wp:positionH>
          <wp:positionV relativeFrom="paragraph">
            <wp:posOffset>-160655</wp:posOffset>
          </wp:positionV>
          <wp:extent cx="1514475" cy="471805"/>
          <wp:effectExtent l="0" t="0" r="0" b="4445"/>
          <wp:wrapSquare wrapText="bothSides"/>
          <wp:docPr id="1394999863" name="Grafik 1394999863" descr="Ein Bild, das Muster, Schwarz, Schwarzweiß, weiß enthält.&#10;&#10;Automatisch generierte Beschreibung">
            <a:extLst xmlns:a="http://schemas.openxmlformats.org/drawingml/2006/main">
              <a:ext uri="{FF2B5EF4-FFF2-40B4-BE49-F238E27FC236}">
                <a16:creationId xmlns:a16="http://schemas.microsoft.com/office/drawing/2014/main" id="{C227CD38-AB5A-F963-CFCE-179D87B905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99863" name="Grafik 1394999863" descr="Ein Bild, das Muster, Schwarz, Schwarzweiß, weiß enthält.&#10;&#10;Automatisch generierte Beschreibung">
                    <a:extLst>
                      <a:ext uri="{FF2B5EF4-FFF2-40B4-BE49-F238E27FC236}">
                        <a16:creationId xmlns:a16="http://schemas.microsoft.com/office/drawing/2014/main" id="{C227CD38-AB5A-F963-CFCE-179D87B905FE}"/>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471805"/>
                  </a:xfrm>
                  <a:prstGeom prst="rect">
                    <a:avLst/>
                  </a:prstGeom>
                  <a:noFill/>
                </pic:spPr>
              </pic:pic>
            </a:graphicData>
          </a:graphic>
          <wp14:sizeRelH relativeFrom="page">
            <wp14:pctWidth>0</wp14:pctWidth>
          </wp14:sizeRelH>
          <wp14:sizeRelV relativeFrom="page">
            <wp14:pctHeight>0</wp14:pctHeight>
          </wp14:sizeRelV>
        </wp:anchor>
      </w:drawing>
    </w:r>
    <w:r w:rsidR="004A39CD">
      <w:rPr>
        <w:noProof/>
      </w:rPr>
      <mc:AlternateContent>
        <mc:Choice Requires="wps">
          <w:drawing>
            <wp:anchor distT="0" distB="0" distL="114300" distR="114300" simplePos="0" relativeHeight="251753472" behindDoc="0" locked="0" layoutInCell="1" allowOverlap="1" wp14:anchorId="11BC51C2" wp14:editId="29215CA3">
              <wp:simplePos x="0" y="0"/>
              <wp:positionH relativeFrom="column">
                <wp:posOffset>2587558</wp:posOffset>
              </wp:positionH>
              <wp:positionV relativeFrom="paragraph">
                <wp:posOffset>-500380</wp:posOffset>
              </wp:positionV>
              <wp:extent cx="2052918" cy="262943"/>
              <wp:effectExtent l="0" t="0" r="0" b="3810"/>
              <wp:wrapNone/>
              <wp:docPr id="1780316849" name="Textfeld 1"/>
              <wp:cNvGraphicFramePr/>
              <a:graphic xmlns:a="http://schemas.openxmlformats.org/drawingml/2006/main">
                <a:graphicData uri="http://schemas.microsoft.com/office/word/2010/wordprocessingShape">
                  <wps:wsp>
                    <wps:cNvSpPr txBox="1"/>
                    <wps:spPr>
                      <a:xfrm>
                        <a:off x="0" y="0"/>
                        <a:ext cx="2052918" cy="262943"/>
                      </a:xfrm>
                      <a:prstGeom prst="rect">
                        <a:avLst/>
                      </a:prstGeom>
                      <a:noFill/>
                      <a:ln w="6350">
                        <a:noFill/>
                      </a:ln>
                    </wps:spPr>
                    <wps:txbx>
                      <w:txbxContent>
                        <w:p w14:paraId="2CED9B49" w14:textId="77777777" w:rsidR="004A39CD" w:rsidRPr="00472BBC" w:rsidRDefault="004A39CD" w:rsidP="004A39CD">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C51C2" id="_x0000_s1064" type="#_x0000_t202" style="position:absolute;margin-left:203.75pt;margin-top:-39.4pt;width:161.65pt;height:20.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" filled="f" stroked="f" strokeweight=".5pt">
              <v:textbox>
                <w:txbxContent>
                  <w:p w14:paraId="2CED9B49" w14:textId="77777777" w:rsidR="004A39CD" w:rsidRPr="00472BBC" w:rsidRDefault="004A39CD" w:rsidP="004A39CD">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v:textbox>
            </v:shape>
          </w:pict>
        </mc:Fallback>
      </mc:AlternateContent>
    </w:r>
    <w:r w:rsidR="004A39CD">
      <w:rPr>
        <w:noProof/>
      </w:rPr>
      <mc:AlternateContent>
        <mc:Choice Requires="wps">
          <w:drawing>
            <wp:anchor distT="0" distB="0" distL="114300" distR="114300" simplePos="0" relativeHeight="251758592" behindDoc="0" locked="0" layoutInCell="1" allowOverlap="1" wp14:anchorId="72927C9D" wp14:editId="78C375B6">
              <wp:simplePos x="0" y="0"/>
              <wp:positionH relativeFrom="column">
                <wp:posOffset>755907</wp:posOffset>
              </wp:positionH>
              <wp:positionV relativeFrom="paragraph">
                <wp:posOffset>84249</wp:posOffset>
              </wp:positionV>
              <wp:extent cx="2191265" cy="262943"/>
              <wp:effectExtent l="0" t="0" r="0" b="3810"/>
              <wp:wrapNone/>
              <wp:docPr id="239733126" name="Textfeld 1"/>
              <wp:cNvGraphicFramePr/>
              <a:graphic xmlns:a="http://schemas.openxmlformats.org/drawingml/2006/main">
                <a:graphicData uri="http://schemas.microsoft.com/office/word/2010/wordprocessingShape">
                  <wps:wsp>
                    <wps:cNvSpPr txBox="1"/>
                    <wps:spPr>
                      <a:xfrm>
                        <a:off x="0" y="0"/>
                        <a:ext cx="2191265" cy="262943"/>
                      </a:xfrm>
                      <a:prstGeom prst="rect">
                        <a:avLst/>
                      </a:prstGeom>
                      <a:noFill/>
                      <a:ln w="6350">
                        <a:noFill/>
                      </a:ln>
                    </wps:spPr>
                    <wps:txbx>
                      <w:txbxContent>
                        <w:p w14:paraId="326B1670" w14:textId="77777777" w:rsidR="004A39CD" w:rsidRPr="00472BBC" w:rsidRDefault="004A39CD" w:rsidP="004A39CD">
                          <w:pPr>
                            <w:rPr>
                              <w:rFonts w:ascii="OCR A Extended" w:hAnsi="OCR A Extended"/>
                              <w:lang w:val="de-DE"/>
                            </w:rPr>
                          </w:pPr>
                          <w:r>
                            <w:rPr>
                              <w:rFonts w:ascii="OCR A Extended" w:hAnsi="OCR A Extended"/>
                              <w:lang w:val="de-DE"/>
                            </w:rPr>
                            <w:t>AUTHORISED ACCESS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27C9D" id="_x0000_s1065" type="#_x0000_t202" style="position:absolute;margin-left:59.5pt;margin-top:6.65pt;width:172.55pt;height:20.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" filled="f" stroked="f" strokeweight=".5pt">
              <v:textbox>
                <w:txbxContent>
                  <w:p w14:paraId="326B1670" w14:textId="77777777" w:rsidR="004A39CD" w:rsidRPr="00472BBC" w:rsidRDefault="004A39CD" w:rsidP="004A39CD">
                    <w:pPr>
                      <w:rPr>
                        <w:rFonts w:ascii="OCR A Extended" w:hAnsi="OCR A Extended"/>
                        <w:lang w:val="de-DE"/>
                      </w:rPr>
                    </w:pPr>
                    <w:r>
                      <w:rPr>
                        <w:rFonts w:ascii="OCR A Extended" w:hAnsi="OCR A Extended"/>
                        <w:lang w:val="de-DE"/>
                      </w:rPr>
                      <w:t>AUTHORISED ACCESS ONLY</w:t>
                    </w:r>
                  </w:p>
                </w:txbxContent>
              </v:textbox>
            </v:shape>
          </w:pict>
        </mc:Fallback>
      </mc:AlternateContent>
    </w:r>
    <w:r w:rsidR="004A39CD">
      <w:rPr>
        <w:noProof/>
      </w:rPr>
      <mc:AlternateContent>
        <mc:Choice Requires="wps">
          <w:drawing>
            <wp:anchor distT="0" distB="0" distL="114300" distR="114300" simplePos="0" relativeHeight="251754496" behindDoc="0" locked="0" layoutInCell="1" allowOverlap="1" wp14:anchorId="7D87CFDC" wp14:editId="5E3E17CB">
              <wp:simplePos x="0" y="0"/>
              <wp:positionH relativeFrom="column">
                <wp:posOffset>758190</wp:posOffset>
              </wp:positionH>
              <wp:positionV relativeFrom="paragraph">
                <wp:posOffset>-177296</wp:posOffset>
              </wp:positionV>
              <wp:extent cx="1577789" cy="262943"/>
              <wp:effectExtent l="0" t="0" r="0" b="3810"/>
              <wp:wrapNone/>
              <wp:docPr id="2100869588" name="Textfeld 1"/>
              <wp:cNvGraphicFramePr/>
              <a:graphic xmlns:a="http://schemas.openxmlformats.org/drawingml/2006/main">
                <a:graphicData uri="http://schemas.microsoft.com/office/word/2010/wordprocessingShape">
                  <wps:wsp>
                    <wps:cNvSpPr txBox="1"/>
                    <wps:spPr>
                      <a:xfrm>
                        <a:off x="0" y="0"/>
                        <a:ext cx="1577789" cy="262943"/>
                      </a:xfrm>
                      <a:prstGeom prst="rect">
                        <a:avLst/>
                      </a:prstGeom>
                      <a:noFill/>
                      <a:ln w="6350">
                        <a:noFill/>
                      </a:ln>
                    </wps:spPr>
                    <wps:txbx>
                      <w:txbxContent>
                        <w:p w14:paraId="51489523" w14:textId="77777777" w:rsidR="004A39CD" w:rsidRPr="00472BBC" w:rsidRDefault="004A39CD" w:rsidP="004A39CD">
                          <w:pPr>
                            <w:rPr>
                              <w:rFonts w:ascii="OCR A Extended" w:hAnsi="OCR A Extended"/>
                              <w:lang w:val="de-DE"/>
                            </w:rPr>
                          </w:pPr>
                          <w:r>
                            <w:rPr>
                              <w:rFonts w:ascii="OCR A Extended" w:hAnsi="OCR A Extended"/>
                              <w:lang w:val="de-DE"/>
                            </w:rPr>
                            <w:t>HANDLE WITH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7CFDC" id="_x0000_s1066" type="#_x0000_t202" style="position:absolute;margin-left:59.7pt;margin-top:-13.95pt;width:124.25pt;height:20.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" filled="f" stroked="f" strokeweight=".5pt">
              <v:textbox>
                <w:txbxContent>
                  <w:p w14:paraId="51489523" w14:textId="77777777" w:rsidR="004A39CD" w:rsidRPr="00472BBC" w:rsidRDefault="004A39CD" w:rsidP="004A39CD">
                    <w:pPr>
                      <w:rPr>
                        <w:rFonts w:ascii="OCR A Extended" w:hAnsi="OCR A Extended"/>
                        <w:lang w:val="de-DE"/>
                      </w:rPr>
                    </w:pPr>
                    <w:r>
                      <w:rPr>
                        <w:rFonts w:ascii="OCR A Extended" w:hAnsi="OCR A Extended"/>
                        <w:lang w:val="de-DE"/>
                      </w:rPr>
                      <w:t>HANDLE WITH CARE</w:t>
                    </w:r>
                  </w:p>
                </w:txbxContent>
              </v:textbox>
            </v:shape>
          </w:pict>
        </mc:Fallback>
      </mc:AlternateContent>
    </w:r>
    <w:r w:rsidR="004A39CD">
      <w:rPr>
        <w:noProof/>
      </w:rPr>
      <mc:AlternateContent>
        <mc:Choice Requires="wps">
          <w:drawing>
            <wp:anchor distT="0" distB="0" distL="114300" distR="114300" simplePos="0" relativeHeight="251756544" behindDoc="0" locked="0" layoutInCell="1" allowOverlap="1" wp14:anchorId="0F239DBE" wp14:editId="64673114">
              <wp:simplePos x="0" y="0"/>
              <wp:positionH relativeFrom="column">
                <wp:posOffset>72876</wp:posOffset>
              </wp:positionH>
              <wp:positionV relativeFrom="paragraph">
                <wp:posOffset>-98500</wp:posOffset>
              </wp:positionV>
              <wp:extent cx="327211" cy="537883"/>
              <wp:effectExtent l="0" t="0" r="0" b="0"/>
              <wp:wrapNone/>
              <wp:docPr id="1249462597" name="Textfeld 1"/>
              <wp:cNvGraphicFramePr/>
              <a:graphic xmlns:a="http://schemas.openxmlformats.org/drawingml/2006/main">
                <a:graphicData uri="http://schemas.microsoft.com/office/word/2010/wordprocessingShape">
                  <wps:wsp>
                    <wps:cNvSpPr txBox="1"/>
                    <wps:spPr>
                      <a:xfrm>
                        <a:off x="0" y="0"/>
                        <a:ext cx="327211" cy="537883"/>
                      </a:xfrm>
                      <a:prstGeom prst="rect">
                        <a:avLst/>
                      </a:prstGeom>
                      <a:noFill/>
                      <a:ln w="6350">
                        <a:noFill/>
                      </a:ln>
                    </wps:spPr>
                    <wps:txbx>
                      <w:txbxContent>
                        <w:p w14:paraId="688E405F" w14:textId="77777777" w:rsidR="004A39CD" w:rsidRPr="00472BBC" w:rsidRDefault="004A39CD" w:rsidP="004A39CD">
                          <w:pPr>
                            <w:rPr>
                              <w:rFonts w:ascii="OCR A Extended" w:hAnsi="OCR A Extended"/>
                              <w:sz w:val="60"/>
                              <w:szCs w:val="60"/>
                              <w:lang w:val="de-DE"/>
                            </w:rPr>
                          </w:pPr>
                          <w:r w:rsidRPr="00472BBC">
                            <w:rPr>
                              <w:rFonts w:ascii="OCR A Extended" w:hAnsi="OCR A Extended"/>
                              <w:sz w:val="60"/>
                              <w:szCs w:val="60"/>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39DBE" id="_x0000_s1067" type="#_x0000_t202" style="position:absolute;margin-left:5.75pt;margin-top:-7.75pt;width:25.75pt;height:42.3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" filled="f" stroked="f" strokeweight=".5pt">
              <v:textbox>
                <w:txbxContent>
                  <w:p w14:paraId="688E405F" w14:textId="77777777" w:rsidR="004A39CD" w:rsidRPr="00472BBC" w:rsidRDefault="004A39CD" w:rsidP="004A39CD">
                    <w:pPr>
                      <w:rPr>
                        <w:rFonts w:ascii="OCR A Extended" w:hAnsi="OCR A Extended"/>
                        <w:sz w:val="60"/>
                        <w:szCs w:val="60"/>
                        <w:lang w:val="de-DE"/>
                      </w:rPr>
                    </w:pPr>
                    <w:r w:rsidRPr="00472BBC">
                      <w:rPr>
                        <w:rFonts w:ascii="OCR A Extended" w:hAnsi="OCR A Extended"/>
                        <w:sz w:val="60"/>
                        <w:szCs w:val="60"/>
                        <w:lang w:val="de-DE"/>
                      </w:rPr>
                      <w:t>!</w:t>
                    </w:r>
                  </w:p>
                </w:txbxContent>
              </v:textbox>
            </v:shape>
          </w:pict>
        </mc:Fallback>
      </mc:AlternateContent>
    </w:r>
    <w:r w:rsidR="004A39CD" w:rsidRPr="00472BBC">
      <w:rPr>
        <w:noProof/>
      </w:rPr>
      <mc:AlternateContent>
        <mc:Choice Requires="wpg">
          <w:drawing>
            <wp:anchor distT="0" distB="0" distL="114300" distR="114300" simplePos="0" relativeHeight="251755520" behindDoc="0" locked="0" layoutInCell="1" allowOverlap="1" wp14:anchorId="65D2A8CD" wp14:editId="5DA2A6D3">
              <wp:simplePos x="0" y="0"/>
              <wp:positionH relativeFrom="column">
                <wp:posOffset>-53975</wp:posOffset>
              </wp:positionH>
              <wp:positionV relativeFrom="paragraph">
                <wp:posOffset>-178435</wp:posOffset>
              </wp:positionV>
              <wp:extent cx="672465" cy="563245"/>
              <wp:effectExtent l="19050" t="19050" r="32385" b="27305"/>
              <wp:wrapSquare wrapText="bothSides"/>
              <wp:docPr id="556495848" name="Gruppieren 172"/>
              <wp:cNvGraphicFramePr/>
              <a:graphic xmlns:a="http://schemas.openxmlformats.org/drawingml/2006/main">
                <a:graphicData uri="http://schemas.microsoft.com/office/word/2010/wordprocessingGroup">
                  <wpg:wgp>
                    <wpg:cNvGrpSpPr/>
                    <wpg:grpSpPr>
                      <a:xfrm>
                        <a:off x="0" y="0"/>
                        <a:ext cx="672465" cy="563245"/>
                        <a:chOff x="0" y="0"/>
                        <a:chExt cx="1478648" cy="1185942"/>
                      </a:xfrm>
                    </wpg:grpSpPr>
                    <wps:wsp>
                      <wps:cNvPr id="1918587831" name="Gleichschenkliges Dreieck 1918587831"/>
                      <wps:cNvSpPr/>
                      <wps:spPr>
                        <a:xfrm>
                          <a:off x="4390" y="2004"/>
                          <a:ext cx="1474135" cy="1181934"/>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85064039" name="Gerader Verbinder 1685064039"/>
                      <wps:cNvCnPr>
                        <a:cxnSpLocks/>
                      </wps:cNvCnPr>
                      <wps:spPr>
                        <a:xfrm flipH="1">
                          <a:off x="4390" y="103289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0206392" name="Gerader Verbinder 510206392"/>
                      <wps:cNvCnPr>
                        <a:cxnSpLocks/>
                      </wps:cNvCnPr>
                      <wps:spPr>
                        <a:xfrm>
                          <a:off x="1379444" y="1035448"/>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5372282" name="Gerader Verbinder 925372282"/>
                      <wps:cNvCnPr>
                        <a:cxnSpLocks/>
                      </wps:cNvCnPr>
                      <wps:spPr>
                        <a:xfrm flipH="1">
                          <a:off x="646643"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0409959" name="Gerader Verbinder 180409959"/>
                      <wps:cNvCnPr>
                        <a:cxnSpLocks/>
                      </wps:cNvCnPr>
                      <wps:spPr>
                        <a:xfrm>
                          <a:off x="736627"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86549538" name="Gerader Verbinder 1386549538"/>
                      <wps:cNvCnPr>
                        <a:cxnSpLocks/>
                      </wps:cNvCnPr>
                      <wps:spPr>
                        <a:xfrm rot="16200000">
                          <a:off x="99204" y="10791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7194601" name="Gerader Verbinder 777194601"/>
                      <wps:cNvCnPr>
                        <a:cxnSpLocks/>
                      </wps:cNvCnPr>
                      <wps:spPr>
                        <a:xfrm rot="16200000">
                          <a:off x="1379444" y="1081649"/>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2600A4" id="Gruppieren 172" o:spid="_x0000_s1026" style="position:absolute;margin-left:-4.25pt;margin-top:-14.05pt;width:52.95pt;height:44.35pt;z-index:251755520;mso-width-relative:margin;mso-height-relative:margin" coordsize="14786,1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918587831" o:spid="_x0000_s1027" type="#_x0000_t5" style="position:absolute;left:43;top:20;width:14742;height:11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" filled="f" strokecolor="black [3213]" strokeweight="1pt"/>
              <v:line id="Gerader Verbinder 1685064039" o:spid="_x0000_s1028" style="position:absolute;flip:x;visibility:visible;mso-wrap-style:square" from="43,10328" to="992,1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" strokecolor="black [3213]" strokeweight="3pt">
                <v:stroke joinstyle="miter"/>
                <o:lock v:ext="edit" shapetype="f"/>
              </v:line>
              <v:line id="Gerader Verbinder 510206392" o:spid="_x0000_s1029" style="position:absolute;visibility:visible;mso-wrap-style:square" from="13794,10354" to="14742,11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" strokecolor="black [3213]" strokeweight="3pt">
                <v:stroke joinstyle="miter"/>
                <o:lock v:ext="edit" shapetype="f"/>
              </v:line>
              <v:line id="Gerader Verbinder 925372282" o:spid="_x0000_s1030" style="position:absolute;flip:x;visibility:visible;mso-wrap-style:square" from="6466,0" to="74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" strokecolor="black [3213]" strokeweight="3pt">
                <v:stroke joinstyle="miter"/>
                <o:lock v:ext="edit" shapetype="f"/>
              </v:line>
              <v:line id="Gerader Verbinder 180409959" o:spid="_x0000_s1031" style="position:absolute;visibility:visible;mso-wrap-style:square" from="7366,0" to="83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" strokecolor="black [3213]" strokeweight="3pt">
                <v:stroke joinstyle="miter"/>
                <o:lock v:ext="edit" shapetype="f"/>
              </v:line>
              <v:line id="Gerader Verbinder 1386549538" o:spid="_x0000_s1032" style="position:absolute;rotation:-90;visibility:visible;mso-wrap-style:square" from="992,10791" to="992,1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" strokecolor="black [3213]" strokeweight="3pt">
                <v:stroke joinstyle="miter"/>
                <o:lock v:ext="edit" shapetype="f"/>
              </v:line>
              <v:line id="Gerader Verbinder 777194601" o:spid="_x0000_s1033" style="position:absolute;rotation:-90;visibility:visible;mso-wrap-style:square" from="13794,10816" to="13794,1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" strokecolor="black [3213]" strokeweight="3pt">
                <v:stroke joinstyle="miter"/>
                <o:lock v:ext="edit" shapetype="f"/>
              </v:line>
              <w10:wrap type="square"/>
            </v:group>
          </w:pict>
        </mc:Fallback>
      </mc:AlternateContent>
    </w:r>
    <w:r w:rsidR="004A39CD" w:rsidRPr="00472BBC">
      <w:rPr>
        <w:noProof/>
      </w:rPr>
      <mc:AlternateContent>
        <mc:Choice Requires="wpg">
          <w:drawing>
            <wp:anchor distT="0" distB="0" distL="114300" distR="114300" simplePos="0" relativeHeight="251750400" behindDoc="0" locked="0" layoutInCell="1" allowOverlap="1" wp14:anchorId="43E6CB23" wp14:editId="080BD96E">
              <wp:simplePos x="0" y="0"/>
              <wp:positionH relativeFrom="column">
                <wp:posOffset>-643180</wp:posOffset>
              </wp:positionH>
              <wp:positionV relativeFrom="paragraph">
                <wp:posOffset>-581473</wp:posOffset>
              </wp:positionV>
              <wp:extent cx="7162800" cy="1064885"/>
              <wp:effectExtent l="19050" t="19050" r="38100" b="40640"/>
              <wp:wrapNone/>
              <wp:docPr id="1312888984" name="Gruppieren 65"/>
              <wp:cNvGraphicFramePr/>
              <a:graphic xmlns:a="http://schemas.openxmlformats.org/drawingml/2006/main">
                <a:graphicData uri="http://schemas.microsoft.com/office/word/2010/wordprocessingGroup">
                  <wpg:wgp>
                    <wpg:cNvGrpSpPr/>
                    <wpg:grpSpPr>
                      <a:xfrm>
                        <a:off x="0" y="0"/>
                        <a:ext cx="7162800" cy="1064885"/>
                        <a:chOff x="0" y="0"/>
                        <a:chExt cx="5341529" cy="1250825"/>
                      </a:xfrm>
                    </wpg:grpSpPr>
                    <wpg:grpSp>
                      <wpg:cNvPr id="1664075991" name="Gruppieren 1664075991"/>
                      <wpg:cNvGrpSpPr/>
                      <wpg:grpSpPr>
                        <a:xfrm>
                          <a:off x="0" y="1"/>
                          <a:ext cx="5341527" cy="1250824"/>
                          <a:chOff x="0" y="1"/>
                          <a:chExt cx="5341527" cy="1250824"/>
                        </a:xfrm>
                      </wpg:grpSpPr>
                      <wps:wsp>
                        <wps:cNvPr id="560266114" name="Rechteck: eine Ecke abgeschnitten 44"/>
                        <wps:cNvSpPr/>
                        <wps:spPr>
                          <a:xfrm flipH="1">
                            <a:off x="0" y="1"/>
                            <a:ext cx="5341527" cy="1250824"/>
                          </a:xfrm>
                          <a:prstGeom prst="snip2DiagRect">
                            <a:avLst>
                              <a:gd name="adj1" fmla="val 0"/>
                              <a:gd name="adj2" fmla="val 29695"/>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620918677" name="Gruppieren 1620918677"/>
                        <wpg:cNvGrpSpPr/>
                        <wpg:grpSpPr>
                          <a:xfrm>
                            <a:off x="8627" y="1383"/>
                            <a:ext cx="2487485" cy="369553"/>
                            <a:chOff x="8627" y="1383"/>
                            <a:chExt cx="1267034" cy="369553"/>
                          </a:xfrm>
                        </wpg:grpSpPr>
                        <wps:wsp>
                          <wps:cNvPr id="484918254" name="Gerader Verbinder 484918254"/>
                          <wps:cNvCnPr>
                            <a:cxnSpLocks/>
                          </wps:cNvCnPr>
                          <wps:spPr>
                            <a:xfrm flipH="1">
                              <a:off x="8627" y="370936"/>
                              <a:ext cx="107398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453998" name="Gerader Verbinder 203453998"/>
                          <wps:cNvCnPr>
                            <a:cxnSpLocks/>
                          </wps:cNvCnPr>
                          <wps:spPr>
                            <a:xfrm flipV="1">
                              <a:off x="1082616" y="1383"/>
                              <a:ext cx="193045" cy="36933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65842463" name="Gerader Verbinder 165842463"/>
                      <wps:cNvCnPr>
                        <a:cxnSpLocks/>
                      </wps:cNvCnPr>
                      <wps:spPr>
                        <a:xfrm flipV="1">
                          <a:off x="5110052" y="877133"/>
                          <a:ext cx="231477" cy="37295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042238" name="Gerader Verbinder 95042238"/>
                      <wps:cNvCnPr>
                        <a:cxnSpLocks/>
                      </wps:cNvCnPr>
                      <wps:spPr>
                        <a:xfrm rot="16200000">
                          <a:off x="5010906" y="1151621"/>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98694" name="Gerader Verbinder 15598694"/>
                      <wps:cNvCnPr>
                        <a:cxnSpLocks/>
                      </wps:cNvCnPr>
                      <wps:spPr>
                        <a:xfrm rot="16200000" flipH="1">
                          <a:off x="5249512" y="785634"/>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74517682" name="Gerader Verbinder 2074517682"/>
                      <wps:cNvCnPr>
                        <a:cxnSpLocks/>
                      </wps:cNvCnPr>
                      <wps:spPr>
                        <a:xfrm rot="16200000" flipH="1">
                          <a:off x="5249512" y="9345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0813310" name="Gerader Verbinder 1140813310"/>
                      <wps:cNvCnPr>
                        <a:cxnSpLocks/>
                      </wps:cNvCnPr>
                      <wps:spPr>
                        <a:xfrm rot="16200000">
                          <a:off x="5242323" y="-99204"/>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0808323" name="Gerader Verbinder 350808323"/>
                      <wps:cNvCnPr>
                        <a:cxnSpLocks/>
                      </wps:cNvCnPr>
                      <wps:spPr>
                        <a:xfrm rot="16200000">
                          <a:off x="107831" y="11516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3319966" name="Gerader Verbinder 1873319966"/>
                      <wps:cNvCnPr>
                        <a:cxnSpLocks/>
                      </wps:cNvCnPr>
                      <wps:spPr>
                        <a:xfrm rot="16200000" flipH="1">
                          <a:off x="-92015" y="1158809"/>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7193505" id="Gruppieren 65" o:spid="_x0000_s1026" style="position:absolute;margin-left:-50.65pt;margin-top:-45.8pt;width:564pt;height:83.85pt;z-index:251750400;mso-width-relative:margin;mso-height-relative:margin" coordsize="53415,1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">
              <v:group id="Gruppieren 1664075991" o:spid="_x0000_s1027" style="position:absolute;width:53415;height:12508" coordorigin="" coordsize="53415,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">
                <v:shape id="Rechteck: eine Ecke abgeschnitten 44" o:spid="_x0000_s1028" style="position:absolute;width:53415;height:12508;flip:x;visibility:visible;mso-wrap-style:square;v-text-anchor:middle" coordsize="5341527,125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" path="m,l4970095,r371432,371432l5341527,1250824r,l371432,1250824,,879392,,xe" filled="f" strokecolor="black [3213]" strokeweight=".5pt">
                  <v:stroke joinstyle="miter"/>
                  <v:path arrowok="t" o:connecttype="custom" o:connectlocs="0,0;4970095,0;5341527,371432;5341527,1250824;5341527,1250824;371432,1250824;0,879392;0,0" o:connectangles="0,0,0,0,0,0,0,0"/>
                </v:shape>
                <v:group id="Gruppieren 1620918677" o:spid="_x0000_s1029" style="position:absolute;left:86;top:13;width:24875;height:3696" coordorigin="86,13" coordsize="12670,3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">
                  <v:line id="Gerader Verbinder 484918254" o:spid="_x0000_s1030" style="position:absolute;flip:x;visibility:visible;mso-wrap-style:square" from="86,3709" to="10826,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" strokecolor="black [3213]" strokeweight="3pt">
                    <v:stroke joinstyle="miter"/>
                    <o:lock v:ext="edit" shapetype="f"/>
                  </v:line>
                  <v:line id="Gerader Verbinder 203453998" o:spid="_x0000_s1031" style="position:absolute;flip:y;visibility:visible;mso-wrap-style:square" from="10826,13" to="12756,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" strokecolor="black [3213]" strokeweight="3pt">
                    <v:stroke joinstyle="miter"/>
                    <o:lock v:ext="edit" shapetype="f"/>
                  </v:line>
                </v:group>
              </v:group>
              <v:line id="Gerader Verbinder 165842463" o:spid="_x0000_s1032" style="position:absolute;flip:y;visibility:visible;mso-wrap-style:square" from="51100,8771" to="53415,12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" strokecolor="black [3213]" strokeweight="3pt">
                <v:stroke joinstyle="miter"/>
                <o:lock v:ext="edit" shapetype="f"/>
              </v:line>
              <v:line id="Gerader Verbinder 95042238" o:spid="_x0000_s1033" style="position:absolute;rotation:-90;visibility:visible;mso-wrap-style:square" from="50109,11516" to="50109,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" strokecolor="black [3213]" strokeweight="3pt">
                <v:stroke joinstyle="miter"/>
                <o:lock v:ext="edit" shapetype="f"/>
              </v:line>
              <v:line id="Gerader Verbinder 15598694" o:spid="_x0000_s1034" style="position:absolute;rotation:90;flip:x;visibility:visible;mso-wrap-style:square" from="52495,7856" to="54335,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" strokecolor="black [3213]" strokeweight="3pt">
                <v:stroke joinstyle="miter"/>
                <o:lock v:ext="edit" shapetype="f"/>
              </v:line>
              <v:line id="Gerader Verbinder 2074517682" o:spid="_x0000_s1035" style="position:absolute;rotation:90;flip:x;visibility:visible;mso-wrap-style:square" from="52495,934" to="543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" strokecolor="black [3213]" strokeweight="3pt">
                <v:stroke joinstyle="miter"/>
                <o:lock v:ext="edit" shapetype="f"/>
              </v:line>
              <v:line id="Gerader Verbinder 1140813310" o:spid="_x0000_s1036" style="position:absolute;rotation:-90;visibility:visible;mso-wrap-style:square" from="52423,-992" to="5242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" strokecolor="black [3213]" strokeweight="3pt">
                <v:stroke joinstyle="miter"/>
                <o:lock v:ext="edit" shapetype="f"/>
              </v:line>
              <v:line id="Gerader Verbinder 350808323" o:spid="_x0000_s1037" style="position:absolute;rotation:-90;visibility:visible;mso-wrap-style:square" from="1078,11516" to="1078,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" strokecolor="black [3213]" strokeweight="3pt">
                <v:stroke joinstyle="miter"/>
                <o:lock v:ext="edit" shapetype="f"/>
              </v:line>
              <v:line id="Gerader Verbinder 1873319966" o:spid="_x0000_s1038" style="position:absolute;rotation:90;flip:x;visibility:visible;mso-wrap-style:square" from="-921,11588" to="920,1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" strokecolor="black [3213]" strokeweight="3pt">
                <v:stroke joinstyle="miter"/>
                <o:lock v:ext="edit" shapetype="f"/>
              </v:line>
            </v:group>
          </w:pict>
        </mc:Fallback>
      </mc:AlternateContent>
    </w:r>
  </w:p>
  <w:p w14:paraId="76AE546A" w14:textId="77777777" w:rsidR="004A39CD" w:rsidRPr="004A39CD" w:rsidRDefault="004A39CD" w:rsidP="004A39CD">
    <w:pPr>
      <w:pStyle w:val="Kopf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5F4D4" w14:textId="4CCA1B9D" w:rsidR="00791EAD" w:rsidRDefault="00192B26" w:rsidP="00791EAD">
    <w:pPr>
      <w:pStyle w:val="Kopfzeile"/>
    </w:pPr>
    <w:r>
      <w:rPr>
        <w:noProof/>
      </w:rPr>
      <w:drawing>
        <wp:anchor distT="0" distB="0" distL="114300" distR="114300" simplePos="0" relativeHeight="251779072" behindDoc="0" locked="0" layoutInCell="1" allowOverlap="1" wp14:anchorId="7C836C2A" wp14:editId="14851E11">
          <wp:simplePos x="0" y="0"/>
          <wp:positionH relativeFrom="column">
            <wp:posOffset>8108950</wp:posOffset>
          </wp:positionH>
          <wp:positionV relativeFrom="paragraph">
            <wp:posOffset>-169545</wp:posOffset>
          </wp:positionV>
          <wp:extent cx="607695" cy="615950"/>
          <wp:effectExtent l="0" t="0" r="1905" b="0"/>
          <wp:wrapSquare wrapText="bothSides"/>
          <wp:docPr id="1332097289" name="Grafik 1332097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097289" name="Grafik 1332097289"/>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07695" cy="615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1EAD">
      <w:rPr>
        <w:noProof/>
      </w:rPr>
      <mc:AlternateContent>
        <mc:Choice Requires="wps">
          <w:drawing>
            <wp:anchor distT="0" distB="0" distL="114300" distR="114300" simplePos="0" relativeHeight="251781120" behindDoc="0" locked="0" layoutInCell="1" allowOverlap="1" wp14:anchorId="1A94306E" wp14:editId="4212AD13">
              <wp:simplePos x="0" y="0"/>
              <wp:positionH relativeFrom="column">
                <wp:posOffset>4362069</wp:posOffset>
              </wp:positionH>
              <wp:positionV relativeFrom="paragraph">
                <wp:posOffset>113488</wp:posOffset>
              </wp:positionV>
              <wp:extent cx="1411834" cy="292608"/>
              <wp:effectExtent l="0" t="0" r="0" b="0"/>
              <wp:wrapNone/>
              <wp:docPr id="112243306" name="Textfeld 1"/>
              <wp:cNvGraphicFramePr/>
              <a:graphic xmlns:a="http://schemas.openxmlformats.org/drawingml/2006/main">
                <a:graphicData uri="http://schemas.microsoft.com/office/word/2010/wordprocessingShape">
                  <wps:wsp>
                    <wps:cNvSpPr txBox="1"/>
                    <wps:spPr>
                      <a:xfrm>
                        <a:off x="0" y="0"/>
                        <a:ext cx="1411834" cy="292608"/>
                      </a:xfrm>
                      <a:prstGeom prst="rect">
                        <a:avLst/>
                      </a:prstGeom>
                      <a:noFill/>
                      <a:ln w="6350">
                        <a:noFill/>
                      </a:ln>
                    </wps:spPr>
                    <wps:txbx>
                      <w:txbxContent>
                        <w:p w14:paraId="7504A215" w14:textId="77777777" w:rsidR="00791EAD" w:rsidRPr="00472BBC" w:rsidRDefault="00791EAD" w:rsidP="00791EAD">
                          <w:pPr>
                            <w:rPr>
                              <w:rFonts w:ascii="OCR A Extended" w:hAnsi="OCR A Extended"/>
                              <w:lang w:val="de-DE"/>
                            </w:rPr>
                          </w:pPr>
                          <w:r>
                            <w:rPr>
                              <w:rFonts w:ascii="OCR A Extended" w:hAnsi="OCR A Extended"/>
                              <w:lang w:val="de-DE"/>
                            </w:rPr>
                            <w:t xml:space="preserve">Page </w:t>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94306E" id="_x0000_t202" coordsize="21600,21600" o:spt="202" path="m,l,21600r21600,l21600,xe">
              <v:stroke joinstyle="miter"/>
              <v:path gradientshapeok="t" o:connecttype="rect"/>
            </v:shapetype>
            <v:shape id="_x0000_s1068" type="#_x0000_t202" style="position:absolute;margin-left:343.45pt;margin-top:8.95pt;width:111.15pt;height:23.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" filled="f" stroked="f" strokeweight=".5pt">
              <v:textbox>
                <w:txbxContent>
                  <w:p w14:paraId="7504A215" w14:textId="77777777" w:rsidR="00791EAD" w:rsidRPr="00472BBC" w:rsidRDefault="00791EAD" w:rsidP="00791EAD">
                    <w:pPr>
                      <w:rPr>
                        <w:rFonts w:ascii="OCR A Extended" w:hAnsi="OCR A Extended"/>
                        <w:lang w:val="de-DE"/>
                      </w:rPr>
                    </w:pPr>
                    <w:r>
                      <w:rPr>
                        <w:rFonts w:ascii="OCR A Extended" w:hAnsi="OCR A Extended"/>
                        <w:lang w:val="de-DE"/>
                      </w:rPr>
                      <w:t xml:space="preserve">Page </w:t>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v:textbox>
            </v:shape>
          </w:pict>
        </mc:Fallback>
      </mc:AlternateContent>
    </w:r>
    <w:r w:rsidR="00791EAD" w:rsidRPr="00472BBC">
      <w:rPr>
        <w:noProof/>
      </w:rPr>
      <w:drawing>
        <wp:anchor distT="0" distB="0" distL="114300" distR="114300" simplePos="0" relativeHeight="251771904" behindDoc="0" locked="0" layoutInCell="1" allowOverlap="1" wp14:anchorId="618685D2" wp14:editId="00C8B3EB">
          <wp:simplePos x="0" y="0"/>
          <wp:positionH relativeFrom="margin">
            <wp:posOffset>6136856</wp:posOffset>
          </wp:positionH>
          <wp:positionV relativeFrom="paragraph">
            <wp:posOffset>-129784</wp:posOffset>
          </wp:positionV>
          <wp:extent cx="1638935" cy="471805"/>
          <wp:effectExtent l="0" t="0" r="0" b="4445"/>
          <wp:wrapSquare wrapText="bothSides"/>
          <wp:docPr id="1332097288" name="Grafik 1332097288" descr="Ein Bild, das Muster, Schwarz, Schwarzweiß, weiß enthält.&#10;&#10;Automatisch generierte Beschreibung">
            <a:extLst xmlns:a="http://schemas.openxmlformats.org/drawingml/2006/main">
              <a:ext uri="{FF2B5EF4-FFF2-40B4-BE49-F238E27FC236}">
                <a16:creationId xmlns:a16="http://schemas.microsoft.com/office/drawing/2014/main" id="{C227CD38-AB5A-F963-CFCE-179D87B905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65465" name="Grafik 1319265465" descr="Ein Bild, das Muster, Schwarz, Schwarzweiß, weiß enthält.&#10;&#10;Automatisch generierte Beschreibung">
                    <a:extLst>
                      <a:ext uri="{FF2B5EF4-FFF2-40B4-BE49-F238E27FC236}">
                        <a16:creationId xmlns:a16="http://schemas.microsoft.com/office/drawing/2014/main" id="{C227CD38-AB5A-F963-CFCE-179D87B905FE}"/>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38935" cy="471805"/>
                  </a:xfrm>
                  <a:prstGeom prst="rect">
                    <a:avLst/>
                  </a:prstGeom>
                  <a:noFill/>
                </pic:spPr>
              </pic:pic>
            </a:graphicData>
          </a:graphic>
          <wp14:sizeRelH relativeFrom="page">
            <wp14:pctWidth>0</wp14:pctWidth>
          </wp14:sizeRelH>
          <wp14:sizeRelV relativeFrom="page">
            <wp14:pctHeight>0</wp14:pctHeight>
          </wp14:sizeRelV>
        </wp:anchor>
      </w:drawing>
    </w:r>
    <w:r w:rsidR="00791EAD">
      <w:rPr>
        <w:noProof/>
      </w:rPr>
      <mc:AlternateContent>
        <mc:Choice Requires="wps">
          <w:drawing>
            <wp:anchor distT="0" distB="0" distL="114300" distR="114300" simplePos="0" relativeHeight="251772928" behindDoc="0" locked="0" layoutInCell="1" allowOverlap="1" wp14:anchorId="2EAADDB1" wp14:editId="00924648">
              <wp:simplePos x="0" y="0"/>
              <wp:positionH relativeFrom="column">
                <wp:posOffset>3984145</wp:posOffset>
              </wp:positionH>
              <wp:positionV relativeFrom="paragraph">
                <wp:posOffset>-200607</wp:posOffset>
              </wp:positionV>
              <wp:extent cx="2052918" cy="262943"/>
              <wp:effectExtent l="0" t="0" r="0" b="3810"/>
              <wp:wrapNone/>
              <wp:docPr id="112243307" name="Textfeld 1"/>
              <wp:cNvGraphicFramePr/>
              <a:graphic xmlns:a="http://schemas.openxmlformats.org/drawingml/2006/main">
                <a:graphicData uri="http://schemas.microsoft.com/office/word/2010/wordprocessingShape">
                  <wps:wsp>
                    <wps:cNvSpPr txBox="1"/>
                    <wps:spPr>
                      <a:xfrm>
                        <a:off x="0" y="0"/>
                        <a:ext cx="2052918" cy="262943"/>
                      </a:xfrm>
                      <a:prstGeom prst="rect">
                        <a:avLst/>
                      </a:prstGeom>
                      <a:noFill/>
                      <a:ln w="6350">
                        <a:noFill/>
                      </a:ln>
                    </wps:spPr>
                    <wps:txbx>
                      <w:txbxContent>
                        <w:p w14:paraId="4DCB0274" w14:textId="77777777" w:rsidR="00791EAD" w:rsidRPr="00472BBC" w:rsidRDefault="00791EAD" w:rsidP="00791EAD">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ADDB1" id="_x0000_s1069" type="#_x0000_t202" style="position:absolute;margin-left:313.7pt;margin-top:-15.8pt;width:161.65pt;height:20.7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" filled="f" stroked="f" strokeweight=".5pt">
              <v:textbox>
                <w:txbxContent>
                  <w:p w14:paraId="4DCB0274" w14:textId="77777777" w:rsidR="00791EAD" w:rsidRPr="00472BBC" w:rsidRDefault="00791EAD" w:rsidP="00791EAD">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v:textbox>
            </v:shape>
          </w:pict>
        </mc:Fallback>
      </mc:AlternateContent>
    </w:r>
    <w:r w:rsidR="00791EAD" w:rsidRPr="00472BBC">
      <w:rPr>
        <w:noProof/>
      </w:rPr>
      <mc:AlternateContent>
        <mc:Choice Requires="wpg">
          <w:drawing>
            <wp:anchor distT="0" distB="0" distL="114300" distR="114300" simplePos="0" relativeHeight="251774976" behindDoc="0" locked="0" layoutInCell="1" allowOverlap="1" wp14:anchorId="2909AFD4" wp14:editId="73AB1501">
              <wp:simplePos x="0" y="0"/>
              <wp:positionH relativeFrom="column">
                <wp:posOffset>3111500</wp:posOffset>
              </wp:positionH>
              <wp:positionV relativeFrom="paragraph">
                <wp:posOffset>-197485</wp:posOffset>
              </wp:positionV>
              <wp:extent cx="672465" cy="563245"/>
              <wp:effectExtent l="19050" t="19050" r="32385" b="27305"/>
              <wp:wrapSquare wrapText="bothSides"/>
              <wp:docPr id="112243308" name="Gruppieren 172"/>
              <wp:cNvGraphicFramePr/>
              <a:graphic xmlns:a="http://schemas.openxmlformats.org/drawingml/2006/main">
                <a:graphicData uri="http://schemas.microsoft.com/office/word/2010/wordprocessingGroup">
                  <wpg:wgp>
                    <wpg:cNvGrpSpPr/>
                    <wpg:grpSpPr>
                      <a:xfrm>
                        <a:off x="0" y="0"/>
                        <a:ext cx="672465" cy="563245"/>
                        <a:chOff x="0" y="0"/>
                        <a:chExt cx="1478648" cy="1185942"/>
                      </a:xfrm>
                    </wpg:grpSpPr>
                    <wps:wsp>
                      <wps:cNvPr id="112243309" name="Gleichschenkliges Dreieck 112243309"/>
                      <wps:cNvSpPr/>
                      <wps:spPr>
                        <a:xfrm>
                          <a:off x="4390" y="2004"/>
                          <a:ext cx="1474135" cy="1181934"/>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2243310" name="Gerader Verbinder 112243310"/>
                      <wps:cNvCnPr>
                        <a:cxnSpLocks/>
                      </wps:cNvCnPr>
                      <wps:spPr>
                        <a:xfrm flipH="1">
                          <a:off x="4390" y="103289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243311" name="Gerader Verbinder 112243311"/>
                      <wps:cNvCnPr>
                        <a:cxnSpLocks/>
                      </wps:cNvCnPr>
                      <wps:spPr>
                        <a:xfrm>
                          <a:off x="1379444" y="1035448"/>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243312" name="Gerader Verbinder 112243312"/>
                      <wps:cNvCnPr>
                        <a:cxnSpLocks/>
                      </wps:cNvCnPr>
                      <wps:spPr>
                        <a:xfrm flipH="1">
                          <a:off x="646643"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243313" name="Gerader Verbinder 112243313"/>
                      <wps:cNvCnPr>
                        <a:cxnSpLocks/>
                      </wps:cNvCnPr>
                      <wps:spPr>
                        <a:xfrm>
                          <a:off x="736627"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243314" name="Gerader Verbinder 112243314"/>
                      <wps:cNvCnPr>
                        <a:cxnSpLocks/>
                      </wps:cNvCnPr>
                      <wps:spPr>
                        <a:xfrm rot="16200000">
                          <a:off x="99204" y="10791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243315" name="Gerader Verbinder 112243315"/>
                      <wps:cNvCnPr>
                        <a:cxnSpLocks/>
                      </wps:cNvCnPr>
                      <wps:spPr>
                        <a:xfrm rot="16200000">
                          <a:off x="1379444" y="1081649"/>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A925451" id="Gruppieren 172" o:spid="_x0000_s1026" style="position:absolute;margin-left:245pt;margin-top:-15.55pt;width:52.95pt;height:44.35pt;z-index:251774976;mso-width-relative:margin;mso-height-relative:margin" coordsize="14786,1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12243309" o:spid="_x0000_s1027" type="#_x0000_t5" style="position:absolute;left:43;top:20;width:14742;height:11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" filled="f" strokecolor="black [3213]" strokeweight="1pt"/>
              <v:line id="Gerader Verbinder 112243310" o:spid="_x0000_s1028" style="position:absolute;flip:x;visibility:visible;mso-wrap-style:square" from="43,10328" to="992,1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" strokecolor="black [3213]" strokeweight="3pt">
                <v:stroke joinstyle="miter"/>
                <o:lock v:ext="edit" shapetype="f"/>
              </v:line>
              <v:line id="Gerader Verbinder 112243311" o:spid="_x0000_s1029" style="position:absolute;visibility:visible;mso-wrap-style:square" from="13794,10354" to="14742,11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" strokecolor="black [3213]" strokeweight="3pt">
                <v:stroke joinstyle="miter"/>
                <o:lock v:ext="edit" shapetype="f"/>
              </v:line>
              <v:line id="Gerader Verbinder 112243312" o:spid="_x0000_s1030" style="position:absolute;flip:x;visibility:visible;mso-wrap-style:square" from="6466,0" to="74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" strokecolor="black [3213]" strokeweight="3pt">
                <v:stroke joinstyle="miter"/>
                <o:lock v:ext="edit" shapetype="f"/>
              </v:line>
              <v:line id="Gerader Verbinder 112243313" o:spid="_x0000_s1031" style="position:absolute;visibility:visible;mso-wrap-style:square" from="7366,0" to="83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" strokecolor="black [3213]" strokeweight="3pt">
                <v:stroke joinstyle="miter"/>
                <o:lock v:ext="edit" shapetype="f"/>
              </v:line>
              <v:line id="Gerader Verbinder 112243314" o:spid="_x0000_s1032" style="position:absolute;rotation:-90;visibility:visible;mso-wrap-style:square" from="992,10791" to="992,1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" strokecolor="black [3213]" strokeweight="3pt">
                <v:stroke joinstyle="miter"/>
                <o:lock v:ext="edit" shapetype="f"/>
              </v:line>
              <v:line id="Gerader Verbinder 112243315" o:spid="_x0000_s1033" style="position:absolute;rotation:-90;visibility:visible;mso-wrap-style:square" from="13794,10816" to="13794,1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" strokecolor="black [3213]" strokeweight="3pt">
                <v:stroke joinstyle="miter"/>
                <o:lock v:ext="edit" shapetype="f"/>
              </v:line>
              <w10:wrap type="square"/>
            </v:group>
          </w:pict>
        </mc:Fallback>
      </mc:AlternateContent>
    </w:r>
    <w:r w:rsidR="00791EAD">
      <w:rPr>
        <w:noProof/>
      </w:rPr>
      <mc:AlternateContent>
        <mc:Choice Requires="wps">
          <w:drawing>
            <wp:anchor distT="0" distB="0" distL="114300" distR="114300" simplePos="0" relativeHeight="251776000" behindDoc="0" locked="0" layoutInCell="1" allowOverlap="1" wp14:anchorId="0551C206" wp14:editId="2C8D20FF">
              <wp:simplePos x="0" y="0"/>
              <wp:positionH relativeFrom="column">
                <wp:posOffset>3237865</wp:posOffset>
              </wp:positionH>
              <wp:positionV relativeFrom="paragraph">
                <wp:posOffset>-117475</wp:posOffset>
              </wp:positionV>
              <wp:extent cx="327211" cy="537883"/>
              <wp:effectExtent l="0" t="0" r="0" b="0"/>
              <wp:wrapNone/>
              <wp:docPr id="112243316" name="Textfeld 1"/>
              <wp:cNvGraphicFramePr/>
              <a:graphic xmlns:a="http://schemas.openxmlformats.org/drawingml/2006/main">
                <a:graphicData uri="http://schemas.microsoft.com/office/word/2010/wordprocessingShape">
                  <wps:wsp>
                    <wps:cNvSpPr txBox="1"/>
                    <wps:spPr>
                      <a:xfrm>
                        <a:off x="0" y="0"/>
                        <a:ext cx="327211" cy="537883"/>
                      </a:xfrm>
                      <a:prstGeom prst="rect">
                        <a:avLst/>
                      </a:prstGeom>
                      <a:noFill/>
                      <a:ln w="6350">
                        <a:noFill/>
                      </a:ln>
                    </wps:spPr>
                    <wps:txbx>
                      <w:txbxContent>
                        <w:p w14:paraId="0029FBAE" w14:textId="77777777" w:rsidR="00791EAD" w:rsidRPr="00472BBC" w:rsidRDefault="00791EAD" w:rsidP="00791EAD">
                          <w:pPr>
                            <w:rPr>
                              <w:rFonts w:ascii="OCR A Extended" w:hAnsi="OCR A Extended"/>
                              <w:sz w:val="60"/>
                              <w:szCs w:val="60"/>
                              <w:lang w:val="de-DE"/>
                            </w:rPr>
                          </w:pPr>
                          <w:r w:rsidRPr="00472BBC">
                            <w:rPr>
                              <w:rFonts w:ascii="OCR A Extended" w:hAnsi="OCR A Extended"/>
                              <w:sz w:val="60"/>
                              <w:szCs w:val="60"/>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1C206" id="_x0000_s1070" type="#_x0000_t202" style="position:absolute;margin-left:254.95pt;margin-top:-9.25pt;width:25.75pt;height:42.3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" filled="f" stroked="f" strokeweight=".5pt">
              <v:textbox>
                <w:txbxContent>
                  <w:p w14:paraId="0029FBAE" w14:textId="77777777" w:rsidR="00791EAD" w:rsidRPr="00472BBC" w:rsidRDefault="00791EAD" w:rsidP="00791EAD">
                    <w:pPr>
                      <w:rPr>
                        <w:rFonts w:ascii="OCR A Extended" w:hAnsi="OCR A Extended"/>
                        <w:sz w:val="60"/>
                        <w:szCs w:val="60"/>
                        <w:lang w:val="de-DE"/>
                      </w:rPr>
                    </w:pPr>
                    <w:r w:rsidRPr="00472BBC">
                      <w:rPr>
                        <w:rFonts w:ascii="OCR A Extended" w:hAnsi="OCR A Extended"/>
                        <w:sz w:val="60"/>
                        <w:szCs w:val="60"/>
                        <w:lang w:val="de-DE"/>
                      </w:rPr>
                      <w:t>!</w:t>
                    </w:r>
                  </w:p>
                </w:txbxContent>
              </v:textbox>
            </v:shape>
          </w:pict>
        </mc:Fallback>
      </mc:AlternateContent>
    </w:r>
    <w:r w:rsidR="00791EAD" w:rsidRPr="00472BBC">
      <w:rPr>
        <w:noProof/>
      </w:rPr>
      <mc:AlternateContent>
        <mc:Choice Requires="wpg">
          <w:drawing>
            <wp:anchor distT="0" distB="0" distL="114300" distR="114300" simplePos="0" relativeHeight="251769856" behindDoc="0" locked="0" layoutInCell="1" allowOverlap="1" wp14:anchorId="3D378EAF" wp14:editId="1769A452">
              <wp:simplePos x="0" y="0"/>
              <wp:positionH relativeFrom="column">
                <wp:posOffset>-1159510</wp:posOffset>
              </wp:positionH>
              <wp:positionV relativeFrom="paragraph">
                <wp:posOffset>-261620</wp:posOffset>
              </wp:positionV>
              <wp:extent cx="10238740" cy="756920"/>
              <wp:effectExtent l="19050" t="19050" r="29210" b="24130"/>
              <wp:wrapNone/>
              <wp:docPr id="112243317" name="Gruppieren 65"/>
              <wp:cNvGraphicFramePr/>
              <a:graphic xmlns:a="http://schemas.openxmlformats.org/drawingml/2006/main">
                <a:graphicData uri="http://schemas.microsoft.com/office/word/2010/wordprocessingGroup">
                  <wpg:wgp>
                    <wpg:cNvGrpSpPr/>
                    <wpg:grpSpPr>
                      <a:xfrm>
                        <a:off x="0" y="0"/>
                        <a:ext cx="10238740" cy="756920"/>
                        <a:chOff x="0" y="-1"/>
                        <a:chExt cx="5341527" cy="1265013"/>
                      </a:xfrm>
                    </wpg:grpSpPr>
                    <wpg:grpSp>
                      <wpg:cNvPr id="112243318" name="Gruppieren 112243318"/>
                      <wpg:cNvGrpSpPr/>
                      <wpg:grpSpPr>
                        <a:xfrm>
                          <a:off x="0" y="-1"/>
                          <a:ext cx="5341527" cy="1250826"/>
                          <a:chOff x="0" y="-1"/>
                          <a:chExt cx="5341527" cy="1250826"/>
                        </a:xfrm>
                      </wpg:grpSpPr>
                      <wps:wsp>
                        <wps:cNvPr id="112243319" name="Rechteck: eine Ecke abgeschnitten 44"/>
                        <wps:cNvSpPr/>
                        <wps:spPr>
                          <a:xfrm flipH="1">
                            <a:off x="0" y="1"/>
                            <a:ext cx="5341527" cy="1250824"/>
                          </a:xfrm>
                          <a:prstGeom prst="snip2DiagRect">
                            <a:avLst>
                              <a:gd name="adj1" fmla="val 0"/>
                              <a:gd name="adj2" fmla="val 29695"/>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12243320" name="Gruppieren 112243320"/>
                        <wpg:cNvGrpSpPr/>
                        <wpg:grpSpPr>
                          <a:xfrm>
                            <a:off x="8627" y="-1"/>
                            <a:ext cx="2267628" cy="370937"/>
                            <a:chOff x="8627" y="-1"/>
                            <a:chExt cx="1155047" cy="370937"/>
                          </a:xfrm>
                        </wpg:grpSpPr>
                        <wps:wsp>
                          <wps:cNvPr id="112243321" name="Gerader Verbinder 112243321"/>
                          <wps:cNvCnPr>
                            <a:cxnSpLocks/>
                          </wps:cNvCnPr>
                          <wps:spPr>
                            <a:xfrm flipH="1">
                              <a:off x="8627" y="370936"/>
                              <a:ext cx="107398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243322" name="Gerader Verbinder 112243322"/>
                          <wps:cNvCnPr>
                            <a:cxnSpLocks/>
                          </wps:cNvCnPr>
                          <wps:spPr>
                            <a:xfrm flipV="1">
                              <a:off x="1082616" y="-1"/>
                              <a:ext cx="81058" cy="3707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12243323" name="Gerader Verbinder 112243323"/>
                      <wps:cNvCnPr>
                        <a:cxnSpLocks/>
                      </wps:cNvCnPr>
                      <wps:spPr>
                        <a:xfrm flipV="1">
                          <a:off x="5228207" y="876935"/>
                          <a:ext cx="113016" cy="388077"/>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243324" name="Gerader Verbinder 112243324"/>
                      <wps:cNvCnPr>
                        <a:cxnSpLocks/>
                      </wps:cNvCnPr>
                      <wps:spPr>
                        <a:xfrm rot="16200000">
                          <a:off x="5129003" y="1165808"/>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243325" name="Gerader Verbinder 112243325"/>
                      <wps:cNvCnPr>
                        <a:cxnSpLocks/>
                      </wps:cNvCnPr>
                      <wps:spPr>
                        <a:xfrm rot="16200000" flipH="1">
                          <a:off x="5249512" y="785634"/>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243326" name="Gerader Verbinder 112243326"/>
                      <wps:cNvCnPr>
                        <a:cxnSpLocks/>
                      </wps:cNvCnPr>
                      <wps:spPr>
                        <a:xfrm rot="16200000" flipH="1">
                          <a:off x="5249512" y="9345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243327" name="Gerader Verbinder 112243327"/>
                      <wps:cNvCnPr>
                        <a:cxnSpLocks/>
                      </wps:cNvCnPr>
                      <wps:spPr>
                        <a:xfrm rot="16200000">
                          <a:off x="5242323" y="-99204"/>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2097280" name="Gerader Verbinder 1332097280"/>
                      <wps:cNvCnPr>
                        <a:cxnSpLocks/>
                      </wps:cNvCnPr>
                      <wps:spPr>
                        <a:xfrm rot="16200000">
                          <a:off x="107831" y="11516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2097281" name="Gerader Verbinder 1332097281"/>
                      <wps:cNvCnPr>
                        <a:cxnSpLocks/>
                      </wps:cNvCnPr>
                      <wps:spPr>
                        <a:xfrm rot="16200000" flipH="1">
                          <a:off x="-92015" y="1158809"/>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BAA1327" id="Gruppieren 65" o:spid="_x0000_s1026" style="position:absolute;margin-left:-91.3pt;margin-top:-20.6pt;width:806.2pt;height:59.6pt;z-index:251769856;mso-width-relative:margin;mso-height-relative:margin" coordorigin="" coordsize="53415,12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">
              <v:group id="Gruppieren 112243318" o:spid="_x0000_s1027" style="position:absolute;width:53415;height:12508" coordorigin="" coordsize="53415,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">
                <v:shape id="Rechteck: eine Ecke abgeschnitten 44" o:spid="_x0000_s1028" style="position:absolute;width:53415;height:12508;flip:x;visibility:visible;mso-wrap-style:square;v-text-anchor:middle" coordsize="5341527,125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" path="m,l4970095,r371432,371432l5341527,1250824r,l371432,1250824,,879392,,xe" filled="f" strokecolor="black [3213]" strokeweight=".5pt">
                  <v:stroke joinstyle="miter"/>
                  <v:path arrowok="t" o:connecttype="custom" o:connectlocs="0,0;4970095,0;5341527,371432;5341527,1250824;5341527,1250824;371432,1250824;0,879392;0,0" o:connectangles="0,0,0,0,0,0,0,0"/>
                </v:shape>
                <v:group id="Gruppieren 112243320" o:spid="_x0000_s1029" style="position:absolute;left:86;width:22676;height:3709" coordorigin="86" coordsize="11550,3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">
                  <v:line id="Gerader Verbinder 112243321" o:spid="_x0000_s1030" style="position:absolute;flip:x;visibility:visible;mso-wrap-style:square" from="86,3709" to="10826,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" strokecolor="black [3213]" strokeweight="3pt">
                    <v:stroke joinstyle="miter"/>
                    <o:lock v:ext="edit" shapetype="f"/>
                  </v:line>
                  <v:line id="Gerader Verbinder 112243322" o:spid="_x0000_s1031" style="position:absolute;flip:y;visibility:visible;mso-wrap-style:square" from="10826,0" to="11636,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" strokecolor="black [3213]" strokeweight="3pt">
                    <v:stroke joinstyle="miter"/>
                    <o:lock v:ext="edit" shapetype="f"/>
                  </v:line>
                </v:group>
              </v:group>
              <v:line id="Gerader Verbinder 112243323" o:spid="_x0000_s1032" style="position:absolute;flip:y;visibility:visible;mso-wrap-style:square" from="52282,8769" to="53412,12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" strokecolor="black [3213]" strokeweight="3pt">
                <v:stroke joinstyle="miter"/>
                <o:lock v:ext="edit" shapetype="f"/>
              </v:line>
              <v:line id="Gerader Verbinder 112243324" o:spid="_x0000_s1033" style="position:absolute;rotation:-90;visibility:visible;mso-wrap-style:square" from="51290,11657" to="51290,13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" strokecolor="black [3213]" strokeweight="3pt">
                <v:stroke joinstyle="miter"/>
                <o:lock v:ext="edit" shapetype="f"/>
              </v:line>
              <v:line id="Gerader Verbinder 112243325" o:spid="_x0000_s1034" style="position:absolute;rotation:90;flip:x;visibility:visible;mso-wrap-style:square" from="52495,7856" to="54335,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" strokecolor="black [3213]" strokeweight="3pt">
                <v:stroke joinstyle="miter"/>
                <o:lock v:ext="edit" shapetype="f"/>
              </v:line>
              <v:line id="Gerader Verbinder 112243326" o:spid="_x0000_s1035" style="position:absolute;rotation:90;flip:x;visibility:visible;mso-wrap-style:square" from="52495,934" to="543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" strokecolor="black [3213]" strokeweight="3pt">
                <v:stroke joinstyle="miter"/>
                <o:lock v:ext="edit" shapetype="f"/>
              </v:line>
              <v:line id="Gerader Verbinder 112243327" o:spid="_x0000_s1036" style="position:absolute;rotation:-90;visibility:visible;mso-wrap-style:square" from="52423,-992" to="5242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" strokecolor="black [3213]" strokeweight="3pt">
                <v:stroke joinstyle="miter"/>
                <o:lock v:ext="edit" shapetype="f"/>
              </v:line>
              <v:line id="Gerader Verbinder 1332097280" o:spid="_x0000_s1037" style="position:absolute;rotation:-90;visibility:visible;mso-wrap-style:square" from="1078,11516" to="1078,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" strokecolor="black [3213]" strokeweight="3pt">
                <v:stroke joinstyle="miter"/>
                <o:lock v:ext="edit" shapetype="f"/>
              </v:line>
              <v:line id="Gerader Verbinder 1332097281" o:spid="_x0000_s1038" style="position:absolute;rotation:90;flip:x;visibility:visible;mso-wrap-style:square" from="-921,11588" to="920,1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" strokecolor="black [3213]" strokeweight="3pt">
                <v:stroke joinstyle="miter"/>
                <o:lock v:ext="edit" shapetype="f"/>
              </v:line>
            </v:group>
          </w:pict>
        </mc:Fallback>
      </mc:AlternateContent>
    </w:r>
    <w:r w:rsidR="00791EAD" w:rsidRPr="00F01F01">
      <w:rPr>
        <w:noProof/>
      </w:rPr>
      <w:drawing>
        <wp:anchor distT="0" distB="0" distL="114300" distR="114300" simplePos="0" relativeHeight="251777024" behindDoc="0" locked="0" layoutInCell="1" allowOverlap="1" wp14:anchorId="4AD1A1F9" wp14:editId="673FB289">
          <wp:simplePos x="0" y="0"/>
          <wp:positionH relativeFrom="column">
            <wp:posOffset>2325657</wp:posOffset>
          </wp:positionH>
          <wp:positionV relativeFrom="paragraph">
            <wp:posOffset>34757</wp:posOffset>
          </wp:positionV>
          <wp:extent cx="431165" cy="431165"/>
          <wp:effectExtent l="0" t="0" r="0" b="6985"/>
          <wp:wrapSquare wrapText="bothSides"/>
          <wp:docPr id="1332097290" name="Grafik 1332097290" descr="Fingerabdruck Silhouette">
            <a:extLst xmlns:a="http://schemas.openxmlformats.org/drawingml/2006/main">
              <a:ext uri="{FF2B5EF4-FFF2-40B4-BE49-F238E27FC236}">
                <a16:creationId xmlns:a16="http://schemas.microsoft.com/office/drawing/2014/main" id="{5FA008E4-9F08-3BB8-A227-2D0ABFC46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Grafik 150" descr="Fingerabdruck Silhouette">
                    <a:extLst>
                      <a:ext uri="{FF2B5EF4-FFF2-40B4-BE49-F238E27FC236}">
                        <a16:creationId xmlns:a16="http://schemas.microsoft.com/office/drawing/2014/main" id="{5FA008E4-9F08-3BB8-A227-2D0ABFC46036}"/>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431165" cy="431165"/>
                  </a:xfrm>
                  <a:prstGeom prst="rect">
                    <a:avLst/>
                  </a:prstGeom>
                </pic:spPr>
              </pic:pic>
            </a:graphicData>
          </a:graphic>
          <wp14:sizeRelH relativeFrom="margin">
            <wp14:pctWidth>0</wp14:pctWidth>
          </wp14:sizeRelH>
          <wp14:sizeRelV relativeFrom="margin">
            <wp14:pctHeight>0</wp14:pctHeight>
          </wp14:sizeRelV>
        </wp:anchor>
      </w:drawing>
    </w:r>
    <w:r w:rsidR="00791EAD" w:rsidRPr="008074E0">
      <w:rPr>
        <w:noProof/>
      </w:rPr>
      <w:drawing>
        <wp:anchor distT="0" distB="0" distL="114300" distR="114300" simplePos="0" relativeHeight="251780096" behindDoc="0" locked="0" layoutInCell="1" allowOverlap="1" wp14:anchorId="11B10CE3" wp14:editId="50480F25">
          <wp:simplePos x="0" y="0"/>
          <wp:positionH relativeFrom="column">
            <wp:posOffset>1862455</wp:posOffset>
          </wp:positionH>
          <wp:positionV relativeFrom="paragraph">
            <wp:posOffset>30480</wp:posOffset>
          </wp:positionV>
          <wp:extent cx="403860" cy="403860"/>
          <wp:effectExtent l="0" t="0" r="0" b="0"/>
          <wp:wrapSquare wrapText="bothSides"/>
          <wp:docPr id="1332097291" name="Grafik 1332097291" descr="Schlechte Sicht Silhouette">
            <a:extLst xmlns:a="http://schemas.openxmlformats.org/drawingml/2006/main">
              <a:ext uri="{FF2B5EF4-FFF2-40B4-BE49-F238E27FC236}">
                <a16:creationId xmlns:a16="http://schemas.microsoft.com/office/drawing/2014/main" id="{645C2015-4EFA-2951-95A6-6AB7503931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Grafik 156" descr="Schlechte Sicht Silhouette">
                    <a:extLst>
                      <a:ext uri="{FF2B5EF4-FFF2-40B4-BE49-F238E27FC236}">
                        <a16:creationId xmlns:a16="http://schemas.microsoft.com/office/drawing/2014/main" id="{645C2015-4EFA-2951-95A6-6AB750393149}"/>
                      </a:ext>
                    </a:extLst>
                  </pic:cNvPr>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03860" cy="403860"/>
                  </a:xfrm>
                  <a:prstGeom prst="rect">
                    <a:avLst/>
                  </a:prstGeom>
                </pic:spPr>
              </pic:pic>
            </a:graphicData>
          </a:graphic>
          <wp14:sizeRelH relativeFrom="margin">
            <wp14:pctWidth>0</wp14:pctWidth>
          </wp14:sizeRelH>
          <wp14:sizeRelV relativeFrom="margin">
            <wp14:pctHeight>0</wp14:pctHeight>
          </wp14:sizeRelV>
        </wp:anchor>
      </w:drawing>
    </w:r>
    <w:r w:rsidR="00791EAD">
      <w:rPr>
        <w:noProof/>
      </w:rPr>
      <mc:AlternateContent>
        <mc:Choice Requires="wps">
          <w:drawing>
            <wp:anchor distT="0" distB="0" distL="114300" distR="114300" simplePos="0" relativeHeight="251773952" behindDoc="0" locked="0" layoutInCell="1" allowOverlap="1" wp14:anchorId="7779DE7F" wp14:editId="1959A919">
              <wp:simplePos x="0" y="0"/>
              <wp:positionH relativeFrom="column">
                <wp:posOffset>-484014</wp:posOffset>
              </wp:positionH>
              <wp:positionV relativeFrom="paragraph">
                <wp:posOffset>18595</wp:posOffset>
              </wp:positionV>
              <wp:extent cx="1577789" cy="262943"/>
              <wp:effectExtent l="0" t="0" r="0" b="3810"/>
              <wp:wrapNone/>
              <wp:docPr id="1332097282" name="Textfeld 1"/>
              <wp:cNvGraphicFramePr/>
              <a:graphic xmlns:a="http://schemas.openxmlformats.org/drawingml/2006/main">
                <a:graphicData uri="http://schemas.microsoft.com/office/word/2010/wordprocessingShape">
                  <wps:wsp>
                    <wps:cNvSpPr txBox="1"/>
                    <wps:spPr>
                      <a:xfrm>
                        <a:off x="0" y="0"/>
                        <a:ext cx="1577789" cy="262943"/>
                      </a:xfrm>
                      <a:prstGeom prst="rect">
                        <a:avLst/>
                      </a:prstGeom>
                      <a:noFill/>
                      <a:ln w="6350">
                        <a:noFill/>
                      </a:ln>
                    </wps:spPr>
                    <wps:txbx>
                      <w:txbxContent>
                        <w:p w14:paraId="65A8E606" w14:textId="77777777" w:rsidR="00791EAD" w:rsidRPr="00472BBC" w:rsidRDefault="00791EAD" w:rsidP="00791EAD">
                          <w:pPr>
                            <w:rPr>
                              <w:rFonts w:ascii="OCR A Extended" w:hAnsi="OCR A Extended"/>
                              <w:lang w:val="de-DE"/>
                            </w:rPr>
                          </w:pPr>
                          <w:r>
                            <w:rPr>
                              <w:rFonts w:ascii="OCR A Extended" w:hAnsi="OCR A Extended"/>
                              <w:lang w:val="de-DE"/>
                            </w:rPr>
                            <w:t>HANDLE WITH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9DE7F" id="_x0000_s1071" type="#_x0000_t202" style="position:absolute;margin-left:-38.1pt;margin-top:1.45pt;width:124.25pt;height:20.7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" filled="f" stroked="f" strokeweight=".5pt">
              <v:textbox>
                <w:txbxContent>
                  <w:p w14:paraId="65A8E606" w14:textId="77777777" w:rsidR="00791EAD" w:rsidRPr="00472BBC" w:rsidRDefault="00791EAD" w:rsidP="00791EAD">
                    <w:pPr>
                      <w:rPr>
                        <w:rFonts w:ascii="OCR A Extended" w:hAnsi="OCR A Extended"/>
                        <w:lang w:val="de-DE"/>
                      </w:rPr>
                    </w:pPr>
                    <w:r>
                      <w:rPr>
                        <w:rFonts w:ascii="OCR A Extended" w:hAnsi="OCR A Extended"/>
                        <w:lang w:val="de-DE"/>
                      </w:rPr>
                      <w:t>HANDLE WITH CARE</w:t>
                    </w:r>
                  </w:p>
                </w:txbxContent>
              </v:textbox>
            </v:shape>
          </w:pict>
        </mc:Fallback>
      </mc:AlternateContent>
    </w:r>
    <w:r w:rsidR="00791EAD">
      <w:rPr>
        <w:noProof/>
      </w:rPr>
      <mc:AlternateContent>
        <mc:Choice Requires="wps">
          <w:drawing>
            <wp:anchor distT="0" distB="0" distL="114300" distR="114300" simplePos="0" relativeHeight="251778048" behindDoc="0" locked="0" layoutInCell="1" allowOverlap="1" wp14:anchorId="1FB8DA68" wp14:editId="119F95B6">
              <wp:simplePos x="0" y="0"/>
              <wp:positionH relativeFrom="column">
                <wp:posOffset>-736720</wp:posOffset>
              </wp:positionH>
              <wp:positionV relativeFrom="paragraph">
                <wp:posOffset>247721</wp:posOffset>
              </wp:positionV>
              <wp:extent cx="2191265" cy="262943"/>
              <wp:effectExtent l="0" t="0" r="0" b="3810"/>
              <wp:wrapNone/>
              <wp:docPr id="1332097283" name="Textfeld 1"/>
              <wp:cNvGraphicFramePr/>
              <a:graphic xmlns:a="http://schemas.openxmlformats.org/drawingml/2006/main">
                <a:graphicData uri="http://schemas.microsoft.com/office/word/2010/wordprocessingShape">
                  <wps:wsp>
                    <wps:cNvSpPr txBox="1"/>
                    <wps:spPr>
                      <a:xfrm>
                        <a:off x="0" y="0"/>
                        <a:ext cx="2191265" cy="262943"/>
                      </a:xfrm>
                      <a:prstGeom prst="rect">
                        <a:avLst/>
                      </a:prstGeom>
                      <a:noFill/>
                      <a:ln w="6350">
                        <a:noFill/>
                      </a:ln>
                    </wps:spPr>
                    <wps:txbx>
                      <w:txbxContent>
                        <w:p w14:paraId="1B8D6DA4" w14:textId="77777777" w:rsidR="00791EAD" w:rsidRPr="00472BBC" w:rsidRDefault="00791EAD" w:rsidP="00791EAD">
                          <w:pPr>
                            <w:rPr>
                              <w:rFonts w:ascii="OCR A Extended" w:hAnsi="OCR A Extended"/>
                              <w:lang w:val="de-DE"/>
                            </w:rPr>
                          </w:pPr>
                          <w:r>
                            <w:rPr>
                              <w:rFonts w:ascii="OCR A Extended" w:hAnsi="OCR A Extended"/>
                              <w:lang w:val="de-DE"/>
                            </w:rPr>
                            <w:t>AUTHORISED ACCESS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8DA68" id="_x0000_s1072" type="#_x0000_t202" style="position:absolute;margin-left:-58pt;margin-top:19.5pt;width:172.55pt;height:20.7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" filled="f" stroked="f" strokeweight=".5pt">
              <v:textbox>
                <w:txbxContent>
                  <w:p w14:paraId="1B8D6DA4" w14:textId="77777777" w:rsidR="00791EAD" w:rsidRPr="00472BBC" w:rsidRDefault="00791EAD" w:rsidP="00791EAD">
                    <w:pPr>
                      <w:rPr>
                        <w:rFonts w:ascii="OCR A Extended" w:hAnsi="OCR A Extended"/>
                        <w:lang w:val="de-DE"/>
                      </w:rPr>
                    </w:pPr>
                    <w:r>
                      <w:rPr>
                        <w:rFonts w:ascii="OCR A Extended" w:hAnsi="OCR A Extended"/>
                        <w:lang w:val="de-DE"/>
                      </w:rPr>
                      <w:t>AUTHORISED ACCESS ONLY</w:t>
                    </w:r>
                  </w:p>
                </w:txbxContent>
              </v:textbox>
            </v:shape>
          </w:pict>
        </mc:Fallback>
      </mc:AlternateContent>
    </w:r>
    <w:r w:rsidR="00791EAD">
      <w:rPr>
        <w:noProof/>
      </w:rPr>
      <mc:AlternateContent>
        <mc:Choice Requires="wps">
          <w:drawing>
            <wp:anchor distT="0" distB="0" distL="114300" distR="114300" simplePos="0" relativeHeight="251770880" behindDoc="0" locked="0" layoutInCell="1" allowOverlap="1" wp14:anchorId="323F16FF" wp14:editId="39621119">
              <wp:simplePos x="0" y="0"/>
              <wp:positionH relativeFrom="column">
                <wp:posOffset>-510971</wp:posOffset>
              </wp:positionH>
              <wp:positionV relativeFrom="paragraph">
                <wp:posOffset>-286194</wp:posOffset>
              </wp:positionV>
              <wp:extent cx="2888901" cy="262890"/>
              <wp:effectExtent l="0" t="0" r="0" b="3810"/>
              <wp:wrapNone/>
              <wp:docPr id="1332097284" name="Textfeld 1"/>
              <wp:cNvGraphicFramePr/>
              <a:graphic xmlns:a="http://schemas.openxmlformats.org/drawingml/2006/main">
                <a:graphicData uri="http://schemas.microsoft.com/office/word/2010/wordprocessingShape">
                  <wps:wsp>
                    <wps:cNvSpPr txBox="1"/>
                    <wps:spPr>
                      <a:xfrm>
                        <a:off x="0" y="0"/>
                        <a:ext cx="2888901" cy="262890"/>
                      </a:xfrm>
                      <a:prstGeom prst="rect">
                        <a:avLst/>
                      </a:prstGeom>
                      <a:noFill/>
                      <a:ln w="6350">
                        <a:noFill/>
                      </a:ln>
                    </wps:spPr>
                    <wps:txbx>
                      <w:txbxContent>
                        <w:p w14:paraId="1BB3FF4D" w14:textId="77777777" w:rsidR="00791EAD" w:rsidRPr="00472BBC" w:rsidRDefault="00791EAD" w:rsidP="00791EAD">
                          <w:pPr>
                            <w:rPr>
                              <w:rFonts w:ascii="OCR A Extended" w:hAnsi="OCR A Extended"/>
                              <w:lang w:val="de-DE"/>
                            </w:rPr>
                          </w:pPr>
                          <w:r>
                            <w:rPr>
                              <w:rFonts w:ascii="OCR A Extended" w:hAnsi="OCR A Extended"/>
                              <w:lang w:val="de-DE"/>
                            </w:rPr>
                            <w:t xml:space="preserve">Project </w:t>
                          </w:r>
                          <w:proofErr w:type="spellStart"/>
                          <w:r>
                            <w:rPr>
                              <w:rFonts w:ascii="OCR A Extended" w:hAnsi="OCR A Extended"/>
                              <w:lang w:val="de-DE"/>
                            </w:rPr>
                            <w:t>EventX</w:t>
                          </w:r>
                          <w:proofErr w:type="spellEnd"/>
                          <w:r>
                            <w:rPr>
                              <w:rFonts w:ascii="OCR A Extended" w:hAnsi="OCR A Extended"/>
                              <w:lang w:val="de-DE"/>
                            </w:rPr>
                            <w:t xml:space="preserve"> AG | </w:t>
                          </w:r>
                          <w:proofErr w:type="spellStart"/>
                          <w:r>
                            <w:rPr>
                              <w:rFonts w:ascii="OCR A Extended" w:hAnsi="OCR A Extended"/>
                              <w:lang w:val="de-DE"/>
                            </w:rPr>
                            <w:t>Certificate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F16FF" id="_x0000_s1073" type="#_x0000_t202" style="position:absolute;margin-left:-40.25pt;margin-top:-22.55pt;width:227.45pt;height:20.7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" filled="f" stroked="f" strokeweight=".5pt">
              <v:textbox>
                <w:txbxContent>
                  <w:p w14:paraId="1BB3FF4D" w14:textId="77777777" w:rsidR="00791EAD" w:rsidRPr="00472BBC" w:rsidRDefault="00791EAD" w:rsidP="00791EAD">
                    <w:pPr>
                      <w:rPr>
                        <w:rFonts w:ascii="OCR A Extended" w:hAnsi="OCR A Extended"/>
                        <w:lang w:val="de-DE"/>
                      </w:rPr>
                    </w:pPr>
                    <w:r>
                      <w:rPr>
                        <w:rFonts w:ascii="OCR A Extended" w:hAnsi="OCR A Extended"/>
                        <w:lang w:val="de-DE"/>
                      </w:rPr>
                      <w:t xml:space="preserve">Project </w:t>
                    </w:r>
                    <w:proofErr w:type="spellStart"/>
                    <w:r>
                      <w:rPr>
                        <w:rFonts w:ascii="OCR A Extended" w:hAnsi="OCR A Extended"/>
                        <w:lang w:val="de-DE"/>
                      </w:rPr>
                      <w:t>EventX</w:t>
                    </w:r>
                    <w:proofErr w:type="spellEnd"/>
                    <w:r>
                      <w:rPr>
                        <w:rFonts w:ascii="OCR A Extended" w:hAnsi="OCR A Extended"/>
                        <w:lang w:val="de-DE"/>
                      </w:rPr>
                      <w:t xml:space="preserve"> AG | </w:t>
                    </w:r>
                    <w:proofErr w:type="spellStart"/>
                    <w:r>
                      <w:rPr>
                        <w:rFonts w:ascii="OCR A Extended" w:hAnsi="OCR A Extended"/>
                        <w:lang w:val="de-DE"/>
                      </w:rPr>
                      <w:t>Certificate</w:t>
                    </w:r>
                    <w:proofErr w:type="spellEnd"/>
                  </w:p>
                </w:txbxContent>
              </v:textbox>
            </v:shape>
          </w:pict>
        </mc:Fallback>
      </mc:AlternateContent>
    </w:r>
  </w:p>
  <w:p w14:paraId="739E4A45" w14:textId="77777777" w:rsidR="00791EAD" w:rsidRPr="003E78B1" w:rsidRDefault="00791EAD" w:rsidP="00791EAD">
    <w:pPr>
      <w:pStyle w:val="Kopfzeile"/>
    </w:pPr>
  </w:p>
  <w:p w14:paraId="312BB55C" w14:textId="77777777" w:rsidR="00791EAD" w:rsidRPr="00791EAD" w:rsidRDefault="00791EAD" w:rsidP="00791EAD">
    <w:pPr>
      <w:pStyle w:val="Kopfzeil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D83F4" w14:textId="77F0DF71" w:rsidR="003626C1" w:rsidRDefault="00192B26" w:rsidP="003626C1">
    <w:pPr>
      <w:pStyle w:val="Kopfzeile"/>
    </w:pPr>
    <w:r>
      <w:rPr>
        <w:noProof/>
      </w:rPr>
      <w:drawing>
        <wp:anchor distT="0" distB="0" distL="114300" distR="114300" simplePos="0" relativeHeight="251798528" behindDoc="0" locked="0" layoutInCell="1" allowOverlap="1" wp14:anchorId="0CB61DD4" wp14:editId="27656887">
          <wp:simplePos x="0" y="0"/>
          <wp:positionH relativeFrom="column">
            <wp:posOffset>5363845</wp:posOffset>
          </wp:positionH>
          <wp:positionV relativeFrom="paragraph">
            <wp:posOffset>-497840</wp:posOffset>
          </wp:positionV>
          <wp:extent cx="863600" cy="875030"/>
          <wp:effectExtent l="0" t="0" r="0" b="1270"/>
          <wp:wrapSquare wrapText="bothSides"/>
          <wp:docPr id="22302758" name="Grafik 22302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2758" name="Grafik 2230275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63600"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5DA5">
      <w:rPr>
        <w:noProof/>
      </w:rPr>
      <mc:AlternateContent>
        <mc:Choice Requires="wps">
          <w:drawing>
            <wp:anchor distT="0" distB="0" distL="114300" distR="114300" simplePos="0" relativeHeight="251800576" behindDoc="0" locked="0" layoutInCell="1" allowOverlap="1" wp14:anchorId="0949003E" wp14:editId="4E841477">
              <wp:simplePos x="0" y="0"/>
              <wp:positionH relativeFrom="column">
                <wp:posOffset>4468271</wp:posOffset>
              </wp:positionH>
              <wp:positionV relativeFrom="paragraph">
                <wp:posOffset>8778</wp:posOffset>
              </wp:positionV>
              <wp:extent cx="902625" cy="426085"/>
              <wp:effectExtent l="0" t="0" r="0" b="0"/>
              <wp:wrapNone/>
              <wp:docPr id="22302728" name="Textfeld 1"/>
              <wp:cNvGraphicFramePr/>
              <a:graphic xmlns:a="http://schemas.openxmlformats.org/drawingml/2006/main">
                <a:graphicData uri="http://schemas.microsoft.com/office/word/2010/wordprocessingShape">
                  <wps:wsp>
                    <wps:cNvSpPr txBox="1"/>
                    <wps:spPr>
                      <a:xfrm>
                        <a:off x="0" y="0"/>
                        <a:ext cx="902625" cy="426085"/>
                      </a:xfrm>
                      <a:prstGeom prst="rect">
                        <a:avLst/>
                      </a:prstGeom>
                      <a:noFill/>
                      <a:ln w="6350">
                        <a:noFill/>
                      </a:ln>
                    </wps:spPr>
                    <wps:txbx>
                      <w:txbxContent>
                        <w:p w14:paraId="2E7A59FA" w14:textId="77777777" w:rsidR="003626C1" w:rsidRPr="00472BBC" w:rsidRDefault="003626C1" w:rsidP="003626C1">
                          <w:pPr>
                            <w:rPr>
                              <w:rFonts w:ascii="OCR A Extended" w:hAnsi="OCR A Extended"/>
                              <w:lang w:val="de-DE"/>
                            </w:rPr>
                          </w:pPr>
                          <w:r>
                            <w:rPr>
                              <w:rFonts w:ascii="OCR A Extended" w:hAnsi="OCR A Extended"/>
                              <w:lang w:val="de-DE"/>
                            </w:rPr>
                            <w:t>Page</w:t>
                          </w:r>
                          <w:r>
                            <w:rPr>
                              <w:rFonts w:ascii="OCR A Extended" w:hAnsi="OCR A Extended"/>
                              <w:lang w:val="de-DE"/>
                            </w:rPr>
                            <w:br/>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49003E" id="_x0000_t202" coordsize="21600,21600" o:spt="202" path="m,l,21600r21600,l21600,xe">
              <v:stroke joinstyle="miter"/>
              <v:path gradientshapeok="t" o:connecttype="rect"/>
            </v:shapetype>
            <v:shape id="_x0000_s1074" type="#_x0000_t202" style="position:absolute;margin-left:351.85pt;margin-top:.7pt;width:71.05pt;height:33.5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" filled="f" stroked="f" strokeweight=".5pt">
              <v:textbox>
                <w:txbxContent>
                  <w:p w14:paraId="2E7A59FA" w14:textId="77777777" w:rsidR="003626C1" w:rsidRPr="00472BBC" w:rsidRDefault="003626C1" w:rsidP="003626C1">
                    <w:pPr>
                      <w:rPr>
                        <w:rFonts w:ascii="OCR A Extended" w:hAnsi="OCR A Extended"/>
                        <w:lang w:val="de-DE"/>
                      </w:rPr>
                    </w:pPr>
                    <w:r>
                      <w:rPr>
                        <w:rFonts w:ascii="OCR A Extended" w:hAnsi="OCR A Extended"/>
                        <w:lang w:val="de-DE"/>
                      </w:rPr>
                      <w:t>Page</w:t>
                    </w:r>
                    <w:r>
                      <w:rPr>
                        <w:rFonts w:ascii="OCR A Extended" w:hAnsi="OCR A Extended"/>
                        <w:lang w:val="de-DE"/>
                      </w:rPr>
                      <w:br/>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v:textbox>
            </v:shape>
          </w:pict>
        </mc:Fallback>
      </mc:AlternateContent>
    </w:r>
    <w:r w:rsidR="003626C1">
      <w:rPr>
        <w:noProof/>
      </w:rPr>
      <mc:AlternateContent>
        <mc:Choice Requires="wps">
          <w:drawing>
            <wp:anchor distT="0" distB="0" distL="114300" distR="114300" simplePos="0" relativeHeight="251790336" behindDoc="0" locked="0" layoutInCell="1" allowOverlap="1" wp14:anchorId="41562E6D" wp14:editId="34C1ADF4">
              <wp:simplePos x="0" y="0"/>
              <wp:positionH relativeFrom="column">
                <wp:posOffset>-442316</wp:posOffset>
              </wp:positionH>
              <wp:positionV relativeFrom="paragraph">
                <wp:posOffset>-570865</wp:posOffset>
              </wp:positionV>
              <wp:extent cx="2888901" cy="262890"/>
              <wp:effectExtent l="0" t="0" r="0" b="3810"/>
              <wp:wrapNone/>
              <wp:docPr id="22302727" name="Textfeld 1"/>
              <wp:cNvGraphicFramePr/>
              <a:graphic xmlns:a="http://schemas.openxmlformats.org/drawingml/2006/main">
                <a:graphicData uri="http://schemas.microsoft.com/office/word/2010/wordprocessingShape">
                  <wps:wsp>
                    <wps:cNvSpPr txBox="1"/>
                    <wps:spPr>
                      <a:xfrm>
                        <a:off x="0" y="0"/>
                        <a:ext cx="2888901" cy="262890"/>
                      </a:xfrm>
                      <a:prstGeom prst="rect">
                        <a:avLst/>
                      </a:prstGeom>
                      <a:noFill/>
                      <a:ln w="6350">
                        <a:noFill/>
                      </a:ln>
                    </wps:spPr>
                    <wps:txbx>
                      <w:txbxContent>
                        <w:p w14:paraId="524B514A" w14:textId="77777777" w:rsidR="003626C1" w:rsidRPr="00472BBC" w:rsidRDefault="003626C1" w:rsidP="003626C1">
                          <w:pPr>
                            <w:rPr>
                              <w:rFonts w:ascii="OCR A Extended" w:hAnsi="OCR A Extended"/>
                              <w:lang w:val="de-DE"/>
                            </w:rPr>
                          </w:pPr>
                          <w:r>
                            <w:rPr>
                              <w:rFonts w:ascii="OCR A Extended" w:hAnsi="OCR A Extended"/>
                              <w:lang w:val="de-DE"/>
                            </w:rPr>
                            <w:t xml:space="preserve">Project </w:t>
                          </w:r>
                          <w:proofErr w:type="spellStart"/>
                          <w:r>
                            <w:rPr>
                              <w:rFonts w:ascii="OCR A Extended" w:hAnsi="OCR A Extended"/>
                              <w:lang w:val="de-DE"/>
                            </w:rPr>
                            <w:t>EventX</w:t>
                          </w:r>
                          <w:proofErr w:type="spellEnd"/>
                          <w:r>
                            <w:rPr>
                              <w:rFonts w:ascii="OCR A Extended" w:hAnsi="OCR A Extended"/>
                              <w:lang w:val="de-DE"/>
                            </w:rPr>
                            <w:t xml:space="preserve"> AG | </w:t>
                          </w:r>
                          <w:proofErr w:type="spellStart"/>
                          <w:r>
                            <w:rPr>
                              <w:rFonts w:ascii="OCR A Extended" w:hAnsi="OCR A Extended"/>
                              <w:lang w:val="de-DE"/>
                            </w:rPr>
                            <w:t>Certificate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62E6D" id="_x0000_s1075" type="#_x0000_t202" style="position:absolute;margin-left:-34.85pt;margin-top:-44.95pt;width:227.45pt;height:20.7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" filled="f" stroked="f" strokeweight=".5pt">
              <v:textbox>
                <w:txbxContent>
                  <w:p w14:paraId="524B514A" w14:textId="77777777" w:rsidR="003626C1" w:rsidRPr="00472BBC" w:rsidRDefault="003626C1" w:rsidP="003626C1">
                    <w:pPr>
                      <w:rPr>
                        <w:rFonts w:ascii="OCR A Extended" w:hAnsi="OCR A Extended"/>
                        <w:lang w:val="de-DE"/>
                      </w:rPr>
                    </w:pPr>
                    <w:r>
                      <w:rPr>
                        <w:rFonts w:ascii="OCR A Extended" w:hAnsi="OCR A Extended"/>
                        <w:lang w:val="de-DE"/>
                      </w:rPr>
                      <w:t xml:space="preserve">Project </w:t>
                    </w:r>
                    <w:proofErr w:type="spellStart"/>
                    <w:r>
                      <w:rPr>
                        <w:rFonts w:ascii="OCR A Extended" w:hAnsi="OCR A Extended"/>
                        <w:lang w:val="de-DE"/>
                      </w:rPr>
                      <w:t>EventX</w:t>
                    </w:r>
                    <w:proofErr w:type="spellEnd"/>
                    <w:r>
                      <w:rPr>
                        <w:rFonts w:ascii="OCR A Extended" w:hAnsi="OCR A Extended"/>
                        <w:lang w:val="de-DE"/>
                      </w:rPr>
                      <w:t xml:space="preserve"> AG | </w:t>
                    </w:r>
                    <w:proofErr w:type="spellStart"/>
                    <w:r>
                      <w:rPr>
                        <w:rFonts w:ascii="OCR A Extended" w:hAnsi="OCR A Extended"/>
                        <w:lang w:val="de-DE"/>
                      </w:rPr>
                      <w:t>Certificate</w:t>
                    </w:r>
                    <w:proofErr w:type="spellEnd"/>
                  </w:p>
                </w:txbxContent>
              </v:textbox>
            </v:shape>
          </w:pict>
        </mc:Fallback>
      </mc:AlternateContent>
    </w:r>
    <w:r w:rsidR="003626C1" w:rsidRPr="00F01F01">
      <w:rPr>
        <w:noProof/>
      </w:rPr>
      <w:drawing>
        <wp:anchor distT="0" distB="0" distL="114300" distR="114300" simplePos="0" relativeHeight="251796480" behindDoc="0" locked="0" layoutInCell="1" allowOverlap="1" wp14:anchorId="639F2839" wp14:editId="6BD708DE">
          <wp:simplePos x="0" y="0"/>
          <wp:positionH relativeFrom="column">
            <wp:posOffset>4870450</wp:posOffset>
          </wp:positionH>
          <wp:positionV relativeFrom="paragraph">
            <wp:posOffset>-344970</wp:posOffset>
          </wp:positionV>
          <wp:extent cx="431165" cy="431165"/>
          <wp:effectExtent l="0" t="0" r="0" b="6985"/>
          <wp:wrapSquare wrapText="bothSides"/>
          <wp:docPr id="22302755" name="Grafik 22302755" descr="Fingerabdruck Silhouette">
            <a:extLst xmlns:a="http://schemas.openxmlformats.org/drawingml/2006/main">
              <a:ext uri="{FF2B5EF4-FFF2-40B4-BE49-F238E27FC236}">
                <a16:creationId xmlns:a16="http://schemas.microsoft.com/office/drawing/2014/main" id="{5FA008E4-9F08-3BB8-A227-2D0ABFC46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Grafik 150" descr="Fingerabdruck Silhouette">
                    <a:extLst>
                      <a:ext uri="{FF2B5EF4-FFF2-40B4-BE49-F238E27FC236}">
                        <a16:creationId xmlns:a16="http://schemas.microsoft.com/office/drawing/2014/main" id="{5FA008E4-9F08-3BB8-A227-2D0ABFC46036}"/>
                      </a:ext>
                    </a:extLst>
                  </pic:cNvPr>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431165" cy="431165"/>
                  </a:xfrm>
                  <a:prstGeom prst="rect">
                    <a:avLst/>
                  </a:prstGeom>
                </pic:spPr>
              </pic:pic>
            </a:graphicData>
          </a:graphic>
          <wp14:sizeRelH relativeFrom="margin">
            <wp14:pctWidth>0</wp14:pctWidth>
          </wp14:sizeRelH>
          <wp14:sizeRelV relativeFrom="margin">
            <wp14:pctHeight>0</wp14:pctHeight>
          </wp14:sizeRelV>
        </wp:anchor>
      </w:drawing>
    </w:r>
    <w:r w:rsidR="003626C1" w:rsidRPr="008074E0">
      <w:rPr>
        <w:noProof/>
      </w:rPr>
      <w:drawing>
        <wp:anchor distT="0" distB="0" distL="114300" distR="114300" simplePos="0" relativeHeight="251799552" behindDoc="0" locked="0" layoutInCell="1" allowOverlap="1" wp14:anchorId="337C17A6" wp14:editId="3AA3FD78">
          <wp:simplePos x="0" y="0"/>
          <wp:positionH relativeFrom="column">
            <wp:posOffset>4468053</wp:posOffset>
          </wp:positionH>
          <wp:positionV relativeFrom="paragraph">
            <wp:posOffset>-325120</wp:posOffset>
          </wp:positionV>
          <wp:extent cx="403860" cy="403860"/>
          <wp:effectExtent l="0" t="0" r="0" b="0"/>
          <wp:wrapSquare wrapText="bothSides"/>
          <wp:docPr id="22302756" name="Grafik 22302756" descr="Schlechte Sicht Silhouette">
            <a:extLst xmlns:a="http://schemas.openxmlformats.org/drawingml/2006/main">
              <a:ext uri="{FF2B5EF4-FFF2-40B4-BE49-F238E27FC236}">
                <a16:creationId xmlns:a16="http://schemas.microsoft.com/office/drawing/2014/main" id="{645C2015-4EFA-2951-95A6-6AB7503931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Grafik 156" descr="Schlechte Sicht Silhouette">
                    <a:extLst>
                      <a:ext uri="{FF2B5EF4-FFF2-40B4-BE49-F238E27FC236}">
                        <a16:creationId xmlns:a16="http://schemas.microsoft.com/office/drawing/2014/main" id="{645C2015-4EFA-2951-95A6-6AB750393149}"/>
                      </a:ext>
                    </a:extLst>
                  </pic:cNvPr>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403860" cy="403860"/>
                  </a:xfrm>
                  <a:prstGeom prst="rect">
                    <a:avLst/>
                  </a:prstGeom>
                </pic:spPr>
              </pic:pic>
            </a:graphicData>
          </a:graphic>
          <wp14:sizeRelH relativeFrom="margin">
            <wp14:pctWidth>0</wp14:pctWidth>
          </wp14:sizeRelH>
          <wp14:sizeRelV relativeFrom="margin">
            <wp14:pctHeight>0</wp14:pctHeight>
          </wp14:sizeRelV>
        </wp:anchor>
      </w:drawing>
    </w:r>
    <w:r w:rsidR="003626C1" w:rsidRPr="00472BBC">
      <w:rPr>
        <w:noProof/>
      </w:rPr>
      <w:drawing>
        <wp:anchor distT="0" distB="0" distL="114300" distR="114300" simplePos="0" relativeHeight="251791360" behindDoc="0" locked="0" layoutInCell="1" allowOverlap="1" wp14:anchorId="403FA6FB" wp14:editId="64F5C279">
          <wp:simplePos x="0" y="0"/>
          <wp:positionH relativeFrom="column">
            <wp:posOffset>2918571</wp:posOffset>
          </wp:positionH>
          <wp:positionV relativeFrom="paragraph">
            <wp:posOffset>-160655</wp:posOffset>
          </wp:positionV>
          <wp:extent cx="1514475" cy="471805"/>
          <wp:effectExtent l="0" t="0" r="0" b="4445"/>
          <wp:wrapSquare wrapText="bothSides"/>
          <wp:docPr id="22302757" name="Grafik 22302757" descr="Ein Bild, das Muster, Schwarz, Schwarzweiß, weiß enthält.&#10;&#10;Automatisch generierte Beschreibung">
            <a:extLst xmlns:a="http://schemas.openxmlformats.org/drawingml/2006/main">
              <a:ext uri="{FF2B5EF4-FFF2-40B4-BE49-F238E27FC236}">
                <a16:creationId xmlns:a16="http://schemas.microsoft.com/office/drawing/2014/main" id="{C227CD38-AB5A-F963-CFCE-179D87B905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99863" name="Grafik 1394999863" descr="Ein Bild, das Muster, Schwarz, Schwarzweiß, weiß enthält.&#10;&#10;Automatisch generierte Beschreibung">
                    <a:extLst>
                      <a:ext uri="{FF2B5EF4-FFF2-40B4-BE49-F238E27FC236}">
                        <a16:creationId xmlns:a16="http://schemas.microsoft.com/office/drawing/2014/main" id="{C227CD38-AB5A-F963-CFCE-179D87B905FE}"/>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471805"/>
                  </a:xfrm>
                  <a:prstGeom prst="rect">
                    <a:avLst/>
                  </a:prstGeom>
                  <a:noFill/>
                </pic:spPr>
              </pic:pic>
            </a:graphicData>
          </a:graphic>
          <wp14:sizeRelH relativeFrom="page">
            <wp14:pctWidth>0</wp14:pctWidth>
          </wp14:sizeRelH>
          <wp14:sizeRelV relativeFrom="page">
            <wp14:pctHeight>0</wp14:pctHeight>
          </wp14:sizeRelV>
        </wp:anchor>
      </w:drawing>
    </w:r>
    <w:r w:rsidR="003626C1">
      <w:rPr>
        <w:noProof/>
      </w:rPr>
      <mc:AlternateContent>
        <mc:Choice Requires="wps">
          <w:drawing>
            <wp:anchor distT="0" distB="0" distL="114300" distR="114300" simplePos="0" relativeHeight="251792384" behindDoc="0" locked="0" layoutInCell="1" allowOverlap="1" wp14:anchorId="43328D40" wp14:editId="6EB8F027">
              <wp:simplePos x="0" y="0"/>
              <wp:positionH relativeFrom="column">
                <wp:posOffset>2587558</wp:posOffset>
              </wp:positionH>
              <wp:positionV relativeFrom="paragraph">
                <wp:posOffset>-500380</wp:posOffset>
              </wp:positionV>
              <wp:extent cx="2052918" cy="262943"/>
              <wp:effectExtent l="0" t="0" r="0" b="3810"/>
              <wp:wrapNone/>
              <wp:docPr id="22302729" name="Textfeld 1"/>
              <wp:cNvGraphicFramePr/>
              <a:graphic xmlns:a="http://schemas.openxmlformats.org/drawingml/2006/main">
                <a:graphicData uri="http://schemas.microsoft.com/office/word/2010/wordprocessingShape">
                  <wps:wsp>
                    <wps:cNvSpPr txBox="1"/>
                    <wps:spPr>
                      <a:xfrm>
                        <a:off x="0" y="0"/>
                        <a:ext cx="2052918" cy="262943"/>
                      </a:xfrm>
                      <a:prstGeom prst="rect">
                        <a:avLst/>
                      </a:prstGeom>
                      <a:noFill/>
                      <a:ln w="6350">
                        <a:noFill/>
                      </a:ln>
                    </wps:spPr>
                    <wps:txbx>
                      <w:txbxContent>
                        <w:p w14:paraId="26DA9A59" w14:textId="77777777" w:rsidR="003626C1" w:rsidRPr="00472BBC" w:rsidRDefault="003626C1" w:rsidP="003626C1">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28D40" id="_x0000_s1076" type="#_x0000_t202" style="position:absolute;margin-left:203.75pt;margin-top:-39.4pt;width:161.65pt;height:20.7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" filled="f" stroked="f" strokeweight=".5pt">
              <v:textbox>
                <w:txbxContent>
                  <w:p w14:paraId="26DA9A59" w14:textId="77777777" w:rsidR="003626C1" w:rsidRPr="00472BBC" w:rsidRDefault="003626C1" w:rsidP="003626C1">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v:textbox>
            </v:shape>
          </w:pict>
        </mc:Fallback>
      </mc:AlternateContent>
    </w:r>
    <w:r w:rsidR="003626C1">
      <w:rPr>
        <w:noProof/>
      </w:rPr>
      <mc:AlternateContent>
        <mc:Choice Requires="wps">
          <w:drawing>
            <wp:anchor distT="0" distB="0" distL="114300" distR="114300" simplePos="0" relativeHeight="251797504" behindDoc="0" locked="0" layoutInCell="1" allowOverlap="1" wp14:anchorId="2412E0BE" wp14:editId="0344A096">
              <wp:simplePos x="0" y="0"/>
              <wp:positionH relativeFrom="column">
                <wp:posOffset>755907</wp:posOffset>
              </wp:positionH>
              <wp:positionV relativeFrom="paragraph">
                <wp:posOffset>84249</wp:posOffset>
              </wp:positionV>
              <wp:extent cx="2191265" cy="262943"/>
              <wp:effectExtent l="0" t="0" r="0" b="3810"/>
              <wp:wrapNone/>
              <wp:docPr id="22302730" name="Textfeld 1"/>
              <wp:cNvGraphicFramePr/>
              <a:graphic xmlns:a="http://schemas.openxmlformats.org/drawingml/2006/main">
                <a:graphicData uri="http://schemas.microsoft.com/office/word/2010/wordprocessingShape">
                  <wps:wsp>
                    <wps:cNvSpPr txBox="1"/>
                    <wps:spPr>
                      <a:xfrm>
                        <a:off x="0" y="0"/>
                        <a:ext cx="2191265" cy="262943"/>
                      </a:xfrm>
                      <a:prstGeom prst="rect">
                        <a:avLst/>
                      </a:prstGeom>
                      <a:noFill/>
                      <a:ln w="6350">
                        <a:noFill/>
                      </a:ln>
                    </wps:spPr>
                    <wps:txbx>
                      <w:txbxContent>
                        <w:p w14:paraId="2B600999" w14:textId="77777777" w:rsidR="003626C1" w:rsidRPr="00472BBC" w:rsidRDefault="003626C1" w:rsidP="003626C1">
                          <w:pPr>
                            <w:rPr>
                              <w:rFonts w:ascii="OCR A Extended" w:hAnsi="OCR A Extended"/>
                              <w:lang w:val="de-DE"/>
                            </w:rPr>
                          </w:pPr>
                          <w:r>
                            <w:rPr>
                              <w:rFonts w:ascii="OCR A Extended" w:hAnsi="OCR A Extended"/>
                              <w:lang w:val="de-DE"/>
                            </w:rPr>
                            <w:t>AUTHORISED ACCESS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2E0BE" id="_x0000_s1077" type="#_x0000_t202" style="position:absolute;margin-left:59.5pt;margin-top:6.65pt;width:172.55pt;height:20.7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" filled="f" stroked="f" strokeweight=".5pt">
              <v:textbox>
                <w:txbxContent>
                  <w:p w14:paraId="2B600999" w14:textId="77777777" w:rsidR="003626C1" w:rsidRPr="00472BBC" w:rsidRDefault="003626C1" w:rsidP="003626C1">
                    <w:pPr>
                      <w:rPr>
                        <w:rFonts w:ascii="OCR A Extended" w:hAnsi="OCR A Extended"/>
                        <w:lang w:val="de-DE"/>
                      </w:rPr>
                    </w:pPr>
                    <w:r>
                      <w:rPr>
                        <w:rFonts w:ascii="OCR A Extended" w:hAnsi="OCR A Extended"/>
                        <w:lang w:val="de-DE"/>
                      </w:rPr>
                      <w:t>AUTHORISED ACCESS ONLY</w:t>
                    </w:r>
                  </w:p>
                </w:txbxContent>
              </v:textbox>
            </v:shape>
          </w:pict>
        </mc:Fallback>
      </mc:AlternateContent>
    </w:r>
    <w:r w:rsidR="003626C1">
      <w:rPr>
        <w:noProof/>
      </w:rPr>
      <mc:AlternateContent>
        <mc:Choice Requires="wps">
          <w:drawing>
            <wp:anchor distT="0" distB="0" distL="114300" distR="114300" simplePos="0" relativeHeight="251793408" behindDoc="0" locked="0" layoutInCell="1" allowOverlap="1" wp14:anchorId="7AD13982" wp14:editId="47983813">
              <wp:simplePos x="0" y="0"/>
              <wp:positionH relativeFrom="column">
                <wp:posOffset>758190</wp:posOffset>
              </wp:positionH>
              <wp:positionV relativeFrom="paragraph">
                <wp:posOffset>-177296</wp:posOffset>
              </wp:positionV>
              <wp:extent cx="1577789" cy="262943"/>
              <wp:effectExtent l="0" t="0" r="0" b="3810"/>
              <wp:wrapNone/>
              <wp:docPr id="22302731" name="Textfeld 1"/>
              <wp:cNvGraphicFramePr/>
              <a:graphic xmlns:a="http://schemas.openxmlformats.org/drawingml/2006/main">
                <a:graphicData uri="http://schemas.microsoft.com/office/word/2010/wordprocessingShape">
                  <wps:wsp>
                    <wps:cNvSpPr txBox="1"/>
                    <wps:spPr>
                      <a:xfrm>
                        <a:off x="0" y="0"/>
                        <a:ext cx="1577789" cy="262943"/>
                      </a:xfrm>
                      <a:prstGeom prst="rect">
                        <a:avLst/>
                      </a:prstGeom>
                      <a:noFill/>
                      <a:ln w="6350">
                        <a:noFill/>
                      </a:ln>
                    </wps:spPr>
                    <wps:txbx>
                      <w:txbxContent>
                        <w:p w14:paraId="1E5CEE14" w14:textId="77777777" w:rsidR="003626C1" w:rsidRPr="00472BBC" w:rsidRDefault="003626C1" w:rsidP="003626C1">
                          <w:pPr>
                            <w:rPr>
                              <w:rFonts w:ascii="OCR A Extended" w:hAnsi="OCR A Extended"/>
                              <w:lang w:val="de-DE"/>
                            </w:rPr>
                          </w:pPr>
                          <w:r>
                            <w:rPr>
                              <w:rFonts w:ascii="OCR A Extended" w:hAnsi="OCR A Extended"/>
                              <w:lang w:val="de-DE"/>
                            </w:rPr>
                            <w:t>HANDLE WITH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13982" id="_x0000_s1078" type="#_x0000_t202" style="position:absolute;margin-left:59.7pt;margin-top:-13.95pt;width:124.25pt;height:20.7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" filled="f" stroked="f" strokeweight=".5pt">
              <v:textbox>
                <w:txbxContent>
                  <w:p w14:paraId="1E5CEE14" w14:textId="77777777" w:rsidR="003626C1" w:rsidRPr="00472BBC" w:rsidRDefault="003626C1" w:rsidP="003626C1">
                    <w:pPr>
                      <w:rPr>
                        <w:rFonts w:ascii="OCR A Extended" w:hAnsi="OCR A Extended"/>
                        <w:lang w:val="de-DE"/>
                      </w:rPr>
                    </w:pPr>
                    <w:r>
                      <w:rPr>
                        <w:rFonts w:ascii="OCR A Extended" w:hAnsi="OCR A Extended"/>
                        <w:lang w:val="de-DE"/>
                      </w:rPr>
                      <w:t>HANDLE WITH CARE</w:t>
                    </w:r>
                  </w:p>
                </w:txbxContent>
              </v:textbox>
            </v:shape>
          </w:pict>
        </mc:Fallback>
      </mc:AlternateContent>
    </w:r>
    <w:r w:rsidR="003626C1">
      <w:rPr>
        <w:noProof/>
      </w:rPr>
      <mc:AlternateContent>
        <mc:Choice Requires="wps">
          <w:drawing>
            <wp:anchor distT="0" distB="0" distL="114300" distR="114300" simplePos="0" relativeHeight="251795456" behindDoc="0" locked="0" layoutInCell="1" allowOverlap="1" wp14:anchorId="35AC0772" wp14:editId="23A67263">
              <wp:simplePos x="0" y="0"/>
              <wp:positionH relativeFrom="column">
                <wp:posOffset>72876</wp:posOffset>
              </wp:positionH>
              <wp:positionV relativeFrom="paragraph">
                <wp:posOffset>-98500</wp:posOffset>
              </wp:positionV>
              <wp:extent cx="327211" cy="537883"/>
              <wp:effectExtent l="0" t="0" r="0" b="0"/>
              <wp:wrapNone/>
              <wp:docPr id="22302732" name="Textfeld 1"/>
              <wp:cNvGraphicFramePr/>
              <a:graphic xmlns:a="http://schemas.openxmlformats.org/drawingml/2006/main">
                <a:graphicData uri="http://schemas.microsoft.com/office/word/2010/wordprocessingShape">
                  <wps:wsp>
                    <wps:cNvSpPr txBox="1"/>
                    <wps:spPr>
                      <a:xfrm>
                        <a:off x="0" y="0"/>
                        <a:ext cx="327211" cy="537883"/>
                      </a:xfrm>
                      <a:prstGeom prst="rect">
                        <a:avLst/>
                      </a:prstGeom>
                      <a:noFill/>
                      <a:ln w="6350">
                        <a:noFill/>
                      </a:ln>
                    </wps:spPr>
                    <wps:txbx>
                      <w:txbxContent>
                        <w:p w14:paraId="6E263148" w14:textId="77777777" w:rsidR="003626C1" w:rsidRPr="00472BBC" w:rsidRDefault="003626C1" w:rsidP="003626C1">
                          <w:pPr>
                            <w:rPr>
                              <w:rFonts w:ascii="OCR A Extended" w:hAnsi="OCR A Extended"/>
                              <w:sz w:val="60"/>
                              <w:szCs w:val="60"/>
                              <w:lang w:val="de-DE"/>
                            </w:rPr>
                          </w:pPr>
                          <w:r w:rsidRPr="00472BBC">
                            <w:rPr>
                              <w:rFonts w:ascii="OCR A Extended" w:hAnsi="OCR A Extended"/>
                              <w:sz w:val="60"/>
                              <w:szCs w:val="60"/>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C0772" id="_x0000_s1079" type="#_x0000_t202" style="position:absolute;margin-left:5.75pt;margin-top:-7.75pt;width:25.75pt;height:42.3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" filled="f" stroked="f" strokeweight=".5pt">
              <v:textbox>
                <w:txbxContent>
                  <w:p w14:paraId="6E263148" w14:textId="77777777" w:rsidR="003626C1" w:rsidRPr="00472BBC" w:rsidRDefault="003626C1" w:rsidP="003626C1">
                    <w:pPr>
                      <w:rPr>
                        <w:rFonts w:ascii="OCR A Extended" w:hAnsi="OCR A Extended"/>
                        <w:sz w:val="60"/>
                        <w:szCs w:val="60"/>
                        <w:lang w:val="de-DE"/>
                      </w:rPr>
                    </w:pPr>
                    <w:r w:rsidRPr="00472BBC">
                      <w:rPr>
                        <w:rFonts w:ascii="OCR A Extended" w:hAnsi="OCR A Extended"/>
                        <w:sz w:val="60"/>
                        <w:szCs w:val="60"/>
                        <w:lang w:val="de-DE"/>
                      </w:rPr>
                      <w:t>!</w:t>
                    </w:r>
                  </w:p>
                </w:txbxContent>
              </v:textbox>
            </v:shape>
          </w:pict>
        </mc:Fallback>
      </mc:AlternateContent>
    </w:r>
    <w:r w:rsidR="003626C1" w:rsidRPr="00472BBC">
      <w:rPr>
        <w:noProof/>
      </w:rPr>
      <mc:AlternateContent>
        <mc:Choice Requires="wpg">
          <w:drawing>
            <wp:anchor distT="0" distB="0" distL="114300" distR="114300" simplePos="0" relativeHeight="251794432" behindDoc="0" locked="0" layoutInCell="1" allowOverlap="1" wp14:anchorId="437F0EDD" wp14:editId="7C6A1863">
              <wp:simplePos x="0" y="0"/>
              <wp:positionH relativeFrom="column">
                <wp:posOffset>-53975</wp:posOffset>
              </wp:positionH>
              <wp:positionV relativeFrom="paragraph">
                <wp:posOffset>-178435</wp:posOffset>
              </wp:positionV>
              <wp:extent cx="672465" cy="563245"/>
              <wp:effectExtent l="19050" t="19050" r="32385" b="27305"/>
              <wp:wrapSquare wrapText="bothSides"/>
              <wp:docPr id="22302733" name="Gruppieren 172"/>
              <wp:cNvGraphicFramePr/>
              <a:graphic xmlns:a="http://schemas.openxmlformats.org/drawingml/2006/main">
                <a:graphicData uri="http://schemas.microsoft.com/office/word/2010/wordprocessingGroup">
                  <wpg:wgp>
                    <wpg:cNvGrpSpPr/>
                    <wpg:grpSpPr>
                      <a:xfrm>
                        <a:off x="0" y="0"/>
                        <a:ext cx="672465" cy="563245"/>
                        <a:chOff x="0" y="0"/>
                        <a:chExt cx="1478648" cy="1185942"/>
                      </a:xfrm>
                    </wpg:grpSpPr>
                    <wps:wsp>
                      <wps:cNvPr id="22302734" name="Gleichschenkliges Dreieck 22302734"/>
                      <wps:cNvSpPr/>
                      <wps:spPr>
                        <a:xfrm>
                          <a:off x="4390" y="2004"/>
                          <a:ext cx="1474135" cy="1181934"/>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302736" name="Gerader Verbinder 22302736"/>
                      <wps:cNvCnPr>
                        <a:cxnSpLocks/>
                      </wps:cNvCnPr>
                      <wps:spPr>
                        <a:xfrm flipH="1">
                          <a:off x="4390" y="103289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37" name="Gerader Verbinder 22302737"/>
                      <wps:cNvCnPr>
                        <a:cxnSpLocks/>
                      </wps:cNvCnPr>
                      <wps:spPr>
                        <a:xfrm>
                          <a:off x="1379444" y="1035448"/>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38" name="Gerader Verbinder 22302738"/>
                      <wps:cNvCnPr>
                        <a:cxnSpLocks/>
                      </wps:cNvCnPr>
                      <wps:spPr>
                        <a:xfrm flipH="1">
                          <a:off x="646643"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39" name="Gerader Verbinder 22302739"/>
                      <wps:cNvCnPr>
                        <a:cxnSpLocks/>
                      </wps:cNvCnPr>
                      <wps:spPr>
                        <a:xfrm>
                          <a:off x="736627"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40" name="Gerader Verbinder 22302740"/>
                      <wps:cNvCnPr>
                        <a:cxnSpLocks/>
                      </wps:cNvCnPr>
                      <wps:spPr>
                        <a:xfrm rot="16200000">
                          <a:off x="99204" y="10791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41" name="Gerader Verbinder 22302741"/>
                      <wps:cNvCnPr>
                        <a:cxnSpLocks/>
                      </wps:cNvCnPr>
                      <wps:spPr>
                        <a:xfrm rot="16200000">
                          <a:off x="1379444" y="1081649"/>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6B205CD" id="Gruppieren 172" o:spid="_x0000_s1026" style="position:absolute;margin-left:-4.25pt;margin-top:-14.05pt;width:52.95pt;height:44.35pt;z-index:251794432;mso-width-relative:margin;mso-height-relative:margin" coordsize="14786,1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22302734" o:spid="_x0000_s1027" type="#_x0000_t5" style="position:absolute;left:43;top:20;width:14742;height:11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" filled="f" strokecolor="black [3213]" strokeweight="1pt"/>
              <v:line id="Gerader Verbinder 22302736" o:spid="_x0000_s1028" style="position:absolute;flip:x;visibility:visible;mso-wrap-style:square" from="43,10328" to="992,1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" strokecolor="black [3213]" strokeweight="3pt">
                <v:stroke joinstyle="miter"/>
                <o:lock v:ext="edit" shapetype="f"/>
              </v:line>
              <v:line id="Gerader Verbinder 22302737" o:spid="_x0000_s1029" style="position:absolute;visibility:visible;mso-wrap-style:square" from="13794,10354" to="14742,11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" strokecolor="black [3213]" strokeweight="3pt">
                <v:stroke joinstyle="miter"/>
                <o:lock v:ext="edit" shapetype="f"/>
              </v:line>
              <v:line id="Gerader Verbinder 22302738" o:spid="_x0000_s1030" style="position:absolute;flip:x;visibility:visible;mso-wrap-style:square" from="6466,0" to="74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" strokecolor="black [3213]" strokeweight="3pt">
                <v:stroke joinstyle="miter"/>
                <o:lock v:ext="edit" shapetype="f"/>
              </v:line>
              <v:line id="Gerader Verbinder 22302739" o:spid="_x0000_s1031" style="position:absolute;visibility:visible;mso-wrap-style:square" from="7366,0" to="83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" strokecolor="black [3213]" strokeweight="3pt">
                <v:stroke joinstyle="miter"/>
                <o:lock v:ext="edit" shapetype="f"/>
              </v:line>
              <v:line id="Gerader Verbinder 22302740" o:spid="_x0000_s1032" style="position:absolute;rotation:-90;visibility:visible;mso-wrap-style:square" from="992,10791" to="992,1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" strokecolor="black [3213]" strokeweight="3pt">
                <v:stroke joinstyle="miter"/>
                <o:lock v:ext="edit" shapetype="f"/>
              </v:line>
              <v:line id="Gerader Verbinder 22302741" o:spid="_x0000_s1033" style="position:absolute;rotation:-90;visibility:visible;mso-wrap-style:square" from="13794,10816" to="13794,1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" strokecolor="black [3213]" strokeweight="3pt">
                <v:stroke joinstyle="miter"/>
                <o:lock v:ext="edit" shapetype="f"/>
              </v:line>
              <w10:wrap type="square"/>
            </v:group>
          </w:pict>
        </mc:Fallback>
      </mc:AlternateContent>
    </w:r>
    <w:r w:rsidR="003626C1" w:rsidRPr="00472BBC">
      <w:rPr>
        <w:noProof/>
      </w:rPr>
      <mc:AlternateContent>
        <mc:Choice Requires="wpg">
          <w:drawing>
            <wp:anchor distT="0" distB="0" distL="114300" distR="114300" simplePos="0" relativeHeight="251789312" behindDoc="0" locked="0" layoutInCell="1" allowOverlap="1" wp14:anchorId="0D368195" wp14:editId="7F15EF17">
              <wp:simplePos x="0" y="0"/>
              <wp:positionH relativeFrom="column">
                <wp:posOffset>-643180</wp:posOffset>
              </wp:positionH>
              <wp:positionV relativeFrom="paragraph">
                <wp:posOffset>-581473</wp:posOffset>
              </wp:positionV>
              <wp:extent cx="7162800" cy="1064885"/>
              <wp:effectExtent l="19050" t="19050" r="38100" b="40640"/>
              <wp:wrapNone/>
              <wp:docPr id="22302742" name="Gruppieren 65"/>
              <wp:cNvGraphicFramePr/>
              <a:graphic xmlns:a="http://schemas.openxmlformats.org/drawingml/2006/main">
                <a:graphicData uri="http://schemas.microsoft.com/office/word/2010/wordprocessingGroup">
                  <wpg:wgp>
                    <wpg:cNvGrpSpPr/>
                    <wpg:grpSpPr>
                      <a:xfrm>
                        <a:off x="0" y="0"/>
                        <a:ext cx="7162800" cy="1064885"/>
                        <a:chOff x="0" y="0"/>
                        <a:chExt cx="5341529" cy="1250825"/>
                      </a:xfrm>
                    </wpg:grpSpPr>
                    <wpg:grpSp>
                      <wpg:cNvPr id="22302743" name="Gruppieren 22302743"/>
                      <wpg:cNvGrpSpPr/>
                      <wpg:grpSpPr>
                        <a:xfrm>
                          <a:off x="0" y="1"/>
                          <a:ext cx="5341527" cy="1250824"/>
                          <a:chOff x="0" y="1"/>
                          <a:chExt cx="5341527" cy="1250824"/>
                        </a:xfrm>
                      </wpg:grpSpPr>
                      <wps:wsp>
                        <wps:cNvPr id="22302744" name="Rechteck: eine Ecke abgeschnitten 44"/>
                        <wps:cNvSpPr/>
                        <wps:spPr>
                          <a:xfrm flipH="1">
                            <a:off x="0" y="1"/>
                            <a:ext cx="5341527" cy="1250824"/>
                          </a:xfrm>
                          <a:prstGeom prst="snip2DiagRect">
                            <a:avLst>
                              <a:gd name="adj1" fmla="val 0"/>
                              <a:gd name="adj2" fmla="val 29695"/>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2302745" name="Gruppieren 22302745"/>
                        <wpg:cNvGrpSpPr/>
                        <wpg:grpSpPr>
                          <a:xfrm>
                            <a:off x="8627" y="1383"/>
                            <a:ext cx="2487485" cy="369553"/>
                            <a:chOff x="8627" y="1383"/>
                            <a:chExt cx="1267034" cy="369553"/>
                          </a:xfrm>
                        </wpg:grpSpPr>
                        <wps:wsp>
                          <wps:cNvPr id="22302746" name="Gerader Verbinder 22302746"/>
                          <wps:cNvCnPr>
                            <a:cxnSpLocks/>
                          </wps:cNvCnPr>
                          <wps:spPr>
                            <a:xfrm flipH="1">
                              <a:off x="8627" y="370936"/>
                              <a:ext cx="107398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47" name="Gerader Verbinder 22302747"/>
                          <wps:cNvCnPr>
                            <a:cxnSpLocks/>
                          </wps:cNvCnPr>
                          <wps:spPr>
                            <a:xfrm flipV="1">
                              <a:off x="1082616" y="1383"/>
                              <a:ext cx="193045" cy="36933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22302748" name="Gerader Verbinder 22302748"/>
                      <wps:cNvCnPr>
                        <a:cxnSpLocks/>
                      </wps:cNvCnPr>
                      <wps:spPr>
                        <a:xfrm flipV="1">
                          <a:off x="5110052" y="877133"/>
                          <a:ext cx="231477" cy="37295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49" name="Gerader Verbinder 22302749"/>
                      <wps:cNvCnPr>
                        <a:cxnSpLocks/>
                      </wps:cNvCnPr>
                      <wps:spPr>
                        <a:xfrm rot="16200000">
                          <a:off x="5010906" y="1151621"/>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50" name="Gerader Verbinder 22302750"/>
                      <wps:cNvCnPr>
                        <a:cxnSpLocks/>
                      </wps:cNvCnPr>
                      <wps:spPr>
                        <a:xfrm rot="16200000" flipH="1">
                          <a:off x="5249512" y="785634"/>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51" name="Gerader Verbinder 22302751"/>
                      <wps:cNvCnPr>
                        <a:cxnSpLocks/>
                      </wps:cNvCnPr>
                      <wps:spPr>
                        <a:xfrm rot="16200000" flipH="1">
                          <a:off x="5249512" y="9345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52" name="Gerader Verbinder 22302752"/>
                      <wps:cNvCnPr>
                        <a:cxnSpLocks/>
                      </wps:cNvCnPr>
                      <wps:spPr>
                        <a:xfrm rot="16200000">
                          <a:off x="5242323" y="-99204"/>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53" name="Gerader Verbinder 22302753"/>
                      <wps:cNvCnPr>
                        <a:cxnSpLocks/>
                      </wps:cNvCnPr>
                      <wps:spPr>
                        <a:xfrm rot="16200000">
                          <a:off x="107831" y="11516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54" name="Gerader Verbinder 22302754"/>
                      <wps:cNvCnPr>
                        <a:cxnSpLocks/>
                      </wps:cNvCnPr>
                      <wps:spPr>
                        <a:xfrm rot="16200000" flipH="1">
                          <a:off x="-92015" y="1158809"/>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86B403" id="Gruppieren 65" o:spid="_x0000_s1026" style="position:absolute;margin-left:-50.65pt;margin-top:-45.8pt;width:564pt;height:83.85pt;z-index:251789312;mso-width-relative:margin;mso-height-relative:margin" coordsize="53415,1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">
              <v:group id="Gruppieren 22302743" o:spid="_x0000_s1027" style="position:absolute;width:53415;height:12508" coordorigin="" coordsize="53415,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">
                <v:shape id="Rechteck: eine Ecke abgeschnitten 44" o:spid="_x0000_s1028" style="position:absolute;width:53415;height:12508;flip:x;visibility:visible;mso-wrap-style:square;v-text-anchor:middle" coordsize="5341527,125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" path="m,l4970095,r371432,371432l5341527,1250824r,l371432,1250824,,879392,,xe" filled="f" strokecolor="black [3213]" strokeweight=".5pt">
                  <v:stroke joinstyle="miter"/>
                  <v:path arrowok="t" o:connecttype="custom" o:connectlocs="0,0;4970095,0;5341527,371432;5341527,1250824;5341527,1250824;371432,1250824;0,879392;0,0" o:connectangles="0,0,0,0,0,0,0,0"/>
                </v:shape>
                <v:group id="Gruppieren 22302745" o:spid="_x0000_s1029" style="position:absolute;left:86;top:13;width:24875;height:3696" coordorigin="86,13" coordsize="12670,3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">
                  <v:line id="Gerader Verbinder 22302746" o:spid="_x0000_s1030" style="position:absolute;flip:x;visibility:visible;mso-wrap-style:square" from="86,3709" to="10826,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" strokecolor="black [3213]" strokeweight="3pt">
                    <v:stroke joinstyle="miter"/>
                    <o:lock v:ext="edit" shapetype="f"/>
                  </v:line>
                  <v:line id="Gerader Verbinder 22302747" o:spid="_x0000_s1031" style="position:absolute;flip:y;visibility:visible;mso-wrap-style:square" from="10826,13" to="12756,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" strokecolor="black [3213]" strokeweight="3pt">
                    <v:stroke joinstyle="miter"/>
                    <o:lock v:ext="edit" shapetype="f"/>
                  </v:line>
                </v:group>
              </v:group>
              <v:line id="Gerader Verbinder 22302748" o:spid="_x0000_s1032" style="position:absolute;flip:y;visibility:visible;mso-wrap-style:square" from="51100,8771" to="53415,12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" strokecolor="black [3213]" strokeweight="3pt">
                <v:stroke joinstyle="miter"/>
                <o:lock v:ext="edit" shapetype="f"/>
              </v:line>
              <v:line id="Gerader Verbinder 22302749" o:spid="_x0000_s1033" style="position:absolute;rotation:-90;visibility:visible;mso-wrap-style:square" from="50109,11516" to="50109,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" strokecolor="black [3213]" strokeweight="3pt">
                <v:stroke joinstyle="miter"/>
                <o:lock v:ext="edit" shapetype="f"/>
              </v:line>
              <v:line id="Gerader Verbinder 22302750" o:spid="_x0000_s1034" style="position:absolute;rotation:90;flip:x;visibility:visible;mso-wrap-style:square" from="52495,7856" to="54335,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" strokecolor="black [3213]" strokeweight="3pt">
                <v:stroke joinstyle="miter"/>
                <o:lock v:ext="edit" shapetype="f"/>
              </v:line>
              <v:line id="Gerader Verbinder 22302751" o:spid="_x0000_s1035" style="position:absolute;rotation:90;flip:x;visibility:visible;mso-wrap-style:square" from="52495,934" to="543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" strokecolor="black [3213]" strokeweight="3pt">
                <v:stroke joinstyle="miter"/>
                <o:lock v:ext="edit" shapetype="f"/>
              </v:line>
              <v:line id="Gerader Verbinder 22302752" o:spid="_x0000_s1036" style="position:absolute;rotation:-90;visibility:visible;mso-wrap-style:square" from="52423,-992" to="5242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" strokecolor="black [3213]" strokeweight="3pt">
                <v:stroke joinstyle="miter"/>
                <o:lock v:ext="edit" shapetype="f"/>
              </v:line>
              <v:line id="Gerader Verbinder 22302753" o:spid="_x0000_s1037" style="position:absolute;rotation:-90;visibility:visible;mso-wrap-style:square" from="1078,11516" to="1078,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" strokecolor="black [3213]" strokeweight="3pt">
                <v:stroke joinstyle="miter"/>
                <o:lock v:ext="edit" shapetype="f"/>
              </v:line>
              <v:line id="Gerader Verbinder 22302754" o:spid="_x0000_s1038" style="position:absolute;rotation:90;flip:x;visibility:visible;mso-wrap-style:square" from="-921,11588" to="920,1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" strokecolor="black [3213]" strokeweight="3pt">
                <v:stroke joinstyle="miter"/>
                <o:lock v:ext="edit" shapetype="f"/>
              </v:line>
            </v:group>
          </w:pict>
        </mc:Fallback>
      </mc:AlternateContent>
    </w:r>
  </w:p>
  <w:p w14:paraId="34FBF797" w14:textId="77777777" w:rsidR="003626C1" w:rsidRPr="004A39CD" w:rsidRDefault="003626C1" w:rsidP="003626C1">
    <w:pPr>
      <w:pStyle w:val="Kopfzeile"/>
    </w:pPr>
  </w:p>
  <w:p w14:paraId="4BB55FC0" w14:textId="77777777" w:rsidR="003626C1" w:rsidRPr="00791EAD" w:rsidRDefault="003626C1" w:rsidP="00791EAD">
    <w:pPr>
      <w:pStyle w:val="Kopf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AA7C2" w14:textId="77777777" w:rsidR="003734C4" w:rsidRDefault="003734C4" w:rsidP="00472BBC">
      <w:pPr>
        <w:spacing w:after="0" w:line="240" w:lineRule="auto"/>
      </w:pPr>
      <w:r>
        <w:separator/>
      </w:r>
    </w:p>
  </w:footnote>
  <w:footnote w:type="continuationSeparator" w:id="0">
    <w:p w14:paraId="6A5FD842" w14:textId="77777777" w:rsidR="003734C4" w:rsidRDefault="003734C4" w:rsidP="00472B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8E4D4" w14:textId="24DDFD1F" w:rsidR="00472BBC" w:rsidRDefault="00090E7F">
    <w:r>
      <w:rPr>
        <w:noProof/>
      </w:rPr>
      <mc:AlternateContent>
        <mc:Choice Requires="wpg">
          <w:drawing>
            <wp:anchor distT="0" distB="0" distL="114300" distR="114300" simplePos="0" relativeHeight="251700224" behindDoc="0" locked="0" layoutInCell="1" allowOverlap="1" wp14:anchorId="440F4550" wp14:editId="18E2E402">
              <wp:simplePos x="0" y="0"/>
              <wp:positionH relativeFrom="column">
                <wp:posOffset>-398724</wp:posOffset>
              </wp:positionH>
              <wp:positionV relativeFrom="paragraph">
                <wp:posOffset>714680</wp:posOffset>
              </wp:positionV>
              <wp:extent cx="6807529" cy="8428849"/>
              <wp:effectExtent l="19050" t="19050" r="0" b="0"/>
              <wp:wrapNone/>
              <wp:docPr id="578968172" name="Gruppieren 1"/>
              <wp:cNvGraphicFramePr/>
              <a:graphic xmlns:a="http://schemas.openxmlformats.org/drawingml/2006/main">
                <a:graphicData uri="http://schemas.microsoft.com/office/word/2010/wordprocessingGroup">
                  <wpg:wgp>
                    <wpg:cNvGrpSpPr/>
                    <wpg:grpSpPr>
                      <a:xfrm>
                        <a:off x="0" y="0"/>
                        <a:ext cx="6807529" cy="8428849"/>
                        <a:chOff x="0" y="0"/>
                        <a:chExt cx="6807529" cy="8428849"/>
                      </a:xfrm>
                    </wpg:grpSpPr>
                    <wps:wsp>
                      <wps:cNvPr id="1372274939" name="Rechteck: eine Ecke abgeschnitten 6"/>
                      <wps:cNvSpPr/>
                      <wps:spPr>
                        <a:xfrm flipV="1">
                          <a:off x="10852" y="15513"/>
                          <a:ext cx="6692348" cy="7977808"/>
                        </a:xfrm>
                        <a:prstGeom prst="snip1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119816" name="Gleichschenkliges Dreieck 7"/>
                      <wps:cNvSpPr/>
                      <wps:spPr>
                        <a:xfrm rot="8098659">
                          <a:off x="5811869" y="7433189"/>
                          <a:ext cx="1319807" cy="671513"/>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1594346" name="Gerader Verbinder 8"/>
                      <wps:cNvCnPr/>
                      <wps:spPr>
                        <a:xfrm>
                          <a:off x="3537" y="12617"/>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5549185" name="Gerader Verbinder 8"/>
                      <wps:cNvCnPr/>
                      <wps:spPr>
                        <a:xfrm>
                          <a:off x="6111729" y="5302"/>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0222020" name="Gerader Verbinder 8"/>
                      <wps:cNvCnPr/>
                      <wps:spPr>
                        <a:xfrm>
                          <a:off x="10852" y="7993500"/>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742348" name="Gerader Verbinder 8"/>
                      <wps:cNvCnPr/>
                      <wps:spPr>
                        <a:xfrm rot="5400000">
                          <a:off x="-290519" y="312464"/>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4964402" name="Gerader Verbinder 8"/>
                      <wps:cNvCnPr/>
                      <wps:spPr>
                        <a:xfrm rot="5400000">
                          <a:off x="6402889" y="297834"/>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38678780" name="Gerader Verbinder 8"/>
                      <wps:cNvCnPr/>
                      <wps:spPr>
                        <a:xfrm rot="5400000">
                          <a:off x="-297834" y="7693501"/>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805E838" id="Gruppieren 1" o:spid="_x0000_s1026" style="position:absolute;margin-left:-31.4pt;margin-top:56.25pt;width:536.05pt;height:663.7pt;z-index:251700224" coordsize="68075,8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">
              <v:shape id="Rechteck: eine Ecke abgeschnitten 6" o:spid="_x0000_s1027" style="position:absolute;left:108;top:155;width:66924;height:79778;flip:y;visibility:visible;mso-wrap-style:square;v-text-anchor:middle" coordsize="6692348,7977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" path="m,l5576934,,6692348,1115414r,6862394l,7977808,,xe" filled="f" strokecolor="black [3213]" strokeweight="1pt">
                <v:stroke joinstyle="miter"/>
                <v:path arrowok="t" o:connecttype="custom" o:connectlocs="0,0;5576934,0;6692348,1115414;6692348,7977808;0,7977808;0,0" o:connectangles="0,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7" o:spid="_x0000_s1028" type="#_x0000_t5" style="position:absolute;left:58119;top:74331;width:13198;height:6715;rotation:88458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" fillcolor="black [3213]" strokecolor="black [3213]" strokeweight="1pt"/>
              <v:line id="Gerader Verbinder 8" o:spid="_x0000_s1029" style="position:absolute;visibility:visible;mso-wrap-style:square" from="35,126" to="599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" strokecolor="black [3213]" strokeweight="3pt">
                <v:stroke joinstyle="miter"/>
              </v:line>
              <v:line id="Gerader Verbinder 8" o:spid="_x0000_s1030" style="position:absolute;visibility:visible;mso-wrap-style:square" from="61117,53" to="6707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" strokecolor="black [3213]" strokeweight="3pt">
                <v:stroke joinstyle="miter"/>
              </v:line>
              <v:line id="Gerader Verbinder 8" o:spid="_x0000_s1031" style="position:absolute;visibility:visible;mso-wrap-style:square" from="108,79935" to="6065,79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" strokecolor="black [3213]" strokeweight="3pt">
                <v:stroke joinstyle="miter"/>
              </v:line>
              <v:line id="Gerader Verbinder 8" o:spid="_x0000_s1032" style="position:absolute;rotation:90;visibility:visible;mso-wrap-style:square" from="-2905,3124" to="3051,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" strokecolor="black [3213]" strokeweight="3pt">
                <v:stroke joinstyle="miter"/>
              </v:line>
              <v:line id="Gerader Verbinder 8" o:spid="_x0000_s1033" style="position:absolute;rotation:90;visibility:visible;mso-wrap-style:square" from="64029,2978" to="69985,2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" strokecolor="black [3213]" strokeweight="3pt">
                <v:stroke joinstyle="miter"/>
              </v:line>
              <v:line id="Gerader Verbinder 8" o:spid="_x0000_s1034" style="position:absolute;rotation:90;visibility:visible;mso-wrap-style:square" from="-2979,76935" to="2978,7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" strokecolor="black [3213]" strokeweight="3pt">
                <v:stroke joinstyle="miter"/>
              </v:line>
            </v:group>
          </w:pict>
        </mc:Fallback>
      </mc:AlternateContent>
    </w:r>
    <w:r w:rsidR="008074E0" w:rsidRPr="008074E0">
      <w:rPr>
        <w:noProof/>
      </w:rPr>
      <w:drawing>
        <wp:anchor distT="0" distB="0" distL="114300" distR="114300" simplePos="0" relativeHeight="251679744" behindDoc="0" locked="0" layoutInCell="1" allowOverlap="1" wp14:anchorId="5351E150" wp14:editId="41D54ED9">
          <wp:simplePos x="0" y="0"/>
          <wp:positionH relativeFrom="column">
            <wp:posOffset>-810024</wp:posOffset>
          </wp:positionH>
          <wp:positionV relativeFrom="paragraph">
            <wp:posOffset>-489809</wp:posOffset>
          </wp:positionV>
          <wp:extent cx="914400" cy="914400"/>
          <wp:effectExtent l="0" t="0" r="0" b="0"/>
          <wp:wrapSquare wrapText="bothSides"/>
          <wp:docPr id="892608675" name="Grafik 892608675" descr="Herztöne Silhouette">
            <a:extLst xmlns:a="http://schemas.openxmlformats.org/drawingml/2006/main">
              <a:ext uri="{FF2B5EF4-FFF2-40B4-BE49-F238E27FC236}">
                <a16:creationId xmlns:a16="http://schemas.microsoft.com/office/drawing/2014/main" id="{80A297E8-8052-BE50-EE6E-269EB16E7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fik 152" descr="Herztöne Silhouette">
                    <a:extLst>
                      <a:ext uri="{FF2B5EF4-FFF2-40B4-BE49-F238E27FC236}">
                        <a16:creationId xmlns:a16="http://schemas.microsoft.com/office/drawing/2014/main" id="{80A297E8-8052-BE50-EE6E-269EB16E783E}"/>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914400"/>
                  </a:xfrm>
                  <a:prstGeom prst="rect">
                    <a:avLst/>
                  </a:prstGeom>
                </pic:spPr>
              </pic:pic>
            </a:graphicData>
          </a:graphic>
        </wp:anchor>
      </w:drawing>
    </w:r>
    <w:r w:rsidR="008074E0" w:rsidRPr="00472BBC">
      <w:rPr>
        <w:noProof/>
      </w:rPr>
      <mc:AlternateContent>
        <mc:Choice Requires="wpg">
          <w:drawing>
            <wp:anchor distT="0" distB="0" distL="114300" distR="114300" simplePos="0" relativeHeight="251678720" behindDoc="0" locked="0" layoutInCell="1" allowOverlap="1" wp14:anchorId="63ACF091" wp14:editId="2F3EB532">
              <wp:simplePos x="0" y="0"/>
              <wp:positionH relativeFrom="column">
                <wp:posOffset>-2657733</wp:posOffset>
              </wp:positionH>
              <wp:positionV relativeFrom="paragraph">
                <wp:posOffset>-831056</wp:posOffset>
              </wp:positionV>
              <wp:extent cx="2897145" cy="1178011"/>
              <wp:effectExtent l="0" t="0" r="17780" b="41275"/>
              <wp:wrapNone/>
              <wp:docPr id="636617808" name="Gruppieren 38"/>
              <wp:cNvGraphicFramePr/>
              <a:graphic xmlns:a="http://schemas.openxmlformats.org/drawingml/2006/main">
                <a:graphicData uri="http://schemas.microsoft.com/office/word/2010/wordprocessingGroup">
                  <wpg:wgp>
                    <wpg:cNvGrpSpPr/>
                    <wpg:grpSpPr>
                      <a:xfrm flipH="1">
                        <a:off x="0" y="0"/>
                        <a:ext cx="2897145" cy="1178011"/>
                        <a:chOff x="0" y="0"/>
                        <a:chExt cx="3039869" cy="1112808"/>
                      </a:xfrm>
                    </wpg:grpSpPr>
                    <wpg:grpSp>
                      <wpg:cNvPr id="1977441563" name="Gruppieren 1977441563"/>
                      <wpg:cNvGrpSpPr/>
                      <wpg:grpSpPr>
                        <a:xfrm>
                          <a:off x="0" y="0"/>
                          <a:ext cx="3039869" cy="1112808"/>
                          <a:chOff x="0" y="0"/>
                          <a:chExt cx="3039869" cy="1112808"/>
                        </a:xfrm>
                      </wpg:grpSpPr>
                      <wps:wsp>
                        <wps:cNvPr id="450352921" name="Gerader Verbinder 450352921"/>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6321973" name="Gerader Verbinder 1646321973"/>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16797177" name="Gerader Verbinder 2116797177"/>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43255416" name="Gerader Verbinder 1043255416"/>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3759191" name="Gerader Verbinder 1433759191"/>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8988987" name="Gerader Verbinder 1148988987"/>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B5F4D78" id="Gruppieren 38" o:spid="_x0000_s1026" style="position:absolute;margin-left:-209.25pt;margin-top:-65.45pt;width:228.1pt;height:92.75pt;flip:x;z-index:251678720;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">
              <v:group id="Gruppieren 1977441563"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">
                <v:line id="Gerader Verbinder 450352921"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" strokecolor="black [3213]" strokeweight=".5pt">
                  <v:stroke joinstyle="miter"/>
                  <o:lock v:ext="edit" shapetype="f"/>
                </v:line>
                <v:line id="Gerader Verbinder 1646321973"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" strokecolor="black [3213]" strokeweight=".5pt">
                  <v:stroke joinstyle="miter"/>
                  <o:lock v:ext="edit" shapetype="f"/>
                </v:line>
                <v:line id="Gerader Verbinder 2116797177"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" strokecolor="black [3213]" strokeweight=".5pt">
                  <v:stroke joinstyle="miter"/>
                  <o:lock v:ext="edit" shapetype="f"/>
                </v:line>
              </v:group>
              <v:line id="Gerader Verbinder 1043255416"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" strokecolor="black [3213]" strokeweight="3pt">
                <v:stroke joinstyle="miter"/>
                <o:lock v:ext="edit" shapetype="f"/>
              </v:line>
              <v:line id="Gerader Verbinder 1433759191"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" strokecolor="black [3213]" strokeweight="3pt">
                <v:stroke joinstyle="miter"/>
                <o:lock v:ext="edit" shapetype="f"/>
              </v:line>
              <v:line id="Gerader Verbinder 1148988987"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" strokecolor="black [3213]" strokeweight="3pt">
                <v:stroke joinstyle="miter"/>
                <o:lock v:ext="edit" shapetype="f"/>
              </v:line>
            </v:group>
          </w:pict>
        </mc:Fallback>
      </mc:AlternateContent>
    </w:r>
    <w:r w:rsidR="008074E0">
      <w:rPr>
        <w:noProof/>
      </w:rPr>
      <w:drawing>
        <wp:anchor distT="0" distB="0" distL="114300" distR="114300" simplePos="0" relativeHeight="251676672" behindDoc="0" locked="0" layoutInCell="1" allowOverlap="1" wp14:anchorId="1AF6B2BA" wp14:editId="78D8EEB4">
          <wp:simplePos x="0" y="0"/>
          <wp:positionH relativeFrom="column">
            <wp:posOffset>4131945</wp:posOffset>
          </wp:positionH>
          <wp:positionV relativeFrom="paragraph">
            <wp:posOffset>-324485</wp:posOffset>
          </wp:positionV>
          <wp:extent cx="2388870" cy="469265"/>
          <wp:effectExtent l="0" t="0" r="0" b="6985"/>
          <wp:wrapSquare wrapText="bothSides"/>
          <wp:docPr id="892608676" name="Grafik 892608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88870" cy="469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74E0" w:rsidRPr="00472BBC">
      <w:rPr>
        <w:noProof/>
      </w:rPr>
      <mc:AlternateContent>
        <mc:Choice Requires="wpg">
          <w:drawing>
            <wp:anchor distT="0" distB="0" distL="114300" distR="114300" simplePos="0" relativeHeight="251659264" behindDoc="0" locked="0" layoutInCell="1" allowOverlap="1" wp14:anchorId="1D741C19" wp14:editId="354A79B6">
              <wp:simplePos x="0" y="0"/>
              <wp:positionH relativeFrom="column">
                <wp:posOffset>3790109</wp:posOffset>
              </wp:positionH>
              <wp:positionV relativeFrom="paragraph">
                <wp:posOffset>-919137</wp:posOffset>
              </wp:positionV>
              <wp:extent cx="2897145" cy="1178011"/>
              <wp:effectExtent l="19050" t="0" r="36830" b="41275"/>
              <wp:wrapNone/>
              <wp:docPr id="39" name="Gruppieren 38">
                <a:extLst xmlns:a="http://schemas.openxmlformats.org/drawingml/2006/main">
                  <a:ext uri="{FF2B5EF4-FFF2-40B4-BE49-F238E27FC236}">
                    <a16:creationId xmlns:a16="http://schemas.microsoft.com/office/drawing/2014/main" id="{C45D1689-176A-645E-7A91-1379A8875A9B}"/>
                  </a:ext>
                </a:extLst>
              </wp:docPr>
              <wp:cNvGraphicFramePr/>
              <a:graphic xmlns:a="http://schemas.openxmlformats.org/drawingml/2006/main">
                <a:graphicData uri="http://schemas.microsoft.com/office/word/2010/wordprocessingGroup">
                  <wpg:wgp>
                    <wpg:cNvGrpSpPr/>
                    <wpg:grpSpPr>
                      <a:xfrm>
                        <a:off x="0" y="0"/>
                        <a:ext cx="2897145" cy="1178011"/>
                        <a:chOff x="0" y="0"/>
                        <a:chExt cx="3039869" cy="1112808"/>
                      </a:xfrm>
                    </wpg:grpSpPr>
                    <wpg:grpSp>
                      <wpg:cNvPr id="1724111258" name="Gruppieren 1724111258">
                        <a:extLst>
                          <a:ext uri="{FF2B5EF4-FFF2-40B4-BE49-F238E27FC236}">
                            <a16:creationId xmlns:a16="http://schemas.microsoft.com/office/drawing/2014/main" id="{5B26F3AB-3ACC-249B-764D-E2BDFFE050CB}"/>
                          </a:ext>
                        </a:extLst>
                      </wpg:cNvPr>
                      <wpg:cNvGrpSpPr/>
                      <wpg:grpSpPr>
                        <a:xfrm>
                          <a:off x="0" y="0"/>
                          <a:ext cx="3039869" cy="1112808"/>
                          <a:chOff x="0" y="0"/>
                          <a:chExt cx="3039869" cy="1112808"/>
                        </a:xfrm>
                      </wpg:grpSpPr>
                      <wps:wsp>
                        <wps:cNvPr id="1605304085" name="Gerader Verbinder 1605304085">
                          <a:extLst>
                            <a:ext uri="{FF2B5EF4-FFF2-40B4-BE49-F238E27FC236}">
                              <a16:creationId xmlns:a16="http://schemas.microsoft.com/office/drawing/2014/main" id="{20574C64-1170-9E64-6358-CEA33F7A0CB9}"/>
                            </a:ext>
                          </a:extLst>
                        </wps:cNvPr>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644615" name="Gerader Verbinder 34644615">
                          <a:extLst>
                            <a:ext uri="{FF2B5EF4-FFF2-40B4-BE49-F238E27FC236}">
                              <a16:creationId xmlns:a16="http://schemas.microsoft.com/office/drawing/2014/main" id="{2F93870C-1137-E1AE-3CF5-797DF1F31E3C}"/>
                            </a:ext>
                          </a:extLst>
                        </wps:cNvPr>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5630509" name="Gerader Verbinder 245630509">
                          <a:extLst>
                            <a:ext uri="{FF2B5EF4-FFF2-40B4-BE49-F238E27FC236}">
                              <a16:creationId xmlns:a16="http://schemas.microsoft.com/office/drawing/2014/main" id="{1711FCF3-9C15-F487-B4DC-D8F765690ABE}"/>
                            </a:ext>
                          </a:extLst>
                        </wps:cNvPr>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854363583" name="Gerader Verbinder 854363583">
                        <a:extLst>
                          <a:ext uri="{FF2B5EF4-FFF2-40B4-BE49-F238E27FC236}">
                            <a16:creationId xmlns:a16="http://schemas.microsoft.com/office/drawing/2014/main" id="{E88F85B6-AF83-D91A-BD26-6B5456D5A63E}"/>
                          </a:ext>
                        </a:extLst>
                      </wps:cNvPr>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13189159" name="Gerader Verbinder 1713189159">
                        <a:extLst>
                          <a:ext uri="{FF2B5EF4-FFF2-40B4-BE49-F238E27FC236}">
                            <a16:creationId xmlns:a16="http://schemas.microsoft.com/office/drawing/2014/main" id="{06757E6E-C2B3-46B4-AAB9-36DB779CCA9B}"/>
                          </a:ext>
                        </a:extLst>
                      </wps:cNvPr>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3098606" name="Gerader Verbinder 1733098606">
                        <a:extLst>
                          <a:ext uri="{FF2B5EF4-FFF2-40B4-BE49-F238E27FC236}">
                            <a16:creationId xmlns:a16="http://schemas.microsoft.com/office/drawing/2014/main" id="{14548B7D-9976-6D84-F76F-64387569481E}"/>
                          </a:ext>
                        </a:extLst>
                      </wps:cNvPr>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775234A" id="Gruppieren 38" o:spid="_x0000_s1026" style="position:absolute;margin-left:298.45pt;margin-top:-72.35pt;width:228.1pt;height:92.75pt;z-index:251659264;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">
              <v:group id="Gruppieren 1724111258"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">
                <v:line id="Gerader Verbinder 1605304085"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" strokecolor="black [3213]" strokeweight=".5pt">
                  <v:stroke joinstyle="miter"/>
                  <o:lock v:ext="edit" shapetype="f"/>
                </v:line>
                <v:line id="Gerader Verbinder 34644615"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" strokecolor="black [3213]" strokeweight=".5pt">
                  <v:stroke joinstyle="miter"/>
                  <o:lock v:ext="edit" shapetype="f"/>
                </v:line>
                <v:line id="Gerader Verbinder 245630509"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" strokecolor="black [3213]" strokeweight=".5pt">
                  <v:stroke joinstyle="miter"/>
                  <o:lock v:ext="edit" shapetype="f"/>
                </v:line>
              </v:group>
              <v:line id="Gerader Verbinder 854363583"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" strokecolor="black [3213]" strokeweight="3pt">
                <v:stroke joinstyle="miter"/>
                <o:lock v:ext="edit" shapetype="f"/>
              </v:line>
              <v:line id="Gerader Verbinder 1713189159"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" strokecolor="black [3213]" strokeweight="3pt">
                <v:stroke joinstyle="miter"/>
                <o:lock v:ext="edit" shapetype="f"/>
              </v:line>
              <v:line id="Gerader Verbinder 1733098606"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" strokecolor="black [3213]" strokeweight="3pt">
                <v:stroke joinstyle="miter"/>
                <o:lock v:ext="edit" shapetype="f"/>
              </v:lin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88669" w14:textId="77777777" w:rsidR="00090E7F" w:rsidRDefault="00090E7F" w:rsidP="00090E7F">
    <w:r w:rsidRPr="008074E0">
      <w:rPr>
        <w:noProof/>
      </w:rPr>
      <w:drawing>
        <wp:anchor distT="0" distB="0" distL="114300" distR="114300" simplePos="0" relativeHeight="251685888" behindDoc="0" locked="0" layoutInCell="1" allowOverlap="1" wp14:anchorId="008E20F2" wp14:editId="679284E1">
          <wp:simplePos x="0" y="0"/>
          <wp:positionH relativeFrom="column">
            <wp:posOffset>-810024</wp:posOffset>
          </wp:positionH>
          <wp:positionV relativeFrom="paragraph">
            <wp:posOffset>-489809</wp:posOffset>
          </wp:positionV>
          <wp:extent cx="914400" cy="914400"/>
          <wp:effectExtent l="0" t="0" r="0" b="0"/>
          <wp:wrapSquare wrapText="bothSides"/>
          <wp:docPr id="892608681" name="Grafik 892608681" descr="Herztöne Silhouette">
            <a:extLst xmlns:a="http://schemas.openxmlformats.org/drawingml/2006/main">
              <a:ext uri="{FF2B5EF4-FFF2-40B4-BE49-F238E27FC236}">
                <a16:creationId xmlns:a16="http://schemas.microsoft.com/office/drawing/2014/main" id="{80A297E8-8052-BE50-EE6E-269EB16E7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fik 152" descr="Herztöne Silhouette">
                    <a:extLst>
                      <a:ext uri="{FF2B5EF4-FFF2-40B4-BE49-F238E27FC236}">
                        <a16:creationId xmlns:a16="http://schemas.microsoft.com/office/drawing/2014/main" id="{80A297E8-8052-BE50-EE6E-269EB16E783E}"/>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914400"/>
                  </a:xfrm>
                  <a:prstGeom prst="rect">
                    <a:avLst/>
                  </a:prstGeom>
                </pic:spPr>
              </pic:pic>
            </a:graphicData>
          </a:graphic>
        </wp:anchor>
      </w:drawing>
    </w:r>
    <w:r w:rsidRPr="00472BBC">
      <w:rPr>
        <w:noProof/>
      </w:rPr>
      <mc:AlternateContent>
        <mc:Choice Requires="wpg">
          <w:drawing>
            <wp:anchor distT="0" distB="0" distL="114300" distR="114300" simplePos="0" relativeHeight="251684864" behindDoc="0" locked="0" layoutInCell="1" allowOverlap="1" wp14:anchorId="7B00A8F1" wp14:editId="635E1EDC">
              <wp:simplePos x="0" y="0"/>
              <wp:positionH relativeFrom="column">
                <wp:posOffset>-2657733</wp:posOffset>
              </wp:positionH>
              <wp:positionV relativeFrom="paragraph">
                <wp:posOffset>-831056</wp:posOffset>
              </wp:positionV>
              <wp:extent cx="2897145" cy="1178011"/>
              <wp:effectExtent l="0" t="0" r="17780" b="41275"/>
              <wp:wrapNone/>
              <wp:docPr id="1671831164" name="Gruppieren 38"/>
              <wp:cNvGraphicFramePr/>
              <a:graphic xmlns:a="http://schemas.openxmlformats.org/drawingml/2006/main">
                <a:graphicData uri="http://schemas.microsoft.com/office/word/2010/wordprocessingGroup">
                  <wpg:wgp>
                    <wpg:cNvGrpSpPr/>
                    <wpg:grpSpPr>
                      <a:xfrm flipH="1">
                        <a:off x="0" y="0"/>
                        <a:ext cx="2897145" cy="1178011"/>
                        <a:chOff x="0" y="0"/>
                        <a:chExt cx="3039869" cy="1112808"/>
                      </a:xfrm>
                    </wpg:grpSpPr>
                    <wpg:grpSp>
                      <wpg:cNvPr id="622540084" name="Gruppieren 622540084"/>
                      <wpg:cNvGrpSpPr/>
                      <wpg:grpSpPr>
                        <a:xfrm>
                          <a:off x="0" y="0"/>
                          <a:ext cx="3039869" cy="1112808"/>
                          <a:chOff x="0" y="0"/>
                          <a:chExt cx="3039869" cy="1112808"/>
                        </a:xfrm>
                      </wpg:grpSpPr>
                      <wps:wsp>
                        <wps:cNvPr id="1549277834" name="Gerader Verbinder 1549277834"/>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14440741" name="Gerader Verbinder 1514440741"/>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9761354" name="Gerader Verbinder 689761354"/>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80368827" name="Gerader Verbinder 1480368827"/>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9192458" name="Gerader Verbinder 819192458"/>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9377063" name="Gerader Verbinder 1819377063"/>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FD4CE8C" id="Gruppieren 38" o:spid="_x0000_s1026" style="position:absolute;margin-left:-209.25pt;margin-top:-65.45pt;width:228.1pt;height:92.75pt;flip:x;z-index:251684864;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">
              <v:group id="Gruppieren 622540084"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">
                <v:line id="Gerader Verbinder 1549277834"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" strokecolor="black [3213]" strokeweight=".5pt">
                  <v:stroke joinstyle="miter"/>
                  <o:lock v:ext="edit" shapetype="f"/>
                </v:line>
                <v:line id="Gerader Verbinder 1514440741"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" strokecolor="black [3213]" strokeweight=".5pt">
                  <v:stroke joinstyle="miter"/>
                  <o:lock v:ext="edit" shapetype="f"/>
                </v:line>
                <v:line id="Gerader Verbinder 689761354"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" strokecolor="black [3213]" strokeweight=".5pt">
                  <v:stroke joinstyle="miter"/>
                  <o:lock v:ext="edit" shapetype="f"/>
                </v:line>
              </v:group>
              <v:line id="Gerader Verbinder 1480368827"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" strokecolor="black [3213]" strokeweight="3pt">
                <v:stroke joinstyle="miter"/>
                <o:lock v:ext="edit" shapetype="f"/>
              </v:line>
              <v:line id="Gerader Verbinder 819192458"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" strokecolor="black [3213]" strokeweight="3pt">
                <v:stroke joinstyle="miter"/>
                <o:lock v:ext="edit" shapetype="f"/>
              </v:line>
              <v:line id="Gerader Verbinder 1819377063"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" strokecolor="black [3213]" strokeweight="3pt">
                <v:stroke joinstyle="miter"/>
                <o:lock v:ext="edit" shapetype="f"/>
              </v:line>
            </v:group>
          </w:pict>
        </mc:Fallback>
      </mc:AlternateContent>
    </w:r>
    <w:r>
      <w:rPr>
        <w:noProof/>
      </w:rPr>
      <w:drawing>
        <wp:anchor distT="0" distB="0" distL="114300" distR="114300" simplePos="0" relativeHeight="251683840" behindDoc="0" locked="0" layoutInCell="1" allowOverlap="1" wp14:anchorId="2CD2BAC2" wp14:editId="2B538057">
          <wp:simplePos x="0" y="0"/>
          <wp:positionH relativeFrom="column">
            <wp:posOffset>4131945</wp:posOffset>
          </wp:positionH>
          <wp:positionV relativeFrom="paragraph">
            <wp:posOffset>-324485</wp:posOffset>
          </wp:positionV>
          <wp:extent cx="2388870" cy="469265"/>
          <wp:effectExtent l="0" t="0" r="0" b="6985"/>
          <wp:wrapSquare wrapText="bothSides"/>
          <wp:docPr id="892608682" name="Grafik 892608682" descr="Ein Bild, das Screenshot, Reihe, Typografie,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80146" name="Grafik 913080146" descr="Ein Bild, das Screenshot, Reihe, Typografie, Design enthält.&#10;&#10;Automatisch generierte Beschreibu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88870" cy="469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2BBC">
      <w:rPr>
        <w:noProof/>
      </w:rPr>
      <mc:AlternateContent>
        <mc:Choice Requires="wpg">
          <w:drawing>
            <wp:anchor distT="0" distB="0" distL="114300" distR="114300" simplePos="0" relativeHeight="251682816" behindDoc="0" locked="0" layoutInCell="1" allowOverlap="1" wp14:anchorId="3D6F579B" wp14:editId="7380B284">
              <wp:simplePos x="0" y="0"/>
              <wp:positionH relativeFrom="column">
                <wp:posOffset>3790109</wp:posOffset>
              </wp:positionH>
              <wp:positionV relativeFrom="paragraph">
                <wp:posOffset>-919137</wp:posOffset>
              </wp:positionV>
              <wp:extent cx="2897145" cy="1178011"/>
              <wp:effectExtent l="19050" t="0" r="36830" b="41275"/>
              <wp:wrapNone/>
              <wp:docPr id="1473005367" name="Gruppieren 38"/>
              <wp:cNvGraphicFramePr/>
              <a:graphic xmlns:a="http://schemas.openxmlformats.org/drawingml/2006/main">
                <a:graphicData uri="http://schemas.microsoft.com/office/word/2010/wordprocessingGroup">
                  <wpg:wgp>
                    <wpg:cNvGrpSpPr/>
                    <wpg:grpSpPr>
                      <a:xfrm>
                        <a:off x="0" y="0"/>
                        <a:ext cx="2897145" cy="1178011"/>
                        <a:chOff x="0" y="0"/>
                        <a:chExt cx="3039869" cy="1112808"/>
                      </a:xfrm>
                    </wpg:grpSpPr>
                    <wpg:grpSp>
                      <wpg:cNvPr id="2048973102" name="Gruppieren 2048973102"/>
                      <wpg:cNvGrpSpPr/>
                      <wpg:grpSpPr>
                        <a:xfrm>
                          <a:off x="0" y="0"/>
                          <a:ext cx="3039869" cy="1112808"/>
                          <a:chOff x="0" y="0"/>
                          <a:chExt cx="3039869" cy="1112808"/>
                        </a:xfrm>
                      </wpg:grpSpPr>
                      <wps:wsp>
                        <wps:cNvPr id="116397275" name="Gerader Verbinder 116397275"/>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47083647" name="Gerader Verbinder 1347083647"/>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76425307" name="Gerader Verbinder 2076425307"/>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43138572" name="Gerader Verbinder 2143138572"/>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3986063" name="Gerader Verbinder 1133986063"/>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5551189" name="Gerader Verbinder 1105551189"/>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7535BD8" id="Gruppieren 38" o:spid="_x0000_s1026" style="position:absolute;margin-left:298.45pt;margin-top:-72.35pt;width:228.1pt;height:92.75pt;z-index:251682816;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">
              <v:group id="Gruppieren 2048973102"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">
                <v:line id="Gerader Verbinder 116397275"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" strokecolor="black [3213]" strokeweight=".5pt">
                  <v:stroke joinstyle="miter"/>
                  <o:lock v:ext="edit" shapetype="f"/>
                </v:line>
                <v:line id="Gerader Verbinder 1347083647"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" strokecolor="black [3213]" strokeweight=".5pt">
                  <v:stroke joinstyle="miter"/>
                  <o:lock v:ext="edit" shapetype="f"/>
                </v:line>
                <v:line id="Gerader Verbinder 2076425307"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" strokecolor="black [3213]" strokeweight=".5pt">
                  <v:stroke joinstyle="miter"/>
                  <o:lock v:ext="edit" shapetype="f"/>
                </v:line>
              </v:group>
              <v:line id="Gerader Verbinder 2143138572"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" strokecolor="black [3213]" strokeweight="3pt">
                <v:stroke joinstyle="miter"/>
                <o:lock v:ext="edit" shapetype="f"/>
              </v:line>
              <v:line id="Gerader Verbinder 1133986063"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" strokecolor="black [3213]" strokeweight="3pt">
                <v:stroke joinstyle="miter"/>
                <o:lock v:ext="edit" shapetype="f"/>
              </v:line>
              <v:line id="Gerader Verbinder 1105551189"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" strokecolor="black [3213]" strokeweight="3pt">
                <v:stroke joinstyle="miter"/>
                <o:lock v:ext="edit" shapetype="f"/>
              </v:line>
            </v:group>
          </w:pict>
        </mc:Fallback>
      </mc:AlternateContent>
    </w:r>
  </w:p>
  <w:p w14:paraId="51794EEC" w14:textId="77777777" w:rsidR="00090E7F" w:rsidRDefault="00090E7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C31DB" w14:textId="701CD482" w:rsidR="003E78B1" w:rsidRDefault="003E78B1">
    <w:r>
      <w:rPr>
        <w:noProof/>
      </w:rPr>
      <mc:AlternateContent>
        <mc:Choice Requires="wpg">
          <w:drawing>
            <wp:anchor distT="0" distB="0" distL="114300" distR="114300" simplePos="0" relativeHeight="251722752" behindDoc="0" locked="0" layoutInCell="1" allowOverlap="1" wp14:anchorId="1D115F70" wp14:editId="49C010A7">
              <wp:simplePos x="0" y="0"/>
              <wp:positionH relativeFrom="margin">
                <wp:posOffset>-1053617</wp:posOffset>
              </wp:positionH>
              <wp:positionV relativeFrom="paragraph">
                <wp:posOffset>644804</wp:posOffset>
              </wp:positionV>
              <wp:extent cx="10140812" cy="5535409"/>
              <wp:effectExtent l="19050" t="19050" r="0" b="0"/>
              <wp:wrapNone/>
              <wp:docPr id="1091492217" name="Gruppieren 1"/>
              <wp:cNvGraphicFramePr/>
              <a:graphic xmlns:a="http://schemas.openxmlformats.org/drawingml/2006/main">
                <a:graphicData uri="http://schemas.microsoft.com/office/word/2010/wordprocessingGroup">
                  <wpg:wgp>
                    <wpg:cNvGrpSpPr/>
                    <wpg:grpSpPr>
                      <a:xfrm>
                        <a:off x="0" y="0"/>
                        <a:ext cx="10140812" cy="5535409"/>
                        <a:chOff x="-993834" y="789276"/>
                        <a:chExt cx="10140812" cy="5535409"/>
                      </a:xfrm>
                    </wpg:grpSpPr>
                    <wps:wsp>
                      <wps:cNvPr id="1338506142" name="Rechteck: eine Ecke abgeschnitten 6"/>
                      <wps:cNvSpPr/>
                      <wps:spPr>
                        <a:xfrm flipV="1">
                          <a:off x="-993834" y="800444"/>
                          <a:ext cx="10049774" cy="5167239"/>
                        </a:xfrm>
                        <a:prstGeom prst="snip1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072285" name="Gleichschenkliges Dreieck 7"/>
                      <wps:cNvSpPr/>
                      <wps:spPr>
                        <a:xfrm rot="8098659">
                          <a:off x="8330481" y="5508187"/>
                          <a:ext cx="1080126" cy="552869"/>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5312268" name="Gerader Verbinder 8"/>
                      <wps:cNvCnPr/>
                      <wps:spPr>
                        <a:xfrm>
                          <a:off x="-984888" y="798486"/>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761857" name="Gerader Verbinder 8"/>
                      <wps:cNvCnPr/>
                      <wps:spPr>
                        <a:xfrm>
                          <a:off x="8473620" y="794578"/>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1413685" name="Gerader Verbinder 8"/>
                      <wps:cNvCnPr/>
                      <wps:spPr>
                        <a:xfrm>
                          <a:off x="-981185" y="5967609"/>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6181312" name="Gerader Verbinder 8"/>
                      <wps:cNvCnPr/>
                      <wps:spPr>
                        <a:xfrm rot="5400000">
                          <a:off x="-1278944" y="1098333"/>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03956216" name="Gerader Verbinder 8"/>
                      <wps:cNvCnPr/>
                      <wps:spPr>
                        <a:xfrm rot="5400000">
                          <a:off x="8764780" y="1087110"/>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6064076" name="Gerader Verbinder 8"/>
                      <wps:cNvCnPr/>
                      <wps:spPr>
                        <a:xfrm rot="5400000">
                          <a:off x="-1289871" y="5667610"/>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8DB987D" id="Gruppieren 1" o:spid="_x0000_s1026" style="position:absolute;margin-left:-82.95pt;margin-top:50.75pt;width:798.5pt;height:435.85pt;z-index:251722752;mso-position-horizontal-relative:margin;mso-width-relative:margin;mso-height-relative:margin" coordorigin="-9938,7892" coordsize="101408,5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">
              <v:shape id="Rechteck: eine Ecke abgeschnitten 6" o:spid="_x0000_s1027" style="position:absolute;left:-9938;top:8004;width:100497;height:51672;flip:y;visibility:visible;mso-wrap-style:square;v-text-anchor:middle" coordsize="10049774,516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" path="m,l9188550,r861224,861224l10049774,5167239,,5167239,,xe" filled="f" strokecolor="black [3213]" strokeweight="1pt">
                <v:stroke joinstyle="miter"/>
                <v:path arrowok="t" o:connecttype="custom" o:connectlocs="0,0;9188550,0;10049774,861224;10049774,5167239;0,5167239;0,0" o:connectangles="0,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7" o:spid="_x0000_s1028" type="#_x0000_t5" style="position:absolute;left:83304;top:55082;width:10801;height:5528;rotation:88458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" fillcolor="black [3213]" strokecolor="black [3213]" strokeweight="1pt"/>
              <v:line id="Gerader Verbinder 8" o:spid="_x0000_s1029" style="position:absolute;visibility:visible;mso-wrap-style:square" from="-9848,7984" to="-3892,7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" strokecolor="black [3213]" strokeweight="3pt">
                <v:stroke joinstyle="miter"/>
              </v:line>
              <v:line id="Gerader Verbinder 8" o:spid="_x0000_s1030" style="position:absolute;visibility:visible;mso-wrap-style:square" from="84736,7945" to="90692,7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" strokecolor="black [3213]" strokeweight="3pt">
                <v:stroke joinstyle="miter"/>
              </v:line>
              <v:line id="Gerader Verbinder 8" o:spid="_x0000_s1031" style="position:absolute;visibility:visible;mso-wrap-style:square" from="-9811,59676" to="-3855,59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" strokecolor="black [3213]" strokeweight="3pt">
                <v:stroke joinstyle="miter"/>
              </v:line>
              <v:line id="Gerader Verbinder 8" o:spid="_x0000_s1032" style="position:absolute;rotation:90;visibility:visible;mso-wrap-style:square" from="-12790,10983" to="-6833,10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" strokecolor="black [3213]" strokeweight="3pt">
                <v:stroke joinstyle="miter"/>
              </v:line>
              <v:line id="Gerader Verbinder 8" o:spid="_x0000_s1033" style="position:absolute;rotation:90;visibility:visible;mso-wrap-style:square" from="87647,10871" to="93604,1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" strokecolor="black [3213]" strokeweight="3pt">
                <v:stroke joinstyle="miter"/>
              </v:line>
              <v:line id="Gerader Verbinder 8" o:spid="_x0000_s1034" style="position:absolute;rotation:90;visibility:visible;mso-wrap-style:square" from="-12899,56676" to="-6942,56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" strokecolor="black [3213]" strokeweight="3pt">
                <v:stroke joinstyle="miter"/>
              </v:line>
              <w10:wrap anchorx="margin"/>
            </v:group>
          </w:pict>
        </mc:Fallback>
      </mc:AlternateContent>
    </w:r>
    <w:r>
      <w:rPr>
        <w:noProof/>
      </w:rPr>
      <w:drawing>
        <wp:anchor distT="0" distB="0" distL="114300" distR="114300" simplePos="0" relativeHeight="251705344" behindDoc="0" locked="0" layoutInCell="1" allowOverlap="1" wp14:anchorId="53058D83" wp14:editId="510700E6">
          <wp:simplePos x="0" y="0"/>
          <wp:positionH relativeFrom="column">
            <wp:posOffset>6779895</wp:posOffset>
          </wp:positionH>
          <wp:positionV relativeFrom="paragraph">
            <wp:posOffset>-281940</wp:posOffset>
          </wp:positionV>
          <wp:extent cx="2388870" cy="469265"/>
          <wp:effectExtent l="0" t="0" r="0" b="6985"/>
          <wp:wrapSquare wrapText="bothSides"/>
          <wp:docPr id="112243298" name="Grafik 112243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8870" cy="469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2BBC">
      <w:rPr>
        <w:noProof/>
      </w:rPr>
      <mc:AlternateContent>
        <mc:Choice Requires="wpg">
          <w:drawing>
            <wp:anchor distT="0" distB="0" distL="114300" distR="114300" simplePos="0" relativeHeight="251704320" behindDoc="0" locked="0" layoutInCell="1" allowOverlap="1" wp14:anchorId="46EDCB9C" wp14:editId="67B2CA47">
              <wp:simplePos x="0" y="0"/>
              <wp:positionH relativeFrom="column">
                <wp:posOffset>6437990</wp:posOffset>
              </wp:positionH>
              <wp:positionV relativeFrom="paragraph">
                <wp:posOffset>-875713</wp:posOffset>
              </wp:positionV>
              <wp:extent cx="2897145" cy="1178011"/>
              <wp:effectExtent l="19050" t="0" r="36830" b="41275"/>
              <wp:wrapNone/>
              <wp:docPr id="938504044" name="Gruppieren 38"/>
              <wp:cNvGraphicFramePr/>
              <a:graphic xmlns:a="http://schemas.openxmlformats.org/drawingml/2006/main">
                <a:graphicData uri="http://schemas.microsoft.com/office/word/2010/wordprocessingGroup">
                  <wpg:wgp>
                    <wpg:cNvGrpSpPr/>
                    <wpg:grpSpPr>
                      <a:xfrm>
                        <a:off x="0" y="0"/>
                        <a:ext cx="2897145" cy="1178011"/>
                        <a:chOff x="0" y="0"/>
                        <a:chExt cx="3039869" cy="1112808"/>
                      </a:xfrm>
                    </wpg:grpSpPr>
                    <wpg:grpSp>
                      <wpg:cNvPr id="458614578" name="Gruppieren 458614578"/>
                      <wpg:cNvGrpSpPr/>
                      <wpg:grpSpPr>
                        <a:xfrm>
                          <a:off x="0" y="0"/>
                          <a:ext cx="3039869" cy="1112808"/>
                          <a:chOff x="0" y="0"/>
                          <a:chExt cx="3039869" cy="1112808"/>
                        </a:xfrm>
                      </wpg:grpSpPr>
                      <wps:wsp>
                        <wps:cNvPr id="2012183707" name="Gerader Verbinder 2012183707"/>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3247077" name="Gerader Verbinder 843247077"/>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2062942" name="Gerader Verbinder 902062942"/>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55917169" name="Gerader Verbinder 655917169"/>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3587986" name="Gerader Verbinder 1073587986"/>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9851725" name="Gerader Verbinder 559851725"/>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F538C9C" id="Gruppieren 38" o:spid="_x0000_s1026" style="position:absolute;margin-left:506.95pt;margin-top:-68.95pt;width:228.1pt;height:92.75pt;z-index:251704320;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">
              <v:group id="Gruppieren 458614578"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">
                <v:line id="Gerader Verbinder 2012183707"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" strokecolor="black [3213]" strokeweight=".5pt">
                  <v:stroke joinstyle="miter"/>
                  <o:lock v:ext="edit" shapetype="f"/>
                </v:line>
                <v:line id="Gerader Verbinder 843247077"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" strokecolor="black [3213]" strokeweight=".5pt">
                  <v:stroke joinstyle="miter"/>
                  <o:lock v:ext="edit" shapetype="f"/>
                </v:line>
                <v:line id="Gerader Verbinder 902062942"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" strokecolor="black [3213]" strokeweight=".5pt">
                  <v:stroke joinstyle="miter"/>
                  <o:lock v:ext="edit" shapetype="f"/>
                </v:line>
              </v:group>
              <v:line id="Gerader Verbinder 655917169"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" strokecolor="black [3213]" strokeweight="3pt">
                <v:stroke joinstyle="miter"/>
                <o:lock v:ext="edit" shapetype="f"/>
              </v:line>
              <v:line id="Gerader Verbinder 1073587986"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" strokecolor="black [3213]" strokeweight="3pt">
                <v:stroke joinstyle="miter"/>
                <o:lock v:ext="edit" shapetype="f"/>
              </v:line>
              <v:line id="Gerader Verbinder 559851725"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" strokecolor="black [3213]" strokeweight="3pt">
                <v:stroke joinstyle="miter"/>
                <o:lock v:ext="edit" shapetype="f"/>
              </v:line>
            </v:group>
          </w:pict>
        </mc:Fallback>
      </mc:AlternateContent>
    </w:r>
    <w:r w:rsidRPr="008074E0">
      <w:rPr>
        <w:noProof/>
      </w:rPr>
      <w:drawing>
        <wp:anchor distT="0" distB="0" distL="114300" distR="114300" simplePos="0" relativeHeight="251707392" behindDoc="0" locked="0" layoutInCell="1" allowOverlap="1" wp14:anchorId="28E85559" wp14:editId="2CAA0E93">
          <wp:simplePos x="0" y="0"/>
          <wp:positionH relativeFrom="column">
            <wp:posOffset>-810024</wp:posOffset>
          </wp:positionH>
          <wp:positionV relativeFrom="paragraph">
            <wp:posOffset>-489809</wp:posOffset>
          </wp:positionV>
          <wp:extent cx="914400" cy="914400"/>
          <wp:effectExtent l="0" t="0" r="0" b="0"/>
          <wp:wrapSquare wrapText="bothSides"/>
          <wp:docPr id="112243299" name="Grafik 112243299" descr="Herztöne Silhouette">
            <a:extLst xmlns:a="http://schemas.openxmlformats.org/drawingml/2006/main">
              <a:ext uri="{FF2B5EF4-FFF2-40B4-BE49-F238E27FC236}">
                <a16:creationId xmlns:a16="http://schemas.microsoft.com/office/drawing/2014/main" id="{80A297E8-8052-BE50-EE6E-269EB16E7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fik 152" descr="Herztöne Silhouette">
                    <a:extLst>
                      <a:ext uri="{FF2B5EF4-FFF2-40B4-BE49-F238E27FC236}">
                        <a16:creationId xmlns:a16="http://schemas.microsoft.com/office/drawing/2014/main" id="{80A297E8-8052-BE50-EE6E-269EB16E783E}"/>
                      </a:ext>
                    </a:extLst>
                  </pic:cNvPr>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914400" cy="914400"/>
                  </a:xfrm>
                  <a:prstGeom prst="rect">
                    <a:avLst/>
                  </a:prstGeom>
                </pic:spPr>
              </pic:pic>
            </a:graphicData>
          </a:graphic>
        </wp:anchor>
      </w:drawing>
    </w:r>
    <w:r w:rsidRPr="00472BBC">
      <w:rPr>
        <w:noProof/>
      </w:rPr>
      <mc:AlternateContent>
        <mc:Choice Requires="wpg">
          <w:drawing>
            <wp:anchor distT="0" distB="0" distL="114300" distR="114300" simplePos="0" relativeHeight="251706368" behindDoc="0" locked="0" layoutInCell="1" allowOverlap="1" wp14:anchorId="64E8AD6A" wp14:editId="12FDE377">
              <wp:simplePos x="0" y="0"/>
              <wp:positionH relativeFrom="column">
                <wp:posOffset>-2657733</wp:posOffset>
              </wp:positionH>
              <wp:positionV relativeFrom="paragraph">
                <wp:posOffset>-831056</wp:posOffset>
              </wp:positionV>
              <wp:extent cx="2897145" cy="1178011"/>
              <wp:effectExtent l="0" t="0" r="17780" b="41275"/>
              <wp:wrapNone/>
              <wp:docPr id="2105244543" name="Gruppieren 38"/>
              <wp:cNvGraphicFramePr/>
              <a:graphic xmlns:a="http://schemas.openxmlformats.org/drawingml/2006/main">
                <a:graphicData uri="http://schemas.microsoft.com/office/word/2010/wordprocessingGroup">
                  <wpg:wgp>
                    <wpg:cNvGrpSpPr/>
                    <wpg:grpSpPr>
                      <a:xfrm flipH="1">
                        <a:off x="0" y="0"/>
                        <a:ext cx="2897145" cy="1178011"/>
                        <a:chOff x="0" y="0"/>
                        <a:chExt cx="3039869" cy="1112808"/>
                      </a:xfrm>
                    </wpg:grpSpPr>
                    <wpg:grpSp>
                      <wpg:cNvPr id="1254090838" name="Gruppieren 1254090838"/>
                      <wpg:cNvGrpSpPr/>
                      <wpg:grpSpPr>
                        <a:xfrm>
                          <a:off x="0" y="0"/>
                          <a:ext cx="3039869" cy="1112808"/>
                          <a:chOff x="0" y="0"/>
                          <a:chExt cx="3039869" cy="1112808"/>
                        </a:xfrm>
                      </wpg:grpSpPr>
                      <wps:wsp>
                        <wps:cNvPr id="629465567" name="Gerader Verbinder 629465567"/>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6962062" name="Gerader Verbinder 1116962062"/>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9787831" name="Gerader Verbinder 159787831"/>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22658798" name="Gerader Verbinder 2122658798"/>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2892769" name="Gerader Verbinder 812892769"/>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3872683" name="Gerader Verbinder 403872683"/>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D926B24" id="Gruppieren 38" o:spid="_x0000_s1026" style="position:absolute;margin-left:-209.25pt;margin-top:-65.45pt;width:228.1pt;height:92.75pt;flip:x;z-index:251706368;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">
              <v:group id="Gruppieren 1254090838"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">
                <v:line id="Gerader Verbinder 629465567"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" strokecolor="black [3213]" strokeweight=".5pt">
                  <v:stroke joinstyle="miter"/>
                  <o:lock v:ext="edit" shapetype="f"/>
                </v:line>
                <v:line id="Gerader Verbinder 1116962062"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" strokecolor="black [3213]" strokeweight=".5pt">
                  <v:stroke joinstyle="miter"/>
                  <o:lock v:ext="edit" shapetype="f"/>
                </v:line>
                <v:line id="Gerader Verbinder 159787831"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" strokecolor="black [3213]" strokeweight=".5pt">
                  <v:stroke joinstyle="miter"/>
                  <o:lock v:ext="edit" shapetype="f"/>
                </v:line>
              </v:group>
              <v:line id="Gerader Verbinder 2122658798"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" strokecolor="black [3213]" strokeweight="3pt">
                <v:stroke joinstyle="miter"/>
                <o:lock v:ext="edit" shapetype="f"/>
              </v:line>
              <v:line id="Gerader Verbinder 812892769"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" strokecolor="black [3213]" strokeweight="3pt">
                <v:stroke joinstyle="miter"/>
                <o:lock v:ext="edit" shapetype="f"/>
              </v:line>
              <v:line id="Gerader Verbinder 403872683"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" strokecolor="black [3213]" strokeweight="3pt">
                <v:stroke joinstyle="miter"/>
                <o:lock v:ext="edit" shapetype="f"/>
              </v:lin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01CF7" w14:textId="77777777" w:rsidR="004A39CD" w:rsidRDefault="004A39CD" w:rsidP="004A39CD">
    <w:r>
      <w:rPr>
        <w:noProof/>
      </w:rPr>
      <mc:AlternateContent>
        <mc:Choice Requires="wpg">
          <w:drawing>
            <wp:anchor distT="0" distB="0" distL="114300" distR="114300" simplePos="0" relativeHeight="251748352" behindDoc="0" locked="0" layoutInCell="1" allowOverlap="1" wp14:anchorId="688401DA" wp14:editId="2B47E508">
              <wp:simplePos x="0" y="0"/>
              <wp:positionH relativeFrom="column">
                <wp:posOffset>-398724</wp:posOffset>
              </wp:positionH>
              <wp:positionV relativeFrom="paragraph">
                <wp:posOffset>714680</wp:posOffset>
              </wp:positionV>
              <wp:extent cx="6807529" cy="8428849"/>
              <wp:effectExtent l="19050" t="19050" r="0" b="0"/>
              <wp:wrapNone/>
              <wp:docPr id="114016180" name="Gruppieren 1"/>
              <wp:cNvGraphicFramePr/>
              <a:graphic xmlns:a="http://schemas.openxmlformats.org/drawingml/2006/main">
                <a:graphicData uri="http://schemas.microsoft.com/office/word/2010/wordprocessingGroup">
                  <wpg:wgp>
                    <wpg:cNvGrpSpPr/>
                    <wpg:grpSpPr>
                      <a:xfrm>
                        <a:off x="0" y="0"/>
                        <a:ext cx="6807529" cy="8428849"/>
                        <a:chOff x="0" y="0"/>
                        <a:chExt cx="6807529" cy="8428849"/>
                      </a:xfrm>
                    </wpg:grpSpPr>
                    <wps:wsp>
                      <wps:cNvPr id="789875069" name="Rechteck: eine Ecke abgeschnitten 6"/>
                      <wps:cNvSpPr/>
                      <wps:spPr>
                        <a:xfrm flipV="1">
                          <a:off x="10852" y="15513"/>
                          <a:ext cx="6692348" cy="7977808"/>
                        </a:xfrm>
                        <a:prstGeom prst="snip1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3467164" name="Gleichschenkliges Dreieck 7"/>
                      <wps:cNvSpPr/>
                      <wps:spPr>
                        <a:xfrm rot="8098659">
                          <a:off x="5811869" y="7433189"/>
                          <a:ext cx="1319807" cy="671513"/>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7136728" name="Gerader Verbinder 8"/>
                      <wps:cNvCnPr/>
                      <wps:spPr>
                        <a:xfrm>
                          <a:off x="3537" y="12617"/>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4157602" name="Gerader Verbinder 8"/>
                      <wps:cNvCnPr/>
                      <wps:spPr>
                        <a:xfrm>
                          <a:off x="6111729" y="5302"/>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6007877" name="Gerader Verbinder 8"/>
                      <wps:cNvCnPr/>
                      <wps:spPr>
                        <a:xfrm>
                          <a:off x="10852" y="7993500"/>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7809478" name="Gerader Verbinder 8"/>
                      <wps:cNvCnPr/>
                      <wps:spPr>
                        <a:xfrm rot="5400000">
                          <a:off x="-290519" y="312464"/>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0808853" name="Gerader Verbinder 8"/>
                      <wps:cNvCnPr/>
                      <wps:spPr>
                        <a:xfrm rot="5400000">
                          <a:off x="6402889" y="297834"/>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9829517" name="Gerader Verbinder 8"/>
                      <wps:cNvCnPr/>
                      <wps:spPr>
                        <a:xfrm rot="5400000">
                          <a:off x="-297834" y="7693501"/>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92555FD" id="Gruppieren 1" o:spid="_x0000_s1026" style="position:absolute;margin-left:-31.4pt;margin-top:56.25pt;width:536.05pt;height:663.7pt;z-index:251748352" coordsize="68075,8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">
              <v:shape id="Rechteck: eine Ecke abgeschnitten 6" o:spid="_x0000_s1027" style="position:absolute;left:108;top:155;width:66924;height:79778;flip:y;visibility:visible;mso-wrap-style:square;v-text-anchor:middle" coordsize="6692348,7977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" path="m,l5576934,,6692348,1115414r,6862394l,7977808,,xe" filled="f" strokecolor="black [3213]" strokeweight="1pt">
                <v:stroke joinstyle="miter"/>
                <v:path arrowok="t" o:connecttype="custom" o:connectlocs="0,0;5576934,0;6692348,1115414;6692348,7977808;0,7977808;0,0" o:connectangles="0,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7" o:spid="_x0000_s1028" type="#_x0000_t5" style="position:absolute;left:58119;top:74331;width:13198;height:6715;rotation:88458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" fillcolor="black [3213]" strokecolor="black [3213]" strokeweight="1pt"/>
              <v:line id="Gerader Verbinder 8" o:spid="_x0000_s1029" style="position:absolute;visibility:visible;mso-wrap-style:square" from="35,126" to="599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" strokecolor="black [3213]" strokeweight="3pt">
                <v:stroke joinstyle="miter"/>
              </v:line>
              <v:line id="Gerader Verbinder 8" o:spid="_x0000_s1030" style="position:absolute;visibility:visible;mso-wrap-style:square" from="61117,53" to="6707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" strokecolor="black [3213]" strokeweight="3pt">
                <v:stroke joinstyle="miter"/>
              </v:line>
              <v:line id="Gerader Verbinder 8" o:spid="_x0000_s1031" style="position:absolute;visibility:visible;mso-wrap-style:square" from="108,79935" to="6065,79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" strokecolor="black [3213]" strokeweight="3pt">
                <v:stroke joinstyle="miter"/>
              </v:line>
              <v:line id="Gerader Verbinder 8" o:spid="_x0000_s1032" style="position:absolute;rotation:90;visibility:visible;mso-wrap-style:square" from="-2905,3124" to="3051,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" strokecolor="black [3213]" strokeweight="3pt">
                <v:stroke joinstyle="miter"/>
              </v:line>
              <v:line id="Gerader Verbinder 8" o:spid="_x0000_s1033" style="position:absolute;rotation:90;visibility:visible;mso-wrap-style:square" from="64029,2978" to="69985,2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" strokecolor="black [3213]" strokeweight="3pt">
                <v:stroke joinstyle="miter"/>
              </v:line>
              <v:line id="Gerader Verbinder 8" o:spid="_x0000_s1034" style="position:absolute;rotation:90;visibility:visible;mso-wrap-style:square" from="-2979,76935" to="2978,7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" strokecolor="black [3213]" strokeweight="3pt">
                <v:stroke joinstyle="miter"/>
              </v:line>
            </v:group>
          </w:pict>
        </mc:Fallback>
      </mc:AlternateContent>
    </w:r>
    <w:r w:rsidRPr="008074E0">
      <w:rPr>
        <w:noProof/>
      </w:rPr>
      <w:drawing>
        <wp:anchor distT="0" distB="0" distL="114300" distR="114300" simplePos="0" relativeHeight="251747328" behindDoc="0" locked="0" layoutInCell="1" allowOverlap="1" wp14:anchorId="002A3FC6" wp14:editId="6FDD3690">
          <wp:simplePos x="0" y="0"/>
          <wp:positionH relativeFrom="column">
            <wp:posOffset>-810024</wp:posOffset>
          </wp:positionH>
          <wp:positionV relativeFrom="paragraph">
            <wp:posOffset>-489809</wp:posOffset>
          </wp:positionV>
          <wp:extent cx="914400" cy="914400"/>
          <wp:effectExtent l="0" t="0" r="0" b="0"/>
          <wp:wrapSquare wrapText="bothSides"/>
          <wp:docPr id="760755951" name="Grafik 760755951" descr="Herztöne Silhouette">
            <a:extLst xmlns:a="http://schemas.openxmlformats.org/drawingml/2006/main">
              <a:ext uri="{FF2B5EF4-FFF2-40B4-BE49-F238E27FC236}">
                <a16:creationId xmlns:a16="http://schemas.microsoft.com/office/drawing/2014/main" id="{80A297E8-8052-BE50-EE6E-269EB16E7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fik 152" descr="Herztöne Silhouette">
                    <a:extLst>
                      <a:ext uri="{FF2B5EF4-FFF2-40B4-BE49-F238E27FC236}">
                        <a16:creationId xmlns:a16="http://schemas.microsoft.com/office/drawing/2014/main" id="{80A297E8-8052-BE50-EE6E-269EB16E783E}"/>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914400"/>
                  </a:xfrm>
                  <a:prstGeom prst="rect">
                    <a:avLst/>
                  </a:prstGeom>
                </pic:spPr>
              </pic:pic>
            </a:graphicData>
          </a:graphic>
        </wp:anchor>
      </w:drawing>
    </w:r>
    <w:r w:rsidRPr="00472BBC">
      <w:rPr>
        <w:noProof/>
      </w:rPr>
      <mc:AlternateContent>
        <mc:Choice Requires="wpg">
          <w:drawing>
            <wp:anchor distT="0" distB="0" distL="114300" distR="114300" simplePos="0" relativeHeight="251746304" behindDoc="0" locked="0" layoutInCell="1" allowOverlap="1" wp14:anchorId="148335E4" wp14:editId="08B72C32">
              <wp:simplePos x="0" y="0"/>
              <wp:positionH relativeFrom="column">
                <wp:posOffset>-2657733</wp:posOffset>
              </wp:positionH>
              <wp:positionV relativeFrom="paragraph">
                <wp:posOffset>-831056</wp:posOffset>
              </wp:positionV>
              <wp:extent cx="2897145" cy="1178011"/>
              <wp:effectExtent l="0" t="0" r="17780" b="41275"/>
              <wp:wrapNone/>
              <wp:docPr id="1647651556" name="Gruppieren 38"/>
              <wp:cNvGraphicFramePr/>
              <a:graphic xmlns:a="http://schemas.openxmlformats.org/drawingml/2006/main">
                <a:graphicData uri="http://schemas.microsoft.com/office/word/2010/wordprocessingGroup">
                  <wpg:wgp>
                    <wpg:cNvGrpSpPr/>
                    <wpg:grpSpPr>
                      <a:xfrm flipH="1">
                        <a:off x="0" y="0"/>
                        <a:ext cx="2897145" cy="1178011"/>
                        <a:chOff x="0" y="0"/>
                        <a:chExt cx="3039869" cy="1112808"/>
                      </a:xfrm>
                    </wpg:grpSpPr>
                    <wpg:grpSp>
                      <wpg:cNvPr id="188772964" name="Gruppieren 188772964"/>
                      <wpg:cNvGrpSpPr/>
                      <wpg:grpSpPr>
                        <a:xfrm>
                          <a:off x="0" y="0"/>
                          <a:ext cx="3039869" cy="1112808"/>
                          <a:chOff x="0" y="0"/>
                          <a:chExt cx="3039869" cy="1112808"/>
                        </a:xfrm>
                      </wpg:grpSpPr>
                      <wps:wsp>
                        <wps:cNvPr id="1641130277" name="Gerader Verbinder 1641130277"/>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9786734" name="Gerader Verbinder 1849786734"/>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285261" name="Gerader Verbinder 200285261"/>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609762644" name="Gerader Verbinder 1609762644"/>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5305464" name="Gerader Verbinder 1735305464"/>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9312033" name="Gerader Verbinder 1079312033"/>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E5D5A47" id="Gruppieren 38" o:spid="_x0000_s1026" style="position:absolute;margin-left:-209.25pt;margin-top:-65.45pt;width:228.1pt;height:92.75pt;flip:x;z-index:251746304;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">
              <v:group id="Gruppieren 188772964"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">
                <v:line id="Gerader Verbinder 1641130277"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" strokecolor="black [3213]" strokeweight=".5pt">
                  <v:stroke joinstyle="miter"/>
                  <o:lock v:ext="edit" shapetype="f"/>
                </v:line>
                <v:line id="Gerader Verbinder 1849786734"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" strokecolor="black [3213]" strokeweight=".5pt">
                  <v:stroke joinstyle="miter"/>
                  <o:lock v:ext="edit" shapetype="f"/>
                </v:line>
                <v:line id="Gerader Verbinder 200285261"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" strokecolor="black [3213]" strokeweight=".5pt">
                  <v:stroke joinstyle="miter"/>
                  <o:lock v:ext="edit" shapetype="f"/>
                </v:line>
              </v:group>
              <v:line id="Gerader Verbinder 1609762644"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" strokecolor="black [3213]" strokeweight="3pt">
                <v:stroke joinstyle="miter"/>
                <o:lock v:ext="edit" shapetype="f"/>
              </v:line>
              <v:line id="Gerader Verbinder 1735305464"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" strokecolor="black [3213]" strokeweight="3pt">
                <v:stroke joinstyle="miter"/>
                <o:lock v:ext="edit" shapetype="f"/>
              </v:line>
              <v:line id="Gerader Verbinder 1079312033"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" strokecolor="black [3213]" strokeweight="3pt">
                <v:stroke joinstyle="miter"/>
                <o:lock v:ext="edit" shapetype="f"/>
              </v:line>
            </v:group>
          </w:pict>
        </mc:Fallback>
      </mc:AlternateContent>
    </w:r>
    <w:r>
      <w:rPr>
        <w:noProof/>
      </w:rPr>
      <w:drawing>
        <wp:anchor distT="0" distB="0" distL="114300" distR="114300" simplePos="0" relativeHeight="251745280" behindDoc="0" locked="0" layoutInCell="1" allowOverlap="1" wp14:anchorId="76272EC3" wp14:editId="5839DC4F">
          <wp:simplePos x="0" y="0"/>
          <wp:positionH relativeFrom="column">
            <wp:posOffset>4131945</wp:posOffset>
          </wp:positionH>
          <wp:positionV relativeFrom="paragraph">
            <wp:posOffset>-324485</wp:posOffset>
          </wp:positionV>
          <wp:extent cx="2388870" cy="469265"/>
          <wp:effectExtent l="0" t="0" r="0" b="6985"/>
          <wp:wrapSquare wrapText="bothSides"/>
          <wp:docPr id="331880208" name="Grafik 331880208" descr="Ein Bild, das Screenshot, Reihe, Typografie,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80208" name="Grafik 331880208" descr="Ein Bild, das Screenshot, Reihe, Typografie, Design enthält.&#10;&#10;Automatisch generierte Beschreibu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88870" cy="469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2BBC">
      <w:rPr>
        <w:noProof/>
      </w:rPr>
      <mc:AlternateContent>
        <mc:Choice Requires="wpg">
          <w:drawing>
            <wp:anchor distT="0" distB="0" distL="114300" distR="114300" simplePos="0" relativeHeight="251744256" behindDoc="0" locked="0" layoutInCell="1" allowOverlap="1" wp14:anchorId="3EC5AB13" wp14:editId="4040D2B7">
              <wp:simplePos x="0" y="0"/>
              <wp:positionH relativeFrom="column">
                <wp:posOffset>3790109</wp:posOffset>
              </wp:positionH>
              <wp:positionV relativeFrom="paragraph">
                <wp:posOffset>-919137</wp:posOffset>
              </wp:positionV>
              <wp:extent cx="2897145" cy="1178011"/>
              <wp:effectExtent l="19050" t="0" r="36830" b="41275"/>
              <wp:wrapNone/>
              <wp:docPr id="561799976" name="Gruppieren 38"/>
              <wp:cNvGraphicFramePr/>
              <a:graphic xmlns:a="http://schemas.openxmlformats.org/drawingml/2006/main">
                <a:graphicData uri="http://schemas.microsoft.com/office/word/2010/wordprocessingGroup">
                  <wpg:wgp>
                    <wpg:cNvGrpSpPr/>
                    <wpg:grpSpPr>
                      <a:xfrm>
                        <a:off x="0" y="0"/>
                        <a:ext cx="2897145" cy="1178011"/>
                        <a:chOff x="0" y="0"/>
                        <a:chExt cx="3039869" cy="1112808"/>
                      </a:xfrm>
                    </wpg:grpSpPr>
                    <wpg:grpSp>
                      <wpg:cNvPr id="637662563" name="Gruppieren 637662563"/>
                      <wpg:cNvGrpSpPr/>
                      <wpg:grpSpPr>
                        <a:xfrm>
                          <a:off x="0" y="0"/>
                          <a:ext cx="3039869" cy="1112808"/>
                          <a:chOff x="0" y="0"/>
                          <a:chExt cx="3039869" cy="1112808"/>
                        </a:xfrm>
                      </wpg:grpSpPr>
                      <wps:wsp>
                        <wps:cNvPr id="1205731025" name="Gerader Verbinder 1205731025"/>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9304428" name="Gerader Verbinder 1079304428"/>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25260216" name="Gerader Verbinder 1325260216"/>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735325435" name="Gerader Verbinder 1735325435"/>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2454800" name="Gerader Verbinder 1812454800"/>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0893756" name="Gerader Verbinder 470893756"/>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CA7F600" id="Gruppieren 38" o:spid="_x0000_s1026" style="position:absolute;margin-left:298.45pt;margin-top:-72.35pt;width:228.1pt;height:92.75pt;z-index:251744256;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">
              <v:group id="Gruppieren 637662563"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">
                <v:line id="Gerader Verbinder 1205731025"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" strokecolor="black [3213]" strokeweight=".5pt">
                  <v:stroke joinstyle="miter"/>
                  <o:lock v:ext="edit" shapetype="f"/>
                </v:line>
                <v:line id="Gerader Verbinder 1079304428"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" strokecolor="black [3213]" strokeweight=".5pt">
                  <v:stroke joinstyle="miter"/>
                  <o:lock v:ext="edit" shapetype="f"/>
                </v:line>
                <v:line id="Gerader Verbinder 1325260216"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" strokecolor="black [3213]" strokeweight=".5pt">
                  <v:stroke joinstyle="miter"/>
                  <o:lock v:ext="edit" shapetype="f"/>
                </v:line>
              </v:group>
              <v:line id="Gerader Verbinder 1735325435"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" strokecolor="black [3213]" strokeweight="3pt">
                <v:stroke joinstyle="miter"/>
                <o:lock v:ext="edit" shapetype="f"/>
              </v:line>
              <v:line id="Gerader Verbinder 1812454800"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" strokecolor="black [3213]" strokeweight="3pt">
                <v:stroke joinstyle="miter"/>
                <o:lock v:ext="edit" shapetype="f"/>
              </v:line>
              <v:line id="Gerader Verbinder 470893756"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" strokecolor="black [3213]" strokeweight="3pt">
                <v:stroke joinstyle="miter"/>
                <o:lock v:ext="edit" shapetype="f"/>
              </v:line>
            </v:group>
          </w:pict>
        </mc:Fallback>
      </mc:AlternateContent>
    </w:r>
  </w:p>
  <w:p w14:paraId="3582F63E" w14:textId="1619C62C" w:rsidR="004A39CD" w:rsidRPr="004A39CD" w:rsidRDefault="004A39CD" w:rsidP="004A39CD"/>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31B00" w14:textId="77777777" w:rsidR="00791EAD" w:rsidRDefault="00791EAD" w:rsidP="00791EAD">
    <w:r>
      <w:rPr>
        <w:noProof/>
      </w:rPr>
      <mc:AlternateContent>
        <mc:Choice Requires="wpg">
          <w:drawing>
            <wp:anchor distT="0" distB="0" distL="114300" distR="114300" simplePos="0" relativeHeight="251767808" behindDoc="0" locked="0" layoutInCell="1" allowOverlap="1" wp14:anchorId="3FFFC011" wp14:editId="517829B0">
              <wp:simplePos x="0" y="0"/>
              <wp:positionH relativeFrom="margin">
                <wp:posOffset>-1053617</wp:posOffset>
              </wp:positionH>
              <wp:positionV relativeFrom="paragraph">
                <wp:posOffset>644804</wp:posOffset>
              </wp:positionV>
              <wp:extent cx="10140812" cy="5535409"/>
              <wp:effectExtent l="19050" t="19050" r="0" b="0"/>
              <wp:wrapNone/>
              <wp:docPr id="60" name="Gruppieren 1"/>
              <wp:cNvGraphicFramePr/>
              <a:graphic xmlns:a="http://schemas.openxmlformats.org/drawingml/2006/main">
                <a:graphicData uri="http://schemas.microsoft.com/office/word/2010/wordprocessingGroup">
                  <wpg:wgp>
                    <wpg:cNvGrpSpPr/>
                    <wpg:grpSpPr>
                      <a:xfrm>
                        <a:off x="0" y="0"/>
                        <a:ext cx="10140812" cy="5535409"/>
                        <a:chOff x="-993834" y="789276"/>
                        <a:chExt cx="10140812" cy="5535409"/>
                      </a:xfrm>
                    </wpg:grpSpPr>
                    <wps:wsp>
                      <wps:cNvPr id="61" name="Rechteck: eine Ecke abgeschnitten 6"/>
                      <wps:cNvSpPr/>
                      <wps:spPr>
                        <a:xfrm flipV="1">
                          <a:off x="-993834" y="800444"/>
                          <a:ext cx="10049774" cy="5167239"/>
                        </a:xfrm>
                        <a:prstGeom prst="snip1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Gleichschenkliges Dreieck 7"/>
                      <wps:cNvSpPr/>
                      <wps:spPr>
                        <a:xfrm rot="8098659">
                          <a:off x="8330481" y="5508187"/>
                          <a:ext cx="1080126" cy="552869"/>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Gerader Verbinder 8"/>
                      <wps:cNvCnPr/>
                      <wps:spPr>
                        <a:xfrm>
                          <a:off x="-984888" y="798486"/>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76" name="Gerader Verbinder 8"/>
                      <wps:cNvCnPr/>
                      <wps:spPr>
                        <a:xfrm>
                          <a:off x="8473620" y="794578"/>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77" name="Gerader Verbinder 8"/>
                      <wps:cNvCnPr/>
                      <wps:spPr>
                        <a:xfrm>
                          <a:off x="-981185" y="5967609"/>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78" name="Gerader Verbinder 8"/>
                      <wps:cNvCnPr/>
                      <wps:spPr>
                        <a:xfrm rot="5400000">
                          <a:off x="-1278944" y="1098333"/>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79" name="Gerader Verbinder 8"/>
                      <wps:cNvCnPr/>
                      <wps:spPr>
                        <a:xfrm rot="5400000">
                          <a:off x="8764780" y="1087110"/>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80" name="Gerader Verbinder 8"/>
                      <wps:cNvCnPr/>
                      <wps:spPr>
                        <a:xfrm rot="5400000">
                          <a:off x="-1289871" y="5667610"/>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7560803" id="Gruppieren 1" o:spid="_x0000_s1026" style="position:absolute;margin-left:-82.95pt;margin-top:50.75pt;width:798.5pt;height:435.85pt;z-index:251767808;mso-position-horizontal-relative:margin;mso-width-relative:margin;mso-height-relative:margin" coordorigin="-9938,7892" coordsize="101408,5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">
              <v:shape id="Rechteck: eine Ecke abgeschnitten 6" o:spid="_x0000_s1027" style="position:absolute;left:-9938;top:8004;width:100497;height:51672;flip:y;visibility:visible;mso-wrap-style:square;v-text-anchor:middle" coordsize="10049774,516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" path="m,l9188550,r861224,861224l10049774,5167239,,5167239,,xe" filled="f" strokecolor="black [3213]" strokeweight="1pt">
                <v:stroke joinstyle="miter"/>
                <v:path arrowok="t" o:connecttype="custom" o:connectlocs="0,0;9188550,0;10049774,861224;10049774,5167239;0,5167239;0,0" o:connectangles="0,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7" o:spid="_x0000_s1028" type="#_x0000_t5" style="position:absolute;left:83304;top:55082;width:10801;height:5528;rotation:88458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" fillcolor="black [3213]" strokecolor="black [3213]" strokeweight="1pt"/>
              <v:line id="Gerader Verbinder 8" o:spid="_x0000_s1029" style="position:absolute;visibility:visible;mso-wrap-style:square" from="-9848,7984" to="-3892,7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" strokecolor="black [3213]" strokeweight="3pt">
                <v:stroke joinstyle="miter"/>
              </v:line>
              <v:line id="Gerader Verbinder 8" o:spid="_x0000_s1030" style="position:absolute;visibility:visible;mso-wrap-style:square" from="84736,7945" to="90692,7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" strokecolor="black [3213]" strokeweight="3pt">
                <v:stroke joinstyle="miter"/>
              </v:line>
              <v:line id="Gerader Verbinder 8" o:spid="_x0000_s1031" style="position:absolute;visibility:visible;mso-wrap-style:square" from="-9811,59676" to="-3855,59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" strokecolor="black [3213]" strokeweight="3pt">
                <v:stroke joinstyle="miter"/>
              </v:line>
              <v:line id="Gerader Verbinder 8" o:spid="_x0000_s1032" style="position:absolute;rotation:90;visibility:visible;mso-wrap-style:square" from="-12790,10983" to="-6833,10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" strokecolor="black [3213]" strokeweight="3pt">
                <v:stroke joinstyle="miter"/>
              </v:line>
              <v:line id="Gerader Verbinder 8" o:spid="_x0000_s1033" style="position:absolute;rotation:90;visibility:visible;mso-wrap-style:square" from="87647,10871" to="93604,1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" strokecolor="black [3213]" strokeweight="3pt">
                <v:stroke joinstyle="miter"/>
              </v:line>
              <v:line id="Gerader Verbinder 8" o:spid="_x0000_s1034" style="position:absolute;rotation:90;visibility:visible;mso-wrap-style:square" from="-12899,56676" to="-6942,56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" strokecolor="black [3213]" strokeweight="3pt">
                <v:stroke joinstyle="miter"/>
              </v:line>
              <w10:wrap anchorx="margin"/>
            </v:group>
          </w:pict>
        </mc:Fallback>
      </mc:AlternateContent>
    </w:r>
    <w:r>
      <w:rPr>
        <w:noProof/>
      </w:rPr>
      <w:drawing>
        <wp:anchor distT="0" distB="0" distL="114300" distR="114300" simplePos="0" relativeHeight="251764736" behindDoc="0" locked="0" layoutInCell="1" allowOverlap="1" wp14:anchorId="09E412CB" wp14:editId="0DB19EA9">
          <wp:simplePos x="0" y="0"/>
          <wp:positionH relativeFrom="column">
            <wp:posOffset>6779895</wp:posOffset>
          </wp:positionH>
          <wp:positionV relativeFrom="paragraph">
            <wp:posOffset>-281940</wp:posOffset>
          </wp:positionV>
          <wp:extent cx="2388870" cy="469265"/>
          <wp:effectExtent l="0" t="0" r="0" b="6985"/>
          <wp:wrapSquare wrapText="bothSides"/>
          <wp:docPr id="1332097285" name="Grafik 1332097285" descr="Ein Bild, das Screenshot, Reihe, Typografie,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31797" name="Grafik 670131797" descr="Ein Bild, das Screenshot, Reihe, Typografie, Desig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8870" cy="469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2BBC">
      <w:rPr>
        <w:noProof/>
      </w:rPr>
      <mc:AlternateContent>
        <mc:Choice Requires="wpg">
          <w:drawing>
            <wp:anchor distT="0" distB="0" distL="114300" distR="114300" simplePos="0" relativeHeight="251763712" behindDoc="0" locked="0" layoutInCell="1" allowOverlap="1" wp14:anchorId="7220739C" wp14:editId="62002D0B">
              <wp:simplePos x="0" y="0"/>
              <wp:positionH relativeFrom="column">
                <wp:posOffset>6437990</wp:posOffset>
              </wp:positionH>
              <wp:positionV relativeFrom="paragraph">
                <wp:posOffset>-875713</wp:posOffset>
              </wp:positionV>
              <wp:extent cx="2897145" cy="1178011"/>
              <wp:effectExtent l="19050" t="0" r="36830" b="41275"/>
              <wp:wrapNone/>
              <wp:docPr id="670131781" name="Gruppieren 38"/>
              <wp:cNvGraphicFramePr/>
              <a:graphic xmlns:a="http://schemas.openxmlformats.org/drawingml/2006/main">
                <a:graphicData uri="http://schemas.microsoft.com/office/word/2010/wordprocessingGroup">
                  <wpg:wgp>
                    <wpg:cNvGrpSpPr/>
                    <wpg:grpSpPr>
                      <a:xfrm>
                        <a:off x="0" y="0"/>
                        <a:ext cx="2897145" cy="1178011"/>
                        <a:chOff x="0" y="0"/>
                        <a:chExt cx="3039869" cy="1112808"/>
                      </a:xfrm>
                    </wpg:grpSpPr>
                    <wpg:grpSp>
                      <wpg:cNvPr id="670131782" name="Gruppieren 670131782"/>
                      <wpg:cNvGrpSpPr/>
                      <wpg:grpSpPr>
                        <a:xfrm>
                          <a:off x="0" y="0"/>
                          <a:ext cx="3039869" cy="1112808"/>
                          <a:chOff x="0" y="0"/>
                          <a:chExt cx="3039869" cy="1112808"/>
                        </a:xfrm>
                      </wpg:grpSpPr>
                      <wps:wsp>
                        <wps:cNvPr id="670131783" name="Gerader Verbinder 670131783"/>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84" name="Gerader Verbinder 670131784"/>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85" name="Gerader Verbinder 670131785"/>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70131786" name="Gerader Verbinder 670131786"/>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87" name="Gerader Verbinder 670131787"/>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88" name="Gerader Verbinder 670131788"/>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DF05534" id="Gruppieren 38" o:spid="_x0000_s1026" style="position:absolute;margin-left:506.95pt;margin-top:-68.95pt;width:228.1pt;height:92.75pt;z-index:251763712;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">
              <v:group id="Gruppieren 670131782"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">
                <v:line id="Gerader Verbinder 670131783"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" strokecolor="black [3213]" strokeweight=".5pt">
                  <v:stroke joinstyle="miter"/>
                  <o:lock v:ext="edit" shapetype="f"/>
                </v:line>
                <v:line id="Gerader Verbinder 670131784"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" strokecolor="black [3213]" strokeweight=".5pt">
                  <v:stroke joinstyle="miter"/>
                  <o:lock v:ext="edit" shapetype="f"/>
                </v:line>
                <v:line id="Gerader Verbinder 670131785"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" strokecolor="black [3213]" strokeweight=".5pt">
                  <v:stroke joinstyle="miter"/>
                  <o:lock v:ext="edit" shapetype="f"/>
                </v:line>
              </v:group>
              <v:line id="Gerader Verbinder 670131786"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" strokecolor="black [3213]" strokeweight="3pt">
                <v:stroke joinstyle="miter"/>
                <o:lock v:ext="edit" shapetype="f"/>
              </v:line>
              <v:line id="Gerader Verbinder 670131787"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" strokecolor="black [3213]" strokeweight="3pt">
                <v:stroke joinstyle="miter"/>
                <o:lock v:ext="edit" shapetype="f"/>
              </v:line>
              <v:line id="Gerader Verbinder 670131788"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" strokecolor="black [3213]" strokeweight="3pt">
                <v:stroke joinstyle="miter"/>
                <o:lock v:ext="edit" shapetype="f"/>
              </v:line>
            </v:group>
          </w:pict>
        </mc:Fallback>
      </mc:AlternateContent>
    </w:r>
    <w:r w:rsidRPr="008074E0">
      <w:rPr>
        <w:noProof/>
      </w:rPr>
      <w:drawing>
        <wp:anchor distT="0" distB="0" distL="114300" distR="114300" simplePos="0" relativeHeight="251766784" behindDoc="0" locked="0" layoutInCell="1" allowOverlap="1" wp14:anchorId="3BCCE520" wp14:editId="3E7EC634">
          <wp:simplePos x="0" y="0"/>
          <wp:positionH relativeFrom="column">
            <wp:posOffset>-810024</wp:posOffset>
          </wp:positionH>
          <wp:positionV relativeFrom="paragraph">
            <wp:posOffset>-489809</wp:posOffset>
          </wp:positionV>
          <wp:extent cx="914400" cy="914400"/>
          <wp:effectExtent l="0" t="0" r="0" b="0"/>
          <wp:wrapSquare wrapText="bothSides"/>
          <wp:docPr id="1332097287" name="Grafik 1332097287" descr="Herztöne Silhouette">
            <a:extLst xmlns:a="http://schemas.openxmlformats.org/drawingml/2006/main">
              <a:ext uri="{FF2B5EF4-FFF2-40B4-BE49-F238E27FC236}">
                <a16:creationId xmlns:a16="http://schemas.microsoft.com/office/drawing/2014/main" id="{80A297E8-8052-BE50-EE6E-269EB16E7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fik 152" descr="Herztöne Silhouette">
                    <a:extLst>
                      <a:ext uri="{FF2B5EF4-FFF2-40B4-BE49-F238E27FC236}">
                        <a16:creationId xmlns:a16="http://schemas.microsoft.com/office/drawing/2014/main" id="{80A297E8-8052-BE50-EE6E-269EB16E783E}"/>
                      </a:ext>
                    </a:extLst>
                  </pic:cNvPr>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914400" cy="914400"/>
                  </a:xfrm>
                  <a:prstGeom prst="rect">
                    <a:avLst/>
                  </a:prstGeom>
                </pic:spPr>
              </pic:pic>
            </a:graphicData>
          </a:graphic>
        </wp:anchor>
      </w:drawing>
    </w:r>
    <w:r w:rsidRPr="00472BBC">
      <w:rPr>
        <w:noProof/>
      </w:rPr>
      <mc:AlternateContent>
        <mc:Choice Requires="wpg">
          <w:drawing>
            <wp:anchor distT="0" distB="0" distL="114300" distR="114300" simplePos="0" relativeHeight="251765760" behindDoc="0" locked="0" layoutInCell="1" allowOverlap="1" wp14:anchorId="2086A0F8" wp14:editId="67DA0908">
              <wp:simplePos x="0" y="0"/>
              <wp:positionH relativeFrom="column">
                <wp:posOffset>-2657733</wp:posOffset>
              </wp:positionH>
              <wp:positionV relativeFrom="paragraph">
                <wp:posOffset>-831056</wp:posOffset>
              </wp:positionV>
              <wp:extent cx="2897145" cy="1178011"/>
              <wp:effectExtent l="0" t="0" r="17780" b="41275"/>
              <wp:wrapNone/>
              <wp:docPr id="670131789" name="Gruppieren 38"/>
              <wp:cNvGraphicFramePr/>
              <a:graphic xmlns:a="http://schemas.openxmlformats.org/drawingml/2006/main">
                <a:graphicData uri="http://schemas.microsoft.com/office/word/2010/wordprocessingGroup">
                  <wpg:wgp>
                    <wpg:cNvGrpSpPr/>
                    <wpg:grpSpPr>
                      <a:xfrm flipH="1">
                        <a:off x="0" y="0"/>
                        <a:ext cx="2897145" cy="1178011"/>
                        <a:chOff x="0" y="0"/>
                        <a:chExt cx="3039869" cy="1112808"/>
                      </a:xfrm>
                    </wpg:grpSpPr>
                    <wpg:grpSp>
                      <wpg:cNvPr id="670131790" name="Gruppieren 670131790"/>
                      <wpg:cNvGrpSpPr/>
                      <wpg:grpSpPr>
                        <a:xfrm>
                          <a:off x="0" y="0"/>
                          <a:ext cx="3039869" cy="1112808"/>
                          <a:chOff x="0" y="0"/>
                          <a:chExt cx="3039869" cy="1112808"/>
                        </a:xfrm>
                      </wpg:grpSpPr>
                      <wps:wsp>
                        <wps:cNvPr id="670131791" name="Gerader Verbinder 670131791"/>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92" name="Gerader Verbinder 670131792"/>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93" name="Gerader Verbinder 670131793"/>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70131794" name="Gerader Verbinder 670131794"/>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95" name="Gerader Verbinder 670131795"/>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96" name="Gerader Verbinder 670131796"/>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C56F168" id="Gruppieren 38" o:spid="_x0000_s1026" style="position:absolute;margin-left:-209.25pt;margin-top:-65.45pt;width:228.1pt;height:92.75pt;flip:x;z-index:251765760;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">
              <v:group id="Gruppieren 670131790"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">
                <v:line id="Gerader Verbinder 670131791"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" strokecolor="black [3213]" strokeweight=".5pt">
                  <v:stroke joinstyle="miter"/>
                  <o:lock v:ext="edit" shapetype="f"/>
                </v:line>
                <v:line id="Gerader Verbinder 670131792"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" strokecolor="black [3213]" strokeweight=".5pt">
                  <v:stroke joinstyle="miter"/>
                  <o:lock v:ext="edit" shapetype="f"/>
                </v:line>
                <v:line id="Gerader Verbinder 670131793"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" strokecolor="black [3213]" strokeweight=".5pt">
                  <v:stroke joinstyle="miter"/>
                  <o:lock v:ext="edit" shapetype="f"/>
                </v:line>
              </v:group>
              <v:line id="Gerader Verbinder 670131794"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" strokecolor="black [3213]" strokeweight="3pt">
                <v:stroke joinstyle="miter"/>
                <o:lock v:ext="edit" shapetype="f"/>
              </v:line>
              <v:line id="Gerader Verbinder 670131795"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" strokecolor="black [3213]" strokeweight="3pt">
                <v:stroke joinstyle="miter"/>
                <o:lock v:ext="edit" shapetype="f"/>
              </v:line>
              <v:line id="Gerader Verbinder 670131796"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" strokecolor="black [3213]" strokeweight="3pt">
                <v:stroke joinstyle="miter"/>
                <o:lock v:ext="edit" shapetype="f"/>
              </v:line>
            </v:group>
          </w:pict>
        </mc:Fallback>
      </mc:AlternateContent>
    </w:r>
  </w:p>
  <w:p w14:paraId="7B6B78F3" w14:textId="77777777" w:rsidR="00791EAD" w:rsidRPr="00791EAD" w:rsidRDefault="00791EAD" w:rsidP="00791EAD"/>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2BA9D" w14:textId="77777777" w:rsidR="003626C1" w:rsidRDefault="003626C1" w:rsidP="003626C1">
    <w:r>
      <w:rPr>
        <w:noProof/>
      </w:rPr>
      <mc:AlternateContent>
        <mc:Choice Requires="wpg">
          <w:drawing>
            <wp:anchor distT="0" distB="0" distL="114300" distR="114300" simplePos="0" relativeHeight="251806720" behindDoc="0" locked="0" layoutInCell="1" allowOverlap="1" wp14:anchorId="4C90563F" wp14:editId="584997A3">
              <wp:simplePos x="0" y="0"/>
              <wp:positionH relativeFrom="column">
                <wp:posOffset>-398724</wp:posOffset>
              </wp:positionH>
              <wp:positionV relativeFrom="paragraph">
                <wp:posOffset>714680</wp:posOffset>
              </wp:positionV>
              <wp:extent cx="6807529" cy="8428849"/>
              <wp:effectExtent l="19050" t="19050" r="0" b="0"/>
              <wp:wrapNone/>
              <wp:docPr id="22302759" name="Gruppieren 1"/>
              <wp:cNvGraphicFramePr/>
              <a:graphic xmlns:a="http://schemas.openxmlformats.org/drawingml/2006/main">
                <a:graphicData uri="http://schemas.microsoft.com/office/word/2010/wordprocessingGroup">
                  <wpg:wgp>
                    <wpg:cNvGrpSpPr/>
                    <wpg:grpSpPr>
                      <a:xfrm>
                        <a:off x="0" y="0"/>
                        <a:ext cx="6807529" cy="8428849"/>
                        <a:chOff x="0" y="0"/>
                        <a:chExt cx="6807529" cy="8428849"/>
                      </a:xfrm>
                    </wpg:grpSpPr>
                    <wps:wsp>
                      <wps:cNvPr id="22302760" name="Rechteck: eine Ecke abgeschnitten 6"/>
                      <wps:cNvSpPr/>
                      <wps:spPr>
                        <a:xfrm flipV="1">
                          <a:off x="10852" y="15513"/>
                          <a:ext cx="6692348" cy="7977808"/>
                        </a:xfrm>
                        <a:prstGeom prst="snip1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02761" name="Gleichschenkliges Dreieck 7"/>
                      <wps:cNvSpPr/>
                      <wps:spPr>
                        <a:xfrm rot="8098659">
                          <a:off x="5811869" y="7433189"/>
                          <a:ext cx="1319807" cy="671513"/>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02762" name="Gerader Verbinder 8"/>
                      <wps:cNvCnPr/>
                      <wps:spPr>
                        <a:xfrm>
                          <a:off x="3537" y="12617"/>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63" name="Gerader Verbinder 8"/>
                      <wps:cNvCnPr/>
                      <wps:spPr>
                        <a:xfrm>
                          <a:off x="6111729" y="5302"/>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64" name="Gerader Verbinder 8"/>
                      <wps:cNvCnPr/>
                      <wps:spPr>
                        <a:xfrm>
                          <a:off x="10852" y="7993500"/>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65" name="Gerader Verbinder 8"/>
                      <wps:cNvCnPr/>
                      <wps:spPr>
                        <a:xfrm rot="5400000">
                          <a:off x="-290519" y="312464"/>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66" name="Gerader Verbinder 8"/>
                      <wps:cNvCnPr/>
                      <wps:spPr>
                        <a:xfrm rot="5400000">
                          <a:off x="6402889" y="297834"/>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67" name="Gerader Verbinder 8"/>
                      <wps:cNvCnPr/>
                      <wps:spPr>
                        <a:xfrm rot="5400000">
                          <a:off x="-297834" y="7693501"/>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731FD0A" id="Gruppieren 1" o:spid="_x0000_s1026" style="position:absolute;margin-left:-31.4pt;margin-top:56.25pt;width:536.05pt;height:663.7pt;z-index:251806720" coordsize="68075,8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">
              <v:shape id="Rechteck: eine Ecke abgeschnitten 6" o:spid="_x0000_s1027" style="position:absolute;left:108;top:155;width:66924;height:79778;flip:y;visibility:visible;mso-wrap-style:square;v-text-anchor:middle" coordsize="6692348,7977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" path="m,l5576934,,6692348,1115414r,6862394l,7977808,,xe" filled="f" strokecolor="black [3213]" strokeweight="1pt">
                <v:stroke joinstyle="miter"/>
                <v:path arrowok="t" o:connecttype="custom" o:connectlocs="0,0;5576934,0;6692348,1115414;6692348,7977808;0,7977808;0,0" o:connectangles="0,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7" o:spid="_x0000_s1028" type="#_x0000_t5" style="position:absolute;left:58119;top:74331;width:13198;height:6715;rotation:88458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" fillcolor="black [3213]" strokecolor="black [3213]" strokeweight="1pt"/>
              <v:line id="Gerader Verbinder 8" o:spid="_x0000_s1029" style="position:absolute;visibility:visible;mso-wrap-style:square" from="35,126" to="599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" strokecolor="black [3213]" strokeweight="3pt">
                <v:stroke joinstyle="miter"/>
              </v:line>
              <v:line id="Gerader Verbinder 8" o:spid="_x0000_s1030" style="position:absolute;visibility:visible;mso-wrap-style:square" from="61117,53" to="6707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" strokecolor="black [3213]" strokeweight="3pt">
                <v:stroke joinstyle="miter"/>
              </v:line>
              <v:line id="Gerader Verbinder 8" o:spid="_x0000_s1031" style="position:absolute;visibility:visible;mso-wrap-style:square" from="108,79935" to="6065,79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" strokecolor="black [3213]" strokeweight="3pt">
                <v:stroke joinstyle="miter"/>
              </v:line>
              <v:line id="Gerader Verbinder 8" o:spid="_x0000_s1032" style="position:absolute;rotation:90;visibility:visible;mso-wrap-style:square" from="-2905,3124" to="3051,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" strokecolor="black [3213]" strokeweight="3pt">
                <v:stroke joinstyle="miter"/>
              </v:line>
              <v:line id="Gerader Verbinder 8" o:spid="_x0000_s1033" style="position:absolute;rotation:90;visibility:visible;mso-wrap-style:square" from="64029,2978" to="69985,2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" strokecolor="black [3213]" strokeweight="3pt">
                <v:stroke joinstyle="miter"/>
              </v:line>
              <v:line id="Gerader Verbinder 8" o:spid="_x0000_s1034" style="position:absolute;rotation:90;visibility:visible;mso-wrap-style:square" from="-2979,76935" to="2978,7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" strokecolor="black [3213]" strokeweight="3pt">
                <v:stroke joinstyle="miter"/>
              </v:line>
            </v:group>
          </w:pict>
        </mc:Fallback>
      </mc:AlternateContent>
    </w:r>
    <w:r w:rsidRPr="008074E0">
      <w:rPr>
        <w:noProof/>
      </w:rPr>
      <w:drawing>
        <wp:anchor distT="0" distB="0" distL="114300" distR="114300" simplePos="0" relativeHeight="251805696" behindDoc="0" locked="0" layoutInCell="1" allowOverlap="1" wp14:anchorId="1A4B1F82" wp14:editId="4F048927">
          <wp:simplePos x="0" y="0"/>
          <wp:positionH relativeFrom="column">
            <wp:posOffset>-810024</wp:posOffset>
          </wp:positionH>
          <wp:positionV relativeFrom="paragraph">
            <wp:posOffset>-489809</wp:posOffset>
          </wp:positionV>
          <wp:extent cx="914400" cy="914400"/>
          <wp:effectExtent l="0" t="0" r="0" b="0"/>
          <wp:wrapSquare wrapText="bothSides"/>
          <wp:docPr id="481089600" name="Grafik 481089600" descr="Herztöne Silhouette">
            <a:extLst xmlns:a="http://schemas.openxmlformats.org/drawingml/2006/main">
              <a:ext uri="{FF2B5EF4-FFF2-40B4-BE49-F238E27FC236}">
                <a16:creationId xmlns:a16="http://schemas.microsoft.com/office/drawing/2014/main" id="{80A297E8-8052-BE50-EE6E-269EB16E7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fik 152" descr="Herztöne Silhouette">
                    <a:extLst>
                      <a:ext uri="{FF2B5EF4-FFF2-40B4-BE49-F238E27FC236}">
                        <a16:creationId xmlns:a16="http://schemas.microsoft.com/office/drawing/2014/main" id="{80A297E8-8052-BE50-EE6E-269EB16E783E}"/>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914400"/>
                  </a:xfrm>
                  <a:prstGeom prst="rect">
                    <a:avLst/>
                  </a:prstGeom>
                </pic:spPr>
              </pic:pic>
            </a:graphicData>
          </a:graphic>
        </wp:anchor>
      </w:drawing>
    </w:r>
    <w:r w:rsidRPr="00472BBC">
      <w:rPr>
        <w:noProof/>
      </w:rPr>
      <mc:AlternateContent>
        <mc:Choice Requires="wpg">
          <w:drawing>
            <wp:anchor distT="0" distB="0" distL="114300" distR="114300" simplePos="0" relativeHeight="251804672" behindDoc="0" locked="0" layoutInCell="1" allowOverlap="1" wp14:anchorId="7C0E8F95" wp14:editId="55A72EFB">
              <wp:simplePos x="0" y="0"/>
              <wp:positionH relativeFrom="column">
                <wp:posOffset>-2657733</wp:posOffset>
              </wp:positionH>
              <wp:positionV relativeFrom="paragraph">
                <wp:posOffset>-831056</wp:posOffset>
              </wp:positionV>
              <wp:extent cx="2897145" cy="1178011"/>
              <wp:effectExtent l="0" t="0" r="17780" b="41275"/>
              <wp:wrapNone/>
              <wp:docPr id="22302768" name="Gruppieren 38"/>
              <wp:cNvGraphicFramePr/>
              <a:graphic xmlns:a="http://schemas.openxmlformats.org/drawingml/2006/main">
                <a:graphicData uri="http://schemas.microsoft.com/office/word/2010/wordprocessingGroup">
                  <wpg:wgp>
                    <wpg:cNvGrpSpPr/>
                    <wpg:grpSpPr>
                      <a:xfrm flipH="1">
                        <a:off x="0" y="0"/>
                        <a:ext cx="2897145" cy="1178011"/>
                        <a:chOff x="0" y="0"/>
                        <a:chExt cx="3039869" cy="1112808"/>
                      </a:xfrm>
                    </wpg:grpSpPr>
                    <wpg:grpSp>
                      <wpg:cNvPr id="22302769" name="Gruppieren 22302769"/>
                      <wpg:cNvGrpSpPr/>
                      <wpg:grpSpPr>
                        <a:xfrm>
                          <a:off x="0" y="0"/>
                          <a:ext cx="3039869" cy="1112808"/>
                          <a:chOff x="0" y="0"/>
                          <a:chExt cx="3039869" cy="1112808"/>
                        </a:xfrm>
                      </wpg:grpSpPr>
                      <wps:wsp>
                        <wps:cNvPr id="22302770" name="Gerader Verbinder 22302770"/>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71" name="Gerader Verbinder 22302771"/>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72" name="Gerader Verbinder 22302772"/>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2302773" name="Gerader Verbinder 22302773"/>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74" name="Gerader Verbinder 22302774"/>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75" name="Gerader Verbinder 22302775"/>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61C4A8A" id="Gruppieren 38" o:spid="_x0000_s1026" style="position:absolute;margin-left:-209.25pt;margin-top:-65.45pt;width:228.1pt;height:92.75pt;flip:x;z-index:251804672;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">
              <v:group id="Gruppieren 22302769"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">
                <v:line id="Gerader Verbinder 22302770"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" strokecolor="black [3213]" strokeweight=".5pt">
                  <v:stroke joinstyle="miter"/>
                  <o:lock v:ext="edit" shapetype="f"/>
                </v:line>
                <v:line id="Gerader Verbinder 22302771"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" strokecolor="black [3213]" strokeweight=".5pt">
                  <v:stroke joinstyle="miter"/>
                  <o:lock v:ext="edit" shapetype="f"/>
                </v:line>
                <v:line id="Gerader Verbinder 22302772"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" strokecolor="black [3213]" strokeweight=".5pt">
                  <v:stroke joinstyle="miter"/>
                  <o:lock v:ext="edit" shapetype="f"/>
                </v:line>
              </v:group>
              <v:line id="Gerader Verbinder 22302773"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" strokecolor="black [3213]" strokeweight="3pt">
                <v:stroke joinstyle="miter"/>
                <o:lock v:ext="edit" shapetype="f"/>
              </v:line>
              <v:line id="Gerader Verbinder 22302774"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" strokecolor="black [3213]" strokeweight="3pt">
                <v:stroke joinstyle="miter"/>
                <o:lock v:ext="edit" shapetype="f"/>
              </v:line>
              <v:line id="Gerader Verbinder 22302775"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" strokecolor="black [3213]" strokeweight="3pt">
                <v:stroke joinstyle="miter"/>
                <o:lock v:ext="edit" shapetype="f"/>
              </v:line>
            </v:group>
          </w:pict>
        </mc:Fallback>
      </mc:AlternateContent>
    </w:r>
    <w:r>
      <w:rPr>
        <w:noProof/>
      </w:rPr>
      <w:drawing>
        <wp:anchor distT="0" distB="0" distL="114300" distR="114300" simplePos="0" relativeHeight="251803648" behindDoc="0" locked="0" layoutInCell="1" allowOverlap="1" wp14:anchorId="09C223BC" wp14:editId="77E1A0E3">
          <wp:simplePos x="0" y="0"/>
          <wp:positionH relativeFrom="column">
            <wp:posOffset>4131945</wp:posOffset>
          </wp:positionH>
          <wp:positionV relativeFrom="paragraph">
            <wp:posOffset>-324485</wp:posOffset>
          </wp:positionV>
          <wp:extent cx="2388870" cy="469265"/>
          <wp:effectExtent l="0" t="0" r="0" b="6985"/>
          <wp:wrapSquare wrapText="bothSides"/>
          <wp:docPr id="481089601" name="Grafik 481089601" descr="Ein Bild, das Screenshot, Reihe, Typografie,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80208" name="Grafik 331880208" descr="Ein Bild, das Screenshot, Reihe, Typografie, Design enthält.&#10;&#10;Automatisch generierte Beschreibu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88870" cy="469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2BBC">
      <w:rPr>
        <w:noProof/>
      </w:rPr>
      <mc:AlternateContent>
        <mc:Choice Requires="wpg">
          <w:drawing>
            <wp:anchor distT="0" distB="0" distL="114300" distR="114300" simplePos="0" relativeHeight="251802624" behindDoc="0" locked="0" layoutInCell="1" allowOverlap="1" wp14:anchorId="25E60A25" wp14:editId="051FF3A7">
              <wp:simplePos x="0" y="0"/>
              <wp:positionH relativeFrom="column">
                <wp:posOffset>3790109</wp:posOffset>
              </wp:positionH>
              <wp:positionV relativeFrom="paragraph">
                <wp:posOffset>-919137</wp:posOffset>
              </wp:positionV>
              <wp:extent cx="2897145" cy="1178011"/>
              <wp:effectExtent l="19050" t="0" r="36830" b="41275"/>
              <wp:wrapNone/>
              <wp:docPr id="22302776" name="Gruppieren 38"/>
              <wp:cNvGraphicFramePr/>
              <a:graphic xmlns:a="http://schemas.openxmlformats.org/drawingml/2006/main">
                <a:graphicData uri="http://schemas.microsoft.com/office/word/2010/wordprocessingGroup">
                  <wpg:wgp>
                    <wpg:cNvGrpSpPr/>
                    <wpg:grpSpPr>
                      <a:xfrm>
                        <a:off x="0" y="0"/>
                        <a:ext cx="2897145" cy="1178011"/>
                        <a:chOff x="0" y="0"/>
                        <a:chExt cx="3039869" cy="1112808"/>
                      </a:xfrm>
                    </wpg:grpSpPr>
                    <wpg:grpSp>
                      <wpg:cNvPr id="22302777" name="Gruppieren 22302777"/>
                      <wpg:cNvGrpSpPr/>
                      <wpg:grpSpPr>
                        <a:xfrm>
                          <a:off x="0" y="0"/>
                          <a:ext cx="3039869" cy="1112808"/>
                          <a:chOff x="0" y="0"/>
                          <a:chExt cx="3039869" cy="1112808"/>
                        </a:xfrm>
                      </wpg:grpSpPr>
                      <wps:wsp>
                        <wps:cNvPr id="22302778" name="Gerader Verbinder 22302778"/>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79" name="Gerader Verbinder 22302779"/>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80" name="Gerader Verbinder 22302780"/>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2302781" name="Gerader Verbinder 22302781"/>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82" name="Gerader Verbinder 22302782"/>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83" name="Gerader Verbinder 22302783"/>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15FDB25" id="Gruppieren 38" o:spid="_x0000_s1026" style="position:absolute;margin-left:298.45pt;margin-top:-72.35pt;width:228.1pt;height:92.75pt;z-index:251802624;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">
              <v:group id="Gruppieren 22302777"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">
                <v:line id="Gerader Verbinder 22302778"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" strokecolor="black [3213]" strokeweight=".5pt">
                  <v:stroke joinstyle="miter"/>
                  <o:lock v:ext="edit" shapetype="f"/>
                </v:line>
                <v:line id="Gerader Verbinder 22302779"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" strokecolor="black [3213]" strokeweight=".5pt">
                  <v:stroke joinstyle="miter"/>
                  <o:lock v:ext="edit" shapetype="f"/>
                </v:line>
                <v:line id="Gerader Verbinder 22302780"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" strokecolor="black [3213]" strokeweight=".5pt">
                  <v:stroke joinstyle="miter"/>
                  <o:lock v:ext="edit" shapetype="f"/>
                </v:line>
              </v:group>
              <v:line id="Gerader Verbinder 22302781"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" strokecolor="black [3213]" strokeweight="3pt">
                <v:stroke joinstyle="miter"/>
                <o:lock v:ext="edit" shapetype="f"/>
              </v:line>
              <v:line id="Gerader Verbinder 22302782"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" strokecolor="black [3213]" strokeweight="3pt">
                <v:stroke joinstyle="miter"/>
                <o:lock v:ext="edit" shapetype="f"/>
              </v:line>
              <v:line id="Gerader Verbinder 22302783"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" strokecolor="black [3213]" strokeweight="3pt">
                <v:stroke joinstyle="miter"/>
                <o:lock v:ext="edit" shapetype="f"/>
              </v:line>
            </v:group>
          </w:pict>
        </mc:Fallback>
      </mc:AlternateContent>
    </w:r>
  </w:p>
  <w:p w14:paraId="17CDC878" w14:textId="77777777" w:rsidR="003626C1" w:rsidRPr="004A39CD" w:rsidRDefault="003626C1" w:rsidP="003626C1"/>
  <w:p w14:paraId="161DB6A1" w14:textId="77777777" w:rsidR="003626C1" w:rsidRPr="003626C1" w:rsidRDefault="003626C1" w:rsidP="003626C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64401"/>
    <w:multiLevelType w:val="hybridMultilevel"/>
    <w:tmpl w:val="307A3EC2"/>
    <w:lvl w:ilvl="0" w:tplc="743ED6A0">
      <w:numFmt w:val="bullet"/>
      <w:lvlText w:val="-"/>
      <w:lvlJc w:val="left"/>
      <w:pPr>
        <w:ind w:left="720" w:hanging="360"/>
      </w:pPr>
      <w:rPr>
        <w:rFonts w:ascii="OCR A Extended" w:eastAsiaTheme="minorHAnsi" w:hAnsi="OCR A Extended"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040738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C3"/>
    <w:rsid w:val="00004192"/>
    <w:rsid w:val="00014477"/>
    <w:rsid w:val="00056367"/>
    <w:rsid w:val="00060137"/>
    <w:rsid w:val="00085D2D"/>
    <w:rsid w:val="00090E7F"/>
    <w:rsid w:val="000948F6"/>
    <w:rsid w:val="00096266"/>
    <w:rsid w:val="000F7413"/>
    <w:rsid w:val="00103849"/>
    <w:rsid w:val="0013144B"/>
    <w:rsid w:val="00192B26"/>
    <w:rsid w:val="001A1DD3"/>
    <w:rsid w:val="00210A9F"/>
    <w:rsid w:val="0021602A"/>
    <w:rsid w:val="00216CBF"/>
    <w:rsid w:val="00222F2D"/>
    <w:rsid w:val="00223707"/>
    <w:rsid w:val="0022421F"/>
    <w:rsid w:val="00235A1B"/>
    <w:rsid w:val="00285885"/>
    <w:rsid w:val="002C52C0"/>
    <w:rsid w:val="002E0275"/>
    <w:rsid w:val="00316E49"/>
    <w:rsid w:val="0032091B"/>
    <w:rsid w:val="003419F5"/>
    <w:rsid w:val="003503C7"/>
    <w:rsid w:val="00353B99"/>
    <w:rsid w:val="00354B51"/>
    <w:rsid w:val="003616E1"/>
    <w:rsid w:val="003626C1"/>
    <w:rsid w:val="003734C4"/>
    <w:rsid w:val="003E78B1"/>
    <w:rsid w:val="00436F36"/>
    <w:rsid w:val="00466F34"/>
    <w:rsid w:val="00472BBC"/>
    <w:rsid w:val="00483C38"/>
    <w:rsid w:val="004A1B7A"/>
    <w:rsid w:val="004A39CD"/>
    <w:rsid w:val="004A4A25"/>
    <w:rsid w:val="004A4C6F"/>
    <w:rsid w:val="004B4B6D"/>
    <w:rsid w:val="004B7FF6"/>
    <w:rsid w:val="004C7CF3"/>
    <w:rsid w:val="004D6FA0"/>
    <w:rsid w:val="004E34AD"/>
    <w:rsid w:val="004F0B92"/>
    <w:rsid w:val="004F278A"/>
    <w:rsid w:val="0054252F"/>
    <w:rsid w:val="005532A6"/>
    <w:rsid w:val="0057636E"/>
    <w:rsid w:val="00577187"/>
    <w:rsid w:val="005B33C6"/>
    <w:rsid w:val="005B36A5"/>
    <w:rsid w:val="005D5865"/>
    <w:rsid w:val="005E28DD"/>
    <w:rsid w:val="005E5B57"/>
    <w:rsid w:val="00614B02"/>
    <w:rsid w:val="0062616C"/>
    <w:rsid w:val="00641878"/>
    <w:rsid w:val="00657472"/>
    <w:rsid w:val="0066288D"/>
    <w:rsid w:val="006702F7"/>
    <w:rsid w:val="00684F69"/>
    <w:rsid w:val="00695DA5"/>
    <w:rsid w:val="006A305D"/>
    <w:rsid w:val="006A5397"/>
    <w:rsid w:val="006B6FC3"/>
    <w:rsid w:val="006C4628"/>
    <w:rsid w:val="006C56B4"/>
    <w:rsid w:val="006D0A3F"/>
    <w:rsid w:val="006D6BE3"/>
    <w:rsid w:val="00704544"/>
    <w:rsid w:val="00711677"/>
    <w:rsid w:val="007270E3"/>
    <w:rsid w:val="00753119"/>
    <w:rsid w:val="00791EAD"/>
    <w:rsid w:val="007A025E"/>
    <w:rsid w:val="007B64DF"/>
    <w:rsid w:val="007C4CC8"/>
    <w:rsid w:val="007D2F5F"/>
    <w:rsid w:val="008074E0"/>
    <w:rsid w:val="008444CC"/>
    <w:rsid w:val="00854C22"/>
    <w:rsid w:val="008732EB"/>
    <w:rsid w:val="0087604C"/>
    <w:rsid w:val="008873C3"/>
    <w:rsid w:val="008F08D4"/>
    <w:rsid w:val="00901A69"/>
    <w:rsid w:val="00910E6A"/>
    <w:rsid w:val="00916842"/>
    <w:rsid w:val="00934EDE"/>
    <w:rsid w:val="00940E53"/>
    <w:rsid w:val="0097308D"/>
    <w:rsid w:val="009856BC"/>
    <w:rsid w:val="009A72AA"/>
    <w:rsid w:val="009B19DD"/>
    <w:rsid w:val="009E5160"/>
    <w:rsid w:val="00A30DF9"/>
    <w:rsid w:val="00A35D48"/>
    <w:rsid w:val="00A57F9F"/>
    <w:rsid w:val="00AB05C5"/>
    <w:rsid w:val="00AB3BA4"/>
    <w:rsid w:val="00AF115C"/>
    <w:rsid w:val="00B05622"/>
    <w:rsid w:val="00B06A62"/>
    <w:rsid w:val="00B31DCC"/>
    <w:rsid w:val="00B42807"/>
    <w:rsid w:val="00B50335"/>
    <w:rsid w:val="00B529C9"/>
    <w:rsid w:val="00B63A43"/>
    <w:rsid w:val="00B82668"/>
    <w:rsid w:val="00BC03CD"/>
    <w:rsid w:val="00BD1687"/>
    <w:rsid w:val="00BD5779"/>
    <w:rsid w:val="00BE068B"/>
    <w:rsid w:val="00BE26F0"/>
    <w:rsid w:val="00BF0FC5"/>
    <w:rsid w:val="00C04D4F"/>
    <w:rsid w:val="00C11730"/>
    <w:rsid w:val="00C3333C"/>
    <w:rsid w:val="00C51513"/>
    <w:rsid w:val="00C517A7"/>
    <w:rsid w:val="00C51FDF"/>
    <w:rsid w:val="00C63B7C"/>
    <w:rsid w:val="00C64B09"/>
    <w:rsid w:val="00C94699"/>
    <w:rsid w:val="00CA192A"/>
    <w:rsid w:val="00CA29E5"/>
    <w:rsid w:val="00CB56A9"/>
    <w:rsid w:val="00CD69E3"/>
    <w:rsid w:val="00CE3DDC"/>
    <w:rsid w:val="00D272F8"/>
    <w:rsid w:val="00D444DD"/>
    <w:rsid w:val="00D579B8"/>
    <w:rsid w:val="00D65626"/>
    <w:rsid w:val="00D87E50"/>
    <w:rsid w:val="00DA0E5C"/>
    <w:rsid w:val="00DB20C4"/>
    <w:rsid w:val="00DB26C3"/>
    <w:rsid w:val="00DD5F97"/>
    <w:rsid w:val="00E23196"/>
    <w:rsid w:val="00EA4339"/>
    <w:rsid w:val="00EA7103"/>
    <w:rsid w:val="00EB769D"/>
    <w:rsid w:val="00EC171E"/>
    <w:rsid w:val="00ED10C5"/>
    <w:rsid w:val="00ED704B"/>
    <w:rsid w:val="00EE0334"/>
    <w:rsid w:val="00EE075D"/>
    <w:rsid w:val="00F01F01"/>
    <w:rsid w:val="00F172F3"/>
    <w:rsid w:val="00F61956"/>
    <w:rsid w:val="00FA7DC5"/>
    <w:rsid w:val="00FC687E"/>
    <w:rsid w:val="00FE097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3C1C7"/>
  <w15:chartTrackingRefBased/>
  <w15:docId w15:val="{314BE565-8DDE-4B48-9558-8659D96DC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5397"/>
  </w:style>
  <w:style w:type="paragraph" w:styleId="berschrift1">
    <w:name w:val="heading 1"/>
    <w:basedOn w:val="Standard"/>
    <w:next w:val="Standard"/>
    <w:link w:val="berschrift1Zchn"/>
    <w:uiPriority w:val="9"/>
    <w:qFormat/>
    <w:rsid w:val="007A025E"/>
    <w:pPr>
      <w:keepNext/>
      <w:keepLines/>
      <w:spacing w:before="240" w:after="0"/>
      <w:outlineLvl w:val="0"/>
    </w:pPr>
    <w:rPr>
      <w:rFonts w:ascii="OCR A Extended" w:eastAsiaTheme="majorEastAsia" w:hAnsi="OCR A Extended" w:cstheme="majorBidi"/>
      <w:b/>
      <w:color w:val="000000" w:themeColor="text1"/>
      <w:sz w:val="32"/>
      <w:szCs w:val="32"/>
    </w:rPr>
  </w:style>
  <w:style w:type="paragraph" w:styleId="berschrift2">
    <w:name w:val="heading 2"/>
    <w:basedOn w:val="Standard"/>
    <w:next w:val="Standard"/>
    <w:link w:val="berschrift2Zchn"/>
    <w:uiPriority w:val="9"/>
    <w:unhideWhenUsed/>
    <w:qFormat/>
    <w:rsid w:val="005E5B57"/>
    <w:pPr>
      <w:keepNext/>
      <w:keepLines/>
      <w:spacing w:before="40" w:after="0"/>
      <w:outlineLvl w:val="1"/>
    </w:pPr>
    <w:rPr>
      <w:rFonts w:ascii="OCR A Extended" w:eastAsiaTheme="majorEastAsia" w:hAnsi="OCR A Extended" w:cstheme="majorBidi"/>
      <w:b/>
      <w:color w:val="000000" w:themeColor="text1"/>
      <w:sz w:val="26"/>
      <w:szCs w:val="26"/>
    </w:rPr>
  </w:style>
  <w:style w:type="paragraph" w:styleId="berschrift3">
    <w:name w:val="heading 3"/>
    <w:basedOn w:val="Standard"/>
    <w:next w:val="Standard"/>
    <w:link w:val="berschrift3Zchn"/>
    <w:uiPriority w:val="9"/>
    <w:unhideWhenUsed/>
    <w:qFormat/>
    <w:rsid w:val="00BE26F0"/>
    <w:pPr>
      <w:keepNext/>
      <w:keepLines/>
      <w:spacing w:before="40" w:after="0"/>
      <w:outlineLvl w:val="2"/>
    </w:pPr>
    <w:rPr>
      <w:rFonts w:ascii="OCR A Extended" w:eastAsiaTheme="majorEastAsia" w:hAnsi="OCR A Extended"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A025E"/>
    <w:rPr>
      <w:rFonts w:ascii="OCR A Extended" w:eastAsiaTheme="majorEastAsia" w:hAnsi="OCR A Extended" w:cstheme="majorBidi"/>
      <w:b/>
      <w:color w:val="000000" w:themeColor="text1"/>
      <w:sz w:val="32"/>
      <w:szCs w:val="32"/>
    </w:rPr>
  </w:style>
  <w:style w:type="character" w:customStyle="1" w:styleId="berschrift2Zchn">
    <w:name w:val="Überschrift 2 Zchn"/>
    <w:basedOn w:val="Absatz-Standardschriftart"/>
    <w:link w:val="berschrift2"/>
    <w:uiPriority w:val="9"/>
    <w:rsid w:val="005E5B57"/>
    <w:rPr>
      <w:rFonts w:ascii="OCR A Extended" w:eastAsiaTheme="majorEastAsia" w:hAnsi="OCR A Extended" w:cstheme="majorBidi"/>
      <w:b/>
      <w:color w:val="000000" w:themeColor="text1"/>
      <w:sz w:val="26"/>
      <w:szCs w:val="26"/>
    </w:rPr>
  </w:style>
  <w:style w:type="character" w:customStyle="1" w:styleId="berschrift3Zchn">
    <w:name w:val="Überschrift 3 Zchn"/>
    <w:basedOn w:val="Absatz-Standardschriftart"/>
    <w:link w:val="berschrift3"/>
    <w:uiPriority w:val="9"/>
    <w:rsid w:val="00BE26F0"/>
    <w:rPr>
      <w:rFonts w:ascii="OCR A Extended" w:eastAsiaTheme="majorEastAsia" w:hAnsi="OCR A Extended" w:cstheme="majorBidi"/>
      <w:b/>
      <w:sz w:val="24"/>
      <w:szCs w:val="24"/>
    </w:rPr>
  </w:style>
  <w:style w:type="paragraph" w:styleId="Kopfzeile">
    <w:name w:val="header"/>
    <w:basedOn w:val="Standard"/>
    <w:link w:val="KopfzeileZchn"/>
    <w:uiPriority w:val="99"/>
    <w:unhideWhenUsed/>
    <w:rsid w:val="00472BB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2BBC"/>
  </w:style>
  <w:style w:type="paragraph" w:styleId="Fuzeile">
    <w:name w:val="footer"/>
    <w:basedOn w:val="Standard"/>
    <w:link w:val="FuzeileZchn"/>
    <w:uiPriority w:val="99"/>
    <w:unhideWhenUsed/>
    <w:rsid w:val="00472BB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2BBC"/>
  </w:style>
  <w:style w:type="paragraph" w:styleId="Inhaltsverzeichnisberschrift">
    <w:name w:val="TOC Heading"/>
    <w:basedOn w:val="berschrift1"/>
    <w:next w:val="Standard"/>
    <w:uiPriority w:val="39"/>
    <w:unhideWhenUsed/>
    <w:qFormat/>
    <w:rsid w:val="007A025E"/>
    <w:pPr>
      <w:outlineLvl w:val="9"/>
    </w:pPr>
    <w:rPr>
      <w:kern w:val="0"/>
      <w:lang w:eastAsia="de-CH"/>
      <w14:ligatures w14:val="none"/>
    </w:rPr>
  </w:style>
  <w:style w:type="paragraph" w:styleId="Verzeichnis1">
    <w:name w:val="toc 1"/>
    <w:basedOn w:val="Standard"/>
    <w:next w:val="Standard"/>
    <w:autoRedefine/>
    <w:uiPriority w:val="39"/>
    <w:unhideWhenUsed/>
    <w:rsid w:val="007A025E"/>
    <w:pPr>
      <w:spacing w:after="100"/>
    </w:pPr>
  </w:style>
  <w:style w:type="character" w:styleId="Hyperlink">
    <w:name w:val="Hyperlink"/>
    <w:basedOn w:val="Absatz-Standardschriftart"/>
    <w:uiPriority w:val="99"/>
    <w:unhideWhenUsed/>
    <w:rsid w:val="007A025E"/>
    <w:rPr>
      <w:color w:val="0563C1" w:themeColor="hyperlink"/>
      <w:u w:val="single"/>
    </w:rPr>
  </w:style>
  <w:style w:type="character" w:styleId="Platzhaltertext">
    <w:name w:val="Placeholder Text"/>
    <w:basedOn w:val="Absatz-Standardschriftart"/>
    <w:uiPriority w:val="99"/>
    <w:semiHidden/>
    <w:rsid w:val="006D0A3F"/>
    <w:rPr>
      <w:color w:val="808080"/>
    </w:rPr>
  </w:style>
  <w:style w:type="paragraph" w:styleId="Listenabsatz">
    <w:name w:val="List Paragraph"/>
    <w:basedOn w:val="Standard"/>
    <w:uiPriority w:val="34"/>
    <w:qFormat/>
    <w:rsid w:val="005E5B57"/>
    <w:pPr>
      <w:ind w:left="720"/>
      <w:contextualSpacing/>
    </w:pPr>
  </w:style>
  <w:style w:type="paragraph" w:styleId="Verzeichnis2">
    <w:name w:val="toc 2"/>
    <w:basedOn w:val="Standard"/>
    <w:next w:val="Standard"/>
    <w:autoRedefine/>
    <w:uiPriority w:val="39"/>
    <w:unhideWhenUsed/>
    <w:rsid w:val="00BD5779"/>
    <w:pPr>
      <w:spacing w:after="100"/>
      <w:ind w:left="220"/>
    </w:pPr>
  </w:style>
  <w:style w:type="table" w:styleId="Tabellenraster">
    <w:name w:val="Table Grid"/>
    <w:basedOn w:val="NormaleTabelle"/>
    <w:uiPriority w:val="39"/>
    <w:rsid w:val="00BD5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62616C"/>
    <w:pPr>
      <w:spacing w:after="100"/>
      <w:ind w:left="440"/>
    </w:pPr>
  </w:style>
  <w:style w:type="table" w:styleId="EinfacheTabelle5">
    <w:name w:val="Plain Table 5"/>
    <w:basedOn w:val="NormaleTabelle"/>
    <w:uiPriority w:val="45"/>
    <w:rsid w:val="00614B0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5875">
      <w:bodyDiv w:val="1"/>
      <w:marLeft w:val="0"/>
      <w:marRight w:val="0"/>
      <w:marTop w:val="0"/>
      <w:marBottom w:val="0"/>
      <w:divBdr>
        <w:top w:val="none" w:sz="0" w:space="0" w:color="auto"/>
        <w:left w:val="none" w:sz="0" w:space="0" w:color="auto"/>
        <w:bottom w:val="none" w:sz="0" w:space="0" w:color="auto"/>
        <w:right w:val="none" w:sz="0" w:space="0" w:color="auto"/>
      </w:divBdr>
    </w:div>
    <w:div w:id="134640958">
      <w:bodyDiv w:val="1"/>
      <w:marLeft w:val="0"/>
      <w:marRight w:val="0"/>
      <w:marTop w:val="0"/>
      <w:marBottom w:val="0"/>
      <w:divBdr>
        <w:top w:val="none" w:sz="0" w:space="0" w:color="auto"/>
        <w:left w:val="none" w:sz="0" w:space="0" w:color="auto"/>
        <w:bottom w:val="none" w:sz="0" w:space="0" w:color="auto"/>
        <w:right w:val="none" w:sz="0" w:space="0" w:color="auto"/>
      </w:divBdr>
    </w:div>
    <w:div w:id="856040711">
      <w:bodyDiv w:val="1"/>
      <w:marLeft w:val="0"/>
      <w:marRight w:val="0"/>
      <w:marTop w:val="0"/>
      <w:marBottom w:val="0"/>
      <w:divBdr>
        <w:top w:val="none" w:sz="0" w:space="0" w:color="auto"/>
        <w:left w:val="none" w:sz="0" w:space="0" w:color="auto"/>
        <w:bottom w:val="none" w:sz="0" w:space="0" w:color="auto"/>
        <w:right w:val="none" w:sz="0" w:space="0" w:color="auto"/>
      </w:divBdr>
    </w:div>
    <w:div w:id="1385643203">
      <w:bodyDiv w:val="1"/>
      <w:marLeft w:val="0"/>
      <w:marRight w:val="0"/>
      <w:marTop w:val="0"/>
      <w:marBottom w:val="0"/>
      <w:divBdr>
        <w:top w:val="none" w:sz="0" w:space="0" w:color="auto"/>
        <w:left w:val="none" w:sz="0" w:space="0" w:color="auto"/>
        <w:bottom w:val="none" w:sz="0" w:space="0" w:color="auto"/>
        <w:right w:val="none" w:sz="0" w:space="0" w:color="auto"/>
      </w:divBdr>
    </w:div>
    <w:div w:id="1958481501">
      <w:bodyDiv w:val="1"/>
      <w:marLeft w:val="0"/>
      <w:marRight w:val="0"/>
      <w:marTop w:val="0"/>
      <w:marBottom w:val="0"/>
      <w:divBdr>
        <w:top w:val="none" w:sz="0" w:space="0" w:color="auto"/>
        <w:left w:val="none" w:sz="0" w:space="0" w:color="auto"/>
        <w:bottom w:val="none" w:sz="0" w:space="0" w:color="auto"/>
        <w:right w:val="none" w:sz="0" w:space="0" w:color="auto"/>
      </w:divBdr>
    </w:div>
    <w:div w:id="213752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7.gif"/><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footer" Target="footer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19.em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header" Target="header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20.png"/><Relationship Id="rId28" Type="http://schemas.openxmlformats.org/officeDocument/2006/relationships/footer" Target="footer5.xml"/><Relationship Id="rId10" Type="http://schemas.openxmlformats.org/officeDocument/2006/relationships/image" Target="media/image3.png"/><Relationship Id="rId19" Type="http://schemas.openxmlformats.org/officeDocument/2006/relationships/image" Target="media/image18.png"/><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 Id="rId22" Type="http://schemas.openxmlformats.org/officeDocument/2006/relationships/footer" Target="footer3.xml"/><Relationship Id="rId27" Type="http://schemas.openxmlformats.org/officeDocument/2006/relationships/header" Target="header5.xml"/><Relationship Id="rId30" Type="http://schemas.openxmlformats.org/officeDocument/2006/relationships/header" Target="header6.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3" Type="http://schemas.openxmlformats.org/officeDocument/2006/relationships/image" Target="media/image12.svg"/><Relationship Id="rId2" Type="http://schemas.openxmlformats.org/officeDocument/2006/relationships/image" Target="media/image11.png"/><Relationship Id="rId1" Type="http://schemas.openxmlformats.org/officeDocument/2006/relationships/image" Target="media/image10.gif"/><Relationship Id="rId6" Type="http://schemas.openxmlformats.org/officeDocument/2006/relationships/image" Target="media/image15.gif"/><Relationship Id="rId5" Type="http://schemas.openxmlformats.org/officeDocument/2006/relationships/image" Target="media/image14.svg"/><Relationship Id="rId4" Type="http://schemas.openxmlformats.org/officeDocument/2006/relationships/image" Target="media/image13.png"/></Relationships>
</file>

<file path=word/_rels/footer2.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6.gif"/><Relationship Id="rId1" Type="http://schemas.openxmlformats.org/officeDocument/2006/relationships/image" Target="media/image10.gif"/><Relationship Id="rId6" Type="http://schemas.openxmlformats.org/officeDocument/2006/relationships/image" Target="media/image12.svg"/><Relationship Id="rId5" Type="http://schemas.openxmlformats.org/officeDocument/2006/relationships/image" Target="media/image11.png"/><Relationship Id="rId4" Type="http://schemas.openxmlformats.org/officeDocument/2006/relationships/image" Target="media/image14.svg"/></Relationships>
</file>

<file path=word/_rels/footer3.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5.gif"/><Relationship Id="rId1" Type="http://schemas.openxmlformats.org/officeDocument/2006/relationships/image" Target="media/image10.gif"/><Relationship Id="rId6" Type="http://schemas.openxmlformats.org/officeDocument/2006/relationships/image" Target="media/image14.svg"/><Relationship Id="rId5" Type="http://schemas.openxmlformats.org/officeDocument/2006/relationships/image" Target="media/image13.png"/><Relationship Id="rId4" Type="http://schemas.openxmlformats.org/officeDocument/2006/relationships/image" Target="media/image12.svg"/></Relationships>
</file>

<file path=word/_rels/footer4.xml.rels><?xml version="1.0" encoding="UTF-8" standalone="yes"?>
<Relationships xmlns="http://schemas.openxmlformats.org/package/2006/relationships"><Relationship Id="rId3" Type="http://schemas.openxmlformats.org/officeDocument/2006/relationships/image" Target="media/image12.svg"/><Relationship Id="rId2" Type="http://schemas.openxmlformats.org/officeDocument/2006/relationships/image" Target="media/image11.png"/><Relationship Id="rId1" Type="http://schemas.openxmlformats.org/officeDocument/2006/relationships/image" Target="media/image10.gif"/><Relationship Id="rId6" Type="http://schemas.openxmlformats.org/officeDocument/2006/relationships/image" Target="media/image15.gif"/><Relationship Id="rId5" Type="http://schemas.openxmlformats.org/officeDocument/2006/relationships/image" Target="media/image14.svg"/><Relationship Id="rId4" Type="http://schemas.openxmlformats.org/officeDocument/2006/relationships/image" Target="media/image13.png"/></Relationships>
</file>

<file path=word/_rels/footer5.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5.gif"/><Relationship Id="rId1" Type="http://schemas.openxmlformats.org/officeDocument/2006/relationships/image" Target="media/image10.gif"/><Relationship Id="rId6" Type="http://schemas.openxmlformats.org/officeDocument/2006/relationships/image" Target="media/image14.svg"/><Relationship Id="rId5" Type="http://schemas.openxmlformats.org/officeDocument/2006/relationships/image" Target="media/image13.png"/><Relationship Id="rId4" Type="http://schemas.openxmlformats.org/officeDocument/2006/relationships/image" Target="media/image12.svg"/></Relationships>
</file>

<file path=word/_rels/footer6.xml.rels><?xml version="1.0" encoding="UTF-8" standalone="yes"?>
<Relationships xmlns="http://schemas.openxmlformats.org/package/2006/relationships"><Relationship Id="rId3" Type="http://schemas.openxmlformats.org/officeDocument/2006/relationships/image" Target="media/image12.svg"/><Relationship Id="rId2" Type="http://schemas.openxmlformats.org/officeDocument/2006/relationships/image" Target="media/image11.png"/><Relationship Id="rId1" Type="http://schemas.openxmlformats.org/officeDocument/2006/relationships/image" Target="media/image10.gif"/><Relationship Id="rId6" Type="http://schemas.openxmlformats.org/officeDocument/2006/relationships/image" Target="media/image15.gif"/><Relationship Id="rId5" Type="http://schemas.openxmlformats.org/officeDocument/2006/relationships/image" Target="media/image14.svg"/><Relationship Id="rId4" Type="http://schemas.openxmlformats.org/officeDocument/2006/relationships/image" Target="media/image13.png"/></Relationships>
</file>

<file path=word/_rels/header1.xml.rels><?xml version="1.0" encoding="UTF-8" standalone="yes"?>
<Relationships xmlns="http://schemas.openxmlformats.org/package/2006/relationships"><Relationship Id="rId3" Type="http://schemas.openxmlformats.org/officeDocument/2006/relationships/image" Target="media/image9.gif"/><Relationship Id="rId2" Type="http://schemas.openxmlformats.org/officeDocument/2006/relationships/image" Target="media/image8.sv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3" Type="http://schemas.openxmlformats.org/officeDocument/2006/relationships/image" Target="media/image9.gif"/><Relationship Id="rId2" Type="http://schemas.openxmlformats.org/officeDocument/2006/relationships/image" Target="media/image8.sv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3" Type="http://schemas.openxmlformats.org/officeDocument/2006/relationships/image" Target="media/image8.svg"/><Relationship Id="rId2" Type="http://schemas.openxmlformats.org/officeDocument/2006/relationships/image" Target="media/image7.png"/><Relationship Id="rId1" Type="http://schemas.openxmlformats.org/officeDocument/2006/relationships/image" Target="media/image9.gif"/></Relationships>
</file>

<file path=word/_rels/header4.xml.rels><?xml version="1.0" encoding="UTF-8" standalone="yes"?>
<Relationships xmlns="http://schemas.openxmlformats.org/package/2006/relationships"><Relationship Id="rId3" Type="http://schemas.openxmlformats.org/officeDocument/2006/relationships/image" Target="media/image9.gif"/><Relationship Id="rId2" Type="http://schemas.openxmlformats.org/officeDocument/2006/relationships/image" Target="media/image8.svg"/><Relationship Id="rId1" Type="http://schemas.openxmlformats.org/officeDocument/2006/relationships/image" Target="media/image7.png"/></Relationships>
</file>

<file path=word/_rels/header5.xml.rels><?xml version="1.0" encoding="UTF-8" standalone="yes"?>
<Relationships xmlns="http://schemas.openxmlformats.org/package/2006/relationships"><Relationship Id="rId3" Type="http://schemas.openxmlformats.org/officeDocument/2006/relationships/image" Target="media/image8.svg"/><Relationship Id="rId2" Type="http://schemas.openxmlformats.org/officeDocument/2006/relationships/image" Target="media/image7.png"/><Relationship Id="rId1" Type="http://schemas.openxmlformats.org/officeDocument/2006/relationships/image" Target="media/image9.gif"/></Relationships>
</file>

<file path=word/_rels/header6.xml.rels><?xml version="1.0" encoding="UTF-8" standalone="yes"?>
<Relationships xmlns="http://schemas.openxmlformats.org/package/2006/relationships"><Relationship Id="rId3" Type="http://schemas.openxmlformats.org/officeDocument/2006/relationships/image" Target="media/image9.gif"/><Relationship Id="rId2" Type="http://schemas.openxmlformats.org/officeDocument/2006/relationships/image" Target="media/image8.sv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nni\AppData\Local\NordLocker\Volumes\Projects\Templates\Secure_Document_Template_v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1594D-CBC5-4FA3-BD0B-6DACB5A60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Secure_Document_Template_v2.dotx</Template>
  <TotalTime>0</TotalTime>
  <Pages>1</Pages>
  <Words>2605</Words>
  <Characters>16418</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Morgenthaler</dc:creator>
  <cp:keywords/>
  <dc:description/>
  <cp:lastModifiedBy>Morgenthaler, Yannick (GIBM)</cp:lastModifiedBy>
  <cp:revision>62</cp:revision>
  <cp:lastPrinted>2023-10-29T12:30:00Z</cp:lastPrinted>
  <dcterms:created xsi:type="dcterms:W3CDTF">2023-09-01T13:42:00Z</dcterms:created>
  <dcterms:modified xsi:type="dcterms:W3CDTF">2023-10-29T12:51:00Z</dcterms:modified>
</cp:coreProperties>
</file>