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77777777" w:rsidR="0013144B" w:rsidRPr="000F7413" w:rsidRDefault="0013144B">
      <w:pPr>
        <w:rPr>
          <w:rFonts w:ascii="OCR A Extended" w:hAnsi="OCR A Extended"/>
        </w:rPr>
      </w:pPr>
      <w:r w:rsidRPr="000F7413">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0F7413">
        <w:rPr>
          <w:rFonts w:ascii="OCR A Extended" w:hAnsi="OCR A Extended"/>
          <w:noProof/>
        </w:rPr>
        <mc:AlternateContent>
          <mc:Choice Requires="wps">
            <w:drawing>
              <wp:anchor distT="0" distB="0" distL="114300" distR="114300" simplePos="0" relativeHeight="251680768" behindDoc="0" locked="0" layoutInCell="1" allowOverlap="1" wp14:anchorId="4D0E34E4" wp14:editId="350FDCD4">
                <wp:simplePos x="0" y="0"/>
                <wp:positionH relativeFrom="column">
                  <wp:posOffset>132578</wp:posOffset>
                </wp:positionH>
                <wp:positionV relativeFrom="paragraph">
                  <wp:posOffset>6818630</wp:posOffset>
                </wp:positionV>
                <wp:extent cx="5469924" cy="551935"/>
                <wp:effectExtent l="0" t="0" r="0" b="635"/>
                <wp:wrapNone/>
                <wp:docPr id="971774802" name="Textfeld 1"/>
                <wp:cNvGraphicFramePr/>
                <a:graphic xmlns:a="http://schemas.openxmlformats.org/drawingml/2006/main">
                  <a:graphicData uri="http://schemas.microsoft.com/office/word/2010/wordprocessingShape">
                    <wps:wsp>
                      <wps:cNvSpPr txBox="1"/>
                      <wps:spPr>
                        <a:xfrm>
                          <a:off x="0" y="0"/>
                          <a:ext cx="5469924" cy="551935"/>
                        </a:xfrm>
                        <a:prstGeom prst="rect">
                          <a:avLst/>
                        </a:prstGeom>
                        <a:noFill/>
                        <a:ln w="6350">
                          <a:noFill/>
                        </a:ln>
                      </wps:spPr>
                      <wps:txb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10.45pt;margin-top:536.9pt;width:430.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nTGAIAACwEAAAOAAAAZHJzL2Uyb0RvYy54bWysU02P2jAQvVfqf7B8Lwkso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" filled="f" stroked="f" strokeweight=".5pt">
                <v:textbo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Pr="000F7413">
        <w:rPr>
          <w:rFonts w:ascii="OCR A Extended" w:hAnsi="OCR A Extended"/>
          <w:noProof/>
        </w:rPr>
        <mc:AlternateContent>
          <mc:Choice Requires="wpg">
            <w:drawing>
              <wp:anchor distT="0" distB="0" distL="114300" distR="114300" simplePos="0" relativeHeight="251679744" behindDoc="0" locked="0" layoutInCell="1" allowOverlap="1" wp14:anchorId="3C978E3A" wp14:editId="1D381F6A">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6F4C16A3" id="Gruppieren 162" o:spid="_x0000_s1026" style="position:absolute;margin-left:-60.95pt;margin-top:522.3pt;width:79.95pt;height:1in;flip:x;z-index:251679744"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nmA2jp39KfWX6BW/q39GfWeTDn4bw9&#10;qJvufMDnQ76N/i39mXZ+Gd8e1G13fuFvpH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&#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">
                  <v:imagedata r:id="rId13" o:title="Chevronpfeile Silhouette"/>
                </v:shape>
              </v:group>
            </w:pict>
          </mc:Fallback>
        </mc:AlternateContent>
      </w:r>
      <w:r w:rsidRPr="000F7413">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2"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3" o:title="Chevronpfeile Silhouette"/>
                </v:shape>
              </v:group>
            </w:pict>
          </mc:Fallback>
        </mc:AlternateContent>
      </w:r>
      <w:r w:rsidRPr="000F7413">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0F7413">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44B8F375" w:rsidR="00090E7F" w:rsidRPr="000F7413" w:rsidRDefault="00B63A43">
      <w:pPr>
        <w:rPr>
          <w:rFonts w:ascii="OCR A Extended" w:hAnsi="OCR A Extended"/>
        </w:rPr>
        <w:sectPr w:rsidR="00090E7F" w:rsidRPr="000F7413" w:rsidSect="00090E7F">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0F7413">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0F7413">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">
                <v:shape id="_x0000_s1028" type="#_x0000_t202" style="position:absolute;width:37033;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&#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v:textbox>
                </v:shape>
                <v:shape id="Halber Rahmen 1" o:spid="_x0000_s1029"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&#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&#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&#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0F7413">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">
                <v:shape id="_x0000_s1034" type="#_x0000_t202" style="position:absolute;width:69195;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&#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&#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&#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0F7413">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0F7413">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">
                <v:group id="Gruppieren 10" o:spid="_x0000_s1040" style="position:absolute;width:55435;height:14097" coordsize="3217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&#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&#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&#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" filled="f" stroked="f" strokeweight=".5pt">
                  <v:textbo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0F7413">
        <w:rPr>
          <w:rFonts w:ascii="OCR A Extended" w:hAnsi="OCR A Extended"/>
        </w:rPr>
        <w:br w:type="page"/>
      </w:r>
    </w:p>
    <w:sdt>
      <w:sdtPr>
        <w:rPr>
          <w:rFonts w:ascii="OCR A Extended" w:hAnsi="OCR A Extended"/>
          <w:b/>
          <w:lang w:val="de-DE"/>
        </w:rPr>
        <w:id w:val="1422904739"/>
        <w:docPartObj>
          <w:docPartGallery w:val="Table of Contents"/>
          <w:docPartUnique/>
        </w:docPartObj>
      </w:sdtPr>
      <w:sdtEndPr>
        <w:rPr>
          <w:b w:val="0"/>
          <w:bCs/>
        </w:rPr>
      </w:sdtEndPr>
      <w:sdtContent>
        <w:p w14:paraId="376D5F38" w14:textId="77777777" w:rsidR="007A025E" w:rsidRPr="000F7413" w:rsidRDefault="007A025E">
          <w:pPr>
            <w:pStyle w:val="Fuzeile"/>
            <w:rPr>
              <w:rFonts w:ascii="OCR A Extended" w:hAnsi="OCR A Extended"/>
            </w:rPr>
          </w:pPr>
          <w:r w:rsidRPr="000F7413">
            <w:rPr>
              <w:rFonts w:ascii="OCR A Extended" w:hAnsi="OCR A Extended"/>
              <w:lang w:val="de-DE"/>
            </w:rPr>
            <w:t>Inhalt</w:t>
          </w:r>
        </w:p>
        <w:p w14:paraId="4EAC84D6" w14:textId="5D89BCFE" w:rsidR="00C64B09" w:rsidRDefault="007A025E">
          <w:pPr>
            <w:pStyle w:val="Verzeichnis1"/>
            <w:tabs>
              <w:tab w:val="right" w:leader="dot" w:pos="9062"/>
            </w:tabs>
            <w:rPr>
              <w:rFonts w:eastAsiaTheme="minorEastAsia"/>
              <w:noProof/>
              <w:lang w:eastAsia="de-CH"/>
            </w:rPr>
          </w:pPr>
          <w:r w:rsidRPr="000F7413">
            <w:rPr>
              <w:rFonts w:ascii="OCR A Extended" w:hAnsi="OCR A Extended"/>
            </w:rPr>
            <w:fldChar w:fldCharType="begin"/>
          </w:r>
          <w:r w:rsidRPr="000F7413">
            <w:rPr>
              <w:rFonts w:ascii="OCR A Extended" w:hAnsi="OCR A Extended"/>
            </w:rPr>
            <w:instrText xml:space="preserve"> TOC \o "1-3" \h \z \u </w:instrText>
          </w:r>
          <w:r w:rsidRPr="000F7413">
            <w:rPr>
              <w:rFonts w:ascii="OCR A Extended" w:hAnsi="OCR A Extended"/>
            </w:rPr>
            <w:fldChar w:fldCharType="separate"/>
          </w:r>
          <w:hyperlink w:anchor="_Toc148383180" w:history="1">
            <w:r w:rsidR="00C64B09" w:rsidRPr="004A2547">
              <w:rPr>
                <w:rStyle w:val="Hyperlink"/>
                <w:noProof/>
              </w:rPr>
              <w:t>Management Summary</w:t>
            </w:r>
            <w:r w:rsidR="00C64B09">
              <w:rPr>
                <w:noProof/>
                <w:webHidden/>
              </w:rPr>
              <w:tab/>
            </w:r>
            <w:r w:rsidR="00C64B09">
              <w:rPr>
                <w:noProof/>
                <w:webHidden/>
              </w:rPr>
              <w:fldChar w:fldCharType="begin"/>
            </w:r>
            <w:r w:rsidR="00C64B09">
              <w:rPr>
                <w:noProof/>
                <w:webHidden/>
              </w:rPr>
              <w:instrText xml:space="preserve"> PAGEREF _Toc148383180 \h </w:instrText>
            </w:r>
            <w:r w:rsidR="00C64B09">
              <w:rPr>
                <w:noProof/>
                <w:webHidden/>
              </w:rPr>
            </w:r>
            <w:r w:rsidR="00C64B09">
              <w:rPr>
                <w:noProof/>
                <w:webHidden/>
              </w:rPr>
              <w:fldChar w:fldCharType="separate"/>
            </w:r>
            <w:r w:rsidR="00C64B09">
              <w:rPr>
                <w:noProof/>
                <w:webHidden/>
              </w:rPr>
              <w:t>3</w:t>
            </w:r>
            <w:r w:rsidR="00C64B09">
              <w:rPr>
                <w:noProof/>
                <w:webHidden/>
              </w:rPr>
              <w:fldChar w:fldCharType="end"/>
            </w:r>
          </w:hyperlink>
        </w:p>
        <w:p w14:paraId="4B70EFB1" w14:textId="79CD5DE8" w:rsidR="00C64B09" w:rsidRDefault="00C64B09">
          <w:pPr>
            <w:pStyle w:val="Verzeichnis2"/>
            <w:tabs>
              <w:tab w:val="right" w:leader="dot" w:pos="9062"/>
            </w:tabs>
            <w:rPr>
              <w:rFonts w:eastAsiaTheme="minorEastAsia"/>
              <w:noProof/>
              <w:lang w:eastAsia="de-CH"/>
            </w:rPr>
          </w:pPr>
          <w:hyperlink w:anchor="_Toc148383181" w:history="1">
            <w:r w:rsidRPr="004A2547">
              <w:rPr>
                <w:rStyle w:val="Hyperlink"/>
                <w:noProof/>
              </w:rPr>
              <w:t>IST Situation</w:t>
            </w:r>
            <w:r>
              <w:rPr>
                <w:noProof/>
                <w:webHidden/>
              </w:rPr>
              <w:tab/>
            </w:r>
            <w:r>
              <w:rPr>
                <w:noProof/>
                <w:webHidden/>
              </w:rPr>
              <w:fldChar w:fldCharType="begin"/>
            </w:r>
            <w:r>
              <w:rPr>
                <w:noProof/>
                <w:webHidden/>
              </w:rPr>
              <w:instrText xml:space="preserve"> PAGEREF _Toc148383181 \h </w:instrText>
            </w:r>
            <w:r>
              <w:rPr>
                <w:noProof/>
                <w:webHidden/>
              </w:rPr>
            </w:r>
            <w:r>
              <w:rPr>
                <w:noProof/>
                <w:webHidden/>
              </w:rPr>
              <w:fldChar w:fldCharType="separate"/>
            </w:r>
            <w:r>
              <w:rPr>
                <w:noProof/>
                <w:webHidden/>
              </w:rPr>
              <w:t>3</w:t>
            </w:r>
            <w:r>
              <w:rPr>
                <w:noProof/>
                <w:webHidden/>
              </w:rPr>
              <w:fldChar w:fldCharType="end"/>
            </w:r>
          </w:hyperlink>
        </w:p>
        <w:p w14:paraId="46A82CFF" w14:textId="32F1DCF8" w:rsidR="00C64B09" w:rsidRDefault="00C64B09">
          <w:pPr>
            <w:pStyle w:val="Verzeichnis1"/>
            <w:tabs>
              <w:tab w:val="right" w:leader="dot" w:pos="9062"/>
            </w:tabs>
            <w:rPr>
              <w:rFonts w:eastAsiaTheme="minorEastAsia"/>
              <w:noProof/>
              <w:lang w:eastAsia="de-CH"/>
            </w:rPr>
          </w:pPr>
          <w:hyperlink w:anchor="_Toc148383182" w:history="1">
            <w:r w:rsidRPr="004A2547">
              <w:rPr>
                <w:rStyle w:val="Hyperlink"/>
                <w:noProof/>
              </w:rPr>
              <w:t>Soll Zustand</w:t>
            </w:r>
            <w:r>
              <w:rPr>
                <w:noProof/>
                <w:webHidden/>
              </w:rPr>
              <w:tab/>
            </w:r>
            <w:r>
              <w:rPr>
                <w:noProof/>
                <w:webHidden/>
              </w:rPr>
              <w:fldChar w:fldCharType="begin"/>
            </w:r>
            <w:r>
              <w:rPr>
                <w:noProof/>
                <w:webHidden/>
              </w:rPr>
              <w:instrText xml:space="preserve"> PAGEREF _Toc148383182 \h </w:instrText>
            </w:r>
            <w:r>
              <w:rPr>
                <w:noProof/>
                <w:webHidden/>
              </w:rPr>
            </w:r>
            <w:r>
              <w:rPr>
                <w:noProof/>
                <w:webHidden/>
              </w:rPr>
              <w:fldChar w:fldCharType="separate"/>
            </w:r>
            <w:r>
              <w:rPr>
                <w:noProof/>
                <w:webHidden/>
              </w:rPr>
              <w:t>3</w:t>
            </w:r>
            <w:r>
              <w:rPr>
                <w:noProof/>
                <w:webHidden/>
              </w:rPr>
              <w:fldChar w:fldCharType="end"/>
            </w:r>
          </w:hyperlink>
        </w:p>
        <w:p w14:paraId="3CD3085B" w14:textId="195F352F" w:rsidR="00C64B09" w:rsidRDefault="00C64B09">
          <w:pPr>
            <w:pStyle w:val="Verzeichnis1"/>
            <w:tabs>
              <w:tab w:val="right" w:leader="dot" w:pos="9062"/>
            </w:tabs>
            <w:rPr>
              <w:rFonts w:eastAsiaTheme="minorEastAsia"/>
              <w:noProof/>
              <w:lang w:eastAsia="de-CH"/>
            </w:rPr>
          </w:pPr>
          <w:hyperlink w:anchor="_Toc148383183" w:history="1">
            <w:r w:rsidRPr="004A2547">
              <w:rPr>
                <w:rStyle w:val="Hyperlink"/>
                <w:noProof/>
              </w:rPr>
              <w:t>Ausgangslage</w:t>
            </w:r>
            <w:r>
              <w:rPr>
                <w:noProof/>
                <w:webHidden/>
              </w:rPr>
              <w:tab/>
            </w:r>
            <w:r>
              <w:rPr>
                <w:noProof/>
                <w:webHidden/>
              </w:rPr>
              <w:fldChar w:fldCharType="begin"/>
            </w:r>
            <w:r>
              <w:rPr>
                <w:noProof/>
                <w:webHidden/>
              </w:rPr>
              <w:instrText xml:space="preserve"> PAGEREF _Toc148383183 \h </w:instrText>
            </w:r>
            <w:r>
              <w:rPr>
                <w:noProof/>
                <w:webHidden/>
              </w:rPr>
            </w:r>
            <w:r>
              <w:rPr>
                <w:noProof/>
                <w:webHidden/>
              </w:rPr>
              <w:fldChar w:fldCharType="separate"/>
            </w:r>
            <w:r>
              <w:rPr>
                <w:noProof/>
                <w:webHidden/>
              </w:rPr>
              <w:t>4</w:t>
            </w:r>
            <w:r>
              <w:rPr>
                <w:noProof/>
                <w:webHidden/>
              </w:rPr>
              <w:fldChar w:fldCharType="end"/>
            </w:r>
          </w:hyperlink>
        </w:p>
        <w:p w14:paraId="06F45D1C" w14:textId="2226E198" w:rsidR="00C64B09" w:rsidRDefault="00C64B09">
          <w:pPr>
            <w:pStyle w:val="Verzeichnis2"/>
            <w:tabs>
              <w:tab w:val="right" w:leader="dot" w:pos="9062"/>
            </w:tabs>
            <w:rPr>
              <w:rFonts w:eastAsiaTheme="minorEastAsia"/>
              <w:noProof/>
              <w:lang w:eastAsia="de-CH"/>
            </w:rPr>
          </w:pPr>
          <w:hyperlink w:anchor="_Toc148383184" w:history="1">
            <w:r w:rsidRPr="004A2547">
              <w:rPr>
                <w:rStyle w:val="Hyperlink"/>
                <w:noProof/>
              </w:rPr>
              <w:t>Aktueller Netzwerkplan</w:t>
            </w:r>
            <w:r>
              <w:rPr>
                <w:noProof/>
                <w:webHidden/>
              </w:rPr>
              <w:tab/>
            </w:r>
            <w:r>
              <w:rPr>
                <w:noProof/>
                <w:webHidden/>
              </w:rPr>
              <w:fldChar w:fldCharType="begin"/>
            </w:r>
            <w:r>
              <w:rPr>
                <w:noProof/>
                <w:webHidden/>
              </w:rPr>
              <w:instrText xml:space="preserve"> PAGEREF _Toc148383184 \h </w:instrText>
            </w:r>
            <w:r>
              <w:rPr>
                <w:noProof/>
                <w:webHidden/>
              </w:rPr>
            </w:r>
            <w:r>
              <w:rPr>
                <w:noProof/>
                <w:webHidden/>
              </w:rPr>
              <w:fldChar w:fldCharType="separate"/>
            </w:r>
            <w:r>
              <w:rPr>
                <w:noProof/>
                <w:webHidden/>
              </w:rPr>
              <w:t>4</w:t>
            </w:r>
            <w:r>
              <w:rPr>
                <w:noProof/>
                <w:webHidden/>
              </w:rPr>
              <w:fldChar w:fldCharType="end"/>
            </w:r>
          </w:hyperlink>
        </w:p>
        <w:p w14:paraId="67A4AAAD" w14:textId="1F827110" w:rsidR="00C64B09" w:rsidRDefault="00C64B09">
          <w:pPr>
            <w:pStyle w:val="Verzeichnis1"/>
            <w:tabs>
              <w:tab w:val="right" w:leader="dot" w:pos="9062"/>
            </w:tabs>
            <w:rPr>
              <w:rFonts w:eastAsiaTheme="minorEastAsia"/>
              <w:noProof/>
              <w:lang w:eastAsia="de-CH"/>
            </w:rPr>
          </w:pPr>
          <w:hyperlink w:anchor="_Toc148383185" w:history="1">
            <w:r w:rsidRPr="004A2547">
              <w:rPr>
                <w:rStyle w:val="Hyperlink"/>
                <w:noProof/>
              </w:rPr>
              <w:t>Vorgehensplanung</w:t>
            </w:r>
            <w:r>
              <w:rPr>
                <w:noProof/>
                <w:webHidden/>
              </w:rPr>
              <w:tab/>
            </w:r>
            <w:r>
              <w:rPr>
                <w:noProof/>
                <w:webHidden/>
              </w:rPr>
              <w:fldChar w:fldCharType="begin"/>
            </w:r>
            <w:r>
              <w:rPr>
                <w:noProof/>
                <w:webHidden/>
              </w:rPr>
              <w:instrText xml:space="preserve"> PAGEREF _Toc148383185 \h </w:instrText>
            </w:r>
            <w:r>
              <w:rPr>
                <w:noProof/>
                <w:webHidden/>
              </w:rPr>
            </w:r>
            <w:r>
              <w:rPr>
                <w:noProof/>
                <w:webHidden/>
              </w:rPr>
              <w:fldChar w:fldCharType="separate"/>
            </w:r>
            <w:r>
              <w:rPr>
                <w:noProof/>
                <w:webHidden/>
              </w:rPr>
              <w:t>5</w:t>
            </w:r>
            <w:r>
              <w:rPr>
                <w:noProof/>
                <w:webHidden/>
              </w:rPr>
              <w:fldChar w:fldCharType="end"/>
            </w:r>
          </w:hyperlink>
        </w:p>
        <w:p w14:paraId="33348ED5" w14:textId="07C86F0F" w:rsidR="00C64B09" w:rsidRDefault="00C64B09">
          <w:pPr>
            <w:pStyle w:val="Verzeichnis1"/>
            <w:tabs>
              <w:tab w:val="right" w:leader="dot" w:pos="9062"/>
            </w:tabs>
            <w:rPr>
              <w:rFonts w:eastAsiaTheme="minorEastAsia"/>
              <w:noProof/>
              <w:lang w:eastAsia="de-CH"/>
            </w:rPr>
          </w:pPr>
          <w:hyperlink w:anchor="_Toc148383186" w:history="1">
            <w:r w:rsidRPr="004A2547">
              <w:rPr>
                <w:rStyle w:val="Hyperlink"/>
                <w:noProof/>
              </w:rPr>
              <w:t>Konzepte</w:t>
            </w:r>
            <w:r>
              <w:rPr>
                <w:noProof/>
                <w:webHidden/>
              </w:rPr>
              <w:tab/>
            </w:r>
            <w:r>
              <w:rPr>
                <w:noProof/>
                <w:webHidden/>
              </w:rPr>
              <w:fldChar w:fldCharType="begin"/>
            </w:r>
            <w:r>
              <w:rPr>
                <w:noProof/>
                <w:webHidden/>
              </w:rPr>
              <w:instrText xml:space="preserve"> PAGEREF _Toc148383186 \h </w:instrText>
            </w:r>
            <w:r>
              <w:rPr>
                <w:noProof/>
                <w:webHidden/>
              </w:rPr>
            </w:r>
            <w:r>
              <w:rPr>
                <w:noProof/>
                <w:webHidden/>
              </w:rPr>
              <w:fldChar w:fldCharType="separate"/>
            </w:r>
            <w:r>
              <w:rPr>
                <w:noProof/>
                <w:webHidden/>
              </w:rPr>
              <w:t>7</w:t>
            </w:r>
            <w:r>
              <w:rPr>
                <w:noProof/>
                <w:webHidden/>
              </w:rPr>
              <w:fldChar w:fldCharType="end"/>
            </w:r>
          </w:hyperlink>
        </w:p>
        <w:p w14:paraId="02584F02" w14:textId="0D77F6CF" w:rsidR="00C64B09" w:rsidRDefault="00C64B09">
          <w:pPr>
            <w:pStyle w:val="Verzeichnis2"/>
            <w:tabs>
              <w:tab w:val="right" w:leader="dot" w:pos="9062"/>
            </w:tabs>
            <w:rPr>
              <w:rFonts w:eastAsiaTheme="minorEastAsia"/>
              <w:noProof/>
              <w:lang w:eastAsia="de-CH"/>
            </w:rPr>
          </w:pPr>
          <w:hyperlink w:anchor="_Toc148383187" w:history="1">
            <w:r w:rsidRPr="004A2547">
              <w:rPr>
                <w:rStyle w:val="Hyperlink"/>
                <w:noProof/>
              </w:rPr>
              <w:t>Netzwerkkonzept</w:t>
            </w:r>
            <w:r>
              <w:rPr>
                <w:noProof/>
                <w:webHidden/>
              </w:rPr>
              <w:tab/>
            </w:r>
            <w:r>
              <w:rPr>
                <w:noProof/>
                <w:webHidden/>
              </w:rPr>
              <w:fldChar w:fldCharType="begin"/>
            </w:r>
            <w:r>
              <w:rPr>
                <w:noProof/>
                <w:webHidden/>
              </w:rPr>
              <w:instrText xml:space="preserve"> PAGEREF _Toc148383187 \h </w:instrText>
            </w:r>
            <w:r>
              <w:rPr>
                <w:noProof/>
                <w:webHidden/>
              </w:rPr>
            </w:r>
            <w:r>
              <w:rPr>
                <w:noProof/>
                <w:webHidden/>
              </w:rPr>
              <w:fldChar w:fldCharType="separate"/>
            </w:r>
            <w:r>
              <w:rPr>
                <w:noProof/>
                <w:webHidden/>
              </w:rPr>
              <w:t>7</w:t>
            </w:r>
            <w:r>
              <w:rPr>
                <w:noProof/>
                <w:webHidden/>
              </w:rPr>
              <w:fldChar w:fldCharType="end"/>
            </w:r>
          </w:hyperlink>
        </w:p>
        <w:p w14:paraId="10DBBA19" w14:textId="26ECE816" w:rsidR="00C64B09" w:rsidRDefault="00C64B09">
          <w:pPr>
            <w:pStyle w:val="Verzeichnis3"/>
            <w:tabs>
              <w:tab w:val="right" w:leader="dot" w:pos="9062"/>
            </w:tabs>
            <w:rPr>
              <w:rFonts w:eastAsiaTheme="minorEastAsia"/>
              <w:noProof/>
              <w:lang w:eastAsia="de-CH"/>
            </w:rPr>
          </w:pPr>
          <w:hyperlink w:anchor="_Toc148383188" w:history="1">
            <w:r w:rsidRPr="004A2547">
              <w:rPr>
                <w:rStyle w:val="Hyperlink"/>
                <w:noProof/>
              </w:rPr>
              <w:t>IP-Adresskonzept</w:t>
            </w:r>
            <w:r>
              <w:rPr>
                <w:noProof/>
                <w:webHidden/>
              </w:rPr>
              <w:tab/>
            </w:r>
            <w:r>
              <w:rPr>
                <w:noProof/>
                <w:webHidden/>
              </w:rPr>
              <w:fldChar w:fldCharType="begin"/>
            </w:r>
            <w:r>
              <w:rPr>
                <w:noProof/>
                <w:webHidden/>
              </w:rPr>
              <w:instrText xml:space="preserve"> PAGEREF _Toc148383188 \h </w:instrText>
            </w:r>
            <w:r>
              <w:rPr>
                <w:noProof/>
                <w:webHidden/>
              </w:rPr>
            </w:r>
            <w:r>
              <w:rPr>
                <w:noProof/>
                <w:webHidden/>
              </w:rPr>
              <w:fldChar w:fldCharType="separate"/>
            </w:r>
            <w:r>
              <w:rPr>
                <w:noProof/>
                <w:webHidden/>
              </w:rPr>
              <w:t>7</w:t>
            </w:r>
            <w:r>
              <w:rPr>
                <w:noProof/>
                <w:webHidden/>
              </w:rPr>
              <w:fldChar w:fldCharType="end"/>
            </w:r>
          </w:hyperlink>
        </w:p>
        <w:p w14:paraId="587F17AA" w14:textId="64E95504" w:rsidR="00C64B09" w:rsidRDefault="00C64B09">
          <w:pPr>
            <w:pStyle w:val="Verzeichnis3"/>
            <w:tabs>
              <w:tab w:val="right" w:leader="dot" w:pos="9062"/>
            </w:tabs>
            <w:rPr>
              <w:rFonts w:eastAsiaTheme="minorEastAsia"/>
              <w:noProof/>
              <w:lang w:eastAsia="de-CH"/>
            </w:rPr>
          </w:pPr>
          <w:hyperlink w:anchor="_Toc148383189" w:history="1">
            <w:r w:rsidRPr="004A2547">
              <w:rPr>
                <w:rStyle w:val="Hyperlink"/>
                <w:noProof/>
              </w:rPr>
              <w:t>WAN - Swisscom</w:t>
            </w:r>
            <w:r>
              <w:rPr>
                <w:noProof/>
                <w:webHidden/>
              </w:rPr>
              <w:tab/>
            </w:r>
            <w:r>
              <w:rPr>
                <w:noProof/>
                <w:webHidden/>
              </w:rPr>
              <w:fldChar w:fldCharType="begin"/>
            </w:r>
            <w:r>
              <w:rPr>
                <w:noProof/>
                <w:webHidden/>
              </w:rPr>
              <w:instrText xml:space="preserve"> PAGEREF _Toc148383189 \h </w:instrText>
            </w:r>
            <w:r>
              <w:rPr>
                <w:noProof/>
                <w:webHidden/>
              </w:rPr>
            </w:r>
            <w:r>
              <w:rPr>
                <w:noProof/>
                <w:webHidden/>
              </w:rPr>
              <w:fldChar w:fldCharType="separate"/>
            </w:r>
            <w:r>
              <w:rPr>
                <w:noProof/>
                <w:webHidden/>
              </w:rPr>
              <w:t>8</w:t>
            </w:r>
            <w:r>
              <w:rPr>
                <w:noProof/>
                <w:webHidden/>
              </w:rPr>
              <w:fldChar w:fldCharType="end"/>
            </w:r>
          </w:hyperlink>
        </w:p>
        <w:p w14:paraId="1EBBC9A6" w14:textId="58BF4A62" w:rsidR="00C64B09" w:rsidRDefault="00C64B09">
          <w:pPr>
            <w:pStyle w:val="Verzeichnis3"/>
            <w:tabs>
              <w:tab w:val="right" w:leader="dot" w:pos="9062"/>
            </w:tabs>
            <w:rPr>
              <w:rFonts w:eastAsiaTheme="minorEastAsia"/>
              <w:noProof/>
              <w:lang w:eastAsia="de-CH"/>
            </w:rPr>
          </w:pPr>
          <w:hyperlink w:anchor="_Toc148383190" w:history="1">
            <w:r w:rsidRPr="004A2547">
              <w:rPr>
                <w:rStyle w:val="Hyperlink"/>
                <w:noProof/>
              </w:rPr>
              <w:t>LAN</w:t>
            </w:r>
            <w:r>
              <w:rPr>
                <w:noProof/>
                <w:webHidden/>
              </w:rPr>
              <w:tab/>
            </w:r>
            <w:r>
              <w:rPr>
                <w:noProof/>
                <w:webHidden/>
              </w:rPr>
              <w:fldChar w:fldCharType="begin"/>
            </w:r>
            <w:r>
              <w:rPr>
                <w:noProof/>
                <w:webHidden/>
              </w:rPr>
              <w:instrText xml:space="preserve"> PAGEREF _Toc148383190 \h </w:instrText>
            </w:r>
            <w:r>
              <w:rPr>
                <w:noProof/>
                <w:webHidden/>
              </w:rPr>
            </w:r>
            <w:r>
              <w:rPr>
                <w:noProof/>
                <w:webHidden/>
              </w:rPr>
              <w:fldChar w:fldCharType="separate"/>
            </w:r>
            <w:r>
              <w:rPr>
                <w:noProof/>
                <w:webHidden/>
              </w:rPr>
              <w:t>9</w:t>
            </w:r>
            <w:r>
              <w:rPr>
                <w:noProof/>
                <w:webHidden/>
              </w:rPr>
              <w:fldChar w:fldCharType="end"/>
            </w:r>
          </w:hyperlink>
        </w:p>
        <w:p w14:paraId="2533A692" w14:textId="27B22673" w:rsidR="00C64B09" w:rsidRDefault="00C64B09">
          <w:pPr>
            <w:pStyle w:val="Verzeichnis3"/>
            <w:tabs>
              <w:tab w:val="right" w:leader="dot" w:pos="9062"/>
            </w:tabs>
            <w:rPr>
              <w:rFonts w:eastAsiaTheme="minorEastAsia"/>
              <w:noProof/>
              <w:lang w:eastAsia="de-CH"/>
            </w:rPr>
          </w:pPr>
          <w:hyperlink w:anchor="_Toc148383191" w:history="1">
            <w:r w:rsidRPr="004A2547">
              <w:rPr>
                <w:rStyle w:val="Hyperlink"/>
                <w:noProof/>
              </w:rPr>
              <w:t>DMZ</w:t>
            </w:r>
            <w:r>
              <w:rPr>
                <w:noProof/>
                <w:webHidden/>
              </w:rPr>
              <w:tab/>
            </w:r>
            <w:r>
              <w:rPr>
                <w:noProof/>
                <w:webHidden/>
              </w:rPr>
              <w:fldChar w:fldCharType="begin"/>
            </w:r>
            <w:r>
              <w:rPr>
                <w:noProof/>
                <w:webHidden/>
              </w:rPr>
              <w:instrText xml:space="preserve"> PAGEREF _Toc148383191 \h </w:instrText>
            </w:r>
            <w:r>
              <w:rPr>
                <w:noProof/>
                <w:webHidden/>
              </w:rPr>
            </w:r>
            <w:r>
              <w:rPr>
                <w:noProof/>
                <w:webHidden/>
              </w:rPr>
              <w:fldChar w:fldCharType="separate"/>
            </w:r>
            <w:r>
              <w:rPr>
                <w:noProof/>
                <w:webHidden/>
              </w:rPr>
              <w:t>10</w:t>
            </w:r>
            <w:r>
              <w:rPr>
                <w:noProof/>
                <w:webHidden/>
              </w:rPr>
              <w:fldChar w:fldCharType="end"/>
            </w:r>
          </w:hyperlink>
        </w:p>
        <w:p w14:paraId="4989EA88" w14:textId="74AB5243" w:rsidR="00C64B09" w:rsidRDefault="00C64B09">
          <w:pPr>
            <w:pStyle w:val="Verzeichnis3"/>
            <w:tabs>
              <w:tab w:val="right" w:leader="dot" w:pos="9062"/>
            </w:tabs>
            <w:rPr>
              <w:rFonts w:eastAsiaTheme="minorEastAsia"/>
              <w:noProof/>
              <w:lang w:eastAsia="de-CH"/>
            </w:rPr>
          </w:pPr>
          <w:hyperlink w:anchor="_Toc148383192" w:history="1">
            <w:r w:rsidRPr="004A2547">
              <w:rPr>
                <w:rStyle w:val="Hyperlink"/>
                <w:noProof/>
              </w:rPr>
              <w:t>Fixe Adressen</w:t>
            </w:r>
            <w:r>
              <w:rPr>
                <w:noProof/>
                <w:webHidden/>
              </w:rPr>
              <w:tab/>
            </w:r>
            <w:r>
              <w:rPr>
                <w:noProof/>
                <w:webHidden/>
              </w:rPr>
              <w:fldChar w:fldCharType="begin"/>
            </w:r>
            <w:r>
              <w:rPr>
                <w:noProof/>
                <w:webHidden/>
              </w:rPr>
              <w:instrText xml:space="preserve"> PAGEREF _Toc148383192 \h </w:instrText>
            </w:r>
            <w:r>
              <w:rPr>
                <w:noProof/>
                <w:webHidden/>
              </w:rPr>
            </w:r>
            <w:r>
              <w:rPr>
                <w:noProof/>
                <w:webHidden/>
              </w:rPr>
              <w:fldChar w:fldCharType="separate"/>
            </w:r>
            <w:r>
              <w:rPr>
                <w:noProof/>
                <w:webHidden/>
              </w:rPr>
              <w:t>10</w:t>
            </w:r>
            <w:r>
              <w:rPr>
                <w:noProof/>
                <w:webHidden/>
              </w:rPr>
              <w:fldChar w:fldCharType="end"/>
            </w:r>
          </w:hyperlink>
        </w:p>
        <w:p w14:paraId="4AF745C9" w14:textId="1E9FD18F" w:rsidR="00C64B09" w:rsidRDefault="00C64B09">
          <w:pPr>
            <w:pStyle w:val="Verzeichnis2"/>
            <w:tabs>
              <w:tab w:val="right" w:leader="dot" w:pos="9062"/>
            </w:tabs>
            <w:rPr>
              <w:rFonts w:eastAsiaTheme="minorEastAsia"/>
              <w:noProof/>
              <w:lang w:eastAsia="de-CH"/>
            </w:rPr>
          </w:pPr>
          <w:hyperlink w:anchor="_Toc148383193" w:history="1">
            <w:r w:rsidRPr="004A2547">
              <w:rPr>
                <w:rStyle w:val="Hyperlink"/>
                <w:noProof/>
              </w:rPr>
              <w:t>Namenskonzept</w:t>
            </w:r>
            <w:r>
              <w:rPr>
                <w:noProof/>
                <w:webHidden/>
              </w:rPr>
              <w:tab/>
            </w:r>
            <w:r>
              <w:rPr>
                <w:noProof/>
                <w:webHidden/>
              </w:rPr>
              <w:fldChar w:fldCharType="begin"/>
            </w:r>
            <w:r>
              <w:rPr>
                <w:noProof/>
                <w:webHidden/>
              </w:rPr>
              <w:instrText xml:space="preserve"> PAGEREF _Toc148383193 \h </w:instrText>
            </w:r>
            <w:r>
              <w:rPr>
                <w:noProof/>
                <w:webHidden/>
              </w:rPr>
            </w:r>
            <w:r>
              <w:rPr>
                <w:noProof/>
                <w:webHidden/>
              </w:rPr>
              <w:fldChar w:fldCharType="separate"/>
            </w:r>
            <w:r>
              <w:rPr>
                <w:noProof/>
                <w:webHidden/>
              </w:rPr>
              <w:t>13</w:t>
            </w:r>
            <w:r>
              <w:rPr>
                <w:noProof/>
                <w:webHidden/>
              </w:rPr>
              <w:fldChar w:fldCharType="end"/>
            </w:r>
          </w:hyperlink>
        </w:p>
        <w:p w14:paraId="0B3D1CD2" w14:textId="03F40670" w:rsidR="00C64B09" w:rsidRDefault="00C64B09">
          <w:pPr>
            <w:pStyle w:val="Verzeichnis2"/>
            <w:tabs>
              <w:tab w:val="right" w:leader="dot" w:pos="9062"/>
            </w:tabs>
            <w:rPr>
              <w:rFonts w:eastAsiaTheme="minorEastAsia"/>
              <w:noProof/>
              <w:lang w:eastAsia="de-CH"/>
            </w:rPr>
          </w:pPr>
          <w:hyperlink w:anchor="_Toc148383194" w:history="1">
            <w:r w:rsidRPr="004A2547">
              <w:rPr>
                <w:rStyle w:val="Hyperlink"/>
                <w:noProof/>
              </w:rPr>
              <w:t>Firewallkonzept</w:t>
            </w:r>
            <w:r>
              <w:rPr>
                <w:noProof/>
                <w:webHidden/>
              </w:rPr>
              <w:tab/>
            </w:r>
            <w:r>
              <w:rPr>
                <w:noProof/>
                <w:webHidden/>
              </w:rPr>
              <w:fldChar w:fldCharType="begin"/>
            </w:r>
            <w:r>
              <w:rPr>
                <w:noProof/>
                <w:webHidden/>
              </w:rPr>
              <w:instrText xml:space="preserve"> PAGEREF _Toc148383194 \h </w:instrText>
            </w:r>
            <w:r>
              <w:rPr>
                <w:noProof/>
                <w:webHidden/>
              </w:rPr>
            </w:r>
            <w:r>
              <w:rPr>
                <w:noProof/>
                <w:webHidden/>
              </w:rPr>
              <w:fldChar w:fldCharType="separate"/>
            </w:r>
            <w:r>
              <w:rPr>
                <w:noProof/>
                <w:webHidden/>
              </w:rPr>
              <w:t>13</w:t>
            </w:r>
            <w:r>
              <w:rPr>
                <w:noProof/>
                <w:webHidden/>
              </w:rPr>
              <w:fldChar w:fldCharType="end"/>
            </w:r>
          </w:hyperlink>
        </w:p>
        <w:p w14:paraId="42874DE0" w14:textId="14C74172" w:rsidR="00C64B09" w:rsidRDefault="00C64B09">
          <w:pPr>
            <w:pStyle w:val="Verzeichnis2"/>
            <w:tabs>
              <w:tab w:val="right" w:leader="dot" w:pos="9062"/>
            </w:tabs>
            <w:rPr>
              <w:rFonts w:eastAsiaTheme="minorEastAsia"/>
              <w:noProof/>
              <w:lang w:eastAsia="de-CH"/>
            </w:rPr>
          </w:pPr>
          <w:hyperlink w:anchor="_Toc148383195" w:history="1">
            <w:r w:rsidRPr="004A2547">
              <w:rPr>
                <w:rStyle w:val="Hyperlink"/>
                <w:noProof/>
              </w:rPr>
              <w:t>Backupkonzept</w:t>
            </w:r>
            <w:r>
              <w:rPr>
                <w:noProof/>
                <w:webHidden/>
              </w:rPr>
              <w:tab/>
            </w:r>
            <w:r>
              <w:rPr>
                <w:noProof/>
                <w:webHidden/>
              </w:rPr>
              <w:fldChar w:fldCharType="begin"/>
            </w:r>
            <w:r>
              <w:rPr>
                <w:noProof/>
                <w:webHidden/>
              </w:rPr>
              <w:instrText xml:space="preserve"> PAGEREF _Toc148383195 \h </w:instrText>
            </w:r>
            <w:r>
              <w:rPr>
                <w:noProof/>
                <w:webHidden/>
              </w:rPr>
            </w:r>
            <w:r>
              <w:rPr>
                <w:noProof/>
                <w:webHidden/>
              </w:rPr>
              <w:fldChar w:fldCharType="separate"/>
            </w:r>
            <w:r>
              <w:rPr>
                <w:noProof/>
                <w:webHidden/>
              </w:rPr>
              <w:t>14</w:t>
            </w:r>
            <w:r>
              <w:rPr>
                <w:noProof/>
                <w:webHidden/>
              </w:rPr>
              <w:fldChar w:fldCharType="end"/>
            </w:r>
          </w:hyperlink>
        </w:p>
        <w:p w14:paraId="5BC35CF2" w14:textId="4DF9CCA7" w:rsidR="00C64B09" w:rsidRDefault="00C64B09">
          <w:pPr>
            <w:pStyle w:val="Verzeichnis2"/>
            <w:tabs>
              <w:tab w:val="right" w:leader="dot" w:pos="9062"/>
            </w:tabs>
            <w:rPr>
              <w:rFonts w:eastAsiaTheme="minorEastAsia"/>
              <w:noProof/>
              <w:lang w:eastAsia="de-CH"/>
            </w:rPr>
          </w:pPr>
          <w:hyperlink w:anchor="_Toc148383196" w:history="1">
            <w:r w:rsidRPr="004A2547">
              <w:rPr>
                <w:rStyle w:val="Hyperlink"/>
                <w:noProof/>
              </w:rPr>
              <w:t>Zugriffskonzept</w:t>
            </w:r>
            <w:r>
              <w:rPr>
                <w:noProof/>
                <w:webHidden/>
              </w:rPr>
              <w:tab/>
            </w:r>
            <w:r>
              <w:rPr>
                <w:noProof/>
                <w:webHidden/>
              </w:rPr>
              <w:fldChar w:fldCharType="begin"/>
            </w:r>
            <w:r>
              <w:rPr>
                <w:noProof/>
                <w:webHidden/>
              </w:rPr>
              <w:instrText xml:space="preserve"> PAGEREF _Toc148383196 \h </w:instrText>
            </w:r>
            <w:r>
              <w:rPr>
                <w:noProof/>
                <w:webHidden/>
              </w:rPr>
            </w:r>
            <w:r>
              <w:rPr>
                <w:noProof/>
                <w:webHidden/>
              </w:rPr>
              <w:fldChar w:fldCharType="separate"/>
            </w:r>
            <w:r>
              <w:rPr>
                <w:noProof/>
                <w:webHidden/>
              </w:rPr>
              <w:t>16</w:t>
            </w:r>
            <w:r>
              <w:rPr>
                <w:noProof/>
                <w:webHidden/>
              </w:rPr>
              <w:fldChar w:fldCharType="end"/>
            </w:r>
          </w:hyperlink>
        </w:p>
        <w:p w14:paraId="70D19032" w14:textId="6E2AEC8E" w:rsidR="00C64B09" w:rsidRDefault="00C64B09">
          <w:pPr>
            <w:pStyle w:val="Verzeichnis2"/>
            <w:tabs>
              <w:tab w:val="right" w:leader="dot" w:pos="9062"/>
            </w:tabs>
            <w:rPr>
              <w:rFonts w:eastAsiaTheme="minorEastAsia"/>
              <w:noProof/>
              <w:lang w:eastAsia="de-CH"/>
            </w:rPr>
          </w:pPr>
          <w:hyperlink w:anchor="_Toc148383197" w:history="1">
            <w:r w:rsidRPr="004A2547">
              <w:rPr>
                <w:rStyle w:val="Hyperlink"/>
                <w:noProof/>
              </w:rPr>
              <w:t>Gruppen- und Nutzerkonzept</w:t>
            </w:r>
            <w:r>
              <w:rPr>
                <w:noProof/>
                <w:webHidden/>
              </w:rPr>
              <w:tab/>
            </w:r>
            <w:r>
              <w:rPr>
                <w:noProof/>
                <w:webHidden/>
              </w:rPr>
              <w:fldChar w:fldCharType="begin"/>
            </w:r>
            <w:r>
              <w:rPr>
                <w:noProof/>
                <w:webHidden/>
              </w:rPr>
              <w:instrText xml:space="preserve"> PAGEREF _Toc148383197 \h </w:instrText>
            </w:r>
            <w:r>
              <w:rPr>
                <w:noProof/>
                <w:webHidden/>
              </w:rPr>
            </w:r>
            <w:r>
              <w:rPr>
                <w:noProof/>
                <w:webHidden/>
              </w:rPr>
              <w:fldChar w:fldCharType="separate"/>
            </w:r>
            <w:r>
              <w:rPr>
                <w:noProof/>
                <w:webHidden/>
              </w:rPr>
              <w:t>16</w:t>
            </w:r>
            <w:r>
              <w:rPr>
                <w:noProof/>
                <w:webHidden/>
              </w:rPr>
              <w:fldChar w:fldCharType="end"/>
            </w:r>
          </w:hyperlink>
        </w:p>
        <w:p w14:paraId="3295B7AA" w14:textId="4D2A3252" w:rsidR="00C64B09" w:rsidRDefault="00C64B09">
          <w:pPr>
            <w:pStyle w:val="Verzeichnis2"/>
            <w:tabs>
              <w:tab w:val="right" w:leader="dot" w:pos="9062"/>
            </w:tabs>
            <w:rPr>
              <w:rFonts w:eastAsiaTheme="minorEastAsia"/>
              <w:noProof/>
              <w:lang w:eastAsia="de-CH"/>
            </w:rPr>
          </w:pPr>
          <w:hyperlink w:anchor="_Toc148383198" w:history="1">
            <w:r w:rsidRPr="004A2547">
              <w:rPr>
                <w:rStyle w:val="Hyperlink"/>
                <w:noProof/>
              </w:rPr>
              <w:t>Passwortkonzept</w:t>
            </w:r>
            <w:r>
              <w:rPr>
                <w:noProof/>
                <w:webHidden/>
              </w:rPr>
              <w:tab/>
            </w:r>
            <w:r>
              <w:rPr>
                <w:noProof/>
                <w:webHidden/>
              </w:rPr>
              <w:fldChar w:fldCharType="begin"/>
            </w:r>
            <w:r>
              <w:rPr>
                <w:noProof/>
                <w:webHidden/>
              </w:rPr>
              <w:instrText xml:space="preserve"> PAGEREF _Toc148383198 \h </w:instrText>
            </w:r>
            <w:r>
              <w:rPr>
                <w:noProof/>
                <w:webHidden/>
              </w:rPr>
            </w:r>
            <w:r>
              <w:rPr>
                <w:noProof/>
                <w:webHidden/>
              </w:rPr>
              <w:fldChar w:fldCharType="separate"/>
            </w:r>
            <w:r>
              <w:rPr>
                <w:noProof/>
                <w:webHidden/>
              </w:rPr>
              <w:t>16</w:t>
            </w:r>
            <w:r>
              <w:rPr>
                <w:noProof/>
                <w:webHidden/>
              </w:rPr>
              <w:fldChar w:fldCharType="end"/>
            </w:r>
          </w:hyperlink>
        </w:p>
        <w:p w14:paraId="34B3C502" w14:textId="3B8953E2" w:rsidR="00C64B09" w:rsidRDefault="00C64B09">
          <w:pPr>
            <w:pStyle w:val="Verzeichnis1"/>
            <w:tabs>
              <w:tab w:val="right" w:leader="dot" w:pos="9062"/>
            </w:tabs>
            <w:rPr>
              <w:rFonts w:eastAsiaTheme="minorEastAsia"/>
              <w:noProof/>
              <w:lang w:eastAsia="de-CH"/>
            </w:rPr>
          </w:pPr>
          <w:hyperlink w:anchor="_Toc148383199" w:history="1">
            <w:r w:rsidRPr="004A2547">
              <w:rPr>
                <w:rStyle w:val="Hyperlink"/>
                <w:noProof/>
              </w:rPr>
              <w:t>Offerte Neuanschaffung</w:t>
            </w:r>
            <w:r>
              <w:rPr>
                <w:noProof/>
                <w:webHidden/>
              </w:rPr>
              <w:tab/>
            </w:r>
            <w:r>
              <w:rPr>
                <w:noProof/>
                <w:webHidden/>
              </w:rPr>
              <w:fldChar w:fldCharType="begin"/>
            </w:r>
            <w:r>
              <w:rPr>
                <w:noProof/>
                <w:webHidden/>
              </w:rPr>
              <w:instrText xml:space="preserve"> PAGEREF _Toc148383199 \h </w:instrText>
            </w:r>
            <w:r>
              <w:rPr>
                <w:noProof/>
                <w:webHidden/>
              </w:rPr>
            </w:r>
            <w:r>
              <w:rPr>
                <w:noProof/>
                <w:webHidden/>
              </w:rPr>
              <w:fldChar w:fldCharType="separate"/>
            </w:r>
            <w:r>
              <w:rPr>
                <w:noProof/>
                <w:webHidden/>
              </w:rPr>
              <w:t>17</w:t>
            </w:r>
            <w:r>
              <w:rPr>
                <w:noProof/>
                <w:webHidden/>
              </w:rPr>
              <w:fldChar w:fldCharType="end"/>
            </w:r>
          </w:hyperlink>
        </w:p>
        <w:p w14:paraId="6F99A5CE" w14:textId="766CEC3D" w:rsidR="00C64B09" w:rsidRDefault="00C64B09">
          <w:pPr>
            <w:pStyle w:val="Verzeichnis2"/>
            <w:tabs>
              <w:tab w:val="right" w:leader="dot" w:pos="9062"/>
            </w:tabs>
            <w:rPr>
              <w:rFonts w:eastAsiaTheme="minorEastAsia"/>
              <w:noProof/>
              <w:lang w:eastAsia="de-CH"/>
            </w:rPr>
          </w:pPr>
          <w:hyperlink w:anchor="_Toc148383200" w:history="1">
            <w:r w:rsidRPr="004A2547">
              <w:rPr>
                <w:rStyle w:val="Hyperlink"/>
                <w:noProof/>
              </w:rPr>
              <w:t>Server</w:t>
            </w:r>
            <w:r>
              <w:rPr>
                <w:noProof/>
                <w:webHidden/>
              </w:rPr>
              <w:tab/>
            </w:r>
            <w:r>
              <w:rPr>
                <w:noProof/>
                <w:webHidden/>
              </w:rPr>
              <w:fldChar w:fldCharType="begin"/>
            </w:r>
            <w:r>
              <w:rPr>
                <w:noProof/>
                <w:webHidden/>
              </w:rPr>
              <w:instrText xml:space="preserve"> PAGEREF _Toc148383200 \h </w:instrText>
            </w:r>
            <w:r>
              <w:rPr>
                <w:noProof/>
                <w:webHidden/>
              </w:rPr>
            </w:r>
            <w:r>
              <w:rPr>
                <w:noProof/>
                <w:webHidden/>
              </w:rPr>
              <w:fldChar w:fldCharType="separate"/>
            </w:r>
            <w:r>
              <w:rPr>
                <w:noProof/>
                <w:webHidden/>
              </w:rPr>
              <w:t>17</w:t>
            </w:r>
            <w:r>
              <w:rPr>
                <w:noProof/>
                <w:webHidden/>
              </w:rPr>
              <w:fldChar w:fldCharType="end"/>
            </w:r>
          </w:hyperlink>
        </w:p>
        <w:p w14:paraId="3D837F70" w14:textId="747AC5FF" w:rsidR="007A025E" w:rsidRPr="000F7413" w:rsidRDefault="007A025E">
          <w:pPr>
            <w:rPr>
              <w:rFonts w:ascii="OCR A Extended" w:hAnsi="OCR A Extended"/>
            </w:rPr>
          </w:pPr>
          <w:r w:rsidRPr="000F7413">
            <w:rPr>
              <w:rFonts w:ascii="OCR A Extended" w:hAnsi="OCR A Extended"/>
              <w:b/>
              <w:bCs/>
              <w:lang w:val="de-DE"/>
            </w:rPr>
            <w:fldChar w:fldCharType="end"/>
          </w:r>
        </w:p>
      </w:sdtContent>
    </w:sdt>
    <w:p w14:paraId="78BCBABC" w14:textId="77777777" w:rsidR="004A1B7A" w:rsidRPr="000F7413" w:rsidRDefault="004A1B7A" w:rsidP="00316E49">
      <w:pPr>
        <w:rPr>
          <w:rFonts w:ascii="OCR A Extended" w:hAnsi="OCR A Extended"/>
        </w:rPr>
      </w:pPr>
    </w:p>
    <w:p w14:paraId="7B54B056" w14:textId="77777777" w:rsidR="004A1B7A" w:rsidRPr="000F7413" w:rsidRDefault="004A1B7A">
      <w:pPr>
        <w:rPr>
          <w:rFonts w:ascii="OCR A Extended" w:hAnsi="OCR A Extended"/>
        </w:rPr>
      </w:pPr>
      <w:r w:rsidRPr="000F7413">
        <w:rPr>
          <w:rFonts w:ascii="OCR A Extended" w:hAnsi="OCR A Extended"/>
        </w:rPr>
        <w:br w:type="page"/>
      </w:r>
    </w:p>
    <w:p w14:paraId="29810549" w14:textId="61BFA43B" w:rsidR="00FE0972" w:rsidRPr="000F7413" w:rsidRDefault="00FE0972" w:rsidP="004F0B92">
      <w:pPr>
        <w:pStyle w:val="berschrift1"/>
      </w:pPr>
      <w:bookmarkStart w:id="2" w:name="_Toc148383180"/>
      <w:r w:rsidRPr="000F7413">
        <w:lastRenderedPageBreak/>
        <w:t>Management Summary</w:t>
      </w:r>
      <w:bookmarkEnd w:id="2"/>
    </w:p>
    <w:p w14:paraId="43C62A05" w14:textId="77777777" w:rsidR="00FE0972" w:rsidRPr="000F7413" w:rsidRDefault="00FE0972">
      <w:pPr>
        <w:rPr>
          <w:rFonts w:ascii="OCR A Extended" w:hAnsi="OCR A Extended"/>
        </w:rPr>
      </w:pPr>
    </w:p>
    <w:p w14:paraId="4CBBF555" w14:textId="72FDC772" w:rsidR="00FE0972" w:rsidRPr="000F7413" w:rsidRDefault="004F0B92" w:rsidP="004F0B92">
      <w:pPr>
        <w:pStyle w:val="berschrift2"/>
      </w:pPr>
      <w:bookmarkStart w:id="3" w:name="_Toc148383181"/>
      <w:r w:rsidRPr="000F7413">
        <w:t>IST Situation</w:t>
      </w:r>
      <w:bookmarkEnd w:id="3"/>
    </w:p>
    <w:p w14:paraId="3A483895" w14:textId="77777777" w:rsidR="004F0B92" w:rsidRPr="000F7413" w:rsidRDefault="004F0B92" w:rsidP="004F0B92">
      <w:pPr>
        <w:rPr>
          <w:rFonts w:ascii="OCR A Extended" w:hAnsi="OCR A Extended"/>
        </w:rPr>
      </w:pPr>
    </w:p>
    <w:p w14:paraId="0BDE6AD4" w14:textId="3B95AED0" w:rsidR="004F0B92" w:rsidRPr="000F7413" w:rsidRDefault="00060137" w:rsidP="004F0B92">
      <w:pPr>
        <w:rPr>
          <w:rFonts w:ascii="OCR A Extended" w:hAnsi="OCR A Extended"/>
        </w:rPr>
      </w:pPr>
      <w:r w:rsidRPr="000F7413">
        <w:rPr>
          <w:rFonts w:ascii="OCR A Extended" w:hAnsi="OCR A Extended"/>
        </w:rPr>
        <w:t>Das Migrationsprojekt wurde von der Firma Just Relax ICT angefangen, jedoch nicht zu Ende geführt, da die Firma Konkurs angemeldet hat. Die Migration muss nun überprüft und überarbeitet werden.</w:t>
      </w:r>
    </w:p>
    <w:p w14:paraId="62B7912E" w14:textId="5587A527" w:rsidR="00D87E50" w:rsidRPr="000F7413" w:rsidRDefault="00D87E50" w:rsidP="004F0B92">
      <w:pPr>
        <w:rPr>
          <w:rFonts w:ascii="OCR A Extended" w:hAnsi="OCR A Extended"/>
        </w:rPr>
      </w:pPr>
      <w:r w:rsidRPr="000F7413">
        <w:rPr>
          <w:rFonts w:ascii="OCR A Extended" w:hAnsi="OCR A Extended"/>
        </w:rPr>
        <w:t xml:space="preserve">Die Firma </w:t>
      </w:r>
      <w:proofErr w:type="spellStart"/>
      <w:r w:rsidRPr="000F7413">
        <w:rPr>
          <w:rFonts w:ascii="OCR A Extended" w:hAnsi="OCR A Extended"/>
        </w:rPr>
        <w:t>EventX</w:t>
      </w:r>
      <w:proofErr w:type="spellEnd"/>
      <w:r w:rsidRPr="000F7413">
        <w:rPr>
          <w:rFonts w:ascii="OCR A Extended" w:hAnsi="OCR A Extended"/>
        </w:rPr>
        <w:t xml:space="preserve"> AG organisiert Privat- und Firmenanlässe und hat einen guten Ruf als seriöses und zuverlässiges Unternehmen.</w:t>
      </w:r>
    </w:p>
    <w:p w14:paraId="7AFDBEC3" w14:textId="06B0C101" w:rsidR="008074E0" w:rsidRPr="000F7413" w:rsidRDefault="00B63A43" w:rsidP="007A025E">
      <w:pPr>
        <w:pStyle w:val="berschrift1"/>
      </w:pPr>
      <w:bookmarkStart w:id="4" w:name="_Toc148383182"/>
      <w:r w:rsidRPr="000F7413">
        <w:t>Soll Zustand</w:t>
      </w:r>
      <w:bookmarkEnd w:id="4"/>
    </w:p>
    <w:p w14:paraId="5651F7F8" w14:textId="21A2C2D5" w:rsidR="00B63A43" w:rsidRPr="000F7413" w:rsidRDefault="00B63A43" w:rsidP="00B63A43">
      <w:pPr>
        <w:rPr>
          <w:rFonts w:ascii="OCR A Extended" w:hAnsi="OCR A Extended"/>
        </w:rPr>
      </w:pPr>
    </w:p>
    <w:p w14:paraId="7C1921C5" w14:textId="3A4272B4" w:rsidR="00B63A43" w:rsidRPr="000F7413" w:rsidRDefault="00B63A43" w:rsidP="00B63A43">
      <w:pPr>
        <w:rPr>
          <w:rFonts w:ascii="OCR A Extended" w:hAnsi="OCR A Extended"/>
        </w:rPr>
      </w:pPr>
      <w:r w:rsidRPr="000F7413">
        <w:rPr>
          <w:rFonts w:ascii="OCR A Extended" w:hAnsi="OCR A Extended"/>
        </w:rPr>
        <w:t>Anhand der Systemdokumentation gehen folgende Aufgaben hervor</w:t>
      </w:r>
      <w:r w:rsidR="005E5B57" w:rsidRPr="000F7413">
        <w:rPr>
          <w:rFonts w:ascii="OCR A Extended" w:hAnsi="OCR A Extended"/>
        </w:rPr>
        <w:t>:</w:t>
      </w:r>
    </w:p>
    <w:p w14:paraId="22374732" w14:textId="369C4B32" w:rsidR="005E5B57" w:rsidRPr="000F7413" w:rsidRDefault="005E5B57" w:rsidP="005E5B57">
      <w:pPr>
        <w:numPr>
          <w:ilvl w:val="0"/>
          <w:numId w:val="1"/>
        </w:numPr>
        <w:rPr>
          <w:rFonts w:ascii="OCR A Extended" w:hAnsi="OCR A Extended"/>
        </w:rPr>
      </w:pPr>
      <w:r w:rsidRPr="000F7413">
        <w:rPr>
          <w:rFonts w:ascii="OCR A Extended" w:hAnsi="OCR A Extended"/>
        </w:rPr>
        <w:t>Netzwerkplan überarbeiten</w:t>
      </w:r>
    </w:p>
    <w:p w14:paraId="24FD8DF0" w14:textId="1AA51433" w:rsidR="005E5B57" w:rsidRPr="000F7413" w:rsidRDefault="005E5B57" w:rsidP="005E5B57">
      <w:pPr>
        <w:numPr>
          <w:ilvl w:val="0"/>
          <w:numId w:val="1"/>
        </w:numPr>
        <w:rPr>
          <w:rFonts w:ascii="OCR A Extended" w:hAnsi="OCR A Extended"/>
        </w:rPr>
      </w:pPr>
      <w:r w:rsidRPr="000F7413">
        <w:rPr>
          <w:rFonts w:ascii="OCR A Extended" w:hAnsi="OCR A Extended"/>
        </w:rPr>
        <w:t>IP-Adresskonzept überarbeiten</w:t>
      </w:r>
    </w:p>
    <w:p w14:paraId="2FAAAF79" w14:textId="220110C2" w:rsidR="005E5B57" w:rsidRPr="000F7413" w:rsidRDefault="005E5B57" w:rsidP="005E5B57">
      <w:pPr>
        <w:numPr>
          <w:ilvl w:val="1"/>
          <w:numId w:val="1"/>
        </w:numPr>
        <w:rPr>
          <w:rFonts w:ascii="OCR A Extended" w:hAnsi="OCR A Extended"/>
        </w:rPr>
      </w:pPr>
      <w:r w:rsidRPr="000F7413">
        <w:rPr>
          <w:rFonts w:ascii="OCR A Extended" w:hAnsi="OCR A Extended"/>
        </w:rPr>
        <w:t>Für bestimmte Geräte und Anwendungen wird ein separates Subnetz benötigt.</w:t>
      </w:r>
    </w:p>
    <w:p w14:paraId="08AB9093" w14:textId="6FF93F0F" w:rsidR="005E5B57" w:rsidRPr="000F7413" w:rsidRDefault="005E5B57" w:rsidP="00D87E50">
      <w:pPr>
        <w:numPr>
          <w:ilvl w:val="1"/>
          <w:numId w:val="1"/>
        </w:numPr>
        <w:rPr>
          <w:rFonts w:ascii="OCR A Extended" w:hAnsi="OCR A Extended"/>
        </w:rPr>
      </w:pPr>
      <w:r w:rsidRPr="000F7413">
        <w:rPr>
          <w:rFonts w:ascii="OCR A Extended" w:hAnsi="OCR A Extended"/>
        </w:rPr>
        <w:t>Fix definierte Adressen angeben und überarbeiten</w:t>
      </w:r>
    </w:p>
    <w:p w14:paraId="36AD0801" w14:textId="59748B03" w:rsidR="005E5B57" w:rsidRPr="000F7413" w:rsidRDefault="005E5B57" w:rsidP="005E5B57">
      <w:pPr>
        <w:numPr>
          <w:ilvl w:val="0"/>
          <w:numId w:val="1"/>
        </w:numPr>
        <w:rPr>
          <w:rFonts w:ascii="OCR A Extended" w:hAnsi="OCR A Extended"/>
        </w:rPr>
      </w:pPr>
      <w:r w:rsidRPr="000F7413">
        <w:rPr>
          <w:rFonts w:ascii="OCR A Extended" w:hAnsi="OCR A Extended"/>
        </w:rPr>
        <w:t>Software prüfen</w:t>
      </w:r>
    </w:p>
    <w:p w14:paraId="6A7D74FC" w14:textId="7D57F621" w:rsidR="005E5B57" w:rsidRPr="000F7413" w:rsidRDefault="005E5B57" w:rsidP="005E5B57">
      <w:pPr>
        <w:numPr>
          <w:ilvl w:val="0"/>
          <w:numId w:val="1"/>
        </w:numPr>
        <w:rPr>
          <w:rFonts w:ascii="OCR A Extended" w:hAnsi="OCR A Extended"/>
        </w:rPr>
      </w:pPr>
      <w:r w:rsidRPr="000F7413">
        <w:rPr>
          <w:rFonts w:ascii="OCR A Extended" w:hAnsi="OCR A Extended"/>
        </w:rPr>
        <w:t>Zugriffskonzept überarbeiten</w:t>
      </w:r>
    </w:p>
    <w:p w14:paraId="328A5BA8" w14:textId="3A056BC2" w:rsidR="005E5B57" w:rsidRPr="000F7413" w:rsidRDefault="005E5B57" w:rsidP="005E5B57">
      <w:pPr>
        <w:numPr>
          <w:ilvl w:val="0"/>
          <w:numId w:val="1"/>
        </w:numPr>
        <w:rPr>
          <w:rFonts w:ascii="OCR A Extended" w:hAnsi="OCR A Extended"/>
        </w:rPr>
      </w:pPr>
      <w:r w:rsidRPr="000F7413">
        <w:rPr>
          <w:rFonts w:ascii="OCR A Extended" w:hAnsi="OCR A Extended"/>
        </w:rPr>
        <w:t>Backupkonzept überarbeiten</w:t>
      </w:r>
    </w:p>
    <w:p w14:paraId="7D03CDC9" w14:textId="5AF37389" w:rsidR="005E5B57" w:rsidRPr="000F7413" w:rsidRDefault="005E5B57" w:rsidP="005E5B57">
      <w:pPr>
        <w:numPr>
          <w:ilvl w:val="0"/>
          <w:numId w:val="1"/>
        </w:numPr>
        <w:rPr>
          <w:rFonts w:ascii="OCR A Extended" w:hAnsi="OCR A Extended"/>
        </w:rPr>
      </w:pPr>
      <w:r w:rsidRPr="000F7413">
        <w:rPr>
          <w:rFonts w:ascii="OCR A Extended" w:hAnsi="OCR A Extended"/>
        </w:rPr>
        <w:t>Passwörter überarbeiten</w:t>
      </w:r>
    </w:p>
    <w:p w14:paraId="56CB29BB" w14:textId="56501A9A" w:rsidR="00D87E50" w:rsidRPr="000F7413" w:rsidRDefault="00D87E50" w:rsidP="005E5B57">
      <w:pPr>
        <w:numPr>
          <w:ilvl w:val="0"/>
          <w:numId w:val="1"/>
        </w:numPr>
        <w:rPr>
          <w:rFonts w:ascii="OCR A Extended" w:hAnsi="OCR A Extended"/>
        </w:rPr>
      </w:pPr>
      <w:r w:rsidRPr="000F7413">
        <w:rPr>
          <w:rFonts w:ascii="OCR A Extended" w:hAnsi="OCR A Extended"/>
        </w:rPr>
        <w:t>Bestehende Hardware aufnehmen</w:t>
      </w:r>
    </w:p>
    <w:p w14:paraId="1D8770A6" w14:textId="2ED89E98" w:rsidR="00D87E50" w:rsidRPr="000F7413" w:rsidRDefault="00D87E50" w:rsidP="005E5B57">
      <w:pPr>
        <w:numPr>
          <w:ilvl w:val="0"/>
          <w:numId w:val="1"/>
        </w:numPr>
        <w:rPr>
          <w:rFonts w:ascii="OCR A Extended" w:hAnsi="OCR A Extended"/>
        </w:rPr>
      </w:pPr>
      <w:r w:rsidRPr="000F7413">
        <w:rPr>
          <w:rFonts w:ascii="OCR A Extended" w:hAnsi="OCR A Extended"/>
        </w:rPr>
        <w:t>Neue Hardware evaluieren</w:t>
      </w:r>
    </w:p>
    <w:p w14:paraId="07367E42" w14:textId="33C0A35A" w:rsidR="00D87E50" w:rsidRPr="000F7413" w:rsidRDefault="00D87E50" w:rsidP="005E5B57">
      <w:pPr>
        <w:numPr>
          <w:ilvl w:val="0"/>
          <w:numId w:val="1"/>
        </w:numPr>
        <w:rPr>
          <w:rFonts w:ascii="OCR A Extended" w:hAnsi="OCR A Extended"/>
        </w:rPr>
      </w:pPr>
      <w:r w:rsidRPr="000F7413">
        <w:rPr>
          <w:rFonts w:ascii="OCR A Extended" w:hAnsi="OCR A Extended"/>
        </w:rPr>
        <w:t>Neue Hardware beschaffen und in Betrieb nehmen</w:t>
      </w:r>
    </w:p>
    <w:p w14:paraId="5705631B" w14:textId="699D0705" w:rsidR="00D87E50" w:rsidRPr="000F7413" w:rsidRDefault="00D87E50" w:rsidP="005E5B57">
      <w:pPr>
        <w:numPr>
          <w:ilvl w:val="0"/>
          <w:numId w:val="1"/>
        </w:numPr>
        <w:rPr>
          <w:rFonts w:ascii="OCR A Extended" w:hAnsi="OCR A Extended"/>
        </w:rPr>
      </w:pPr>
      <w:r w:rsidRPr="000F7413">
        <w:rPr>
          <w:rFonts w:ascii="OCR A Extended" w:hAnsi="OCR A Extended"/>
        </w:rPr>
        <w:t>Aktuelle Systeme aktualisieren</w:t>
      </w:r>
    </w:p>
    <w:p w14:paraId="08C6213F" w14:textId="152B4E2C" w:rsidR="00D87E50" w:rsidRPr="000F7413" w:rsidRDefault="00D87E50" w:rsidP="005E5B57">
      <w:pPr>
        <w:numPr>
          <w:ilvl w:val="0"/>
          <w:numId w:val="1"/>
        </w:numPr>
        <w:rPr>
          <w:rFonts w:ascii="OCR A Extended" w:hAnsi="OCR A Extended"/>
        </w:rPr>
      </w:pPr>
      <w:r w:rsidRPr="000F7413">
        <w:rPr>
          <w:rFonts w:ascii="OCR A Extended" w:hAnsi="OCR A Extended"/>
        </w:rPr>
        <w:t>Testszenarien ausarbeiten und durchführen.</w:t>
      </w:r>
    </w:p>
    <w:p w14:paraId="48A43486" w14:textId="7FC91809" w:rsidR="005E5B57" w:rsidRPr="000F7413" w:rsidRDefault="005E5B57" w:rsidP="005E5B57">
      <w:pPr>
        <w:rPr>
          <w:rFonts w:ascii="OCR A Extended" w:hAnsi="OCR A Extended"/>
        </w:rPr>
      </w:pPr>
    </w:p>
    <w:p w14:paraId="2C6951B9" w14:textId="77777777" w:rsidR="00085D2D" w:rsidRPr="000F7413" w:rsidRDefault="00085D2D" w:rsidP="00085D2D">
      <w:pPr>
        <w:rPr>
          <w:rFonts w:ascii="OCR A Extended" w:hAnsi="OCR A Extended"/>
        </w:rPr>
      </w:pPr>
    </w:p>
    <w:p w14:paraId="738C31DA" w14:textId="52E125BE" w:rsidR="005D5865" w:rsidRPr="000F7413" w:rsidRDefault="005D5865">
      <w:pPr>
        <w:rPr>
          <w:rFonts w:ascii="OCR A Extended" w:hAnsi="OCR A Extended"/>
        </w:rPr>
      </w:pPr>
      <w:r w:rsidRPr="000F7413">
        <w:rPr>
          <w:rFonts w:ascii="OCR A Extended" w:hAnsi="OCR A Extended"/>
        </w:rPr>
        <w:br w:type="page"/>
      </w:r>
    </w:p>
    <w:p w14:paraId="2271C8CF" w14:textId="460BC252" w:rsidR="00F172F3" w:rsidRPr="000F7413" w:rsidRDefault="005D5865" w:rsidP="005D5865">
      <w:pPr>
        <w:pStyle w:val="berschrift1"/>
      </w:pPr>
      <w:bookmarkStart w:id="5" w:name="_Toc148383183"/>
      <w:r w:rsidRPr="000F7413">
        <w:lastRenderedPageBreak/>
        <w:t>Ausgangslage</w:t>
      </w:r>
      <w:bookmarkEnd w:id="5"/>
    </w:p>
    <w:p w14:paraId="6AD0E312" w14:textId="77777777" w:rsidR="005D5865" w:rsidRPr="000F7413" w:rsidRDefault="005D5865" w:rsidP="005D5865">
      <w:pPr>
        <w:rPr>
          <w:rFonts w:ascii="OCR A Extended" w:hAnsi="OCR A Extended"/>
        </w:rPr>
      </w:pPr>
    </w:p>
    <w:p w14:paraId="0A072D5F" w14:textId="581985D9" w:rsidR="00EA4339" w:rsidRPr="000F7413" w:rsidRDefault="005D5865" w:rsidP="005D5865">
      <w:pPr>
        <w:rPr>
          <w:rFonts w:ascii="OCR A Extended" w:hAnsi="OCR A Extended"/>
        </w:rPr>
      </w:pPr>
      <w:r w:rsidRPr="000F7413">
        <w:rPr>
          <w:rFonts w:ascii="OCR A Extended" w:hAnsi="OCR A Extended"/>
        </w:rPr>
        <w:t>Die Systemdokumentation wurde nicht fertiggestellt und muss überprüft und überarbeitet werden. Die Konzepte müssen ebenfalls überprüft und allenfalls überarbeitet werden. Es müssen aber auch Konzepte von Grund auf neu erarbeitet werden.</w:t>
      </w:r>
      <w:r w:rsidR="00BD5779" w:rsidRPr="000F7413">
        <w:rPr>
          <w:rFonts w:ascii="OCR A Extended" w:hAnsi="OCR A Extended"/>
        </w:rPr>
        <w:t xml:space="preserve"> Die Migration wird zusätzlich erschwert, da der Prozess mittendrin abgebrochen wurde und die Systeme sowie Dokumentationen in einem Migrationszustand sind, welcher zuerst mit viel Aufwand verifiziert werden muss.</w:t>
      </w:r>
    </w:p>
    <w:p w14:paraId="3C6DEB6D" w14:textId="77777777" w:rsidR="00014477" w:rsidRPr="000F7413" w:rsidRDefault="00014477" w:rsidP="005D5865">
      <w:pPr>
        <w:rPr>
          <w:rFonts w:ascii="OCR A Extended" w:hAnsi="OCR A Extended"/>
        </w:rPr>
      </w:pPr>
    </w:p>
    <w:p w14:paraId="36E2F758" w14:textId="3E545482" w:rsidR="00014477" w:rsidRPr="000F7413" w:rsidRDefault="00014477" w:rsidP="00014477">
      <w:pPr>
        <w:pStyle w:val="berschrift2"/>
      </w:pPr>
      <w:bookmarkStart w:id="6" w:name="_Toc148383184"/>
      <w:r w:rsidRPr="000F7413">
        <w:t>Aktueller Netzwerkplan</w:t>
      </w:r>
      <w:bookmarkEnd w:id="6"/>
    </w:p>
    <w:p w14:paraId="1A423043" w14:textId="77777777" w:rsidR="00353B99" w:rsidRPr="000F7413" w:rsidRDefault="00353B99" w:rsidP="00353B99">
      <w:pPr>
        <w:rPr>
          <w:rFonts w:ascii="OCR A Extended" w:hAnsi="OCR A Extended"/>
        </w:rPr>
      </w:pPr>
    </w:p>
    <w:p w14:paraId="0E9517F9" w14:textId="360288AD" w:rsidR="00353B99" w:rsidRPr="000F7413" w:rsidRDefault="00353B99" w:rsidP="00353B99">
      <w:pPr>
        <w:rPr>
          <w:rFonts w:ascii="OCR A Extended" w:hAnsi="OCR A Extended"/>
        </w:rPr>
      </w:pPr>
      <w:r w:rsidRPr="000F7413">
        <w:rPr>
          <w:rFonts w:ascii="OCR A Extended" w:hAnsi="OCR A Extended"/>
          <w:noProof/>
        </w:rPr>
        <w:drawing>
          <wp:inline distT="0" distB="0" distL="0" distR="0" wp14:anchorId="4F5467E9" wp14:editId="4C716A29">
            <wp:extent cx="5632654" cy="4059519"/>
            <wp:effectExtent l="0" t="0" r="6350" b="0"/>
            <wp:docPr id="1332097286" name="Grafik 1" descr="Ein Bild, das Text, Diagramm, Plan,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7286" name="Grafik 1" descr="Ein Bild, das Text, Diagramm, Plan, Karte enthält.&#10;&#10;Automatisch generierte Beschreibung"/>
                    <pic:cNvPicPr/>
                  </pic:nvPicPr>
                  <pic:blipFill rotWithShape="1">
                    <a:blip r:embed="rId19"/>
                    <a:srcRect l="1143" t="-1" r="1070" b="473"/>
                    <a:stretch/>
                  </pic:blipFill>
                  <pic:spPr bwMode="auto">
                    <a:xfrm>
                      <a:off x="0" y="0"/>
                      <a:ext cx="5633232" cy="4059936"/>
                    </a:xfrm>
                    <a:prstGeom prst="rect">
                      <a:avLst/>
                    </a:prstGeom>
                    <a:ln>
                      <a:noFill/>
                    </a:ln>
                    <a:extLst>
                      <a:ext uri="{53640926-AAD7-44D8-BBD7-CCE9431645EC}">
                        <a14:shadowObscured xmlns:a14="http://schemas.microsoft.com/office/drawing/2010/main"/>
                      </a:ext>
                    </a:extLst>
                  </pic:spPr>
                </pic:pic>
              </a:graphicData>
            </a:graphic>
          </wp:inline>
        </w:drawing>
      </w:r>
    </w:p>
    <w:p w14:paraId="3184CCC4" w14:textId="4EB04648" w:rsidR="00EA4339" w:rsidRPr="000F7413" w:rsidRDefault="00EA4339">
      <w:pPr>
        <w:rPr>
          <w:rFonts w:ascii="OCR A Extended" w:hAnsi="OCR A Extended"/>
        </w:rPr>
      </w:pPr>
      <w:r w:rsidRPr="000F7413">
        <w:rPr>
          <w:rFonts w:ascii="OCR A Extended" w:hAnsi="OCR A Extended"/>
        </w:rPr>
        <w:br w:type="page"/>
      </w:r>
    </w:p>
    <w:p w14:paraId="5B851225" w14:textId="51193419" w:rsidR="00EA4339" w:rsidRPr="000F7413" w:rsidRDefault="00EA4339" w:rsidP="00EA4339">
      <w:pPr>
        <w:pStyle w:val="berschrift1"/>
      </w:pPr>
      <w:bookmarkStart w:id="7" w:name="_Toc148383185"/>
      <w:r w:rsidRPr="000F7413">
        <w:lastRenderedPageBreak/>
        <w:t>Vorgehensplanung</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D5779" w:rsidRPr="000F7413" w14:paraId="3910F6B6" w14:textId="77777777" w:rsidTr="0062616C">
        <w:tc>
          <w:tcPr>
            <w:tcW w:w="3020" w:type="dxa"/>
            <w:shd w:val="clear" w:color="auto" w:fill="A6A6A6" w:themeFill="background1" w:themeFillShade="A6"/>
          </w:tcPr>
          <w:p w14:paraId="4FD4E178" w14:textId="5DEFBCA4" w:rsidR="00BD5779" w:rsidRPr="000F7413" w:rsidRDefault="00BD5779" w:rsidP="00BD5779">
            <w:pPr>
              <w:rPr>
                <w:rFonts w:ascii="OCR A Extended" w:hAnsi="OCR A Extended"/>
                <w:b/>
                <w:bCs/>
                <w:sz w:val="20"/>
                <w:szCs w:val="20"/>
              </w:rPr>
            </w:pPr>
            <w:r w:rsidRPr="000F7413">
              <w:rPr>
                <w:rFonts w:ascii="OCR A Extended" w:hAnsi="OCR A Extended"/>
                <w:b/>
                <w:bCs/>
                <w:sz w:val="20"/>
                <w:szCs w:val="20"/>
              </w:rPr>
              <w:t>IST-Situation</w:t>
            </w:r>
          </w:p>
        </w:tc>
        <w:tc>
          <w:tcPr>
            <w:tcW w:w="3021" w:type="dxa"/>
            <w:shd w:val="clear" w:color="auto" w:fill="A6A6A6" w:themeFill="background1" w:themeFillShade="A6"/>
          </w:tcPr>
          <w:p w14:paraId="34DA8E8A" w14:textId="0C480DE4" w:rsidR="00BD5779" w:rsidRPr="000F7413" w:rsidRDefault="00BD5779" w:rsidP="00BD5779">
            <w:pPr>
              <w:rPr>
                <w:rFonts w:ascii="OCR A Extended" w:hAnsi="OCR A Extended"/>
                <w:b/>
                <w:bCs/>
                <w:sz w:val="20"/>
                <w:szCs w:val="20"/>
              </w:rPr>
            </w:pPr>
            <w:r w:rsidRPr="000F7413">
              <w:rPr>
                <w:rFonts w:ascii="OCR A Extended" w:hAnsi="OCR A Extended"/>
                <w:b/>
                <w:bCs/>
                <w:sz w:val="20"/>
                <w:szCs w:val="20"/>
              </w:rPr>
              <w:t>SOLL-Situation</w:t>
            </w:r>
          </w:p>
        </w:tc>
        <w:tc>
          <w:tcPr>
            <w:tcW w:w="3021" w:type="dxa"/>
            <w:shd w:val="clear" w:color="auto" w:fill="A6A6A6" w:themeFill="background1" w:themeFillShade="A6"/>
          </w:tcPr>
          <w:p w14:paraId="3F9B04B9" w14:textId="53D93983" w:rsidR="00BD5779" w:rsidRPr="000F7413" w:rsidRDefault="00BD5779" w:rsidP="00BD5779">
            <w:pPr>
              <w:rPr>
                <w:rFonts w:ascii="OCR A Extended" w:hAnsi="OCR A Extended"/>
                <w:b/>
                <w:bCs/>
                <w:sz w:val="20"/>
                <w:szCs w:val="20"/>
              </w:rPr>
            </w:pPr>
            <w:r w:rsidRPr="000F7413">
              <w:rPr>
                <w:rFonts w:ascii="OCR A Extended" w:hAnsi="OCR A Extended"/>
                <w:b/>
                <w:bCs/>
                <w:sz w:val="20"/>
                <w:szCs w:val="20"/>
              </w:rPr>
              <w:t>Machbarkeit</w:t>
            </w:r>
          </w:p>
        </w:tc>
      </w:tr>
      <w:tr w:rsidR="00BD5779" w:rsidRPr="000F7413" w14:paraId="73997D0D" w14:textId="77777777" w:rsidTr="0062616C">
        <w:tc>
          <w:tcPr>
            <w:tcW w:w="3020" w:type="dxa"/>
          </w:tcPr>
          <w:p w14:paraId="5AD58539" w14:textId="32EA4FB8" w:rsidR="00BD5779" w:rsidRPr="000F7413" w:rsidRDefault="004D6FA0" w:rsidP="00BD5779">
            <w:pPr>
              <w:rPr>
                <w:rFonts w:ascii="OCR A Extended" w:hAnsi="OCR A Extended"/>
                <w:sz w:val="20"/>
                <w:szCs w:val="20"/>
              </w:rPr>
            </w:pPr>
            <w:r w:rsidRPr="000F7413">
              <w:rPr>
                <w:rFonts w:ascii="OCR A Extended" w:hAnsi="OCR A Extended"/>
                <w:sz w:val="20"/>
                <w:szCs w:val="20"/>
              </w:rPr>
              <w:t>Netzwerkkonzept wurde nur teilweise konzeptioniert, wurde jedoch noch nicht umgesetzt. Netzwerkplan wurde noch nicht finalisiert.</w:t>
            </w:r>
          </w:p>
        </w:tc>
        <w:tc>
          <w:tcPr>
            <w:tcW w:w="3021" w:type="dxa"/>
          </w:tcPr>
          <w:p w14:paraId="08318C4A" w14:textId="77777777" w:rsidR="00BD5779" w:rsidRPr="000F7413" w:rsidRDefault="004D6FA0" w:rsidP="00BD5779">
            <w:pPr>
              <w:rPr>
                <w:rFonts w:ascii="OCR A Extended" w:hAnsi="OCR A Extended"/>
                <w:sz w:val="20"/>
                <w:szCs w:val="20"/>
              </w:rPr>
            </w:pPr>
            <w:r w:rsidRPr="000F7413">
              <w:rPr>
                <w:rFonts w:ascii="OCR A Extended" w:hAnsi="OCR A Extended"/>
                <w:sz w:val="20"/>
                <w:szCs w:val="20"/>
              </w:rPr>
              <w:t>Netzwerkkonzept fertigstellen und umsetzen.</w:t>
            </w:r>
          </w:p>
          <w:p w14:paraId="4C64C521" w14:textId="6CCD670B" w:rsidR="004D6FA0" w:rsidRPr="000F7413" w:rsidRDefault="004D6FA0" w:rsidP="00BD5779">
            <w:pPr>
              <w:rPr>
                <w:rFonts w:ascii="OCR A Extended" w:hAnsi="OCR A Extended"/>
                <w:sz w:val="20"/>
                <w:szCs w:val="20"/>
              </w:rPr>
            </w:pPr>
            <w:r w:rsidRPr="000F7413">
              <w:rPr>
                <w:rFonts w:ascii="OCR A Extended" w:hAnsi="OCR A Extended"/>
                <w:sz w:val="20"/>
                <w:szCs w:val="20"/>
              </w:rPr>
              <w:t>Netzwerkplan muss fertiggestellt werden.</w:t>
            </w:r>
          </w:p>
        </w:tc>
        <w:tc>
          <w:tcPr>
            <w:tcW w:w="3021" w:type="dxa"/>
          </w:tcPr>
          <w:p w14:paraId="50EB72A1" w14:textId="76A6B333" w:rsidR="00BD5779" w:rsidRPr="000F7413" w:rsidRDefault="004D6FA0" w:rsidP="00BD5779">
            <w:pPr>
              <w:rPr>
                <w:rFonts w:ascii="OCR A Extended" w:hAnsi="OCR A Extended"/>
                <w:sz w:val="20"/>
                <w:szCs w:val="20"/>
              </w:rPr>
            </w:pPr>
            <w:r w:rsidRPr="000F7413">
              <w:rPr>
                <w:rFonts w:ascii="OCR A Extended" w:hAnsi="OCR A Extended"/>
                <w:sz w:val="20"/>
                <w:szCs w:val="20"/>
              </w:rPr>
              <w:t>IP-Adressierung prüfen und konzeptionieren. Netzwerkplan muss überprüft und überarbeitet werden.</w:t>
            </w:r>
          </w:p>
        </w:tc>
      </w:tr>
      <w:tr w:rsidR="00BD5779" w:rsidRPr="000F7413" w14:paraId="57C2A331" w14:textId="77777777" w:rsidTr="0062616C">
        <w:tc>
          <w:tcPr>
            <w:tcW w:w="3020" w:type="dxa"/>
          </w:tcPr>
          <w:p w14:paraId="625F5182" w14:textId="3820D527" w:rsidR="00BD5779" w:rsidRPr="000F7413" w:rsidRDefault="004D6FA0" w:rsidP="00BD5779">
            <w:pPr>
              <w:rPr>
                <w:rFonts w:ascii="OCR A Extended" w:hAnsi="OCR A Extended"/>
                <w:sz w:val="20"/>
                <w:szCs w:val="20"/>
              </w:rPr>
            </w:pPr>
            <w:proofErr w:type="spellStart"/>
            <w:r w:rsidRPr="000F7413">
              <w:rPr>
                <w:rFonts w:ascii="OCR A Extended" w:hAnsi="OCR A Extended"/>
                <w:sz w:val="20"/>
                <w:szCs w:val="20"/>
              </w:rPr>
              <w:t>Firewallkonzept</w:t>
            </w:r>
            <w:proofErr w:type="spellEnd"/>
            <w:r w:rsidRPr="000F7413">
              <w:rPr>
                <w:rFonts w:ascii="OCR A Extended" w:hAnsi="OCR A Extended"/>
                <w:sz w:val="20"/>
                <w:szCs w:val="20"/>
              </w:rPr>
              <w:t xml:space="preserve"> ist nicht ausgereift und muss überarbeitet werden</w:t>
            </w:r>
          </w:p>
        </w:tc>
        <w:tc>
          <w:tcPr>
            <w:tcW w:w="3021" w:type="dxa"/>
          </w:tcPr>
          <w:p w14:paraId="7DC6D6BE" w14:textId="758765BD" w:rsidR="00BD5779" w:rsidRPr="000F7413" w:rsidRDefault="004D6FA0" w:rsidP="00BD5779">
            <w:pPr>
              <w:rPr>
                <w:rFonts w:ascii="OCR A Extended" w:hAnsi="OCR A Extended"/>
                <w:sz w:val="20"/>
                <w:szCs w:val="20"/>
              </w:rPr>
            </w:pPr>
            <w:proofErr w:type="spellStart"/>
            <w:r w:rsidRPr="000F7413">
              <w:rPr>
                <w:rFonts w:ascii="OCR A Extended" w:hAnsi="OCR A Extended"/>
                <w:sz w:val="20"/>
                <w:szCs w:val="20"/>
              </w:rPr>
              <w:t>Firewallkonzept</w:t>
            </w:r>
            <w:proofErr w:type="spellEnd"/>
            <w:r w:rsidRPr="000F7413">
              <w:rPr>
                <w:rFonts w:ascii="OCR A Extended" w:hAnsi="OCR A Extended"/>
                <w:sz w:val="20"/>
                <w:szCs w:val="20"/>
              </w:rPr>
              <w:t xml:space="preserve"> ist fertig und sicher konzeptioniert.</w:t>
            </w:r>
          </w:p>
        </w:tc>
        <w:tc>
          <w:tcPr>
            <w:tcW w:w="3021" w:type="dxa"/>
          </w:tcPr>
          <w:p w14:paraId="50293427" w14:textId="2B657032" w:rsidR="00BD5779" w:rsidRPr="000F7413" w:rsidRDefault="004D6FA0" w:rsidP="00BD5779">
            <w:pPr>
              <w:rPr>
                <w:rFonts w:ascii="OCR A Extended" w:hAnsi="OCR A Extended"/>
                <w:sz w:val="20"/>
                <w:szCs w:val="20"/>
              </w:rPr>
            </w:pPr>
            <w:r w:rsidRPr="000F7413">
              <w:rPr>
                <w:rFonts w:ascii="OCR A Extended" w:hAnsi="OCR A Extended"/>
                <w:sz w:val="20"/>
                <w:szCs w:val="20"/>
              </w:rPr>
              <w:t>Firewall muss überprüft und neu konfiguriert werden.</w:t>
            </w:r>
          </w:p>
        </w:tc>
      </w:tr>
      <w:tr w:rsidR="004D6FA0" w:rsidRPr="000F7413" w14:paraId="632F4322" w14:textId="77777777" w:rsidTr="0062616C">
        <w:tc>
          <w:tcPr>
            <w:tcW w:w="3020" w:type="dxa"/>
          </w:tcPr>
          <w:p w14:paraId="4B631015" w14:textId="0E8654D1" w:rsidR="004D6FA0" w:rsidRPr="000F7413" w:rsidRDefault="004D6FA0" w:rsidP="00BD5779">
            <w:pPr>
              <w:rPr>
                <w:rFonts w:ascii="OCR A Extended" w:hAnsi="OCR A Extended"/>
                <w:sz w:val="20"/>
                <w:szCs w:val="20"/>
              </w:rPr>
            </w:pPr>
            <w:r w:rsidRPr="000F7413">
              <w:rPr>
                <w:rFonts w:ascii="OCR A Extended" w:hAnsi="OCR A Extended"/>
                <w:sz w:val="20"/>
                <w:szCs w:val="20"/>
              </w:rPr>
              <w:t>Backupkonzept ist fertig, muss jedoch noch überprüft und eventuell überarbeitet werden.</w:t>
            </w:r>
          </w:p>
        </w:tc>
        <w:tc>
          <w:tcPr>
            <w:tcW w:w="3021" w:type="dxa"/>
          </w:tcPr>
          <w:p w14:paraId="326CC7E7" w14:textId="0E953EA5" w:rsidR="004D6FA0" w:rsidRPr="000F7413" w:rsidRDefault="004D6FA0" w:rsidP="00BD5779">
            <w:pPr>
              <w:rPr>
                <w:rFonts w:ascii="OCR A Extended" w:hAnsi="OCR A Extended"/>
                <w:sz w:val="20"/>
                <w:szCs w:val="20"/>
              </w:rPr>
            </w:pPr>
            <w:r w:rsidRPr="000F7413">
              <w:rPr>
                <w:rFonts w:ascii="OCR A Extended" w:hAnsi="OCR A Extended"/>
                <w:sz w:val="20"/>
                <w:szCs w:val="20"/>
              </w:rPr>
              <w:t>Neues Backupkonzept ist ausgearbeitet und umgesetzt.</w:t>
            </w:r>
          </w:p>
        </w:tc>
        <w:tc>
          <w:tcPr>
            <w:tcW w:w="3021" w:type="dxa"/>
          </w:tcPr>
          <w:p w14:paraId="123DAD55" w14:textId="0B2AFC55" w:rsidR="004D6FA0" w:rsidRPr="000F7413" w:rsidRDefault="004D6FA0" w:rsidP="00BD5779">
            <w:pPr>
              <w:rPr>
                <w:rFonts w:ascii="OCR A Extended" w:hAnsi="OCR A Extended"/>
                <w:sz w:val="20"/>
                <w:szCs w:val="20"/>
              </w:rPr>
            </w:pPr>
            <w:r w:rsidRPr="000F7413">
              <w:rPr>
                <w:rFonts w:ascii="OCR A Extended" w:hAnsi="OCR A Extended"/>
                <w:sz w:val="20"/>
                <w:szCs w:val="20"/>
              </w:rPr>
              <w:t>Backupkonzept muss überprüft werden. Anhand der vorhandenen Informationen werden die Systeme geprüft und es wird ein Backup erstellt. Anhand des neuen Konzepts werden dann die Systeme gesichert.</w:t>
            </w:r>
          </w:p>
        </w:tc>
      </w:tr>
      <w:tr w:rsidR="004D6FA0" w:rsidRPr="000F7413" w14:paraId="0401918C" w14:textId="77777777" w:rsidTr="0062616C">
        <w:tc>
          <w:tcPr>
            <w:tcW w:w="3020" w:type="dxa"/>
          </w:tcPr>
          <w:p w14:paraId="0B4871F9" w14:textId="22C2790A" w:rsidR="004D6FA0" w:rsidRPr="000F7413" w:rsidRDefault="004D6FA0" w:rsidP="00BD5779">
            <w:pPr>
              <w:rPr>
                <w:rFonts w:ascii="OCR A Extended" w:hAnsi="OCR A Extended"/>
                <w:sz w:val="20"/>
                <w:szCs w:val="20"/>
              </w:rPr>
            </w:pPr>
            <w:r w:rsidRPr="000F7413">
              <w:rPr>
                <w:rFonts w:ascii="OCR A Extended" w:hAnsi="OCR A Extended"/>
                <w:sz w:val="20"/>
                <w:szCs w:val="20"/>
              </w:rPr>
              <w:t>Hardware muss aufgenommen werden und überarbeitet werden.</w:t>
            </w:r>
          </w:p>
        </w:tc>
        <w:tc>
          <w:tcPr>
            <w:tcW w:w="3021" w:type="dxa"/>
          </w:tcPr>
          <w:p w14:paraId="754901F2" w14:textId="65C06E4D" w:rsidR="004D6FA0" w:rsidRPr="000F7413" w:rsidRDefault="004D6FA0" w:rsidP="00BD5779">
            <w:pPr>
              <w:rPr>
                <w:rFonts w:ascii="OCR A Extended" w:hAnsi="OCR A Extended"/>
                <w:sz w:val="20"/>
                <w:szCs w:val="20"/>
              </w:rPr>
            </w:pPr>
            <w:r w:rsidRPr="000F7413">
              <w:rPr>
                <w:rFonts w:ascii="OCR A Extended" w:hAnsi="OCR A Extended"/>
                <w:sz w:val="20"/>
                <w:szCs w:val="20"/>
              </w:rPr>
              <w:t>Neue Hardware ist evaluiert und aufgesetzt.</w:t>
            </w:r>
          </w:p>
        </w:tc>
        <w:tc>
          <w:tcPr>
            <w:tcW w:w="3021" w:type="dxa"/>
          </w:tcPr>
          <w:p w14:paraId="0CDC8C5D" w14:textId="16285B44" w:rsidR="004D6FA0" w:rsidRPr="000F7413" w:rsidRDefault="004D6FA0" w:rsidP="00BD5779">
            <w:pPr>
              <w:rPr>
                <w:rFonts w:ascii="OCR A Extended" w:hAnsi="OCR A Extended"/>
                <w:sz w:val="20"/>
                <w:szCs w:val="20"/>
              </w:rPr>
            </w:pPr>
            <w:r w:rsidRPr="000F7413">
              <w:rPr>
                <w:rFonts w:ascii="OCR A Extended" w:hAnsi="OCR A Extended"/>
                <w:sz w:val="20"/>
                <w:szCs w:val="20"/>
              </w:rPr>
              <w:t>Es muss neue Hardware evaluiert werden und dementsprechend aufgesetzt und eingerichtet werden.</w:t>
            </w:r>
            <w:r w:rsidR="000948F6" w:rsidRPr="000F7413">
              <w:rPr>
                <w:rFonts w:ascii="OCR A Extended" w:hAnsi="OCR A Extended"/>
                <w:sz w:val="20"/>
                <w:szCs w:val="20"/>
              </w:rPr>
              <w:t xml:space="preserve"> Es muss unbedingt ein </w:t>
            </w:r>
            <w:proofErr w:type="gramStart"/>
            <w:r w:rsidR="000948F6" w:rsidRPr="000F7413">
              <w:rPr>
                <w:rFonts w:ascii="OCR A Extended" w:hAnsi="OCR A Extended"/>
                <w:sz w:val="20"/>
                <w:szCs w:val="20"/>
              </w:rPr>
              <w:t>HW Standard</w:t>
            </w:r>
            <w:proofErr w:type="gramEnd"/>
            <w:r w:rsidR="000948F6" w:rsidRPr="000F7413">
              <w:rPr>
                <w:rFonts w:ascii="OCR A Extended" w:hAnsi="OCR A Extended"/>
                <w:sz w:val="20"/>
                <w:szCs w:val="20"/>
              </w:rPr>
              <w:t xml:space="preserve"> erarbeitet werden, um die Kompatibilität zu gewährleisten.</w:t>
            </w:r>
          </w:p>
        </w:tc>
      </w:tr>
      <w:tr w:rsidR="004D6FA0" w:rsidRPr="000F7413" w14:paraId="1DA726EC" w14:textId="77777777" w:rsidTr="0062616C">
        <w:tc>
          <w:tcPr>
            <w:tcW w:w="3020" w:type="dxa"/>
          </w:tcPr>
          <w:p w14:paraId="35859939" w14:textId="7C65431E" w:rsidR="004D6FA0" w:rsidRPr="000F7413" w:rsidRDefault="004D6FA0" w:rsidP="00BD5779">
            <w:pPr>
              <w:rPr>
                <w:rFonts w:ascii="OCR A Extended" w:hAnsi="OCR A Extended"/>
                <w:sz w:val="20"/>
                <w:szCs w:val="20"/>
              </w:rPr>
            </w:pPr>
            <w:r w:rsidRPr="000F7413">
              <w:rPr>
                <w:rFonts w:ascii="OCR A Extended" w:hAnsi="OCR A Extended"/>
                <w:sz w:val="20"/>
                <w:szCs w:val="20"/>
              </w:rPr>
              <w:t>Zugriffe sind nicht richtig gesetzt und es wird ein neues Konzept benötigt.</w:t>
            </w:r>
          </w:p>
        </w:tc>
        <w:tc>
          <w:tcPr>
            <w:tcW w:w="3021" w:type="dxa"/>
          </w:tcPr>
          <w:p w14:paraId="6153FA25" w14:textId="046B2FBF" w:rsidR="004D6FA0" w:rsidRPr="000F7413" w:rsidRDefault="004D6FA0" w:rsidP="00BD5779">
            <w:pPr>
              <w:rPr>
                <w:rFonts w:ascii="OCR A Extended" w:hAnsi="OCR A Extended"/>
                <w:sz w:val="20"/>
                <w:szCs w:val="20"/>
              </w:rPr>
            </w:pPr>
            <w:r w:rsidRPr="000F7413">
              <w:rPr>
                <w:rFonts w:ascii="OCR A Extended" w:hAnsi="OCR A Extended"/>
                <w:sz w:val="20"/>
                <w:szCs w:val="20"/>
              </w:rPr>
              <w:t>Zugriffe sind nach Kundenwunsch konzeptioniert, eingerichtet und dokumentiert.</w:t>
            </w:r>
          </w:p>
        </w:tc>
        <w:tc>
          <w:tcPr>
            <w:tcW w:w="3021" w:type="dxa"/>
          </w:tcPr>
          <w:p w14:paraId="6DB0407F" w14:textId="157307C0" w:rsidR="004D6FA0" w:rsidRPr="000F7413" w:rsidRDefault="000948F6" w:rsidP="00BD5779">
            <w:pPr>
              <w:rPr>
                <w:rFonts w:ascii="OCR A Extended" w:hAnsi="OCR A Extended"/>
                <w:sz w:val="20"/>
                <w:szCs w:val="20"/>
              </w:rPr>
            </w:pPr>
            <w:r w:rsidRPr="000F7413">
              <w:rPr>
                <w:rFonts w:ascii="OCR A Extended" w:hAnsi="OCR A Extended"/>
                <w:sz w:val="20"/>
                <w:szCs w:val="20"/>
              </w:rPr>
              <w:t>Das Zugriffskonzept muss überprüft und nach Kundenwunsch angepasst werden.</w:t>
            </w:r>
          </w:p>
        </w:tc>
      </w:tr>
      <w:tr w:rsidR="000948F6" w:rsidRPr="000F7413" w14:paraId="458069C1" w14:textId="77777777" w:rsidTr="0062616C">
        <w:tc>
          <w:tcPr>
            <w:tcW w:w="3020" w:type="dxa"/>
          </w:tcPr>
          <w:p w14:paraId="197456DD" w14:textId="4C0AFAB8" w:rsidR="000948F6" w:rsidRPr="000F7413" w:rsidRDefault="000948F6" w:rsidP="00BD5779">
            <w:pPr>
              <w:rPr>
                <w:rFonts w:ascii="OCR A Extended" w:hAnsi="OCR A Extended"/>
                <w:sz w:val="20"/>
                <w:szCs w:val="20"/>
              </w:rPr>
            </w:pPr>
            <w:r w:rsidRPr="000F7413">
              <w:rPr>
                <w:rFonts w:ascii="OCR A Extended" w:hAnsi="OCR A Extended"/>
                <w:sz w:val="20"/>
                <w:szCs w:val="20"/>
              </w:rPr>
              <w:t>Namenskonzept ist noch nicht ausgereift und muss überarbeitet werden.</w:t>
            </w:r>
          </w:p>
        </w:tc>
        <w:tc>
          <w:tcPr>
            <w:tcW w:w="3021" w:type="dxa"/>
          </w:tcPr>
          <w:p w14:paraId="1F351DA0" w14:textId="3ADFF03D" w:rsidR="000948F6" w:rsidRPr="000F7413" w:rsidRDefault="000948F6" w:rsidP="00BD5779">
            <w:pPr>
              <w:rPr>
                <w:rFonts w:ascii="OCR A Extended" w:hAnsi="OCR A Extended"/>
                <w:sz w:val="20"/>
                <w:szCs w:val="20"/>
              </w:rPr>
            </w:pPr>
            <w:r w:rsidRPr="000F7413">
              <w:rPr>
                <w:rFonts w:ascii="OCR A Extended" w:hAnsi="OCR A Extended"/>
                <w:sz w:val="20"/>
                <w:szCs w:val="20"/>
              </w:rPr>
              <w:t>Namenskonzept ist fertiggestellt und die Geräte werden dementsprechend benannt.</w:t>
            </w:r>
          </w:p>
        </w:tc>
        <w:tc>
          <w:tcPr>
            <w:tcW w:w="3021" w:type="dxa"/>
          </w:tcPr>
          <w:p w14:paraId="53BE4596" w14:textId="0DBA296E" w:rsidR="000948F6" w:rsidRPr="000F7413" w:rsidRDefault="000948F6" w:rsidP="00BD5779">
            <w:pPr>
              <w:rPr>
                <w:rFonts w:ascii="OCR A Extended" w:hAnsi="OCR A Extended"/>
                <w:sz w:val="20"/>
                <w:szCs w:val="20"/>
              </w:rPr>
            </w:pPr>
            <w:r w:rsidRPr="000F7413">
              <w:rPr>
                <w:rFonts w:ascii="OCR A Extended" w:hAnsi="OCR A Extended"/>
                <w:sz w:val="20"/>
                <w:szCs w:val="20"/>
              </w:rPr>
              <w:t>Das Namenskonzept muss überprüft und neu gemacht werden.</w:t>
            </w:r>
          </w:p>
        </w:tc>
      </w:tr>
    </w:tbl>
    <w:p w14:paraId="6BBF343A" w14:textId="77777777" w:rsidR="00BD5779" w:rsidRPr="000F7413" w:rsidRDefault="00BD5779" w:rsidP="00BD5779">
      <w:pPr>
        <w:rPr>
          <w:rFonts w:ascii="OCR A Extended" w:hAnsi="OCR A Extended"/>
        </w:rPr>
      </w:pPr>
    </w:p>
    <w:p w14:paraId="7A2D745B" w14:textId="77777777" w:rsidR="00EA4339" w:rsidRPr="000F7413" w:rsidRDefault="00EA4339" w:rsidP="005D5865">
      <w:pPr>
        <w:rPr>
          <w:rFonts w:ascii="OCR A Extended" w:hAnsi="OCR A Extended"/>
        </w:rPr>
      </w:pPr>
    </w:p>
    <w:p w14:paraId="27E5E1A6" w14:textId="77777777" w:rsidR="003E78B1" w:rsidRPr="000F7413" w:rsidRDefault="003E78B1" w:rsidP="005D5865">
      <w:pPr>
        <w:rPr>
          <w:rFonts w:ascii="OCR A Extended" w:hAnsi="OCR A Extended"/>
        </w:rPr>
        <w:sectPr w:rsidR="003E78B1" w:rsidRPr="000F7413" w:rsidSect="00A57F9F">
          <w:type w:val="continuous"/>
          <w:pgSz w:w="11906" w:h="16838"/>
          <w:pgMar w:top="2127" w:right="1417" w:bottom="2694" w:left="1417" w:header="708" w:footer="708" w:gutter="0"/>
          <w:cols w:space="708"/>
          <w:docGrid w:linePitch="360"/>
        </w:sectPr>
      </w:pPr>
    </w:p>
    <w:p w14:paraId="6CA1113F" w14:textId="2D66B8AB" w:rsidR="00EA4339" w:rsidRPr="000F7413" w:rsidRDefault="00EA4339" w:rsidP="004A39CD">
      <w:pPr>
        <w:ind w:hanging="1560"/>
        <w:rPr>
          <w:rFonts w:ascii="OCR A Extended" w:hAnsi="OCR A Extended"/>
        </w:rPr>
      </w:pPr>
    </w:p>
    <w:p w14:paraId="70B8D8DD" w14:textId="58C75242" w:rsidR="004A39CD" w:rsidRPr="000F7413" w:rsidRDefault="007270E3">
      <w:pPr>
        <w:rPr>
          <w:rFonts w:ascii="OCR A Extended" w:hAnsi="OCR A Extended"/>
        </w:rPr>
      </w:pPr>
      <w:r w:rsidRPr="000F7413">
        <w:rPr>
          <w:rFonts w:ascii="OCR A Extended" w:hAnsi="OCR A Extended"/>
          <w:noProof/>
        </w:rPr>
        <w:drawing>
          <wp:anchor distT="0" distB="0" distL="114300" distR="114300" simplePos="0" relativeHeight="251698176" behindDoc="0" locked="0" layoutInCell="1" allowOverlap="1" wp14:anchorId="08DC652E" wp14:editId="3341F256">
            <wp:simplePos x="0" y="0"/>
            <wp:positionH relativeFrom="column">
              <wp:posOffset>-910757</wp:posOffset>
            </wp:positionH>
            <wp:positionV relativeFrom="paragraph">
              <wp:posOffset>561493</wp:posOffset>
            </wp:positionV>
            <wp:extent cx="9777618" cy="3116275"/>
            <wp:effectExtent l="0" t="0" r="0" b="0"/>
            <wp:wrapSquare wrapText="bothSides"/>
            <wp:docPr id="4866313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77618" cy="311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9CD" w:rsidRPr="000F7413">
        <w:rPr>
          <w:rFonts w:ascii="OCR A Extended" w:hAnsi="OCR A Extended"/>
        </w:rPr>
        <w:br w:type="page"/>
      </w:r>
    </w:p>
    <w:p w14:paraId="2A66B11F" w14:textId="77777777" w:rsidR="004A39CD" w:rsidRPr="000F7413" w:rsidRDefault="004A39CD" w:rsidP="007270E3">
      <w:pPr>
        <w:rPr>
          <w:rFonts w:ascii="OCR A Extended" w:hAnsi="OCR A Extended"/>
        </w:rPr>
        <w:sectPr w:rsidR="004A39CD" w:rsidRPr="000F7413" w:rsidSect="004A39CD">
          <w:headerReference w:type="default" r:id="rId21"/>
          <w:footerReference w:type="default" r:id="rId22"/>
          <w:pgSz w:w="16838" w:h="11906" w:orient="landscape"/>
          <w:pgMar w:top="1843" w:right="2694" w:bottom="1417" w:left="2127" w:header="708" w:footer="708" w:gutter="0"/>
          <w:cols w:space="708"/>
          <w:docGrid w:linePitch="360"/>
        </w:sectPr>
      </w:pPr>
    </w:p>
    <w:p w14:paraId="7019D754" w14:textId="77E00B5C" w:rsidR="004A39CD" w:rsidRPr="000F7413" w:rsidRDefault="00223707" w:rsidP="00223707">
      <w:pPr>
        <w:pStyle w:val="berschrift1"/>
      </w:pPr>
      <w:bookmarkStart w:id="8" w:name="_Toc148383186"/>
      <w:r w:rsidRPr="000F7413">
        <w:lastRenderedPageBreak/>
        <w:t>Konzepte</w:t>
      </w:r>
      <w:bookmarkEnd w:id="8"/>
    </w:p>
    <w:p w14:paraId="3A989209" w14:textId="77777777" w:rsidR="00223707" w:rsidRPr="000F7413" w:rsidRDefault="00223707" w:rsidP="00223707">
      <w:pPr>
        <w:rPr>
          <w:rFonts w:ascii="OCR A Extended" w:hAnsi="OCR A Extended"/>
        </w:rPr>
      </w:pPr>
    </w:p>
    <w:p w14:paraId="1E3ACE87" w14:textId="73F8981C" w:rsidR="00223707" w:rsidRPr="000F7413" w:rsidRDefault="00223707" w:rsidP="00223707">
      <w:pPr>
        <w:pStyle w:val="berschrift2"/>
      </w:pPr>
      <w:bookmarkStart w:id="9" w:name="_Toc148383187"/>
      <w:r w:rsidRPr="000F7413">
        <w:t>Netzwerkkonzept</w:t>
      </w:r>
      <w:bookmarkEnd w:id="9"/>
    </w:p>
    <w:p w14:paraId="22F05FBD" w14:textId="77777777" w:rsidR="00704544" w:rsidRPr="000F7413" w:rsidRDefault="00704544" w:rsidP="00704544">
      <w:pPr>
        <w:rPr>
          <w:rFonts w:ascii="OCR A Extended" w:hAnsi="OCR A Extended"/>
        </w:rPr>
      </w:pPr>
    </w:p>
    <w:p w14:paraId="0EB2326A" w14:textId="45A5BAD6" w:rsidR="00223707" w:rsidRPr="000F7413" w:rsidRDefault="00704544" w:rsidP="00704544">
      <w:pPr>
        <w:pStyle w:val="berschrift3"/>
      </w:pPr>
      <w:bookmarkStart w:id="10" w:name="_Toc148383188"/>
      <w:r w:rsidRPr="000F7413">
        <w:t>IP-Adresskonzept</w:t>
      </w:r>
      <w:bookmarkEnd w:id="10"/>
    </w:p>
    <w:p w14:paraId="01FD7831" w14:textId="7A959FE9" w:rsidR="00704544" w:rsidRPr="000F7413" w:rsidRDefault="00704544" w:rsidP="00704544">
      <w:pPr>
        <w:rPr>
          <w:rFonts w:ascii="OCR A Extended" w:hAnsi="OCR A Extended"/>
        </w:rPr>
      </w:pPr>
    </w:p>
    <w:p w14:paraId="5924AE12" w14:textId="7408B91E" w:rsidR="00704544" w:rsidRPr="000F7413" w:rsidRDefault="00704544" w:rsidP="00704544">
      <w:pPr>
        <w:rPr>
          <w:rFonts w:ascii="OCR A Extended" w:hAnsi="OCR A Extended"/>
        </w:rPr>
      </w:pPr>
      <w:r w:rsidRPr="000F7413">
        <w:rPr>
          <w:rFonts w:ascii="OCR A Extended" w:hAnsi="OCR A Extended"/>
        </w:rPr>
        <w:t>LAN</w:t>
      </w:r>
    </w:p>
    <w:p w14:paraId="0DB29D07" w14:textId="76C7B411" w:rsidR="00704544" w:rsidRPr="000F7413" w:rsidRDefault="00704544" w:rsidP="00704544">
      <w:pPr>
        <w:rPr>
          <w:rFonts w:ascii="OCR A Extended" w:hAnsi="OCR A Extended"/>
        </w:rPr>
      </w:pPr>
      <w:r w:rsidRPr="000F7413">
        <w:rPr>
          <w:rFonts w:ascii="OCR A Extended" w:hAnsi="OCR A Extended"/>
        </w:rPr>
        <w:t xml:space="preserve">Im </w:t>
      </w:r>
      <w:proofErr w:type="gramStart"/>
      <w:r w:rsidRPr="000F7413">
        <w:rPr>
          <w:rFonts w:ascii="OCR A Extended" w:hAnsi="OCR A Extended"/>
        </w:rPr>
        <w:t>LAN Bereich</w:t>
      </w:r>
      <w:proofErr w:type="gramEnd"/>
      <w:r w:rsidRPr="000F7413">
        <w:rPr>
          <w:rFonts w:ascii="OCR A Extended" w:hAnsi="OCR A Extended"/>
        </w:rPr>
        <w:t xml:space="preserve"> werden mehrere 24iger Subnetze verwendet, um die Geräte voneinander zu trennen und zu unterscheiden. Es wird somit ein Subnetz für Clients, Printer, Networkmanagement, Kassensysteme und Security geben.</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528"/>
        <w:gridCol w:w="1545"/>
        <w:gridCol w:w="2010"/>
        <w:gridCol w:w="1646"/>
        <w:gridCol w:w="1200"/>
      </w:tblGrid>
      <w:tr w:rsidR="00BE068B" w:rsidRPr="000F7413" w14:paraId="23E1EC40" w14:textId="77777777" w:rsidTr="0062616C">
        <w:trPr>
          <w:trHeight w:val="242"/>
        </w:trPr>
        <w:tc>
          <w:tcPr>
            <w:tcW w:w="1553" w:type="dxa"/>
            <w:shd w:val="clear" w:color="auto" w:fill="A6A6A6" w:themeFill="background1" w:themeFillShade="A6"/>
          </w:tcPr>
          <w:p w14:paraId="1080726C" w14:textId="2ED39B5C" w:rsidR="00BE068B" w:rsidRPr="000F7413" w:rsidRDefault="00BE068B" w:rsidP="00704544">
            <w:pPr>
              <w:rPr>
                <w:rFonts w:ascii="OCR A Extended" w:hAnsi="OCR A Extended"/>
                <w:b/>
                <w:bCs/>
              </w:rPr>
            </w:pPr>
            <w:r w:rsidRPr="000F7413">
              <w:rPr>
                <w:rFonts w:ascii="OCR A Extended" w:hAnsi="OCR A Extended"/>
                <w:b/>
                <w:bCs/>
              </w:rPr>
              <w:t>Netz</w:t>
            </w:r>
          </w:p>
        </w:tc>
        <w:tc>
          <w:tcPr>
            <w:tcW w:w="1587" w:type="dxa"/>
            <w:shd w:val="clear" w:color="auto" w:fill="A6A6A6" w:themeFill="background1" w:themeFillShade="A6"/>
          </w:tcPr>
          <w:p w14:paraId="2AB265BD" w14:textId="010C9737" w:rsidR="00BE068B" w:rsidRPr="000F7413" w:rsidRDefault="00BE068B" w:rsidP="00704544">
            <w:pPr>
              <w:rPr>
                <w:rFonts w:ascii="OCR A Extended" w:hAnsi="OCR A Extended"/>
                <w:b/>
                <w:bCs/>
              </w:rPr>
            </w:pPr>
            <w:r w:rsidRPr="000F7413">
              <w:rPr>
                <w:rFonts w:ascii="OCR A Extended" w:hAnsi="OCR A Extended"/>
                <w:b/>
                <w:bCs/>
              </w:rPr>
              <w:t>Subnetz</w:t>
            </w:r>
          </w:p>
        </w:tc>
        <w:tc>
          <w:tcPr>
            <w:tcW w:w="1525" w:type="dxa"/>
            <w:shd w:val="clear" w:color="auto" w:fill="A6A6A6" w:themeFill="background1" w:themeFillShade="A6"/>
          </w:tcPr>
          <w:p w14:paraId="18F5C899" w14:textId="729F6280" w:rsidR="00BE068B" w:rsidRPr="000F7413" w:rsidRDefault="00BE068B" w:rsidP="00704544">
            <w:pPr>
              <w:rPr>
                <w:rFonts w:ascii="OCR A Extended" w:hAnsi="OCR A Extended"/>
                <w:b/>
                <w:bCs/>
              </w:rPr>
            </w:pPr>
            <w:r w:rsidRPr="000F7413">
              <w:rPr>
                <w:rFonts w:ascii="OCR A Extended" w:hAnsi="OCR A Extended"/>
                <w:b/>
                <w:bCs/>
              </w:rPr>
              <w:t>Typ</w:t>
            </w:r>
          </w:p>
        </w:tc>
        <w:tc>
          <w:tcPr>
            <w:tcW w:w="2041" w:type="dxa"/>
            <w:shd w:val="clear" w:color="auto" w:fill="A6A6A6" w:themeFill="background1" w:themeFillShade="A6"/>
          </w:tcPr>
          <w:p w14:paraId="281D4D41" w14:textId="443E236F" w:rsidR="00BE068B" w:rsidRPr="000F7413" w:rsidRDefault="00BE068B" w:rsidP="00704544">
            <w:pPr>
              <w:rPr>
                <w:rFonts w:ascii="OCR A Extended" w:hAnsi="OCR A Extended"/>
                <w:b/>
                <w:bCs/>
              </w:rPr>
            </w:pPr>
            <w:r w:rsidRPr="000F7413">
              <w:rPr>
                <w:rFonts w:ascii="OCR A Extended" w:hAnsi="OCR A Extended"/>
                <w:b/>
                <w:bCs/>
              </w:rPr>
              <w:t>Adressierung</w:t>
            </w:r>
          </w:p>
        </w:tc>
        <w:tc>
          <w:tcPr>
            <w:tcW w:w="1764" w:type="dxa"/>
            <w:shd w:val="clear" w:color="auto" w:fill="A6A6A6" w:themeFill="background1" w:themeFillShade="A6"/>
          </w:tcPr>
          <w:p w14:paraId="07298EE2" w14:textId="43B2468C" w:rsidR="00BE068B" w:rsidRPr="000F7413" w:rsidRDefault="00BE068B" w:rsidP="00704544">
            <w:pPr>
              <w:rPr>
                <w:rFonts w:ascii="OCR A Extended" w:hAnsi="OCR A Extended"/>
                <w:b/>
                <w:bCs/>
              </w:rPr>
            </w:pPr>
            <w:r w:rsidRPr="000F7413">
              <w:rPr>
                <w:rFonts w:ascii="OCR A Extended" w:hAnsi="OCR A Extended"/>
                <w:b/>
                <w:bCs/>
              </w:rPr>
              <w:t>Anz. Hosts</w:t>
            </w:r>
          </w:p>
        </w:tc>
        <w:tc>
          <w:tcPr>
            <w:tcW w:w="1270" w:type="dxa"/>
            <w:shd w:val="clear" w:color="auto" w:fill="A6A6A6" w:themeFill="background1" w:themeFillShade="A6"/>
          </w:tcPr>
          <w:p w14:paraId="605B2687" w14:textId="5416C5AE" w:rsidR="00BE068B" w:rsidRPr="000F7413" w:rsidRDefault="00BE068B" w:rsidP="00704544">
            <w:pPr>
              <w:rPr>
                <w:rFonts w:ascii="OCR A Extended" w:hAnsi="OCR A Extended"/>
                <w:b/>
                <w:bCs/>
              </w:rPr>
            </w:pPr>
            <w:r w:rsidRPr="000F7413">
              <w:rPr>
                <w:rFonts w:ascii="OCR A Extended" w:hAnsi="OCR A Extended"/>
                <w:b/>
                <w:bCs/>
              </w:rPr>
              <w:t>VLAN</w:t>
            </w:r>
          </w:p>
        </w:tc>
      </w:tr>
      <w:tr w:rsidR="00BE068B" w:rsidRPr="000F7413" w14:paraId="4A22F755" w14:textId="77777777" w:rsidTr="0062616C">
        <w:trPr>
          <w:trHeight w:val="242"/>
        </w:trPr>
        <w:tc>
          <w:tcPr>
            <w:tcW w:w="1553" w:type="dxa"/>
          </w:tcPr>
          <w:p w14:paraId="2D31199C" w14:textId="10C36EEC" w:rsidR="00BE068B" w:rsidRPr="000F7413" w:rsidRDefault="00BE068B" w:rsidP="00704544">
            <w:pPr>
              <w:rPr>
                <w:rFonts w:ascii="OCR A Extended" w:hAnsi="OCR A Extended"/>
              </w:rPr>
            </w:pPr>
            <w:r w:rsidRPr="000F7413">
              <w:rPr>
                <w:rFonts w:ascii="OCR A Extended" w:hAnsi="OCR A Extended"/>
              </w:rPr>
              <w:t>172.16.16.0</w:t>
            </w:r>
          </w:p>
        </w:tc>
        <w:tc>
          <w:tcPr>
            <w:tcW w:w="1587" w:type="dxa"/>
          </w:tcPr>
          <w:p w14:paraId="4FB03EA7" w14:textId="259267EF" w:rsidR="00BE068B" w:rsidRPr="000F7413" w:rsidRDefault="00BE068B" w:rsidP="00704544">
            <w:pPr>
              <w:rPr>
                <w:rFonts w:ascii="OCR A Extended" w:hAnsi="OCR A Extended"/>
              </w:rPr>
            </w:pPr>
            <w:r w:rsidRPr="000F7413">
              <w:rPr>
                <w:rFonts w:ascii="OCR A Extended" w:hAnsi="OCR A Extended"/>
              </w:rPr>
              <w:t>24</w:t>
            </w:r>
          </w:p>
        </w:tc>
        <w:tc>
          <w:tcPr>
            <w:tcW w:w="1525" w:type="dxa"/>
          </w:tcPr>
          <w:p w14:paraId="3760635C" w14:textId="39669969" w:rsidR="00BE068B" w:rsidRPr="000F7413" w:rsidRDefault="00BE068B" w:rsidP="00704544">
            <w:pPr>
              <w:rPr>
                <w:rFonts w:ascii="OCR A Extended" w:hAnsi="OCR A Extended"/>
              </w:rPr>
            </w:pPr>
            <w:r w:rsidRPr="000F7413">
              <w:rPr>
                <w:rFonts w:ascii="OCR A Extended" w:hAnsi="OCR A Extended"/>
              </w:rPr>
              <w:t>Clients</w:t>
            </w:r>
          </w:p>
        </w:tc>
        <w:tc>
          <w:tcPr>
            <w:tcW w:w="2041" w:type="dxa"/>
          </w:tcPr>
          <w:p w14:paraId="07D0A055" w14:textId="36821FDE" w:rsidR="00BE068B" w:rsidRPr="000F7413" w:rsidRDefault="00BE068B" w:rsidP="00704544">
            <w:pPr>
              <w:rPr>
                <w:rFonts w:ascii="OCR A Extended" w:hAnsi="OCR A Extended"/>
              </w:rPr>
            </w:pPr>
            <w:r w:rsidRPr="000F7413">
              <w:rPr>
                <w:rFonts w:ascii="OCR A Extended" w:hAnsi="OCR A Extended"/>
              </w:rPr>
              <w:t>DHCP</w:t>
            </w:r>
          </w:p>
        </w:tc>
        <w:tc>
          <w:tcPr>
            <w:tcW w:w="1764" w:type="dxa"/>
          </w:tcPr>
          <w:p w14:paraId="69A3A389" w14:textId="6A92ECA5" w:rsidR="00BE068B" w:rsidRPr="000F7413" w:rsidRDefault="00BE068B" w:rsidP="00704544">
            <w:pPr>
              <w:rPr>
                <w:rFonts w:ascii="OCR A Extended" w:hAnsi="OCR A Extended"/>
              </w:rPr>
            </w:pPr>
            <w:r w:rsidRPr="000F7413">
              <w:rPr>
                <w:rFonts w:ascii="OCR A Extended" w:hAnsi="OCR A Extended"/>
              </w:rPr>
              <w:t>254</w:t>
            </w:r>
          </w:p>
        </w:tc>
        <w:tc>
          <w:tcPr>
            <w:tcW w:w="1270" w:type="dxa"/>
          </w:tcPr>
          <w:p w14:paraId="45C5A39F" w14:textId="188B90E6" w:rsidR="00BE068B" w:rsidRPr="000F7413" w:rsidRDefault="00BE068B" w:rsidP="00704544">
            <w:pPr>
              <w:rPr>
                <w:rFonts w:ascii="OCR A Extended" w:hAnsi="OCR A Extended"/>
              </w:rPr>
            </w:pPr>
            <w:r w:rsidRPr="000F7413">
              <w:rPr>
                <w:rFonts w:ascii="OCR A Extended" w:hAnsi="OCR A Extended"/>
              </w:rPr>
              <w:t>16</w:t>
            </w:r>
          </w:p>
        </w:tc>
      </w:tr>
      <w:tr w:rsidR="00BE068B" w:rsidRPr="000F7413" w14:paraId="77A752D0" w14:textId="77777777" w:rsidTr="0062616C">
        <w:trPr>
          <w:trHeight w:val="260"/>
        </w:trPr>
        <w:tc>
          <w:tcPr>
            <w:tcW w:w="1553" w:type="dxa"/>
          </w:tcPr>
          <w:p w14:paraId="3A775949" w14:textId="03B3218E" w:rsidR="00BE068B" w:rsidRPr="000F7413" w:rsidRDefault="00BE068B" w:rsidP="00704544">
            <w:pPr>
              <w:rPr>
                <w:rFonts w:ascii="OCR A Extended" w:hAnsi="OCR A Extended"/>
              </w:rPr>
            </w:pPr>
            <w:r w:rsidRPr="000F7413">
              <w:rPr>
                <w:rFonts w:ascii="OCR A Extended" w:hAnsi="OCR A Extended"/>
              </w:rPr>
              <w:t>172.16.17.0</w:t>
            </w:r>
          </w:p>
        </w:tc>
        <w:tc>
          <w:tcPr>
            <w:tcW w:w="1587" w:type="dxa"/>
          </w:tcPr>
          <w:p w14:paraId="0FA92475" w14:textId="48354947" w:rsidR="00BE068B" w:rsidRPr="000F7413" w:rsidRDefault="00BE068B" w:rsidP="00704544">
            <w:pPr>
              <w:rPr>
                <w:rFonts w:ascii="OCR A Extended" w:hAnsi="OCR A Extended"/>
              </w:rPr>
            </w:pPr>
            <w:r w:rsidRPr="000F7413">
              <w:rPr>
                <w:rFonts w:ascii="OCR A Extended" w:hAnsi="OCR A Extended"/>
              </w:rPr>
              <w:t>24</w:t>
            </w:r>
          </w:p>
        </w:tc>
        <w:tc>
          <w:tcPr>
            <w:tcW w:w="1525" w:type="dxa"/>
          </w:tcPr>
          <w:p w14:paraId="66E8554C" w14:textId="50082548" w:rsidR="00BE068B" w:rsidRPr="000F7413" w:rsidRDefault="00BE068B" w:rsidP="00704544">
            <w:pPr>
              <w:rPr>
                <w:rFonts w:ascii="OCR A Extended" w:hAnsi="OCR A Extended"/>
              </w:rPr>
            </w:pPr>
            <w:r w:rsidRPr="000F7413">
              <w:rPr>
                <w:rFonts w:ascii="OCR A Extended" w:hAnsi="OCR A Extended"/>
              </w:rPr>
              <w:t>Printer</w:t>
            </w:r>
          </w:p>
        </w:tc>
        <w:tc>
          <w:tcPr>
            <w:tcW w:w="2041" w:type="dxa"/>
          </w:tcPr>
          <w:p w14:paraId="7A1D38AC" w14:textId="4D2A8209" w:rsidR="00BE068B" w:rsidRPr="000F7413" w:rsidRDefault="00BE068B" w:rsidP="00704544">
            <w:pPr>
              <w:rPr>
                <w:rFonts w:ascii="OCR A Extended" w:hAnsi="OCR A Extended"/>
              </w:rPr>
            </w:pPr>
            <w:r w:rsidRPr="000F7413">
              <w:rPr>
                <w:rFonts w:ascii="OCR A Extended" w:hAnsi="OCR A Extended"/>
              </w:rPr>
              <w:t>Statisch</w:t>
            </w:r>
          </w:p>
        </w:tc>
        <w:tc>
          <w:tcPr>
            <w:tcW w:w="1764" w:type="dxa"/>
          </w:tcPr>
          <w:p w14:paraId="4E14062F" w14:textId="6593E764" w:rsidR="00BE068B" w:rsidRPr="000F7413" w:rsidRDefault="00BE068B" w:rsidP="00704544">
            <w:pPr>
              <w:rPr>
                <w:rFonts w:ascii="OCR A Extended" w:hAnsi="OCR A Extended"/>
              </w:rPr>
            </w:pPr>
            <w:r w:rsidRPr="000F7413">
              <w:rPr>
                <w:rFonts w:ascii="OCR A Extended" w:hAnsi="OCR A Extended"/>
              </w:rPr>
              <w:t>254</w:t>
            </w:r>
          </w:p>
        </w:tc>
        <w:tc>
          <w:tcPr>
            <w:tcW w:w="1270" w:type="dxa"/>
          </w:tcPr>
          <w:p w14:paraId="713E21E5" w14:textId="7F0D3DFE" w:rsidR="00BE068B" w:rsidRPr="000F7413" w:rsidRDefault="00BE068B" w:rsidP="00704544">
            <w:pPr>
              <w:rPr>
                <w:rFonts w:ascii="OCR A Extended" w:hAnsi="OCR A Extended"/>
              </w:rPr>
            </w:pPr>
            <w:r w:rsidRPr="000F7413">
              <w:rPr>
                <w:rFonts w:ascii="OCR A Extended" w:hAnsi="OCR A Extended"/>
              </w:rPr>
              <w:t>17</w:t>
            </w:r>
          </w:p>
        </w:tc>
      </w:tr>
      <w:tr w:rsidR="00BE068B" w:rsidRPr="000F7413" w14:paraId="3687645F" w14:textId="77777777" w:rsidTr="0062616C">
        <w:trPr>
          <w:trHeight w:val="242"/>
        </w:trPr>
        <w:tc>
          <w:tcPr>
            <w:tcW w:w="1553" w:type="dxa"/>
          </w:tcPr>
          <w:p w14:paraId="6920E2E1" w14:textId="3BF9903D" w:rsidR="00BE068B" w:rsidRPr="000F7413" w:rsidRDefault="00BE068B" w:rsidP="00704544">
            <w:pPr>
              <w:rPr>
                <w:rFonts w:ascii="OCR A Extended" w:hAnsi="OCR A Extended"/>
              </w:rPr>
            </w:pPr>
            <w:r w:rsidRPr="000F7413">
              <w:rPr>
                <w:rFonts w:ascii="OCR A Extended" w:hAnsi="OCR A Extended"/>
              </w:rPr>
              <w:t>172.16.18.0</w:t>
            </w:r>
          </w:p>
        </w:tc>
        <w:tc>
          <w:tcPr>
            <w:tcW w:w="1587" w:type="dxa"/>
          </w:tcPr>
          <w:p w14:paraId="2DACD28B" w14:textId="4928CC13" w:rsidR="00BE068B" w:rsidRPr="000F7413" w:rsidRDefault="00BE068B" w:rsidP="00704544">
            <w:pPr>
              <w:rPr>
                <w:rFonts w:ascii="OCR A Extended" w:hAnsi="OCR A Extended"/>
              </w:rPr>
            </w:pPr>
            <w:r w:rsidRPr="000F7413">
              <w:rPr>
                <w:rFonts w:ascii="OCR A Extended" w:hAnsi="OCR A Extended"/>
              </w:rPr>
              <w:t>24</w:t>
            </w:r>
          </w:p>
        </w:tc>
        <w:tc>
          <w:tcPr>
            <w:tcW w:w="1525" w:type="dxa"/>
          </w:tcPr>
          <w:p w14:paraId="5A15DB30" w14:textId="757FA812" w:rsidR="00BE068B" w:rsidRPr="000F7413" w:rsidRDefault="00BE068B" w:rsidP="00704544">
            <w:pPr>
              <w:rPr>
                <w:rFonts w:ascii="OCR A Extended" w:hAnsi="OCR A Extended"/>
              </w:rPr>
            </w:pPr>
            <w:r w:rsidRPr="000F7413">
              <w:rPr>
                <w:rFonts w:ascii="OCR A Extended" w:hAnsi="OCR A Extended"/>
              </w:rPr>
              <w:t>Server</w:t>
            </w:r>
          </w:p>
        </w:tc>
        <w:tc>
          <w:tcPr>
            <w:tcW w:w="2041" w:type="dxa"/>
          </w:tcPr>
          <w:p w14:paraId="13869F3A" w14:textId="5E8FA74D" w:rsidR="00BE068B" w:rsidRPr="000F7413" w:rsidRDefault="00BE068B" w:rsidP="00704544">
            <w:pPr>
              <w:rPr>
                <w:rFonts w:ascii="OCR A Extended" w:hAnsi="OCR A Extended"/>
              </w:rPr>
            </w:pPr>
            <w:r w:rsidRPr="000F7413">
              <w:rPr>
                <w:rFonts w:ascii="OCR A Extended" w:hAnsi="OCR A Extended"/>
              </w:rPr>
              <w:t>Statisch</w:t>
            </w:r>
          </w:p>
        </w:tc>
        <w:tc>
          <w:tcPr>
            <w:tcW w:w="1764" w:type="dxa"/>
          </w:tcPr>
          <w:p w14:paraId="2E971EEE" w14:textId="0C75A910" w:rsidR="00BE068B" w:rsidRPr="000F7413" w:rsidRDefault="00BE068B" w:rsidP="00704544">
            <w:pPr>
              <w:rPr>
                <w:rFonts w:ascii="OCR A Extended" w:hAnsi="OCR A Extended"/>
              </w:rPr>
            </w:pPr>
            <w:r w:rsidRPr="000F7413">
              <w:rPr>
                <w:rFonts w:ascii="OCR A Extended" w:hAnsi="OCR A Extended"/>
              </w:rPr>
              <w:t>254</w:t>
            </w:r>
          </w:p>
        </w:tc>
        <w:tc>
          <w:tcPr>
            <w:tcW w:w="1270" w:type="dxa"/>
          </w:tcPr>
          <w:p w14:paraId="768A6667" w14:textId="3C01B8B2" w:rsidR="00BE068B" w:rsidRPr="000F7413" w:rsidRDefault="00BE068B" w:rsidP="00704544">
            <w:pPr>
              <w:rPr>
                <w:rFonts w:ascii="OCR A Extended" w:hAnsi="OCR A Extended"/>
              </w:rPr>
            </w:pPr>
            <w:r w:rsidRPr="000F7413">
              <w:rPr>
                <w:rFonts w:ascii="OCR A Extended" w:hAnsi="OCR A Extended"/>
              </w:rPr>
              <w:t>18</w:t>
            </w:r>
          </w:p>
        </w:tc>
      </w:tr>
      <w:tr w:rsidR="00BE068B" w:rsidRPr="000F7413" w14:paraId="045C97ED" w14:textId="77777777" w:rsidTr="0062616C">
        <w:trPr>
          <w:trHeight w:val="242"/>
        </w:trPr>
        <w:tc>
          <w:tcPr>
            <w:tcW w:w="1553" w:type="dxa"/>
          </w:tcPr>
          <w:p w14:paraId="03225A2C" w14:textId="731E8E79" w:rsidR="00BE068B" w:rsidRPr="000F7413" w:rsidRDefault="00BE068B" w:rsidP="00704544">
            <w:pPr>
              <w:rPr>
                <w:rFonts w:ascii="OCR A Extended" w:hAnsi="OCR A Extended"/>
              </w:rPr>
            </w:pPr>
            <w:r w:rsidRPr="000F7413">
              <w:rPr>
                <w:rFonts w:ascii="OCR A Extended" w:hAnsi="OCR A Extended"/>
              </w:rPr>
              <w:t>172.16.241.0</w:t>
            </w:r>
          </w:p>
        </w:tc>
        <w:tc>
          <w:tcPr>
            <w:tcW w:w="1587" w:type="dxa"/>
          </w:tcPr>
          <w:p w14:paraId="57E9EC4D" w14:textId="76C93F81" w:rsidR="00BE068B" w:rsidRPr="000F7413" w:rsidRDefault="00BE068B" w:rsidP="00704544">
            <w:pPr>
              <w:rPr>
                <w:rFonts w:ascii="OCR A Extended" w:hAnsi="OCR A Extended"/>
              </w:rPr>
            </w:pPr>
            <w:r w:rsidRPr="000F7413">
              <w:rPr>
                <w:rFonts w:ascii="OCR A Extended" w:hAnsi="OCR A Extended"/>
              </w:rPr>
              <w:t>24</w:t>
            </w:r>
          </w:p>
        </w:tc>
        <w:tc>
          <w:tcPr>
            <w:tcW w:w="1525" w:type="dxa"/>
          </w:tcPr>
          <w:p w14:paraId="441B2728" w14:textId="1B5F9231" w:rsidR="00BE068B" w:rsidRPr="000F7413" w:rsidRDefault="00BE068B" w:rsidP="00704544">
            <w:pPr>
              <w:rPr>
                <w:rFonts w:ascii="OCR A Extended" w:hAnsi="OCR A Extended"/>
              </w:rPr>
            </w:pPr>
            <w:r w:rsidRPr="000F7413">
              <w:rPr>
                <w:rFonts w:ascii="OCR A Extended" w:hAnsi="OCR A Extended"/>
              </w:rPr>
              <w:t>Management</w:t>
            </w:r>
          </w:p>
        </w:tc>
        <w:tc>
          <w:tcPr>
            <w:tcW w:w="2041" w:type="dxa"/>
          </w:tcPr>
          <w:p w14:paraId="60BA0A90" w14:textId="35A9D2D3" w:rsidR="00BE068B" w:rsidRPr="000F7413" w:rsidRDefault="00BE068B" w:rsidP="00704544">
            <w:pPr>
              <w:rPr>
                <w:rFonts w:ascii="OCR A Extended" w:hAnsi="OCR A Extended"/>
              </w:rPr>
            </w:pPr>
            <w:r w:rsidRPr="000F7413">
              <w:rPr>
                <w:rFonts w:ascii="OCR A Extended" w:hAnsi="OCR A Extended"/>
              </w:rPr>
              <w:t>Statisch</w:t>
            </w:r>
          </w:p>
        </w:tc>
        <w:tc>
          <w:tcPr>
            <w:tcW w:w="1764" w:type="dxa"/>
          </w:tcPr>
          <w:p w14:paraId="5C3418C4" w14:textId="2B749F20" w:rsidR="00BE068B" w:rsidRPr="000F7413" w:rsidRDefault="00BE068B" w:rsidP="00704544">
            <w:pPr>
              <w:rPr>
                <w:rFonts w:ascii="OCR A Extended" w:hAnsi="OCR A Extended"/>
              </w:rPr>
            </w:pPr>
            <w:r w:rsidRPr="000F7413">
              <w:rPr>
                <w:rFonts w:ascii="OCR A Extended" w:hAnsi="OCR A Extended"/>
              </w:rPr>
              <w:t>254</w:t>
            </w:r>
          </w:p>
        </w:tc>
        <w:tc>
          <w:tcPr>
            <w:tcW w:w="1270" w:type="dxa"/>
          </w:tcPr>
          <w:p w14:paraId="55A70AF7" w14:textId="18D14BBD" w:rsidR="00BE068B" w:rsidRPr="000F7413" w:rsidRDefault="00BE068B" w:rsidP="00704544">
            <w:pPr>
              <w:rPr>
                <w:rFonts w:ascii="OCR A Extended" w:hAnsi="OCR A Extended"/>
              </w:rPr>
            </w:pPr>
            <w:r w:rsidRPr="000F7413">
              <w:rPr>
                <w:rFonts w:ascii="OCR A Extended" w:hAnsi="OCR A Extended"/>
              </w:rPr>
              <w:t>241</w:t>
            </w:r>
          </w:p>
        </w:tc>
      </w:tr>
      <w:tr w:rsidR="00BE068B" w:rsidRPr="000F7413" w14:paraId="5D9FED04" w14:textId="77777777" w:rsidTr="0062616C">
        <w:trPr>
          <w:trHeight w:val="242"/>
        </w:trPr>
        <w:tc>
          <w:tcPr>
            <w:tcW w:w="1553" w:type="dxa"/>
          </w:tcPr>
          <w:p w14:paraId="2390EAC4" w14:textId="3D2BA22D" w:rsidR="00BE068B" w:rsidRPr="000F7413" w:rsidRDefault="00BF0FC5" w:rsidP="00704544">
            <w:pPr>
              <w:rPr>
                <w:rFonts w:ascii="OCR A Extended" w:hAnsi="OCR A Extended"/>
              </w:rPr>
            </w:pPr>
            <w:r w:rsidRPr="000F7413">
              <w:rPr>
                <w:rFonts w:ascii="OCR A Extended" w:hAnsi="OCR A Extended"/>
              </w:rPr>
              <w:t>172.16.240.0</w:t>
            </w:r>
          </w:p>
        </w:tc>
        <w:tc>
          <w:tcPr>
            <w:tcW w:w="1587" w:type="dxa"/>
          </w:tcPr>
          <w:p w14:paraId="098B28C3" w14:textId="1C22382E" w:rsidR="00BE068B" w:rsidRPr="000F7413" w:rsidRDefault="00BE068B" w:rsidP="00704544">
            <w:pPr>
              <w:rPr>
                <w:rFonts w:ascii="OCR A Extended" w:hAnsi="OCR A Extended"/>
              </w:rPr>
            </w:pPr>
            <w:r w:rsidRPr="000F7413">
              <w:rPr>
                <w:rFonts w:ascii="OCR A Extended" w:hAnsi="OCR A Extended"/>
              </w:rPr>
              <w:t>24</w:t>
            </w:r>
          </w:p>
        </w:tc>
        <w:tc>
          <w:tcPr>
            <w:tcW w:w="1525" w:type="dxa"/>
          </w:tcPr>
          <w:p w14:paraId="3AA78639" w14:textId="11307F4F" w:rsidR="00BE068B" w:rsidRPr="000F7413" w:rsidRDefault="00BF0FC5" w:rsidP="00704544">
            <w:pPr>
              <w:rPr>
                <w:rFonts w:ascii="OCR A Extended" w:hAnsi="OCR A Extended"/>
              </w:rPr>
            </w:pPr>
            <w:r w:rsidRPr="000F7413">
              <w:rPr>
                <w:rFonts w:ascii="OCR A Extended" w:hAnsi="OCR A Extended"/>
              </w:rPr>
              <w:t>Security</w:t>
            </w:r>
          </w:p>
        </w:tc>
        <w:tc>
          <w:tcPr>
            <w:tcW w:w="2041" w:type="dxa"/>
          </w:tcPr>
          <w:p w14:paraId="47D51A30" w14:textId="295B7473" w:rsidR="00BE068B" w:rsidRPr="000F7413" w:rsidRDefault="00BE068B" w:rsidP="00704544">
            <w:pPr>
              <w:rPr>
                <w:rFonts w:ascii="OCR A Extended" w:hAnsi="OCR A Extended"/>
              </w:rPr>
            </w:pPr>
            <w:r w:rsidRPr="000F7413">
              <w:rPr>
                <w:rFonts w:ascii="OCR A Extended" w:hAnsi="OCR A Extended"/>
              </w:rPr>
              <w:t>Statisch</w:t>
            </w:r>
          </w:p>
        </w:tc>
        <w:tc>
          <w:tcPr>
            <w:tcW w:w="1764" w:type="dxa"/>
          </w:tcPr>
          <w:p w14:paraId="555A8957" w14:textId="461E4DEE" w:rsidR="00BE068B" w:rsidRPr="000F7413" w:rsidRDefault="00BF0FC5" w:rsidP="00704544">
            <w:pPr>
              <w:rPr>
                <w:rFonts w:ascii="OCR A Extended" w:hAnsi="OCR A Extended"/>
              </w:rPr>
            </w:pPr>
            <w:r w:rsidRPr="000F7413">
              <w:rPr>
                <w:rFonts w:ascii="OCR A Extended" w:hAnsi="OCR A Extended"/>
              </w:rPr>
              <w:t>254</w:t>
            </w:r>
          </w:p>
        </w:tc>
        <w:tc>
          <w:tcPr>
            <w:tcW w:w="1270" w:type="dxa"/>
          </w:tcPr>
          <w:p w14:paraId="0D53A9A6" w14:textId="0EF966E5" w:rsidR="00BE068B" w:rsidRPr="000F7413" w:rsidRDefault="00BF0FC5" w:rsidP="00704544">
            <w:pPr>
              <w:rPr>
                <w:rFonts w:ascii="OCR A Extended" w:hAnsi="OCR A Extended"/>
              </w:rPr>
            </w:pPr>
            <w:r w:rsidRPr="000F7413">
              <w:rPr>
                <w:rFonts w:ascii="OCR A Extended" w:hAnsi="OCR A Extended"/>
              </w:rPr>
              <w:t>240</w:t>
            </w:r>
          </w:p>
        </w:tc>
      </w:tr>
      <w:tr w:rsidR="00BE068B" w:rsidRPr="000F7413" w14:paraId="69E94ADE" w14:textId="77777777" w:rsidTr="0062616C">
        <w:trPr>
          <w:trHeight w:val="242"/>
        </w:trPr>
        <w:tc>
          <w:tcPr>
            <w:tcW w:w="1553" w:type="dxa"/>
          </w:tcPr>
          <w:p w14:paraId="3FA36960" w14:textId="3A7D87DD" w:rsidR="00BE068B" w:rsidRPr="000F7413" w:rsidRDefault="00BF0FC5" w:rsidP="00704544">
            <w:pPr>
              <w:rPr>
                <w:rFonts w:ascii="OCR A Extended" w:hAnsi="OCR A Extended"/>
              </w:rPr>
            </w:pPr>
            <w:r w:rsidRPr="000F7413">
              <w:rPr>
                <w:rFonts w:ascii="OCR A Extended" w:hAnsi="OCR A Extended"/>
              </w:rPr>
              <w:t>172.16.30.0</w:t>
            </w:r>
          </w:p>
        </w:tc>
        <w:tc>
          <w:tcPr>
            <w:tcW w:w="1587" w:type="dxa"/>
          </w:tcPr>
          <w:p w14:paraId="7B0E5EDD" w14:textId="21ABDED5" w:rsidR="00BE068B" w:rsidRPr="000F7413" w:rsidRDefault="00BF0FC5" w:rsidP="00704544">
            <w:pPr>
              <w:rPr>
                <w:rFonts w:ascii="OCR A Extended" w:hAnsi="OCR A Extended"/>
              </w:rPr>
            </w:pPr>
            <w:r w:rsidRPr="000F7413">
              <w:rPr>
                <w:rFonts w:ascii="OCR A Extended" w:hAnsi="OCR A Extended"/>
              </w:rPr>
              <w:t>24</w:t>
            </w:r>
          </w:p>
        </w:tc>
        <w:tc>
          <w:tcPr>
            <w:tcW w:w="1525" w:type="dxa"/>
          </w:tcPr>
          <w:p w14:paraId="715A4010" w14:textId="424B7044" w:rsidR="00BE068B" w:rsidRPr="000F7413" w:rsidRDefault="00BF0FC5" w:rsidP="00704544">
            <w:pPr>
              <w:rPr>
                <w:rFonts w:ascii="OCR A Extended" w:hAnsi="OCR A Extended"/>
              </w:rPr>
            </w:pPr>
            <w:r w:rsidRPr="000F7413">
              <w:rPr>
                <w:rFonts w:ascii="OCR A Extended" w:hAnsi="OCR A Extended"/>
              </w:rPr>
              <w:t>Kassen</w:t>
            </w:r>
          </w:p>
        </w:tc>
        <w:tc>
          <w:tcPr>
            <w:tcW w:w="2041" w:type="dxa"/>
          </w:tcPr>
          <w:p w14:paraId="2E58A8B7" w14:textId="1276CC1F" w:rsidR="00BE068B" w:rsidRPr="000F7413" w:rsidRDefault="00BF0FC5" w:rsidP="00704544">
            <w:pPr>
              <w:rPr>
                <w:rFonts w:ascii="OCR A Extended" w:hAnsi="OCR A Extended"/>
              </w:rPr>
            </w:pPr>
            <w:r w:rsidRPr="000F7413">
              <w:rPr>
                <w:rFonts w:ascii="OCR A Extended" w:hAnsi="OCR A Extended"/>
              </w:rPr>
              <w:t>Statisch</w:t>
            </w:r>
          </w:p>
        </w:tc>
        <w:tc>
          <w:tcPr>
            <w:tcW w:w="1764" w:type="dxa"/>
          </w:tcPr>
          <w:p w14:paraId="1A4D348C" w14:textId="28786F4B" w:rsidR="00BE068B" w:rsidRPr="000F7413" w:rsidRDefault="00BF0FC5" w:rsidP="00704544">
            <w:pPr>
              <w:rPr>
                <w:rFonts w:ascii="OCR A Extended" w:hAnsi="OCR A Extended"/>
              </w:rPr>
            </w:pPr>
            <w:r w:rsidRPr="000F7413">
              <w:rPr>
                <w:rFonts w:ascii="OCR A Extended" w:hAnsi="OCR A Extended"/>
              </w:rPr>
              <w:t>254</w:t>
            </w:r>
          </w:p>
        </w:tc>
        <w:tc>
          <w:tcPr>
            <w:tcW w:w="1270" w:type="dxa"/>
          </w:tcPr>
          <w:p w14:paraId="1EE59DF4" w14:textId="07A5A0B4" w:rsidR="00BE068B" w:rsidRPr="000F7413" w:rsidRDefault="00BF0FC5" w:rsidP="00704544">
            <w:pPr>
              <w:rPr>
                <w:rFonts w:ascii="OCR A Extended" w:hAnsi="OCR A Extended"/>
              </w:rPr>
            </w:pPr>
            <w:r w:rsidRPr="000F7413">
              <w:rPr>
                <w:rFonts w:ascii="OCR A Extended" w:hAnsi="OCR A Extended"/>
              </w:rPr>
              <w:t>30</w:t>
            </w:r>
          </w:p>
        </w:tc>
      </w:tr>
      <w:tr w:rsidR="00BF0FC5" w:rsidRPr="000F7413" w14:paraId="7AB41F1F" w14:textId="77777777" w:rsidTr="0062616C">
        <w:trPr>
          <w:trHeight w:val="242"/>
        </w:trPr>
        <w:tc>
          <w:tcPr>
            <w:tcW w:w="1553" w:type="dxa"/>
          </w:tcPr>
          <w:p w14:paraId="4B9F9FE6" w14:textId="4992992B" w:rsidR="00BF0FC5" w:rsidRPr="000F7413" w:rsidRDefault="00BF0FC5" w:rsidP="00704544">
            <w:pPr>
              <w:rPr>
                <w:rFonts w:ascii="OCR A Extended" w:hAnsi="OCR A Extended"/>
              </w:rPr>
            </w:pPr>
            <w:r w:rsidRPr="000F7413">
              <w:rPr>
                <w:rFonts w:ascii="OCR A Extended" w:hAnsi="OCR A Extended"/>
              </w:rPr>
              <w:t>10.110.210.0</w:t>
            </w:r>
          </w:p>
        </w:tc>
        <w:tc>
          <w:tcPr>
            <w:tcW w:w="1587" w:type="dxa"/>
          </w:tcPr>
          <w:p w14:paraId="45C61E36" w14:textId="729FD411" w:rsidR="00BF0FC5" w:rsidRPr="000F7413" w:rsidRDefault="00BF0FC5" w:rsidP="00704544">
            <w:pPr>
              <w:rPr>
                <w:rFonts w:ascii="OCR A Extended" w:hAnsi="OCR A Extended"/>
              </w:rPr>
            </w:pPr>
            <w:r w:rsidRPr="000F7413">
              <w:rPr>
                <w:rFonts w:ascii="OCR A Extended" w:hAnsi="OCR A Extended"/>
              </w:rPr>
              <w:t>24</w:t>
            </w:r>
          </w:p>
        </w:tc>
        <w:tc>
          <w:tcPr>
            <w:tcW w:w="1525" w:type="dxa"/>
          </w:tcPr>
          <w:p w14:paraId="5C81C76C" w14:textId="126BC023" w:rsidR="00BF0FC5" w:rsidRPr="000F7413" w:rsidRDefault="00BF0FC5" w:rsidP="00704544">
            <w:pPr>
              <w:rPr>
                <w:rFonts w:ascii="OCR A Extended" w:hAnsi="OCR A Extended"/>
              </w:rPr>
            </w:pPr>
            <w:r w:rsidRPr="000F7413">
              <w:rPr>
                <w:rFonts w:ascii="OCR A Extended" w:hAnsi="OCR A Extended"/>
              </w:rPr>
              <w:t>DMZ</w:t>
            </w:r>
          </w:p>
        </w:tc>
        <w:tc>
          <w:tcPr>
            <w:tcW w:w="2041" w:type="dxa"/>
          </w:tcPr>
          <w:p w14:paraId="79CC50D9" w14:textId="1D4A44E3" w:rsidR="00BF0FC5" w:rsidRPr="000F7413" w:rsidRDefault="00BF0FC5" w:rsidP="00704544">
            <w:pPr>
              <w:rPr>
                <w:rFonts w:ascii="OCR A Extended" w:hAnsi="OCR A Extended"/>
              </w:rPr>
            </w:pPr>
            <w:r w:rsidRPr="000F7413">
              <w:rPr>
                <w:rFonts w:ascii="OCR A Extended" w:hAnsi="OCR A Extended"/>
              </w:rPr>
              <w:t>Statisch</w:t>
            </w:r>
          </w:p>
        </w:tc>
        <w:tc>
          <w:tcPr>
            <w:tcW w:w="1764" w:type="dxa"/>
          </w:tcPr>
          <w:p w14:paraId="2E469423" w14:textId="6FEC1604" w:rsidR="00BF0FC5" w:rsidRPr="000F7413" w:rsidRDefault="00BF0FC5" w:rsidP="00704544">
            <w:pPr>
              <w:rPr>
                <w:rFonts w:ascii="OCR A Extended" w:hAnsi="OCR A Extended"/>
              </w:rPr>
            </w:pPr>
            <w:r w:rsidRPr="000F7413">
              <w:rPr>
                <w:rFonts w:ascii="OCR A Extended" w:hAnsi="OCR A Extended"/>
              </w:rPr>
              <w:t>254</w:t>
            </w:r>
          </w:p>
        </w:tc>
        <w:tc>
          <w:tcPr>
            <w:tcW w:w="1270" w:type="dxa"/>
          </w:tcPr>
          <w:p w14:paraId="64ADCD91" w14:textId="7499B635" w:rsidR="00BF0FC5" w:rsidRPr="000F7413" w:rsidRDefault="00BF0FC5" w:rsidP="00704544">
            <w:pPr>
              <w:rPr>
                <w:rFonts w:ascii="OCR A Extended" w:hAnsi="OCR A Extended"/>
              </w:rPr>
            </w:pPr>
            <w:r w:rsidRPr="000F7413">
              <w:rPr>
                <w:rFonts w:ascii="OCR A Extended" w:hAnsi="OCR A Extended"/>
              </w:rPr>
              <w:t>210</w:t>
            </w:r>
          </w:p>
        </w:tc>
      </w:tr>
    </w:tbl>
    <w:p w14:paraId="6653D63A" w14:textId="2175619C" w:rsidR="00704544" w:rsidRPr="000F7413" w:rsidRDefault="00704544" w:rsidP="00704544">
      <w:pPr>
        <w:rPr>
          <w:rFonts w:ascii="OCR A Extended" w:hAnsi="OCR A Extende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8"/>
        <w:gridCol w:w="4182"/>
      </w:tblGrid>
      <w:tr w:rsidR="00BF0FC5" w:rsidRPr="000F7413" w14:paraId="1BCF0F71" w14:textId="77777777" w:rsidTr="0062616C">
        <w:tc>
          <w:tcPr>
            <w:tcW w:w="4318" w:type="dxa"/>
            <w:shd w:val="clear" w:color="auto" w:fill="A6A6A6" w:themeFill="background1" w:themeFillShade="A6"/>
          </w:tcPr>
          <w:p w14:paraId="09714138" w14:textId="55950EE8" w:rsidR="00BF0FC5" w:rsidRPr="000F7413" w:rsidRDefault="00BF0FC5" w:rsidP="00704544">
            <w:pPr>
              <w:rPr>
                <w:rFonts w:ascii="OCR A Extended" w:hAnsi="OCR A Extended"/>
                <w:b/>
                <w:bCs/>
              </w:rPr>
            </w:pPr>
            <w:r w:rsidRPr="000F7413">
              <w:rPr>
                <w:rFonts w:ascii="OCR A Extended" w:hAnsi="OCR A Extended"/>
                <w:b/>
                <w:bCs/>
              </w:rPr>
              <w:t>Typ</w:t>
            </w:r>
          </w:p>
        </w:tc>
        <w:tc>
          <w:tcPr>
            <w:tcW w:w="4182" w:type="dxa"/>
            <w:shd w:val="clear" w:color="auto" w:fill="A6A6A6" w:themeFill="background1" w:themeFillShade="A6"/>
          </w:tcPr>
          <w:p w14:paraId="58DFC680" w14:textId="1FCF19E5" w:rsidR="00BF0FC5" w:rsidRPr="000F7413" w:rsidRDefault="00BF0FC5" w:rsidP="00704544">
            <w:pPr>
              <w:rPr>
                <w:rFonts w:ascii="OCR A Extended" w:hAnsi="OCR A Extended"/>
                <w:b/>
                <w:bCs/>
              </w:rPr>
            </w:pPr>
            <w:r w:rsidRPr="000F7413">
              <w:rPr>
                <w:rFonts w:ascii="OCR A Extended" w:hAnsi="OCR A Extended"/>
                <w:b/>
                <w:bCs/>
              </w:rPr>
              <w:t>Beschreibung</w:t>
            </w:r>
          </w:p>
        </w:tc>
      </w:tr>
      <w:tr w:rsidR="00BF0FC5" w:rsidRPr="000F7413" w14:paraId="003DF73B" w14:textId="77777777" w:rsidTr="0062616C">
        <w:tc>
          <w:tcPr>
            <w:tcW w:w="4318" w:type="dxa"/>
          </w:tcPr>
          <w:p w14:paraId="71902DF3" w14:textId="12C41087" w:rsidR="00BF0FC5" w:rsidRPr="000F7413" w:rsidRDefault="00BF0FC5" w:rsidP="00704544">
            <w:pPr>
              <w:rPr>
                <w:rFonts w:ascii="OCR A Extended" w:hAnsi="OCR A Extended"/>
              </w:rPr>
            </w:pPr>
            <w:r w:rsidRPr="000F7413">
              <w:rPr>
                <w:rFonts w:ascii="OCR A Extended" w:hAnsi="OCR A Extended"/>
              </w:rPr>
              <w:t>Clients</w:t>
            </w:r>
          </w:p>
        </w:tc>
        <w:tc>
          <w:tcPr>
            <w:tcW w:w="4182" w:type="dxa"/>
          </w:tcPr>
          <w:p w14:paraId="433FC38E" w14:textId="4C5B79D6" w:rsidR="00BF0FC5" w:rsidRPr="000F7413" w:rsidRDefault="00BF0FC5" w:rsidP="00704544">
            <w:pPr>
              <w:rPr>
                <w:rFonts w:ascii="OCR A Extended" w:hAnsi="OCR A Extended"/>
              </w:rPr>
            </w:pPr>
            <w:r w:rsidRPr="000F7413">
              <w:rPr>
                <w:rFonts w:ascii="OCR A Extended" w:hAnsi="OCR A Extended"/>
              </w:rPr>
              <w:t>In diesem Bereich befinden sich alle Clients. Mit Clients werden alle Geräte eines Benutzers gemeint, also Notebook, Workstation und allenfalls noch Smartphone.</w:t>
            </w:r>
          </w:p>
        </w:tc>
      </w:tr>
      <w:tr w:rsidR="00BF0FC5" w:rsidRPr="000F7413" w14:paraId="7C76C868" w14:textId="77777777" w:rsidTr="0062616C">
        <w:tc>
          <w:tcPr>
            <w:tcW w:w="4318" w:type="dxa"/>
          </w:tcPr>
          <w:p w14:paraId="69968954" w14:textId="6B546733" w:rsidR="00BF0FC5" w:rsidRPr="000F7413" w:rsidRDefault="00BF0FC5" w:rsidP="00704544">
            <w:pPr>
              <w:rPr>
                <w:rFonts w:ascii="OCR A Extended" w:hAnsi="OCR A Extended"/>
              </w:rPr>
            </w:pPr>
            <w:r w:rsidRPr="000F7413">
              <w:rPr>
                <w:rFonts w:ascii="OCR A Extended" w:hAnsi="OCR A Extended"/>
              </w:rPr>
              <w:t>Printer</w:t>
            </w:r>
          </w:p>
        </w:tc>
        <w:tc>
          <w:tcPr>
            <w:tcW w:w="4182" w:type="dxa"/>
          </w:tcPr>
          <w:p w14:paraId="4F1F3D12" w14:textId="5068F1D2" w:rsidR="00BF0FC5" w:rsidRPr="000F7413" w:rsidRDefault="00BF0FC5" w:rsidP="00704544">
            <w:pPr>
              <w:rPr>
                <w:rFonts w:ascii="OCR A Extended" w:hAnsi="OCR A Extended"/>
              </w:rPr>
            </w:pPr>
            <w:r w:rsidRPr="000F7413">
              <w:rPr>
                <w:rFonts w:ascii="OCR A Extended" w:hAnsi="OCR A Extended"/>
              </w:rPr>
              <w:t>In diesem Bereich befinden sich alle Drucker, welche mit dem Netzwerk verbunden sind.</w:t>
            </w:r>
          </w:p>
        </w:tc>
      </w:tr>
      <w:tr w:rsidR="00BF0FC5" w:rsidRPr="000F7413" w14:paraId="211959F1" w14:textId="77777777" w:rsidTr="0062616C">
        <w:tc>
          <w:tcPr>
            <w:tcW w:w="4318" w:type="dxa"/>
          </w:tcPr>
          <w:p w14:paraId="033D1BF5" w14:textId="3C2D4979" w:rsidR="00BF0FC5" w:rsidRPr="000F7413" w:rsidRDefault="00BF0FC5" w:rsidP="00704544">
            <w:pPr>
              <w:rPr>
                <w:rFonts w:ascii="OCR A Extended" w:hAnsi="OCR A Extended"/>
              </w:rPr>
            </w:pPr>
            <w:r w:rsidRPr="000F7413">
              <w:rPr>
                <w:rFonts w:ascii="OCR A Extended" w:hAnsi="OCR A Extended"/>
              </w:rPr>
              <w:t>Server</w:t>
            </w:r>
          </w:p>
        </w:tc>
        <w:tc>
          <w:tcPr>
            <w:tcW w:w="4182" w:type="dxa"/>
          </w:tcPr>
          <w:p w14:paraId="5A66495D" w14:textId="5418C4A8" w:rsidR="00BF0FC5" w:rsidRPr="000F7413" w:rsidRDefault="00BF0FC5" w:rsidP="00704544">
            <w:pPr>
              <w:rPr>
                <w:rFonts w:ascii="OCR A Extended" w:hAnsi="OCR A Extended"/>
              </w:rPr>
            </w:pPr>
            <w:r w:rsidRPr="000F7413">
              <w:rPr>
                <w:rFonts w:ascii="OCR A Extended" w:hAnsi="OCR A Extended"/>
              </w:rPr>
              <w:t xml:space="preserve">In diesem Bereich befinden sich alle internen Server, die keinen Zugang zum Internet haben und auch nur </w:t>
            </w:r>
            <w:r w:rsidRPr="000F7413">
              <w:rPr>
                <w:rFonts w:ascii="OCR A Extended" w:hAnsi="OCR A Extended"/>
              </w:rPr>
              <w:lastRenderedPageBreak/>
              <w:t>von Intern erreichbar sein müssen.</w:t>
            </w:r>
          </w:p>
        </w:tc>
      </w:tr>
      <w:tr w:rsidR="00BF0FC5" w:rsidRPr="000F7413" w14:paraId="2A6544A0" w14:textId="77777777" w:rsidTr="0062616C">
        <w:tc>
          <w:tcPr>
            <w:tcW w:w="4318" w:type="dxa"/>
          </w:tcPr>
          <w:p w14:paraId="44933243" w14:textId="0DC9FEDA" w:rsidR="00BF0FC5" w:rsidRPr="000F7413" w:rsidRDefault="00BF0FC5" w:rsidP="00704544">
            <w:pPr>
              <w:rPr>
                <w:rFonts w:ascii="OCR A Extended" w:hAnsi="OCR A Extended"/>
              </w:rPr>
            </w:pPr>
            <w:r w:rsidRPr="000F7413">
              <w:rPr>
                <w:rFonts w:ascii="OCR A Extended" w:hAnsi="OCR A Extended"/>
              </w:rPr>
              <w:lastRenderedPageBreak/>
              <w:t>Management</w:t>
            </w:r>
          </w:p>
        </w:tc>
        <w:tc>
          <w:tcPr>
            <w:tcW w:w="4182" w:type="dxa"/>
          </w:tcPr>
          <w:p w14:paraId="6BAF81B5" w14:textId="77777777" w:rsidR="00BF0FC5" w:rsidRPr="000F7413" w:rsidRDefault="00BF0FC5" w:rsidP="00704544">
            <w:pPr>
              <w:rPr>
                <w:rFonts w:ascii="OCR A Extended" w:hAnsi="OCR A Extended"/>
              </w:rPr>
            </w:pPr>
            <w:r w:rsidRPr="000F7413">
              <w:rPr>
                <w:rFonts w:ascii="OCR A Extended" w:hAnsi="OCR A Extended"/>
              </w:rPr>
              <w:t>In diesem Bereich sind alle Management Adressen erreichbar.</w:t>
            </w:r>
          </w:p>
          <w:p w14:paraId="573A00EE" w14:textId="77777777" w:rsidR="00BF0FC5" w:rsidRPr="000F7413" w:rsidRDefault="00BF0FC5" w:rsidP="00704544">
            <w:pPr>
              <w:rPr>
                <w:rFonts w:ascii="OCR A Extended" w:hAnsi="OCR A Extended"/>
                <w:lang w:val="fr-CH"/>
              </w:rPr>
            </w:pPr>
            <w:r w:rsidRPr="000F7413">
              <w:rPr>
                <w:rFonts w:ascii="OCR A Extended" w:hAnsi="OCR A Extended"/>
                <w:lang w:val="fr-CH"/>
              </w:rPr>
              <w:t>FW Management</w:t>
            </w:r>
          </w:p>
          <w:p w14:paraId="2A7466C6" w14:textId="77777777" w:rsidR="00BF0FC5" w:rsidRPr="000F7413" w:rsidRDefault="00BF0FC5" w:rsidP="00704544">
            <w:pPr>
              <w:rPr>
                <w:rFonts w:ascii="OCR A Extended" w:hAnsi="OCR A Extended"/>
                <w:lang w:val="fr-CH"/>
              </w:rPr>
            </w:pPr>
            <w:r w:rsidRPr="000F7413">
              <w:rPr>
                <w:rFonts w:ascii="OCR A Extended" w:hAnsi="OCR A Extended"/>
                <w:lang w:val="fr-CH"/>
              </w:rPr>
              <w:t>Switch Management</w:t>
            </w:r>
          </w:p>
          <w:p w14:paraId="73FFF141" w14:textId="77777777" w:rsidR="00BF0FC5" w:rsidRPr="000F7413" w:rsidRDefault="00BF0FC5" w:rsidP="00704544">
            <w:pPr>
              <w:rPr>
                <w:rFonts w:ascii="OCR A Extended" w:hAnsi="OCR A Extended"/>
                <w:lang w:val="fr-CH"/>
              </w:rPr>
            </w:pPr>
            <w:proofErr w:type="spellStart"/>
            <w:r w:rsidRPr="000F7413">
              <w:rPr>
                <w:rFonts w:ascii="OCR A Extended" w:hAnsi="OCR A Extended"/>
                <w:lang w:val="fr-CH"/>
              </w:rPr>
              <w:t>Accesspoint</w:t>
            </w:r>
            <w:proofErr w:type="spellEnd"/>
            <w:r w:rsidRPr="000F7413">
              <w:rPr>
                <w:rFonts w:ascii="OCR A Extended" w:hAnsi="OCR A Extended"/>
                <w:lang w:val="fr-CH"/>
              </w:rPr>
              <w:t xml:space="preserve"> Management</w:t>
            </w:r>
          </w:p>
          <w:p w14:paraId="5DFC12AC" w14:textId="3AB06CCC" w:rsidR="00BF0FC5" w:rsidRPr="000F7413" w:rsidRDefault="00BF0FC5" w:rsidP="00704544">
            <w:pPr>
              <w:rPr>
                <w:rFonts w:ascii="OCR A Extended" w:hAnsi="OCR A Extended"/>
              </w:rPr>
            </w:pPr>
            <w:r w:rsidRPr="000F7413">
              <w:rPr>
                <w:rFonts w:ascii="OCR A Extended" w:hAnsi="OCR A Extended"/>
              </w:rPr>
              <w:t>Server Management (ILO)</w:t>
            </w:r>
          </w:p>
        </w:tc>
      </w:tr>
      <w:tr w:rsidR="00BF0FC5" w:rsidRPr="000F7413" w14:paraId="58270F72" w14:textId="77777777" w:rsidTr="0062616C">
        <w:tc>
          <w:tcPr>
            <w:tcW w:w="4318" w:type="dxa"/>
          </w:tcPr>
          <w:p w14:paraId="03404745" w14:textId="3BDBA56C" w:rsidR="00BF0FC5" w:rsidRPr="000F7413" w:rsidRDefault="00BF0FC5" w:rsidP="00704544">
            <w:pPr>
              <w:rPr>
                <w:rFonts w:ascii="OCR A Extended" w:hAnsi="OCR A Extended"/>
              </w:rPr>
            </w:pPr>
            <w:r w:rsidRPr="000F7413">
              <w:rPr>
                <w:rFonts w:ascii="OCR A Extended" w:hAnsi="OCR A Extended"/>
              </w:rPr>
              <w:t>Security</w:t>
            </w:r>
          </w:p>
        </w:tc>
        <w:tc>
          <w:tcPr>
            <w:tcW w:w="4182" w:type="dxa"/>
          </w:tcPr>
          <w:p w14:paraId="53FAD0BF" w14:textId="09D79D3C" w:rsidR="00BF0FC5" w:rsidRPr="000F7413" w:rsidRDefault="00BF0FC5" w:rsidP="00704544">
            <w:pPr>
              <w:rPr>
                <w:rFonts w:ascii="OCR A Extended" w:hAnsi="OCR A Extended"/>
              </w:rPr>
            </w:pPr>
            <w:r w:rsidRPr="000F7413">
              <w:rPr>
                <w:rFonts w:ascii="OCR A Extended" w:hAnsi="OCR A Extended"/>
              </w:rPr>
              <w:t>In diesem Bereich werden alle Security relevanten Systeme ihren Platz finden. Dies können Kameras, Badge gesicherte Türen oder auch weitere Zutrittssysteme betreffen.</w:t>
            </w:r>
          </w:p>
        </w:tc>
      </w:tr>
      <w:tr w:rsidR="00BF0FC5" w:rsidRPr="000F7413" w14:paraId="79E197B3" w14:textId="77777777" w:rsidTr="0062616C">
        <w:tc>
          <w:tcPr>
            <w:tcW w:w="4318" w:type="dxa"/>
          </w:tcPr>
          <w:p w14:paraId="402D0C2E" w14:textId="06CA4177" w:rsidR="00BF0FC5" w:rsidRPr="000F7413" w:rsidRDefault="00BF0FC5" w:rsidP="00704544">
            <w:pPr>
              <w:rPr>
                <w:rFonts w:ascii="OCR A Extended" w:hAnsi="OCR A Extended"/>
              </w:rPr>
            </w:pPr>
            <w:r w:rsidRPr="000F7413">
              <w:rPr>
                <w:rFonts w:ascii="OCR A Extended" w:hAnsi="OCR A Extended"/>
              </w:rPr>
              <w:t>Kassen</w:t>
            </w:r>
          </w:p>
        </w:tc>
        <w:tc>
          <w:tcPr>
            <w:tcW w:w="4182" w:type="dxa"/>
          </w:tcPr>
          <w:p w14:paraId="1B392232" w14:textId="0B78FFAC" w:rsidR="00BF0FC5" w:rsidRPr="000F7413" w:rsidRDefault="00BF0FC5" w:rsidP="00704544">
            <w:pPr>
              <w:rPr>
                <w:rFonts w:ascii="OCR A Extended" w:hAnsi="OCR A Extended"/>
              </w:rPr>
            </w:pPr>
            <w:r w:rsidRPr="000F7413">
              <w:rPr>
                <w:rFonts w:ascii="OCR A Extended" w:hAnsi="OCR A Extended"/>
              </w:rPr>
              <w:t>In diesem Bereich werden die Kassensysteme ihren Platz finden, welche über das Netzwerk angesteuert werden.</w:t>
            </w:r>
          </w:p>
        </w:tc>
      </w:tr>
      <w:tr w:rsidR="00BF0FC5" w:rsidRPr="000F7413" w14:paraId="35654387" w14:textId="77777777" w:rsidTr="0062616C">
        <w:tc>
          <w:tcPr>
            <w:tcW w:w="4318" w:type="dxa"/>
          </w:tcPr>
          <w:p w14:paraId="276965A8" w14:textId="0C44F2AC" w:rsidR="00BF0FC5" w:rsidRPr="000F7413" w:rsidRDefault="00BF0FC5" w:rsidP="00704544">
            <w:pPr>
              <w:rPr>
                <w:rFonts w:ascii="OCR A Extended" w:hAnsi="OCR A Extended"/>
              </w:rPr>
            </w:pPr>
            <w:r w:rsidRPr="000F7413">
              <w:rPr>
                <w:rFonts w:ascii="OCR A Extended" w:hAnsi="OCR A Extended"/>
              </w:rPr>
              <w:t>DMZ</w:t>
            </w:r>
          </w:p>
        </w:tc>
        <w:tc>
          <w:tcPr>
            <w:tcW w:w="4182" w:type="dxa"/>
          </w:tcPr>
          <w:p w14:paraId="116D9E79" w14:textId="49632915" w:rsidR="00BF0FC5" w:rsidRPr="000F7413" w:rsidRDefault="00BF0FC5" w:rsidP="00704544">
            <w:pPr>
              <w:rPr>
                <w:rFonts w:ascii="OCR A Extended" w:hAnsi="OCR A Extended"/>
              </w:rPr>
            </w:pPr>
            <w:r w:rsidRPr="000F7413">
              <w:rPr>
                <w:rFonts w:ascii="OCR A Extended" w:hAnsi="OCR A Extended"/>
              </w:rPr>
              <w:t>In diesem Bereich werden die Server untergebracht, welche einen Internetzugang haben werden. Diese sind dann auch von ausserhalb der Firma erreichbar und beheimaten unteranderem auch die Firmen Website.</w:t>
            </w:r>
          </w:p>
        </w:tc>
      </w:tr>
    </w:tbl>
    <w:p w14:paraId="2F2E60E2" w14:textId="77777777" w:rsidR="00BE068B" w:rsidRPr="000F7413" w:rsidRDefault="00BE068B" w:rsidP="00704544">
      <w:pPr>
        <w:rPr>
          <w:rFonts w:ascii="OCR A Extended" w:hAnsi="OCR A Extended"/>
        </w:rPr>
      </w:pPr>
    </w:p>
    <w:p w14:paraId="7D271D8F" w14:textId="497B6710" w:rsidR="00934EDE" w:rsidRPr="000F7413" w:rsidRDefault="00934EDE" w:rsidP="00934EDE">
      <w:pPr>
        <w:pStyle w:val="berschrift3"/>
      </w:pPr>
      <w:bookmarkStart w:id="11" w:name="_Toc148383189"/>
      <w:r w:rsidRPr="000F7413">
        <w:t>WAN</w:t>
      </w:r>
      <w:r w:rsidR="00A30DF9" w:rsidRPr="000F7413">
        <w:t xml:space="preserve"> - Swisscom</w:t>
      </w:r>
      <w:bookmarkEnd w:id="11"/>
    </w:p>
    <w:tbl>
      <w:tblPr>
        <w:tblStyle w:val="Tabellenraster"/>
        <w:tblW w:w="0" w:type="auto"/>
        <w:tblLook w:val="04A0" w:firstRow="1" w:lastRow="0" w:firstColumn="1" w:lastColumn="0" w:noHBand="0" w:noVBand="1"/>
      </w:tblPr>
      <w:tblGrid>
        <w:gridCol w:w="4318"/>
        <w:gridCol w:w="4318"/>
      </w:tblGrid>
      <w:tr w:rsidR="00934EDE" w:rsidRPr="000F7413" w14:paraId="01A29CB0" w14:textId="77777777" w:rsidTr="00934EDE">
        <w:tc>
          <w:tcPr>
            <w:tcW w:w="4318" w:type="dxa"/>
            <w:shd w:val="clear" w:color="auto" w:fill="A6A6A6" w:themeFill="background1" w:themeFillShade="A6"/>
          </w:tcPr>
          <w:p w14:paraId="16EFF4C7" w14:textId="58220040" w:rsidR="00934EDE" w:rsidRPr="000F7413" w:rsidRDefault="00934EDE" w:rsidP="00934EDE">
            <w:pPr>
              <w:rPr>
                <w:rFonts w:ascii="OCR A Extended" w:hAnsi="OCR A Extended"/>
                <w:b/>
                <w:bCs/>
              </w:rPr>
            </w:pPr>
            <w:r w:rsidRPr="000F7413">
              <w:rPr>
                <w:rFonts w:ascii="OCR A Extended" w:hAnsi="OCR A Extended"/>
                <w:b/>
                <w:bCs/>
              </w:rPr>
              <w:t>Typ / Bezeichnung</w:t>
            </w:r>
          </w:p>
        </w:tc>
        <w:tc>
          <w:tcPr>
            <w:tcW w:w="4318" w:type="dxa"/>
          </w:tcPr>
          <w:p w14:paraId="0E8E3C0E" w14:textId="30315966" w:rsidR="00934EDE" w:rsidRPr="000F7413" w:rsidRDefault="00934EDE" w:rsidP="00934EDE">
            <w:pPr>
              <w:rPr>
                <w:rFonts w:ascii="OCR A Extended" w:hAnsi="OCR A Extended"/>
              </w:rPr>
            </w:pPr>
            <w:r w:rsidRPr="000F7413">
              <w:rPr>
                <w:rFonts w:ascii="OCR A Extended" w:hAnsi="OCR A Extended"/>
              </w:rPr>
              <w:t>Internet-Anschluss</w:t>
            </w:r>
          </w:p>
        </w:tc>
      </w:tr>
      <w:tr w:rsidR="00934EDE" w:rsidRPr="000F7413" w14:paraId="199FFD08" w14:textId="77777777" w:rsidTr="00934EDE">
        <w:tc>
          <w:tcPr>
            <w:tcW w:w="4318" w:type="dxa"/>
            <w:shd w:val="clear" w:color="auto" w:fill="A6A6A6" w:themeFill="background1" w:themeFillShade="A6"/>
          </w:tcPr>
          <w:p w14:paraId="5661B6DF" w14:textId="16134B0A" w:rsidR="00934EDE" w:rsidRPr="000F7413" w:rsidRDefault="00934EDE" w:rsidP="00934EDE">
            <w:pPr>
              <w:rPr>
                <w:rFonts w:ascii="OCR A Extended" w:hAnsi="OCR A Extended"/>
                <w:b/>
                <w:bCs/>
              </w:rPr>
            </w:pPr>
            <w:r w:rsidRPr="000F7413">
              <w:rPr>
                <w:rFonts w:ascii="OCR A Extended" w:hAnsi="OCR A Extended"/>
                <w:b/>
                <w:bCs/>
              </w:rPr>
              <w:t>Hersteller</w:t>
            </w:r>
          </w:p>
        </w:tc>
        <w:tc>
          <w:tcPr>
            <w:tcW w:w="4318" w:type="dxa"/>
          </w:tcPr>
          <w:p w14:paraId="7DB165EC" w14:textId="59D0F079" w:rsidR="00934EDE" w:rsidRPr="000F7413" w:rsidRDefault="00934EDE" w:rsidP="00934EDE">
            <w:pPr>
              <w:rPr>
                <w:rFonts w:ascii="OCR A Extended" w:hAnsi="OCR A Extended"/>
              </w:rPr>
            </w:pPr>
            <w:r w:rsidRPr="000F7413">
              <w:rPr>
                <w:rFonts w:ascii="OCR A Extended" w:hAnsi="OCR A Extended"/>
              </w:rPr>
              <w:t>Swisscom</w:t>
            </w:r>
          </w:p>
        </w:tc>
      </w:tr>
      <w:tr w:rsidR="00934EDE" w:rsidRPr="000F7413" w14:paraId="5D8A25D3" w14:textId="77777777" w:rsidTr="00934EDE">
        <w:tc>
          <w:tcPr>
            <w:tcW w:w="4318" w:type="dxa"/>
            <w:shd w:val="clear" w:color="auto" w:fill="A6A6A6" w:themeFill="background1" w:themeFillShade="A6"/>
          </w:tcPr>
          <w:p w14:paraId="29BADDC5" w14:textId="13EF874F" w:rsidR="00934EDE" w:rsidRPr="000F7413" w:rsidRDefault="00934EDE" w:rsidP="00934EDE">
            <w:pPr>
              <w:rPr>
                <w:rFonts w:ascii="OCR A Extended" w:hAnsi="OCR A Extended"/>
                <w:b/>
                <w:bCs/>
              </w:rPr>
            </w:pPr>
            <w:r w:rsidRPr="000F7413">
              <w:rPr>
                <w:rFonts w:ascii="OCR A Extended" w:hAnsi="OCR A Extended"/>
                <w:b/>
                <w:bCs/>
              </w:rPr>
              <w:t>Verbindungstyp</w:t>
            </w:r>
          </w:p>
        </w:tc>
        <w:tc>
          <w:tcPr>
            <w:tcW w:w="4318" w:type="dxa"/>
          </w:tcPr>
          <w:p w14:paraId="00DA9B72" w14:textId="45721C4B" w:rsidR="00934EDE" w:rsidRPr="000F7413" w:rsidRDefault="00A30DF9" w:rsidP="00934EDE">
            <w:pPr>
              <w:rPr>
                <w:rFonts w:ascii="OCR A Extended" w:hAnsi="OCR A Extended"/>
              </w:rPr>
            </w:pPr>
            <w:r w:rsidRPr="000F7413">
              <w:rPr>
                <w:rFonts w:ascii="OCR A Extended" w:hAnsi="OCR A Extended"/>
              </w:rPr>
              <w:t>Ethernet</w:t>
            </w:r>
          </w:p>
        </w:tc>
      </w:tr>
      <w:tr w:rsidR="00934EDE" w:rsidRPr="000F7413" w14:paraId="436AAE51" w14:textId="77777777" w:rsidTr="00934EDE">
        <w:tc>
          <w:tcPr>
            <w:tcW w:w="4318" w:type="dxa"/>
            <w:shd w:val="clear" w:color="auto" w:fill="A6A6A6" w:themeFill="background1" w:themeFillShade="A6"/>
          </w:tcPr>
          <w:p w14:paraId="3F51E4FB" w14:textId="63DBF097" w:rsidR="00934EDE" w:rsidRPr="000F7413" w:rsidRDefault="00934EDE" w:rsidP="00934EDE">
            <w:pPr>
              <w:rPr>
                <w:rFonts w:ascii="OCR A Extended" w:hAnsi="OCR A Extended"/>
                <w:b/>
                <w:bCs/>
              </w:rPr>
            </w:pPr>
            <w:r w:rsidRPr="000F7413">
              <w:rPr>
                <w:rFonts w:ascii="OCR A Extended" w:hAnsi="OCR A Extended"/>
                <w:b/>
                <w:bCs/>
              </w:rPr>
              <w:t>Abo Typ</w:t>
            </w:r>
          </w:p>
        </w:tc>
        <w:tc>
          <w:tcPr>
            <w:tcW w:w="4318" w:type="dxa"/>
          </w:tcPr>
          <w:p w14:paraId="43CA4FF8" w14:textId="238842E3" w:rsidR="00934EDE" w:rsidRPr="000F7413" w:rsidRDefault="00A30DF9" w:rsidP="00934EDE">
            <w:pPr>
              <w:rPr>
                <w:rFonts w:ascii="OCR A Extended" w:hAnsi="OCR A Extended"/>
              </w:rPr>
            </w:pPr>
            <w:r w:rsidRPr="000F7413">
              <w:rPr>
                <w:rFonts w:ascii="OCR A Extended" w:hAnsi="OCR A Extended"/>
              </w:rPr>
              <w:t>Unbekannt</w:t>
            </w:r>
          </w:p>
        </w:tc>
      </w:tr>
      <w:tr w:rsidR="00934EDE" w:rsidRPr="000F7413" w14:paraId="690B17AB" w14:textId="77777777" w:rsidTr="00934EDE">
        <w:tc>
          <w:tcPr>
            <w:tcW w:w="4318" w:type="dxa"/>
            <w:shd w:val="clear" w:color="auto" w:fill="A6A6A6" w:themeFill="background1" w:themeFillShade="A6"/>
          </w:tcPr>
          <w:p w14:paraId="5F3A9C49" w14:textId="5AB2D907" w:rsidR="00934EDE" w:rsidRPr="000F7413" w:rsidRDefault="00934EDE" w:rsidP="00934EDE">
            <w:pPr>
              <w:rPr>
                <w:rFonts w:ascii="OCR A Extended" w:hAnsi="OCR A Extended"/>
                <w:b/>
                <w:bCs/>
              </w:rPr>
            </w:pPr>
            <w:r w:rsidRPr="000F7413">
              <w:rPr>
                <w:rFonts w:ascii="OCR A Extended" w:hAnsi="OCR A Extended"/>
                <w:b/>
                <w:bCs/>
              </w:rPr>
              <w:t>Netz</w:t>
            </w:r>
          </w:p>
        </w:tc>
        <w:tc>
          <w:tcPr>
            <w:tcW w:w="4318" w:type="dxa"/>
          </w:tcPr>
          <w:p w14:paraId="668A772E" w14:textId="33FFAF42" w:rsidR="00934EDE" w:rsidRPr="000F7413" w:rsidRDefault="00A30DF9" w:rsidP="00934EDE">
            <w:pPr>
              <w:rPr>
                <w:rFonts w:ascii="OCR A Extended" w:hAnsi="OCR A Extended"/>
              </w:rPr>
            </w:pPr>
            <w:r w:rsidRPr="000F7413">
              <w:rPr>
                <w:rFonts w:ascii="OCR A Extended" w:hAnsi="OCR A Extended"/>
              </w:rPr>
              <w:t>Unbekannt</w:t>
            </w:r>
          </w:p>
        </w:tc>
      </w:tr>
      <w:tr w:rsidR="00934EDE" w:rsidRPr="000F7413" w14:paraId="17F19E27" w14:textId="77777777" w:rsidTr="00934EDE">
        <w:tc>
          <w:tcPr>
            <w:tcW w:w="4318" w:type="dxa"/>
            <w:shd w:val="clear" w:color="auto" w:fill="A6A6A6" w:themeFill="background1" w:themeFillShade="A6"/>
          </w:tcPr>
          <w:p w14:paraId="537CF5B9" w14:textId="5D12F716" w:rsidR="00934EDE" w:rsidRPr="000F7413" w:rsidRDefault="00934EDE" w:rsidP="00934EDE">
            <w:pPr>
              <w:rPr>
                <w:rFonts w:ascii="OCR A Extended" w:hAnsi="OCR A Extended"/>
                <w:b/>
                <w:bCs/>
              </w:rPr>
            </w:pPr>
            <w:r w:rsidRPr="000F7413">
              <w:rPr>
                <w:rFonts w:ascii="OCR A Extended" w:hAnsi="OCR A Extended"/>
                <w:b/>
                <w:bCs/>
              </w:rPr>
              <w:t>Netzmaske</w:t>
            </w:r>
          </w:p>
        </w:tc>
        <w:tc>
          <w:tcPr>
            <w:tcW w:w="4318" w:type="dxa"/>
          </w:tcPr>
          <w:p w14:paraId="7BEB964A" w14:textId="1DCBF13F" w:rsidR="00934EDE" w:rsidRPr="000F7413" w:rsidRDefault="00A30DF9" w:rsidP="00934EDE">
            <w:pPr>
              <w:rPr>
                <w:rFonts w:ascii="OCR A Extended" w:hAnsi="OCR A Extended"/>
              </w:rPr>
            </w:pPr>
            <w:r w:rsidRPr="000F7413">
              <w:rPr>
                <w:rFonts w:ascii="OCR A Extended" w:hAnsi="OCR A Extended"/>
              </w:rPr>
              <w:t>Unbekannt</w:t>
            </w:r>
          </w:p>
        </w:tc>
      </w:tr>
      <w:tr w:rsidR="00934EDE" w:rsidRPr="000F7413" w14:paraId="26BCAD00" w14:textId="77777777" w:rsidTr="00934EDE">
        <w:tc>
          <w:tcPr>
            <w:tcW w:w="4318" w:type="dxa"/>
            <w:shd w:val="clear" w:color="auto" w:fill="A6A6A6" w:themeFill="background1" w:themeFillShade="A6"/>
          </w:tcPr>
          <w:p w14:paraId="2515AC54" w14:textId="5C05387E" w:rsidR="00934EDE" w:rsidRPr="000F7413" w:rsidRDefault="00934EDE" w:rsidP="00934EDE">
            <w:pPr>
              <w:rPr>
                <w:rFonts w:ascii="OCR A Extended" w:hAnsi="OCR A Extended"/>
                <w:b/>
                <w:bCs/>
              </w:rPr>
            </w:pPr>
            <w:r w:rsidRPr="000F7413">
              <w:rPr>
                <w:rFonts w:ascii="OCR A Extended" w:hAnsi="OCR A Extended"/>
                <w:b/>
                <w:bCs/>
              </w:rPr>
              <w:t>Fixe-IP-Adressen</w:t>
            </w:r>
          </w:p>
        </w:tc>
        <w:tc>
          <w:tcPr>
            <w:tcW w:w="4318" w:type="dxa"/>
          </w:tcPr>
          <w:p w14:paraId="4B80C970" w14:textId="7546190E" w:rsidR="00934EDE" w:rsidRPr="000F7413" w:rsidRDefault="00A30DF9" w:rsidP="00934EDE">
            <w:pPr>
              <w:rPr>
                <w:rFonts w:ascii="OCR A Extended" w:hAnsi="OCR A Extended"/>
              </w:rPr>
            </w:pPr>
            <w:r w:rsidRPr="000F7413">
              <w:rPr>
                <w:rFonts w:ascii="OCR A Extended" w:hAnsi="OCR A Extended"/>
              </w:rPr>
              <w:t>Fixe IP</w:t>
            </w:r>
          </w:p>
        </w:tc>
      </w:tr>
      <w:tr w:rsidR="00934EDE" w:rsidRPr="000F7413" w14:paraId="38E1ADBB" w14:textId="77777777" w:rsidTr="00934EDE">
        <w:tc>
          <w:tcPr>
            <w:tcW w:w="4318" w:type="dxa"/>
            <w:shd w:val="clear" w:color="auto" w:fill="A6A6A6" w:themeFill="background1" w:themeFillShade="A6"/>
          </w:tcPr>
          <w:p w14:paraId="78D8C984" w14:textId="19F07271" w:rsidR="00934EDE" w:rsidRPr="000F7413" w:rsidRDefault="00934EDE" w:rsidP="00934EDE">
            <w:pPr>
              <w:rPr>
                <w:rFonts w:ascii="OCR A Extended" w:hAnsi="OCR A Extended"/>
                <w:b/>
                <w:bCs/>
              </w:rPr>
            </w:pPr>
            <w:r w:rsidRPr="000F7413">
              <w:rPr>
                <w:rFonts w:ascii="OCR A Extended" w:hAnsi="OCR A Extended"/>
                <w:b/>
                <w:bCs/>
              </w:rPr>
              <w:t>DNS</w:t>
            </w:r>
          </w:p>
        </w:tc>
        <w:tc>
          <w:tcPr>
            <w:tcW w:w="4318" w:type="dxa"/>
          </w:tcPr>
          <w:p w14:paraId="2FB7CA89" w14:textId="28EFC85C" w:rsidR="00934EDE" w:rsidRPr="000F7413" w:rsidRDefault="00A30DF9" w:rsidP="00934EDE">
            <w:pPr>
              <w:rPr>
                <w:rFonts w:ascii="OCR A Extended" w:hAnsi="OCR A Extended"/>
              </w:rPr>
            </w:pPr>
            <w:r w:rsidRPr="000F7413">
              <w:rPr>
                <w:rFonts w:ascii="OCR A Extended" w:hAnsi="OCR A Extended"/>
              </w:rPr>
              <w:t>8.8.8.8</w:t>
            </w:r>
          </w:p>
        </w:tc>
      </w:tr>
      <w:tr w:rsidR="00934EDE" w:rsidRPr="000F7413" w14:paraId="4C584C91" w14:textId="77777777" w:rsidTr="00934EDE">
        <w:tc>
          <w:tcPr>
            <w:tcW w:w="4318" w:type="dxa"/>
            <w:shd w:val="clear" w:color="auto" w:fill="A6A6A6" w:themeFill="background1" w:themeFillShade="A6"/>
          </w:tcPr>
          <w:p w14:paraId="352EB561" w14:textId="671C590A" w:rsidR="00934EDE" w:rsidRPr="000F7413" w:rsidRDefault="00934EDE" w:rsidP="00934EDE">
            <w:pPr>
              <w:rPr>
                <w:rFonts w:ascii="OCR A Extended" w:hAnsi="OCR A Extended"/>
                <w:b/>
                <w:bCs/>
              </w:rPr>
            </w:pPr>
            <w:r w:rsidRPr="000F7413">
              <w:rPr>
                <w:rFonts w:ascii="OCR A Extended" w:hAnsi="OCR A Extended"/>
                <w:b/>
                <w:bCs/>
              </w:rPr>
              <w:t>Business Support</w:t>
            </w:r>
          </w:p>
        </w:tc>
        <w:tc>
          <w:tcPr>
            <w:tcW w:w="4318" w:type="dxa"/>
          </w:tcPr>
          <w:p w14:paraId="5BF11FA8" w14:textId="2FC71327" w:rsidR="00934EDE" w:rsidRPr="000F7413" w:rsidRDefault="00A30DF9" w:rsidP="00934EDE">
            <w:pPr>
              <w:rPr>
                <w:rFonts w:ascii="OCR A Extended" w:hAnsi="OCR A Extended"/>
              </w:rPr>
            </w:pPr>
            <w:r w:rsidRPr="000F7413">
              <w:rPr>
                <w:rFonts w:ascii="OCR A Extended" w:hAnsi="OCR A Extended"/>
              </w:rPr>
              <w:t>Nein</w:t>
            </w:r>
          </w:p>
        </w:tc>
      </w:tr>
    </w:tbl>
    <w:p w14:paraId="1A53505C" w14:textId="77777777" w:rsidR="00934EDE" w:rsidRPr="000F7413" w:rsidRDefault="00934EDE" w:rsidP="00934EDE">
      <w:pPr>
        <w:rPr>
          <w:rFonts w:ascii="OCR A Extended" w:hAnsi="OCR A Extended"/>
        </w:rPr>
      </w:pPr>
    </w:p>
    <w:p w14:paraId="57A289BA" w14:textId="2AA02D83" w:rsidR="00A30DF9" w:rsidRPr="000F7413" w:rsidRDefault="00A30DF9" w:rsidP="00A30DF9">
      <w:pPr>
        <w:pStyle w:val="berschrift3"/>
      </w:pPr>
      <w:bookmarkStart w:id="12" w:name="_Toc148383190"/>
      <w:r w:rsidRPr="000F7413">
        <w:lastRenderedPageBreak/>
        <w:t>LAN</w:t>
      </w:r>
      <w:bookmarkEnd w:id="12"/>
    </w:p>
    <w:tbl>
      <w:tblPr>
        <w:tblStyle w:val="Tabellenraster"/>
        <w:tblW w:w="0" w:type="auto"/>
        <w:tblLook w:val="04A0" w:firstRow="1" w:lastRow="0" w:firstColumn="1" w:lastColumn="0" w:noHBand="0" w:noVBand="1"/>
      </w:tblPr>
      <w:tblGrid>
        <w:gridCol w:w="4318"/>
        <w:gridCol w:w="4318"/>
      </w:tblGrid>
      <w:tr w:rsidR="00A30DF9" w:rsidRPr="000F7413" w14:paraId="3B5FD30C" w14:textId="77777777" w:rsidTr="00A30DF9">
        <w:tc>
          <w:tcPr>
            <w:tcW w:w="4318" w:type="dxa"/>
            <w:shd w:val="clear" w:color="auto" w:fill="A6A6A6" w:themeFill="background1" w:themeFillShade="A6"/>
          </w:tcPr>
          <w:p w14:paraId="05E0CA49" w14:textId="273C5949" w:rsidR="00A30DF9" w:rsidRPr="000F7413" w:rsidRDefault="00A30DF9" w:rsidP="00A30DF9">
            <w:pPr>
              <w:rPr>
                <w:rFonts w:ascii="OCR A Extended" w:hAnsi="OCR A Extended"/>
                <w:b/>
                <w:bCs/>
              </w:rPr>
            </w:pPr>
            <w:r w:rsidRPr="000F7413">
              <w:rPr>
                <w:rFonts w:ascii="OCR A Extended" w:hAnsi="OCR A Extended"/>
                <w:b/>
                <w:bCs/>
              </w:rPr>
              <w:t>Typ / Bezeichnung</w:t>
            </w:r>
          </w:p>
        </w:tc>
        <w:tc>
          <w:tcPr>
            <w:tcW w:w="4318" w:type="dxa"/>
          </w:tcPr>
          <w:p w14:paraId="1BBCF716" w14:textId="18BB0D6A" w:rsidR="00A30DF9" w:rsidRPr="000F7413" w:rsidRDefault="00A30DF9" w:rsidP="00A30DF9">
            <w:pPr>
              <w:rPr>
                <w:rFonts w:ascii="OCR A Extended" w:hAnsi="OCR A Extended"/>
              </w:rPr>
            </w:pPr>
            <w:r w:rsidRPr="000F7413">
              <w:rPr>
                <w:rFonts w:ascii="OCR A Extended" w:hAnsi="OCR A Extended"/>
              </w:rPr>
              <w:t>Clients</w:t>
            </w:r>
          </w:p>
        </w:tc>
      </w:tr>
      <w:tr w:rsidR="00A30DF9" w:rsidRPr="000F7413" w14:paraId="53686273" w14:textId="77777777" w:rsidTr="00A30DF9">
        <w:tc>
          <w:tcPr>
            <w:tcW w:w="4318" w:type="dxa"/>
            <w:shd w:val="clear" w:color="auto" w:fill="A6A6A6" w:themeFill="background1" w:themeFillShade="A6"/>
          </w:tcPr>
          <w:p w14:paraId="663034D8" w14:textId="6D119A6A" w:rsidR="00A30DF9" w:rsidRPr="000F7413" w:rsidRDefault="00A30DF9" w:rsidP="00A30DF9">
            <w:pPr>
              <w:rPr>
                <w:rFonts w:ascii="OCR A Extended" w:hAnsi="OCR A Extended"/>
                <w:b/>
                <w:bCs/>
              </w:rPr>
            </w:pPr>
            <w:r w:rsidRPr="000F7413">
              <w:rPr>
                <w:rFonts w:ascii="OCR A Extended" w:hAnsi="OCR A Extended"/>
                <w:b/>
                <w:bCs/>
              </w:rPr>
              <w:t>Hersteller</w:t>
            </w:r>
          </w:p>
        </w:tc>
        <w:tc>
          <w:tcPr>
            <w:tcW w:w="4318" w:type="dxa"/>
          </w:tcPr>
          <w:p w14:paraId="6268393A" w14:textId="5295E3CF" w:rsidR="00A30DF9" w:rsidRPr="000F7413" w:rsidRDefault="00A30DF9" w:rsidP="00A30DF9">
            <w:pPr>
              <w:rPr>
                <w:rFonts w:ascii="OCR A Extended" w:hAnsi="OCR A Extended"/>
              </w:rPr>
            </w:pPr>
            <w:proofErr w:type="spellStart"/>
            <w:r w:rsidRPr="000F7413">
              <w:rPr>
                <w:rFonts w:ascii="OCR A Extended" w:hAnsi="OCR A Extended"/>
              </w:rPr>
              <w:t>Unknown</w:t>
            </w:r>
            <w:proofErr w:type="spellEnd"/>
          </w:p>
        </w:tc>
      </w:tr>
      <w:tr w:rsidR="00A30DF9" w:rsidRPr="000F7413" w14:paraId="729BF0A0" w14:textId="77777777" w:rsidTr="00A30DF9">
        <w:tc>
          <w:tcPr>
            <w:tcW w:w="4318" w:type="dxa"/>
            <w:shd w:val="clear" w:color="auto" w:fill="A6A6A6" w:themeFill="background1" w:themeFillShade="A6"/>
          </w:tcPr>
          <w:p w14:paraId="6695C3B2" w14:textId="784B71AC" w:rsidR="00A30DF9" w:rsidRPr="000F7413" w:rsidRDefault="00A30DF9" w:rsidP="00A30DF9">
            <w:pPr>
              <w:rPr>
                <w:rFonts w:ascii="OCR A Extended" w:hAnsi="OCR A Extended"/>
                <w:b/>
                <w:bCs/>
              </w:rPr>
            </w:pPr>
            <w:r w:rsidRPr="000F7413">
              <w:rPr>
                <w:rFonts w:ascii="OCR A Extended" w:hAnsi="OCR A Extended"/>
                <w:b/>
                <w:bCs/>
              </w:rPr>
              <w:t>IP-Adresse</w:t>
            </w:r>
          </w:p>
        </w:tc>
        <w:tc>
          <w:tcPr>
            <w:tcW w:w="4318" w:type="dxa"/>
          </w:tcPr>
          <w:p w14:paraId="1A816F6A" w14:textId="79B1DF18" w:rsidR="00A30DF9" w:rsidRPr="000F7413" w:rsidRDefault="00A30DF9" w:rsidP="00A30DF9">
            <w:pPr>
              <w:rPr>
                <w:rFonts w:ascii="OCR A Extended" w:hAnsi="OCR A Extended"/>
              </w:rPr>
            </w:pPr>
            <w:r w:rsidRPr="000F7413">
              <w:rPr>
                <w:rFonts w:ascii="OCR A Extended" w:hAnsi="OCR A Extended"/>
              </w:rPr>
              <w:t>172.16.16.0/24</w:t>
            </w:r>
          </w:p>
        </w:tc>
      </w:tr>
      <w:tr w:rsidR="00A30DF9" w:rsidRPr="000F7413" w14:paraId="00CE6BF3" w14:textId="77777777" w:rsidTr="00A30DF9">
        <w:tc>
          <w:tcPr>
            <w:tcW w:w="4318" w:type="dxa"/>
            <w:shd w:val="clear" w:color="auto" w:fill="A6A6A6" w:themeFill="background1" w:themeFillShade="A6"/>
          </w:tcPr>
          <w:p w14:paraId="6C0C4392" w14:textId="2E35B05F" w:rsidR="00A30DF9" w:rsidRPr="000F7413" w:rsidRDefault="00A30DF9" w:rsidP="00A30DF9">
            <w:pPr>
              <w:rPr>
                <w:rFonts w:ascii="OCR A Extended" w:hAnsi="OCR A Extended"/>
                <w:b/>
                <w:bCs/>
              </w:rPr>
            </w:pPr>
            <w:r w:rsidRPr="000F7413">
              <w:rPr>
                <w:rFonts w:ascii="OCR A Extended" w:hAnsi="OCR A Extended"/>
                <w:b/>
                <w:bCs/>
              </w:rPr>
              <w:t>Netzmaske</w:t>
            </w:r>
          </w:p>
        </w:tc>
        <w:tc>
          <w:tcPr>
            <w:tcW w:w="4318" w:type="dxa"/>
          </w:tcPr>
          <w:p w14:paraId="2D892147" w14:textId="7A79EB6F" w:rsidR="00A30DF9" w:rsidRPr="000F7413" w:rsidRDefault="00A30DF9" w:rsidP="00A30DF9">
            <w:pPr>
              <w:rPr>
                <w:rFonts w:ascii="OCR A Extended" w:hAnsi="OCR A Extended"/>
              </w:rPr>
            </w:pPr>
            <w:r w:rsidRPr="000F7413">
              <w:rPr>
                <w:rFonts w:ascii="OCR A Extended" w:hAnsi="OCR A Extended"/>
              </w:rPr>
              <w:t>255.255.255.0</w:t>
            </w:r>
          </w:p>
        </w:tc>
      </w:tr>
      <w:tr w:rsidR="00A30DF9" w:rsidRPr="000F7413" w14:paraId="4C7D3138" w14:textId="77777777" w:rsidTr="00A30DF9">
        <w:tc>
          <w:tcPr>
            <w:tcW w:w="4318" w:type="dxa"/>
            <w:shd w:val="clear" w:color="auto" w:fill="A6A6A6" w:themeFill="background1" w:themeFillShade="A6"/>
          </w:tcPr>
          <w:p w14:paraId="6DEEA57E" w14:textId="7E167D19" w:rsidR="00A30DF9" w:rsidRPr="000F7413" w:rsidRDefault="00A30DF9" w:rsidP="00A30DF9">
            <w:pPr>
              <w:rPr>
                <w:rFonts w:ascii="OCR A Extended" w:hAnsi="OCR A Extended"/>
                <w:b/>
                <w:bCs/>
              </w:rPr>
            </w:pPr>
            <w:r w:rsidRPr="000F7413">
              <w:rPr>
                <w:rFonts w:ascii="OCR A Extended" w:hAnsi="OCR A Extended"/>
                <w:b/>
                <w:bCs/>
              </w:rPr>
              <w:t>DHCP</w:t>
            </w:r>
          </w:p>
        </w:tc>
        <w:tc>
          <w:tcPr>
            <w:tcW w:w="4318" w:type="dxa"/>
          </w:tcPr>
          <w:p w14:paraId="774FD3CC" w14:textId="5CD8C1D3" w:rsidR="00A30DF9" w:rsidRPr="000F7413" w:rsidRDefault="00A30DF9" w:rsidP="00A30DF9">
            <w:pPr>
              <w:rPr>
                <w:rFonts w:ascii="OCR A Extended" w:hAnsi="OCR A Extended"/>
              </w:rPr>
            </w:pPr>
            <w:r w:rsidRPr="000F7413">
              <w:rPr>
                <w:rFonts w:ascii="OCR A Extended" w:hAnsi="OCR A Extended"/>
              </w:rPr>
              <w:t>Ja</w:t>
            </w:r>
          </w:p>
        </w:tc>
      </w:tr>
      <w:tr w:rsidR="00A30DF9" w:rsidRPr="000F7413" w14:paraId="14D343B5" w14:textId="77777777" w:rsidTr="00A30DF9">
        <w:tc>
          <w:tcPr>
            <w:tcW w:w="4318" w:type="dxa"/>
            <w:shd w:val="clear" w:color="auto" w:fill="A6A6A6" w:themeFill="background1" w:themeFillShade="A6"/>
          </w:tcPr>
          <w:p w14:paraId="1AA1EC0A" w14:textId="65E96164" w:rsidR="00A30DF9" w:rsidRPr="000F7413" w:rsidRDefault="00A30DF9" w:rsidP="00A30DF9">
            <w:pPr>
              <w:rPr>
                <w:rFonts w:ascii="OCR A Extended" w:hAnsi="OCR A Extended"/>
                <w:b/>
                <w:bCs/>
              </w:rPr>
            </w:pPr>
            <w:r w:rsidRPr="000F7413">
              <w:rPr>
                <w:rFonts w:ascii="OCR A Extended" w:hAnsi="OCR A Extended"/>
                <w:b/>
                <w:bCs/>
              </w:rPr>
              <w:t>DHCP-</w:t>
            </w:r>
            <w:proofErr w:type="spellStart"/>
            <w:r w:rsidRPr="000F7413">
              <w:rPr>
                <w:rFonts w:ascii="OCR A Extended" w:hAnsi="OCR A Extended"/>
                <w:b/>
                <w:bCs/>
              </w:rPr>
              <w:t>Scope</w:t>
            </w:r>
            <w:proofErr w:type="spellEnd"/>
          </w:p>
        </w:tc>
        <w:tc>
          <w:tcPr>
            <w:tcW w:w="4318" w:type="dxa"/>
          </w:tcPr>
          <w:p w14:paraId="50E8FA32" w14:textId="600615C3" w:rsidR="00A30DF9" w:rsidRPr="000F7413" w:rsidRDefault="00A30DF9" w:rsidP="00A30DF9">
            <w:pPr>
              <w:rPr>
                <w:rFonts w:ascii="OCR A Extended" w:hAnsi="OCR A Extended"/>
              </w:rPr>
            </w:pPr>
            <w:r w:rsidRPr="000F7413">
              <w:rPr>
                <w:rFonts w:ascii="OCR A Extended" w:hAnsi="OCR A Extended"/>
              </w:rPr>
              <w:t>172.16.16.20 – 172.16.16.200</w:t>
            </w:r>
          </w:p>
        </w:tc>
      </w:tr>
      <w:tr w:rsidR="00A30DF9" w:rsidRPr="000F7413" w14:paraId="1019EBB6" w14:textId="77777777" w:rsidTr="00A30DF9">
        <w:tc>
          <w:tcPr>
            <w:tcW w:w="4318" w:type="dxa"/>
            <w:shd w:val="clear" w:color="auto" w:fill="A6A6A6" w:themeFill="background1" w:themeFillShade="A6"/>
          </w:tcPr>
          <w:p w14:paraId="4DE56752" w14:textId="5F9A7019" w:rsidR="00A30DF9" w:rsidRPr="000F7413" w:rsidRDefault="00A30DF9" w:rsidP="00A30DF9">
            <w:pPr>
              <w:rPr>
                <w:rFonts w:ascii="OCR A Extended" w:hAnsi="OCR A Extended"/>
                <w:b/>
                <w:bCs/>
              </w:rPr>
            </w:pPr>
            <w:r w:rsidRPr="000F7413">
              <w:rPr>
                <w:rFonts w:ascii="OCR A Extended" w:hAnsi="OCR A Extended"/>
                <w:b/>
                <w:bCs/>
              </w:rPr>
              <w:t>DNS</w:t>
            </w:r>
          </w:p>
        </w:tc>
        <w:tc>
          <w:tcPr>
            <w:tcW w:w="4318" w:type="dxa"/>
          </w:tcPr>
          <w:p w14:paraId="74B99F1C" w14:textId="27386D3E" w:rsidR="00A30DF9" w:rsidRPr="000F7413" w:rsidRDefault="00A30DF9" w:rsidP="00A30DF9">
            <w:pPr>
              <w:rPr>
                <w:rFonts w:ascii="OCR A Extended" w:hAnsi="OCR A Extended"/>
              </w:rPr>
            </w:pPr>
            <w:r w:rsidRPr="000F7413">
              <w:rPr>
                <w:rFonts w:ascii="OCR A Extended" w:hAnsi="OCR A Extended"/>
              </w:rPr>
              <w:t>172.16.18.25</w:t>
            </w:r>
          </w:p>
        </w:tc>
      </w:tr>
      <w:tr w:rsidR="00A30DF9" w:rsidRPr="000F7413" w14:paraId="0FC9E590" w14:textId="77777777" w:rsidTr="00A30DF9">
        <w:tc>
          <w:tcPr>
            <w:tcW w:w="4318" w:type="dxa"/>
            <w:shd w:val="clear" w:color="auto" w:fill="A6A6A6" w:themeFill="background1" w:themeFillShade="A6"/>
          </w:tcPr>
          <w:p w14:paraId="08C3FCA3" w14:textId="09F8750B" w:rsidR="00A30DF9" w:rsidRPr="000F7413" w:rsidRDefault="00A30DF9" w:rsidP="00A30DF9">
            <w:pPr>
              <w:rPr>
                <w:rFonts w:ascii="OCR A Extended" w:hAnsi="OCR A Extended"/>
                <w:b/>
                <w:bCs/>
              </w:rPr>
            </w:pPr>
            <w:r w:rsidRPr="000F7413">
              <w:rPr>
                <w:rFonts w:ascii="OCR A Extended" w:hAnsi="OCR A Extended"/>
                <w:b/>
                <w:bCs/>
              </w:rPr>
              <w:t>Default Gateway</w:t>
            </w:r>
          </w:p>
        </w:tc>
        <w:tc>
          <w:tcPr>
            <w:tcW w:w="4318" w:type="dxa"/>
          </w:tcPr>
          <w:p w14:paraId="61BFA280" w14:textId="6EF3EAE8" w:rsidR="00A30DF9" w:rsidRPr="000F7413" w:rsidRDefault="00A30DF9" w:rsidP="00A30DF9">
            <w:pPr>
              <w:rPr>
                <w:rFonts w:ascii="OCR A Extended" w:hAnsi="OCR A Extended"/>
              </w:rPr>
            </w:pPr>
            <w:r w:rsidRPr="000F7413">
              <w:rPr>
                <w:rFonts w:ascii="OCR A Extended" w:hAnsi="OCR A Extended"/>
              </w:rPr>
              <w:t>172.16.16.1</w:t>
            </w:r>
          </w:p>
        </w:tc>
      </w:tr>
      <w:tr w:rsidR="00A30DF9" w:rsidRPr="000F7413" w14:paraId="46970C66" w14:textId="77777777" w:rsidTr="00A30DF9">
        <w:tc>
          <w:tcPr>
            <w:tcW w:w="4318" w:type="dxa"/>
            <w:shd w:val="clear" w:color="auto" w:fill="A6A6A6" w:themeFill="background1" w:themeFillShade="A6"/>
          </w:tcPr>
          <w:p w14:paraId="67611929" w14:textId="767CF246" w:rsidR="00A30DF9" w:rsidRPr="000F7413" w:rsidRDefault="00A30DF9" w:rsidP="00A30DF9">
            <w:pPr>
              <w:rPr>
                <w:rFonts w:ascii="OCR A Extended" w:hAnsi="OCR A Extended"/>
                <w:b/>
                <w:bCs/>
              </w:rPr>
            </w:pPr>
            <w:r w:rsidRPr="000F7413">
              <w:rPr>
                <w:rFonts w:ascii="OCR A Extended" w:hAnsi="OCR A Extended"/>
                <w:b/>
                <w:bCs/>
              </w:rPr>
              <w:t>VLAN</w:t>
            </w:r>
          </w:p>
        </w:tc>
        <w:tc>
          <w:tcPr>
            <w:tcW w:w="4318" w:type="dxa"/>
          </w:tcPr>
          <w:p w14:paraId="130F21F9" w14:textId="40E6274B" w:rsidR="00A30DF9" w:rsidRPr="000F7413" w:rsidRDefault="00A30DF9" w:rsidP="00A30DF9">
            <w:pPr>
              <w:rPr>
                <w:rFonts w:ascii="OCR A Extended" w:hAnsi="OCR A Extended"/>
              </w:rPr>
            </w:pPr>
            <w:r w:rsidRPr="000F7413">
              <w:rPr>
                <w:rFonts w:ascii="OCR A Extended" w:hAnsi="OCR A Extended"/>
              </w:rPr>
              <w:t>16</w:t>
            </w:r>
          </w:p>
        </w:tc>
      </w:tr>
    </w:tbl>
    <w:p w14:paraId="7D90DBCB" w14:textId="5F0A818C" w:rsidR="00A30DF9" w:rsidRPr="000F7413"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0F7413" w14:paraId="0D15CB5B" w14:textId="77777777" w:rsidTr="004204BC">
        <w:tc>
          <w:tcPr>
            <w:tcW w:w="4318" w:type="dxa"/>
            <w:shd w:val="clear" w:color="auto" w:fill="A6A6A6" w:themeFill="background1" w:themeFillShade="A6"/>
          </w:tcPr>
          <w:p w14:paraId="7A36F274" w14:textId="77777777" w:rsidR="00A30DF9" w:rsidRPr="000F7413" w:rsidRDefault="00A30DF9" w:rsidP="004204BC">
            <w:pPr>
              <w:rPr>
                <w:rFonts w:ascii="OCR A Extended" w:hAnsi="OCR A Extended"/>
                <w:b/>
                <w:bCs/>
              </w:rPr>
            </w:pPr>
            <w:r w:rsidRPr="000F7413">
              <w:rPr>
                <w:rFonts w:ascii="OCR A Extended" w:hAnsi="OCR A Extended"/>
                <w:b/>
                <w:bCs/>
              </w:rPr>
              <w:t>Typ / Bezeichnung</w:t>
            </w:r>
          </w:p>
        </w:tc>
        <w:tc>
          <w:tcPr>
            <w:tcW w:w="4318" w:type="dxa"/>
          </w:tcPr>
          <w:p w14:paraId="290056FC" w14:textId="24BFA546" w:rsidR="00A30DF9" w:rsidRPr="000F7413" w:rsidRDefault="00A30DF9" w:rsidP="004204BC">
            <w:pPr>
              <w:rPr>
                <w:rFonts w:ascii="OCR A Extended" w:hAnsi="OCR A Extended"/>
              </w:rPr>
            </w:pPr>
            <w:r w:rsidRPr="000F7413">
              <w:rPr>
                <w:rFonts w:ascii="OCR A Extended" w:hAnsi="OCR A Extended"/>
              </w:rPr>
              <w:t>Printer</w:t>
            </w:r>
          </w:p>
        </w:tc>
      </w:tr>
      <w:tr w:rsidR="00A30DF9" w:rsidRPr="000F7413" w14:paraId="5FCDD124" w14:textId="77777777" w:rsidTr="004204BC">
        <w:tc>
          <w:tcPr>
            <w:tcW w:w="4318" w:type="dxa"/>
            <w:shd w:val="clear" w:color="auto" w:fill="A6A6A6" w:themeFill="background1" w:themeFillShade="A6"/>
          </w:tcPr>
          <w:p w14:paraId="18271251" w14:textId="77777777" w:rsidR="00A30DF9" w:rsidRPr="000F7413" w:rsidRDefault="00A30DF9" w:rsidP="004204BC">
            <w:pPr>
              <w:rPr>
                <w:rFonts w:ascii="OCR A Extended" w:hAnsi="OCR A Extended"/>
                <w:b/>
                <w:bCs/>
              </w:rPr>
            </w:pPr>
            <w:r w:rsidRPr="000F7413">
              <w:rPr>
                <w:rFonts w:ascii="OCR A Extended" w:hAnsi="OCR A Extended"/>
                <w:b/>
                <w:bCs/>
              </w:rPr>
              <w:t>Hersteller</w:t>
            </w:r>
          </w:p>
        </w:tc>
        <w:tc>
          <w:tcPr>
            <w:tcW w:w="4318" w:type="dxa"/>
          </w:tcPr>
          <w:p w14:paraId="2DF66001" w14:textId="24E023E6" w:rsidR="00A30DF9" w:rsidRPr="000F7413" w:rsidRDefault="00A30DF9" w:rsidP="004204BC">
            <w:pPr>
              <w:rPr>
                <w:rFonts w:ascii="OCR A Extended" w:hAnsi="OCR A Extended"/>
              </w:rPr>
            </w:pPr>
            <w:proofErr w:type="spellStart"/>
            <w:r w:rsidRPr="000F7413">
              <w:rPr>
                <w:rFonts w:ascii="OCR A Extended" w:hAnsi="OCR A Extended"/>
              </w:rPr>
              <w:t>Unknown</w:t>
            </w:r>
            <w:proofErr w:type="spellEnd"/>
          </w:p>
        </w:tc>
      </w:tr>
      <w:tr w:rsidR="00A30DF9" w:rsidRPr="000F7413" w14:paraId="304C43DC" w14:textId="77777777" w:rsidTr="004204BC">
        <w:tc>
          <w:tcPr>
            <w:tcW w:w="4318" w:type="dxa"/>
            <w:shd w:val="clear" w:color="auto" w:fill="A6A6A6" w:themeFill="background1" w:themeFillShade="A6"/>
          </w:tcPr>
          <w:p w14:paraId="75DD368E" w14:textId="77777777" w:rsidR="00A30DF9" w:rsidRPr="000F7413" w:rsidRDefault="00A30DF9" w:rsidP="004204BC">
            <w:pPr>
              <w:rPr>
                <w:rFonts w:ascii="OCR A Extended" w:hAnsi="OCR A Extended"/>
                <w:b/>
                <w:bCs/>
              </w:rPr>
            </w:pPr>
            <w:r w:rsidRPr="000F7413">
              <w:rPr>
                <w:rFonts w:ascii="OCR A Extended" w:hAnsi="OCR A Extended"/>
                <w:b/>
                <w:bCs/>
              </w:rPr>
              <w:t>IP-Adresse</w:t>
            </w:r>
          </w:p>
        </w:tc>
        <w:tc>
          <w:tcPr>
            <w:tcW w:w="4318" w:type="dxa"/>
          </w:tcPr>
          <w:p w14:paraId="4282D5AE" w14:textId="494BA7E2" w:rsidR="00A30DF9" w:rsidRPr="000F7413" w:rsidRDefault="00A30DF9" w:rsidP="004204BC">
            <w:pPr>
              <w:rPr>
                <w:rFonts w:ascii="OCR A Extended" w:hAnsi="OCR A Extended"/>
              </w:rPr>
            </w:pPr>
            <w:r w:rsidRPr="000F7413">
              <w:rPr>
                <w:rFonts w:ascii="OCR A Extended" w:hAnsi="OCR A Extended"/>
              </w:rPr>
              <w:t>172.16.17.0/24</w:t>
            </w:r>
          </w:p>
        </w:tc>
      </w:tr>
      <w:tr w:rsidR="00A30DF9" w:rsidRPr="000F7413" w14:paraId="14D14E5B" w14:textId="77777777" w:rsidTr="004204BC">
        <w:tc>
          <w:tcPr>
            <w:tcW w:w="4318" w:type="dxa"/>
            <w:shd w:val="clear" w:color="auto" w:fill="A6A6A6" w:themeFill="background1" w:themeFillShade="A6"/>
          </w:tcPr>
          <w:p w14:paraId="78D42BFB" w14:textId="77777777" w:rsidR="00A30DF9" w:rsidRPr="000F7413" w:rsidRDefault="00A30DF9" w:rsidP="004204BC">
            <w:pPr>
              <w:rPr>
                <w:rFonts w:ascii="OCR A Extended" w:hAnsi="OCR A Extended"/>
                <w:b/>
                <w:bCs/>
              </w:rPr>
            </w:pPr>
            <w:r w:rsidRPr="000F7413">
              <w:rPr>
                <w:rFonts w:ascii="OCR A Extended" w:hAnsi="OCR A Extended"/>
                <w:b/>
                <w:bCs/>
              </w:rPr>
              <w:t>Netzmaske</w:t>
            </w:r>
          </w:p>
        </w:tc>
        <w:tc>
          <w:tcPr>
            <w:tcW w:w="4318" w:type="dxa"/>
          </w:tcPr>
          <w:p w14:paraId="7EA82CF2" w14:textId="4CF31A3F" w:rsidR="00A30DF9" w:rsidRPr="000F7413" w:rsidRDefault="00A30DF9" w:rsidP="004204BC">
            <w:pPr>
              <w:rPr>
                <w:rFonts w:ascii="OCR A Extended" w:hAnsi="OCR A Extended"/>
              </w:rPr>
            </w:pPr>
            <w:r w:rsidRPr="000F7413">
              <w:rPr>
                <w:rFonts w:ascii="OCR A Extended" w:hAnsi="OCR A Extended"/>
              </w:rPr>
              <w:t>255.255.255.0</w:t>
            </w:r>
          </w:p>
        </w:tc>
      </w:tr>
      <w:tr w:rsidR="00A30DF9" w:rsidRPr="000F7413" w14:paraId="59FEDC9A" w14:textId="77777777" w:rsidTr="004204BC">
        <w:tc>
          <w:tcPr>
            <w:tcW w:w="4318" w:type="dxa"/>
            <w:shd w:val="clear" w:color="auto" w:fill="A6A6A6" w:themeFill="background1" w:themeFillShade="A6"/>
          </w:tcPr>
          <w:p w14:paraId="3CB7B813" w14:textId="77777777" w:rsidR="00A30DF9" w:rsidRPr="000F7413" w:rsidRDefault="00A30DF9" w:rsidP="004204BC">
            <w:pPr>
              <w:rPr>
                <w:rFonts w:ascii="OCR A Extended" w:hAnsi="OCR A Extended"/>
                <w:b/>
                <w:bCs/>
              </w:rPr>
            </w:pPr>
            <w:r w:rsidRPr="000F7413">
              <w:rPr>
                <w:rFonts w:ascii="OCR A Extended" w:hAnsi="OCR A Extended"/>
                <w:b/>
                <w:bCs/>
              </w:rPr>
              <w:t>DHCP</w:t>
            </w:r>
          </w:p>
        </w:tc>
        <w:tc>
          <w:tcPr>
            <w:tcW w:w="4318" w:type="dxa"/>
          </w:tcPr>
          <w:p w14:paraId="6F1D8186" w14:textId="56080027" w:rsidR="00A30DF9" w:rsidRPr="000F7413" w:rsidRDefault="00A30DF9" w:rsidP="004204BC">
            <w:pPr>
              <w:rPr>
                <w:rFonts w:ascii="OCR A Extended" w:hAnsi="OCR A Extended"/>
              </w:rPr>
            </w:pPr>
            <w:r w:rsidRPr="000F7413">
              <w:rPr>
                <w:rFonts w:ascii="OCR A Extended" w:hAnsi="OCR A Extended"/>
              </w:rPr>
              <w:t>Nein</w:t>
            </w:r>
          </w:p>
        </w:tc>
      </w:tr>
      <w:tr w:rsidR="00A30DF9" w:rsidRPr="000F7413" w14:paraId="0003F553" w14:textId="77777777" w:rsidTr="004204BC">
        <w:tc>
          <w:tcPr>
            <w:tcW w:w="4318" w:type="dxa"/>
            <w:shd w:val="clear" w:color="auto" w:fill="A6A6A6" w:themeFill="background1" w:themeFillShade="A6"/>
          </w:tcPr>
          <w:p w14:paraId="2161E194" w14:textId="77777777" w:rsidR="00A30DF9" w:rsidRPr="000F7413" w:rsidRDefault="00A30DF9" w:rsidP="004204BC">
            <w:pPr>
              <w:rPr>
                <w:rFonts w:ascii="OCR A Extended" w:hAnsi="OCR A Extended"/>
                <w:b/>
                <w:bCs/>
              </w:rPr>
            </w:pPr>
            <w:r w:rsidRPr="000F7413">
              <w:rPr>
                <w:rFonts w:ascii="OCR A Extended" w:hAnsi="OCR A Extended"/>
                <w:b/>
                <w:bCs/>
              </w:rPr>
              <w:t>DHCP-</w:t>
            </w:r>
            <w:proofErr w:type="spellStart"/>
            <w:r w:rsidRPr="000F7413">
              <w:rPr>
                <w:rFonts w:ascii="OCR A Extended" w:hAnsi="OCR A Extended"/>
                <w:b/>
                <w:bCs/>
              </w:rPr>
              <w:t>Scope</w:t>
            </w:r>
            <w:proofErr w:type="spellEnd"/>
          </w:p>
        </w:tc>
        <w:tc>
          <w:tcPr>
            <w:tcW w:w="4318" w:type="dxa"/>
          </w:tcPr>
          <w:p w14:paraId="4317B83E" w14:textId="79F0FFBA" w:rsidR="00A30DF9" w:rsidRPr="000F7413" w:rsidRDefault="00A30DF9" w:rsidP="004204BC">
            <w:pPr>
              <w:rPr>
                <w:rFonts w:ascii="OCR A Extended" w:hAnsi="OCR A Extended"/>
              </w:rPr>
            </w:pPr>
            <w:proofErr w:type="spellStart"/>
            <w:r w:rsidRPr="000F7413">
              <w:rPr>
                <w:rFonts w:ascii="OCR A Extended" w:hAnsi="OCR A Extended"/>
              </w:rPr>
              <w:t>Unknown</w:t>
            </w:r>
            <w:proofErr w:type="spellEnd"/>
          </w:p>
        </w:tc>
      </w:tr>
      <w:tr w:rsidR="00A30DF9" w:rsidRPr="000F7413" w14:paraId="1A0B6C2F" w14:textId="77777777" w:rsidTr="004204BC">
        <w:tc>
          <w:tcPr>
            <w:tcW w:w="4318" w:type="dxa"/>
            <w:shd w:val="clear" w:color="auto" w:fill="A6A6A6" w:themeFill="background1" w:themeFillShade="A6"/>
          </w:tcPr>
          <w:p w14:paraId="32E7199D" w14:textId="77777777" w:rsidR="00A30DF9" w:rsidRPr="000F7413" w:rsidRDefault="00A30DF9" w:rsidP="004204BC">
            <w:pPr>
              <w:rPr>
                <w:rFonts w:ascii="OCR A Extended" w:hAnsi="OCR A Extended"/>
                <w:b/>
                <w:bCs/>
              </w:rPr>
            </w:pPr>
            <w:r w:rsidRPr="000F7413">
              <w:rPr>
                <w:rFonts w:ascii="OCR A Extended" w:hAnsi="OCR A Extended"/>
                <w:b/>
                <w:bCs/>
              </w:rPr>
              <w:t>DNS</w:t>
            </w:r>
          </w:p>
        </w:tc>
        <w:tc>
          <w:tcPr>
            <w:tcW w:w="4318" w:type="dxa"/>
          </w:tcPr>
          <w:p w14:paraId="66CE792C" w14:textId="5856AE02" w:rsidR="00A30DF9" w:rsidRPr="000F7413" w:rsidRDefault="00A30DF9" w:rsidP="004204BC">
            <w:pPr>
              <w:rPr>
                <w:rFonts w:ascii="OCR A Extended" w:hAnsi="OCR A Extended"/>
              </w:rPr>
            </w:pPr>
            <w:r w:rsidRPr="000F7413">
              <w:rPr>
                <w:rFonts w:ascii="OCR A Extended" w:hAnsi="OCR A Extended"/>
              </w:rPr>
              <w:t>172.16.18.25</w:t>
            </w:r>
          </w:p>
        </w:tc>
      </w:tr>
      <w:tr w:rsidR="00A30DF9" w:rsidRPr="000F7413" w14:paraId="4797B12A" w14:textId="77777777" w:rsidTr="004204BC">
        <w:tc>
          <w:tcPr>
            <w:tcW w:w="4318" w:type="dxa"/>
            <w:shd w:val="clear" w:color="auto" w:fill="A6A6A6" w:themeFill="background1" w:themeFillShade="A6"/>
          </w:tcPr>
          <w:p w14:paraId="4342051D" w14:textId="77777777" w:rsidR="00A30DF9" w:rsidRPr="000F7413" w:rsidRDefault="00A30DF9" w:rsidP="004204BC">
            <w:pPr>
              <w:rPr>
                <w:rFonts w:ascii="OCR A Extended" w:hAnsi="OCR A Extended"/>
                <w:b/>
                <w:bCs/>
              </w:rPr>
            </w:pPr>
            <w:r w:rsidRPr="000F7413">
              <w:rPr>
                <w:rFonts w:ascii="OCR A Extended" w:hAnsi="OCR A Extended"/>
                <w:b/>
                <w:bCs/>
              </w:rPr>
              <w:t>Default Gateway</w:t>
            </w:r>
          </w:p>
        </w:tc>
        <w:tc>
          <w:tcPr>
            <w:tcW w:w="4318" w:type="dxa"/>
          </w:tcPr>
          <w:p w14:paraId="56CB12A9" w14:textId="152754EC" w:rsidR="00A30DF9" w:rsidRPr="000F7413" w:rsidRDefault="00A30DF9" w:rsidP="004204BC">
            <w:pPr>
              <w:rPr>
                <w:rFonts w:ascii="OCR A Extended" w:hAnsi="OCR A Extended"/>
              </w:rPr>
            </w:pPr>
            <w:r w:rsidRPr="000F7413">
              <w:rPr>
                <w:rFonts w:ascii="OCR A Extended" w:hAnsi="OCR A Extended"/>
              </w:rPr>
              <w:t>172.16.17.1</w:t>
            </w:r>
          </w:p>
        </w:tc>
      </w:tr>
      <w:tr w:rsidR="00A30DF9" w:rsidRPr="000F7413" w14:paraId="2150DF58" w14:textId="77777777" w:rsidTr="004204BC">
        <w:tc>
          <w:tcPr>
            <w:tcW w:w="4318" w:type="dxa"/>
            <w:shd w:val="clear" w:color="auto" w:fill="A6A6A6" w:themeFill="background1" w:themeFillShade="A6"/>
          </w:tcPr>
          <w:p w14:paraId="34963651" w14:textId="258C657F" w:rsidR="00A30DF9" w:rsidRPr="000F7413" w:rsidRDefault="00A30DF9" w:rsidP="004204BC">
            <w:pPr>
              <w:rPr>
                <w:rFonts w:ascii="OCR A Extended" w:hAnsi="OCR A Extended"/>
                <w:b/>
                <w:bCs/>
              </w:rPr>
            </w:pPr>
            <w:r w:rsidRPr="000F7413">
              <w:rPr>
                <w:rFonts w:ascii="OCR A Extended" w:hAnsi="OCR A Extended"/>
                <w:b/>
                <w:bCs/>
              </w:rPr>
              <w:t>VLAN</w:t>
            </w:r>
          </w:p>
        </w:tc>
        <w:tc>
          <w:tcPr>
            <w:tcW w:w="4318" w:type="dxa"/>
          </w:tcPr>
          <w:p w14:paraId="01AE932D" w14:textId="2D723892" w:rsidR="00A30DF9" w:rsidRPr="000F7413" w:rsidRDefault="00A30DF9" w:rsidP="004204BC">
            <w:pPr>
              <w:rPr>
                <w:rFonts w:ascii="OCR A Extended" w:hAnsi="OCR A Extended"/>
              </w:rPr>
            </w:pPr>
            <w:r w:rsidRPr="000F7413">
              <w:rPr>
                <w:rFonts w:ascii="OCR A Extended" w:hAnsi="OCR A Extended"/>
              </w:rPr>
              <w:t>17</w:t>
            </w:r>
          </w:p>
        </w:tc>
      </w:tr>
    </w:tbl>
    <w:p w14:paraId="41872F86" w14:textId="77777777" w:rsidR="00A30DF9" w:rsidRPr="000F7413"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0F7413" w14:paraId="41198FE4" w14:textId="77777777" w:rsidTr="004204BC">
        <w:tc>
          <w:tcPr>
            <w:tcW w:w="4318" w:type="dxa"/>
            <w:shd w:val="clear" w:color="auto" w:fill="A6A6A6" w:themeFill="background1" w:themeFillShade="A6"/>
          </w:tcPr>
          <w:p w14:paraId="3F4D2D60" w14:textId="77777777" w:rsidR="00A30DF9" w:rsidRPr="000F7413" w:rsidRDefault="00A30DF9" w:rsidP="004204BC">
            <w:pPr>
              <w:rPr>
                <w:rFonts w:ascii="OCR A Extended" w:hAnsi="OCR A Extended"/>
                <w:b/>
                <w:bCs/>
              </w:rPr>
            </w:pPr>
            <w:r w:rsidRPr="000F7413">
              <w:rPr>
                <w:rFonts w:ascii="OCR A Extended" w:hAnsi="OCR A Extended"/>
                <w:b/>
                <w:bCs/>
              </w:rPr>
              <w:t>Typ / Bezeichnung</w:t>
            </w:r>
          </w:p>
        </w:tc>
        <w:tc>
          <w:tcPr>
            <w:tcW w:w="4318" w:type="dxa"/>
          </w:tcPr>
          <w:p w14:paraId="0ED29E8F" w14:textId="72C36478" w:rsidR="00A30DF9" w:rsidRPr="000F7413" w:rsidRDefault="00A30DF9" w:rsidP="004204BC">
            <w:pPr>
              <w:rPr>
                <w:rFonts w:ascii="OCR A Extended" w:hAnsi="OCR A Extended"/>
              </w:rPr>
            </w:pPr>
            <w:r w:rsidRPr="000F7413">
              <w:rPr>
                <w:rFonts w:ascii="OCR A Extended" w:hAnsi="OCR A Extended"/>
              </w:rPr>
              <w:t>Server</w:t>
            </w:r>
          </w:p>
        </w:tc>
      </w:tr>
      <w:tr w:rsidR="00A30DF9" w:rsidRPr="000F7413" w14:paraId="3D006FA4" w14:textId="77777777" w:rsidTr="004204BC">
        <w:tc>
          <w:tcPr>
            <w:tcW w:w="4318" w:type="dxa"/>
            <w:shd w:val="clear" w:color="auto" w:fill="A6A6A6" w:themeFill="background1" w:themeFillShade="A6"/>
          </w:tcPr>
          <w:p w14:paraId="0CB203A9" w14:textId="77777777" w:rsidR="00A30DF9" w:rsidRPr="000F7413" w:rsidRDefault="00A30DF9" w:rsidP="004204BC">
            <w:pPr>
              <w:rPr>
                <w:rFonts w:ascii="OCR A Extended" w:hAnsi="OCR A Extended"/>
                <w:b/>
                <w:bCs/>
              </w:rPr>
            </w:pPr>
            <w:r w:rsidRPr="000F7413">
              <w:rPr>
                <w:rFonts w:ascii="OCR A Extended" w:hAnsi="OCR A Extended"/>
                <w:b/>
                <w:bCs/>
              </w:rPr>
              <w:t>Hersteller</w:t>
            </w:r>
          </w:p>
        </w:tc>
        <w:tc>
          <w:tcPr>
            <w:tcW w:w="4318" w:type="dxa"/>
          </w:tcPr>
          <w:p w14:paraId="2443181A" w14:textId="35ECC752" w:rsidR="00A30DF9" w:rsidRPr="000F7413" w:rsidRDefault="00A30DF9" w:rsidP="004204BC">
            <w:pPr>
              <w:rPr>
                <w:rFonts w:ascii="OCR A Extended" w:hAnsi="OCR A Extended"/>
              </w:rPr>
            </w:pPr>
            <w:proofErr w:type="spellStart"/>
            <w:r w:rsidRPr="000F7413">
              <w:rPr>
                <w:rFonts w:ascii="OCR A Extended" w:hAnsi="OCR A Extended"/>
              </w:rPr>
              <w:t>Unknown</w:t>
            </w:r>
            <w:proofErr w:type="spellEnd"/>
          </w:p>
        </w:tc>
      </w:tr>
      <w:tr w:rsidR="00A30DF9" w:rsidRPr="000F7413" w14:paraId="5123A358" w14:textId="77777777" w:rsidTr="004204BC">
        <w:tc>
          <w:tcPr>
            <w:tcW w:w="4318" w:type="dxa"/>
            <w:shd w:val="clear" w:color="auto" w:fill="A6A6A6" w:themeFill="background1" w:themeFillShade="A6"/>
          </w:tcPr>
          <w:p w14:paraId="54C7CA62" w14:textId="77777777" w:rsidR="00A30DF9" w:rsidRPr="000F7413" w:rsidRDefault="00A30DF9" w:rsidP="004204BC">
            <w:pPr>
              <w:rPr>
                <w:rFonts w:ascii="OCR A Extended" w:hAnsi="OCR A Extended"/>
                <w:b/>
                <w:bCs/>
              </w:rPr>
            </w:pPr>
            <w:r w:rsidRPr="000F7413">
              <w:rPr>
                <w:rFonts w:ascii="OCR A Extended" w:hAnsi="OCR A Extended"/>
                <w:b/>
                <w:bCs/>
              </w:rPr>
              <w:t>IP-Adresse</w:t>
            </w:r>
          </w:p>
        </w:tc>
        <w:tc>
          <w:tcPr>
            <w:tcW w:w="4318" w:type="dxa"/>
          </w:tcPr>
          <w:p w14:paraId="0FABE959" w14:textId="2A2EA20D" w:rsidR="00A30DF9" w:rsidRPr="000F7413" w:rsidRDefault="00A30DF9" w:rsidP="004204BC">
            <w:pPr>
              <w:rPr>
                <w:rFonts w:ascii="OCR A Extended" w:hAnsi="OCR A Extended"/>
              </w:rPr>
            </w:pPr>
            <w:r w:rsidRPr="000F7413">
              <w:rPr>
                <w:rFonts w:ascii="OCR A Extended" w:hAnsi="OCR A Extended"/>
              </w:rPr>
              <w:t>172.1</w:t>
            </w:r>
            <w:r w:rsidR="007C4CC8" w:rsidRPr="000F7413">
              <w:rPr>
                <w:rFonts w:ascii="OCR A Extended" w:hAnsi="OCR A Extended"/>
              </w:rPr>
              <w:t>6</w:t>
            </w:r>
            <w:r w:rsidRPr="000F7413">
              <w:rPr>
                <w:rFonts w:ascii="OCR A Extended" w:hAnsi="OCR A Extended"/>
              </w:rPr>
              <w:t>.18.0/24</w:t>
            </w:r>
          </w:p>
        </w:tc>
      </w:tr>
      <w:tr w:rsidR="00A30DF9" w:rsidRPr="000F7413" w14:paraId="1C726E9F" w14:textId="77777777" w:rsidTr="004204BC">
        <w:tc>
          <w:tcPr>
            <w:tcW w:w="4318" w:type="dxa"/>
            <w:shd w:val="clear" w:color="auto" w:fill="A6A6A6" w:themeFill="background1" w:themeFillShade="A6"/>
          </w:tcPr>
          <w:p w14:paraId="5F3E40A8" w14:textId="77777777" w:rsidR="00A30DF9" w:rsidRPr="000F7413" w:rsidRDefault="00A30DF9" w:rsidP="004204BC">
            <w:pPr>
              <w:rPr>
                <w:rFonts w:ascii="OCR A Extended" w:hAnsi="OCR A Extended"/>
                <w:b/>
                <w:bCs/>
              </w:rPr>
            </w:pPr>
            <w:r w:rsidRPr="000F7413">
              <w:rPr>
                <w:rFonts w:ascii="OCR A Extended" w:hAnsi="OCR A Extended"/>
                <w:b/>
                <w:bCs/>
              </w:rPr>
              <w:t>Netzmaske</w:t>
            </w:r>
          </w:p>
        </w:tc>
        <w:tc>
          <w:tcPr>
            <w:tcW w:w="4318" w:type="dxa"/>
          </w:tcPr>
          <w:p w14:paraId="72435721" w14:textId="0F58219F" w:rsidR="00A30DF9" w:rsidRPr="000F7413" w:rsidRDefault="00A30DF9" w:rsidP="004204BC">
            <w:pPr>
              <w:rPr>
                <w:rFonts w:ascii="OCR A Extended" w:hAnsi="OCR A Extended"/>
              </w:rPr>
            </w:pPr>
            <w:r w:rsidRPr="000F7413">
              <w:rPr>
                <w:rFonts w:ascii="OCR A Extended" w:hAnsi="OCR A Extended"/>
              </w:rPr>
              <w:t>255.255.255.0</w:t>
            </w:r>
          </w:p>
        </w:tc>
      </w:tr>
      <w:tr w:rsidR="00A30DF9" w:rsidRPr="000F7413" w14:paraId="3AC1DCDF" w14:textId="77777777" w:rsidTr="004204BC">
        <w:tc>
          <w:tcPr>
            <w:tcW w:w="4318" w:type="dxa"/>
            <w:shd w:val="clear" w:color="auto" w:fill="A6A6A6" w:themeFill="background1" w:themeFillShade="A6"/>
          </w:tcPr>
          <w:p w14:paraId="6D0A974F" w14:textId="77777777" w:rsidR="00A30DF9" w:rsidRPr="000F7413" w:rsidRDefault="00A30DF9" w:rsidP="004204BC">
            <w:pPr>
              <w:rPr>
                <w:rFonts w:ascii="OCR A Extended" w:hAnsi="OCR A Extended"/>
                <w:b/>
                <w:bCs/>
              </w:rPr>
            </w:pPr>
            <w:r w:rsidRPr="000F7413">
              <w:rPr>
                <w:rFonts w:ascii="OCR A Extended" w:hAnsi="OCR A Extended"/>
                <w:b/>
                <w:bCs/>
              </w:rPr>
              <w:t>DHCP</w:t>
            </w:r>
          </w:p>
        </w:tc>
        <w:tc>
          <w:tcPr>
            <w:tcW w:w="4318" w:type="dxa"/>
          </w:tcPr>
          <w:p w14:paraId="4A5BB1D4" w14:textId="0D3D2485" w:rsidR="00A30DF9" w:rsidRPr="000F7413" w:rsidRDefault="00A30DF9" w:rsidP="004204BC">
            <w:pPr>
              <w:rPr>
                <w:rFonts w:ascii="OCR A Extended" w:hAnsi="OCR A Extended"/>
              </w:rPr>
            </w:pPr>
            <w:r w:rsidRPr="000F7413">
              <w:rPr>
                <w:rFonts w:ascii="OCR A Extended" w:hAnsi="OCR A Extended"/>
              </w:rPr>
              <w:t>Nein</w:t>
            </w:r>
          </w:p>
        </w:tc>
      </w:tr>
      <w:tr w:rsidR="00A30DF9" w:rsidRPr="000F7413" w14:paraId="121C4654" w14:textId="77777777" w:rsidTr="004204BC">
        <w:tc>
          <w:tcPr>
            <w:tcW w:w="4318" w:type="dxa"/>
            <w:shd w:val="clear" w:color="auto" w:fill="A6A6A6" w:themeFill="background1" w:themeFillShade="A6"/>
          </w:tcPr>
          <w:p w14:paraId="3A431C19" w14:textId="77777777" w:rsidR="00A30DF9" w:rsidRPr="000F7413" w:rsidRDefault="00A30DF9" w:rsidP="004204BC">
            <w:pPr>
              <w:rPr>
                <w:rFonts w:ascii="OCR A Extended" w:hAnsi="OCR A Extended"/>
                <w:b/>
                <w:bCs/>
              </w:rPr>
            </w:pPr>
            <w:r w:rsidRPr="000F7413">
              <w:rPr>
                <w:rFonts w:ascii="OCR A Extended" w:hAnsi="OCR A Extended"/>
                <w:b/>
                <w:bCs/>
              </w:rPr>
              <w:t>DHCP-</w:t>
            </w:r>
            <w:proofErr w:type="spellStart"/>
            <w:r w:rsidRPr="000F7413">
              <w:rPr>
                <w:rFonts w:ascii="OCR A Extended" w:hAnsi="OCR A Extended"/>
                <w:b/>
                <w:bCs/>
              </w:rPr>
              <w:t>Scope</w:t>
            </w:r>
            <w:proofErr w:type="spellEnd"/>
          </w:p>
        </w:tc>
        <w:tc>
          <w:tcPr>
            <w:tcW w:w="4318" w:type="dxa"/>
          </w:tcPr>
          <w:p w14:paraId="3B99B0B1" w14:textId="018858FC" w:rsidR="00A30DF9" w:rsidRPr="000F7413" w:rsidRDefault="00A30DF9" w:rsidP="004204BC">
            <w:pPr>
              <w:rPr>
                <w:rFonts w:ascii="OCR A Extended" w:hAnsi="OCR A Extended"/>
              </w:rPr>
            </w:pPr>
            <w:proofErr w:type="spellStart"/>
            <w:r w:rsidRPr="000F7413">
              <w:rPr>
                <w:rFonts w:ascii="OCR A Extended" w:hAnsi="OCR A Extended"/>
              </w:rPr>
              <w:t>Unknown</w:t>
            </w:r>
            <w:proofErr w:type="spellEnd"/>
          </w:p>
        </w:tc>
      </w:tr>
      <w:tr w:rsidR="00A30DF9" w:rsidRPr="000F7413" w14:paraId="5CF5E1BD" w14:textId="77777777" w:rsidTr="004204BC">
        <w:tc>
          <w:tcPr>
            <w:tcW w:w="4318" w:type="dxa"/>
            <w:shd w:val="clear" w:color="auto" w:fill="A6A6A6" w:themeFill="background1" w:themeFillShade="A6"/>
          </w:tcPr>
          <w:p w14:paraId="61C2B7B1" w14:textId="77777777" w:rsidR="00A30DF9" w:rsidRPr="000F7413" w:rsidRDefault="00A30DF9" w:rsidP="004204BC">
            <w:pPr>
              <w:rPr>
                <w:rFonts w:ascii="OCR A Extended" w:hAnsi="OCR A Extended"/>
                <w:b/>
                <w:bCs/>
              </w:rPr>
            </w:pPr>
            <w:r w:rsidRPr="000F7413">
              <w:rPr>
                <w:rFonts w:ascii="OCR A Extended" w:hAnsi="OCR A Extended"/>
                <w:b/>
                <w:bCs/>
              </w:rPr>
              <w:t>DNS</w:t>
            </w:r>
          </w:p>
        </w:tc>
        <w:tc>
          <w:tcPr>
            <w:tcW w:w="4318" w:type="dxa"/>
          </w:tcPr>
          <w:p w14:paraId="060DDD77" w14:textId="291B6B28" w:rsidR="00A30DF9" w:rsidRPr="000F7413" w:rsidRDefault="00A30DF9" w:rsidP="004204BC">
            <w:pPr>
              <w:rPr>
                <w:rFonts w:ascii="OCR A Extended" w:hAnsi="OCR A Extended"/>
              </w:rPr>
            </w:pPr>
            <w:r w:rsidRPr="000F7413">
              <w:rPr>
                <w:rFonts w:ascii="OCR A Extended" w:hAnsi="OCR A Extended"/>
              </w:rPr>
              <w:t>172.16.18.25</w:t>
            </w:r>
          </w:p>
        </w:tc>
      </w:tr>
      <w:tr w:rsidR="00A30DF9" w:rsidRPr="000F7413" w14:paraId="48C9C787" w14:textId="77777777" w:rsidTr="004204BC">
        <w:tc>
          <w:tcPr>
            <w:tcW w:w="4318" w:type="dxa"/>
            <w:shd w:val="clear" w:color="auto" w:fill="A6A6A6" w:themeFill="background1" w:themeFillShade="A6"/>
          </w:tcPr>
          <w:p w14:paraId="5FE202C0" w14:textId="77777777" w:rsidR="00A30DF9" w:rsidRPr="000F7413" w:rsidRDefault="00A30DF9" w:rsidP="004204BC">
            <w:pPr>
              <w:rPr>
                <w:rFonts w:ascii="OCR A Extended" w:hAnsi="OCR A Extended"/>
                <w:b/>
                <w:bCs/>
              </w:rPr>
            </w:pPr>
            <w:r w:rsidRPr="000F7413">
              <w:rPr>
                <w:rFonts w:ascii="OCR A Extended" w:hAnsi="OCR A Extended"/>
                <w:b/>
                <w:bCs/>
              </w:rPr>
              <w:t>Default Gateway</w:t>
            </w:r>
          </w:p>
        </w:tc>
        <w:tc>
          <w:tcPr>
            <w:tcW w:w="4318" w:type="dxa"/>
          </w:tcPr>
          <w:p w14:paraId="7C905996" w14:textId="6C9DD6A0" w:rsidR="00A30DF9" w:rsidRPr="000F7413" w:rsidRDefault="007C4CC8" w:rsidP="004204BC">
            <w:pPr>
              <w:rPr>
                <w:rFonts w:ascii="OCR A Extended" w:hAnsi="OCR A Extended"/>
              </w:rPr>
            </w:pPr>
            <w:r w:rsidRPr="000F7413">
              <w:rPr>
                <w:rFonts w:ascii="OCR A Extended" w:hAnsi="OCR A Extended"/>
              </w:rPr>
              <w:t>172.16.18.1</w:t>
            </w:r>
          </w:p>
        </w:tc>
      </w:tr>
      <w:tr w:rsidR="00A30DF9" w:rsidRPr="000F7413" w14:paraId="156EF9E7" w14:textId="77777777" w:rsidTr="004204BC">
        <w:tc>
          <w:tcPr>
            <w:tcW w:w="4318" w:type="dxa"/>
            <w:shd w:val="clear" w:color="auto" w:fill="A6A6A6" w:themeFill="background1" w:themeFillShade="A6"/>
          </w:tcPr>
          <w:p w14:paraId="4EC55192" w14:textId="7417AC8E" w:rsidR="00A30DF9" w:rsidRPr="000F7413" w:rsidRDefault="00A30DF9" w:rsidP="004204BC">
            <w:pPr>
              <w:rPr>
                <w:rFonts w:ascii="OCR A Extended" w:hAnsi="OCR A Extended"/>
                <w:b/>
                <w:bCs/>
              </w:rPr>
            </w:pPr>
            <w:r w:rsidRPr="000F7413">
              <w:rPr>
                <w:rFonts w:ascii="OCR A Extended" w:hAnsi="OCR A Extended"/>
                <w:b/>
                <w:bCs/>
              </w:rPr>
              <w:t>VLAN</w:t>
            </w:r>
          </w:p>
        </w:tc>
        <w:tc>
          <w:tcPr>
            <w:tcW w:w="4318" w:type="dxa"/>
          </w:tcPr>
          <w:p w14:paraId="02D7373E" w14:textId="695670E3" w:rsidR="00A30DF9" w:rsidRPr="000F7413" w:rsidRDefault="007C4CC8" w:rsidP="004204BC">
            <w:pPr>
              <w:rPr>
                <w:rFonts w:ascii="OCR A Extended" w:hAnsi="OCR A Extended"/>
              </w:rPr>
            </w:pPr>
            <w:r w:rsidRPr="000F7413">
              <w:rPr>
                <w:rFonts w:ascii="OCR A Extended" w:hAnsi="OCR A Extended"/>
              </w:rPr>
              <w:t>18</w:t>
            </w:r>
          </w:p>
        </w:tc>
      </w:tr>
    </w:tbl>
    <w:p w14:paraId="3E46DB05" w14:textId="77777777" w:rsidR="00A30DF9" w:rsidRPr="000F7413"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0F7413" w14:paraId="7F025A18" w14:textId="77777777" w:rsidTr="004204BC">
        <w:tc>
          <w:tcPr>
            <w:tcW w:w="4318" w:type="dxa"/>
            <w:shd w:val="clear" w:color="auto" w:fill="A6A6A6" w:themeFill="background1" w:themeFillShade="A6"/>
          </w:tcPr>
          <w:p w14:paraId="008464AF" w14:textId="77777777" w:rsidR="00A30DF9" w:rsidRPr="000F7413" w:rsidRDefault="00A30DF9" w:rsidP="004204BC">
            <w:pPr>
              <w:rPr>
                <w:rFonts w:ascii="OCR A Extended" w:hAnsi="OCR A Extended"/>
                <w:b/>
                <w:bCs/>
              </w:rPr>
            </w:pPr>
            <w:r w:rsidRPr="000F7413">
              <w:rPr>
                <w:rFonts w:ascii="OCR A Extended" w:hAnsi="OCR A Extended"/>
                <w:b/>
                <w:bCs/>
              </w:rPr>
              <w:t>Typ / Bezeichnung</w:t>
            </w:r>
          </w:p>
        </w:tc>
        <w:tc>
          <w:tcPr>
            <w:tcW w:w="4318" w:type="dxa"/>
          </w:tcPr>
          <w:p w14:paraId="721732BC" w14:textId="43D52B91" w:rsidR="00A30DF9" w:rsidRPr="000F7413" w:rsidRDefault="007C4CC8" w:rsidP="004204BC">
            <w:pPr>
              <w:rPr>
                <w:rFonts w:ascii="OCR A Extended" w:hAnsi="OCR A Extended"/>
              </w:rPr>
            </w:pPr>
            <w:r w:rsidRPr="000F7413">
              <w:rPr>
                <w:rFonts w:ascii="OCR A Extended" w:hAnsi="OCR A Extended"/>
              </w:rPr>
              <w:t>Management</w:t>
            </w:r>
          </w:p>
        </w:tc>
      </w:tr>
      <w:tr w:rsidR="00A30DF9" w:rsidRPr="000F7413" w14:paraId="5340F2C1" w14:textId="77777777" w:rsidTr="004204BC">
        <w:tc>
          <w:tcPr>
            <w:tcW w:w="4318" w:type="dxa"/>
            <w:shd w:val="clear" w:color="auto" w:fill="A6A6A6" w:themeFill="background1" w:themeFillShade="A6"/>
          </w:tcPr>
          <w:p w14:paraId="18474395" w14:textId="77777777" w:rsidR="00A30DF9" w:rsidRPr="000F7413" w:rsidRDefault="00A30DF9" w:rsidP="004204BC">
            <w:pPr>
              <w:rPr>
                <w:rFonts w:ascii="OCR A Extended" w:hAnsi="OCR A Extended"/>
                <w:b/>
                <w:bCs/>
              </w:rPr>
            </w:pPr>
            <w:r w:rsidRPr="000F7413">
              <w:rPr>
                <w:rFonts w:ascii="OCR A Extended" w:hAnsi="OCR A Extended"/>
                <w:b/>
                <w:bCs/>
              </w:rPr>
              <w:t>Hersteller</w:t>
            </w:r>
          </w:p>
        </w:tc>
        <w:tc>
          <w:tcPr>
            <w:tcW w:w="4318" w:type="dxa"/>
          </w:tcPr>
          <w:p w14:paraId="00F85E29" w14:textId="3D8FE6E6" w:rsidR="00A30DF9" w:rsidRPr="000F7413" w:rsidRDefault="007C4CC8" w:rsidP="004204BC">
            <w:pPr>
              <w:rPr>
                <w:rFonts w:ascii="OCR A Extended" w:hAnsi="OCR A Extended"/>
              </w:rPr>
            </w:pPr>
            <w:proofErr w:type="spellStart"/>
            <w:r w:rsidRPr="000F7413">
              <w:rPr>
                <w:rFonts w:ascii="OCR A Extended" w:hAnsi="OCR A Extended"/>
              </w:rPr>
              <w:t>Unknown</w:t>
            </w:r>
            <w:proofErr w:type="spellEnd"/>
          </w:p>
        </w:tc>
      </w:tr>
      <w:tr w:rsidR="00A30DF9" w:rsidRPr="000F7413" w14:paraId="5BFCA850" w14:textId="77777777" w:rsidTr="004204BC">
        <w:tc>
          <w:tcPr>
            <w:tcW w:w="4318" w:type="dxa"/>
            <w:shd w:val="clear" w:color="auto" w:fill="A6A6A6" w:themeFill="background1" w:themeFillShade="A6"/>
          </w:tcPr>
          <w:p w14:paraId="7DADC83A" w14:textId="77777777" w:rsidR="00A30DF9" w:rsidRPr="000F7413" w:rsidRDefault="00A30DF9" w:rsidP="004204BC">
            <w:pPr>
              <w:rPr>
                <w:rFonts w:ascii="OCR A Extended" w:hAnsi="OCR A Extended"/>
                <w:b/>
                <w:bCs/>
              </w:rPr>
            </w:pPr>
            <w:r w:rsidRPr="000F7413">
              <w:rPr>
                <w:rFonts w:ascii="OCR A Extended" w:hAnsi="OCR A Extended"/>
                <w:b/>
                <w:bCs/>
              </w:rPr>
              <w:t>IP-Adresse</w:t>
            </w:r>
          </w:p>
        </w:tc>
        <w:tc>
          <w:tcPr>
            <w:tcW w:w="4318" w:type="dxa"/>
          </w:tcPr>
          <w:p w14:paraId="0EE756E1" w14:textId="07887C40" w:rsidR="00A30DF9" w:rsidRPr="000F7413" w:rsidRDefault="007C4CC8" w:rsidP="004204BC">
            <w:pPr>
              <w:rPr>
                <w:rFonts w:ascii="OCR A Extended" w:hAnsi="OCR A Extended"/>
              </w:rPr>
            </w:pPr>
            <w:r w:rsidRPr="000F7413">
              <w:rPr>
                <w:rFonts w:ascii="OCR A Extended" w:hAnsi="OCR A Extended"/>
              </w:rPr>
              <w:t>172.16.241.0/24</w:t>
            </w:r>
          </w:p>
        </w:tc>
      </w:tr>
      <w:tr w:rsidR="00A30DF9" w:rsidRPr="000F7413" w14:paraId="6B10BF3D" w14:textId="77777777" w:rsidTr="004204BC">
        <w:tc>
          <w:tcPr>
            <w:tcW w:w="4318" w:type="dxa"/>
            <w:shd w:val="clear" w:color="auto" w:fill="A6A6A6" w:themeFill="background1" w:themeFillShade="A6"/>
          </w:tcPr>
          <w:p w14:paraId="06D1F635" w14:textId="77777777" w:rsidR="00A30DF9" w:rsidRPr="000F7413" w:rsidRDefault="00A30DF9" w:rsidP="004204BC">
            <w:pPr>
              <w:rPr>
                <w:rFonts w:ascii="OCR A Extended" w:hAnsi="OCR A Extended"/>
                <w:b/>
                <w:bCs/>
              </w:rPr>
            </w:pPr>
            <w:r w:rsidRPr="000F7413">
              <w:rPr>
                <w:rFonts w:ascii="OCR A Extended" w:hAnsi="OCR A Extended"/>
                <w:b/>
                <w:bCs/>
              </w:rPr>
              <w:t>Netzmaske</w:t>
            </w:r>
          </w:p>
        </w:tc>
        <w:tc>
          <w:tcPr>
            <w:tcW w:w="4318" w:type="dxa"/>
          </w:tcPr>
          <w:p w14:paraId="3FDF0D5F" w14:textId="46BC1E8D" w:rsidR="00A30DF9" w:rsidRPr="000F7413" w:rsidRDefault="007C4CC8" w:rsidP="004204BC">
            <w:pPr>
              <w:rPr>
                <w:rFonts w:ascii="OCR A Extended" w:hAnsi="OCR A Extended"/>
              </w:rPr>
            </w:pPr>
            <w:r w:rsidRPr="000F7413">
              <w:rPr>
                <w:rFonts w:ascii="OCR A Extended" w:hAnsi="OCR A Extended"/>
              </w:rPr>
              <w:t>255.255.255.0</w:t>
            </w:r>
          </w:p>
        </w:tc>
      </w:tr>
      <w:tr w:rsidR="00A30DF9" w:rsidRPr="000F7413" w14:paraId="69991CB5" w14:textId="77777777" w:rsidTr="004204BC">
        <w:tc>
          <w:tcPr>
            <w:tcW w:w="4318" w:type="dxa"/>
            <w:shd w:val="clear" w:color="auto" w:fill="A6A6A6" w:themeFill="background1" w:themeFillShade="A6"/>
          </w:tcPr>
          <w:p w14:paraId="7C857D2B" w14:textId="77777777" w:rsidR="00A30DF9" w:rsidRPr="000F7413" w:rsidRDefault="00A30DF9" w:rsidP="004204BC">
            <w:pPr>
              <w:rPr>
                <w:rFonts w:ascii="OCR A Extended" w:hAnsi="OCR A Extended"/>
                <w:b/>
                <w:bCs/>
              </w:rPr>
            </w:pPr>
            <w:r w:rsidRPr="000F7413">
              <w:rPr>
                <w:rFonts w:ascii="OCR A Extended" w:hAnsi="OCR A Extended"/>
                <w:b/>
                <w:bCs/>
              </w:rPr>
              <w:t>DHCP</w:t>
            </w:r>
          </w:p>
        </w:tc>
        <w:tc>
          <w:tcPr>
            <w:tcW w:w="4318" w:type="dxa"/>
          </w:tcPr>
          <w:p w14:paraId="281FDE1F" w14:textId="43BA6024" w:rsidR="00A30DF9" w:rsidRPr="000F7413" w:rsidRDefault="007C4CC8" w:rsidP="004204BC">
            <w:pPr>
              <w:rPr>
                <w:rFonts w:ascii="OCR A Extended" w:hAnsi="OCR A Extended"/>
              </w:rPr>
            </w:pPr>
            <w:r w:rsidRPr="000F7413">
              <w:rPr>
                <w:rFonts w:ascii="OCR A Extended" w:hAnsi="OCR A Extended"/>
              </w:rPr>
              <w:t>Nein</w:t>
            </w:r>
          </w:p>
        </w:tc>
      </w:tr>
      <w:tr w:rsidR="00A30DF9" w:rsidRPr="000F7413" w14:paraId="66322E65" w14:textId="77777777" w:rsidTr="004204BC">
        <w:tc>
          <w:tcPr>
            <w:tcW w:w="4318" w:type="dxa"/>
            <w:shd w:val="clear" w:color="auto" w:fill="A6A6A6" w:themeFill="background1" w:themeFillShade="A6"/>
          </w:tcPr>
          <w:p w14:paraId="31EF369A" w14:textId="77777777" w:rsidR="00A30DF9" w:rsidRPr="000F7413" w:rsidRDefault="00A30DF9" w:rsidP="004204BC">
            <w:pPr>
              <w:rPr>
                <w:rFonts w:ascii="OCR A Extended" w:hAnsi="OCR A Extended"/>
                <w:b/>
                <w:bCs/>
              </w:rPr>
            </w:pPr>
            <w:r w:rsidRPr="000F7413">
              <w:rPr>
                <w:rFonts w:ascii="OCR A Extended" w:hAnsi="OCR A Extended"/>
                <w:b/>
                <w:bCs/>
              </w:rPr>
              <w:t>DHCP-</w:t>
            </w:r>
            <w:proofErr w:type="spellStart"/>
            <w:r w:rsidRPr="000F7413">
              <w:rPr>
                <w:rFonts w:ascii="OCR A Extended" w:hAnsi="OCR A Extended"/>
                <w:b/>
                <w:bCs/>
              </w:rPr>
              <w:t>Scope</w:t>
            </w:r>
            <w:proofErr w:type="spellEnd"/>
          </w:p>
        </w:tc>
        <w:tc>
          <w:tcPr>
            <w:tcW w:w="4318" w:type="dxa"/>
          </w:tcPr>
          <w:p w14:paraId="410E8C89" w14:textId="2243CDA5" w:rsidR="00A30DF9" w:rsidRPr="000F7413" w:rsidRDefault="007C4CC8" w:rsidP="004204BC">
            <w:pPr>
              <w:rPr>
                <w:rFonts w:ascii="OCR A Extended" w:hAnsi="OCR A Extended"/>
              </w:rPr>
            </w:pPr>
            <w:proofErr w:type="spellStart"/>
            <w:r w:rsidRPr="000F7413">
              <w:rPr>
                <w:rFonts w:ascii="OCR A Extended" w:hAnsi="OCR A Extended"/>
              </w:rPr>
              <w:t>Unknown</w:t>
            </w:r>
            <w:proofErr w:type="spellEnd"/>
          </w:p>
        </w:tc>
      </w:tr>
      <w:tr w:rsidR="00A30DF9" w:rsidRPr="000F7413" w14:paraId="0F5AB67D" w14:textId="77777777" w:rsidTr="004204BC">
        <w:tc>
          <w:tcPr>
            <w:tcW w:w="4318" w:type="dxa"/>
            <w:shd w:val="clear" w:color="auto" w:fill="A6A6A6" w:themeFill="background1" w:themeFillShade="A6"/>
          </w:tcPr>
          <w:p w14:paraId="2E2AD599" w14:textId="77777777" w:rsidR="00A30DF9" w:rsidRPr="000F7413" w:rsidRDefault="00A30DF9" w:rsidP="004204BC">
            <w:pPr>
              <w:rPr>
                <w:rFonts w:ascii="OCR A Extended" w:hAnsi="OCR A Extended"/>
                <w:b/>
                <w:bCs/>
              </w:rPr>
            </w:pPr>
            <w:r w:rsidRPr="000F7413">
              <w:rPr>
                <w:rFonts w:ascii="OCR A Extended" w:hAnsi="OCR A Extended"/>
                <w:b/>
                <w:bCs/>
              </w:rPr>
              <w:t>DNS</w:t>
            </w:r>
          </w:p>
        </w:tc>
        <w:tc>
          <w:tcPr>
            <w:tcW w:w="4318" w:type="dxa"/>
          </w:tcPr>
          <w:p w14:paraId="3C51208E" w14:textId="1B9036C4" w:rsidR="00A30DF9" w:rsidRPr="000F7413" w:rsidRDefault="007C4CC8" w:rsidP="004204BC">
            <w:pPr>
              <w:rPr>
                <w:rFonts w:ascii="OCR A Extended" w:hAnsi="OCR A Extended"/>
              </w:rPr>
            </w:pPr>
            <w:r w:rsidRPr="000F7413">
              <w:rPr>
                <w:rFonts w:ascii="OCR A Extended" w:hAnsi="OCR A Extended"/>
              </w:rPr>
              <w:t>172.16.18.25</w:t>
            </w:r>
          </w:p>
        </w:tc>
      </w:tr>
      <w:tr w:rsidR="00A30DF9" w:rsidRPr="000F7413" w14:paraId="31616D20" w14:textId="77777777" w:rsidTr="004204BC">
        <w:tc>
          <w:tcPr>
            <w:tcW w:w="4318" w:type="dxa"/>
            <w:shd w:val="clear" w:color="auto" w:fill="A6A6A6" w:themeFill="background1" w:themeFillShade="A6"/>
          </w:tcPr>
          <w:p w14:paraId="26179727" w14:textId="77777777" w:rsidR="00A30DF9" w:rsidRPr="000F7413" w:rsidRDefault="00A30DF9" w:rsidP="004204BC">
            <w:pPr>
              <w:rPr>
                <w:rFonts w:ascii="OCR A Extended" w:hAnsi="OCR A Extended"/>
                <w:b/>
                <w:bCs/>
              </w:rPr>
            </w:pPr>
            <w:r w:rsidRPr="000F7413">
              <w:rPr>
                <w:rFonts w:ascii="OCR A Extended" w:hAnsi="OCR A Extended"/>
                <w:b/>
                <w:bCs/>
              </w:rPr>
              <w:t>Default Gateway</w:t>
            </w:r>
          </w:p>
        </w:tc>
        <w:tc>
          <w:tcPr>
            <w:tcW w:w="4318" w:type="dxa"/>
          </w:tcPr>
          <w:p w14:paraId="720E806B" w14:textId="71BF5D14" w:rsidR="00A30DF9" w:rsidRPr="000F7413" w:rsidRDefault="007C4CC8" w:rsidP="004204BC">
            <w:pPr>
              <w:rPr>
                <w:rFonts w:ascii="OCR A Extended" w:hAnsi="OCR A Extended"/>
              </w:rPr>
            </w:pPr>
            <w:r w:rsidRPr="000F7413">
              <w:rPr>
                <w:rFonts w:ascii="OCR A Extended" w:hAnsi="OCR A Extended"/>
              </w:rPr>
              <w:t>172.16.241.1</w:t>
            </w:r>
          </w:p>
        </w:tc>
      </w:tr>
      <w:tr w:rsidR="00A30DF9" w:rsidRPr="000F7413" w14:paraId="318C45FB" w14:textId="77777777" w:rsidTr="004204BC">
        <w:tc>
          <w:tcPr>
            <w:tcW w:w="4318" w:type="dxa"/>
            <w:shd w:val="clear" w:color="auto" w:fill="A6A6A6" w:themeFill="background1" w:themeFillShade="A6"/>
          </w:tcPr>
          <w:p w14:paraId="3242D1A2" w14:textId="099A21BB" w:rsidR="00A30DF9" w:rsidRPr="000F7413" w:rsidRDefault="00A30DF9" w:rsidP="004204BC">
            <w:pPr>
              <w:rPr>
                <w:rFonts w:ascii="OCR A Extended" w:hAnsi="OCR A Extended"/>
                <w:b/>
                <w:bCs/>
              </w:rPr>
            </w:pPr>
            <w:r w:rsidRPr="000F7413">
              <w:rPr>
                <w:rFonts w:ascii="OCR A Extended" w:hAnsi="OCR A Extended"/>
                <w:b/>
                <w:bCs/>
              </w:rPr>
              <w:t>VLAN</w:t>
            </w:r>
          </w:p>
        </w:tc>
        <w:tc>
          <w:tcPr>
            <w:tcW w:w="4318" w:type="dxa"/>
          </w:tcPr>
          <w:p w14:paraId="4870FC4F" w14:textId="46B7B7B0" w:rsidR="00A30DF9" w:rsidRPr="000F7413" w:rsidRDefault="007C4CC8" w:rsidP="004204BC">
            <w:pPr>
              <w:rPr>
                <w:rFonts w:ascii="OCR A Extended" w:hAnsi="OCR A Extended"/>
              </w:rPr>
            </w:pPr>
            <w:r w:rsidRPr="000F7413">
              <w:rPr>
                <w:rFonts w:ascii="OCR A Extended" w:hAnsi="OCR A Extended"/>
              </w:rPr>
              <w:t>241</w:t>
            </w:r>
          </w:p>
        </w:tc>
      </w:tr>
    </w:tbl>
    <w:p w14:paraId="46CB4E37" w14:textId="1F8B1F9A" w:rsidR="000F7413" w:rsidRDefault="000F7413" w:rsidP="00A30DF9">
      <w:pPr>
        <w:rPr>
          <w:rFonts w:ascii="OCR A Extended" w:hAnsi="OCR A Extended"/>
        </w:rPr>
      </w:pPr>
    </w:p>
    <w:p w14:paraId="374821CD" w14:textId="77777777" w:rsidR="000F7413" w:rsidRDefault="000F7413">
      <w:pPr>
        <w:rPr>
          <w:rFonts w:ascii="OCR A Extended" w:hAnsi="OCR A Extended"/>
        </w:rPr>
      </w:pPr>
      <w:r>
        <w:rPr>
          <w:rFonts w:ascii="OCR A Extended" w:hAnsi="OCR A Extended"/>
        </w:rPr>
        <w:br w:type="page"/>
      </w:r>
    </w:p>
    <w:p w14:paraId="588C75AC" w14:textId="77777777" w:rsidR="00A30DF9" w:rsidRPr="000F7413"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A30DF9" w:rsidRPr="000F7413" w14:paraId="6906269D" w14:textId="77777777" w:rsidTr="004204BC">
        <w:tc>
          <w:tcPr>
            <w:tcW w:w="4318" w:type="dxa"/>
            <w:shd w:val="clear" w:color="auto" w:fill="A6A6A6" w:themeFill="background1" w:themeFillShade="A6"/>
          </w:tcPr>
          <w:p w14:paraId="1395F06D" w14:textId="77777777" w:rsidR="00A30DF9" w:rsidRPr="000F7413" w:rsidRDefault="00A30DF9" w:rsidP="004204BC">
            <w:pPr>
              <w:rPr>
                <w:rFonts w:ascii="OCR A Extended" w:hAnsi="OCR A Extended"/>
                <w:b/>
                <w:bCs/>
              </w:rPr>
            </w:pPr>
            <w:r w:rsidRPr="000F7413">
              <w:rPr>
                <w:rFonts w:ascii="OCR A Extended" w:hAnsi="OCR A Extended"/>
                <w:b/>
                <w:bCs/>
              </w:rPr>
              <w:t>Typ / Bezeichnung</w:t>
            </w:r>
          </w:p>
        </w:tc>
        <w:tc>
          <w:tcPr>
            <w:tcW w:w="4318" w:type="dxa"/>
          </w:tcPr>
          <w:p w14:paraId="7A354788" w14:textId="437A9587" w:rsidR="00A30DF9" w:rsidRPr="000F7413" w:rsidRDefault="007C4CC8" w:rsidP="004204BC">
            <w:pPr>
              <w:rPr>
                <w:rFonts w:ascii="OCR A Extended" w:hAnsi="OCR A Extended"/>
              </w:rPr>
            </w:pPr>
            <w:r w:rsidRPr="000F7413">
              <w:rPr>
                <w:rFonts w:ascii="OCR A Extended" w:hAnsi="OCR A Extended"/>
              </w:rPr>
              <w:t>Security</w:t>
            </w:r>
          </w:p>
        </w:tc>
      </w:tr>
      <w:tr w:rsidR="00A30DF9" w:rsidRPr="000F7413" w14:paraId="31275451" w14:textId="77777777" w:rsidTr="004204BC">
        <w:tc>
          <w:tcPr>
            <w:tcW w:w="4318" w:type="dxa"/>
            <w:shd w:val="clear" w:color="auto" w:fill="A6A6A6" w:themeFill="background1" w:themeFillShade="A6"/>
          </w:tcPr>
          <w:p w14:paraId="2C0438C4" w14:textId="77777777" w:rsidR="00A30DF9" w:rsidRPr="000F7413" w:rsidRDefault="00A30DF9" w:rsidP="004204BC">
            <w:pPr>
              <w:rPr>
                <w:rFonts w:ascii="OCR A Extended" w:hAnsi="OCR A Extended"/>
                <w:b/>
                <w:bCs/>
              </w:rPr>
            </w:pPr>
            <w:r w:rsidRPr="000F7413">
              <w:rPr>
                <w:rFonts w:ascii="OCR A Extended" w:hAnsi="OCR A Extended"/>
                <w:b/>
                <w:bCs/>
              </w:rPr>
              <w:t>Hersteller</w:t>
            </w:r>
          </w:p>
        </w:tc>
        <w:tc>
          <w:tcPr>
            <w:tcW w:w="4318" w:type="dxa"/>
          </w:tcPr>
          <w:p w14:paraId="390287FA" w14:textId="01AFF380" w:rsidR="00A30DF9" w:rsidRPr="000F7413" w:rsidRDefault="007C4CC8" w:rsidP="004204BC">
            <w:pPr>
              <w:rPr>
                <w:rFonts w:ascii="OCR A Extended" w:hAnsi="OCR A Extended"/>
              </w:rPr>
            </w:pPr>
            <w:proofErr w:type="spellStart"/>
            <w:r w:rsidRPr="000F7413">
              <w:rPr>
                <w:rFonts w:ascii="OCR A Extended" w:hAnsi="OCR A Extended"/>
              </w:rPr>
              <w:t>Unknown</w:t>
            </w:r>
            <w:proofErr w:type="spellEnd"/>
          </w:p>
        </w:tc>
      </w:tr>
      <w:tr w:rsidR="00A30DF9" w:rsidRPr="000F7413" w14:paraId="40A25A08" w14:textId="77777777" w:rsidTr="004204BC">
        <w:tc>
          <w:tcPr>
            <w:tcW w:w="4318" w:type="dxa"/>
            <w:shd w:val="clear" w:color="auto" w:fill="A6A6A6" w:themeFill="background1" w:themeFillShade="A6"/>
          </w:tcPr>
          <w:p w14:paraId="4CDA80BD" w14:textId="77777777" w:rsidR="00A30DF9" w:rsidRPr="000F7413" w:rsidRDefault="00A30DF9" w:rsidP="004204BC">
            <w:pPr>
              <w:rPr>
                <w:rFonts w:ascii="OCR A Extended" w:hAnsi="OCR A Extended"/>
                <w:b/>
                <w:bCs/>
              </w:rPr>
            </w:pPr>
            <w:r w:rsidRPr="000F7413">
              <w:rPr>
                <w:rFonts w:ascii="OCR A Extended" w:hAnsi="OCR A Extended"/>
                <w:b/>
                <w:bCs/>
              </w:rPr>
              <w:t>IP-Adresse</w:t>
            </w:r>
          </w:p>
        </w:tc>
        <w:tc>
          <w:tcPr>
            <w:tcW w:w="4318" w:type="dxa"/>
          </w:tcPr>
          <w:p w14:paraId="7589C047" w14:textId="76DE4D22" w:rsidR="00A30DF9" w:rsidRPr="000F7413" w:rsidRDefault="007C4CC8" w:rsidP="004204BC">
            <w:pPr>
              <w:rPr>
                <w:rFonts w:ascii="OCR A Extended" w:hAnsi="OCR A Extended"/>
              </w:rPr>
            </w:pPr>
            <w:r w:rsidRPr="000F7413">
              <w:rPr>
                <w:rFonts w:ascii="OCR A Extended" w:hAnsi="OCR A Extended"/>
              </w:rPr>
              <w:t>172.16.240.0/24</w:t>
            </w:r>
          </w:p>
        </w:tc>
      </w:tr>
      <w:tr w:rsidR="00A30DF9" w:rsidRPr="000F7413" w14:paraId="7C8C9064" w14:textId="77777777" w:rsidTr="004204BC">
        <w:tc>
          <w:tcPr>
            <w:tcW w:w="4318" w:type="dxa"/>
            <w:shd w:val="clear" w:color="auto" w:fill="A6A6A6" w:themeFill="background1" w:themeFillShade="A6"/>
          </w:tcPr>
          <w:p w14:paraId="2F64B0A9" w14:textId="77777777" w:rsidR="00A30DF9" w:rsidRPr="000F7413" w:rsidRDefault="00A30DF9" w:rsidP="004204BC">
            <w:pPr>
              <w:rPr>
                <w:rFonts w:ascii="OCR A Extended" w:hAnsi="OCR A Extended"/>
                <w:b/>
                <w:bCs/>
              </w:rPr>
            </w:pPr>
            <w:r w:rsidRPr="000F7413">
              <w:rPr>
                <w:rFonts w:ascii="OCR A Extended" w:hAnsi="OCR A Extended"/>
                <w:b/>
                <w:bCs/>
              </w:rPr>
              <w:t>Netzmaske</w:t>
            </w:r>
          </w:p>
        </w:tc>
        <w:tc>
          <w:tcPr>
            <w:tcW w:w="4318" w:type="dxa"/>
          </w:tcPr>
          <w:p w14:paraId="44DA0F5F" w14:textId="359AE3AA" w:rsidR="00A30DF9" w:rsidRPr="000F7413" w:rsidRDefault="007C4CC8" w:rsidP="004204BC">
            <w:pPr>
              <w:rPr>
                <w:rFonts w:ascii="OCR A Extended" w:hAnsi="OCR A Extended"/>
              </w:rPr>
            </w:pPr>
            <w:r w:rsidRPr="000F7413">
              <w:rPr>
                <w:rFonts w:ascii="OCR A Extended" w:hAnsi="OCR A Extended"/>
              </w:rPr>
              <w:t>255.255.255.0</w:t>
            </w:r>
          </w:p>
        </w:tc>
      </w:tr>
      <w:tr w:rsidR="00A30DF9" w:rsidRPr="000F7413" w14:paraId="336DAD6B" w14:textId="77777777" w:rsidTr="004204BC">
        <w:tc>
          <w:tcPr>
            <w:tcW w:w="4318" w:type="dxa"/>
            <w:shd w:val="clear" w:color="auto" w:fill="A6A6A6" w:themeFill="background1" w:themeFillShade="A6"/>
          </w:tcPr>
          <w:p w14:paraId="378C4736" w14:textId="77777777" w:rsidR="00A30DF9" w:rsidRPr="000F7413" w:rsidRDefault="00A30DF9" w:rsidP="004204BC">
            <w:pPr>
              <w:rPr>
                <w:rFonts w:ascii="OCR A Extended" w:hAnsi="OCR A Extended"/>
                <w:b/>
                <w:bCs/>
              </w:rPr>
            </w:pPr>
            <w:r w:rsidRPr="000F7413">
              <w:rPr>
                <w:rFonts w:ascii="OCR A Extended" w:hAnsi="OCR A Extended"/>
                <w:b/>
                <w:bCs/>
              </w:rPr>
              <w:t>DHCP</w:t>
            </w:r>
          </w:p>
        </w:tc>
        <w:tc>
          <w:tcPr>
            <w:tcW w:w="4318" w:type="dxa"/>
          </w:tcPr>
          <w:p w14:paraId="1B94B843" w14:textId="631089A8" w:rsidR="00A30DF9" w:rsidRPr="000F7413" w:rsidRDefault="007C4CC8" w:rsidP="004204BC">
            <w:pPr>
              <w:rPr>
                <w:rFonts w:ascii="OCR A Extended" w:hAnsi="OCR A Extended"/>
              </w:rPr>
            </w:pPr>
            <w:r w:rsidRPr="000F7413">
              <w:rPr>
                <w:rFonts w:ascii="OCR A Extended" w:hAnsi="OCR A Extended"/>
              </w:rPr>
              <w:t>Nein</w:t>
            </w:r>
          </w:p>
        </w:tc>
      </w:tr>
      <w:tr w:rsidR="00A30DF9" w:rsidRPr="000F7413" w14:paraId="4A86208E" w14:textId="77777777" w:rsidTr="004204BC">
        <w:tc>
          <w:tcPr>
            <w:tcW w:w="4318" w:type="dxa"/>
            <w:shd w:val="clear" w:color="auto" w:fill="A6A6A6" w:themeFill="background1" w:themeFillShade="A6"/>
          </w:tcPr>
          <w:p w14:paraId="11A2BBDD" w14:textId="77777777" w:rsidR="00A30DF9" w:rsidRPr="000F7413" w:rsidRDefault="00A30DF9" w:rsidP="004204BC">
            <w:pPr>
              <w:rPr>
                <w:rFonts w:ascii="OCR A Extended" w:hAnsi="OCR A Extended"/>
                <w:b/>
                <w:bCs/>
              </w:rPr>
            </w:pPr>
            <w:r w:rsidRPr="000F7413">
              <w:rPr>
                <w:rFonts w:ascii="OCR A Extended" w:hAnsi="OCR A Extended"/>
                <w:b/>
                <w:bCs/>
              </w:rPr>
              <w:t>DHCP-</w:t>
            </w:r>
            <w:proofErr w:type="spellStart"/>
            <w:r w:rsidRPr="000F7413">
              <w:rPr>
                <w:rFonts w:ascii="OCR A Extended" w:hAnsi="OCR A Extended"/>
                <w:b/>
                <w:bCs/>
              </w:rPr>
              <w:t>Scope</w:t>
            </w:r>
            <w:proofErr w:type="spellEnd"/>
          </w:p>
        </w:tc>
        <w:tc>
          <w:tcPr>
            <w:tcW w:w="4318" w:type="dxa"/>
          </w:tcPr>
          <w:p w14:paraId="2B0DC688" w14:textId="2D17FAF4" w:rsidR="00A30DF9" w:rsidRPr="000F7413" w:rsidRDefault="007C4CC8" w:rsidP="004204BC">
            <w:pPr>
              <w:rPr>
                <w:rFonts w:ascii="OCR A Extended" w:hAnsi="OCR A Extended"/>
              </w:rPr>
            </w:pPr>
            <w:proofErr w:type="spellStart"/>
            <w:r w:rsidRPr="000F7413">
              <w:rPr>
                <w:rFonts w:ascii="OCR A Extended" w:hAnsi="OCR A Extended"/>
              </w:rPr>
              <w:t>Unknown</w:t>
            </w:r>
            <w:proofErr w:type="spellEnd"/>
          </w:p>
        </w:tc>
      </w:tr>
      <w:tr w:rsidR="00A30DF9" w:rsidRPr="000F7413" w14:paraId="0F5DEA50" w14:textId="77777777" w:rsidTr="004204BC">
        <w:tc>
          <w:tcPr>
            <w:tcW w:w="4318" w:type="dxa"/>
            <w:shd w:val="clear" w:color="auto" w:fill="A6A6A6" w:themeFill="background1" w:themeFillShade="A6"/>
          </w:tcPr>
          <w:p w14:paraId="169BB690" w14:textId="77777777" w:rsidR="00A30DF9" w:rsidRPr="000F7413" w:rsidRDefault="00A30DF9" w:rsidP="004204BC">
            <w:pPr>
              <w:rPr>
                <w:rFonts w:ascii="OCR A Extended" w:hAnsi="OCR A Extended"/>
                <w:b/>
                <w:bCs/>
              </w:rPr>
            </w:pPr>
            <w:r w:rsidRPr="000F7413">
              <w:rPr>
                <w:rFonts w:ascii="OCR A Extended" w:hAnsi="OCR A Extended"/>
                <w:b/>
                <w:bCs/>
              </w:rPr>
              <w:t>DNS</w:t>
            </w:r>
          </w:p>
        </w:tc>
        <w:tc>
          <w:tcPr>
            <w:tcW w:w="4318" w:type="dxa"/>
          </w:tcPr>
          <w:p w14:paraId="6EB77705" w14:textId="2C1B4CB4" w:rsidR="00A30DF9" w:rsidRPr="000F7413" w:rsidRDefault="007C4CC8" w:rsidP="004204BC">
            <w:pPr>
              <w:rPr>
                <w:rFonts w:ascii="OCR A Extended" w:hAnsi="OCR A Extended"/>
              </w:rPr>
            </w:pPr>
            <w:r w:rsidRPr="000F7413">
              <w:rPr>
                <w:rFonts w:ascii="OCR A Extended" w:hAnsi="OCR A Extended"/>
              </w:rPr>
              <w:t>172.16.18.25</w:t>
            </w:r>
          </w:p>
        </w:tc>
      </w:tr>
      <w:tr w:rsidR="00A30DF9" w:rsidRPr="000F7413" w14:paraId="50C42D7B" w14:textId="77777777" w:rsidTr="004204BC">
        <w:tc>
          <w:tcPr>
            <w:tcW w:w="4318" w:type="dxa"/>
            <w:shd w:val="clear" w:color="auto" w:fill="A6A6A6" w:themeFill="background1" w:themeFillShade="A6"/>
          </w:tcPr>
          <w:p w14:paraId="20F2BD55" w14:textId="77777777" w:rsidR="00A30DF9" w:rsidRPr="000F7413" w:rsidRDefault="00A30DF9" w:rsidP="004204BC">
            <w:pPr>
              <w:rPr>
                <w:rFonts w:ascii="OCR A Extended" w:hAnsi="OCR A Extended"/>
                <w:b/>
                <w:bCs/>
              </w:rPr>
            </w:pPr>
            <w:r w:rsidRPr="000F7413">
              <w:rPr>
                <w:rFonts w:ascii="OCR A Extended" w:hAnsi="OCR A Extended"/>
                <w:b/>
                <w:bCs/>
              </w:rPr>
              <w:t>Default Gateway</w:t>
            </w:r>
          </w:p>
        </w:tc>
        <w:tc>
          <w:tcPr>
            <w:tcW w:w="4318" w:type="dxa"/>
          </w:tcPr>
          <w:p w14:paraId="1B56172F" w14:textId="68B9ACF4" w:rsidR="00A30DF9" w:rsidRPr="000F7413" w:rsidRDefault="007C4CC8" w:rsidP="004204BC">
            <w:pPr>
              <w:rPr>
                <w:rFonts w:ascii="OCR A Extended" w:hAnsi="OCR A Extended"/>
              </w:rPr>
            </w:pPr>
            <w:r w:rsidRPr="000F7413">
              <w:rPr>
                <w:rFonts w:ascii="OCR A Extended" w:hAnsi="OCR A Extended"/>
              </w:rPr>
              <w:t>172.16.240.1</w:t>
            </w:r>
          </w:p>
        </w:tc>
      </w:tr>
      <w:tr w:rsidR="00A30DF9" w:rsidRPr="000F7413" w14:paraId="003E17FD" w14:textId="77777777" w:rsidTr="004204BC">
        <w:tc>
          <w:tcPr>
            <w:tcW w:w="4318" w:type="dxa"/>
            <w:shd w:val="clear" w:color="auto" w:fill="A6A6A6" w:themeFill="background1" w:themeFillShade="A6"/>
          </w:tcPr>
          <w:p w14:paraId="0877AE69" w14:textId="30BF71E7" w:rsidR="00A30DF9" w:rsidRPr="000F7413" w:rsidRDefault="00A30DF9" w:rsidP="004204BC">
            <w:pPr>
              <w:rPr>
                <w:rFonts w:ascii="OCR A Extended" w:hAnsi="OCR A Extended"/>
                <w:b/>
                <w:bCs/>
              </w:rPr>
            </w:pPr>
            <w:r w:rsidRPr="000F7413">
              <w:rPr>
                <w:rFonts w:ascii="OCR A Extended" w:hAnsi="OCR A Extended"/>
                <w:b/>
                <w:bCs/>
              </w:rPr>
              <w:t>VLAN</w:t>
            </w:r>
          </w:p>
        </w:tc>
        <w:tc>
          <w:tcPr>
            <w:tcW w:w="4318" w:type="dxa"/>
          </w:tcPr>
          <w:p w14:paraId="726AA4B8" w14:textId="14EBD965" w:rsidR="00A30DF9" w:rsidRPr="000F7413" w:rsidRDefault="007C4CC8" w:rsidP="004204BC">
            <w:pPr>
              <w:rPr>
                <w:rFonts w:ascii="OCR A Extended" w:hAnsi="OCR A Extended"/>
              </w:rPr>
            </w:pPr>
            <w:r w:rsidRPr="000F7413">
              <w:rPr>
                <w:rFonts w:ascii="OCR A Extended" w:hAnsi="OCR A Extended"/>
              </w:rPr>
              <w:t>240</w:t>
            </w:r>
          </w:p>
        </w:tc>
      </w:tr>
    </w:tbl>
    <w:p w14:paraId="57207784" w14:textId="77777777" w:rsidR="00A30DF9" w:rsidRPr="000F7413" w:rsidRDefault="00A30DF9" w:rsidP="00A30DF9">
      <w:pPr>
        <w:rPr>
          <w:rFonts w:ascii="OCR A Extended" w:hAnsi="OCR A Extended"/>
        </w:rPr>
      </w:pPr>
    </w:p>
    <w:tbl>
      <w:tblPr>
        <w:tblStyle w:val="Tabellenraster"/>
        <w:tblW w:w="0" w:type="auto"/>
        <w:tblLook w:val="04A0" w:firstRow="1" w:lastRow="0" w:firstColumn="1" w:lastColumn="0" w:noHBand="0" w:noVBand="1"/>
      </w:tblPr>
      <w:tblGrid>
        <w:gridCol w:w="4318"/>
        <w:gridCol w:w="4318"/>
      </w:tblGrid>
      <w:tr w:rsidR="007C4CC8" w:rsidRPr="000F7413" w14:paraId="5B6D4204" w14:textId="77777777" w:rsidTr="004204BC">
        <w:tc>
          <w:tcPr>
            <w:tcW w:w="4318" w:type="dxa"/>
            <w:shd w:val="clear" w:color="auto" w:fill="A6A6A6" w:themeFill="background1" w:themeFillShade="A6"/>
          </w:tcPr>
          <w:p w14:paraId="6D60D82B" w14:textId="77777777" w:rsidR="007C4CC8" w:rsidRPr="000F7413" w:rsidRDefault="007C4CC8" w:rsidP="004204BC">
            <w:pPr>
              <w:rPr>
                <w:rFonts w:ascii="OCR A Extended" w:hAnsi="OCR A Extended"/>
                <w:b/>
                <w:bCs/>
              </w:rPr>
            </w:pPr>
            <w:r w:rsidRPr="000F7413">
              <w:rPr>
                <w:rFonts w:ascii="OCR A Extended" w:hAnsi="OCR A Extended"/>
                <w:b/>
                <w:bCs/>
              </w:rPr>
              <w:t>Typ / Bezeichnung</w:t>
            </w:r>
          </w:p>
        </w:tc>
        <w:tc>
          <w:tcPr>
            <w:tcW w:w="4318" w:type="dxa"/>
          </w:tcPr>
          <w:p w14:paraId="3751E28E" w14:textId="21A0A2E5" w:rsidR="007C4CC8" w:rsidRPr="000F7413" w:rsidRDefault="000F7413" w:rsidP="004204BC">
            <w:pPr>
              <w:rPr>
                <w:rFonts w:ascii="OCR A Extended" w:hAnsi="OCR A Extended"/>
              </w:rPr>
            </w:pPr>
            <w:r>
              <w:rPr>
                <w:rFonts w:ascii="OCR A Extended" w:hAnsi="OCR A Extended"/>
              </w:rPr>
              <w:t>Kassen</w:t>
            </w:r>
          </w:p>
        </w:tc>
      </w:tr>
      <w:tr w:rsidR="007C4CC8" w:rsidRPr="000F7413" w14:paraId="2ECF1E93" w14:textId="77777777" w:rsidTr="004204BC">
        <w:tc>
          <w:tcPr>
            <w:tcW w:w="4318" w:type="dxa"/>
            <w:shd w:val="clear" w:color="auto" w:fill="A6A6A6" w:themeFill="background1" w:themeFillShade="A6"/>
          </w:tcPr>
          <w:p w14:paraId="098A8AE4" w14:textId="77777777" w:rsidR="007C4CC8" w:rsidRPr="000F7413" w:rsidRDefault="007C4CC8" w:rsidP="004204BC">
            <w:pPr>
              <w:rPr>
                <w:rFonts w:ascii="OCR A Extended" w:hAnsi="OCR A Extended"/>
                <w:b/>
                <w:bCs/>
              </w:rPr>
            </w:pPr>
            <w:r w:rsidRPr="000F7413">
              <w:rPr>
                <w:rFonts w:ascii="OCR A Extended" w:hAnsi="OCR A Extended"/>
                <w:b/>
                <w:bCs/>
              </w:rPr>
              <w:t>Hersteller</w:t>
            </w:r>
          </w:p>
        </w:tc>
        <w:tc>
          <w:tcPr>
            <w:tcW w:w="4318" w:type="dxa"/>
          </w:tcPr>
          <w:p w14:paraId="22FF14D6" w14:textId="753C33F4" w:rsidR="007C4CC8" w:rsidRPr="000F7413" w:rsidRDefault="000F7413" w:rsidP="004204BC">
            <w:pPr>
              <w:rPr>
                <w:rFonts w:ascii="OCR A Extended" w:hAnsi="OCR A Extended"/>
              </w:rPr>
            </w:pPr>
            <w:proofErr w:type="spellStart"/>
            <w:r>
              <w:rPr>
                <w:rFonts w:ascii="OCR A Extended" w:hAnsi="OCR A Extended"/>
              </w:rPr>
              <w:t>Unknown</w:t>
            </w:r>
            <w:proofErr w:type="spellEnd"/>
          </w:p>
        </w:tc>
      </w:tr>
      <w:tr w:rsidR="007C4CC8" w:rsidRPr="000F7413" w14:paraId="6489737B" w14:textId="77777777" w:rsidTr="004204BC">
        <w:tc>
          <w:tcPr>
            <w:tcW w:w="4318" w:type="dxa"/>
            <w:shd w:val="clear" w:color="auto" w:fill="A6A6A6" w:themeFill="background1" w:themeFillShade="A6"/>
          </w:tcPr>
          <w:p w14:paraId="5AD4B628" w14:textId="77777777" w:rsidR="007C4CC8" w:rsidRPr="000F7413" w:rsidRDefault="007C4CC8" w:rsidP="004204BC">
            <w:pPr>
              <w:rPr>
                <w:rFonts w:ascii="OCR A Extended" w:hAnsi="OCR A Extended"/>
                <w:b/>
                <w:bCs/>
              </w:rPr>
            </w:pPr>
            <w:r w:rsidRPr="000F7413">
              <w:rPr>
                <w:rFonts w:ascii="OCR A Extended" w:hAnsi="OCR A Extended"/>
                <w:b/>
                <w:bCs/>
              </w:rPr>
              <w:t>IP-Adresse</w:t>
            </w:r>
          </w:p>
        </w:tc>
        <w:tc>
          <w:tcPr>
            <w:tcW w:w="4318" w:type="dxa"/>
          </w:tcPr>
          <w:p w14:paraId="2D5D04AF" w14:textId="0BE18CBB" w:rsidR="007C4CC8" w:rsidRPr="000F7413" w:rsidRDefault="000F7413" w:rsidP="004204BC">
            <w:pPr>
              <w:rPr>
                <w:rFonts w:ascii="OCR A Extended" w:hAnsi="OCR A Extended"/>
              </w:rPr>
            </w:pPr>
            <w:r>
              <w:rPr>
                <w:rFonts w:ascii="OCR A Extended" w:hAnsi="OCR A Extended"/>
              </w:rPr>
              <w:t>172.16.30.0/24</w:t>
            </w:r>
          </w:p>
        </w:tc>
      </w:tr>
      <w:tr w:rsidR="007C4CC8" w:rsidRPr="000F7413" w14:paraId="65BA5ABC" w14:textId="77777777" w:rsidTr="004204BC">
        <w:tc>
          <w:tcPr>
            <w:tcW w:w="4318" w:type="dxa"/>
            <w:shd w:val="clear" w:color="auto" w:fill="A6A6A6" w:themeFill="background1" w:themeFillShade="A6"/>
          </w:tcPr>
          <w:p w14:paraId="08202196" w14:textId="77777777" w:rsidR="007C4CC8" w:rsidRPr="000F7413" w:rsidRDefault="007C4CC8" w:rsidP="004204BC">
            <w:pPr>
              <w:rPr>
                <w:rFonts w:ascii="OCR A Extended" w:hAnsi="OCR A Extended"/>
                <w:b/>
                <w:bCs/>
              </w:rPr>
            </w:pPr>
            <w:r w:rsidRPr="000F7413">
              <w:rPr>
                <w:rFonts w:ascii="OCR A Extended" w:hAnsi="OCR A Extended"/>
                <w:b/>
                <w:bCs/>
              </w:rPr>
              <w:t>Netzmaske</w:t>
            </w:r>
          </w:p>
        </w:tc>
        <w:tc>
          <w:tcPr>
            <w:tcW w:w="4318" w:type="dxa"/>
          </w:tcPr>
          <w:p w14:paraId="53B51A2F" w14:textId="106FAB78" w:rsidR="007C4CC8" w:rsidRPr="000F7413" w:rsidRDefault="000F7413" w:rsidP="004204BC">
            <w:pPr>
              <w:rPr>
                <w:rFonts w:ascii="OCR A Extended" w:hAnsi="OCR A Extended"/>
              </w:rPr>
            </w:pPr>
            <w:r>
              <w:rPr>
                <w:rFonts w:ascii="OCR A Extended" w:hAnsi="OCR A Extended"/>
              </w:rPr>
              <w:t>255.255.255.0</w:t>
            </w:r>
          </w:p>
        </w:tc>
      </w:tr>
      <w:tr w:rsidR="007C4CC8" w:rsidRPr="000F7413" w14:paraId="29C9B883" w14:textId="77777777" w:rsidTr="004204BC">
        <w:tc>
          <w:tcPr>
            <w:tcW w:w="4318" w:type="dxa"/>
            <w:shd w:val="clear" w:color="auto" w:fill="A6A6A6" w:themeFill="background1" w:themeFillShade="A6"/>
          </w:tcPr>
          <w:p w14:paraId="3937BA16" w14:textId="77777777" w:rsidR="007C4CC8" w:rsidRPr="000F7413" w:rsidRDefault="007C4CC8" w:rsidP="004204BC">
            <w:pPr>
              <w:rPr>
                <w:rFonts w:ascii="OCR A Extended" w:hAnsi="OCR A Extended"/>
                <w:b/>
                <w:bCs/>
              </w:rPr>
            </w:pPr>
            <w:r w:rsidRPr="000F7413">
              <w:rPr>
                <w:rFonts w:ascii="OCR A Extended" w:hAnsi="OCR A Extended"/>
                <w:b/>
                <w:bCs/>
              </w:rPr>
              <w:t>DHCP</w:t>
            </w:r>
          </w:p>
        </w:tc>
        <w:tc>
          <w:tcPr>
            <w:tcW w:w="4318" w:type="dxa"/>
          </w:tcPr>
          <w:p w14:paraId="29EAA507" w14:textId="2B8141CF" w:rsidR="007C4CC8" w:rsidRPr="000F7413" w:rsidRDefault="000F7413" w:rsidP="004204BC">
            <w:pPr>
              <w:rPr>
                <w:rFonts w:ascii="OCR A Extended" w:hAnsi="OCR A Extended"/>
              </w:rPr>
            </w:pPr>
            <w:r>
              <w:rPr>
                <w:rFonts w:ascii="OCR A Extended" w:hAnsi="OCR A Extended"/>
              </w:rPr>
              <w:t>Nein</w:t>
            </w:r>
          </w:p>
        </w:tc>
      </w:tr>
      <w:tr w:rsidR="007C4CC8" w:rsidRPr="000F7413" w14:paraId="2657ECFA" w14:textId="77777777" w:rsidTr="004204BC">
        <w:tc>
          <w:tcPr>
            <w:tcW w:w="4318" w:type="dxa"/>
            <w:shd w:val="clear" w:color="auto" w:fill="A6A6A6" w:themeFill="background1" w:themeFillShade="A6"/>
          </w:tcPr>
          <w:p w14:paraId="3AB8518E" w14:textId="77777777" w:rsidR="007C4CC8" w:rsidRPr="000F7413" w:rsidRDefault="007C4CC8" w:rsidP="004204BC">
            <w:pPr>
              <w:rPr>
                <w:rFonts w:ascii="OCR A Extended" w:hAnsi="OCR A Extended"/>
                <w:b/>
                <w:bCs/>
              </w:rPr>
            </w:pPr>
            <w:r w:rsidRPr="000F7413">
              <w:rPr>
                <w:rFonts w:ascii="OCR A Extended" w:hAnsi="OCR A Extended"/>
                <w:b/>
                <w:bCs/>
              </w:rPr>
              <w:t>DHCP-</w:t>
            </w:r>
            <w:proofErr w:type="spellStart"/>
            <w:r w:rsidRPr="000F7413">
              <w:rPr>
                <w:rFonts w:ascii="OCR A Extended" w:hAnsi="OCR A Extended"/>
                <w:b/>
                <w:bCs/>
              </w:rPr>
              <w:t>Scope</w:t>
            </w:r>
            <w:proofErr w:type="spellEnd"/>
          </w:p>
        </w:tc>
        <w:tc>
          <w:tcPr>
            <w:tcW w:w="4318" w:type="dxa"/>
          </w:tcPr>
          <w:p w14:paraId="4C1D97DE" w14:textId="0D3FC2A8" w:rsidR="007C4CC8" w:rsidRPr="000F7413" w:rsidRDefault="000F7413" w:rsidP="004204BC">
            <w:pPr>
              <w:rPr>
                <w:rFonts w:ascii="OCR A Extended" w:hAnsi="OCR A Extended"/>
              </w:rPr>
            </w:pPr>
            <w:proofErr w:type="spellStart"/>
            <w:r>
              <w:rPr>
                <w:rFonts w:ascii="OCR A Extended" w:hAnsi="OCR A Extended"/>
              </w:rPr>
              <w:t>Unknown</w:t>
            </w:r>
            <w:proofErr w:type="spellEnd"/>
          </w:p>
        </w:tc>
      </w:tr>
      <w:tr w:rsidR="007C4CC8" w:rsidRPr="000F7413" w14:paraId="280D712E" w14:textId="77777777" w:rsidTr="004204BC">
        <w:tc>
          <w:tcPr>
            <w:tcW w:w="4318" w:type="dxa"/>
            <w:shd w:val="clear" w:color="auto" w:fill="A6A6A6" w:themeFill="background1" w:themeFillShade="A6"/>
          </w:tcPr>
          <w:p w14:paraId="162AF7AF" w14:textId="77777777" w:rsidR="007C4CC8" w:rsidRPr="000F7413" w:rsidRDefault="007C4CC8" w:rsidP="004204BC">
            <w:pPr>
              <w:rPr>
                <w:rFonts w:ascii="OCR A Extended" w:hAnsi="OCR A Extended"/>
                <w:b/>
                <w:bCs/>
              </w:rPr>
            </w:pPr>
            <w:r w:rsidRPr="000F7413">
              <w:rPr>
                <w:rFonts w:ascii="OCR A Extended" w:hAnsi="OCR A Extended"/>
                <w:b/>
                <w:bCs/>
              </w:rPr>
              <w:t>DNS</w:t>
            </w:r>
          </w:p>
        </w:tc>
        <w:tc>
          <w:tcPr>
            <w:tcW w:w="4318" w:type="dxa"/>
          </w:tcPr>
          <w:p w14:paraId="096CA548" w14:textId="3DA298DD" w:rsidR="007C4CC8" w:rsidRPr="000F7413" w:rsidRDefault="000F7413" w:rsidP="004204BC">
            <w:pPr>
              <w:rPr>
                <w:rFonts w:ascii="OCR A Extended" w:hAnsi="OCR A Extended"/>
              </w:rPr>
            </w:pPr>
            <w:r>
              <w:rPr>
                <w:rFonts w:ascii="OCR A Extended" w:hAnsi="OCR A Extended"/>
              </w:rPr>
              <w:t>172.16.18.25</w:t>
            </w:r>
          </w:p>
        </w:tc>
      </w:tr>
      <w:tr w:rsidR="007C4CC8" w:rsidRPr="000F7413" w14:paraId="54879BA8" w14:textId="77777777" w:rsidTr="004204BC">
        <w:tc>
          <w:tcPr>
            <w:tcW w:w="4318" w:type="dxa"/>
            <w:shd w:val="clear" w:color="auto" w:fill="A6A6A6" w:themeFill="background1" w:themeFillShade="A6"/>
          </w:tcPr>
          <w:p w14:paraId="26BBCA21" w14:textId="77777777" w:rsidR="007C4CC8" w:rsidRPr="000F7413" w:rsidRDefault="007C4CC8" w:rsidP="004204BC">
            <w:pPr>
              <w:rPr>
                <w:rFonts w:ascii="OCR A Extended" w:hAnsi="OCR A Extended"/>
                <w:b/>
                <w:bCs/>
              </w:rPr>
            </w:pPr>
            <w:r w:rsidRPr="000F7413">
              <w:rPr>
                <w:rFonts w:ascii="OCR A Extended" w:hAnsi="OCR A Extended"/>
                <w:b/>
                <w:bCs/>
              </w:rPr>
              <w:t>Default Gateway</w:t>
            </w:r>
          </w:p>
        </w:tc>
        <w:tc>
          <w:tcPr>
            <w:tcW w:w="4318" w:type="dxa"/>
          </w:tcPr>
          <w:p w14:paraId="0D46145B" w14:textId="4F6B87D3" w:rsidR="007C4CC8" w:rsidRPr="000F7413" w:rsidRDefault="000F7413" w:rsidP="004204BC">
            <w:pPr>
              <w:rPr>
                <w:rFonts w:ascii="OCR A Extended" w:hAnsi="OCR A Extended"/>
              </w:rPr>
            </w:pPr>
            <w:r>
              <w:rPr>
                <w:rFonts w:ascii="OCR A Extended" w:hAnsi="OCR A Extended"/>
              </w:rPr>
              <w:t>172.16.30.1</w:t>
            </w:r>
          </w:p>
        </w:tc>
      </w:tr>
      <w:tr w:rsidR="000F7413" w:rsidRPr="000F7413" w14:paraId="58C7F614" w14:textId="77777777" w:rsidTr="004204BC">
        <w:tc>
          <w:tcPr>
            <w:tcW w:w="4318" w:type="dxa"/>
            <w:shd w:val="clear" w:color="auto" w:fill="A6A6A6" w:themeFill="background1" w:themeFillShade="A6"/>
          </w:tcPr>
          <w:p w14:paraId="62414D78" w14:textId="138BD55C" w:rsidR="000F7413" w:rsidRPr="000F7413" w:rsidRDefault="000F7413" w:rsidP="004204BC">
            <w:pPr>
              <w:rPr>
                <w:rFonts w:ascii="OCR A Extended" w:hAnsi="OCR A Extended"/>
                <w:b/>
                <w:bCs/>
              </w:rPr>
            </w:pPr>
            <w:r w:rsidRPr="000F7413">
              <w:rPr>
                <w:rFonts w:ascii="OCR A Extended" w:hAnsi="OCR A Extended"/>
                <w:b/>
                <w:bCs/>
              </w:rPr>
              <w:t>VLAN</w:t>
            </w:r>
          </w:p>
        </w:tc>
        <w:tc>
          <w:tcPr>
            <w:tcW w:w="4318" w:type="dxa"/>
          </w:tcPr>
          <w:p w14:paraId="7E45D9F8" w14:textId="0AA270C9" w:rsidR="000F7413" w:rsidRPr="000F7413" w:rsidRDefault="000F7413" w:rsidP="004204BC">
            <w:pPr>
              <w:rPr>
                <w:rFonts w:ascii="OCR A Extended" w:hAnsi="OCR A Extended"/>
              </w:rPr>
            </w:pPr>
            <w:r>
              <w:rPr>
                <w:rFonts w:ascii="OCR A Extended" w:hAnsi="OCR A Extended"/>
              </w:rPr>
              <w:t>30</w:t>
            </w:r>
          </w:p>
        </w:tc>
      </w:tr>
    </w:tbl>
    <w:p w14:paraId="0A9E138E" w14:textId="77777777" w:rsidR="007C4CC8" w:rsidRDefault="007C4CC8" w:rsidP="00A30DF9">
      <w:pPr>
        <w:rPr>
          <w:rFonts w:ascii="OCR A Extended" w:hAnsi="OCR A Extended"/>
        </w:rPr>
      </w:pPr>
    </w:p>
    <w:p w14:paraId="6DF8F2C2" w14:textId="30DBC380" w:rsidR="000F7413" w:rsidRDefault="000F7413" w:rsidP="000F7413">
      <w:pPr>
        <w:pStyle w:val="berschrift3"/>
      </w:pPr>
      <w:bookmarkStart w:id="13" w:name="_Toc148383191"/>
      <w:r>
        <w:t>DMZ</w:t>
      </w:r>
      <w:bookmarkEnd w:id="13"/>
    </w:p>
    <w:tbl>
      <w:tblPr>
        <w:tblStyle w:val="Tabellenraster"/>
        <w:tblW w:w="0" w:type="auto"/>
        <w:tblLook w:val="04A0" w:firstRow="1" w:lastRow="0" w:firstColumn="1" w:lastColumn="0" w:noHBand="0" w:noVBand="1"/>
      </w:tblPr>
      <w:tblGrid>
        <w:gridCol w:w="4318"/>
        <w:gridCol w:w="4318"/>
      </w:tblGrid>
      <w:tr w:rsidR="000F7413" w:rsidRPr="000F7413" w14:paraId="20AA4F5A" w14:textId="77777777" w:rsidTr="004204BC">
        <w:tc>
          <w:tcPr>
            <w:tcW w:w="4318" w:type="dxa"/>
            <w:shd w:val="clear" w:color="auto" w:fill="A6A6A6" w:themeFill="background1" w:themeFillShade="A6"/>
          </w:tcPr>
          <w:p w14:paraId="3C0A8B60" w14:textId="77777777" w:rsidR="000F7413" w:rsidRPr="000F7413" w:rsidRDefault="000F7413" w:rsidP="004204BC">
            <w:pPr>
              <w:rPr>
                <w:rFonts w:ascii="OCR A Extended" w:hAnsi="OCR A Extended"/>
                <w:b/>
                <w:bCs/>
              </w:rPr>
            </w:pPr>
            <w:r w:rsidRPr="000F7413">
              <w:rPr>
                <w:rFonts w:ascii="OCR A Extended" w:hAnsi="OCR A Extended"/>
                <w:b/>
                <w:bCs/>
              </w:rPr>
              <w:t>Typ / Bezeichnung</w:t>
            </w:r>
          </w:p>
        </w:tc>
        <w:tc>
          <w:tcPr>
            <w:tcW w:w="4318" w:type="dxa"/>
          </w:tcPr>
          <w:p w14:paraId="7B91BA70" w14:textId="3D3949A8" w:rsidR="000F7413" w:rsidRPr="000F7413" w:rsidRDefault="000F7413" w:rsidP="004204BC">
            <w:pPr>
              <w:rPr>
                <w:rFonts w:ascii="OCR A Extended" w:hAnsi="OCR A Extended"/>
              </w:rPr>
            </w:pPr>
            <w:r>
              <w:rPr>
                <w:rFonts w:ascii="OCR A Extended" w:hAnsi="OCR A Extended"/>
              </w:rPr>
              <w:t>DMZ</w:t>
            </w:r>
          </w:p>
        </w:tc>
      </w:tr>
      <w:tr w:rsidR="000F7413" w:rsidRPr="000F7413" w14:paraId="1CCD4CB8" w14:textId="77777777" w:rsidTr="004204BC">
        <w:tc>
          <w:tcPr>
            <w:tcW w:w="4318" w:type="dxa"/>
            <w:shd w:val="clear" w:color="auto" w:fill="A6A6A6" w:themeFill="background1" w:themeFillShade="A6"/>
          </w:tcPr>
          <w:p w14:paraId="40B3027E" w14:textId="77777777" w:rsidR="000F7413" w:rsidRPr="000F7413" w:rsidRDefault="000F7413" w:rsidP="004204BC">
            <w:pPr>
              <w:rPr>
                <w:rFonts w:ascii="OCR A Extended" w:hAnsi="OCR A Extended"/>
                <w:b/>
                <w:bCs/>
              </w:rPr>
            </w:pPr>
            <w:r w:rsidRPr="000F7413">
              <w:rPr>
                <w:rFonts w:ascii="OCR A Extended" w:hAnsi="OCR A Extended"/>
                <w:b/>
                <w:bCs/>
              </w:rPr>
              <w:t>Hersteller</w:t>
            </w:r>
          </w:p>
        </w:tc>
        <w:tc>
          <w:tcPr>
            <w:tcW w:w="4318" w:type="dxa"/>
          </w:tcPr>
          <w:p w14:paraId="2E736A99" w14:textId="51BD9AFD" w:rsidR="000F7413" w:rsidRPr="000F7413" w:rsidRDefault="000F7413" w:rsidP="004204BC">
            <w:pPr>
              <w:rPr>
                <w:rFonts w:ascii="OCR A Extended" w:hAnsi="OCR A Extended"/>
              </w:rPr>
            </w:pPr>
            <w:proofErr w:type="spellStart"/>
            <w:r>
              <w:rPr>
                <w:rFonts w:ascii="OCR A Extended" w:hAnsi="OCR A Extended"/>
              </w:rPr>
              <w:t>Unknown</w:t>
            </w:r>
            <w:proofErr w:type="spellEnd"/>
          </w:p>
        </w:tc>
      </w:tr>
      <w:tr w:rsidR="000F7413" w:rsidRPr="000F7413" w14:paraId="6CADD3A1" w14:textId="77777777" w:rsidTr="004204BC">
        <w:tc>
          <w:tcPr>
            <w:tcW w:w="4318" w:type="dxa"/>
            <w:shd w:val="clear" w:color="auto" w:fill="A6A6A6" w:themeFill="background1" w:themeFillShade="A6"/>
          </w:tcPr>
          <w:p w14:paraId="0B050038" w14:textId="77777777" w:rsidR="000F7413" w:rsidRPr="000F7413" w:rsidRDefault="000F7413" w:rsidP="004204BC">
            <w:pPr>
              <w:rPr>
                <w:rFonts w:ascii="OCR A Extended" w:hAnsi="OCR A Extended"/>
                <w:b/>
                <w:bCs/>
              </w:rPr>
            </w:pPr>
            <w:r w:rsidRPr="000F7413">
              <w:rPr>
                <w:rFonts w:ascii="OCR A Extended" w:hAnsi="OCR A Extended"/>
                <w:b/>
                <w:bCs/>
              </w:rPr>
              <w:t>IP-Adresse</w:t>
            </w:r>
          </w:p>
        </w:tc>
        <w:tc>
          <w:tcPr>
            <w:tcW w:w="4318" w:type="dxa"/>
          </w:tcPr>
          <w:p w14:paraId="59E621DC" w14:textId="1302DA56" w:rsidR="000F7413" w:rsidRPr="000F7413" w:rsidRDefault="000F7413" w:rsidP="004204BC">
            <w:pPr>
              <w:rPr>
                <w:rFonts w:ascii="OCR A Extended" w:hAnsi="OCR A Extended"/>
              </w:rPr>
            </w:pPr>
            <w:r>
              <w:rPr>
                <w:rFonts w:ascii="OCR A Extended" w:hAnsi="OCR A Extended"/>
              </w:rPr>
              <w:t>10.110.210.0/24</w:t>
            </w:r>
          </w:p>
        </w:tc>
      </w:tr>
      <w:tr w:rsidR="000F7413" w:rsidRPr="000F7413" w14:paraId="2436DA76" w14:textId="77777777" w:rsidTr="004204BC">
        <w:tc>
          <w:tcPr>
            <w:tcW w:w="4318" w:type="dxa"/>
            <w:shd w:val="clear" w:color="auto" w:fill="A6A6A6" w:themeFill="background1" w:themeFillShade="A6"/>
          </w:tcPr>
          <w:p w14:paraId="639CB81B" w14:textId="77777777" w:rsidR="000F7413" w:rsidRPr="000F7413" w:rsidRDefault="000F7413" w:rsidP="004204BC">
            <w:pPr>
              <w:rPr>
                <w:rFonts w:ascii="OCR A Extended" w:hAnsi="OCR A Extended"/>
                <w:b/>
                <w:bCs/>
              </w:rPr>
            </w:pPr>
            <w:r w:rsidRPr="000F7413">
              <w:rPr>
                <w:rFonts w:ascii="OCR A Extended" w:hAnsi="OCR A Extended"/>
                <w:b/>
                <w:bCs/>
              </w:rPr>
              <w:t>Netzmaske</w:t>
            </w:r>
          </w:p>
        </w:tc>
        <w:tc>
          <w:tcPr>
            <w:tcW w:w="4318" w:type="dxa"/>
          </w:tcPr>
          <w:p w14:paraId="0E4FBDF3" w14:textId="1676C749" w:rsidR="000F7413" w:rsidRPr="000F7413" w:rsidRDefault="000F7413" w:rsidP="004204BC">
            <w:pPr>
              <w:rPr>
                <w:rFonts w:ascii="OCR A Extended" w:hAnsi="OCR A Extended"/>
              </w:rPr>
            </w:pPr>
            <w:r>
              <w:rPr>
                <w:rFonts w:ascii="OCR A Extended" w:hAnsi="OCR A Extended"/>
              </w:rPr>
              <w:t>255.255.255.0</w:t>
            </w:r>
          </w:p>
        </w:tc>
      </w:tr>
      <w:tr w:rsidR="000F7413" w:rsidRPr="000F7413" w14:paraId="16FF4AB3" w14:textId="77777777" w:rsidTr="004204BC">
        <w:tc>
          <w:tcPr>
            <w:tcW w:w="4318" w:type="dxa"/>
            <w:shd w:val="clear" w:color="auto" w:fill="A6A6A6" w:themeFill="background1" w:themeFillShade="A6"/>
          </w:tcPr>
          <w:p w14:paraId="6767A9C5" w14:textId="77777777" w:rsidR="000F7413" w:rsidRPr="000F7413" w:rsidRDefault="000F7413" w:rsidP="004204BC">
            <w:pPr>
              <w:rPr>
                <w:rFonts w:ascii="OCR A Extended" w:hAnsi="OCR A Extended"/>
                <w:b/>
                <w:bCs/>
              </w:rPr>
            </w:pPr>
            <w:r w:rsidRPr="000F7413">
              <w:rPr>
                <w:rFonts w:ascii="OCR A Extended" w:hAnsi="OCR A Extended"/>
                <w:b/>
                <w:bCs/>
              </w:rPr>
              <w:t>DHCP</w:t>
            </w:r>
          </w:p>
        </w:tc>
        <w:tc>
          <w:tcPr>
            <w:tcW w:w="4318" w:type="dxa"/>
          </w:tcPr>
          <w:p w14:paraId="0EE8E0A8" w14:textId="73DB90C8" w:rsidR="000F7413" w:rsidRPr="000F7413" w:rsidRDefault="000F7413" w:rsidP="004204BC">
            <w:pPr>
              <w:rPr>
                <w:rFonts w:ascii="OCR A Extended" w:hAnsi="OCR A Extended"/>
              </w:rPr>
            </w:pPr>
            <w:r>
              <w:rPr>
                <w:rFonts w:ascii="OCR A Extended" w:hAnsi="OCR A Extended"/>
              </w:rPr>
              <w:t>Nein</w:t>
            </w:r>
          </w:p>
        </w:tc>
      </w:tr>
      <w:tr w:rsidR="000F7413" w:rsidRPr="000F7413" w14:paraId="373FA9B7" w14:textId="77777777" w:rsidTr="004204BC">
        <w:tc>
          <w:tcPr>
            <w:tcW w:w="4318" w:type="dxa"/>
            <w:shd w:val="clear" w:color="auto" w:fill="A6A6A6" w:themeFill="background1" w:themeFillShade="A6"/>
          </w:tcPr>
          <w:p w14:paraId="5AE17B4F" w14:textId="77777777" w:rsidR="000F7413" w:rsidRPr="000F7413" w:rsidRDefault="000F7413" w:rsidP="004204BC">
            <w:pPr>
              <w:rPr>
                <w:rFonts w:ascii="OCR A Extended" w:hAnsi="OCR A Extended"/>
                <w:b/>
                <w:bCs/>
              </w:rPr>
            </w:pPr>
            <w:r w:rsidRPr="000F7413">
              <w:rPr>
                <w:rFonts w:ascii="OCR A Extended" w:hAnsi="OCR A Extended"/>
                <w:b/>
                <w:bCs/>
              </w:rPr>
              <w:t>DHCP-</w:t>
            </w:r>
            <w:proofErr w:type="spellStart"/>
            <w:r w:rsidRPr="000F7413">
              <w:rPr>
                <w:rFonts w:ascii="OCR A Extended" w:hAnsi="OCR A Extended"/>
                <w:b/>
                <w:bCs/>
              </w:rPr>
              <w:t>Scope</w:t>
            </w:r>
            <w:proofErr w:type="spellEnd"/>
          </w:p>
        </w:tc>
        <w:tc>
          <w:tcPr>
            <w:tcW w:w="4318" w:type="dxa"/>
          </w:tcPr>
          <w:p w14:paraId="17446E14" w14:textId="088BB4A9" w:rsidR="000F7413" w:rsidRPr="000F7413" w:rsidRDefault="000F7413" w:rsidP="004204BC">
            <w:pPr>
              <w:rPr>
                <w:rFonts w:ascii="OCR A Extended" w:hAnsi="OCR A Extended"/>
              </w:rPr>
            </w:pPr>
            <w:proofErr w:type="spellStart"/>
            <w:r>
              <w:rPr>
                <w:rFonts w:ascii="OCR A Extended" w:hAnsi="OCR A Extended"/>
              </w:rPr>
              <w:t>Unknown</w:t>
            </w:r>
            <w:proofErr w:type="spellEnd"/>
          </w:p>
        </w:tc>
      </w:tr>
      <w:tr w:rsidR="000F7413" w:rsidRPr="000F7413" w14:paraId="4DBA09F2" w14:textId="77777777" w:rsidTr="004204BC">
        <w:tc>
          <w:tcPr>
            <w:tcW w:w="4318" w:type="dxa"/>
            <w:shd w:val="clear" w:color="auto" w:fill="A6A6A6" w:themeFill="background1" w:themeFillShade="A6"/>
          </w:tcPr>
          <w:p w14:paraId="205EB104" w14:textId="77777777" w:rsidR="000F7413" w:rsidRPr="000F7413" w:rsidRDefault="000F7413" w:rsidP="004204BC">
            <w:pPr>
              <w:rPr>
                <w:rFonts w:ascii="OCR A Extended" w:hAnsi="OCR A Extended"/>
                <w:b/>
                <w:bCs/>
              </w:rPr>
            </w:pPr>
            <w:r w:rsidRPr="000F7413">
              <w:rPr>
                <w:rFonts w:ascii="OCR A Extended" w:hAnsi="OCR A Extended"/>
                <w:b/>
                <w:bCs/>
              </w:rPr>
              <w:t>DNS</w:t>
            </w:r>
          </w:p>
        </w:tc>
        <w:tc>
          <w:tcPr>
            <w:tcW w:w="4318" w:type="dxa"/>
          </w:tcPr>
          <w:p w14:paraId="6BB9B0A1" w14:textId="2F2B74C0" w:rsidR="000F7413" w:rsidRPr="000F7413" w:rsidRDefault="000F7413" w:rsidP="004204BC">
            <w:pPr>
              <w:rPr>
                <w:rFonts w:ascii="OCR A Extended" w:hAnsi="OCR A Extended"/>
              </w:rPr>
            </w:pPr>
            <w:r>
              <w:rPr>
                <w:rFonts w:ascii="OCR A Extended" w:hAnsi="OCR A Extended"/>
              </w:rPr>
              <w:t>172.16.18.25</w:t>
            </w:r>
          </w:p>
        </w:tc>
      </w:tr>
      <w:tr w:rsidR="000F7413" w:rsidRPr="000F7413" w14:paraId="0B2F0EB4" w14:textId="77777777" w:rsidTr="004204BC">
        <w:tc>
          <w:tcPr>
            <w:tcW w:w="4318" w:type="dxa"/>
            <w:shd w:val="clear" w:color="auto" w:fill="A6A6A6" w:themeFill="background1" w:themeFillShade="A6"/>
          </w:tcPr>
          <w:p w14:paraId="751C73AF" w14:textId="77777777" w:rsidR="000F7413" w:rsidRPr="000F7413" w:rsidRDefault="000F7413" w:rsidP="004204BC">
            <w:pPr>
              <w:rPr>
                <w:rFonts w:ascii="OCR A Extended" w:hAnsi="OCR A Extended"/>
                <w:b/>
                <w:bCs/>
              </w:rPr>
            </w:pPr>
            <w:r w:rsidRPr="000F7413">
              <w:rPr>
                <w:rFonts w:ascii="OCR A Extended" w:hAnsi="OCR A Extended"/>
                <w:b/>
                <w:bCs/>
              </w:rPr>
              <w:t>Default Gateway</w:t>
            </w:r>
          </w:p>
        </w:tc>
        <w:tc>
          <w:tcPr>
            <w:tcW w:w="4318" w:type="dxa"/>
          </w:tcPr>
          <w:p w14:paraId="5F8EFA8E" w14:textId="1004AC43" w:rsidR="000F7413" w:rsidRPr="000F7413" w:rsidRDefault="000F7413" w:rsidP="004204BC">
            <w:pPr>
              <w:rPr>
                <w:rFonts w:ascii="OCR A Extended" w:hAnsi="OCR A Extended"/>
              </w:rPr>
            </w:pPr>
            <w:r>
              <w:rPr>
                <w:rFonts w:ascii="OCR A Extended" w:hAnsi="OCR A Extended"/>
              </w:rPr>
              <w:t>10.110.210.1</w:t>
            </w:r>
          </w:p>
        </w:tc>
      </w:tr>
      <w:tr w:rsidR="000F7413" w:rsidRPr="000F7413" w14:paraId="2B9E2E8A" w14:textId="77777777" w:rsidTr="004204BC">
        <w:tc>
          <w:tcPr>
            <w:tcW w:w="4318" w:type="dxa"/>
            <w:shd w:val="clear" w:color="auto" w:fill="A6A6A6" w:themeFill="background1" w:themeFillShade="A6"/>
          </w:tcPr>
          <w:p w14:paraId="2753BF32" w14:textId="77777777" w:rsidR="000F7413" w:rsidRPr="000F7413" w:rsidRDefault="000F7413" w:rsidP="004204BC">
            <w:pPr>
              <w:rPr>
                <w:rFonts w:ascii="OCR A Extended" w:hAnsi="OCR A Extended"/>
                <w:b/>
                <w:bCs/>
              </w:rPr>
            </w:pPr>
            <w:r w:rsidRPr="000F7413">
              <w:rPr>
                <w:rFonts w:ascii="OCR A Extended" w:hAnsi="OCR A Extended"/>
                <w:b/>
                <w:bCs/>
              </w:rPr>
              <w:t>VLAN</w:t>
            </w:r>
          </w:p>
        </w:tc>
        <w:tc>
          <w:tcPr>
            <w:tcW w:w="4318" w:type="dxa"/>
          </w:tcPr>
          <w:p w14:paraId="52DAB6A8" w14:textId="1F960964" w:rsidR="000F7413" w:rsidRPr="000F7413" w:rsidRDefault="000F7413" w:rsidP="004204BC">
            <w:pPr>
              <w:rPr>
                <w:rFonts w:ascii="OCR A Extended" w:hAnsi="OCR A Extended"/>
              </w:rPr>
            </w:pPr>
            <w:r>
              <w:rPr>
                <w:rFonts w:ascii="OCR A Extended" w:hAnsi="OCR A Extended"/>
              </w:rPr>
              <w:t>210</w:t>
            </w:r>
          </w:p>
        </w:tc>
      </w:tr>
    </w:tbl>
    <w:p w14:paraId="2C89C2FF" w14:textId="77777777" w:rsidR="000F7413" w:rsidRDefault="000F7413" w:rsidP="00A30DF9">
      <w:pPr>
        <w:rPr>
          <w:rFonts w:ascii="OCR A Extended" w:hAnsi="OCR A Extended"/>
        </w:rPr>
      </w:pPr>
    </w:p>
    <w:p w14:paraId="4D1A7548" w14:textId="65A4EE9B" w:rsidR="00B82668" w:rsidRDefault="00B82668" w:rsidP="00B82668">
      <w:pPr>
        <w:pStyle w:val="berschrift3"/>
      </w:pPr>
      <w:bookmarkStart w:id="14" w:name="_Toc148383192"/>
      <w:r>
        <w:t>Fixe Adressen</w:t>
      </w:r>
      <w:bookmarkEnd w:id="14"/>
    </w:p>
    <w:p w14:paraId="5497C870" w14:textId="77777777" w:rsidR="00B82668" w:rsidRDefault="00B82668" w:rsidP="00B82668">
      <w:pPr>
        <w:rPr>
          <w:rFonts w:ascii="OCR A Extended" w:hAnsi="OCR A Extended"/>
        </w:rPr>
      </w:pPr>
    </w:p>
    <w:tbl>
      <w:tblPr>
        <w:tblStyle w:val="Tabellenraster"/>
        <w:tblW w:w="0" w:type="auto"/>
        <w:tblLook w:val="04A0" w:firstRow="1" w:lastRow="0" w:firstColumn="1" w:lastColumn="0" w:noHBand="0" w:noVBand="1"/>
      </w:tblPr>
      <w:tblGrid>
        <w:gridCol w:w="2077"/>
        <w:gridCol w:w="2805"/>
        <w:gridCol w:w="3754"/>
      </w:tblGrid>
      <w:tr w:rsidR="00B82668" w14:paraId="18E7C6BB" w14:textId="77777777" w:rsidTr="004C7CF3">
        <w:tc>
          <w:tcPr>
            <w:tcW w:w="2077" w:type="dxa"/>
            <w:shd w:val="clear" w:color="auto" w:fill="A6A6A6" w:themeFill="background1" w:themeFillShade="A6"/>
          </w:tcPr>
          <w:p w14:paraId="080C43B3" w14:textId="12EA8602" w:rsidR="00B82668" w:rsidRPr="00B82668" w:rsidRDefault="00B82668" w:rsidP="00B82668">
            <w:pPr>
              <w:rPr>
                <w:rFonts w:ascii="OCR A Extended" w:hAnsi="OCR A Extended"/>
                <w:b/>
                <w:bCs/>
              </w:rPr>
            </w:pPr>
            <w:r>
              <w:rPr>
                <w:rFonts w:ascii="OCR A Extended" w:hAnsi="OCR A Extended"/>
                <w:b/>
                <w:bCs/>
              </w:rPr>
              <w:t>IP (Range)</w:t>
            </w:r>
          </w:p>
        </w:tc>
        <w:tc>
          <w:tcPr>
            <w:tcW w:w="2805" w:type="dxa"/>
            <w:shd w:val="clear" w:color="auto" w:fill="A6A6A6" w:themeFill="background1" w:themeFillShade="A6"/>
          </w:tcPr>
          <w:p w14:paraId="598DEC30" w14:textId="2A860BAF" w:rsidR="00B82668" w:rsidRPr="00B82668" w:rsidRDefault="00B82668" w:rsidP="00B82668">
            <w:pPr>
              <w:rPr>
                <w:rFonts w:ascii="OCR A Extended" w:hAnsi="OCR A Extended"/>
                <w:b/>
                <w:bCs/>
              </w:rPr>
            </w:pPr>
            <w:r>
              <w:rPr>
                <w:rFonts w:ascii="OCR A Extended" w:hAnsi="OCR A Extended"/>
                <w:b/>
                <w:bCs/>
              </w:rPr>
              <w:t>Hostname</w:t>
            </w:r>
          </w:p>
        </w:tc>
        <w:tc>
          <w:tcPr>
            <w:tcW w:w="3754" w:type="dxa"/>
            <w:shd w:val="clear" w:color="auto" w:fill="A6A6A6" w:themeFill="background1" w:themeFillShade="A6"/>
          </w:tcPr>
          <w:p w14:paraId="34AAD630" w14:textId="15F6325B" w:rsidR="00B82668" w:rsidRPr="00B82668" w:rsidRDefault="00B82668" w:rsidP="00B82668">
            <w:pPr>
              <w:rPr>
                <w:rFonts w:ascii="OCR A Extended" w:hAnsi="OCR A Extended"/>
                <w:b/>
                <w:bCs/>
              </w:rPr>
            </w:pPr>
            <w:r>
              <w:rPr>
                <w:rFonts w:ascii="OCR A Extended" w:hAnsi="OCR A Extended"/>
                <w:b/>
                <w:bCs/>
              </w:rPr>
              <w:t>Funktion</w:t>
            </w:r>
          </w:p>
        </w:tc>
      </w:tr>
      <w:tr w:rsidR="00B82668" w14:paraId="4A8E9844" w14:textId="77777777" w:rsidTr="004C7CF3">
        <w:tc>
          <w:tcPr>
            <w:tcW w:w="2077" w:type="dxa"/>
          </w:tcPr>
          <w:p w14:paraId="0EBFBEDD" w14:textId="29520C50" w:rsidR="00B82668" w:rsidRDefault="00B82668" w:rsidP="00B82668">
            <w:pPr>
              <w:rPr>
                <w:rFonts w:ascii="OCR A Extended" w:hAnsi="OCR A Extended"/>
              </w:rPr>
            </w:pPr>
            <w:r>
              <w:rPr>
                <w:rFonts w:ascii="OCR A Extended" w:hAnsi="OCR A Extended"/>
              </w:rPr>
              <w:t>172.16.16.1</w:t>
            </w:r>
          </w:p>
        </w:tc>
        <w:tc>
          <w:tcPr>
            <w:tcW w:w="2805" w:type="dxa"/>
          </w:tcPr>
          <w:p w14:paraId="6D09F056" w14:textId="684B04A6" w:rsidR="00B82668" w:rsidRDefault="00B82668" w:rsidP="00B82668">
            <w:pPr>
              <w:rPr>
                <w:rFonts w:ascii="OCR A Extended" w:hAnsi="OCR A Extended"/>
              </w:rPr>
            </w:pPr>
            <w:r>
              <w:rPr>
                <w:rFonts w:ascii="OCR A Extended" w:hAnsi="OCR A Extended"/>
              </w:rPr>
              <w:t>CHEBSFW01</w:t>
            </w:r>
          </w:p>
        </w:tc>
        <w:tc>
          <w:tcPr>
            <w:tcW w:w="3754" w:type="dxa"/>
          </w:tcPr>
          <w:p w14:paraId="3155FB18" w14:textId="7DECAB1D" w:rsidR="00B82668" w:rsidRDefault="00B82668" w:rsidP="00B82668">
            <w:pPr>
              <w:rPr>
                <w:rFonts w:ascii="OCR A Extended" w:hAnsi="OCR A Extended"/>
              </w:rPr>
            </w:pPr>
            <w:r>
              <w:rPr>
                <w:rFonts w:ascii="OCR A Extended" w:hAnsi="OCR A Extended"/>
              </w:rPr>
              <w:t>Default-Gateway Client</w:t>
            </w:r>
          </w:p>
        </w:tc>
      </w:tr>
      <w:tr w:rsidR="00B82668" w14:paraId="0D3E6BB1" w14:textId="77777777" w:rsidTr="004C7CF3">
        <w:tc>
          <w:tcPr>
            <w:tcW w:w="2077" w:type="dxa"/>
          </w:tcPr>
          <w:p w14:paraId="5B744CA8" w14:textId="5A6E1591" w:rsidR="00B82668" w:rsidRDefault="00B82668" w:rsidP="00B82668">
            <w:pPr>
              <w:rPr>
                <w:rFonts w:ascii="OCR A Extended" w:hAnsi="OCR A Extended"/>
              </w:rPr>
            </w:pPr>
            <w:r>
              <w:rPr>
                <w:rFonts w:ascii="OCR A Extended" w:hAnsi="OCR A Extended"/>
              </w:rPr>
              <w:t>172.16.17.1</w:t>
            </w:r>
          </w:p>
        </w:tc>
        <w:tc>
          <w:tcPr>
            <w:tcW w:w="2805" w:type="dxa"/>
          </w:tcPr>
          <w:p w14:paraId="17ADAEB6" w14:textId="3EB09EE0" w:rsidR="00B82668" w:rsidRDefault="00B82668" w:rsidP="00B82668">
            <w:pPr>
              <w:rPr>
                <w:rFonts w:ascii="OCR A Extended" w:hAnsi="OCR A Extended"/>
              </w:rPr>
            </w:pPr>
            <w:r>
              <w:rPr>
                <w:rFonts w:ascii="OCR A Extended" w:hAnsi="OCR A Extended"/>
              </w:rPr>
              <w:t>CHEBSFW01</w:t>
            </w:r>
          </w:p>
        </w:tc>
        <w:tc>
          <w:tcPr>
            <w:tcW w:w="3754" w:type="dxa"/>
          </w:tcPr>
          <w:p w14:paraId="7D14423F" w14:textId="1B51B935" w:rsidR="00B82668" w:rsidRDefault="00B82668" w:rsidP="00B82668">
            <w:pPr>
              <w:rPr>
                <w:rFonts w:ascii="OCR A Extended" w:hAnsi="OCR A Extended"/>
              </w:rPr>
            </w:pPr>
            <w:r>
              <w:rPr>
                <w:rFonts w:ascii="OCR A Extended" w:hAnsi="OCR A Extended"/>
              </w:rPr>
              <w:t>Default-Gateway Printer</w:t>
            </w:r>
          </w:p>
        </w:tc>
      </w:tr>
      <w:tr w:rsidR="00B82668" w14:paraId="754CDD2D" w14:textId="77777777" w:rsidTr="004C7CF3">
        <w:tc>
          <w:tcPr>
            <w:tcW w:w="2077" w:type="dxa"/>
          </w:tcPr>
          <w:p w14:paraId="268AE075" w14:textId="00155669" w:rsidR="00B82668" w:rsidRDefault="00B82668" w:rsidP="00B82668">
            <w:pPr>
              <w:rPr>
                <w:rFonts w:ascii="OCR A Extended" w:hAnsi="OCR A Extended"/>
              </w:rPr>
            </w:pPr>
            <w:r>
              <w:rPr>
                <w:rFonts w:ascii="OCR A Extended" w:hAnsi="OCR A Extended"/>
              </w:rPr>
              <w:t>172.16.18.1</w:t>
            </w:r>
          </w:p>
        </w:tc>
        <w:tc>
          <w:tcPr>
            <w:tcW w:w="2805" w:type="dxa"/>
          </w:tcPr>
          <w:p w14:paraId="38D1B3CF" w14:textId="75D0FD76" w:rsidR="00B82668" w:rsidRDefault="004C7CF3" w:rsidP="00B82668">
            <w:pPr>
              <w:rPr>
                <w:rFonts w:ascii="OCR A Extended" w:hAnsi="OCR A Extended"/>
              </w:rPr>
            </w:pPr>
            <w:r>
              <w:rPr>
                <w:rFonts w:ascii="OCR A Extended" w:hAnsi="OCR A Extended"/>
              </w:rPr>
              <w:t>CHEBSFW01</w:t>
            </w:r>
          </w:p>
        </w:tc>
        <w:tc>
          <w:tcPr>
            <w:tcW w:w="3754" w:type="dxa"/>
          </w:tcPr>
          <w:p w14:paraId="5FEBD4BA" w14:textId="46039800" w:rsidR="00B82668" w:rsidRDefault="00B82668" w:rsidP="00B82668">
            <w:pPr>
              <w:rPr>
                <w:rFonts w:ascii="OCR A Extended" w:hAnsi="OCR A Extended"/>
              </w:rPr>
            </w:pPr>
            <w:r>
              <w:rPr>
                <w:rFonts w:ascii="OCR A Extended" w:hAnsi="OCR A Extended"/>
              </w:rPr>
              <w:t>Default-Gateway Server</w:t>
            </w:r>
          </w:p>
        </w:tc>
      </w:tr>
      <w:tr w:rsidR="00B82668" w14:paraId="6763114C" w14:textId="77777777" w:rsidTr="004C7CF3">
        <w:tc>
          <w:tcPr>
            <w:tcW w:w="2077" w:type="dxa"/>
          </w:tcPr>
          <w:p w14:paraId="62FF2921" w14:textId="37193CC1" w:rsidR="00B82668" w:rsidRDefault="00B82668" w:rsidP="00B82668">
            <w:pPr>
              <w:rPr>
                <w:rFonts w:ascii="OCR A Extended" w:hAnsi="OCR A Extended"/>
              </w:rPr>
            </w:pPr>
            <w:r>
              <w:rPr>
                <w:rFonts w:ascii="OCR A Extended" w:hAnsi="OCR A Extended"/>
              </w:rPr>
              <w:t>172.16.241.1</w:t>
            </w:r>
          </w:p>
        </w:tc>
        <w:tc>
          <w:tcPr>
            <w:tcW w:w="2805" w:type="dxa"/>
          </w:tcPr>
          <w:p w14:paraId="71D9C581" w14:textId="32BA45BA" w:rsidR="00B82668" w:rsidRDefault="004C7CF3" w:rsidP="00B82668">
            <w:pPr>
              <w:rPr>
                <w:rFonts w:ascii="OCR A Extended" w:hAnsi="OCR A Extended"/>
              </w:rPr>
            </w:pPr>
            <w:r>
              <w:rPr>
                <w:rFonts w:ascii="OCR A Extended" w:hAnsi="OCR A Extended"/>
              </w:rPr>
              <w:t>CHEBSFW01</w:t>
            </w:r>
          </w:p>
        </w:tc>
        <w:tc>
          <w:tcPr>
            <w:tcW w:w="3754" w:type="dxa"/>
          </w:tcPr>
          <w:p w14:paraId="4A7AE2FE" w14:textId="57F007D6" w:rsidR="00B82668" w:rsidRDefault="00B82668" w:rsidP="00B82668">
            <w:pPr>
              <w:rPr>
                <w:rFonts w:ascii="OCR A Extended" w:hAnsi="OCR A Extended"/>
              </w:rPr>
            </w:pPr>
            <w:r>
              <w:rPr>
                <w:rFonts w:ascii="OCR A Extended" w:hAnsi="OCR A Extended"/>
              </w:rPr>
              <w:t>Default-Gateway Management</w:t>
            </w:r>
          </w:p>
        </w:tc>
      </w:tr>
      <w:tr w:rsidR="00B82668" w14:paraId="6884410B" w14:textId="77777777" w:rsidTr="004C7CF3">
        <w:tc>
          <w:tcPr>
            <w:tcW w:w="2077" w:type="dxa"/>
          </w:tcPr>
          <w:p w14:paraId="69F6A8DF" w14:textId="6CF5BD67" w:rsidR="00B82668" w:rsidRDefault="00B82668" w:rsidP="00B82668">
            <w:pPr>
              <w:rPr>
                <w:rFonts w:ascii="OCR A Extended" w:hAnsi="OCR A Extended"/>
              </w:rPr>
            </w:pPr>
            <w:r>
              <w:rPr>
                <w:rFonts w:ascii="OCR A Extended" w:hAnsi="OCR A Extended"/>
              </w:rPr>
              <w:t>172.16.240.1</w:t>
            </w:r>
          </w:p>
        </w:tc>
        <w:tc>
          <w:tcPr>
            <w:tcW w:w="2805" w:type="dxa"/>
          </w:tcPr>
          <w:p w14:paraId="36B95B3D" w14:textId="4092464E" w:rsidR="00B82668" w:rsidRDefault="004C7CF3" w:rsidP="00B82668">
            <w:pPr>
              <w:rPr>
                <w:rFonts w:ascii="OCR A Extended" w:hAnsi="OCR A Extended"/>
              </w:rPr>
            </w:pPr>
            <w:r>
              <w:rPr>
                <w:rFonts w:ascii="OCR A Extended" w:hAnsi="OCR A Extended"/>
              </w:rPr>
              <w:t>CHEBSFW01</w:t>
            </w:r>
          </w:p>
        </w:tc>
        <w:tc>
          <w:tcPr>
            <w:tcW w:w="3754" w:type="dxa"/>
          </w:tcPr>
          <w:p w14:paraId="7FEE0008" w14:textId="0CE9F037" w:rsidR="00B82668" w:rsidRDefault="00B82668" w:rsidP="00B82668">
            <w:pPr>
              <w:rPr>
                <w:rFonts w:ascii="OCR A Extended" w:hAnsi="OCR A Extended"/>
              </w:rPr>
            </w:pPr>
            <w:r>
              <w:rPr>
                <w:rFonts w:ascii="OCR A Extended" w:hAnsi="OCR A Extended"/>
              </w:rPr>
              <w:t>Default-Gateway Security</w:t>
            </w:r>
          </w:p>
        </w:tc>
      </w:tr>
      <w:tr w:rsidR="00B82668" w14:paraId="7F26A347" w14:textId="77777777" w:rsidTr="004C7CF3">
        <w:tc>
          <w:tcPr>
            <w:tcW w:w="2077" w:type="dxa"/>
          </w:tcPr>
          <w:p w14:paraId="3D6CF92C" w14:textId="3955C767" w:rsidR="00B82668" w:rsidRDefault="00B82668" w:rsidP="00B82668">
            <w:pPr>
              <w:rPr>
                <w:rFonts w:ascii="OCR A Extended" w:hAnsi="OCR A Extended"/>
              </w:rPr>
            </w:pPr>
            <w:r>
              <w:rPr>
                <w:rFonts w:ascii="OCR A Extended" w:hAnsi="OCR A Extended"/>
              </w:rPr>
              <w:t>172.16.30.1</w:t>
            </w:r>
          </w:p>
        </w:tc>
        <w:tc>
          <w:tcPr>
            <w:tcW w:w="2805" w:type="dxa"/>
          </w:tcPr>
          <w:p w14:paraId="189FF357" w14:textId="02D0A6B8" w:rsidR="00B82668" w:rsidRDefault="004C7CF3" w:rsidP="00B82668">
            <w:pPr>
              <w:rPr>
                <w:rFonts w:ascii="OCR A Extended" w:hAnsi="OCR A Extended"/>
              </w:rPr>
            </w:pPr>
            <w:r>
              <w:rPr>
                <w:rFonts w:ascii="OCR A Extended" w:hAnsi="OCR A Extended"/>
              </w:rPr>
              <w:t>CHEBSFW01</w:t>
            </w:r>
          </w:p>
        </w:tc>
        <w:tc>
          <w:tcPr>
            <w:tcW w:w="3754" w:type="dxa"/>
          </w:tcPr>
          <w:p w14:paraId="4B4708BA" w14:textId="1CACC6A5" w:rsidR="00B82668" w:rsidRDefault="00B82668" w:rsidP="00B82668">
            <w:pPr>
              <w:rPr>
                <w:rFonts w:ascii="OCR A Extended" w:hAnsi="OCR A Extended"/>
              </w:rPr>
            </w:pPr>
            <w:r>
              <w:rPr>
                <w:rFonts w:ascii="OCR A Extended" w:hAnsi="OCR A Extended"/>
              </w:rPr>
              <w:t>Default-Gateway Kassen</w:t>
            </w:r>
          </w:p>
        </w:tc>
      </w:tr>
      <w:tr w:rsidR="00B82668" w14:paraId="48C17BA1" w14:textId="77777777" w:rsidTr="004C7CF3">
        <w:tc>
          <w:tcPr>
            <w:tcW w:w="2077" w:type="dxa"/>
          </w:tcPr>
          <w:p w14:paraId="4FA1197B" w14:textId="7FDE736F" w:rsidR="00B82668" w:rsidRDefault="00B82668" w:rsidP="00B82668">
            <w:pPr>
              <w:rPr>
                <w:rFonts w:ascii="OCR A Extended" w:hAnsi="OCR A Extended"/>
              </w:rPr>
            </w:pPr>
            <w:r>
              <w:rPr>
                <w:rFonts w:ascii="OCR A Extended" w:hAnsi="OCR A Extended"/>
              </w:rPr>
              <w:t>10.110.210.1</w:t>
            </w:r>
          </w:p>
        </w:tc>
        <w:tc>
          <w:tcPr>
            <w:tcW w:w="2805" w:type="dxa"/>
          </w:tcPr>
          <w:p w14:paraId="725B7473" w14:textId="1503254F" w:rsidR="00B82668" w:rsidRDefault="004C7CF3" w:rsidP="00B82668">
            <w:pPr>
              <w:rPr>
                <w:rFonts w:ascii="OCR A Extended" w:hAnsi="OCR A Extended"/>
              </w:rPr>
            </w:pPr>
            <w:r>
              <w:rPr>
                <w:rFonts w:ascii="OCR A Extended" w:hAnsi="OCR A Extended"/>
              </w:rPr>
              <w:t>CHEBSFW01</w:t>
            </w:r>
          </w:p>
        </w:tc>
        <w:tc>
          <w:tcPr>
            <w:tcW w:w="3754" w:type="dxa"/>
          </w:tcPr>
          <w:p w14:paraId="398F47C7" w14:textId="2A5A546D" w:rsidR="00B82668" w:rsidRDefault="00B82668" w:rsidP="00B82668">
            <w:pPr>
              <w:rPr>
                <w:rFonts w:ascii="OCR A Extended" w:hAnsi="OCR A Extended"/>
              </w:rPr>
            </w:pPr>
            <w:r>
              <w:rPr>
                <w:rFonts w:ascii="OCR A Extended" w:hAnsi="OCR A Extended"/>
              </w:rPr>
              <w:t>Default-Gateway DMZ</w:t>
            </w:r>
          </w:p>
        </w:tc>
      </w:tr>
      <w:tr w:rsidR="00B82668" w14:paraId="451FD1F2" w14:textId="77777777" w:rsidTr="004C7CF3">
        <w:tc>
          <w:tcPr>
            <w:tcW w:w="2077" w:type="dxa"/>
          </w:tcPr>
          <w:p w14:paraId="69670DB5" w14:textId="77777777" w:rsidR="00B82668" w:rsidRDefault="00B82668" w:rsidP="00B82668">
            <w:pPr>
              <w:rPr>
                <w:rFonts w:ascii="OCR A Extended" w:hAnsi="OCR A Extended"/>
              </w:rPr>
            </w:pPr>
          </w:p>
        </w:tc>
        <w:tc>
          <w:tcPr>
            <w:tcW w:w="2805" w:type="dxa"/>
          </w:tcPr>
          <w:p w14:paraId="3185C33A" w14:textId="77777777" w:rsidR="00B82668" w:rsidRDefault="00B82668" w:rsidP="00B82668">
            <w:pPr>
              <w:rPr>
                <w:rFonts w:ascii="OCR A Extended" w:hAnsi="OCR A Extended"/>
              </w:rPr>
            </w:pPr>
          </w:p>
        </w:tc>
        <w:tc>
          <w:tcPr>
            <w:tcW w:w="3754" w:type="dxa"/>
          </w:tcPr>
          <w:p w14:paraId="739F662D" w14:textId="77777777" w:rsidR="00B82668" w:rsidRDefault="00B82668" w:rsidP="00B82668">
            <w:pPr>
              <w:rPr>
                <w:rFonts w:ascii="OCR A Extended" w:hAnsi="OCR A Extended"/>
              </w:rPr>
            </w:pPr>
          </w:p>
        </w:tc>
      </w:tr>
      <w:tr w:rsidR="00B82668" w14:paraId="5936D988" w14:textId="77777777" w:rsidTr="004C7CF3">
        <w:tc>
          <w:tcPr>
            <w:tcW w:w="2077" w:type="dxa"/>
          </w:tcPr>
          <w:p w14:paraId="4B45AB66" w14:textId="28C633AD" w:rsidR="00B82668" w:rsidRDefault="00B82668" w:rsidP="00B82668">
            <w:pPr>
              <w:rPr>
                <w:rFonts w:ascii="OCR A Extended" w:hAnsi="OCR A Extended"/>
              </w:rPr>
            </w:pPr>
            <w:r>
              <w:rPr>
                <w:rFonts w:ascii="OCR A Extended" w:hAnsi="OCR A Extended"/>
              </w:rPr>
              <w:t>172.16.16.2</w:t>
            </w:r>
          </w:p>
        </w:tc>
        <w:tc>
          <w:tcPr>
            <w:tcW w:w="2805" w:type="dxa"/>
          </w:tcPr>
          <w:p w14:paraId="4ACD3BD3" w14:textId="7CF28C75" w:rsidR="00B82668" w:rsidRDefault="00B82668" w:rsidP="00B82668">
            <w:pPr>
              <w:rPr>
                <w:rFonts w:ascii="OCR A Extended" w:hAnsi="OCR A Extended"/>
              </w:rPr>
            </w:pPr>
            <w:r>
              <w:rPr>
                <w:rFonts w:ascii="OCR A Extended" w:hAnsi="OCR A Extended"/>
              </w:rPr>
              <w:t>CHEBSFW02</w:t>
            </w:r>
          </w:p>
        </w:tc>
        <w:tc>
          <w:tcPr>
            <w:tcW w:w="3754" w:type="dxa"/>
          </w:tcPr>
          <w:p w14:paraId="3E7CEA57" w14:textId="3119B75F" w:rsidR="00B82668" w:rsidRDefault="00B82668" w:rsidP="00B82668">
            <w:pPr>
              <w:rPr>
                <w:rFonts w:ascii="OCR A Extended" w:hAnsi="OCR A Extended"/>
              </w:rPr>
            </w:pPr>
            <w:proofErr w:type="gramStart"/>
            <w:r>
              <w:rPr>
                <w:rFonts w:ascii="OCR A Extended" w:hAnsi="OCR A Extended"/>
              </w:rPr>
              <w:t>FW Failover</w:t>
            </w:r>
            <w:proofErr w:type="gramEnd"/>
          </w:p>
        </w:tc>
      </w:tr>
      <w:tr w:rsidR="00B82668" w14:paraId="4EBE9060" w14:textId="77777777" w:rsidTr="004C7CF3">
        <w:tc>
          <w:tcPr>
            <w:tcW w:w="2077" w:type="dxa"/>
          </w:tcPr>
          <w:p w14:paraId="7D66F929" w14:textId="0CB64A55" w:rsidR="00B82668" w:rsidRDefault="00B82668" w:rsidP="00B82668">
            <w:pPr>
              <w:rPr>
                <w:rFonts w:ascii="OCR A Extended" w:hAnsi="OCR A Extended"/>
              </w:rPr>
            </w:pPr>
            <w:r>
              <w:rPr>
                <w:rFonts w:ascii="OCR A Extended" w:hAnsi="OCR A Extended"/>
              </w:rPr>
              <w:t>172.16.17.2</w:t>
            </w:r>
          </w:p>
        </w:tc>
        <w:tc>
          <w:tcPr>
            <w:tcW w:w="2805" w:type="dxa"/>
          </w:tcPr>
          <w:p w14:paraId="72718903" w14:textId="31E202E5" w:rsidR="00B82668" w:rsidRDefault="00B82668" w:rsidP="00B82668">
            <w:pPr>
              <w:rPr>
                <w:rFonts w:ascii="OCR A Extended" w:hAnsi="OCR A Extended"/>
              </w:rPr>
            </w:pPr>
            <w:r>
              <w:rPr>
                <w:rFonts w:ascii="OCR A Extended" w:hAnsi="OCR A Extended"/>
              </w:rPr>
              <w:t>CHEBSFW02</w:t>
            </w:r>
          </w:p>
        </w:tc>
        <w:tc>
          <w:tcPr>
            <w:tcW w:w="3754" w:type="dxa"/>
          </w:tcPr>
          <w:p w14:paraId="08A22052" w14:textId="48BD7282" w:rsidR="00B82668" w:rsidRDefault="00B82668" w:rsidP="00B82668">
            <w:pPr>
              <w:rPr>
                <w:rFonts w:ascii="OCR A Extended" w:hAnsi="OCR A Extended"/>
              </w:rPr>
            </w:pPr>
            <w:proofErr w:type="gramStart"/>
            <w:r>
              <w:rPr>
                <w:rFonts w:ascii="OCR A Extended" w:hAnsi="OCR A Extended"/>
              </w:rPr>
              <w:t>FW Failover</w:t>
            </w:r>
            <w:proofErr w:type="gramEnd"/>
          </w:p>
        </w:tc>
      </w:tr>
      <w:tr w:rsidR="004C7CF3" w14:paraId="7AD3787A" w14:textId="77777777" w:rsidTr="004C7CF3">
        <w:tc>
          <w:tcPr>
            <w:tcW w:w="2077" w:type="dxa"/>
          </w:tcPr>
          <w:p w14:paraId="7C6FE226" w14:textId="11870D5F" w:rsidR="004C7CF3" w:rsidRDefault="004C7CF3" w:rsidP="00B82668">
            <w:pPr>
              <w:rPr>
                <w:rFonts w:ascii="OCR A Extended" w:hAnsi="OCR A Extended"/>
              </w:rPr>
            </w:pPr>
            <w:r>
              <w:rPr>
                <w:rFonts w:ascii="OCR A Extended" w:hAnsi="OCR A Extended"/>
              </w:rPr>
              <w:t>172.16.18.2</w:t>
            </w:r>
          </w:p>
        </w:tc>
        <w:tc>
          <w:tcPr>
            <w:tcW w:w="2805" w:type="dxa"/>
          </w:tcPr>
          <w:p w14:paraId="6B43C676" w14:textId="63610139" w:rsidR="004C7CF3" w:rsidRDefault="004C7CF3" w:rsidP="00B82668">
            <w:pPr>
              <w:rPr>
                <w:rFonts w:ascii="OCR A Extended" w:hAnsi="OCR A Extended"/>
              </w:rPr>
            </w:pPr>
            <w:r>
              <w:rPr>
                <w:rFonts w:ascii="OCR A Extended" w:hAnsi="OCR A Extended"/>
              </w:rPr>
              <w:t>CHEBSFW02</w:t>
            </w:r>
          </w:p>
        </w:tc>
        <w:tc>
          <w:tcPr>
            <w:tcW w:w="3754" w:type="dxa"/>
          </w:tcPr>
          <w:p w14:paraId="2221840C" w14:textId="2DB2C333" w:rsidR="004C7CF3" w:rsidRDefault="004C7CF3" w:rsidP="00B82668">
            <w:pPr>
              <w:rPr>
                <w:rFonts w:ascii="OCR A Extended" w:hAnsi="OCR A Extended"/>
              </w:rPr>
            </w:pPr>
            <w:proofErr w:type="gramStart"/>
            <w:r>
              <w:rPr>
                <w:rFonts w:ascii="OCR A Extended" w:hAnsi="OCR A Extended"/>
              </w:rPr>
              <w:t>FW Failover</w:t>
            </w:r>
            <w:proofErr w:type="gramEnd"/>
          </w:p>
        </w:tc>
      </w:tr>
      <w:tr w:rsidR="004C7CF3" w14:paraId="53BD6368" w14:textId="77777777" w:rsidTr="004C7CF3">
        <w:tc>
          <w:tcPr>
            <w:tcW w:w="2077" w:type="dxa"/>
          </w:tcPr>
          <w:p w14:paraId="1C765806" w14:textId="152C4F08" w:rsidR="004C7CF3" w:rsidRDefault="004C7CF3" w:rsidP="00B82668">
            <w:pPr>
              <w:rPr>
                <w:rFonts w:ascii="OCR A Extended" w:hAnsi="OCR A Extended"/>
              </w:rPr>
            </w:pPr>
            <w:r>
              <w:rPr>
                <w:rFonts w:ascii="OCR A Extended" w:hAnsi="OCR A Extended"/>
              </w:rPr>
              <w:lastRenderedPageBreak/>
              <w:t>172.16.241.2</w:t>
            </w:r>
          </w:p>
        </w:tc>
        <w:tc>
          <w:tcPr>
            <w:tcW w:w="2805" w:type="dxa"/>
          </w:tcPr>
          <w:p w14:paraId="031BA119" w14:textId="60CA0B48" w:rsidR="004C7CF3" w:rsidRDefault="004C7CF3" w:rsidP="00B82668">
            <w:pPr>
              <w:rPr>
                <w:rFonts w:ascii="OCR A Extended" w:hAnsi="OCR A Extended"/>
              </w:rPr>
            </w:pPr>
            <w:r>
              <w:rPr>
                <w:rFonts w:ascii="OCR A Extended" w:hAnsi="OCR A Extended"/>
              </w:rPr>
              <w:t>CHEBSFW02</w:t>
            </w:r>
          </w:p>
        </w:tc>
        <w:tc>
          <w:tcPr>
            <w:tcW w:w="3754" w:type="dxa"/>
          </w:tcPr>
          <w:p w14:paraId="55FFDC90" w14:textId="54FE93F9" w:rsidR="004C7CF3" w:rsidRDefault="004C7CF3" w:rsidP="00B82668">
            <w:pPr>
              <w:rPr>
                <w:rFonts w:ascii="OCR A Extended" w:hAnsi="OCR A Extended"/>
              </w:rPr>
            </w:pPr>
            <w:proofErr w:type="gramStart"/>
            <w:r>
              <w:rPr>
                <w:rFonts w:ascii="OCR A Extended" w:hAnsi="OCR A Extended"/>
              </w:rPr>
              <w:t>FW Failover</w:t>
            </w:r>
            <w:proofErr w:type="gramEnd"/>
          </w:p>
        </w:tc>
      </w:tr>
      <w:tr w:rsidR="004C7CF3" w14:paraId="50239B93" w14:textId="77777777" w:rsidTr="004C7CF3">
        <w:tc>
          <w:tcPr>
            <w:tcW w:w="2077" w:type="dxa"/>
          </w:tcPr>
          <w:p w14:paraId="16313FEA" w14:textId="0D75F9B0" w:rsidR="004C7CF3" w:rsidRDefault="004C7CF3" w:rsidP="00B82668">
            <w:pPr>
              <w:rPr>
                <w:rFonts w:ascii="OCR A Extended" w:hAnsi="OCR A Extended"/>
              </w:rPr>
            </w:pPr>
            <w:r>
              <w:rPr>
                <w:rFonts w:ascii="OCR A Extended" w:hAnsi="OCR A Extended"/>
              </w:rPr>
              <w:t>172.16.240.2</w:t>
            </w:r>
          </w:p>
        </w:tc>
        <w:tc>
          <w:tcPr>
            <w:tcW w:w="2805" w:type="dxa"/>
          </w:tcPr>
          <w:p w14:paraId="7A6DA322" w14:textId="18A09368" w:rsidR="004C7CF3" w:rsidRDefault="004C7CF3" w:rsidP="00B82668">
            <w:pPr>
              <w:rPr>
                <w:rFonts w:ascii="OCR A Extended" w:hAnsi="OCR A Extended"/>
              </w:rPr>
            </w:pPr>
            <w:r>
              <w:rPr>
                <w:rFonts w:ascii="OCR A Extended" w:hAnsi="OCR A Extended"/>
              </w:rPr>
              <w:t>CHEBSFW02</w:t>
            </w:r>
          </w:p>
        </w:tc>
        <w:tc>
          <w:tcPr>
            <w:tcW w:w="3754" w:type="dxa"/>
          </w:tcPr>
          <w:p w14:paraId="5B185938" w14:textId="48EB2427" w:rsidR="004C7CF3" w:rsidRDefault="004C7CF3" w:rsidP="00B82668">
            <w:pPr>
              <w:rPr>
                <w:rFonts w:ascii="OCR A Extended" w:hAnsi="OCR A Extended"/>
              </w:rPr>
            </w:pPr>
            <w:proofErr w:type="gramStart"/>
            <w:r>
              <w:rPr>
                <w:rFonts w:ascii="OCR A Extended" w:hAnsi="OCR A Extended"/>
              </w:rPr>
              <w:t>FW Failover</w:t>
            </w:r>
            <w:proofErr w:type="gramEnd"/>
          </w:p>
        </w:tc>
      </w:tr>
      <w:tr w:rsidR="004C7CF3" w14:paraId="4258E942" w14:textId="77777777" w:rsidTr="004C7CF3">
        <w:tc>
          <w:tcPr>
            <w:tcW w:w="2077" w:type="dxa"/>
          </w:tcPr>
          <w:p w14:paraId="30FC1DD8" w14:textId="7418E447" w:rsidR="004C7CF3" w:rsidRDefault="004C7CF3" w:rsidP="00B82668">
            <w:pPr>
              <w:rPr>
                <w:rFonts w:ascii="OCR A Extended" w:hAnsi="OCR A Extended"/>
              </w:rPr>
            </w:pPr>
            <w:r>
              <w:rPr>
                <w:rFonts w:ascii="OCR A Extended" w:hAnsi="OCR A Extended"/>
              </w:rPr>
              <w:t>172.16.30.2</w:t>
            </w:r>
          </w:p>
        </w:tc>
        <w:tc>
          <w:tcPr>
            <w:tcW w:w="2805" w:type="dxa"/>
          </w:tcPr>
          <w:p w14:paraId="5311B8D7" w14:textId="5BADE5C4" w:rsidR="004C7CF3" w:rsidRDefault="004C7CF3" w:rsidP="00B82668">
            <w:pPr>
              <w:rPr>
                <w:rFonts w:ascii="OCR A Extended" w:hAnsi="OCR A Extended"/>
              </w:rPr>
            </w:pPr>
            <w:r>
              <w:rPr>
                <w:rFonts w:ascii="OCR A Extended" w:hAnsi="OCR A Extended"/>
              </w:rPr>
              <w:t>CHEBSFW02</w:t>
            </w:r>
          </w:p>
        </w:tc>
        <w:tc>
          <w:tcPr>
            <w:tcW w:w="3754" w:type="dxa"/>
          </w:tcPr>
          <w:p w14:paraId="69ECF3FC" w14:textId="23C596B9" w:rsidR="004C7CF3" w:rsidRDefault="004C7CF3" w:rsidP="00B82668">
            <w:pPr>
              <w:rPr>
                <w:rFonts w:ascii="OCR A Extended" w:hAnsi="OCR A Extended"/>
              </w:rPr>
            </w:pPr>
            <w:proofErr w:type="gramStart"/>
            <w:r>
              <w:rPr>
                <w:rFonts w:ascii="OCR A Extended" w:hAnsi="OCR A Extended"/>
              </w:rPr>
              <w:t>FW Failover</w:t>
            </w:r>
            <w:proofErr w:type="gramEnd"/>
          </w:p>
        </w:tc>
      </w:tr>
      <w:tr w:rsidR="004C7CF3" w14:paraId="3B71C10A" w14:textId="77777777" w:rsidTr="004C7CF3">
        <w:tc>
          <w:tcPr>
            <w:tcW w:w="2077" w:type="dxa"/>
          </w:tcPr>
          <w:p w14:paraId="36024134" w14:textId="6322DAD8" w:rsidR="004C7CF3" w:rsidRDefault="004C7CF3" w:rsidP="00B82668">
            <w:pPr>
              <w:rPr>
                <w:rFonts w:ascii="OCR A Extended" w:hAnsi="OCR A Extended"/>
              </w:rPr>
            </w:pPr>
            <w:r>
              <w:rPr>
                <w:rFonts w:ascii="OCR A Extended" w:hAnsi="OCR A Extended"/>
              </w:rPr>
              <w:t>10.110.210.2</w:t>
            </w:r>
          </w:p>
        </w:tc>
        <w:tc>
          <w:tcPr>
            <w:tcW w:w="2805" w:type="dxa"/>
          </w:tcPr>
          <w:p w14:paraId="0F8C3897" w14:textId="1402D7D0" w:rsidR="004C7CF3" w:rsidRDefault="004C7CF3" w:rsidP="00B82668">
            <w:pPr>
              <w:rPr>
                <w:rFonts w:ascii="OCR A Extended" w:hAnsi="OCR A Extended"/>
              </w:rPr>
            </w:pPr>
            <w:r>
              <w:rPr>
                <w:rFonts w:ascii="OCR A Extended" w:hAnsi="OCR A Extended"/>
              </w:rPr>
              <w:t>CHEBSFW02</w:t>
            </w:r>
          </w:p>
        </w:tc>
        <w:tc>
          <w:tcPr>
            <w:tcW w:w="3754" w:type="dxa"/>
          </w:tcPr>
          <w:p w14:paraId="1163C463" w14:textId="3C393353" w:rsidR="004C7CF3" w:rsidRDefault="004C7CF3" w:rsidP="00B82668">
            <w:pPr>
              <w:rPr>
                <w:rFonts w:ascii="OCR A Extended" w:hAnsi="OCR A Extended"/>
              </w:rPr>
            </w:pPr>
            <w:proofErr w:type="gramStart"/>
            <w:r>
              <w:rPr>
                <w:rFonts w:ascii="OCR A Extended" w:hAnsi="OCR A Extended"/>
              </w:rPr>
              <w:t>FW Failover</w:t>
            </w:r>
            <w:proofErr w:type="gramEnd"/>
          </w:p>
        </w:tc>
      </w:tr>
      <w:tr w:rsidR="004C7CF3" w14:paraId="4E54BC8C" w14:textId="77777777" w:rsidTr="004C7CF3">
        <w:tc>
          <w:tcPr>
            <w:tcW w:w="2077" w:type="dxa"/>
          </w:tcPr>
          <w:p w14:paraId="661956A4" w14:textId="77777777" w:rsidR="004C7CF3" w:rsidRDefault="004C7CF3" w:rsidP="00B82668">
            <w:pPr>
              <w:rPr>
                <w:rFonts w:ascii="OCR A Extended" w:hAnsi="OCR A Extended"/>
              </w:rPr>
            </w:pPr>
          </w:p>
        </w:tc>
        <w:tc>
          <w:tcPr>
            <w:tcW w:w="2805" w:type="dxa"/>
          </w:tcPr>
          <w:p w14:paraId="751DC5CA" w14:textId="77777777" w:rsidR="004C7CF3" w:rsidRDefault="004C7CF3" w:rsidP="00B82668">
            <w:pPr>
              <w:rPr>
                <w:rFonts w:ascii="OCR A Extended" w:hAnsi="OCR A Extended"/>
              </w:rPr>
            </w:pPr>
          </w:p>
        </w:tc>
        <w:tc>
          <w:tcPr>
            <w:tcW w:w="3754" w:type="dxa"/>
          </w:tcPr>
          <w:p w14:paraId="1239CC06" w14:textId="77777777" w:rsidR="004C7CF3" w:rsidRDefault="004C7CF3" w:rsidP="00B82668">
            <w:pPr>
              <w:rPr>
                <w:rFonts w:ascii="OCR A Extended" w:hAnsi="OCR A Extended"/>
              </w:rPr>
            </w:pPr>
          </w:p>
        </w:tc>
      </w:tr>
      <w:tr w:rsidR="004C7CF3" w14:paraId="2094111D" w14:textId="77777777" w:rsidTr="004C7CF3">
        <w:tc>
          <w:tcPr>
            <w:tcW w:w="2077" w:type="dxa"/>
          </w:tcPr>
          <w:p w14:paraId="53609ACD" w14:textId="280E2E00" w:rsidR="004C7CF3" w:rsidRDefault="004C7CF3" w:rsidP="00B82668">
            <w:pPr>
              <w:rPr>
                <w:rFonts w:ascii="OCR A Extended" w:hAnsi="OCR A Extended"/>
              </w:rPr>
            </w:pPr>
            <w:r>
              <w:rPr>
                <w:rFonts w:ascii="OCR A Extended" w:hAnsi="OCR A Extended"/>
              </w:rPr>
              <w:t>172.16.241.3</w:t>
            </w:r>
          </w:p>
        </w:tc>
        <w:tc>
          <w:tcPr>
            <w:tcW w:w="2805" w:type="dxa"/>
          </w:tcPr>
          <w:p w14:paraId="3C1F8CEE" w14:textId="7A5FCD59" w:rsidR="004C7CF3" w:rsidRDefault="004C7CF3" w:rsidP="00B82668">
            <w:pPr>
              <w:rPr>
                <w:rFonts w:ascii="OCR A Extended" w:hAnsi="OCR A Extended"/>
              </w:rPr>
            </w:pPr>
            <w:r>
              <w:rPr>
                <w:rFonts w:ascii="OCR A Extended" w:hAnsi="OCR A Extended"/>
              </w:rPr>
              <w:t>*</w:t>
            </w:r>
          </w:p>
        </w:tc>
        <w:tc>
          <w:tcPr>
            <w:tcW w:w="3754" w:type="dxa"/>
          </w:tcPr>
          <w:p w14:paraId="216E53DD" w14:textId="730FA401" w:rsidR="004C7CF3" w:rsidRDefault="004C7CF3" w:rsidP="00B82668">
            <w:pPr>
              <w:rPr>
                <w:rFonts w:ascii="OCR A Extended" w:hAnsi="OCR A Extended"/>
              </w:rPr>
            </w:pPr>
            <w:r>
              <w:rPr>
                <w:rFonts w:ascii="OCR A Extended" w:hAnsi="OCR A Extended"/>
              </w:rPr>
              <w:t xml:space="preserve">FW Failover </w:t>
            </w:r>
            <w:proofErr w:type="spellStart"/>
            <w:r>
              <w:rPr>
                <w:rFonts w:ascii="OCR A Extended" w:hAnsi="OCR A Extended"/>
              </w:rPr>
              <w:t>Com</w:t>
            </w:r>
            <w:proofErr w:type="spellEnd"/>
          </w:p>
        </w:tc>
      </w:tr>
      <w:tr w:rsidR="004C7CF3" w14:paraId="5BCD1FD4" w14:textId="77777777" w:rsidTr="004C7CF3">
        <w:tc>
          <w:tcPr>
            <w:tcW w:w="2077" w:type="dxa"/>
          </w:tcPr>
          <w:p w14:paraId="1F1381D6" w14:textId="63A64364" w:rsidR="004C7CF3" w:rsidRDefault="004C7CF3" w:rsidP="00B82668">
            <w:pPr>
              <w:rPr>
                <w:rFonts w:ascii="OCR A Extended" w:hAnsi="OCR A Extended"/>
              </w:rPr>
            </w:pPr>
            <w:r>
              <w:rPr>
                <w:rFonts w:ascii="OCR A Extended" w:hAnsi="OCR A Extended"/>
              </w:rPr>
              <w:t>172.16.241.4</w:t>
            </w:r>
          </w:p>
        </w:tc>
        <w:tc>
          <w:tcPr>
            <w:tcW w:w="2805" w:type="dxa"/>
          </w:tcPr>
          <w:p w14:paraId="4A68C270" w14:textId="11BF9A2D" w:rsidR="004C7CF3" w:rsidRDefault="004C7CF3" w:rsidP="00B82668">
            <w:pPr>
              <w:rPr>
                <w:rFonts w:ascii="OCR A Extended" w:hAnsi="OCR A Extended"/>
              </w:rPr>
            </w:pPr>
            <w:r>
              <w:rPr>
                <w:rFonts w:ascii="OCR A Extended" w:hAnsi="OCR A Extended"/>
              </w:rPr>
              <w:t>CHEBSFW01</w:t>
            </w:r>
          </w:p>
        </w:tc>
        <w:tc>
          <w:tcPr>
            <w:tcW w:w="3754" w:type="dxa"/>
          </w:tcPr>
          <w:p w14:paraId="2FF81868" w14:textId="1C56A69D" w:rsidR="004C7CF3" w:rsidRDefault="004C7CF3" w:rsidP="00B82668">
            <w:pPr>
              <w:rPr>
                <w:rFonts w:ascii="OCR A Extended" w:hAnsi="OCR A Extended"/>
              </w:rPr>
            </w:pPr>
            <w:r>
              <w:rPr>
                <w:rFonts w:ascii="OCR A Extended" w:hAnsi="OCR A Extended"/>
              </w:rPr>
              <w:t>MGMT</w:t>
            </w:r>
          </w:p>
        </w:tc>
      </w:tr>
      <w:tr w:rsidR="004C7CF3" w14:paraId="5D379CC1" w14:textId="77777777" w:rsidTr="004C7CF3">
        <w:tc>
          <w:tcPr>
            <w:tcW w:w="2077" w:type="dxa"/>
          </w:tcPr>
          <w:p w14:paraId="16D51AA0" w14:textId="2ED8B754" w:rsidR="004C7CF3" w:rsidRDefault="004C7CF3" w:rsidP="00B82668">
            <w:pPr>
              <w:rPr>
                <w:rFonts w:ascii="OCR A Extended" w:hAnsi="OCR A Extended"/>
              </w:rPr>
            </w:pPr>
            <w:r>
              <w:rPr>
                <w:rFonts w:ascii="OCR A Extended" w:hAnsi="OCR A Extended"/>
              </w:rPr>
              <w:t>172.16.241.5</w:t>
            </w:r>
          </w:p>
        </w:tc>
        <w:tc>
          <w:tcPr>
            <w:tcW w:w="2805" w:type="dxa"/>
          </w:tcPr>
          <w:p w14:paraId="086B1E41" w14:textId="13548809" w:rsidR="004C7CF3" w:rsidRDefault="004C7CF3" w:rsidP="00B82668">
            <w:pPr>
              <w:rPr>
                <w:rFonts w:ascii="OCR A Extended" w:hAnsi="OCR A Extended"/>
              </w:rPr>
            </w:pPr>
            <w:r>
              <w:rPr>
                <w:rFonts w:ascii="OCR A Extended" w:hAnsi="OCR A Extended"/>
              </w:rPr>
              <w:t>CHEBSFW02</w:t>
            </w:r>
          </w:p>
        </w:tc>
        <w:tc>
          <w:tcPr>
            <w:tcW w:w="3754" w:type="dxa"/>
          </w:tcPr>
          <w:p w14:paraId="10746AF3" w14:textId="2717A31D" w:rsidR="004C7CF3" w:rsidRDefault="004C7CF3" w:rsidP="00B82668">
            <w:pPr>
              <w:rPr>
                <w:rFonts w:ascii="OCR A Extended" w:hAnsi="OCR A Extended"/>
              </w:rPr>
            </w:pPr>
            <w:r>
              <w:rPr>
                <w:rFonts w:ascii="OCR A Extended" w:hAnsi="OCR A Extended"/>
              </w:rPr>
              <w:t>MGMT</w:t>
            </w:r>
          </w:p>
        </w:tc>
      </w:tr>
      <w:tr w:rsidR="004C7CF3" w14:paraId="50484200" w14:textId="77777777" w:rsidTr="004C7CF3">
        <w:tc>
          <w:tcPr>
            <w:tcW w:w="2077" w:type="dxa"/>
          </w:tcPr>
          <w:p w14:paraId="6D1CD0DA" w14:textId="3237EC0E" w:rsidR="004C7CF3" w:rsidRDefault="004C7CF3" w:rsidP="00B82668">
            <w:pPr>
              <w:rPr>
                <w:rFonts w:ascii="OCR A Extended" w:hAnsi="OCR A Extended"/>
              </w:rPr>
            </w:pPr>
            <w:r>
              <w:rPr>
                <w:rFonts w:ascii="OCR A Extended" w:hAnsi="OCR A Extended"/>
              </w:rPr>
              <w:t>172.16.241.11</w:t>
            </w:r>
          </w:p>
        </w:tc>
        <w:tc>
          <w:tcPr>
            <w:tcW w:w="2805" w:type="dxa"/>
          </w:tcPr>
          <w:p w14:paraId="05851D21" w14:textId="093775BD" w:rsidR="004C7CF3" w:rsidRDefault="004C7CF3" w:rsidP="00B82668">
            <w:pPr>
              <w:rPr>
                <w:rFonts w:ascii="OCR A Extended" w:hAnsi="OCR A Extended"/>
              </w:rPr>
            </w:pPr>
            <w:r>
              <w:rPr>
                <w:rFonts w:ascii="OCR A Extended" w:hAnsi="OCR A Extended"/>
              </w:rPr>
              <w:t>CHEBSEGSW01</w:t>
            </w:r>
          </w:p>
        </w:tc>
        <w:tc>
          <w:tcPr>
            <w:tcW w:w="3754" w:type="dxa"/>
          </w:tcPr>
          <w:p w14:paraId="5EBB3E0C" w14:textId="249A9938" w:rsidR="004C7CF3" w:rsidRDefault="004C7CF3" w:rsidP="00B82668">
            <w:pPr>
              <w:rPr>
                <w:rFonts w:ascii="OCR A Extended" w:hAnsi="OCR A Extended"/>
              </w:rPr>
            </w:pPr>
            <w:r>
              <w:rPr>
                <w:rFonts w:ascii="OCR A Extended" w:hAnsi="OCR A Extended"/>
              </w:rPr>
              <w:t>MGMT</w:t>
            </w:r>
          </w:p>
        </w:tc>
      </w:tr>
      <w:tr w:rsidR="004C7CF3" w14:paraId="501D6B7D" w14:textId="77777777" w:rsidTr="004C7CF3">
        <w:tc>
          <w:tcPr>
            <w:tcW w:w="2077" w:type="dxa"/>
          </w:tcPr>
          <w:p w14:paraId="25BDB9CA" w14:textId="72F66889" w:rsidR="004C7CF3" w:rsidRDefault="004C7CF3" w:rsidP="00B82668">
            <w:pPr>
              <w:rPr>
                <w:rFonts w:ascii="OCR A Extended" w:hAnsi="OCR A Extended"/>
              </w:rPr>
            </w:pPr>
            <w:r>
              <w:rPr>
                <w:rFonts w:ascii="OCR A Extended" w:hAnsi="OCR A Extended"/>
              </w:rPr>
              <w:t>172.16.241.12</w:t>
            </w:r>
          </w:p>
        </w:tc>
        <w:tc>
          <w:tcPr>
            <w:tcW w:w="2805" w:type="dxa"/>
          </w:tcPr>
          <w:p w14:paraId="7A8D41DC" w14:textId="3F656997" w:rsidR="004C7CF3" w:rsidRDefault="004C7CF3" w:rsidP="00B82668">
            <w:pPr>
              <w:rPr>
                <w:rFonts w:ascii="OCR A Extended" w:hAnsi="OCR A Extended"/>
              </w:rPr>
            </w:pPr>
            <w:r>
              <w:rPr>
                <w:rFonts w:ascii="OCR A Extended" w:hAnsi="OCR A Extended"/>
              </w:rPr>
              <w:t>CHEBSEGSW02</w:t>
            </w:r>
          </w:p>
        </w:tc>
        <w:tc>
          <w:tcPr>
            <w:tcW w:w="3754" w:type="dxa"/>
          </w:tcPr>
          <w:p w14:paraId="1824A011" w14:textId="2F32F21D" w:rsidR="004C7CF3" w:rsidRDefault="004C7CF3" w:rsidP="00B82668">
            <w:pPr>
              <w:rPr>
                <w:rFonts w:ascii="OCR A Extended" w:hAnsi="OCR A Extended"/>
              </w:rPr>
            </w:pPr>
            <w:r>
              <w:rPr>
                <w:rFonts w:ascii="OCR A Extended" w:hAnsi="OCR A Extended"/>
              </w:rPr>
              <w:t>MGMT</w:t>
            </w:r>
          </w:p>
        </w:tc>
      </w:tr>
      <w:tr w:rsidR="004C7CF3" w14:paraId="5BDECB26" w14:textId="77777777" w:rsidTr="004C7CF3">
        <w:tc>
          <w:tcPr>
            <w:tcW w:w="2077" w:type="dxa"/>
          </w:tcPr>
          <w:p w14:paraId="652EC63B" w14:textId="32A7A373" w:rsidR="004C7CF3" w:rsidRDefault="004C7CF3" w:rsidP="00B82668">
            <w:pPr>
              <w:rPr>
                <w:rFonts w:ascii="OCR A Extended" w:hAnsi="OCR A Extended"/>
              </w:rPr>
            </w:pPr>
            <w:r>
              <w:rPr>
                <w:rFonts w:ascii="OCR A Extended" w:hAnsi="OCR A Extended"/>
              </w:rPr>
              <w:t>172.16.241.13</w:t>
            </w:r>
          </w:p>
        </w:tc>
        <w:tc>
          <w:tcPr>
            <w:tcW w:w="2805" w:type="dxa"/>
          </w:tcPr>
          <w:p w14:paraId="4E77A32B" w14:textId="3698673E" w:rsidR="004C7CF3" w:rsidRDefault="004C7CF3" w:rsidP="00B82668">
            <w:pPr>
              <w:rPr>
                <w:rFonts w:ascii="OCR A Extended" w:hAnsi="OCR A Extended"/>
              </w:rPr>
            </w:pPr>
            <w:r>
              <w:rPr>
                <w:rFonts w:ascii="OCR A Extended" w:hAnsi="OCR A Extended"/>
              </w:rPr>
              <w:t>CHEBSOG1SW01</w:t>
            </w:r>
          </w:p>
        </w:tc>
        <w:tc>
          <w:tcPr>
            <w:tcW w:w="3754" w:type="dxa"/>
          </w:tcPr>
          <w:p w14:paraId="5EBB8B60" w14:textId="087CFA7A" w:rsidR="004C7CF3" w:rsidRDefault="004C7CF3" w:rsidP="00B82668">
            <w:pPr>
              <w:rPr>
                <w:rFonts w:ascii="OCR A Extended" w:hAnsi="OCR A Extended"/>
              </w:rPr>
            </w:pPr>
            <w:r>
              <w:rPr>
                <w:rFonts w:ascii="OCR A Extended" w:hAnsi="OCR A Extended"/>
              </w:rPr>
              <w:t>MGMT</w:t>
            </w:r>
          </w:p>
        </w:tc>
      </w:tr>
      <w:tr w:rsidR="004C7CF3" w14:paraId="4060B097" w14:textId="77777777" w:rsidTr="004C7CF3">
        <w:tc>
          <w:tcPr>
            <w:tcW w:w="2077" w:type="dxa"/>
          </w:tcPr>
          <w:p w14:paraId="7B794EB8" w14:textId="10712EBB" w:rsidR="004C7CF3" w:rsidRDefault="004C7CF3" w:rsidP="00B82668">
            <w:pPr>
              <w:rPr>
                <w:rFonts w:ascii="OCR A Extended" w:hAnsi="OCR A Extended"/>
              </w:rPr>
            </w:pPr>
            <w:r>
              <w:rPr>
                <w:rFonts w:ascii="OCR A Extended" w:hAnsi="OCR A Extended"/>
              </w:rPr>
              <w:t>172.16.241.14</w:t>
            </w:r>
          </w:p>
        </w:tc>
        <w:tc>
          <w:tcPr>
            <w:tcW w:w="2805" w:type="dxa"/>
          </w:tcPr>
          <w:p w14:paraId="77CDF315" w14:textId="76EF8E68" w:rsidR="004C7CF3" w:rsidRDefault="004C7CF3" w:rsidP="00B82668">
            <w:pPr>
              <w:rPr>
                <w:rFonts w:ascii="OCR A Extended" w:hAnsi="OCR A Extended"/>
              </w:rPr>
            </w:pPr>
            <w:r>
              <w:rPr>
                <w:rFonts w:ascii="OCR A Extended" w:hAnsi="OCR A Extended"/>
              </w:rPr>
              <w:t>CHEBSOG1SW02</w:t>
            </w:r>
          </w:p>
        </w:tc>
        <w:tc>
          <w:tcPr>
            <w:tcW w:w="3754" w:type="dxa"/>
          </w:tcPr>
          <w:p w14:paraId="32F371C7" w14:textId="0122E39E" w:rsidR="004C7CF3" w:rsidRDefault="004C7CF3" w:rsidP="00B82668">
            <w:pPr>
              <w:rPr>
                <w:rFonts w:ascii="OCR A Extended" w:hAnsi="OCR A Extended"/>
              </w:rPr>
            </w:pPr>
            <w:r>
              <w:rPr>
                <w:rFonts w:ascii="OCR A Extended" w:hAnsi="OCR A Extended"/>
              </w:rPr>
              <w:t>MGMT</w:t>
            </w:r>
          </w:p>
        </w:tc>
      </w:tr>
      <w:tr w:rsidR="004C7CF3" w14:paraId="4EF20417" w14:textId="77777777" w:rsidTr="004C7CF3">
        <w:tc>
          <w:tcPr>
            <w:tcW w:w="2077" w:type="dxa"/>
          </w:tcPr>
          <w:p w14:paraId="496E34B5" w14:textId="0C88B77E" w:rsidR="004C7CF3" w:rsidRDefault="004C7CF3" w:rsidP="00B82668">
            <w:pPr>
              <w:rPr>
                <w:rFonts w:ascii="OCR A Extended" w:hAnsi="OCR A Extended"/>
              </w:rPr>
            </w:pPr>
            <w:r>
              <w:rPr>
                <w:rFonts w:ascii="OCR A Extended" w:hAnsi="OCR A Extended"/>
              </w:rPr>
              <w:t>172.16.241.</w:t>
            </w:r>
            <w:r w:rsidR="008732EB">
              <w:rPr>
                <w:rFonts w:ascii="OCR A Extended" w:hAnsi="OCR A Extended"/>
              </w:rPr>
              <w:t>41</w:t>
            </w:r>
          </w:p>
        </w:tc>
        <w:tc>
          <w:tcPr>
            <w:tcW w:w="2805" w:type="dxa"/>
          </w:tcPr>
          <w:p w14:paraId="23E8E6BD" w14:textId="222CA7A2" w:rsidR="004C7CF3" w:rsidRDefault="004C7CF3" w:rsidP="00B82668">
            <w:pPr>
              <w:rPr>
                <w:rFonts w:ascii="OCR A Extended" w:hAnsi="OCR A Extended"/>
              </w:rPr>
            </w:pPr>
            <w:r>
              <w:rPr>
                <w:rFonts w:ascii="OCR A Extended" w:hAnsi="OCR A Extended"/>
              </w:rPr>
              <w:t>CHEBSEGAP01</w:t>
            </w:r>
          </w:p>
        </w:tc>
        <w:tc>
          <w:tcPr>
            <w:tcW w:w="3754" w:type="dxa"/>
          </w:tcPr>
          <w:p w14:paraId="38E89D94" w14:textId="209283A5" w:rsidR="004C7CF3" w:rsidRDefault="004C7CF3" w:rsidP="00B82668">
            <w:pPr>
              <w:rPr>
                <w:rFonts w:ascii="OCR A Extended" w:hAnsi="OCR A Extended"/>
              </w:rPr>
            </w:pPr>
            <w:r>
              <w:rPr>
                <w:rFonts w:ascii="OCR A Extended" w:hAnsi="OCR A Extended"/>
              </w:rPr>
              <w:t>MGMT</w:t>
            </w:r>
          </w:p>
        </w:tc>
      </w:tr>
      <w:tr w:rsidR="004C7CF3" w14:paraId="6E5ABB5C" w14:textId="77777777" w:rsidTr="004C7CF3">
        <w:tc>
          <w:tcPr>
            <w:tcW w:w="2077" w:type="dxa"/>
          </w:tcPr>
          <w:p w14:paraId="38D57A45" w14:textId="733EBE95" w:rsidR="004C7CF3" w:rsidRDefault="004C7CF3" w:rsidP="00B82668">
            <w:pPr>
              <w:rPr>
                <w:rFonts w:ascii="OCR A Extended" w:hAnsi="OCR A Extended"/>
              </w:rPr>
            </w:pPr>
            <w:r>
              <w:rPr>
                <w:rFonts w:ascii="OCR A Extended" w:hAnsi="OCR A Extended"/>
              </w:rPr>
              <w:t>172.16.241.</w:t>
            </w:r>
            <w:r w:rsidR="008732EB">
              <w:rPr>
                <w:rFonts w:ascii="OCR A Extended" w:hAnsi="OCR A Extended"/>
              </w:rPr>
              <w:t>42</w:t>
            </w:r>
          </w:p>
        </w:tc>
        <w:tc>
          <w:tcPr>
            <w:tcW w:w="2805" w:type="dxa"/>
          </w:tcPr>
          <w:p w14:paraId="70C06B60" w14:textId="2BF29EE2" w:rsidR="004C7CF3" w:rsidRDefault="004C7CF3" w:rsidP="00B82668">
            <w:pPr>
              <w:rPr>
                <w:rFonts w:ascii="OCR A Extended" w:hAnsi="OCR A Extended"/>
              </w:rPr>
            </w:pPr>
            <w:r>
              <w:rPr>
                <w:rFonts w:ascii="OCR A Extended" w:hAnsi="OCR A Extended"/>
              </w:rPr>
              <w:t>CHEBSEGAP02</w:t>
            </w:r>
          </w:p>
        </w:tc>
        <w:tc>
          <w:tcPr>
            <w:tcW w:w="3754" w:type="dxa"/>
          </w:tcPr>
          <w:p w14:paraId="20E43890" w14:textId="319F443D" w:rsidR="004C7CF3" w:rsidRDefault="004C7CF3" w:rsidP="00B82668">
            <w:pPr>
              <w:rPr>
                <w:rFonts w:ascii="OCR A Extended" w:hAnsi="OCR A Extended"/>
              </w:rPr>
            </w:pPr>
            <w:r>
              <w:rPr>
                <w:rFonts w:ascii="OCR A Extended" w:hAnsi="OCR A Extended"/>
              </w:rPr>
              <w:t>MGMT</w:t>
            </w:r>
          </w:p>
        </w:tc>
      </w:tr>
      <w:tr w:rsidR="004C7CF3" w14:paraId="11C6B4E4" w14:textId="77777777" w:rsidTr="004C7CF3">
        <w:tc>
          <w:tcPr>
            <w:tcW w:w="2077" w:type="dxa"/>
          </w:tcPr>
          <w:p w14:paraId="06B26E61" w14:textId="42F962C5" w:rsidR="004C7CF3" w:rsidRDefault="004C7CF3" w:rsidP="00B82668">
            <w:pPr>
              <w:rPr>
                <w:rFonts w:ascii="OCR A Extended" w:hAnsi="OCR A Extended"/>
              </w:rPr>
            </w:pPr>
            <w:r>
              <w:rPr>
                <w:rFonts w:ascii="OCR A Extended" w:hAnsi="OCR A Extended"/>
              </w:rPr>
              <w:t>172.16.241.</w:t>
            </w:r>
            <w:r w:rsidR="008732EB">
              <w:rPr>
                <w:rFonts w:ascii="OCR A Extended" w:hAnsi="OCR A Extended"/>
              </w:rPr>
              <w:t>43</w:t>
            </w:r>
          </w:p>
        </w:tc>
        <w:tc>
          <w:tcPr>
            <w:tcW w:w="2805" w:type="dxa"/>
          </w:tcPr>
          <w:p w14:paraId="0641374A" w14:textId="26BFCC73" w:rsidR="004C7CF3" w:rsidRDefault="004C7CF3" w:rsidP="00B82668">
            <w:pPr>
              <w:rPr>
                <w:rFonts w:ascii="OCR A Extended" w:hAnsi="OCR A Extended"/>
              </w:rPr>
            </w:pPr>
            <w:r>
              <w:rPr>
                <w:rFonts w:ascii="OCR A Extended" w:hAnsi="OCR A Extended"/>
              </w:rPr>
              <w:t>CHEBSOG1AP01</w:t>
            </w:r>
          </w:p>
        </w:tc>
        <w:tc>
          <w:tcPr>
            <w:tcW w:w="3754" w:type="dxa"/>
          </w:tcPr>
          <w:p w14:paraId="0EF2C044" w14:textId="024F7707" w:rsidR="004C7CF3" w:rsidRDefault="004C7CF3" w:rsidP="00B82668">
            <w:pPr>
              <w:rPr>
                <w:rFonts w:ascii="OCR A Extended" w:hAnsi="OCR A Extended"/>
              </w:rPr>
            </w:pPr>
            <w:r>
              <w:rPr>
                <w:rFonts w:ascii="OCR A Extended" w:hAnsi="OCR A Extended"/>
              </w:rPr>
              <w:t>MGMT</w:t>
            </w:r>
          </w:p>
        </w:tc>
      </w:tr>
      <w:tr w:rsidR="004C7CF3" w14:paraId="64FF2B29" w14:textId="77777777" w:rsidTr="004C7CF3">
        <w:tc>
          <w:tcPr>
            <w:tcW w:w="2077" w:type="dxa"/>
          </w:tcPr>
          <w:p w14:paraId="1F961803" w14:textId="120E1BA0" w:rsidR="004C7CF3" w:rsidRDefault="004C7CF3" w:rsidP="00B82668">
            <w:pPr>
              <w:rPr>
                <w:rFonts w:ascii="OCR A Extended" w:hAnsi="OCR A Extended"/>
              </w:rPr>
            </w:pPr>
            <w:r>
              <w:rPr>
                <w:rFonts w:ascii="OCR A Extended" w:hAnsi="OCR A Extended"/>
              </w:rPr>
              <w:t>172.16.241.</w:t>
            </w:r>
            <w:r w:rsidR="008732EB">
              <w:rPr>
                <w:rFonts w:ascii="OCR A Extended" w:hAnsi="OCR A Extended"/>
              </w:rPr>
              <w:t>44</w:t>
            </w:r>
          </w:p>
        </w:tc>
        <w:tc>
          <w:tcPr>
            <w:tcW w:w="2805" w:type="dxa"/>
          </w:tcPr>
          <w:p w14:paraId="5C23E30F" w14:textId="5C7F91EF" w:rsidR="004C7CF3" w:rsidRDefault="004C7CF3" w:rsidP="00B82668">
            <w:pPr>
              <w:rPr>
                <w:rFonts w:ascii="OCR A Extended" w:hAnsi="OCR A Extended"/>
              </w:rPr>
            </w:pPr>
            <w:r>
              <w:rPr>
                <w:rFonts w:ascii="OCR A Extended" w:hAnsi="OCR A Extended"/>
              </w:rPr>
              <w:t>CHEBSOG1AP02</w:t>
            </w:r>
          </w:p>
        </w:tc>
        <w:tc>
          <w:tcPr>
            <w:tcW w:w="3754" w:type="dxa"/>
          </w:tcPr>
          <w:p w14:paraId="67CAAA96" w14:textId="3AC30C8A" w:rsidR="004C7CF3" w:rsidRDefault="004C7CF3" w:rsidP="00B82668">
            <w:pPr>
              <w:rPr>
                <w:rFonts w:ascii="OCR A Extended" w:hAnsi="OCR A Extended"/>
              </w:rPr>
            </w:pPr>
            <w:r>
              <w:rPr>
                <w:rFonts w:ascii="OCR A Extended" w:hAnsi="OCR A Extended"/>
              </w:rPr>
              <w:t>MGMT</w:t>
            </w:r>
          </w:p>
        </w:tc>
      </w:tr>
      <w:tr w:rsidR="008732EB" w14:paraId="0EEDC9B6" w14:textId="77777777" w:rsidTr="004C7CF3">
        <w:tc>
          <w:tcPr>
            <w:tcW w:w="2077" w:type="dxa"/>
          </w:tcPr>
          <w:p w14:paraId="51588E09" w14:textId="0F6D7967" w:rsidR="008732EB" w:rsidRDefault="008732EB" w:rsidP="00B82668">
            <w:pPr>
              <w:rPr>
                <w:rFonts w:ascii="OCR A Extended" w:hAnsi="OCR A Extended"/>
              </w:rPr>
            </w:pPr>
            <w:r>
              <w:rPr>
                <w:rFonts w:ascii="OCR A Extended" w:hAnsi="OCR A Extended"/>
              </w:rPr>
              <w:t>172.16.241.101</w:t>
            </w:r>
          </w:p>
        </w:tc>
        <w:tc>
          <w:tcPr>
            <w:tcW w:w="2805" w:type="dxa"/>
          </w:tcPr>
          <w:p w14:paraId="4D4DD58C" w14:textId="49A25264" w:rsidR="008732EB" w:rsidRDefault="008732EB" w:rsidP="00B82668">
            <w:pPr>
              <w:rPr>
                <w:rFonts w:ascii="OCR A Extended" w:hAnsi="OCR A Extended"/>
              </w:rPr>
            </w:pPr>
            <w:r>
              <w:rPr>
                <w:rFonts w:ascii="OCR A Extended" w:hAnsi="OCR A Extended"/>
              </w:rPr>
              <w:t>CHEBSESXILO01</w:t>
            </w:r>
          </w:p>
        </w:tc>
        <w:tc>
          <w:tcPr>
            <w:tcW w:w="3754" w:type="dxa"/>
          </w:tcPr>
          <w:p w14:paraId="3E063360" w14:textId="3588414F" w:rsidR="008732EB" w:rsidRDefault="008732EB" w:rsidP="00B82668">
            <w:pPr>
              <w:rPr>
                <w:rFonts w:ascii="OCR A Extended" w:hAnsi="OCR A Extended"/>
              </w:rPr>
            </w:pPr>
            <w:r>
              <w:rPr>
                <w:rFonts w:ascii="OCR A Extended" w:hAnsi="OCR A Extended"/>
              </w:rPr>
              <w:t>MGMT</w:t>
            </w:r>
          </w:p>
        </w:tc>
      </w:tr>
      <w:tr w:rsidR="008732EB" w14:paraId="6C119B5C" w14:textId="77777777" w:rsidTr="004C7CF3">
        <w:tc>
          <w:tcPr>
            <w:tcW w:w="2077" w:type="dxa"/>
          </w:tcPr>
          <w:p w14:paraId="26E6A5EF" w14:textId="64B1CCDA" w:rsidR="008732EB" w:rsidRDefault="008732EB" w:rsidP="00B82668">
            <w:pPr>
              <w:rPr>
                <w:rFonts w:ascii="OCR A Extended" w:hAnsi="OCR A Extended"/>
              </w:rPr>
            </w:pPr>
            <w:r>
              <w:rPr>
                <w:rFonts w:ascii="OCR A Extended" w:hAnsi="OCR A Extended"/>
              </w:rPr>
              <w:t>172.16.241.102</w:t>
            </w:r>
          </w:p>
        </w:tc>
        <w:tc>
          <w:tcPr>
            <w:tcW w:w="2805" w:type="dxa"/>
          </w:tcPr>
          <w:p w14:paraId="79788315" w14:textId="072754A5" w:rsidR="008732EB" w:rsidRDefault="008732EB" w:rsidP="00B82668">
            <w:pPr>
              <w:rPr>
                <w:rFonts w:ascii="OCR A Extended" w:hAnsi="OCR A Extended"/>
              </w:rPr>
            </w:pPr>
            <w:r>
              <w:rPr>
                <w:rFonts w:ascii="OCR A Extended" w:hAnsi="OCR A Extended"/>
              </w:rPr>
              <w:t>CHEBSESXILO02</w:t>
            </w:r>
          </w:p>
        </w:tc>
        <w:tc>
          <w:tcPr>
            <w:tcW w:w="3754" w:type="dxa"/>
          </w:tcPr>
          <w:p w14:paraId="1F49C4DA" w14:textId="7331DA49" w:rsidR="008732EB" w:rsidRDefault="008732EB" w:rsidP="00B82668">
            <w:pPr>
              <w:rPr>
                <w:rFonts w:ascii="OCR A Extended" w:hAnsi="OCR A Extended"/>
              </w:rPr>
            </w:pPr>
            <w:r>
              <w:rPr>
                <w:rFonts w:ascii="OCR A Extended" w:hAnsi="OCR A Extended"/>
              </w:rPr>
              <w:t>MGMT</w:t>
            </w:r>
          </w:p>
        </w:tc>
      </w:tr>
      <w:tr w:rsidR="008732EB" w14:paraId="700E63B2" w14:textId="77777777" w:rsidTr="004C7CF3">
        <w:tc>
          <w:tcPr>
            <w:tcW w:w="2077" w:type="dxa"/>
          </w:tcPr>
          <w:p w14:paraId="536C8D0D" w14:textId="2F50C7A9" w:rsidR="008732EB" w:rsidRDefault="008732EB" w:rsidP="00B82668">
            <w:pPr>
              <w:rPr>
                <w:rFonts w:ascii="OCR A Extended" w:hAnsi="OCR A Extended"/>
              </w:rPr>
            </w:pPr>
            <w:r>
              <w:rPr>
                <w:rFonts w:ascii="OCR A Extended" w:hAnsi="OCR A Extended"/>
              </w:rPr>
              <w:t>172.16.241.103</w:t>
            </w:r>
          </w:p>
        </w:tc>
        <w:tc>
          <w:tcPr>
            <w:tcW w:w="2805" w:type="dxa"/>
          </w:tcPr>
          <w:p w14:paraId="066BFB73" w14:textId="098FAA68" w:rsidR="008732EB" w:rsidRDefault="008732EB" w:rsidP="00B82668">
            <w:pPr>
              <w:rPr>
                <w:rFonts w:ascii="OCR A Extended" w:hAnsi="OCR A Extended"/>
              </w:rPr>
            </w:pPr>
            <w:r>
              <w:rPr>
                <w:rFonts w:ascii="OCR A Extended" w:hAnsi="OCR A Extended"/>
              </w:rPr>
              <w:t>CHEBSESXILO03</w:t>
            </w:r>
          </w:p>
        </w:tc>
        <w:tc>
          <w:tcPr>
            <w:tcW w:w="3754" w:type="dxa"/>
          </w:tcPr>
          <w:p w14:paraId="779A2871" w14:textId="3C59E372" w:rsidR="008732EB" w:rsidRDefault="008732EB" w:rsidP="00B82668">
            <w:pPr>
              <w:rPr>
                <w:rFonts w:ascii="OCR A Extended" w:hAnsi="OCR A Extended"/>
              </w:rPr>
            </w:pPr>
            <w:r>
              <w:rPr>
                <w:rFonts w:ascii="OCR A Extended" w:hAnsi="OCR A Extended"/>
              </w:rPr>
              <w:t>MGMT</w:t>
            </w:r>
          </w:p>
        </w:tc>
      </w:tr>
      <w:tr w:rsidR="008732EB" w14:paraId="46A3CDCB" w14:textId="77777777" w:rsidTr="004C7CF3">
        <w:tc>
          <w:tcPr>
            <w:tcW w:w="2077" w:type="dxa"/>
          </w:tcPr>
          <w:p w14:paraId="6BDB641F" w14:textId="1BA400E2" w:rsidR="008732EB" w:rsidRDefault="008732EB" w:rsidP="00B82668">
            <w:pPr>
              <w:rPr>
                <w:rFonts w:ascii="OCR A Extended" w:hAnsi="OCR A Extended"/>
              </w:rPr>
            </w:pPr>
            <w:r>
              <w:rPr>
                <w:rFonts w:ascii="OCR A Extended" w:hAnsi="OCR A Extended"/>
              </w:rPr>
              <w:t>172.16.241.104</w:t>
            </w:r>
          </w:p>
        </w:tc>
        <w:tc>
          <w:tcPr>
            <w:tcW w:w="2805" w:type="dxa"/>
          </w:tcPr>
          <w:p w14:paraId="5A9CE947" w14:textId="7E195BD1" w:rsidR="008732EB" w:rsidRDefault="008732EB" w:rsidP="00B82668">
            <w:pPr>
              <w:rPr>
                <w:rFonts w:ascii="OCR A Extended" w:hAnsi="OCR A Extended"/>
              </w:rPr>
            </w:pPr>
            <w:r>
              <w:rPr>
                <w:rFonts w:ascii="OCR A Extended" w:hAnsi="OCR A Extended"/>
              </w:rPr>
              <w:t>CHEBSESXILO04</w:t>
            </w:r>
          </w:p>
        </w:tc>
        <w:tc>
          <w:tcPr>
            <w:tcW w:w="3754" w:type="dxa"/>
          </w:tcPr>
          <w:p w14:paraId="50AE37E9" w14:textId="12C015D6" w:rsidR="008732EB" w:rsidRDefault="008732EB" w:rsidP="00B82668">
            <w:pPr>
              <w:rPr>
                <w:rFonts w:ascii="OCR A Extended" w:hAnsi="OCR A Extended"/>
              </w:rPr>
            </w:pPr>
            <w:r>
              <w:rPr>
                <w:rFonts w:ascii="OCR A Extended" w:hAnsi="OCR A Extended"/>
              </w:rPr>
              <w:t>MGMT</w:t>
            </w:r>
          </w:p>
        </w:tc>
      </w:tr>
      <w:tr w:rsidR="008732EB" w14:paraId="5802519B" w14:textId="77777777" w:rsidTr="004C7CF3">
        <w:tc>
          <w:tcPr>
            <w:tcW w:w="2077" w:type="dxa"/>
          </w:tcPr>
          <w:p w14:paraId="48CA7224" w14:textId="6FD69817" w:rsidR="008732EB" w:rsidRDefault="008732EB" w:rsidP="00B82668">
            <w:pPr>
              <w:rPr>
                <w:rFonts w:ascii="OCR A Extended" w:hAnsi="OCR A Extended"/>
              </w:rPr>
            </w:pPr>
          </w:p>
        </w:tc>
        <w:tc>
          <w:tcPr>
            <w:tcW w:w="2805" w:type="dxa"/>
          </w:tcPr>
          <w:p w14:paraId="1989AD91" w14:textId="77777777" w:rsidR="008732EB" w:rsidRDefault="008732EB" w:rsidP="00B82668">
            <w:pPr>
              <w:rPr>
                <w:rFonts w:ascii="OCR A Extended" w:hAnsi="OCR A Extended"/>
              </w:rPr>
            </w:pPr>
          </w:p>
        </w:tc>
        <w:tc>
          <w:tcPr>
            <w:tcW w:w="3754" w:type="dxa"/>
          </w:tcPr>
          <w:p w14:paraId="51D44906" w14:textId="77777777" w:rsidR="008732EB" w:rsidRDefault="008732EB" w:rsidP="00B82668">
            <w:pPr>
              <w:rPr>
                <w:rFonts w:ascii="OCR A Extended" w:hAnsi="OCR A Extended"/>
              </w:rPr>
            </w:pPr>
          </w:p>
        </w:tc>
      </w:tr>
      <w:tr w:rsidR="008732EB" w14:paraId="5DD6B444" w14:textId="77777777" w:rsidTr="004C7CF3">
        <w:tc>
          <w:tcPr>
            <w:tcW w:w="2077" w:type="dxa"/>
          </w:tcPr>
          <w:p w14:paraId="58A3E0A4" w14:textId="1C6BCA79" w:rsidR="008732EB" w:rsidRDefault="008732EB" w:rsidP="00B82668">
            <w:pPr>
              <w:rPr>
                <w:rFonts w:ascii="OCR A Extended" w:hAnsi="OCR A Extended"/>
              </w:rPr>
            </w:pPr>
            <w:r>
              <w:rPr>
                <w:rFonts w:ascii="OCR A Extended" w:hAnsi="OCR A Extended"/>
              </w:rPr>
              <w:t>172.16.18.21</w:t>
            </w:r>
          </w:p>
        </w:tc>
        <w:tc>
          <w:tcPr>
            <w:tcW w:w="2805" w:type="dxa"/>
          </w:tcPr>
          <w:p w14:paraId="21EDD8CF" w14:textId="680904C3" w:rsidR="008732EB" w:rsidRDefault="008732EB" w:rsidP="00B82668">
            <w:pPr>
              <w:rPr>
                <w:rFonts w:ascii="OCR A Extended" w:hAnsi="OCR A Extended"/>
              </w:rPr>
            </w:pPr>
            <w:r>
              <w:rPr>
                <w:rFonts w:ascii="OCR A Extended" w:hAnsi="OCR A Extended"/>
              </w:rPr>
              <w:t>CHEBSESX01</w:t>
            </w:r>
          </w:p>
        </w:tc>
        <w:tc>
          <w:tcPr>
            <w:tcW w:w="3754" w:type="dxa"/>
          </w:tcPr>
          <w:p w14:paraId="3CA33FE3" w14:textId="23CB9723" w:rsidR="008732EB" w:rsidRDefault="008732EB" w:rsidP="00B82668">
            <w:pPr>
              <w:rPr>
                <w:rFonts w:ascii="OCR A Extended" w:hAnsi="OCR A Extended"/>
              </w:rPr>
            </w:pPr>
            <w:proofErr w:type="spellStart"/>
            <w:r>
              <w:rPr>
                <w:rFonts w:ascii="OCR A Extended" w:hAnsi="OCR A Extended"/>
              </w:rPr>
              <w:t>ESXi</w:t>
            </w:r>
            <w:proofErr w:type="spellEnd"/>
            <w:r w:rsidR="003616E1">
              <w:rPr>
                <w:rFonts w:ascii="OCR A Extended" w:hAnsi="OCR A Extended"/>
              </w:rPr>
              <w:t xml:space="preserve"> Host</w:t>
            </w:r>
          </w:p>
        </w:tc>
      </w:tr>
      <w:tr w:rsidR="008732EB" w14:paraId="727DE026" w14:textId="77777777" w:rsidTr="004C7CF3">
        <w:tc>
          <w:tcPr>
            <w:tcW w:w="2077" w:type="dxa"/>
          </w:tcPr>
          <w:p w14:paraId="1C74DE61" w14:textId="271553F7" w:rsidR="008732EB" w:rsidRDefault="008732EB" w:rsidP="00B82668">
            <w:pPr>
              <w:rPr>
                <w:rFonts w:ascii="OCR A Extended" w:hAnsi="OCR A Extended"/>
              </w:rPr>
            </w:pPr>
            <w:r>
              <w:rPr>
                <w:rFonts w:ascii="OCR A Extended" w:hAnsi="OCR A Extended"/>
              </w:rPr>
              <w:t>172.16.18.22</w:t>
            </w:r>
          </w:p>
        </w:tc>
        <w:tc>
          <w:tcPr>
            <w:tcW w:w="2805" w:type="dxa"/>
          </w:tcPr>
          <w:p w14:paraId="4A840076" w14:textId="02B0AE54" w:rsidR="008732EB" w:rsidRDefault="008732EB" w:rsidP="00B82668">
            <w:pPr>
              <w:rPr>
                <w:rFonts w:ascii="OCR A Extended" w:hAnsi="OCR A Extended"/>
              </w:rPr>
            </w:pPr>
            <w:r>
              <w:rPr>
                <w:rFonts w:ascii="OCR A Extended" w:hAnsi="OCR A Extended"/>
              </w:rPr>
              <w:t>CHEBSESX02</w:t>
            </w:r>
          </w:p>
        </w:tc>
        <w:tc>
          <w:tcPr>
            <w:tcW w:w="3754" w:type="dxa"/>
          </w:tcPr>
          <w:p w14:paraId="451284CF" w14:textId="631C5689" w:rsidR="008732EB" w:rsidRDefault="008732EB" w:rsidP="00B82668">
            <w:pPr>
              <w:rPr>
                <w:rFonts w:ascii="OCR A Extended" w:hAnsi="OCR A Extended"/>
              </w:rPr>
            </w:pPr>
            <w:proofErr w:type="spellStart"/>
            <w:r>
              <w:rPr>
                <w:rFonts w:ascii="OCR A Extended" w:hAnsi="OCR A Extended"/>
              </w:rPr>
              <w:t>ESXi</w:t>
            </w:r>
            <w:proofErr w:type="spellEnd"/>
            <w:r w:rsidR="003616E1">
              <w:rPr>
                <w:rFonts w:ascii="OCR A Extended" w:hAnsi="OCR A Extended"/>
              </w:rPr>
              <w:t xml:space="preserve"> Host</w:t>
            </w:r>
          </w:p>
        </w:tc>
      </w:tr>
      <w:tr w:rsidR="008732EB" w14:paraId="6FFCB442" w14:textId="77777777" w:rsidTr="004C7CF3">
        <w:tc>
          <w:tcPr>
            <w:tcW w:w="2077" w:type="dxa"/>
          </w:tcPr>
          <w:p w14:paraId="6FF4E1AA" w14:textId="2A1B31EE" w:rsidR="008732EB" w:rsidRDefault="008732EB" w:rsidP="00B82668">
            <w:pPr>
              <w:rPr>
                <w:rFonts w:ascii="OCR A Extended" w:hAnsi="OCR A Extended"/>
              </w:rPr>
            </w:pPr>
            <w:r>
              <w:rPr>
                <w:rFonts w:ascii="OCR A Extended" w:hAnsi="OCR A Extended"/>
              </w:rPr>
              <w:t>172.16.18.23</w:t>
            </w:r>
          </w:p>
        </w:tc>
        <w:tc>
          <w:tcPr>
            <w:tcW w:w="2805" w:type="dxa"/>
          </w:tcPr>
          <w:p w14:paraId="20822A60" w14:textId="337518F2" w:rsidR="008732EB" w:rsidRDefault="008732EB" w:rsidP="00B82668">
            <w:pPr>
              <w:rPr>
                <w:rFonts w:ascii="OCR A Extended" w:hAnsi="OCR A Extended"/>
              </w:rPr>
            </w:pPr>
            <w:r>
              <w:rPr>
                <w:rFonts w:ascii="OCR A Extended" w:hAnsi="OCR A Extended"/>
              </w:rPr>
              <w:t>CHEBSESX03</w:t>
            </w:r>
          </w:p>
        </w:tc>
        <w:tc>
          <w:tcPr>
            <w:tcW w:w="3754" w:type="dxa"/>
          </w:tcPr>
          <w:p w14:paraId="3CA062D7" w14:textId="204B0C17" w:rsidR="008732EB" w:rsidRDefault="008732EB" w:rsidP="00B82668">
            <w:pPr>
              <w:rPr>
                <w:rFonts w:ascii="OCR A Extended" w:hAnsi="OCR A Extended"/>
              </w:rPr>
            </w:pPr>
            <w:proofErr w:type="spellStart"/>
            <w:r>
              <w:rPr>
                <w:rFonts w:ascii="OCR A Extended" w:hAnsi="OCR A Extended"/>
              </w:rPr>
              <w:t>ESXi</w:t>
            </w:r>
            <w:proofErr w:type="spellEnd"/>
            <w:r w:rsidR="003616E1">
              <w:rPr>
                <w:rFonts w:ascii="OCR A Extended" w:hAnsi="OCR A Extended"/>
              </w:rPr>
              <w:t xml:space="preserve"> Host</w:t>
            </w:r>
          </w:p>
        </w:tc>
      </w:tr>
      <w:tr w:rsidR="008732EB" w14:paraId="12D7CD0E" w14:textId="77777777" w:rsidTr="004C7CF3">
        <w:tc>
          <w:tcPr>
            <w:tcW w:w="2077" w:type="dxa"/>
          </w:tcPr>
          <w:p w14:paraId="75D0AF47" w14:textId="61F704A5" w:rsidR="008732EB" w:rsidRDefault="008732EB" w:rsidP="00B82668">
            <w:pPr>
              <w:rPr>
                <w:rFonts w:ascii="OCR A Extended" w:hAnsi="OCR A Extended"/>
              </w:rPr>
            </w:pPr>
            <w:r>
              <w:rPr>
                <w:rFonts w:ascii="OCR A Extended" w:hAnsi="OCR A Extended"/>
              </w:rPr>
              <w:t>172.16.18.24</w:t>
            </w:r>
          </w:p>
        </w:tc>
        <w:tc>
          <w:tcPr>
            <w:tcW w:w="2805" w:type="dxa"/>
          </w:tcPr>
          <w:p w14:paraId="61E11ABF" w14:textId="0D61205E" w:rsidR="008732EB" w:rsidRDefault="008732EB" w:rsidP="00B82668">
            <w:pPr>
              <w:rPr>
                <w:rFonts w:ascii="OCR A Extended" w:hAnsi="OCR A Extended"/>
              </w:rPr>
            </w:pPr>
            <w:r>
              <w:rPr>
                <w:rFonts w:ascii="OCR A Extended" w:hAnsi="OCR A Extended"/>
              </w:rPr>
              <w:t>CHEBSESX04</w:t>
            </w:r>
          </w:p>
        </w:tc>
        <w:tc>
          <w:tcPr>
            <w:tcW w:w="3754" w:type="dxa"/>
          </w:tcPr>
          <w:p w14:paraId="13CBF738" w14:textId="4662D049" w:rsidR="008732EB" w:rsidRDefault="008732EB" w:rsidP="00B82668">
            <w:pPr>
              <w:rPr>
                <w:rFonts w:ascii="OCR A Extended" w:hAnsi="OCR A Extended"/>
              </w:rPr>
            </w:pPr>
            <w:proofErr w:type="spellStart"/>
            <w:r>
              <w:rPr>
                <w:rFonts w:ascii="OCR A Extended" w:hAnsi="OCR A Extended"/>
              </w:rPr>
              <w:t>ESXi</w:t>
            </w:r>
            <w:proofErr w:type="spellEnd"/>
            <w:r w:rsidR="003616E1">
              <w:rPr>
                <w:rFonts w:ascii="OCR A Extended" w:hAnsi="OCR A Extended"/>
              </w:rPr>
              <w:t xml:space="preserve"> Host</w:t>
            </w:r>
          </w:p>
        </w:tc>
      </w:tr>
      <w:tr w:rsidR="008732EB" w14:paraId="275FB121" w14:textId="77777777" w:rsidTr="004C7CF3">
        <w:tc>
          <w:tcPr>
            <w:tcW w:w="2077" w:type="dxa"/>
          </w:tcPr>
          <w:p w14:paraId="225E9E2E" w14:textId="73C3CB89" w:rsidR="008732EB" w:rsidRDefault="008732EB" w:rsidP="00B82668">
            <w:pPr>
              <w:rPr>
                <w:rFonts w:ascii="OCR A Extended" w:hAnsi="OCR A Extended"/>
              </w:rPr>
            </w:pPr>
            <w:r>
              <w:rPr>
                <w:rFonts w:ascii="OCR A Extended" w:hAnsi="OCR A Extended"/>
              </w:rPr>
              <w:t>172.16.18.25</w:t>
            </w:r>
          </w:p>
        </w:tc>
        <w:tc>
          <w:tcPr>
            <w:tcW w:w="2805" w:type="dxa"/>
          </w:tcPr>
          <w:p w14:paraId="22E70349" w14:textId="71ABB3BE" w:rsidR="008732EB" w:rsidRDefault="003616E1" w:rsidP="00B82668">
            <w:pPr>
              <w:rPr>
                <w:rFonts w:ascii="OCR A Extended" w:hAnsi="OCR A Extended"/>
              </w:rPr>
            </w:pPr>
            <w:r>
              <w:rPr>
                <w:rFonts w:ascii="OCR A Extended" w:hAnsi="OCR A Extended"/>
              </w:rPr>
              <w:t>V</w:t>
            </w:r>
            <w:r w:rsidR="008732EB">
              <w:rPr>
                <w:rFonts w:ascii="OCR A Extended" w:hAnsi="OCR A Extended"/>
              </w:rPr>
              <w:t>CHEBSDNS01</w:t>
            </w:r>
          </w:p>
        </w:tc>
        <w:tc>
          <w:tcPr>
            <w:tcW w:w="3754" w:type="dxa"/>
          </w:tcPr>
          <w:p w14:paraId="1375C051" w14:textId="60127873" w:rsidR="008732EB" w:rsidRDefault="008732EB" w:rsidP="00B82668">
            <w:pPr>
              <w:rPr>
                <w:rFonts w:ascii="OCR A Extended" w:hAnsi="OCR A Extended"/>
              </w:rPr>
            </w:pPr>
            <w:proofErr w:type="gramStart"/>
            <w:r>
              <w:rPr>
                <w:rFonts w:ascii="OCR A Extended" w:hAnsi="OCR A Extended"/>
              </w:rPr>
              <w:t>DNS</w:t>
            </w:r>
            <w:r w:rsidR="003616E1">
              <w:rPr>
                <w:rFonts w:ascii="OCR A Extended" w:hAnsi="OCR A Extended"/>
              </w:rPr>
              <w:t xml:space="preserve"> Server</w:t>
            </w:r>
            <w:proofErr w:type="gramEnd"/>
          </w:p>
        </w:tc>
      </w:tr>
      <w:tr w:rsidR="008732EB" w14:paraId="586C7BDA" w14:textId="77777777" w:rsidTr="004C7CF3">
        <w:tc>
          <w:tcPr>
            <w:tcW w:w="2077" w:type="dxa"/>
          </w:tcPr>
          <w:p w14:paraId="096F60EA" w14:textId="160AA6E5" w:rsidR="008732EB" w:rsidRDefault="008732EB" w:rsidP="00B82668">
            <w:pPr>
              <w:rPr>
                <w:rFonts w:ascii="OCR A Extended" w:hAnsi="OCR A Extended"/>
              </w:rPr>
            </w:pPr>
            <w:r>
              <w:rPr>
                <w:rFonts w:ascii="OCR A Extended" w:hAnsi="OCR A Extended"/>
              </w:rPr>
              <w:t>172.16.18.26</w:t>
            </w:r>
          </w:p>
        </w:tc>
        <w:tc>
          <w:tcPr>
            <w:tcW w:w="2805" w:type="dxa"/>
          </w:tcPr>
          <w:p w14:paraId="10E5B532" w14:textId="7BBBE0CB" w:rsidR="008732EB" w:rsidRDefault="003616E1" w:rsidP="00B82668">
            <w:pPr>
              <w:rPr>
                <w:rFonts w:ascii="OCR A Extended" w:hAnsi="OCR A Extended"/>
              </w:rPr>
            </w:pPr>
            <w:r>
              <w:rPr>
                <w:rFonts w:ascii="OCR A Extended" w:hAnsi="OCR A Extended"/>
              </w:rPr>
              <w:t>V</w:t>
            </w:r>
            <w:r w:rsidR="008732EB">
              <w:rPr>
                <w:rFonts w:ascii="OCR A Extended" w:hAnsi="OCR A Extended"/>
              </w:rPr>
              <w:t>CHEBSDNS02</w:t>
            </w:r>
          </w:p>
        </w:tc>
        <w:tc>
          <w:tcPr>
            <w:tcW w:w="3754" w:type="dxa"/>
          </w:tcPr>
          <w:p w14:paraId="5764FDE1" w14:textId="221AA0BD" w:rsidR="008732EB" w:rsidRDefault="008732EB" w:rsidP="00B82668">
            <w:pPr>
              <w:rPr>
                <w:rFonts w:ascii="OCR A Extended" w:hAnsi="OCR A Extended"/>
              </w:rPr>
            </w:pPr>
            <w:proofErr w:type="gramStart"/>
            <w:r>
              <w:rPr>
                <w:rFonts w:ascii="OCR A Extended" w:hAnsi="OCR A Extended"/>
              </w:rPr>
              <w:t>DNS</w:t>
            </w:r>
            <w:r w:rsidR="003616E1">
              <w:rPr>
                <w:rFonts w:ascii="OCR A Extended" w:hAnsi="OCR A Extended"/>
              </w:rPr>
              <w:t xml:space="preserve"> Server</w:t>
            </w:r>
            <w:proofErr w:type="gramEnd"/>
          </w:p>
        </w:tc>
      </w:tr>
      <w:tr w:rsidR="008732EB" w14:paraId="000109FD" w14:textId="77777777" w:rsidTr="004C7CF3">
        <w:tc>
          <w:tcPr>
            <w:tcW w:w="2077" w:type="dxa"/>
          </w:tcPr>
          <w:p w14:paraId="100C75A1" w14:textId="0B49472A" w:rsidR="008732EB" w:rsidRDefault="008732EB" w:rsidP="00B82668">
            <w:pPr>
              <w:rPr>
                <w:rFonts w:ascii="OCR A Extended" w:hAnsi="OCR A Extended"/>
              </w:rPr>
            </w:pPr>
            <w:r>
              <w:rPr>
                <w:rFonts w:ascii="OCR A Extended" w:hAnsi="OCR A Extended"/>
              </w:rPr>
              <w:t>172.16.18.27</w:t>
            </w:r>
          </w:p>
        </w:tc>
        <w:tc>
          <w:tcPr>
            <w:tcW w:w="2805" w:type="dxa"/>
          </w:tcPr>
          <w:p w14:paraId="4909612D" w14:textId="47C8C1B4" w:rsidR="008732EB" w:rsidRDefault="003616E1" w:rsidP="00B82668">
            <w:pPr>
              <w:rPr>
                <w:rFonts w:ascii="OCR A Extended" w:hAnsi="OCR A Extended"/>
              </w:rPr>
            </w:pPr>
            <w:r>
              <w:rPr>
                <w:rFonts w:ascii="OCR A Extended" w:hAnsi="OCR A Extended"/>
              </w:rPr>
              <w:t>V</w:t>
            </w:r>
            <w:r w:rsidR="008732EB">
              <w:rPr>
                <w:rFonts w:ascii="OCR A Extended" w:hAnsi="OCR A Extended"/>
              </w:rPr>
              <w:t>CHEBSDHCP01</w:t>
            </w:r>
          </w:p>
        </w:tc>
        <w:tc>
          <w:tcPr>
            <w:tcW w:w="3754" w:type="dxa"/>
          </w:tcPr>
          <w:p w14:paraId="07E1E453" w14:textId="052A603F" w:rsidR="008732EB" w:rsidRDefault="008732EB" w:rsidP="00B82668">
            <w:pPr>
              <w:rPr>
                <w:rFonts w:ascii="OCR A Extended" w:hAnsi="OCR A Extended"/>
              </w:rPr>
            </w:pPr>
            <w:proofErr w:type="gramStart"/>
            <w:r>
              <w:rPr>
                <w:rFonts w:ascii="OCR A Extended" w:hAnsi="OCR A Extended"/>
              </w:rPr>
              <w:t>DHCP</w:t>
            </w:r>
            <w:r w:rsidR="003616E1">
              <w:rPr>
                <w:rFonts w:ascii="OCR A Extended" w:hAnsi="OCR A Extended"/>
              </w:rPr>
              <w:t xml:space="preserve"> Server</w:t>
            </w:r>
            <w:proofErr w:type="gramEnd"/>
          </w:p>
        </w:tc>
      </w:tr>
      <w:tr w:rsidR="008732EB" w14:paraId="782E7322" w14:textId="77777777" w:rsidTr="004C7CF3">
        <w:tc>
          <w:tcPr>
            <w:tcW w:w="2077" w:type="dxa"/>
          </w:tcPr>
          <w:p w14:paraId="4B724729" w14:textId="0BF936F2" w:rsidR="008732EB" w:rsidRDefault="008732EB" w:rsidP="00B82668">
            <w:pPr>
              <w:rPr>
                <w:rFonts w:ascii="OCR A Extended" w:hAnsi="OCR A Extended"/>
              </w:rPr>
            </w:pPr>
            <w:r>
              <w:rPr>
                <w:rFonts w:ascii="OCR A Extended" w:hAnsi="OCR A Extended"/>
              </w:rPr>
              <w:t>172.16.18.28</w:t>
            </w:r>
          </w:p>
        </w:tc>
        <w:tc>
          <w:tcPr>
            <w:tcW w:w="2805" w:type="dxa"/>
          </w:tcPr>
          <w:p w14:paraId="7A20D0EC" w14:textId="245764F5" w:rsidR="008732EB" w:rsidRDefault="003616E1" w:rsidP="00B82668">
            <w:pPr>
              <w:rPr>
                <w:rFonts w:ascii="OCR A Extended" w:hAnsi="OCR A Extended"/>
              </w:rPr>
            </w:pPr>
            <w:r>
              <w:rPr>
                <w:rFonts w:ascii="OCR A Extended" w:hAnsi="OCR A Extended"/>
              </w:rPr>
              <w:t>V</w:t>
            </w:r>
            <w:r w:rsidR="008732EB">
              <w:rPr>
                <w:rFonts w:ascii="OCR A Extended" w:hAnsi="OCR A Extended"/>
              </w:rPr>
              <w:t>CHEBSDHCP02</w:t>
            </w:r>
          </w:p>
        </w:tc>
        <w:tc>
          <w:tcPr>
            <w:tcW w:w="3754" w:type="dxa"/>
          </w:tcPr>
          <w:p w14:paraId="57FBF68D" w14:textId="6CA1A0DF" w:rsidR="003616E1" w:rsidRDefault="008732EB" w:rsidP="00B82668">
            <w:pPr>
              <w:rPr>
                <w:rFonts w:ascii="OCR A Extended" w:hAnsi="OCR A Extended"/>
              </w:rPr>
            </w:pPr>
            <w:proofErr w:type="gramStart"/>
            <w:r>
              <w:rPr>
                <w:rFonts w:ascii="OCR A Extended" w:hAnsi="OCR A Extended"/>
              </w:rPr>
              <w:t>DHCP</w:t>
            </w:r>
            <w:r w:rsidR="003616E1">
              <w:rPr>
                <w:rFonts w:ascii="OCR A Extended" w:hAnsi="OCR A Extended"/>
              </w:rPr>
              <w:t xml:space="preserve"> Server</w:t>
            </w:r>
            <w:proofErr w:type="gramEnd"/>
          </w:p>
        </w:tc>
      </w:tr>
      <w:tr w:rsidR="008732EB" w14:paraId="0505D2A0" w14:textId="77777777" w:rsidTr="004C7CF3">
        <w:tc>
          <w:tcPr>
            <w:tcW w:w="2077" w:type="dxa"/>
          </w:tcPr>
          <w:p w14:paraId="4E209FA1" w14:textId="43CF6CF0" w:rsidR="008732EB" w:rsidRDefault="003616E1" w:rsidP="00B82668">
            <w:pPr>
              <w:rPr>
                <w:rFonts w:ascii="OCR A Extended" w:hAnsi="OCR A Extended"/>
              </w:rPr>
            </w:pPr>
            <w:r>
              <w:rPr>
                <w:rFonts w:ascii="OCR A Extended" w:hAnsi="OCR A Extended"/>
              </w:rPr>
              <w:t>172.16.18.29</w:t>
            </w:r>
          </w:p>
        </w:tc>
        <w:tc>
          <w:tcPr>
            <w:tcW w:w="2805" w:type="dxa"/>
          </w:tcPr>
          <w:p w14:paraId="5498B48F" w14:textId="4AD339A6" w:rsidR="008732EB" w:rsidRDefault="003616E1" w:rsidP="00B82668">
            <w:pPr>
              <w:rPr>
                <w:rFonts w:ascii="OCR A Extended" w:hAnsi="OCR A Extended"/>
              </w:rPr>
            </w:pPr>
            <w:r>
              <w:rPr>
                <w:rFonts w:ascii="OCR A Extended" w:hAnsi="OCR A Extended"/>
              </w:rPr>
              <w:t>VCHEBSPRN01</w:t>
            </w:r>
          </w:p>
        </w:tc>
        <w:tc>
          <w:tcPr>
            <w:tcW w:w="3754" w:type="dxa"/>
          </w:tcPr>
          <w:p w14:paraId="0153C053" w14:textId="72E809F7" w:rsidR="008732EB" w:rsidRDefault="003616E1" w:rsidP="00B82668">
            <w:pPr>
              <w:rPr>
                <w:rFonts w:ascii="OCR A Extended" w:hAnsi="OCR A Extended"/>
              </w:rPr>
            </w:pPr>
            <w:r>
              <w:rPr>
                <w:rFonts w:ascii="OCR A Extended" w:hAnsi="OCR A Extended"/>
              </w:rPr>
              <w:t>Print Server</w:t>
            </w:r>
          </w:p>
        </w:tc>
      </w:tr>
      <w:tr w:rsidR="003616E1" w14:paraId="2916FA16" w14:textId="77777777" w:rsidTr="004C7CF3">
        <w:tc>
          <w:tcPr>
            <w:tcW w:w="2077" w:type="dxa"/>
          </w:tcPr>
          <w:p w14:paraId="5DDB42CA" w14:textId="6E22B5E5" w:rsidR="003616E1" w:rsidRDefault="003616E1" w:rsidP="00B82668">
            <w:pPr>
              <w:rPr>
                <w:rFonts w:ascii="OCR A Extended" w:hAnsi="OCR A Extended"/>
              </w:rPr>
            </w:pPr>
            <w:r>
              <w:rPr>
                <w:rFonts w:ascii="OCR A Extended" w:hAnsi="OCR A Extended"/>
              </w:rPr>
              <w:t>172.16.18.30</w:t>
            </w:r>
          </w:p>
        </w:tc>
        <w:tc>
          <w:tcPr>
            <w:tcW w:w="2805" w:type="dxa"/>
          </w:tcPr>
          <w:p w14:paraId="3F9E1E64" w14:textId="3B6FB8EF" w:rsidR="003616E1" w:rsidRDefault="003616E1" w:rsidP="00B82668">
            <w:pPr>
              <w:rPr>
                <w:rFonts w:ascii="OCR A Extended" w:hAnsi="OCR A Extended"/>
              </w:rPr>
            </w:pPr>
            <w:r>
              <w:rPr>
                <w:rFonts w:ascii="OCR A Extended" w:hAnsi="OCR A Extended"/>
              </w:rPr>
              <w:t>VCHEBSPRN02</w:t>
            </w:r>
          </w:p>
        </w:tc>
        <w:tc>
          <w:tcPr>
            <w:tcW w:w="3754" w:type="dxa"/>
          </w:tcPr>
          <w:p w14:paraId="3000C875" w14:textId="1C3BCF0A" w:rsidR="003616E1" w:rsidRDefault="003616E1" w:rsidP="00B82668">
            <w:pPr>
              <w:rPr>
                <w:rFonts w:ascii="OCR A Extended" w:hAnsi="OCR A Extended"/>
              </w:rPr>
            </w:pPr>
            <w:r>
              <w:rPr>
                <w:rFonts w:ascii="OCR A Extended" w:hAnsi="OCR A Extended"/>
              </w:rPr>
              <w:t>Print Server</w:t>
            </w:r>
          </w:p>
        </w:tc>
      </w:tr>
      <w:tr w:rsidR="003616E1" w14:paraId="04CE5E6D" w14:textId="77777777" w:rsidTr="004C7CF3">
        <w:tc>
          <w:tcPr>
            <w:tcW w:w="2077" w:type="dxa"/>
          </w:tcPr>
          <w:p w14:paraId="59A604D6" w14:textId="5C5C16CE" w:rsidR="003616E1" w:rsidRDefault="003616E1" w:rsidP="00B82668">
            <w:pPr>
              <w:rPr>
                <w:rFonts w:ascii="OCR A Extended" w:hAnsi="OCR A Extended"/>
              </w:rPr>
            </w:pPr>
            <w:r>
              <w:rPr>
                <w:rFonts w:ascii="OCR A Extended" w:hAnsi="OCR A Extended"/>
              </w:rPr>
              <w:t>172.16.18.31</w:t>
            </w:r>
          </w:p>
        </w:tc>
        <w:tc>
          <w:tcPr>
            <w:tcW w:w="2805" w:type="dxa"/>
          </w:tcPr>
          <w:p w14:paraId="51147BFA" w14:textId="7D2CB634" w:rsidR="003616E1" w:rsidRDefault="003616E1" w:rsidP="00B82668">
            <w:pPr>
              <w:rPr>
                <w:rFonts w:ascii="OCR A Extended" w:hAnsi="OCR A Extended"/>
              </w:rPr>
            </w:pPr>
            <w:r>
              <w:rPr>
                <w:rFonts w:ascii="OCR A Extended" w:hAnsi="OCR A Extended"/>
              </w:rPr>
              <w:t>VCHEBSSRV01</w:t>
            </w:r>
          </w:p>
        </w:tc>
        <w:tc>
          <w:tcPr>
            <w:tcW w:w="3754" w:type="dxa"/>
          </w:tcPr>
          <w:p w14:paraId="19E517CA" w14:textId="17D28DAD" w:rsidR="003616E1" w:rsidRDefault="003616E1" w:rsidP="00B82668">
            <w:pPr>
              <w:rPr>
                <w:rFonts w:ascii="OCR A Extended" w:hAnsi="OCR A Extended"/>
              </w:rPr>
            </w:pPr>
            <w:r>
              <w:rPr>
                <w:rFonts w:ascii="OCR A Extended" w:hAnsi="OCR A Extended"/>
              </w:rPr>
              <w:t>Kassen Server</w:t>
            </w:r>
          </w:p>
        </w:tc>
      </w:tr>
      <w:tr w:rsidR="003616E1" w14:paraId="497C2BE4" w14:textId="77777777" w:rsidTr="004C7CF3">
        <w:tc>
          <w:tcPr>
            <w:tcW w:w="2077" w:type="dxa"/>
          </w:tcPr>
          <w:p w14:paraId="3F330F12" w14:textId="34A16469" w:rsidR="003616E1" w:rsidRDefault="003616E1" w:rsidP="00B82668">
            <w:pPr>
              <w:rPr>
                <w:rFonts w:ascii="OCR A Extended" w:hAnsi="OCR A Extended"/>
              </w:rPr>
            </w:pPr>
            <w:r>
              <w:rPr>
                <w:rFonts w:ascii="OCR A Extended" w:hAnsi="OCR A Extended"/>
              </w:rPr>
              <w:t>172.16.18.32</w:t>
            </w:r>
          </w:p>
        </w:tc>
        <w:tc>
          <w:tcPr>
            <w:tcW w:w="2805" w:type="dxa"/>
          </w:tcPr>
          <w:p w14:paraId="24D5F950" w14:textId="715ABC0F" w:rsidR="003616E1" w:rsidRDefault="003616E1" w:rsidP="00B82668">
            <w:pPr>
              <w:rPr>
                <w:rFonts w:ascii="OCR A Extended" w:hAnsi="OCR A Extended"/>
              </w:rPr>
            </w:pPr>
            <w:r>
              <w:rPr>
                <w:rFonts w:ascii="OCR A Extended" w:hAnsi="OCR A Extended"/>
              </w:rPr>
              <w:t>VCHEBSSRV02</w:t>
            </w:r>
          </w:p>
        </w:tc>
        <w:tc>
          <w:tcPr>
            <w:tcW w:w="3754" w:type="dxa"/>
          </w:tcPr>
          <w:p w14:paraId="3FCA2863" w14:textId="38166D47" w:rsidR="003616E1" w:rsidRDefault="003616E1" w:rsidP="00B82668">
            <w:pPr>
              <w:rPr>
                <w:rFonts w:ascii="OCR A Extended" w:hAnsi="OCR A Extended"/>
              </w:rPr>
            </w:pPr>
            <w:r>
              <w:rPr>
                <w:rFonts w:ascii="OCR A Extended" w:hAnsi="OCR A Extended"/>
              </w:rPr>
              <w:t>Kassen Server</w:t>
            </w:r>
          </w:p>
        </w:tc>
      </w:tr>
      <w:tr w:rsidR="003616E1" w14:paraId="530745A9" w14:textId="77777777" w:rsidTr="004C7CF3">
        <w:tc>
          <w:tcPr>
            <w:tcW w:w="2077" w:type="dxa"/>
          </w:tcPr>
          <w:p w14:paraId="435FBCBA" w14:textId="2BF3E3D1" w:rsidR="003616E1" w:rsidRDefault="003616E1" w:rsidP="00B82668">
            <w:pPr>
              <w:rPr>
                <w:rFonts w:ascii="OCR A Extended" w:hAnsi="OCR A Extended"/>
              </w:rPr>
            </w:pPr>
            <w:r>
              <w:rPr>
                <w:rFonts w:ascii="OCR A Extended" w:hAnsi="OCR A Extended"/>
              </w:rPr>
              <w:t>172.16.18.33</w:t>
            </w:r>
          </w:p>
        </w:tc>
        <w:tc>
          <w:tcPr>
            <w:tcW w:w="2805" w:type="dxa"/>
          </w:tcPr>
          <w:p w14:paraId="4AD80AA7" w14:textId="480211EA" w:rsidR="003616E1" w:rsidRDefault="003616E1" w:rsidP="00B82668">
            <w:pPr>
              <w:rPr>
                <w:rFonts w:ascii="OCR A Extended" w:hAnsi="OCR A Extended"/>
              </w:rPr>
            </w:pPr>
            <w:r>
              <w:rPr>
                <w:rFonts w:ascii="OCR A Extended" w:hAnsi="OCR A Extended"/>
              </w:rPr>
              <w:t>VCHEBSSQL01</w:t>
            </w:r>
          </w:p>
        </w:tc>
        <w:tc>
          <w:tcPr>
            <w:tcW w:w="3754" w:type="dxa"/>
          </w:tcPr>
          <w:p w14:paraId="5D1D95C3" w14:textId="72291278" w:rsidR="003616E1" w:rsidRDefault="003616E1" w:rsidP="00B82668">
            <w:pPr>
              <w:rPr>
                <w:rFonts w:ascii="OCR A Extended" w:hAnsi="OCR A Extended"/>
              </w:rPr>
            </w:pPr>
            <w:r>
              <w:rPr>
                <w:rFonts w:ascii="OCR A Extended" w:hAnsi="OCR A Extended"/>
              </w:rPr>
              <w:t>SQL Datenbank Server</w:t>
            </w:r>
          </w:p>
        </w:tc>
      </w:tr>
      <w:tr w:rsidR="003616E1" w14:paraId="256CDF99" w14:textId="77777777" w:rsidTr="004C7CF3">
        <w:tc>
          <w:tcPr>
            <w:tcW w:w="2077" w:type="dxa"/>
          </w:tcPr>
          <w:p w14:paraId="7EA0E6DE" w14:textId="1BD24D4D" w:rsidR="003616E1" w:rsidRDefault="003616E1" w:rsidP="00B82668">
            <w:pPr>
              <w:rPr>
                <w:rFonts w:ascii="OCR A Extended" w:hAnsi="OCR A Extended"/>
              </w:rPr>
            </w:pPr>
            <w:r>
              <w:rPr>
                <w:rFonts w:ascii="OCR A Extended" w:hAnsi="OCR A Extended"/>
              </w:rPr>
              <w:t>172.16.18.34</w:t>
            </w:r>
          </w:p>
        </w:tc>
        <w:tc>
          <w:tcPr>
            <w:tcW w:w="2805" w:type="dxa"/>
          </w:tcPr>
          <w:p w14:paraId="7DC5DF5C" w14:textId="47693093" w:rsidR="003616E1" w:rsidRDefault="003616E1" w:rsidP="00B82668">
            <w:pPr>
              <w:rPr>
                <w:rFonts w:ascii="OCR A Extended" w:hAnsi="OCR A Extended"/>
              </w:rPr>
            </w:pPr>
            <w:r>
              <w:rPr>
                <w:rFonts w:ascii="OCR A Extended" w:hAnsi="OCR A Extended"/>
              </w:rPr>
              <w:t>VCHEBSSQL02</w:t>
            </w:r>
          </w:p>
        </w:tc>
        <w:tc>
          <w:tcPr>
            <w:tcW w:w="3754" w:type="dxa"/>
          </w:tcPr>
          <w:p w14:paraId="2B16D16C" w14:textId="614ED5B7" w:rsidR="003616E1" w:rsidRDefault="003616E1" w:rsidP="00B82668">
            <w:pPr>
              <w:rPr>
                <w:rFonts w:ascii="OCR A Extended" w:hAnsi="OCR A Extended"/>
              </w:rPr>
            </w:pPr>
            <w:r>
              <w:rPr>
                <w:rFonts w:ascii="OCR A Extended" w:hAnsi="OCR A Extended"/>
              </w:rPr>
              <w:t>SQL Datenbank Server</w:t>
            </w:r>
          </w:p>
        </w:tc>
      </w:tr>
      <w:tr w:rsidR="006D6BE3" w14:paraId="46108E39" w14:textId="77777777" w:rsidTr="004C7CF3">
        <w:tc>
          <w:tcPr>
            <w:tcW w:w="2077" w:type="dxa"/>
          </w:tcPr>
          <w:p w14:paraId="00186003" w14:textId="3D9B60AD" w:rsidR="006D6BE3" w:rsidRDefault="006D6BE3" w:rsidP="00B82668">
            <w:pPr>
              <w:rPr>
                <w:rFonts w:ascii="OCR A Extended" w:hAnsi="OCR A Extended"/>
              </w:rPr>
            </w:pPr>
            <w:r>
              <w:rPr>
                <w:rFonts w:ascii="OCR A Extended" w:hAnsi="OCR A Extended"/>
              </w:rPr>
              <w:t>172.16.18.35</w:t>
            </w:r>
          </w:p>
        </w:tc>
        <w:tc>
          <w:tcPr>
            <w:tcW w:w="2805" w:type="dxa"/>
          </w:tcPr>
          <w:p w14:paraId="42280B36" w14:textId="5D45D0BC" w:rsidR="006D6BE3" w:rsidRDefault="006D6BE3" w:rsidP="00B82668">
            <w:pPr>
              <w:rPr>
                <w:rFonts w:ascii="OCR A Extended" w:hAnsi="OCR A Extended"/>
              </w:rPr>
            </w:pPr>
            <w:r>
              <w:rPr>
                <w:rFonts w:ascii="OCR A Extended" w:hAnsi="OCR A Extended"/>
              </w:rPr>
              <w:t>CHEBSNAS01</w:t>
            </w:r>
          </w:p>
        </w:tc>
        <w:tc>
          <w:tcPr>
            <w:tcW w:w="3754" w:type="dxa"/>
          </w:tcPr>
          <w:p w14:paraId="1542FDD5" w14:textId="0AEBA759" w:rsidR="006D6BE3" w:rsidRDefault="006D6BE3" w:rsidP="00B82668">
            <w:pPr>
              <w:rPr>
                <w:rFonts w:ascii="OCR A Extended" w:hAnsi="OCR A Extended"/>
              </w:rPr>
            </w:pPr>
            <w:r>
              <w:rPr>
                <w:rFonts w:ascii="OCR A Extended" w:hAnsi="OCR A Extended"/>
              </w:rPr>
              <w:t>NAS</w:t>
            </w:r>
          </w:p>
        </w:tc>
      </w:tr>
      <w:tr w:rsidR="006D6BE3" w14:paraId="10EB68CB" w14:textId="77777777" w:rsidTr="004C7CF3">
        <w:tc>
          <w:tcPr>
            <w:tcW w:w="2077" w:type="dxa"/>
          </w:tcPr>
          <w:p w14:paraId="29AC1336" w14:textId="1DDB9F05" w:rsidR="006D6BE3" w:rsidRDefault="006D6BE3" w:rsidP="00B82668">
            <w:pPr>
              <w:rPr>
                <w:rFonts w:ascii="OCR A Extended" w:hAnsi="OCR A Extended"/>
              </w:rPr>
            </w:pPr>
            <w:r>
              <w:rPr>
                <w:rFonts w:ascii="OCR A Extended" w:hAnsi="OCR A Extended"/>
              </w:rPr>
              <w:t>172.16.18.36</w:t>
            </w:r>
          </w:p>
        </w:tc>
        <w:tc>
          <w:tcPr>
            <w:tcW w:w="2805" w:type="dxa"/>
          </w:tcPr>
          <w:p w14:paraId="4969C32D" w14:textId="36768824" w:rsidR="006D6BE3" w:rsidRDefault="006D6BE3" w:rsidP="00B82668">
            <w:pPr>
              <w:rPr>
                <w:rFonts w:ascii="OCR A Extended" w:hAnsi="OCR A Extended"/>
              </w:rPr>
            </w:pPr>
            <w:r>
              <w:rPr>
                <w:rFonts w:ascii="OCR A Extended" w:hAnsi="OCR A Extended"/>
              </w:rPr>
              <w:t>CHEBSNAS01</w:t>
            </w:r>
          </w:p>
        </w:tc>
        <w:tc>
          <w:tcPr>
            <w:tcW w:w="3754" w:type="dxa"/>
          </w:tcPr>
          <w:p w14:paraId="797176E7" w14:textId="04524B50" w:rsidR="006D6BE3" w:rsidRDefault="006D6BE3" w:rsidP="00B82668">
            <w:pPr>
              <w:rPr>
                <w:rFonts w:ascii="OCR A Extended" w:hAnsi="OCR A Extended"/>
              </w:rPr>
            </w:pPr>
            <w:r>
              <w:rPr>
                <w:rFonts w:ascii="OCR A Extended" w:hAnsi="OCR A Extended"/>
              </w:rPr>
              <w:t>NAS</w:t>
            </w:r>
          </w:p>
        </w:tc>
      </w:tr>
      <w:tr w:rsidR="006D6BE3" w14:paraId="635732FC" w14:textId="77777777" w:rsidTr="004C7CF3">
        <w:tc>
          <w:tcPr>
            <w:tcW w:w="2077" w:type="dxa"/>
          </w:tcPr>
          <w:p w14:paraId="687E4DE9" w14:textId="7C21B326" w:rsidR="006D6BE3" w:rsidRDefault="006D6BE3" w:rsidP="00B82668">
            <w:pPr>
              <w:rPr>
                <w:rFonts w:ascii="OCR A Extended" w:hAnsi="OCR A Extended"/>
              </w:rPr>
            </w:pPr>
            <w:r>
              <w:rPr>
                <w:rFonts w:ascii="OCR A Extended" w:hAnsi="OCR A Extended"/>
              </w:rPr>
              <w:t>172.16.18.37</w:t>
            </w:r>
          </w:p>
        </w:tc>
        <w:tc>
          <w:tcPr>
            <w:tcW w:w="2805" w:type="dxa"/>
          </w:tcPr>
          <w:p w14:paraId="507FC5E0" w14:textId="1F19461F" w:rsidR="006D6BE3" w:rsidRDefault="006D6BE3" w:rsidP="00B82668">
            <w:pPr>
              <w:rPr>
                <w:rFonts w:ascii="OCR A Extended" w:hAnsi="OCR A Extended"/>
              </w:rPr>
            </w:pPr>
            <w:r>
              <w:rPr>
                <w:rFonts w:ascii="OCR A Extended" w:hAnsi="OCR A Extended"/>
              </w:rPr>
              <w:t>CHEBSNASCAM01</w:t>
            </w:r>
          </w:p>
        </w:tc>
        <w:tc>
          <w:tcPr>
            <w:tcW w:w="3754" w:type="dxa"/>
          </w:tcPr>
          <w:p w14:paraId="50D7013C" w14:textId="66D1A8BD" w:rsidR="006D6BE3" w:rsidRDefault="006D6BE3" w:rsidP="00B82668">
            <w:pPr>
              <w:rPr>
                <w:rFonts w:ascii="OCR A Extended" w:hAnsi="OCR A Extended"/>
              </w:rPr>
            </w:pPr>
            <w:r>
              <w:rPr>
                <w:rFonts w:ascii="OCR A Extended" w:hAnsi="OCR A Extended"/>
              </w:rPr>
              <w:t>Kamera NAS</w:t>
            </w:r>
          </w:p>
        </w:tc>
      </w:tr>
      <w:tr w:rsidR="006D6BE3" w14:paraId="5581589D" w14:textId="77777777" w:rsidTr="004C7CF3">
        <w:tc>
          <w:tcPr>
            <w:tcW w:w="2077" w:type="dxa"/>
          </w:tcPr>
          <w:p w14:paraId="22A2D8E9" w14:textId="1BC8D11C" w:rsidR="006D6BE3" w:rsidRDefault="006D6BE3" w:rsidP="00B82668">
            <w:pPr>
              <w:rPr>
                <w:rFonts w:ascii="OCR A Extended" w:hAnsi="OCR A Extended"/>
              </w:rPr>
            </w:pPr>
            <w:r>
              <w:rPr>
                <w:rFonts w:ascii="OCR A Extended" w:hAnsi="OCR A Extended"/>
              </w:rPr>
              <w:t>172.16.18.38</w:t>
            </w:r>
          </w:p>
        </w:tc>
        <w:tc>
          <w:tcPr>
            <w:tcW w:w="2805" w:type="dxa"/>
          </w:tcPr>
          <w:p w14:paraId="5C682BC6" w14:textId="52E43404" w:rsidR="006D6BE3" w:rsidRDefault="006D6BE3" w:rsidP="00B82668">
            <w:pPr>
              <w:rPr>
                <w:rFonts w:ascii="OCR A Extended" w:hAnsi="OCR A Extended"/>
              </w:rPr>
            </w:pPr>
            <w:r>
              <w:rPr>
                <w:rFonts w:ascii="OCR A Extended" w:hAnsi="OCR A Extended"/>
              </w:rPr>
              <w:t>CHEBSNASCAM02</w:t>
            </w:r>
          </w:p>
        </w:tc>
        <w:tc>
          <w:tcPr>
            <w:tcW w:w="3754" w:type="dxa"/>
          </w:tcPr>
          <w:p w14:paraId="23642F8F" w14:textId="20C8FA97" w:rsidR="006D6BE3" w:rsidRDefault="006D6BE3" w:rsidP="00B82668">
            <w:pPr>
              <w:rPr>
                <w:rFonts w:ascii="OCR A Extended" w:hAnsi="OCR A Extended"/>
              </w:rPr>
            </w:pPr>
            <w:r>
              <w:rPr>
                <w:rFonts w:ascii="OCR A Extended" w:hAnsi="OCR A Extended"/>
              </w:rPr>
              <w:t>Kamera Nas</w:t>
            </w:r>
          </w:p>
        </w:tc>
      </w:tr>
      <w:tr w:rsidR="00C3333C" w14:paraId="1C92ADC1" w14:textId="77777777" w:rsidTr="004C7CF3">
        <w:tc>
          <w:tcPr>
            <w:tcW w:w="2077" w:type="dxa"/>
          </w:tcPr>
          <w:p w14:paraId="42DEB547" w14:textId="05F89932" w:rsidR="00C3333C" w:rsidRDefault="00C3333C" w:rsidP="00B82668">
            <w:pPr>
              <w:rPr>
                <w:rFonts w:ascii="OCR A Extended" w:hAnsi="OCR A Extended"/>
              </w:rPr>
            </w:pPr>
            <w:r>
              <w:rPr>
                <w:rFonts w:ascii="OCR A Extended" w:hAnsi="OCR A Extended"/>
              </w:rPr>
              <w:t>172.16.18.39</w:t>
            </w:r>
          </w:p>
        </w:tc>
        <w:tc>
          <w:tcPr>
            <w:tcW w:w="2805" w:type="dxa"/>
          </w:tcPr>
          <w:p w14:paraId="74DD3C28" w14:textId="3F2B3DEF" w:rsidR="00C3333C" w:rsidRDefault="00C3333C" w:rsidP="00B82668">
            <w:pPr>
              <w:rPr>
                <w:rFonts w:ascii="OCR A Extended" w:hAnsi="OCR A Extended"/>
              </w:rPr>
            </w:pPr>
            <w:r>
              <w:rPr>
                <w:rFonts w:ascii="OCR A Extended" w:hAnsi="OCR A Extended"/>
              </w:rPr>
              <w:t>CHEBSFS01</w:t>
            </w:r>
          </w:p>
        </w:tc>
        <w:tc>
          <w:tcPr>
            <w:tcW w:w="3754" w:type="dxa"/>
          </w:tcPr>
          <w:p w14:paraId="6659C2CA" w14:textId="3C063036" w:rsidR="00C3333C" w:rsidRDefault="00C3333C" w:rsidP="00B82668">
            <w:pPr>
              <w:rPr>
                <w:rFonts w:ascii="OCR A Extended" w:hAnsi="OCR A Extended"/>
              </w:rPr>
            </w:pPr>
            <w:r>
              <w:rPr>
                <w:rFonts w:ascii="OCR A Extended" w:hAnsi="OCR A Extended"/>
              </w:rPr>
              <w:t>Fileserver</w:t>
            </w:r>
          </w:p>
        </w:tc>
      </w:tr>
      <w:tr w:rsidR="00C3333C" w14:paraId="77D1817F" w14:textId="77777777" w:rsidTr="004C7CF3">
        <w:tc>
          <w:tcPr>
            <w:tcW w:w="2077" w:type="dxa"/>
          </w:tcPr>
          <w:p w14:paraId="7D0BF1BA" w14:textId="4F474336" w:rsidR="00C3333C" w:rsidRDefault="00C3333C" w:rsidP="00B82668">
            <w:pPr>
              <w:rPr>
                <w:rFonts w:ascii="OCR A Extended" w:hAnsi="OCR A Extended"/>
              </w:rPr>
            </w:pPr>
            <w:r>
              <w:rPr>
                <w:rFonts w:ascii="OCR A Extended" w:hAnsi="OCR A Extended"/>
              </w:rPr>
              <w:t>172.16.18.40</w:t>
            </w:r>
          </w:p>
        </w:tc>
        <w:tc>
          <w:tcPr>
            <w:tcW w:w="2805" w:type="dxa"/>
          </w:tcPr>
          <w:p w14:paraId="4E456BCC" w14:textId="5655ECD0" w:rsidR="00C3333C" w:rsidRDefault="00C3333C" w:rsidP="00B82668">
            <w:pPr>
              <w:rPr>
                <w:rFonts w:ascii="OCR A Extended" w:hAnsi="OCR A Extended"/>
              </w:rPr>
            </w:pPr>
            <w:r>
              <w:rPr>
                <w:rFonts w:ascii="OCR A Extended" w:hAnsi="OCR A Extended"/>
              </w:rPr>
              <w:t>CHEBSFS02</w:t>
            </w:r>
          </w:p>
        </w:tc>
        <w:tc>
          <w:tcPr>
            <w:tcW w:w="3754" w:type="dxa"/>
          </w:tcPr>
          <w:p w14:paraId="58455B6E" w14:textId="083D9089" w:rsidR="00C3333C" w:rsidRDefault="00C3333C" w:rsidP="00B82668">
            <w:pPr>
              <w:rPr>
                <w:rFonts w:ascii="OCR A Extended" w:hAnsi="OCR A Extended"/>
              </w:rPr>
            </w:pPr>
            <w:r>
              <w:rPr>
                <w:rFonts w:ascii="OCR A Extended" w:hAnsi="OCR A Extended"/>
              </w:rPr>
              <w:t>Fileserver</w:t>
            </w:r>
          </w:p>
        </w:tc>
      </w:tr>
      <w:tr w:rsidR="008444CC" w14:paraId="178EC29F" w14:textId="77777777" w:rsidTr="004C7CF3">
        <w:tc>
          <w:tcPr>
            <w:tcW w:w="2077" w:type="dxa"/>
          </w:tcPr>
          <w:p w14:paraId="0EFACAA6" w14:textId="77777777" w:rsidR="008444CC" w:rsidRDefault="008444CC" w:rsidP="00B82668">
            <w:pPr>
              <w:rPr>
                <w:rFonts w:ascii="OCR A Extended" w:hAnsi="OCR A Extended"/>
              </w:rPr>
            </w:pPr>
          </w:p>
        </w:tc>
        <w:tc>
          <w:tcPr>
            <w:tcW w:w="2805" w:type="dxa"/>
          </w:tcPr>
          <w:p w14:paraId="463D0A89" w14:textId="77777777" w:rsidR="008444CC" w:rsidRDefault="008444CC" w:rsidP="00B82668">
            <w:pPr>
              <w:rPr>
                <w:rFonts w:ascii="OCR A Extended" w:hAnsi="OCR A Extended"/>
              </w:rPr>
            </w:pPr>
          </w:p>
        </w:tc>
        <w:tc>
          <w:tcPr>
            <w:tcW w:w="3754" w:type="dxa"/>
          </w:tcPr>
          <w:p w14:paraId="2ECA0782" w14:textId="77777777" w:rsidR="008444CC" w:rsidRDefault="008444CC" w:rsidP="00B82668">
            <w:pPr>
              <w:rPr>
                <w:rFonts w:ascii="OCR A Extended" w:hAnsi="OCR A Extended"/>
              </w:rPr>
            </w:pPr>
          </w:p>
        </w:tc>
      </w:tr>
      <w:tr w:rsidR="008444CC" w14:paraId="663D5705" w14:textId="77777777" w:rsidTr="004C7CF3">
        <w:tc>
          <w:tcPr>
            <w:tcW w:w="2077" w:type="dxa"/>
          </w:tcPr>
          <w:p w14:paraId="4DD57390" w14:textId="482799D0" w:rsidR="008444CC" w:rsidRDefault="006D6BE3" w:rsidP="00B82668">
            <w:pPr>
              <w:rPr>
                <w:rFonts w:ascii="OCR A Extended" w:hAnsi="OCR A Extended"/>
              </w:rPr>
            </w:pPr>
            <w:r>
              <w:rPr>
                <w:rFonts w:ascii="OCR A Extended" w:hAnsi="OCR A Extended"/>
              </w:rPr>
              <w:t>172.16.240.21</w:t>
            </w:r>
          </w:p>
        </w:tc>
        <w:tc>
          <w:tcPr>
            <w:tcW w:w="2805" w:type="dxa"/>
          </w:tcPr>
          <w:p w14:paraId="10BF2A84" w14:textId="08394257" w:rsidR="008444CC" w:rsidRDefault="006D6BE3" w:rsidP="00B82668">
            <w:pPr>
              <w:rPr>
                <w:rFonts w:ascii="OCR A Extended" w:hAnsi="OCR A Extended"/>
              </w:rPr>
            </w:pPr>
            <w:r>
              <w:rPr>
                <w:rFonts w:ascii="OCR A Extended" w:hAnsi="OCR A Extended"/>
              </w:rPr>
              <w:t>CHEBSSEC01</w:t>
            </w:r>
          </w:p>
        </w:tc>
        <w:tc>
          <w:tcPr>
            <w:tcW w:w="3754" w:type="dxa"/>
          </w:tcPr>
          <w:p w14:paraId="10CEBD35" w14:textId="25365326" w:rsidR="008444CC" w:rsidRDefault="006D6BE3" w:rsidP="00B82668">
            <w:pPr>
              <w:rPr>
                <w:rFonts w:ascii="OCR A Extended" w:hAnsi="OCR A Extended"/>
              </w:rPr>
            </w:pPr>
            <w:r>
              <w:rPr>
                <w:rFonts w:ascii="OCR A Extended" w:hAnsi="OCR A Extended"/>
              </w:rPr>
              <w:t>Zutrittssteuerung</w:t>
            </w:r>
          </w:p>
        </w:tc>
      </w:tr>
      <w:tr w:rsidR="006D6BE3" w14:paraId="3796D1FF" w14:textId="77777777" w:rsidTr="004C7CF3">
        <w:tc>
          <w:tcPr>
            <w:tcW w:w="2077" w:type="dxa"/>
          </w:tcPr>
          <w:p w14:paraId="47987F04" w14:textId="20662D0D" w:rsidR="006D6BE3" w:rsidRDefault="006D6BE3" w:rsidP="00B82668">
            <w:pPr>
              <w:rPr>
                <w:rFonts w:ascii="OCR A Extended" w:hAnsi="OCR A Extended"/>
              </w:rPr>
            </w:pPr>
            <w:r>
              <w:rPr>
                <w:rFonts w:ascii="OCR A Extended" w:hAnsi="OCR A Extended"/>
              </w:rPr>
              <w:t>172.16.240.22</w:t>
            </w:r>
          </w:p>
        </w:tc>
        <w:tc>
          <w:tcPr>
            <w:tcW w:w="2805" w:type="dxa"/>
          </w:tcPr>
          <w:p w14:paraId="404D96D1" w14:textId="0E23FDC0" w:rsidR="006D6BE3" w:rsidRDefault="006D6BE3" w:rsidP="00B82668">
            <w:pPr>
              <w:rPr>
                <w:rFonts w:ascii="OCR A Extended" w:hAnsi="OCR A Extended"/>
              </w:rPr>
            </w:pPr>
            <w:r>
              <w:rPr>
                <w:rFonts w:ascii="OCR A Extended" w:hAnsi="OCR A Extended"/>
              </w:rPr>
              <w:t>CHEBSSEC01</w:t>
            </w:r>
          </w:p>
        </w:tc>
        <w:tc>
          <w:tcPr>
            <w:tcW w:w="3754" w:type="dxa"/>
          </w:tcPr>
          <w:p w14:paraId="7B9FAC02" w14:textId="134DA818" w:rsidR="006D6BE3" w:rsidRDefault="006D6BE3" w:rsidP="00B82668">
            <w:pPr>
              <w:rPr>
                <w:rFonts w:ascii="OCR A Extended" w:hAnsi="OCR A Extended"/>
              </w:rPr>
            </w:pPr>
            <w:r>
              <w:rPr>
                <w:rFonts w:ascii="OCR A Extended" w:hAnsi="OCR A Extended"/>
              </w:rPr>
              <w:t>Zutrittssteuerung</w:t>
            </w:r>
          </w:p>
        </w:tc>
      </w:tr>
      <w:tr w:rsidR="006D6BE3" w14:paraId="321DAEFE" w14:textId="77777777" w:rsidTr="004C7CF3">
        <w:tc>
          <w:tcPr>
            <w:tcW w:w="2077" w:type="dxa"/>
          </w:tcPr>
          <w:p w14:paraId="50036280" w14:textId="2C51FF1E" w:rsidR="006D6BE3" w:rsidRDefault="006D6BE3" w:rsidP="00B82668">
            <w:pPr>
              <w:rPr>
                <w:rFonts w:ascii="OCR A Extended" w:hAnsi="OCR A Extended"/>
              </w:rPr>
            </w:pPr>
            <w:r>
              <w:rPr>
                <w:rFonts w:ascii="OCR A Extended" w:hAnsi="OCR A Extended"/>
              </w:rPr>
              <w:t>172.16.240.51</w:t>
            </w:r>
          </w:p>
        </w:tc>
        <w:tc>
          <w:tcPr>
            <w:tcW w:w="2805" w:type="dxa"/>
          </w:tcPr>
          <w:p w14:paraId="2CE6B659" w14:textId="7B8D02FF" w:rsidR="006D6BE3" w:rsidRDefault="006D6BE3" w:rsidP="00B82668">
            <w:pPr>
              <w:rPr>
                <w:rFonts w:ascii="OCR A Extended" w:hAnsi="OCR A Extended"/>
              </w:rPr>
            </w:pPr>
            <w:r>
              <w:rPr>
                <w:rFonts w:ascii="OCR A Extended" w:hAnsi="OCR A Extended"/>
              </w:rPr>
              <w:t>CHEBSCAM01</w:t>
            </w:r>
          </w:p>
        </w:tc>
        <w:tc>
          <w:tcPr>
            <w:tcW w:w="3754" w:type="dxa"/>
          </w:tcPr>
          <w:p w14:paraId="29EE32C0" w14:textId="22AB2032" w:rsidR="006D6BE3" w:rsidRDefault="006D6BE3" w:rsidP="00B82668">
            <w:pPr>
              <w:rPr>
                <w:rFonts w:ascii="OCR A Extended" w:hAnsi="OCR A Extended"/>
              </w:rPr>
            </w:pPr>
            <w:r>
              <w:rPr>
                <w:rFonts w:ascii="OCR A Extended" w:hAnsi="OCR A Extended"/>
              </w:rPr>
              <w:t>Kamera</w:t>
            </w:r>
          </w:p>
        </w:tc>
      </w:tr>
      <w:tr w:rsidR="006D6BE3" w14:paraId="0C4E3FB8" w14:textId="77777777" w:rsidTr="004C7CF3">
        <w:tc>
          <w:tcPr>
            <w:tcW w:w="2077" w:type="dxa"/>
          </w:tcPr>
          <w:p w14:paraId="73217BF3" w14:textId="36D8B302" w:rsidR="006D6BE3" w:rsidRDefault="006D6BE3" w:rsidP="00B82668">
            <w:pPr>
              <w:rPr>
                <w:rFonts w:ascii="OCR A Extended" w:hAnsi="OCR A Extended"/>
              </w:rPr>
            </w:pPr>
            <w:r>
              <w:rPr>
                <w:rFonts w:ascii="OCR A Extended" w:hAnsi="OCR A Extended"/>
              </w:rPr>
              <w:t>172.16.240.52</w:t>
            </w:r>
          </w:p>
        </w:tc>
        <w:tc>
          <w:tcPr>
            <w:tcW w:w="2805" w:type="dxa"/>
          </w:tcPr>
          <w:p w14:paraId="669D04A6" w14:textId="0134A469" w:rsidR="006D6BE3" w:rsidRDefault="006D6BE3" w:rsidP="00B82668">
            <w:pPr>
              <w:rPr>
                <w:rFonts w:ascii="OCR A Extended" w:hAnsi="OCR A Extended"/>
              </w:rPr>
            </w:pPr>
            <w:r>
              <w:rPr>
                <w:rFonts w:ascii="OCR A Extended" w:hAnsi="OCR A Extended"/>
              </w:rPr>
              <w:t>CHEBSCAM02</w:t>
            </w:r>
          </w:p>
        </w:tc>
        <w:tc>
          <w:tcPr>
            <w:tcW w:w="3754" w:type="dxa"/>
          </w:tcPr>
          <w:p w14:paraId="30C83962" w14:textId="115D73DF" w:rsidR="006D6BE3" w:rsidRDefault="006D6BE3" w:rsidP="00B82668">
            <w:pPr>
              <w:rPr>
                <w:rFonts w:ascii="OCR A Extended" w:hAnsi="OCR A Extended"/>
              </w:rPr>
            </w:pPr>
            <w:r>
              <w:rPr>
                <w:rFonts w:ascii="OCR A Extended" w:hAnsi="OCR A Extended"/>
              </w:rPr>
              <w:t>Kamera</w:t>
            </w:r>
          </w:p>
        </w:tc>
      </w:tr>
      <w:tr w:rsidR="006D6BE3" w14:paraId="66171688" w14:textId="77777777" w:rsidTr="004C7CF3">
        <w:tc>
          <w:tcPr>
            <w:tcW w:w="2077" w:type="dxa"/>
          </w:tcPr>
          <w:p w14:paraId="780824CA" w14:textId="28D8281E" w:rsidR="006D6BE3" w:rsidRDefault="006D6BE3" w:rsidP="00B82668">
            <w:pPr>
              <w:rPr>
                <w:rFonts w:ascii="OCR A Extended" w:hAnsi="OCR A Extended"/>
              </w:rPr>
            </w:pPr>
            <w:r>
              <w:rPr>
                <w:rFonts w:ascii="OCR A Extended" w:hAnsi="OCR A Extended"/>
              </w:rPr>
              <w:t>172.16.240.53</w:t>
            </w:r>
          </w:p>
        </w:tc>
        <w:tc>
          <w:tcPr>
            <w:tcW w:w="2805" w:type="dxa"/>
          </w:tcPr>
          <w:p w14:paraId="6B785BAE" w14:textId="53F1CDFC" w:rsidR="006D6BE3" w:rsidRDefault="006D6BE3" w:rsidP="00B82668">
            <w:pPr>
              <w:rPr>
                <w:rFonts w:ascii="OCR A Extended" w:hAnsi="OCR A Extended"/>
              </w:rPr>
            </w:pPr>
            <w:r>
              <w:rPr>
                <w:rFonts w:ascii="OCR A Extended" w:hAnsi="OCR A Extended"/>
              </w:rPr>
              <w:t>CHEBSCAM03</w:t>
            </w:r>
          </w:p>
        </w:tc>
        <w:tc>
          <w:tcPr>
            <w:tcW w:w="3754" w:type="dxa"/>
          </w:tcPr>
          <w:p w14:paraId="03621D9F" w14:textId="4A737AAE" w:rsidR="006D6BE3" w:rsidRDefault="006D6BE3" w:rsidP="00B82668">
            <w:pPr>
              <w:rPr>
                <w:rFonts w:ascii="OCR A Extended" w:hAnsi="OCR A Extended"/>
              </w:rPr>
            </w:pPr>
            <w:r>
              <w:rPr>
                <w:rFonts w:ascii="OCR A Extended" w:hAnsi="OCR A Extended"/>
              </w:rPr>
              <w:t>Kamera</w:t>
            </w:r>
          </w:p>
        </w:tc>
      </w:tr>
      <w:tr w:rsidR="006D6BE3" w14:paraId="4BC1840D" w14:textId="77777777" w:rsidTr="004C7CF3">
        <w:tc>
          <w:tcPr>
            <w:tcW w:w="2077" w:type="dxa"/>
          </w:tcPr>
          <w:p w14:paraId="34C3EE4E" w14:textId="7AB4EB39" w:rsidR="006D6BE3" w:rsidRDefault="006D6BE3" w:rsidP="00B82668">
            <w:pPr>
              <w:rPr>
                <w:rFonts w:ascii="OCR A Extended" w:hAnsi="OCR A Extended"/>
              </w:rPr>
            </w:pPr>
            <w:r>
              <w:rPr>
                <w:rFonts w:ascii="OCR A Extended" w:hAnsi="OCR A Extended"/>
              </w:rPr>
              <w:t>172.16.240.54</w:t>
            </w:r>
          </w:p>
        </w:tc>
        <w:tc>
          <w:tcPr>
            <w:tcW w:w="2805" w:type="dxa"/>
          </w:tcPr>
          <w:p w14:paraId="5B99E6EC" w14:textId="4FEFA4EB" w:rsidR="006D6BE3" w:rsidRDefault="006D6BE3" w:rsidP="00B82668">
            <w:pPr>
              <w:rPr>
                <w:rFonts w:ascii="OCR A Extended" w:hAnsi="OCR A Extended"/>
              </w:rPr>
            </w:pPr>
            <w:r>
              <w:rPr>
                <w:rFonts w:ascii="OCR A Extended" w:hAnsi="OCR A Extended"/>
              </w:rPr>
              <w:t>CHEBSCAM04</w:t>
            </w:r>
          </w:p>
        </w:tc>
        <w:tc>
          <w:tcPr>
            <w:tcW w:w="3754" w:type="dxa"/>
          </w:tcPr>
          <w:p w14:paraId="3A3CDB9A" w14:textId="516D5E69" w:rsidR="006D6BE3" w:rsidRDefault="006D6BE3" w:rsidP="00B82668">
            <w:pPr>
              <w:rPr>
                <w:rFonts w:ascii="OCR A Extended" w:hAnsi="OCR A Extended"/>
              </w:rPr>
            </w:pPr>
            <w:r>
              <w:rPr>
                <w:rFonts w:ascii="OCR A Extended" w:hAnsi="OCR A Extended"/>
              </w:rPr>
              <w:t>Kamera</w:t>
            </w:r>
          </w:p>
        </w:tc>
      </w:tr>
      <w:tr w:rsidR="006D6BE3" w14:paraId="2B68C365" w14:textId="77777777" w:rsidTr="004C7CF3">
        <w:tc>
          <w:tcPr>
            <w:tcW w:w="2077" w:type="dxa"/>
          </w:tcPr>
          <w:p w14:paraId="6B83B44A" w14:textId="225DF4E4" w:rsidR="006D6BE3" w:rsidRDefault="006D6BE3" w:rsidP="00B82668">
            <w:pPr>
              <w:rPr>
                <w:rFonts w:ascii="OCR A Extended" w:hAnsi="OCR A Extended"/>
              </w:rPr>
            </w:pPr>
            <w:r>
              <w:rPr>
                <w:rFonts w:ascii="OCR A Extended" w:hAnsi="OCR A Extended"/>
              </w:rPr>
              <w:t>172.16.240.55</w:t>
            </w:r>
          </w:p>
        </w:tc>
        <w:tc>
          <w:tcPr>
            <w:tcW w:w="2805" w:type="dxa"/>
          </w:tcPr>
          <w:p w14:paraId="36A87817" w14:textId="032308A9" w:rsidR="006D6BE3" w:rsidRDefault="006D6BE3" w:rsidP="00B82668">
            <w:pPr>
              <w:rPr>
                <w:rFonts w:ascii="OCR A Extended" w:hAnsi="OCR A Extended"/>
              </w:rPr>
            </w:pPr>
            <w:r>
              <w:rPr>
                <w:rFonts w:ascii="OCR A Extended" w:hAnsi="OCR A Extended"/>
              </w:rPr>
              <w:t>CHEBSCAM05</w:t>
            </w:r>
          </w:p>
        </w:tc>
        <w:tc>
          <w:tcPr>
            <w:tcW w:w="3754" w:type="dxa"/>
          </w:tcPr>
          <w:p w14:paraId="7813D1E9" w14:textId="01E177A7" w:rsidR="006D6BE3" w:rsidRDefault="006D6BE3" w:rsidP="00B82668">
            <w:pPr>
              <w:rPr>
                <w:rFonts w:ascii="OCR A Extended" w:hAnsi="OCR A Extended"/>
              </w:rPr>
            </w:pPr>
            <w:r>
              <w:rPr>
                <w:rFonts w:ascii="OCR A Extended" w:hAnsi="OCR A Extended"/>
              </w:rPr>
              <w:t>Kamera</w:t>
            </w:r>
          </w:p>
        </w:tc>
      </w:tr>
      <w:tr w:rsidR="006D6BE3" w14:paraId="01126601" w14:textId="77777777" w:rsidTr="004C7CF3">
        <w:tc>
          <w:tcPr>
            <w:tcW w:w="2077" w:type="dxa"/>
          </w:tcPr>
          <w:p w14:paraId="0B59C3A2" w14:textId="24263CB2" w:rsidR="006D6BE3" w:rsidRDefault="006D6BE3" w:rsidP="00B82668">
            <w:pPr>
              <w:rPr>
                <w:rFonts w:ascii="OCR A Extended" w:hAnsi="OCR A Extended"/>
              </w:rPr>
            </w:pPr>
            <w:r>
              <w:rPr>
                <w:rFonts w:ascii="OCR A Extended" w:hAnsi="OCR A Extended"/>
              </w:rPr>
              <w:t>172.16.240.56</w:t>
            </w:r>
          </w:p>
        </w:tc>
        <w:tc>
          <w:tcPr>
            <w:tcW w:w="2805" w:type="dxa"/>
          </w:tcPr>
          <w:p w14:paraId="0DB2D3F4" w14:textId="6D470CB2" w:rsidR="006D6BE3" w:rsidRDefault="006D6BE3" w:rsidP="00B82668">
            <w:pPr>
              <w:rPr>
                <w:rFonts w:ascii="OCR A Extended" w:hAnsi="OCR A Extended"/>
              </w:rPr>
            </w:pPr>
            <w:r>
              <w:rPr>
                <w:rFonts w:ascii="OCR A Extended" w:hAnsi="OCR A Extended"/>
              </w:rPr>
              <w:t>CHEBSCAM06</w:t>
            </w:r>
          </w:p>
        </w:tc>
        <w:tc>
          <w:tcPr>
            <w:tcW w:w="3754" w:type="dxa"/>
          </w:tcPr>
          <w:p w14:paraId="2079F0AA" w14:textId="6141CDCB" w:rsidR="006D6BE3" w:rsidRDefault="006D6BE3" w:rsidP="00B82668">
            <w:pPr>
              <w:rPr>
                <w:rFonts w:ascii="OCR A Extended" w:hAnsi="OCR A Extended"/>
              </w:rPr>
            </w:pPr>
            <w:r>
              <w:rPr>
                <w:rFonts w:ascii="OCR A Extended" w:hAnsi="OCR A Extended"/>
              </w:rPr>
              <w:t>Kamera</w:t>
            </w:r>
          </w:p>
        </w:tc>
      </w:tr>
      <w:tr w:rsidR="00641878" w14:paraId="0152231D" w14:textId="77777777" w:rsidTr="004C7CF3">
        <w:tc>
          <w:tcPr>
            <w:tcW w:w="2077" w:type="dxa"/>
          </w:tcPr>
          <w:p w14:paraId="159859D0" w14:textId="77777777" w:rsidR="00641878" w:rsidRDefault="00641878" w:rsidP="00B82668">
            <w:pPr>
              <w:rPr>
                <w:rFonts w:ascii="OCR A Extended" w:hAnsi="OCR A Extended"/>
              </w:rPr>
            </w:pPr>
          </w:p>
        </w:tc>
        <w:tc>
          <w:tcPr>
            <w:tcW w:w="2805" w:type="dxa"/>
          </w:tcPr>
          <w:p w14:paraId="10BA443A" w14:textId="77777777" w:rsidR="00641878" w:rsidRDefault="00641878" w:rsidP="00B82668">
            <w:pPr>
              <w:rPr>
                <w:rFonts w:ascii="OCR A Extended" w:hAnsi="OCR A Extended"/>
              </w:rPr>
            </w:pPr>
          </w:p>
        </w:tc>
        <w:tc>
          <w:tcPr>
            <w:tcW w:w="3754" w:type="dxa"/>
          </w:tcPr>
          <w:p w14:paraId="54D8195F" w14:textId="77777777" w:rsidR="00641878" w:rsidRDefault="00641878" w:rsidP="00B82668">
            <w:pPr>
              <w:rPr>
                <w:rFonts w:ascii="OCR A Extended" w:hAnsi="OCR A Extended"/>
              </w:rPr>
            </w:pPr>
          </w:p>
        </w:tc>
      </w:tr>
      <w:tr w:rsidR="00641878" w14:paraId="1D75CB94" w14:textId="77777777" w:rsidTr="004C7CF3">
        <w:tc>
          <w:tcPr>
            <w:tcW w:w="2077" w:type="dxa"/>
          </w:tcPr>
          <w:p w14:paraId="74B62ACC" w14:textId="7E8B2CFF" w:rsidR="00641878" w:rsidRDefault="00641878" w:rsidP="00B82668">
            <w:pPr>
              <w:rPr>
                <w:rFonts w:ascii="OCR A Extended" w:hAnsi="OCR A Extended"/>
              </w:rPr>
            </w:pPr>
            <w:r>
              <w:rPr>
                <w:rFonts w:ascii="OCR A Extended" w:hAnsi="OCR A Extended"/>
              </w:rPr>
              <w:t>172.16.30.21</w:t>
            </w:r>
          </w:p>
        </w:tc>
        <w:tc>
          <w:tcPr>
            <w:tcW w:w="2805" w:type="dxa"/>
          </w:tcPr>
          <w:p w14:paraId="0B94B8E4" w14:textId="30CBFCEE" w:rsidR="00641878" w:rsidRDefault="00641878" w:rsidP="00B82668">
            <w:pPr>
              <w:rPr>
                <w:rFonts w:ascii="OCR A Extended" w:hAnsi="OCR A Extended"/>
              </w:rPr>
            </w:pPr>
            <w:r>
              <w:rPr>
                <w:rFonts w:ascii="OCR A Extended" w:hAnsi="OCR A Extended"/>
              </w:rPr>
              <w:t>CHEBSKZKS01</w:t>
            </w:r>
          </w:p>
        </w:tc>
        <w:tc>
          <w:tcPr>
            <w:tcW w:w="3754" w:type="dxa"/>
          </w:tcPr>
          <w:p w14:paraId="6385C224" w14:textId="2835772B" w:rsidR="00641878" w:rsidRDefault="00641878" w:rsidP="00B82668">
            <w:pPr>
              <w:rPr>
                <w:rFonts w:ascii="OCR A Extended" w:hAnsi="OCR A Extended"/>
              </w:rPr>
            </w:pPr>
            <w:r>
              <w:rPr>
                <w:rFonts w:ascii="OCR A Extended" w:hAnsi="OCR A Extended"/>
              </w:rPr>
              <w:t>Kasse</w:t>
            </w:r>
          </w:p>
        </w:tc>
      </w:tr>
      <w:tr w:rsidR="00641878" w14:paraId="41918BEE" w14:textId="77777777" w:rsidTr="004C7CF3">
        <w:tc>
          <w:tcPr>
            <w:tcW w:w="2077" w:type="dxa"/>
          </w:tcPr>
          <w:p w14:paraId="0F776EBF" w14:textId="74BA07FA" w:rsidR="00641878" w:rsidRDefault="00641878" w:rsidP="00B82668">
            <w:pPr>
              <w:rPr>
                <w:rFonts w:ascii="OCR A Extended" w:hAnsi="OCR A Extended"/>
              </w:rPr>
            </w:pPr>
            <w:r>
              <w:rPr>
                <w:rFonts w:ascii="OCR A Extended" w:hAnsi="OCR A Extended"/>
              </w:rPr>
              <w:t>172.16.30.22</w:t>
            </w:r>
          </w:p>
        </w:tc>
        <w:tc>
          <w:tcPr>
            <w:tcW w:w="2805" w:type="dxa"/>
          </w:tcPr>
          <w:p w14:paraId="73E05632" w14:textId="695B3650" w:rsidR="00641878" w:rsidRDefault="00641878" w:rsidP="00B82668">
            <w:pPr>
              <w:rPr>
                <w:rFonts w:ascii="OCR A Extended" w:hAnsi="OCR A Extended"/>
              </w:rPr>
            </w:pPr>
            <w:r>
              <w:rPr>
                <w:rFonts w:ascii="OCR A Extended" w:hAnsi="OCR A Extended"/>
              </w:rPr>
              <w:t>CHEBSKZKS02</w:t>
            </w:r>
          </w:p>
        </w:tc>
        <w:tc>
          <w:tcPr>
            <w:tcW w:w="3754" w:type="dxa"/>
          </w:tcPr>
          <w:p w14:paraId="0057C0F1" w14:textId="48AB1AC0" w:rsidR="00641878" w:rsidRDefault="00641878" w:rsidP="00B82668">
            <w:pPr>
              <w:rPr>
                <w:rFonts w:ascii="OCR A Extended" w:hAnsi="OCR A Extended"/>
              </w:rPr>
            </w:pPr>
            <w:r>
              <w:rPr>
                <w:rFonts w:ascii="OCR A Extended" w:hAnsi="OCR A Extended"/>
              </w:rPr>
              <w:t>Kasse</w:t>
            </w:r>
          </w:p>
        </w:tc>
      </w:tr>
      <w:tr w:rsidR="00641878" w14:paraId="04A56DE1" w14:textId="77777777" w:rsidTr="004C7CF3">
        <w:tc>
          <w:tcPr>
            <w:tcW w:w="2077" w:type="dxa"/>
          </w:tcPr>
          <w:p w14:paraId="3A9B7E84" w14:textId="45E71481" w:rsidR="00641878" w:rsidRDefault="00641878" w:rsidP="00B82668">
            <w:pPr>
              <w:rPr>
                <w:rFonts w:ascii="OCR A Extended" w:hAnsi="OCR A Extended"/>
              </w:rPr>
            </w:pPr>
            <w:r>
              <w:rPr>
                <w:rFonts w:ascii="OCR A Extended" w:hAnsi="OCR A Extended"/>
              </w:rPr>
              <w:t>172.16.30.23</w:t>
            </w:r>
          </w:p>
        </w:tc>
        <w:tc>
          <w:tcPr>
            <w:tcW w:w="2805" w:type="dxa"/>
          </w:tcPr>
          <w:p w14:paraId="7A515907" w14:textId="0B0B3B9C" w:rsidR="00641878" w:rsidRDefault="00641878" w:rsidP="00B82668">
            <w:pPr>
              <w:rPr>
                <w:rFonts w:ascii="OCR A Extended" w:hAnsi="OCR A Extended"/>
              </w:rPr>
            </w:pPr>
            <w:r>
              <w:rPr>
                <w:rFonts w:ascii="OCR A Extended" w:hAnsi="OCR A Extended"/>
              </w:rPr>
              <w:t>CHEBSKZKS03</w:t>
            </w:r>
          </w:p>
        </w:tc>
        <w:tc>
          <w:tcPr>
            <w:tcW w:w="3754" w:type="dxa"/>
          </w:tcPr>
          <w:p w14:paraId="1DD161E6" w14:textId="74A991CC" w:rsidR="00641878" w:rsidRDefault="00641878" w:rsidP="00B82668">
            <w:pPr>
              <w:rPr>
                <w:rFonts w:ascii="OCR A Extended" w:hAnsi="OCR A Extended"/>
              </w:rPr>
            </w:pPr>
            <w:r>
              <w:rPr>
                <w:rFonts w:ascii="OCR A Extended" w:hAnsi="OCR A Extended"/>
              </w:rPr>
              <w:t>Kasse</w:t>
            </w:r>
          </w:p>
        </w:tc>
      </w:tr>
      <w:tr w:rsidR="00641878" w14:paraId="4034E40F" w14:textId="77777777" w:rsidTr="004C7CF3">
        <w:tc>
          <w:tcPr>
            <w:tcW w:w="2077" w:type="dxa"/>
          </w:tcPr>
          <w:p w14:paraId="42616F39" w14:textId="3CFB1514" w:rsidR="00641878" w:rsidRDefault="00641878" w:rsidP="00B82668">
            <w:pPr>
              <w:rPr>
                <w:rFonts w:ascii="OCR A Extended" w:hAnsi="OCR A Extended"/>
              </w:rPr>
            </w:pPr>
            <w:r>
              <w:rPr>
                <w:rFonts w:ascii="OCR A Extended" w:hAnsi="OCR A Extended"/>
              </w:rPr>
              <w:t>172.16.30.24</w:t>
            </w:r>
          </w:p>
        </w:tc>
        <w:tc>
          <w:tcPr>
            <w:tcW w:w="2805" w:type="dxa"/>
          </w:tcPr>
          <w:p w14:paraId="2EF4B4A0" w14:textId="1E9370D1" w:rsidR="00641878" w:rsidRDefault="00641878" w:rsidP="00B82668">
            <w:pPr>
              <w:rPr>
                <w:rFonts w:ascii="OCR A Extended" w:hAnsi="OCR A Extended"/>
              </w:rPr>
            </w:pPr>
            <w:r>
              <w:rPr>
                <w:rFonts w:ascii="OCR A Extended" w:hAnsi="OCR A Extended"/>
              </w:rPr>
              <w:t>CHEBSKZKS04</w:t>
            </w:r>
          </w:p>
        </w:tc>
        <w:tc>
          <w:tcPr>
            <w:tcW w:w="3754" w:type="dxa"/>
          </w:tcPr>
          <w:p w14:paraId="7CC22C92" w14:textId="2EB3126C" w:rsidR="00641878" w:rsidRDefault="00641878" w:rsidP="00B82668">
            <w:pPr>
              <w:rPr>
                <w:rFonts w:ascii="OCR A Extended" w:hAnsi="OCR A Extended"/>
              </w:rPr>
            </w:pPr>
            <w:r>
              <w:rPr>
                <w:rFonts w:ascii="OCR A Extended" w:hAnsi="OCR A Extended"/>
              </w:rPr>
              <w:t>Kasse</w:t>
            </w:r>
          </w:p>
        </w:tc>
      </w:tr>
      <w:tr w:rsidR="00641878" w14:paraId="029B57E3" w14:textId="77777777" w:rsidTr="004C7CF3">
        <w:tc>
          <w:tcPr>
            <w:tcW w:w="2077" w:type="dxa"/>
          </w:tcPr>
          <w:p w14:paraId="134B96A0" w14:textId="77777777" w:rsidR="00641878" w:rsidRDefault="00641878" w:rsidP="00B82668">
            <w:pPr>
              <w:rPr>
                <w:rFonts w:ascii="OCR A Extended" w:hAnsi="OCR A Extended"/>
              </w:rPr>
            </w:pPr>
          </w:p>
        </w:tc>
        <w:tc>
          <w:tcPr>
            <w:tcW w:w="2805" w:type="dxa"/>
          </w:tcPr>
          <w:p w14:paraId="55DE2ADA" w14:textId="77777777" w:rsidR="00641878" w:rsidRDefault="00641878" w:rsidP="00B82668">
            <w:pPr>
              <w:rPr>
                <w:rFonts w:ascii="OCR A Extended" w:hAnsi="OCR A Extended"/>
              </w:rPr>
            </w:pPr>
          </w:p>
        </w:tc>
        <w:tc>
          <w:tcPr>
            <w:tcW w:w="3754" w:type="dxa"/>
          </w:tcPr>
          <w:p w14:paraId="471EC5E9" w14:textId="77777777" w:rsidR="00641878" w:rsidRDefault="00641878" w:rsidP="00B82668">
            <w:pPr>
              <w:rPr>
                <w:rFonts w:ascii="OCR A Extended" w:hAnsi="OCR A Extended"/>
              </w:rPr>
            </w:pPr>
          </w:p>
        </w:tc>
      </w:tr>
      <w:tr w:rsidR="00641878" w14:paraId="4B742C2E" w14:textId="77777777" w:rsidTr="004C7CF3">
        <w:tc>
          <w:tcPr>
            <w:tcW w:w="2077" w:type="dxa"/>
          </w:tcPr>
          <w:p w14:paraId="2597610A" w14:textId="177AA0DE" w:rsidR="00641878" w:rsidRDefault="00641878" w:rsidP="00B82668">
            <w:pPr>
              <w:rPr>
                <w:rFonts w:ascii="OCR A Extended" w:hAnsi="OCR A Extended"/>
              </w:rPr>
            </w:pPr>
            <w:r>
              <w:rPr>
                <w:rFonts w:ascii="OCR A Extended" w:hAnsi="OCR A Extended"/>
              </w:rPr>
              <w:t>10.110.210.21</w:t>
            </w:r>
          </w:p>
        </w:tc>
        <w:tc>
          <w:tcPr>
            <w:tcW w:w="2805" w:type="dxa"/>
          </w:tcPr>
          <w:p w14:paraId="3B728264" w14:textId="664892C6" w:rsidR="00641878" w:rsidRDefault="00641878" w:rsidP="00B82668">
            <w:pPr>
              <w:rPr>
                <w:rFonts w:ascii="OCR A Extended" w:hAnsi="OCR A Extended"/>
              </w:rPr>
            </w:pPr>
            <w:r>
              <w:rPr>
                <w:rFonts w:ascii="OCR A Extended" w:hAnsi="OCR A Extended"/>
              </w:rPr>
              <w:t>VCHEBSFS01</w:t>
            </w:r>
          </w:p>
        </w:tc>
        <w:tc>
          <w:tcPr>
            <w:tcW w:w="3754" w:type="dxa"/>
          </w:tcPr>
          <w:p w14:paraId="3301144A" w14:textId="5A92BC01" w:rsidR="00641878" w:rsidRDefault="00641878" w:rsidP="00B82668">
            <w:pPr>
              <w:rPr>
                <w:rFonts w:ascii="OCR A Extended" w:hAnsi="OCR A Extended"/>
              </w:rPr>
            </w:pPr>
            <w:r>
              <w:rPr>
                <w:rFonts w:ascii="OCR A Extended" w:hAnsi="OCR A Extended"/>
              </w:rPr>
              <w:t>File Server DMZ</w:t>
            </w:r>
          </w:p>
        </w:tc>
      </w:tr>
      <w:tr w:rsidR="00641878" w14:paraId="583013BC" w14:textId="77777777" w:rsidTr="004C7CF3">
        <w:tc>
          <w:tcPr>
            <w:tcW w:w="2077" w:type="dxa"/>
          </w:tcPr>
          <w:p w14:paraId="4FDBEB4A" w14:textId="431D0128" w:rsidR="00641878" w:rsidRDefault="00641878" w:rsidP="00B82668">
            <w:pPr>
              <w:rPr>
                <w:rFonts w:ascii="OCR A Extended" w:hAnsi="OCR A Extended"/>
              </w:rPr>
            </w:pPr>
            <w:r>
              <w:rPr>
                <w:rFonts w:ascii="OCR A Extended" w:hAnsi="OCR A Extended"/>
              </w:rPr>
              <w:t>10.110.210.22</w:t>
            </w:r>
          </w:p>
        </w:tc>
        <w:tc>
          <w:tcPr>
            <w:tcW w:w="2805" w:type="dxa"/>
          </w:tcPr>
          <w:p w14:paraId="42DE4D40" w14:textId="255820FD" w:rsidR="00641878" w:rsidRDefault="00641878" w:rsidP="00B82668">
            <w:pPr>
              <w:rPr>
                <w:rFonts w:ascii="OCR A Extended" w:hAnsi="OCR A Extended"/>
              </w:rPr>
            </w:pPr>
            <w:r>
              <w:rPr>
                <w:rFonts w:ascii="OCR A Extended" w:hAnsi="OCR A Extended"/>
              </w:rPr>
              <w:t>VCHEBSWEB01</w:t>
            </w:r>
          </w:p>
        </w:tc>
        <w:tc>
          <w:tcPr>
            <w:tcW w:w="3754" w:type="dxa"/>
          </w:tcPr>
          <w:p w14:paraId="65466225" w14:textId="76EFE0D8" w:rsidR="00641878" w:rsidRDefault="00641878" w:rsidP="00B82668">
            <w:pPr>
              <w:rPr>
                <w:rFonts w:ascii="OCR A Extended" w:hAnsi="OCR A Extended"/>
              </w:rPr>
            </w:pPr>
            <w:r>
              <w:rPr>
                <w:rFonts w:ascii="OCR A Extended" w:hAnsi="OCR A Extended"/>
              </w:rPr>
              <w:t>Webserver</w:t>
            </w:r>
          </w:p>
        </w:tc>
      </w:tr>
      <w:tr w:rsidR="00641878" w14:paraId="5E0BDE8F" w14:textId="77777777" w:rsidTr="004C7CF3">
        <w:tc>
          <w:tcPr>
            <w:tcW w:w="2077" w:type="dxa"/>
          </w:tcPr>
          <w:p w14:paraId="09AAD0E6" w14:textId="4DE5650F" w:rsidR="00641878" w:rsidRDefault="00641878" w:rsidP="00B82668">
            <w:pPr>
              <w:rPr>
                <w:rFonts w:ascii="OCR A Extended" w:hAnsi="OCR A Extended"/>
              </w:rPr>
            </w:pPr>
            <w:r>
              <w:rPr>
                <w:rFonts w:ascii="OCR A Extended" w:hAnsi="OCR A Extended"/>
              </w:rPr>
              <w:t>10.110.210.23</w:t>
            </w:r>
          </w:p>
        </w:tc>
        <w:tc>
          <w:tcPr>
            <w:tcW w:w="2805" w:type="dxa"/>
          </w:tcPr>
          <w:p w14:paraId="791CC5D1" w14:textId="6535369A" w:rsidR="00641878" w:rsidRDefault="00641878" w:rsidP="00B82668">
            <w:pPr>
              <w:rPr>
                <w:rFonts w:ascii="OCR A Extended" w:hAnsi="OCR A Extended"/>
              </w:rPr>
            </w:pPr>
            <w:r>
              <w:rPr>
                <w:rFonts w:ascii="OCR A Extended" w:hAnsi="OCR A Extended"/>
              </w:rPr>
              <w:t>VCHEBSWEB02</w:t>
            </w:r>
          </w:p>
        </w:tc>
        <w:tc>
          <w:tcPr>
            <w:tcW w:w="3754" w:type="dxa"/>
          </w:tcPr>
          <w:p w14:paraId="5FDDE0F4" w14:textId="14A2BCCE" w:rsidR="00641878" w:rsidRDefault="00641878" w:rsidP="00B82668">
            <w:pPr>
              <w:rPr>
                <w:rFonts w:ascii="OCR A Extended" w:hAnsi="OCR A Extended"/>
              </w:rPr>
            </w:pPr>
            <w:r>
              <w:rPr>
                <w:rFonts w:ascii="OCR A Extended" w:hAnsi="OCR A Extended"/>
              </w:rPr>
              <w:t>Webserver</w:t>
            </w:r>
          </w:p>
        </w:tc>
      </w:tr>
    </w:tbl>
    <w:p w14:paraId="100F28D3" w14:textId="77777777" w:rsidR="00B82668" w:rsidRPr="00B82668" w:rsidRDefault="00B82668" w:rsidP="00B82668">
      <w:pPr>
        <w:rPr>
          <w:rFonts w:ascii="OCR A Extended" w:hAnsi="OCR A Extended"/>
        </w:rPr>
      </w:pPr>
    </w:p>
    <w:p w14:paraId="24BA3EAB" w14:textId="6E06EEA9" w:rsidR="00910E6A" w:rsidRPr="000F7413" w:rsidRDefault="00910E6A">
      <w:pPr>
        <w:rPr>
          <w:rFonts w:ascii="OCR A Extended" w:hAnsi="OCR A Extended"/>
        </w:rPr>
      </w:pPr>
      <w:r w:rsidRPr="000F7413">
        <w:rPr>
          <w:rFonts w:ascii="OCR A Extended" w:hAnsi="OCR A Extended"/>
        </w:rPr>
        <w:br w:type="page"/>
      </w:r>
    </w:p>
    <w:p w14:paraId="1AFECC12" w14:textId="77777777" w:rsidR="00704544" w:rsidRPr="000F7413" w:rsidRDefault="00704544" w:rsidP="00704544">
      <w:pPr>
        <w:rPr>
          <w:rFonts w:ascii="OCR A Extended" w:hAnsi="OCR A Extended"/>
        </w:rPr>
      </w:pPr>
    </w:p>
    <w:p w14:paraId="1B3AE490" w14:textId="08E1C4F0" w:rsidR="00223707" w:rsidRPr="000F7413" w:rsidRDefault="00223707" w:rsidP="00223707">
      <w:pPr>
        <w:pStyle w:val="berschrift2"/>
      </w:pPr>
      <w:bookmarkStart w:id="15" w:name="_Toc148383193"/>
      <w:r w:rsidRPr="000F7413">
        <w:t>Namenskonzept</w:t>
      </w:r>
      <w:bookmarkEnd w:id="15"/>
    </w:p>
    <w:p w14:paraId="35567BE0" w14:textId="3BE79FFD" w:rsidR="00223707" w:rsidRPr="000F7413" w:rsidRDefault="00223707" w:rsidP="00223707">
      <w:pPr>
        <w:rPr>
          <w:rFonts w:ascii="OCR A Extended" w:hAnsi="OCR A Extended"/>
        </w:rPr>
      </w:pPr>
    </w:p>
    <w:p w14:paraId="3FF17165" w14:textId="3A7E45DB" w:rsidR="00910E6A" w:rsidRPr="000F7413" w:rsidRDefault="00910E6A" w:rsidP="00223707">
      <w:pPr>
        <w:rPr>
          <w:rFonts w:ascii="OCR A Extended" w:hAnsi="OCR A Extended"/>
        </w:rPr>
      </w:pPr>
      <w:r w:rsidRPr="000F7413">
        <w:rPr>
          <w:rFonts w:ascii="OCR A Extended" w:hAnsi="OCR A Extended"/>
        </w:rPr>
        <w:t>Die Hostnamen der mobilen Geräte werden simpel gehalten, damit diese nicht an einen Standort oder Ort gebunden sind und dann einfach nicht mehr da sind. Für die Stationären Geräte werden jedoch auch Standortbezogene Daten im Namen angegeben.</w:t>
      </w:r>
    </w:p>
    <w:p w14:paraId="25BA560D" w14:textId="2911BDEE" w:rsidR="0066288D" w:rsidRDefault="00C51FDF" w:rsidP="00223707">
      <w:pPr>
        <w:rPr>
          <w:rFonts w:ascii="OCR A Extended" w:hAnsi="OCR A Extended"/>
        </w:rPr>
      </w:pPr>
      <w:r w:rsidRPr="000F7413">
        <w:rPr>
          <w:rFonts w:ascii="OCR A Extended" w:hAnsi="OCR A Extended"/>
        </w:rPr>
        <w:t>Für Server werden lediglich die Angaben zum Standort benötigt. Bei den Netzwerkgeräten und Kassensystemen wird eine zusätzliche Angabe benötigt. Für die Switches wird das Stockwerk benötigt und auch bei den Accesspoints wird das Stockwerk mit angegeben. Für die Firewall wird diese Information nicht benötigt, da diese immer im Rechenzentrum zu finden ist. Selbes gilt für die Server, denn diese sind ebenfalls nur im Rechenzentrum zu finden.</w:t>
      </w:r>
      <w:r w:rsidR="0066288D">
        <w:rPr>
          <w:rFonts w:ascii="OCR A Extended" w:hAnsi="OCR A Extended"/>
        </w:rPr>
        <w:t xml:space="preserve"> Bei virtuellen Servern gilt zusätzlich, dass ein V vorangestellt wird. Bei physischen Servern wird lediglich auf das V verzichtet.</w:t>
      </w:r>
      <w:r w:rsidR="00C04D4F">
        <w:rPr>
          <w:rFonts w:ascii="OCR A Extended" w:hAnsi="OCR A Extended"/>
        </w:rPr>
        <w:t xml:space="preserve"> Sollte es sich um einen Dienst handeln, der auf dem Server läuft, wird der Dienst als Kürzel angegeben anstelle des SRV.</w:t>
      </w:r>
    </w:p>
    <w:p w14:paraId="194AC76A" w14:textId="788BC966" w:rsidR="00C51FDF" w:rsidRPr="000F7413" w:rsidRDefault="00C51FDF" w:rsidP="00223707">
      <w:pPr>
        <w:rPr>
          <w:rFonts w:ascii="OCR A Extended" w:hAnsi="OCR A Extended"/>
        </w:rPr>
      </w:pPr>
      <w:r w:rsidRPr="000F7413">
        <w:rPr>
          <w:rFonts w:ascii="OCR A Extended" w:hAnsi="OCR A Extended"/>
        </w:rPr>
        <w:t xml:space="preserve">Die Kassensysteme haben den Kürzel KZ noch mit dabei, damit man </w:t>
      </w:r>
      <w:proofErr w:type="gramStart"/>
      <w:r w:rsidRPr="000F7413">
        <w:rPr>
          <w:rFonts w:ascii="OCR A Extended" w:hAnsi="OCR A Extended"/>
        </w:rPr>
        <w:t>weiss</w:t>
      </w:r>
      <w:proofErr w:type="gramEnd"/>
      <w:r w:rsidRPr="000F7413">
        <w:rPr>
          <w:rFonts w:ascii="OCR A Extended" w:hAnsi="OCR A Extended"/>
        </w:rPr>
        <w:t xml:space="preserve"> ob es sich um ein Kassensystem im Kundenzentrum handelt oder um eine in der Kantine. Sollte kein KZ im Namen vorhanden sein, dann handelt es sich um ein Kassensystem in der Kantine.</w:t>
      </w:r>
    </w:p>
    <w:p w14:paraId="7C99ED83" w14:textId="3839BF5D" w:rsidR="00910E6A" w:rsidRPr="000F7413" w:rsidRDefault="00910E6A" w:rsidP="00223707">
      <w:pPr>
        <w:rPr>
          <w:rFonts w:ascii="OCR A Extended" w:hAnsi="OCR A Extended"/>
        </w:rPr>
      </w:pPr>
    </w:p>
    <w:tbl>
      <w:tblPr>
        <w:tblStyle w:val="Tabellenraster"/>
        <w:tblW w:w="0" w:type="auto"/>
        <w:tblLook w:val="04A0" w:firstRow="1" w:lastRow="0" w:firstColumn="1" w:lastColumn="0" w:noHBand="0" w:noVBand="1"/>
      </w:tblPr>
      <w:tblGrid>
        <w:gridCol w:w="2210"/>
        <w:gridCol w:w="2870"/>
        <w:gridCol w:w="1612"/>
        <w:gridCol w:w="1944"/>
      </w:tblGrid>
      <w:tr w:rsidR="00910E6A" w:rsidRPr="000F7413" w14:paraId="6CF21AAA" w14:textId="3FE34A21" w:rsidTr="00910E6A">
        <w:tc>
          <w:tcPr>
            <w:tcW w:w="1980" w:type="dxa"/>
            <w:shd w:val="clear" w:color="auto" w:fill="A6A6A6" w:themeFill="background1" w:themeFillShade="A6"/>
          </w:tcPr>
          <w:p w14:paraId="30F4D40C" w14:textId="4F57161D" w:rsidR="00910E6A" w:rsidRPr="000F7413" w:rsidRDefault="00910E6A" w:rsidP="00223707">
            <w:pPr>
              <w:rPr>
                <w:rFonts w:ascii="OCR A Extended" w:hAnsi="OCR A Extended"/>
              </w:rPr>
            </w:pPr>
            <w:r w:rsidRPr="000F7413">
              <w:rPr>
                <w:rFonts w:ascii="OCR A Extended" w:hAnsi="OCR A Extended"/>
              </w:rPr>
              <w:t>Standort</w:t>
            </w:r>
          </w:p>
        </w:tc>
        <w:tc>
          <w:tcPr>
            <w:tcW w:w="3118" w:type="dxa"/>
            <w:shd w:val="clear" w:color="auto" w:fill="A6A6A6" w:themeFill="background1" w:themeFillShade="A6"/>
          </w:tcPr>
          <w:p w14:paraId="3B778CE7" w14:textId="465317E6" w:rsidR="00910E6A" w:rsidRPr="000F7413" w:rsidRDefault="00910E6A" w:rsidP="00223707">
            <w:pPr>
              <w:rPr>
                <w:rFonts w:ascii="OCR A Extended" w:hAnsi="OCR A Extended"/>
              </w:rPr>
            </w:pPr>
            <w:r w:rsidRPr="000F7413">
              <w:rPr>
                <w:rFonts w:ascii="OCR A Extended" w:hAnsi="OCR A Extended"/>
              </w:rPr>
              <w:t>Typ</w:t>
            </w:r>
          </w:p>
        </w:tc>
        <w:tc>
          <w:tcPr>
            <w:tcW w:w="1633" w:type="dxa"/>
            <w:shd w:val="clear" w:color="auto" w:fill="A6A6A6" w:themeFill="background1" w:themeFillShade="A6"/>
          </w:tcPr>
          <w:p w14:paraId="74654AC3" w14:textId="531E10F0" w:rsidR="00910E6A" w:rsidRPr="000F7413" w:rsidRDefault="00910E6A" w:rsidP="00223707">
            <w:pPr>
              <w:rPr>
                <w:rFonts w:ascii="OCR A Extended" w:hAnsi="OCR A Extended"/>
              </w:rPr>
            </w:pPr>
            <w:r w:rsidRPr="000F7413">
              <w:rPr>
                <w:rFonts w:ascii="OCR A Extended" w:hAnsi="OCR A Extended"/>
              </w:rPr>
              <w:t>Laufnummer</w:t>
            </w:r>
          </w:p>
        </w:tc>
        <w:tc>
          <w:tcPr>
            <w:tcW w:w="1905" w:type="dxa"/>
            <w:shd w:val="clear" w:color="auto" w:fill="A6A6A6" w:themeFill="background1" w:themeFillShade="A6"/>
          </w:tcPr>
          <w:p w14:paraId="0D9F9781" w14:textId="2888873D" w:rsidR="00910E6A" w:rsidRPr="000F7413" w:rsidRDefault="00910E6A" w:rsidP="00223707">
            <w:pPr>
              <w:rPr>
                <w:rFonts w:ascii="OCR A Extended" w:hAnsi="OCR A Extended"/>
              </w:rPr>
            </w:pPr>
            <w:r w:rsidRPr="000F7413">
              <w:rPr>
                <w:rFonts w:ascii="OCR A Extended" w:hAnsi="OCR A Extended"/>
              </w:rPr>
              <w:t>Hostname</w:t>
            </w:r>
          </w:p>
        </w:tc>
      </w:tr>
      <w:tr w:rsidR="00910E6A" w:rsidRPr="000F7413" w14:paraId="3D78A521" w14:textId="3E83D63A" w:rsidTr="00910E6A">
        <w:tc>
          <w:tcPr>
            <w:tcW w:w="1980" w:type="dxa"/>
          </w:tcPr>
          <w:p w14:paraId="1EF5E777" w14:textId="79249EFA" w:rsidR="00910E6A" w:rsidRPr="000F7413" w:rsidRDefault="00910E6A" w:rsidP="00223707">
            <w:pPr>
              <w:rPr>
                <w:rFonts w:ascii="OCR A Extended" w:hAnsi="OCR A Extended"/>
              </w:rPr>
            </w:pPr>
            <w:r w:rsidRPr="000F7413">
              <w:rPr>
                <w:rFonts w:ascii="OCR A Extended" w:hAnsi="OCR A Extended"/>
              </w:rPr>
              <w:t>*</w:t>
            </w:r>
          </w:p>
        </w:tc>
        <w:tc>
          <w:tcPr>
            <w:tcW w:w="3118" w:type="dxa"/>
          </w:tcPr>
          <w:p w14:paraId="5ABD95DF" w14:textId="5778AEAB" w:rsidR="00910E6A" w:rsidRPr="000F7413" w:rsidRDefault="00910E6A" w:rsidP="00223707">
            <w:pPr>
              <w:rPr>
                <w:rFonts w:ascii="OCR A Extended" w:hAnsi="OCR A Extended"/>
              </w:rPr>
            </w:pPr>
            <w:r w:rsidRPr="000F7413">
              <w:rPr>
                <w:rFonts w:ascii="OCR A Extended" w:hAnsi="OCR A Extended"/>
              </w:rPr>
              <w:t>NB (Notebook)</w:t>
            </w:r>
          </w:p>
        </w:tc>
        <w:tc>
          <w:tcPr>
            <w:tcW w:w="1633" w:type="dxa"/>
          </w:tcPr>
          <w:p w14:paraId="362B7D74" w14:textId="61213D7D" w:rsidR="00910E6A" w:rsidRPr="000F7413" w:rsidRDefault="00910E6A" w:rsidP="00223707">
            <w:pPr>
              <w:rPr>
                <w:rFonts w:ascii="OCR A Extended" w:hAnsi="OCR A Extended"/>
              </w:rPr>
            </w:pPr>
            <w:r w:rsidRPr="000F7413">
              <w:rPr>
                <w:rFonts w:ascii="OCR A Extended" w:hAnsi="OCR A Extended"/>
              </w:rPr>
              <w:t>0001</w:t>
            </w:r>
          </w:p>
        </w:tc>
        <w:tc>
          <w:tcPr>
            <w:tcW w:w="1905" w:type="dxa"/>
          </w:tcPr>
          <w:p w14:paraId="62BE48E8" w14:textId="1B1F9939" w:rsidR="00910E6A" w:rsidRPr="000F7413" w:rsidRDefault="00910E6A" w:rsidP="00223707">
            <w:pPr>
              <w:rPr>
                <w:rFonts w:ascii="OCR A Extended" w:hAnsi="OCR A Extended"/>
              </w:rPr>
            </w:pPr>
            <w:r w:rsidRPr="000F7413">
              <w:rPr>
                <w:rFonts w:ascii="OCR A Extended" w:hAnsi="OCR A Extended"/>
              </w:rPr>
              <w:t>NB0001</w:t>
            </w:r>
          </w:p>
        </w:tc>
      </w:tr>
      <w:tr w:rsidR="00910E6A" w:rsidRPr="000F7413" w14:paraId="599300D9" w14:textId="77777777" w:rsidTr="00910E6A">
        <w:tc>
          <w:tcPr>
            <w:tcW w:w="1980" w:type="dxa"/>
          </w:tcPr>
          <w:p w14:paraId="2FD26D26" w14:textId="40F04C76" w:rsidR="00910E6A" w:rsidRPr="000F7413" w:rsidRDefault="00910E6A" w:rsidP="00223707">
            <w:pPr>
              <w:rPr>
                <w:rFonts w:ascii="OCR A Extended" w:hAnsi="OCR A Extended"/>
              </w:rPr>
            </w:pPr>
            <w:r w:rsidRPr="000F7413">
              <w:rPr>
                <w:rFonts w:ascii="OCR A Extended" w:hAnsi="OCR A Extended"/>
              </w:rPr>
              <w:t>*</w:t>
            </w:r>
          </w:p>
        </w:tc>
        <w:tc>
          <w:tcPr>
            <w:tcW w:w="3118" w:type="dxa"/>
          </w:tcPr>
          <w:p w14:paraId="36B21522" w14:textId="7F99722C" w:rsidR="00910E6A" w:rsidRPr="000F7413" w:rsidRDefault="00910E6A" w:rsidP="00223707">
            <w:pPr>
              <w:rPr>
                <w:rFonts w:ascii="OCR A Extended" w:hAnsi="OCR A Extended"/>
              </w:rPr>
            </w:pPr>
            <w:r w:rsidRPr="000F7413">
              <w:rPr>
                <w:rFonts w:ascii="OCR A Extended" w:hAnsi="OCR A Extended"/>
              </w:rPr>
              <w:t>WS (Workstation)</w:t>
            </w:r>
          </w:p>
        </w:tc>
        <w:tc>
          <w:tcPr>
            <w:tcW w:w="1633" w:type="dxa"/>
          </w:tcPr>
          <w:p w14:paraId="68E19A62" w14:textId="69154093" w:rsidR="00910E6A" w:rsidRPr="000F7413" w:rsidRDefault="00910E6A" w:rsidP="00223707">
            <w:pPr>
              <w:rPr>
                <w:rFonts w:ascii="OCR A Extended" w:hAnsi="OCR A Extended"/>
              </w:rPr>
            </w:pPr>
            <w:r w:rsidRPr="000F7413">
              <w:rPr>
                <w:rFonts w:ascii="OCR A Extended" w:hAnsi="OCR A Extended"/>
              </w:rPr>
              <w:t>0001</w:t>
            </w:r>
          </w:p>
        </w:tc>
        <w:tc>
          <w:tcPr>
            <w:tcW w:w="1905" w:type="dxa"/>
          </w:tcPr>
          <w:p w14:paraId="31EC840F" w14:textId="214A9BEB" w:rsidR="00910E6A" w:rsidRPr="000F7413" w:rsidRDefault="00910E6A" w:rsidP="00223707">
            <w:pPr>
              <w:rPr>
                <w:rFonts w:ascii="OCR A Extended" w:hAnsi="OCR A Extended"/>
              </w:rPr>
            </w:pPr>
            <w:r w:rsidRPr="000F7413">
              <w:rPr>
                <w:rFonts w:ascii="OCR A Extended" w:hAnsi="OCR A Extended"/>
              </w:rPr>
              <w:t>WS0001</w:t>
            </w:r>
          </w:p>
        </w:tc>
      </w:tr>
      <w:tr w:rsidR="00910E6A" w:rsidRPr="000F7413" w14:paraId="5610BA7F" w14:textId="77777777" w:rsidTr="00910E6A">
        <w:tc>
          <w:tcPr>
            <w:tcW w:w="1980" w:type="dxa"/>
          </w:tcPr>
          <w:p w14:paraId="0EF45D07" w14:textId="5ACF843C" w:rsidR="00910E6A" w:rsidRPr="000F7413" w:rsidRDefault="00910E6A" w:rsidP="00223707">
            <w:pPr>
              <w:rPr>
                <w:rFonts w:ascii="OCR A Extended" w:hAnsi="OCR A Extended"/>
              </w:rPr>
            </w:pPr>
            <w:r w:rsidRPr="000F7413">
              <w:rPr>
                <w:rFonts w:ascii="OCR A Extended" w:hAnsi="OCR A Extended"/>
              </w:rPr>
              <w:t>*</w:t>
            </w:r>
          </w:p>
        </w:tc>
        <w:tc>
          <w:tcPr>
            <w:tcW w:w="3118" w:type="dxa"/>
          </w:tcPr>
          <w:p w14:paraId="4FA1880C" w14:textId="5A619FBC" w:rsidR="00910E6A" w:rsidRPr="000F7413" w:rsidRDefault="00910E6A" w:rsidP="00223707">
            <w:pPr>
              <w:rPr>
                <w:rFonts w:ascii="OCR A Extended" w:hAnsi="OCR A Extended"/>
              </w:rPr>
            </w:pPr>
            <w:r w:rsidRPr="000F7413">
              <w:rPr>
                <w:rFonts w:ascii="OCR A Extended" w:hAnsi="OCR A Extended"/>
              </w:rPr>
              <w:t>PRN (Printer)</w:t>
            </w:r>
          </w:p>
        </w:tc>
        <w:tc>
          <w:tcPr>
            <w:tcW w:w="1633" w:type="dxa"/>
          </w:tcPr>
          <w:p w14:paraId="02ED0F2D" w14:textId="03E2DA7F" w:rsidR="00910E6A" w:rsidRPr="000F7413" w:rsidRDefault="00910E6A" w:rsidP="00223707">
            <w:pPr>
              <w:rPr>
                <w:rFonts w:ascii="OCR A Extended" w:hAnsi="OCR A Extended"/>
              </w:rPr>
            </w:pPr>
            <w:r w:rsidRPr="000F7413">
              <w:rPr>
                <w:rFonts w:ascii="OCR A Extended" w:hAnsi="OCR A Extended"/>
              </w:rPr>
              <w:t>001</w:t>
            </w:r>
          </w:p>
        </w:tc>
        <w:tc>
          <w:tcPr>
            <w:tcW w:w="1905" w:type="dxa"/>
          </w:tcPr>
          <w:p w14:paraId="5B6BEA84" w14:textId="7D183292" w:rsidR="00910E6A" w:rsidRPr="000F7413" w:rsidRDefault="00910E6A" w:rsidP="00223707">
            <w:pPr>
              <w:rPr>
                <w:rFonts w:ascii="OCR A Extended" w:hAnsi="OCR A Extended"/>
              </w:rPr>
            </w:pPr>
            <w:r w:rsidRPr="000F7413">
              <w:rPr>
                <w:rFonts w:ascii="OCR A Extended" w:hAnsi="OCR A Extended"/>
              </w:rPr>
              <w:t>PRN001</w:t>
            </w:r>
          </w:p>
        </w:tc>
      </w:tr>
      <w:tr w:rsidR="00910E6A" w:rsidRPr="000F7413" w14:paraId="5CFA480A" w14:textId="77777777" w:rsidTr="00910E6A">
        <w:tc>
          <w:tcPr>
            <w:tcW w:w="1980" w:type="dxa"/>
          </w:tcPr>
          <w:p w14:paraId="5FCA3639" w14:textId="3AF30366" w:rsidR="00910E6A" w:rsidRPr="000F7413" w:rsidRDefault="0066288D" w:rsidP="00223707">
            <w:pPr>
              <w:rPr>
                <w:rFonts w:ascii="OCR A Extended" w:hAnsi="OCR A Extended"/>
              </w:rPr>
            </w:pPr>
            <w:r>
              <w:rPr>
                <w:rFonts w:ascii="OCR A Extended" w:hAnsi="OCR A Extended"/>
              </w:rPr>
              <w:t xml:space="preserve">(V) </w:t>
            </w:r>
            <w:r w:rsidR="00910E6A" w:rsidRPr="000F7413">
              <w:rPr>
                <w:rFonts w:ascii="OCR A Extended" w:hAnsi="OCR A Extended"/>
              </w:rPr>
              <w:t>CHE BS</w:t>
            </w:r>
          </w:p>
          <w:p w14:paraId="6213AFFC" w14:textId="4797EC0A" w:rsidR="00910E6A" w:rsidRPr="000F7413" w:rsidRDefault="00910E6A" w:rsidP="00223707">
            <w:pPr>
              <w:rPr>
                <w:rFonts w:ascii="OCR A Extended" w:hAnsi="OCR A Extended"/>
              </w:rPr>
            </w:pPr>
            <w:r w:rsidRPr="000F7413">
              <w:rPr>
                <w:rFonts w:ascii="OCR A Extended" w:hAnsi="OCR A Extended"/>
              </w:rPr>
              <w:t>(Schweiz/Basel)</w:t>
            </w:r>
          </w:p>
        </w:tc>
        <w:tc>
          <w:tcPr>
            <w:tcW w:w="3118" w:type="dxa"/>
          </w:tcPr>
          <w:p w14:paraId="66866D65" w14:textId="77777777" w:rsidR="00910E6A" w:rsidRDefault="00910E6A" w:rsidP="00223707">
            <w:pPr>
              <w:rPr>
                <w:rFonts w:ascii="OCR A Extended" w:hAnsi="OCR A Extended"/>
              </w:rPr>
            </w:pPr>
            <w:r w:rsidRPr="000F7413">
              <w:rPr>
                <w:rFonts w:ascii="OCR A Extended" w:hAnsi="OCR A Extended"/>
              </w:rPr>
              <w:t>SRV (Server)</w:t>
            </w:r>
          </w:p>
          <w:p w14:paraId="244F9778" w14:textId="77777777" w:rsidR="00C04D4F" w:rsidRDefault="00C04D4F" w:rsidP="00223707">
            <w:pPr>
              <w:rPr>
                <w:rFonts w:ascii="OCR A Extended" w:hAnsi="OCR A Extended"/>
              </w:rPr>
            </w:pPr>
            <w:r>
              <w:rPr>
                <w:rFonts w:ascii="OCR A Extended" w:hAnsi="OCR A Extended"/>
              </w:rPr>
              <w:t>DNS (</w:t>
            </w:r>
            <w:proofErr w:type="gramStart"/>
            <w:r>
              <w:rPr>
                <w:rFonts w:ascii="OCR A Extended" w:hAnsi="OCR A Extended"/>
              </w:rPr>
              <w:t>DNS Server</w:t>
            </w:r>
            <w:proofErr w:type="gramEnd"/>
            <w:r>
              <w:rPr>
                <w:rFonts w:ascii="OCR A Extended" w:hAnsi="OCR A Extended"/>
              </w:rPr>
              <w:t>)</w:t>
            </w:r>
          </w:p>
          <w:p w14:paraId="285348F7" w14:textId="2D1854D2" w:rsidR="00C04D4F" w:rsidRPr="000F7413" w:rsidRDefault="00C04D4F" w:rsidP="00223707">
            <w:pPr>
              <w:rPr>
                <w:rFonts w:ascii="OCR A Extended" w:hAnsi="OCR A Extended"/>
              </w:rPr>
            </w:pPr>
            <w:r>
              <w:rPr>
                <w:rFonts w:ascii="OCR A Extended" w:hAnsi="OCR A Extended"/>
              </w:rPr>
              <w:t>ESX (</w:t>
            </w:r>
            <w:proofErr w:type="spellStart"/>
            <w:r>
              <w:rPr>
                <w:rFonts w:ascii="OCR A Extended" w:hAnsi="OCR A Extended"/>
              </w:rPr>
              <w:t>ESXi</w:t>
            </w:r>
            <w:proofErr w:type="spellEnd"/>
            <w:r>
              <w:rPr>
                <w:rFonts w:ascii="OCR A Extended" w:hAnsi="OCR A Extended"/>
              </w:rPr>
              <w:t xml:space="preserve"> Host)</w:t>
            </w:r>
          </w:p>
        </w:tc>
        <w:tc>
          <w:tcPr>
            <w:tcW w:w="1633" w:type="dxa"/>
          </w:tcPr>
          <w:p w14:paraId="1E22ED38" w14:textId="2A390CD0" w:rsidR="00910E6A" w:rsidRPr="000F7413" w:rsidRDefault="00910E6A" w:rsidP="00223707">
            <w:pPr>
              <w:rPr>
                <w:rFonts w:ascii="OCR A Extended" w:hAnsi="OCR A Extended"/>
              </w:rPr>
            </w:pPr>
            <w:r w:rsidRPr="000F7413">
              <w:rPr>
                <w:rFonts w:ascii="OCR A Extended" w:hAnsi="OCR A Extended"/>
              </w:rPr>
              <w:t>01</w:t>
            </w:r>
          </w:p>
        </w:tc>
        <w:tc>
          <w:tcPr>
            <w:tcW w:w="1905" w:type="dxa"/>
          </w:tcPr>
          <w:p w14:paraId="1422D374" w14:textId="77777777" w:rsidR="00910E6A" w:rsidRDefault="00910E6A" w:rsidP="00223707">
            <w:pPr>
              <w:rPr>
                <w:rFonts w:ascii="OCR A Extended" w:hAnsi="OCR A Extended"/>
              </w:rPr>
            </w:pPr>
            <w:r w:rsidRPr="000F7413">
              <w:rPr>
                <w:rFonts w:ascii="OCR A Extended" w:hAnsi="OCR A Extended"/>
              </w:rPr>
              <w:t>CHEBSSRV01</w:t>
            </w:r>
          </w:p>
          <w:p w14:paraId="5C66E867" w14:textId="77777777" w:rsidR="00C04D4F" w:rsidRDefault="00C04D4F" w:rsidP="00223707">
            <w:pPr>
              <w:rPr>
                <w:rFonts w:ascii="OCR A Extended" w:hAnsi="OCR A Extended"/>
              </w:rPr>
            </w:pPr>
            <w:r>
              <w:rPr>
                <w:rFonts w:ascii="OCR A Extended" w:hAnsi="OCR A Extended"/>
              </w:rPr>
              <w:t>VCHEBSDNS01</w:t>
            </w:r>
          </w:p>
          <w:p w14:paraId="3CF34DBE" w14:textId="3A2E47CB" w:rsidR="00C04D4F" w:rsidRPr="000F7413" w:rsidRDefault="00C04D4F" w:rsidP="00223707">
            <w:pPr>
              <w:rPr>
                <w:rFonts w:ascii="OCR A Extended" w:hAnsi="OCR A Extended"/>
              </w:rPr>
            </w:pPr>
            <w:r>
              <w:rPr>
                <w:rFonts w:ascii="OCR A Extended" w:hAnsi="OCR A Extended"/>
              </w:rPr>
              <w:t>CHEBSESX01</w:t>
            </w:r>
          </w:p>
        </w:tc>
      </w:tr>
      <w:tr w:rsidR="00910E6A" w:rsidRPr="000F7413" w14:paraId="3B1CBF4C" w14:textId="77777777" w:rsidTr="00910E6A">
        <w:tc>
          <w:tcPr>
            <w:tcW w:w="1980" w:type="dxa"/>
          </w:tcPr>
          <w:p w14:paraId="5F250086" w14:textId="2CD30B6C" w:rsidR="00910E6A" w:rsidRPr="000F7413" w:rsidRDefault="00910E6A" w:rsidP="00223707">
            <w:pPr>
              <w:rPr>
                <w:rFonts w:ascii="OCR A Extended" w:hAnsi="OCR A Extended"/>
              </w:rPr>
            </w:pPr>
            <w:r w:rsidRPr="000F7413">
              <w:rPr>
                <w:rFonts w:ascii="OCR A Extended" w:hAnsi="OCR A Extended"/>
              </w:rPr>
              <w:t>CHE ZH</w:t>
            </w:r>
          </w:p>
        </w:tc>
        <w:tc>
          <w:tcPr>
            <w:tcW w:w="3118" w:type="dxa"/>
          </w:tcPr>
          <w:p w14:paraId="29920167" w14:textId="3CA8E881" w:rsidR="00910E6A" w:rsidRPr="000F7413" w:rsidRDefault="00910E6A" w:rsidP="00223707">
            <w:pPr>
              <w:rPr>
                <w:rFonts w:ascii="OCR A Extended" w:hAnsi="OCR A Extended"/>
              </w:rPr>
            </w:pPr>
            <w:r w:rsidRPr="000F7413">
              <w:rPr>
                <w:rFonts w:ascii="OCR A Extended" w:hAnsi="OCR A Extended"/>
              </w:rPr>
              <w:t>NAS</w:t>
            </w:r>
          </w:p>
        </w:tc>
        <w:tc>
          <w:tcPr>
            <w:tcW w:w="1633" w:type="dxa"/>
          </w:tcPr>
          <w:p w14:paraId="614C9565" w14:textId="293F214E" w:rsidR="00910E6A" w:rsidRPr="000F7413" w:rsidRDefault="00910E6A" w:rsidP="00223707">
            <w:pPr>
              <w:rPr>
                <w:rFonts w:ascii="OCR A Extended" w:hAnsi="OCR A Extended"/>
              </w:rPr>
            </w:pPr>
            <w:r w:rsidRPr="000F7413">
              <w:rPr>
                <w:rFonts w:ascii="OCR A Extended" w:hAnsi="OCR A Extended"/>
              </w:rPr>
              <w:t>01</w:t>
            </w:r>
          </w:p>
        </w:tc>
        <w:tc>
          <w:tcPr>
            <w:tcW w:w="1905" w:type="dxa"/>
          </w:tcPr>
          <w:p w14:paraId="520C40BF" w14:textId="093E48CA" w:rsidR="00910E6A" w:rsidRPr="000F7413" w:rsidRDefault="00910E6A" w:rsidP="00223707">
            <w:pPr>
              <w:rPr>
                <w:rFonts w:ascii="OCR A Extended" w:hAnsi="OCR A Extended"/>
              </w:rPr>
            </w:pPr>
            <w:r w:rsidRPr="000F7413">
              <w:rPr>
                <w:rFonts w:ascii="OCR A Extended" w:hAnsi="OCR A Extended"/>
              </w:rPr>
              <w:t>CHEZHNAS01</w:t>
            </w:r>
          </w:p>
        </w:tc>
      </w:tr>
      <w:tr w:rsidR="00910E6A" w:rsidRPr="000F7413" w14:paraId="310ABAC9" w14:textId="77777777" w:rsidTr="00910E6A">
        <w:tc>
          <w:tcPr>
            <w:tcW w:w="1980" w:type="dxa"/>
          </w:tcPr>
          <w:p w14:paraId="09105DAF" w14:textId="77777777" w:rsidR="00910E6A" w:rsidRPr="000F7413" w:rsidRDefault="00910E6A" w:rsidP="00223707">
            <w:pPr>
              <w:rPr>
                <w:rFonts w:ascii="OCR A Extended" w:hAnsi="OCR A Extended"/>
              </w:rPr>
            </w:pPr>
            <w:r w:rsidRPr="000F7413">
              <w:rPr>
                <w:rFonts w:ascii="OCR A Extended" w:hAnsi="OCR A Extended"/>
              </w:rPr>
              <w:t>CHE BS EG</w:t>
            </w:r>
          </w:p>
          <w:p w14:paraId="6B043C9A" w14:textId="77777777" w:rsidR="00910E6A" w:rsidRPr="000F7413" w:rsidRDefault="00910E6A" w:rsidP="00223707">
            <w:pPr>
              <w:rPr>
                <w:rFonts w:ascii="OCR A Extended" w:hAnsi="OCR A Extended"/>
              </w:rPr>
            </w:pPr>
            <w:r w:rsidRPr="000F7413">
              <w:rPr>
                <w:rFonts w:ascii="OCR A Extended" w:hAnsi="OCR A Extended"/>
              </w:rPr>
              <w:t>(Schweiz/Basel</w:t>
            </w:r>
          </w:p>
          <w:p w14:paraId="711C6258" w14:textId="72440F0D" w:rsidR="00910E6A" w:rsidRPr="000F7413" w:rsidRDefault="00910E6A" w:rsidP="00223707">
            <w:pPr>
              <w:rPr>
                <w:rFonts w:ascii="OCR A Extended" w:hAnsi="OCR A Extended"/>
              </w:rPr>
            </w:pPr>
            <w:r w:rsidRPr="000F7413">
              <w:rPr>
                <w:rFonts w:ascii="OCR A Extended" w:hAnsi="OCR A Extended"/>
              </w:rPr>
              <w:t>Erdgeschoss)</w:t>
            </w:r>
          </w:p>
        </w:tc>
        <w:tc>
          <w:tcPr>
            <w:tcW w:w="3118" w:type="dxa"/>
          </w:tcPr>
          <w:p w14:paraId="68F5CB11" w14:textId="7BB65043" w:rsidR="00910E6A" w:rsidRPr="000F7413" w:rsidRDefault="00910E6A" w:rsidP="00223707">
            <w:pPr>
              <w:rPr>
                <w:rFonts w:ascii="OCR A Extended" w:hAnsi="OCR A Extended"/>
              </w:rPr>
            </w:pPr>
            <w:r w:rsidRPr="000F7413">
              <w:rPr>
                <w:rFonts w:ascii="OCR A Extended" w:hAnsi="OCR A Extended"/>
              </w:rPr>
              <w:t>SW (Switch)</w:t>
            </w:r>
          </w:p>
        </w:tc>
        <w:tc>
          <w:tcPr>
            <w:tcW w:w="1633" w:type="dxa"/>
          </w:tcPr>
          <w:p w14:paraId="387C4A2E" w14:textId="495396B1" w:rsidR="00910E6A" w:rsidRPr="000F7413" w:rsidRDefault="00910E6A" w:rsidP="00223707">
            <w:pPr>
              <w:rPr>
                <w:rFonts w:ascii="OCR A Extended" w:hAnsi="OCR A Extended"/>
              </w:rPr>
            </w:pPr>
            <w:r w:rsidRPr="000F7413">
              <w:rPr>
                <w:rFonts w:ascii="OCR A Extended" w:hAnsi="OCR A Extended"/>
              </w:rPr>
              <w:t>01</w:t>
            </w:r>
          </w:p>
        </w:tc>
        <w:tc>
          <w:tcPr>
            <w:tcW w:w="1905" w:type="dxa"/>
          </w:tcPr>
          <w:p w14:paraId="13369BFB" w14:textId="7CCD3E4B" w:rsidR="00910E6A" w:rsidRPr="000F7413" w:rsidRDefault="00910E6A" w:rsidP="00223707">
            <w:pPr>
              <w:rPr>
                <w:rFonts w:ascii="OCR A Extended" w:hAnsi="OCR A Extended"/>
              </w:rPr>
            </w:pPr>
            <w:r w:rsidRPr="000F7413">
              <w:rPr>
                <w:rFonts w:ascii="OCR A Extended" w:hAnsi="OCR A Extended"/>
              </w:rPr>
              <w:t>CHEBS</w:t>
            </w:r>
            <w:r w:rsidR="00C51FDF" w:rsidRPr="000F7413">
              <w:rPr>
                <w:rFonts w:ascii="OCR A Extended" w:hAnsi="OCR A Extended"/>
              </w:rPr>
              <w:t>EGSW01</w:t>
            </w:r>
          </w:p>
        </w:tc>
      </w:tr>
      <w:tr w:rsidR="00C51FDF" w:rsidRPr="000F7413" w14:paraId="320DF30E" w14:textId="77777777" w:rsidTr="00910E6A">
        <w:tc>
          <w:tcPr>
            <w:tcW w:w="1980" w:type="dxa"/>
          </w:tcPr>
          <w:p w14:paraId="14157885" w14:textId="0FD03E12" w:rsidR="00C51FDF" w:rsidRPr="000F7413" w:rsidRDefault="00C51FDF" w:rsidP="00223707">
            <w:pPr>
              <w:rPr>
                <w:rFonts w:ascii="OCR A Extended" w:hAnsi="OCR A Extended"/>
              </w:rPr>
            </w:pPr>
            <w:r w:rsidRPr="000F7413">
              <w:rPr>
                <w:rFonts w:ascii="OCR A Extended" w:hAnsi="OCR A Extended"/>
              </w:rPr>
              <w:t>CHE BS OG1</w:t>
            </w:r>
          </w:p>
        </w:tc>
        <w:tc>
          <w:tcPr>
            <w:tcW w:w="3118" w:type="dxa"/>
          </w:tcPr>
          <w:p w14:paraId="16BD4509" w14:textId="3075493B" w:rsidR="00C51FDF" w:rsidRPr="000F7413" w:rsidRDefault="00C51FDF" w:rsidP="00223707">
            <w:pPr>
              <w:rPr>
                <w:rFonts w:ascii="OCR A Extended" w:hAnsi="OCR A Extended"/>
              </w:rPr>
            </w:pPr>
            <w:r w:rsidRPr="000F7413">
              <w:rPr>
                <w:rFonts w:ascii="OCR A Extended" w:hAnsi="OCR A Extended"/>
              </w:rPr>
              <w:t>AP (</w:t>
            </w:r>
            <w:proofErr w:type="spellStart"/>
            <w:r w:rsidRPr="000F7413">
              <w:rPr>
                <w:rFonts w:ascii="OCR A Extended" w:hAnsi="OCR A Extended"/>
              </w:rPr>
              <w:t>AccessPoint</w:t>
            </w:r>
            <w:proofErr w:type="spellEnd"/>
            <w:r w:rsidRPr="000F7413">
              <w:rPr>
                <w:rFonts w:ascii="OCR A Extended" w:hAnsi="OCR A Extended"/>
              </w:rPr>
              <w:t>)</w:t>
            </w:r>
          </w:p>
        </w:tc>
        <w:tc>
          <w:tcPr>
            <w:tcW w:w="1633" w:type="dxa"/>
          </w:tcPr>
          <w:p w14:paraId="760E1F04" w14:textId="4C866F2B" w:rsidR="00C51FDF" w:rsidRPr="000F7413" w:rsidRDefault="00C51FDF" w:rsidP="00223707">
            <w:pPr>
              <w:rPr>
                <w:rFonts w:ascii="OCR A Extended" w:hAnsi="OCR A Extended"/>
              </w:rPr>
            </w:pPr>
            <w:r w:rsidRPr="000F7413">
              <w:rPr>
                <w:rFonts w:ascii="OCR A Extended" w:hAnsi="OCR A Extended"/>
              </w:rPr>
              <w:t>001</w:t>
            </w:r>
          </w:p>
        </w:tc>
        <w:tc>
          <w:tcPr>
            <w:tcW w:w="1905" w:type="dxa"/>
          </w:tcPr>
          <w:p w14:paraId="16C8D7DD" w14:textId="17B837C0" w:rsidR="00C51FDF" w:rsidRPr="000F7413" w:rsidRDefault="00C51FDF" w:rsidP="00223707">
            <w:pPr>
              <w:rPr>
                <w:rFonts w:ascii="OCR A Extended" w:hAnsi="OCR A Extended"/>
              </w:rPr>
            </w:pPr>
            <w:r w:rsidRPr="000F7413">
              <w:rPr>
                <w:rFonts w:ascii="OCR A Extended" w:hAnsi="OCR A Extended"/>
              </w:rPr>
              <w:t>CHEBSOG1AP001</w:t>
            </w:r>
          </w:p>
        </w:tc>
      </w:tr>
      <w:tr w:rsidR="00C51FDF" w:rsidRPr="000F7413" w14:paraId="7C7A056A" w14:textId="77777777" w:rsidTr="00910E6A">
        <w:tc>
          <w:tcPr>
            <w:tcW w:w="1980" w:type="dxa"/>
          </w:tcPr>
          <w:p w14:paraId="46CE3E64" w14:textId="1B210755" w:rsidR="00C51FDF" w:rsidRPr="000F7413" w:rsidRDefault="00C51FDF" w:rsidP="00223707">
            <w:pPr>
              <w:rPr>
                <w:rFonts w:ascii="OCR A Extended" w:hAnsi="OCR A Extended"/>
              </w:rPr>
            </w:pPr>
            <w:r w:rsidRPr="000F7413">
              <w:rPr>
                <w:rFonts w:ascii="OCR A Extended" w:hAnsi="OCR A Extended"/>
              </w:rPr>
              <w:t>CHE ZH</w:t>
            </w:r>
          </w:p>
        </w:tc>
        <w:tc>
          <w:tcPr>
            <w:tcW w:w="3118" w:type="dxa"/>
          </w:tcPr>
          <w:p w14:paraId="713C5246" w14:textId="7544E310" w:rsidR="00C51FDF" w:rsidRPr="000F7413" w:rsidRDefault="00C51FDF" w:rsidP="00223707">
            <w:pPr>
              <w:rPr>
                <w:rFonts w:ascii="OCR A Extended" w:hAnsi="OCR A Extended"/>
              </w:rPr>
            </w:pPr>
            <w:r w:rsidRPr="000F7413">
              <w:rPr>
                <w:rFonts w:ascii="OCR A Extended" w:hAnsi="OCR A Extended"/>
              </w:rPr>
              <w:t>FW (Firewall)</w:t>
            </w:r>
          </w:p>
        </w:tc>
        <w:tc>
          <w:tcPr>
            <w:tcW w:w="1633" w:type="dxa"/>
          </w:tcPr>
          <w:p w14:paraId="322D405D" w14:textId="0514CD2A" w:rsidR="00C51FDF" w:rsidRPr="000F7413" w:rsidRDefault="00C51FDF" w:rsidP="00223707">
            <w:pPr>
              <w:rPr>
                <w:rFonts w:ascii="OCR A Extended" w:hAnsi="OCR A Extended"/>
              </w:rPr>
            </w:pPr>
            <w:r w:rsidRPr="000F7413">
              <w:rPr>
                <w:rFonts w:ascii="OCR A Extended" w:hAnsi="OCR A Extended"/>
              </w:rPr>
              <w:t>01</w:t>
            </w:r>
          </w:p>
        </w:tc>
        <w:tc>
          <w:tcPr>
            <w:tcW w:w="1905" w:type="dxa"/>
          </w:tcPr>
          <w:p w14:paraId="0D0B1039" w14:textId="42712F58" w:rsidR="00C51FDF" w:rsidRPr="000F7413" w:rsidRDefault="00C51FDF" w:rsidP="00223707">
            <w:pPr>
              <w:rPr>
                <w:rFonts w:ascii="OCR A Extended" w:hAnsi="OCR A Extended"/>
              </w:rPr>
            </w:pPr>
            <w:r w:rsidRPr="000F7413">
              <w:rPr>
                <w:rFonts w:ascii="OCR A Extended" w:hAnsi="OCR A Extended"/>
              </w:rPr>
              <w:t>CHEZHFW01</w:t>
            </w:r>
          </w:p>
        </w:tc>
      </w:tr>
      <w:tr w:rsidR="00C51FDF" w:rsidRPr="000F7413" w14:paraId="655FA17D" w14:textId="77777777" w:rsidTr="00910E6A">
        <w:tc>
          <w:tcPr>
            <w:tcW w:w="1980" w:type="dxa"/>
          </w:tcPr>
          <w:p w14:paraId="5322AD68" w14:textId="77777777" w:rsidR="00C51FDF" w:rsidRPr="000F7413" w:rsidRDefault="00C51FDF" w:rsidP="00223707">
            <w:pPr>
              <w:rPr>
                <w:rFonts w:ascii="OCR A Extended" w:hAnsi="OCR A Extended"/>
              </w:rPr>
            </w:pPr>
            <w:r w:rsidRPr="000F7413">
              <w:rPr>
                <w:rFonts w:ascii="OCR A Extended" w:hAnsi="OCR A Extended"/>
              </w:rPr>
              <w:t>CHE BS KZ</w:t>
            </w:r>
          </w:p>
          <w:p w14:paraId="136A1EC6" w14:textId="77777777" w:rsidR="00C51FDF" w:rsidRPr="000F7413" w:rsidRDefault="00C51FDF" w:rsidP="00223707">
            <w:pPr>
              <w:rPr>
                <w:rFonts w:ascii="OCR A Extended" w:hAnsi="OCR A Extended"/>
              </w:rPr>
            </w:pPr>
            <w:r w:rsidRPr="000F7413">
              <w:rPr>
                <w:rFonts w:ascii="OCR A Extended" w:hAnsi="OCR A Extended"/>
              </w:rPr>
              <w:t>(Schweiz/Basel</w:t>
            </w:r>
          </w:p>
          <w:p w14:paraId="4D55D426" w14:textId="5ABB7F49" w:rsidR="00C51FDF" w:rsidRPr="000F7413" w:rsidRDefault="00C51FDF" w:rsidP="00223707">
            <w:pPr>
              <w:rPr>
                <w:rFonts w:ascii="OCR A Extended" w:hAnsi="OCR A Extended"/>
              </w:rPr>
            </w:pPr>
            <w:r w:rsidRPr="000F7413">
              <w:rPr>
                <w:rFonts w:ascii="OCR A Extended" w:hAnsi="OCR A Extended"/>
              </w:rPr>
              <w:t>Kundenzentrum)</w:t>
            </w:r>
          </w:p>
        </w:tc>
        <w:tc>
          <w:tcPr>
            <w:tcW w:w="3118" w:type="dxa"/>
          </w:tcPr>
          <w:p w14:paraId="70B8A153" w14:textId="7571E5C1" w:rsidR="00C51FDF" w:rsidRPr="000F7413" w:rsidRDefault="00C51FDF" w:rsidP="00223707">
            <w:pPr>
              <w:rPr>
                <w:rFonts w:ascii="OCR A Extended" w:hAnsi="OCR A Extended"/>
              </w:rPr>
            </w:pPr>
            <w:r w:rsidRPr="000F7413">
              <w:rPr>
                <w:rFonts w:ascii="OCR A Extended" w:hAnsi="OCR A Extended"/>
              </w:rPr>
              <w:t>KS (Kassensystem)</w:t>
            </w:r>
          </w:p>
        </w:tc>
        <w:tc>
          <w:tcPr>
            <w:tcW w:w="1633" w:type="dxa"/>
          </w:tcPr>
          <w:p w14:paraId="7611E017" w14:textId="569503BB" w:rsidR="00C51FDF" w:rsidRPr="000F7413" w:rsidRDefault="00C51FDF" w:rsidP="00223707">
            <w:pPr>
              <w:rPr>
                <w:rFonts w:ascii="OCR A Extended" w:hAnsi="OCR A Extended"/>
              </w:rPr>
            </w:pPr>
            <w:r w:rsidRPr="000F7413">
              <w:rPr>
                <w:rFonts w:ascii="OCR A Extended" w:hAnsi="OCR A Extended"/>
              </w:rPr>
              <w:t>01</w:t>
            </w:r>
          </w:p>
        </w:tc>
        <w:tc>
          <w:tcPr>
            <w:tcW w:w="1905" w:type="dxa"/>
          </w:tcPr>
          <w:p w14:paraId="26CEC4C6" w14:textId="7A805BFB" w:rsidR="00C51FDF" w:rsidRPr="000F7413" w:rsidRDefault="00C51FDF" w:rsidP="00223707">
            <w:pPr>
              <w:rPr>
                <w:rFonts w:ascii="OCR A Extended" w:hAnsi="OCR A Extended"/>
              </w:rPr>
            </w:pPr>
            <w:r w:rsidRPr="000F7413">
              <w:rPr>
                <w:rFonts w:ascii="OCR A Extended" w:hAnsi="OCR A Extended"/>
              </w:rPr>
              <w:t>CHEBSKZKS01</w:t>
            </w:r>
          </w:p>
        </w:tc>
      </w:tr>
    </w:tbl>
    <w:p w14:paraId="1A6F2788" w14:textId="77777777" w:rsidR="00910E6A" w:rsidRPr="000F7413" w:rsidRDefault="00910E6A" w:rsidP="00223707">
      <w:pPr>
        <w:rPr>
          <w:rFonts w:ascii="OCR A Extended" w:hAnsi="OCR A Extended"/>
        </w:rPr>
      </w:pPr>
    </w:p>
    <w:p w14:paraId="58AACD48" w14:textId="77777777" w:rsidR="00910E6A" w:rsidRPr="000F7413" w:rsidRDefault="00910E6A" w:rsidP="00223707">
      <w:pPr>
        <w:rPr>
          <w:rFonts w:ascii="OCR A Extended" w:hAnsi="OCR A Extended"/>
        </w:rPr>
      </w:pPr>
    </w:p>
    <w:p w14:paraId="5E75370C" w14:textId="123B6044" w:rsidR="00223707" w:rsidRPr="000F7413" w:rsidRDefault="00223707" w:rsidP="00223707">
      <w:pPr>
        <w:pStyle w:val="berschrift2"/>
      </w:pPr>
      <w:bookmarkStart w:id="16" w:name="_Toc148383194"/>
      <w:proofErr w:type="spellStart"/>
      <w:r w:rsidRPr="000F7413">
        <w:t>Firewallkonzept</w:t>
      </w:r>
      <w:bookmarkEnd w:id="16"/>
      <w:proofErr w:type="spellEnd"/>
    </w:p>
    <w:p w14:paraId="2CDACEF3" w14:textId="3C33E2DA" w:rsidR="00223707" w:rsidRPr="000F7413" w:rsidRDefault="00223707" w:rsidP="00223707">
      <w:pPr>
        <w:rPr>
          <w:rFonts w:ascii="OCR A Extended" w:hAnsi="OCR A Extended"/>
        </w:rPr>
      </w:pPr>
    </w:p>
    <w:p w14:paraId="171CDA09" w14:textId="77777777" w:rsidR="00791EAD" w:rsidRPr="000F7413" w:rsidRDefault="00791EAD" w:rsidP="00223707">
      <w:pPr>
        <w:rPr>
          <w:rFonts w:ascii="OCR A Extended" w:hAnsi="OCR A Extended"/>
        </w:rPr>
        <w:sectPr w:rsidR="00791EAD" w:rsidRPr="000F7413" w:rsidSect="004A39CD">
          <w:headerReference w:type="default" r:id="rId23"/>
          <w:footerReference w:type="default" r:id="rId24"/>
          <w:pgSz w:w="11906" w:h="16838"/>
          <w:pgMar w:top="2127" w:right="1843" w:bottom="2694" w:left="1417" w:header="708" w:footer="708" w:gutter="0"/>
          <w:cols w:space="708"/>
          <w:docGrid w:linePitch="360"/>
        </w:sectPr>
      </w:pPr>
    </w:p>
    <w:p w14:paraId="3E6F93E6" w14:textId="1F9482FC" w:rsidR="00223707" w:rsidRPr="000F7413" w:rsidRDefault="00223707" w:rsidP="00223707">
      <w:pPr>
        <w:pStyle w:val="berschrift2"/>
      </w:pPr>
      <w:bookmarkStart w:id="17" w:name="_Toc148383195"/>
      <w:r w:rsidRPr="000F7413">
        <w:lastRenderedPageBreak/>
        <w:t>Backupkonzept</w:t>
      </w:r>
      <w:bookmarkEnd w:id="17"/>
    </w:p>
    <w:p w14:paraId="60BCFC39" w14:textId="0322F140" w:rsidR="00791EAD" w:rsidRPr="000F7413" w:rsidRDefault="00791EAD" w:rsidP="00223707">
      <w:pPr>
        <w:rPr>
          <w:rFonts w:ascii="OCR A Extended" w:hAnsi="OCR A Extended"/>
        </w:rPr>
      </w:pPr>
    </w:p>
    <w:p w14:paraId="2D35FAAA" w14:textId="1F71BE70" w:rsidR="00791EAD" w:rsidRPr="000F7413" w:rsidRDefault="003503C7">
      <w:pPr>
        <w:rPr>
          <w:rFonts w:ascii="OCR A Extended" w:hAnsi="OCR A Extended"/>
        </w:rPr>
      </w:pPr>
      <w:r>
        <w:rPr>
          <w:rFonts w:ascii="OCR A Extended" w:hAnsi="OCR A Extended"/>
          <w:noProof/>
        </w:rPr>
        <w:drawing>
          <wp:anchor distT="0" distB="0" distL="114300" distR="114300" simplePos="0" relativeHeight="251700224" behindDoc="0" locked="0" layoutInCell="1" allowOverlap="1" wp14:anchorId="0CE73F04" wp14:editId="2B39FE19">
            <wp:simplePos x="0" y="0"/>
            <wp:positionH relativeFrom="column">
              <wp:posOffset>-975404</wp:posOffset>
            </wp:positionH>
            <wp:positionV relativeFrom="paragraph">
              <wp:posOffset>492760</wp:posOffset>
            </wp:positionV>
            <wp:extent cx="9836785" cy="3352800"/>
            <wp:effectExtent l="0" t="0" r="0" b="0"/>
            <wp:wrapSquare wrapText="bothSides"/>
            <wp:docPr id="1678672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3678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1EAD" w:rsidRPr="000F7413">
        <w:rPr>
          <w:rFonts w:ascii="OCR A Extended" w:hAnsi="OCR A Extended"/>
        </w:rPr>
        <w:br w:type="page"/>
      </w:r>
    </w:p>
    <w:p w14:paraId="7A5B3F16" w14:textId="77777777" w:rsidR="003626C1" w:rsidRPr="000F7413" w:rsidRDefault="00577187">
      <w:pPr>
        <w:rPr>
          <w:rFonts w:ascii="OCR A Extended" w:hAnsi="OCR A Extended"/>
        </w:rPr>
        <w:sectPr w:rsidR="003626C1" w:rsidRPr="000F7413" w:rsidSect="00791EAD">
          <w:headerReference w:type="default" r:id="rId26"/>
          <w:footerReference w:type="default" r:id="rId27"/>
          <w:pgSz w:w="16838" w:h="11906" w:orient="landscape"/>
          <w:pgMar w:top="1843" w:right="2694" w:bottom="1417" w:left="2127" w:header="708" w:footer="443" w:gutter="0"/>
          <w:cols w:space="708"/>
          <w:docGrid w:linePitch="360"/>
        </w:sectPr>
      </w:pPr>
      <w:r w:rsidRPr="000F7413">
        <w:rPr>
          <w:rFonts w:ascii="OCR A Extended" w:hAnsi="OCR A Extended"/>
          <w:noProof/>
        </w:rPr>
        <w:lastRenderedPageBreak/>
        <w:drawing>
          <wp:anchor distT="0" distB="0" distL="114300" distR="114300" simplePos="0" relativeHeight="251699200" behindDoc="0" locked="0" layoutInCell="1" allowOverlap="1" wp14:anchorId="64D7E6D1" wp14:editId="501DBF6B">
            <wp:simplePos x="0" y="0"/>
            <wp:positionH relativeFrom="page">
              <wp:align>center</wp:align>
            </wp:positionH>
            <wp:positionV relativeFrom="paragraph">
              <wp:posOffset>936242</wp:posOffset>
            </wp:positionV>
            <wp:extent cx="9700895" cy="3061970"/>
            <wp:effectExtent l="0" t="0" r="0" b="5080"/>
            <wp:wrapSquare wrapText="bothSides"/>
            <wp:docPr id="1332097292" name="Grafik 133209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00895"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413">
        <w:rPr>
          <w:rFonts w:ascii="OCR A Extended" w:hAnsi="OCR A Extended"/>
        </w:rPr>
        <w:br w:type="page"/>
      </w:r>
    </w:p>
    <w:p w14:paraId="1F52D253" w14:textId="54A934CB" w:rsidR="00577187" w:rsidRPr="000F7413" w:rsidRDefault="00577187">
      <w:pPr>
        <w:rPr>
          <w:rFonts w:ascii="OCR A Extended" w:hAnsi="OCR A Extended"/>
        </w:rPr>
      </w:pPr>
    </w:p>
    <w:p w14:paraId="23F29FD9" w14:textId="6A28D3E8" w:rsidR="00223707" w:rsidRPr="000F7413" w:rsidRDefault="00223707" w:rsidP="00223707">
      <w:pPr>
        <w:rPr>
          <w:rFonts w:ascii="OCR A Extended" w:hAnsi="OCR A Extended"/>
        </w:rPr>
      </w:pPr>
    </w:p>
    <w:p w14:paraId="1D9757C0" w14:textId="33E30E8C" w:rsidR="00223707" w:rsidRPr="000F7413" w:rsidRDefault="00223707" w:rsidP="00223707">
      <w:pPr>
        <w:pStyle w:val="berschrift2"/>
      </w:pPr>
      <w:bookmarkStart w:id="18" w:name="_Toc148383196"/>
      <w:r w:rsidRPr="000F7413">
        <w:t>Zugriffskonzept</w:t>
      </w:r>
      <w:bookmarkEnd w:id="18"/>
    </w:p>
    <w:p w14:paraId="617311D2" w14:textId="1D4EC943" w:rsidR="00223707" w:rsidRPr="000F7413" w:rsidRDefault="00223707" w:rsidP="00223707">
      <w:pPr>
        <w:rPr>
          <w:rFonts w:ascii="OCR A Extended" w:hAnsi="OCR A Extended"/>
        </w:rPr>
      </w:pPr>
    </w:p>
    <w:p w14:paraId="16048C13" w14:textId="6AE370A3" w:rsidR="00223707" w:rsidRPr="000F7413" w:rsidRDefault="00223707" w:rsidP="00223707">
      <w:pPr>
        <w:pStyle w:val="berschrift2"/>
      </w:pPr>
      <w:bookmarkStart w:id="19" w:name="_Toc148383197"/>
      <w:r w:rsidRPr="000F7413">
        <w:t>Gruppen- und Nutzerkonzept</w:t>
      </w:r>
      <w:bookmarkEnd w:id="19"/>
    </w:p>
    <w:p w14:paraId="0B51DAC7" w14:textId="77777777" w:rsidR="00223707" w:rsidRPr="000F7413" w:rsidRDefault="00223707" w:rsidP="00223707">
      <w:pPr>
        <w:rPr>
          <w:rFonts w:ascii="OCR A Extended" w:hAnsi="OCR A Extended"/>
        </w:rPr>
      </w:pPr>
    </w:p>
    <w:p w14:paraId="390B2F4F" w14:textId="696F3461" w:rsidR="00223707" w:rsidRPr="000F7413" w:rsidRDefault="00223707" w:rsidP="00223707">
      <w:pPr>
        <w:pStyle w:val="berschrift2"/>
      </w:pPr>
      <w:bookmarkStart w:id="20" w:name="_Toc148383198"/>
      <w:r w:rsidRPr="000F7413">
        <w:t>Passwortkonzept</w:t>
      </w:r>
      <w:bookmarkEnd w:id="20"/>
    </w:p>
    <w:p w14:paraId="43AA2E8B" w14:textId="77777777" w:rsidR="00223707" w:rsidRDefault="00223707" w:rsidP="00223707">
      <w:pPr>
        <w:rPr>
          <w:rFonts w:ascii="OCR A Extended" w:hAnsi="OCR A Extended"/>
        </w:rPr>
      </w:pPr>
    </w:p>
    <w:p w14:paraId="6C3DE1EF" w14:textId="1D117A49" w:rsidR="003419F5" w:rsidRDefault="003419F5" w:rsidP="00223707">
      <w:pPr>
        <w:rPr>
          <w:rFonts w:ascii="OCR A Extended" w:hAnsi="OCR A Extended"/>
        </w:rPr>
      </w:pPr>
      <w:r>
        <w:rPr>
          <w:rFonts w:ascii="OCR A Extended" w:hAnsi="OCR A Extended"/>
        </w:rPr>
        <w:br w:type="page"/>
      </w:r>
    </w:p>
    <w:p w14:paraId="71D94B36" w14:textId="108309A4" w:rsidR="003419F5" w:rsidRDefault="003419F5" w:rsidP="00711677">
      <w:pPr>
        <w:pStyle w:val="berschrift1"/>
      </w:pPr>
      <w:bookmarkStart w:id="21" w:name="_Toc148383199"/>
      <w:r>
        <w:lastRenderedPageBreak/>
        <w:t>Offerte Neuanschaffung</w:t>
      </w:r>
      <w:bookmarkEnd w:id="21"/>
    </w:p>
    <w:p w14:paraId="6C825D0E" w14:textId="5F5A8BE4" w:rsidR="003419F5" w:rsidRDefault="003419F5" w:rsidP="00223707">
      <w:pPr>
        <w:rPr>
          <w:rFonts w:ascii="OCR A Extended" w:hAnsi="OCR A Extended"/>
        </w:rPr>
      </w:pPr>
    </w:p>
    <w:p w14:paraId="2FB59700" w14:textId="064B5BAB" w:rsidR="00BC03CD" w:rsidRDefault="00BC03CD" w:rsidP="00CA192A">
      <w:pPr>
        <w:pStyle w:val="berschrift2"/>
      </w:pPr>
      <w:bookmarkStart w:id="22" w:name="_Toc148383200"/>
      <w:r>
        <w:t>Server</w:t>
      </w:r>
      <w:bookmarkEnd w:id="22"/>
    </w:p>
    <w:tbl>
      <w:tblPr>
        <w:tblStyle w:val="EinfacheTabelle5"/>
        <w:tblW w:w="0" w:type="auto"/>
        <w:tblLayout w:type="fixed"/>
        <w:tblLook w:val="04A0" w:firstRow="1" w:lastRow="0" w:firstColumn="1" w:lastColumn="0" w:noHBand="0" w:noVBand="1"/>
      </w:tblPr>
      <w:tblGrid>
        <w:gridCol w:w="2268"/>
        <w:gridCol w:w="2268"/>
        <w:gridCol w:w="1418"/>
        <w:gridCol w:w="954"/>
        <w:gridCol w:w="1728"/>
      </w:tblGrid>
      <w:tr w:rsidR="00614B02" w14:paraId="20E86270" w14:textId="77777777" w:rsidTr="00CA19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43219151" w14:textId="27110EAE" w:rsidR="00614B02" w:rsidRDefault="00614B02" w:rsidP="00223707">
            <w:pPr>
              <w:rPr>
                <w:rFonts w:ascii="OCR A Extended" w:hAnsi="OCR A Extended"/>
              </w:rPr>
            </w:pPr>
            <w:r>
              <w:rPr>
                <w:rFonts w:ascii="OCR A Extended" w:hAnsi="OCR A Extended"/>
              </w:rPr>
              <w:t>Artikel</w:t>
            </w:r>
          </w:p>
        </w:tc>
        <w:tc>
          <w:tcPr>
            <w:tcW w:w="2268" w:type="dxa"/>
          </w:tcPr>
          <w:p w14:paraId="79D09E20" w14:textId="490979B7" w:rsidR="00614B02"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proofErr w:type="spellStart"/>
            <w:r>
              <w:rPr>
                <w:rFonts w:ascii="OCR A Extended" w:hAnsi="OCR A Extended"/>
              </w:rPr>
              <w:t>Beschr</w:t>
            </w:r>
            <w:proofErr w:type="spellEnd"/>
            <w:r>
              <w:rPr>
                <w:rFonts w:ascii="OCR A Extended" w:hAnsi="OCR A Extended"/>
              </w:rPr>
              <w:t>.</w:t>
            </w:r>
          </w:p>
        </w:tc>
        <w:tc>
          <w:tcPr>
            <w:tcW w:w="1418" w:type="dxa"/>
          </w:tcPr>
          <w:p w14:paraId="534F1953" w14:textId="4D0D79D5" w:rsidR="00614B02"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Preis</w:t>
            </w:r>
          </w:p>
        </w:tc>
        <w:tc>
          <w:tcPr>
            <w:tcW w:w="954" w:type="dxa"/>
          </w:tcPr>
          <w:p w14:paraId="1C8B6DFB" w14:textId="0D8CF07C" w:rsidR="00614B02"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Anz.</w:t>
            </w:r>
          </w:p>
        </w:tc>
        <w:tc>
          <w:tcPr>
            <w:tcW w:w="1728" w:type="dxa"/>
          </w:tcPr>
          <w:p w14:paraId="2C06EE15" w14:textId="76B2CBA7" w:rsidR="00614B02" w:rsidRDefault="00614B02" w:rsidP="0022370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Total</w:t>
            </w:r>
          </w:p>
        </w:tc>
      </w:tr>
      <w:tr w:rsidR="00614B02" w:rsidRPr="00614B02" w14:paraId="4AB959B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152F1E" w14:textId="3023E564" w:rsidR="00614B02" w:rsidRPr="00614B02" w:rsidRDefault="00614B02" w:rsidP="00223707">
            <w:pPr>
              <w:rPr>
                <w:rFonts w:ascii="OCR A Extended" w:hAnsi="OCR A Extended"/>
                <w:lang w:val="fr-CH"/>
              </w:rPr>
            </w:pPr>
            <w:r w:rsidRPr="00614B02">
              <w:rPr>
                <w:rFonts w:ascii="OCR A Extended" w:hAnsi="OCR A Extended"/>
                <w:lang w:val="fr-CH"/>
              </w:rPr>
              <w:t xml:space="preserve">HPE </w:t>
            </w:r>
            <w:r>
              <w:rPr>
                <w:rFonts w:ascii="OCR A Extended" w:hAnsi="OCR A Extended"/>
                <w:lang w:val="fr-CH"/>
              </w:rPr>
              <w:t>ML350</w:t>
            </w:r>
          </w:p>
        </w:tc>
        <w:tc>
          <w:tcPr>
            <w:tcW w:w="2268" w:type="dxa"/>
          </w:tcPr>
          <w:p w14:paraId="5DBD4FDD" w14:textId="3E37CA2A" w:rsidR="00614B02" w:rsidRPr="00614B02"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HPE ProLiant ML350 G9 8SFF</w:t>
            </w:r>
          </w:p>
        </w:tc>
        <w:tc>
          <w:tcPr>
            <w:tcW w:w="1418" w:type="dxa"/>
          </w:tcPr>
          <w:p w14:paraId="42ADB371" w14:textId="7FEB8B46" w:rsidR="00614B02" w:rsidRPr="00614B02"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929.-</w:t>
            </w:r>
          </w:p>
        </w:tc>
        <w:tc>
          <w:tcPr>
            <w:tcW w:w="954" w:type="dxa"/>
          </w:tcPr>
          <w:p w14:paraId="1CC9CDF2" w14:textId="43ADC28E" w:rsidR="00614B02" w:rsidRPr="00614B02"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X2</w:t>
            </w:r>
          </w:p>
        </w:tc>
        <w:tc>
          <w:tcPr>
            <w:tcW w:w="1728" w:type="dxa"/>
          </w:tcPr>
          <w:p w14:paraId="04EE72DE" w14:textId="30EC93C2" w:rsidR="00614B02" w:rsidRPr="00614B02"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1</w:t>
            </w:r>
            <w:r w:rsidR="00CA192A">
              <w:rPr>
                <w:rFonts w:ascii="OCR A Extended" w:hAnsi="OCR A Extended"/>
                <w:lang w:val="fr-CH"/>
              </w:rPr>
              <w:t>’</w:t>
            </w:r>
            <w:r>
              <w:rPr>
                <w:rFonts w:ascii="OCR A Extended" w:hAnsi="OCR A Extended"/>
                <w:lang w:val="fr-CH"/>
              </w:rPr>
              <w:t>858.-</w:t>
            </w:r>
          </w:p>
        </w:tc>
      </w:tr>
      <w:tr w:rsidR="00614B02" w:rsidRPr="00614B02" w14:paraId="39338C12"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43B445C8" w14:textId="49351C14" w:rsidR="00614B02" w:rsidRPr="00614B02" w:rsidRDefault="00614B02" w:rsidP="00223707">
            <w:pPr>
              <w:rPr>
                <w:rFonts w:ascii="OCR A Extended" w:hAnsi="OCR A Extended"/>
                <w:lang w:val="fr-CH"/>
              </w:rPr>
            </w:pPr>
            <w:r>
              <w:rPr>
                <w:rFonts w:ascii="OCR A Extended" w:hAnsi="OCR A Extended"/>
                <w:lang w:val="fr-CH"/>
              </w:rPr>
              <w:t>Intel Xeon</w:t>
            </w:r>
          </w:p>
        </w:tc>
        <w:tc>
          <w:tcPr>
            <w:tcW w:w="2268" w:type="dxa"/>
          </w:tcPr>
          <w:p w14:paraId="75E5E43E" w14:textId="79874295" w:rsidR="00614B02" w:rsidRPr="00614B02"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Intel Xeon E5-2680v3</w:t>
            </w:r>
          </w:p>
        </w:tc>
        <w:tc>
          <w:tcPr>
            <w:tcW w:w="1418" w:type="dxa"/>
          </w:tcPr>
          <w:p w14:paraId="0F720F85" w14:textId="5B05AF08" w:rsidR="00614B02" w:rsidRPr="00614B02"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33.-</w:t>
            </w:r>
          </w:p>
        </w:tc>
        <w:tc>
          <w:tcPr>
            <w:tcW w:w="954" w:type="dxa"/>
          </w:tcPr>
          <w:p w14:paraId="25CA117F" w14:textId="5B0B82AE" w:rsidR="00614B02" w:rsidRPr="00614B02"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X</w:t>
            </w:r>
            <w:r w:rsidR="00CD69E3">
              <w:rPr>
                <w:rFonts w:ascii="OCR A Extended" w:hAnsi="OCR A Extended"/>
                <w:lang w:val="fr-CH"/>
              </w:rPr>
              <w:t>2</w:t>
            </w:r>
          </w:p>
        </w:tc>
        <w:tc>
          <w:tcPr>
            <w:tcW w:w="1728" w:type="dxa"/>
          </w:tcPr>
          <w:p w14:paraId="540E071B" w14:textId="365EC9C0" w:rsidR="00614B02" w:rsidRPr="00614B02"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66</w:t>
            </w:r>
            <w:r w:rsidR="00614B02">
              <w:rPr>
                <w:rFonts w:ascii="OCR A Extended" w:hAnsi="OCR A Extended"/>
                <w:lang w:val="fr-CH"/>
              </w:rPr>
              <w:t>.-</w:t>
            </w:r>
          </w:p>
        </w:tc>
      </w:tr>
      <w:tr w:rsidR="00614B02" w:rsidRPr="00614B02" w14:paraId="09D2CA8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FB963" w14:textId="6BBF062D" w:rsidR="00614B02" w:rsidRDefault="00614B02" w:rsidP="00223707">
            <w:pPr>
              <w:rPr>
                <w:rFonts w:ascii="OCR A Extended" w:hAnsi="OCR A Extended"/>
                <w:lang w:val="fr-CH"/>
              </w:rPr>
            </w:pPr>
            <w:r>
              <w:rPr>
                <w:rFonts w:ascii="OCR A Extended" w:hAnsi="OCR A Extended"/>
                <w:lang w:val="fr-CH"/>
              </w:rPr>
              <w:t>32GB DDR4</w:t>
            </w:r>
          </w:p>
        </w:tc>
        <w:tc>
          <w:tcPr>
            <w:tcW w:w="2268" w:type="dxa"/>
          </w:tcPr>
          <w:p w14:paraId="34D7C6AF" w14:textId="606F6E3A" w:rsidR="00614B02"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32GB DDR4 RDIMM 2400MHz</w:t>
            </w:r>
          </w:p>
        </w:tc>
        <w:tc>
          <w:tcPr>
            <w:tcW w:w="1418" w:type="dxa"/>
          </w:tcPr>
          <w:p w14:paraId="54EDF87F" w14:textId="18FA49DA" w:rsidR="00614B02"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39.-</w:t>
            </w:r>
          </w:p>
        </w:tc>
        <w:tc>
          <w:tcPr>
            <w:tcW w:w="954" w:type="dxa"/>
          </w:tcPr>
          <w:p w14:paraId="48630092" w14:textId="4FBFA031" w:rsidR="00614B02"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X</w:t>
            </w:r>
            <w:r w:rsidR="00CD69E3">
              <w:rPr>
                <w:rFonts w:ascii="OCR A Extended" w:hAnsi="OCR A Extended"/>
                <w:lang w:val="fr-CH"/>
              </w:rPr>
              <w:t>16</w:t>
            </w:r>
          </w:p>
        </w:tc>
        <w:tc>
          <w:tcPr>
            <w:tcW w:w="1728" w:type="dxa"/>
          </w:tcPr>
          <w:p w14:paraId="1919B21D" w14:textId="0B1AE9A2" w:rsidR="00614B02"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624</w:t>
            </w:r>
            <w:r w:rsidR="00614B02">
              <w:rPr>
                <w:rFonts w:ascii="OCR A Extended" w:hAnsi="OCR A Extended"/>
                <w:lang w:val="fr-CH"/>
              </w:rPr>
              <w:t>.-</w:t>
            </w:r>
          </w:p>
        </w:tc>
      </w:tr>
      <w:tr w:rsidR="00614B02" w:rsidRPr="00614B02" w14:paraId="38F9AF73"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217DEA3B" w14:textId="699A0B49" w:rsidR="00614B02" w:rsidRDefault="00614B02" w:rsidP="00223707">
            <w:pPr>
              <w:rPr>
                <w:rFonts w:ascii="OCR A Extended" w:hAnsi="OCR A Extended"/>
                <w:lang w:val="fr-CH"/>
              </w:rPr>
            </w:pPr>
            <w:r>
              <w:rPr>
                <w:rFonts w:ascii="OCR A Extended" w:hAnsi="OCR A Extended"/>
                <w:lang w:val="fr-CH"/>
              </w:rPr>
              <w:t>iLO4 Std.</w:t>
            </w:r>
          </w:p>
        </w:tc>
        <w:tc>
          <w:tcPr>
            <w:tcW w:w="2268" w:type="dxa"/>
          </w:tcPr>
          <w:p w14:paraId="768F979F" w14:textId="2654DEA7" w:rsidR="00614B02"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 xml:space="preserve">iLO4 Standard </w:t>
            </w:r>
            <w:proofErr w:type="spellStart"/>
            <w:r>
              <w:rPr>
                <w:rFonts w:ascii="OCR A Extended" w:hAnsi="OCR A Extended"/>
                <w:lang w:val="fr-CH"/>
              </w:rPr>
              <w:t>Lizenz</w:t>
            </w:r>
            <w:proofErr w:type="spellEnd"/>
          </w:p>
        </w:tc>
        <w:tc>
          <w:tcPr>
            <w:tcW w:w="1418" w:type="dxa"/>
          </w:tcPr>
          <w:p w14:paraId="7DB8A5D2" w14:textId="2ED855B2" w:rsidR="00614B02"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proofErr w:type="spellStart"/>
            <w:r>
              <w:rPr>
                <w:rFonts w:ascii="OCR A Extended" w:hAnsi="OCR A Extended"/>
                <w:lang w:val="fr-CH"/>
              </w:rPr>
              <w:t>Inkl</w:t>
            </w:r>
            <w:proofErr w:type="spellEnd"/>
            <w:r>
              <w:rPr>
                <w:rFonts w:ascii="OCR A Extended" w:hAnsi="OCR A Extended"/>
                <w:lang w:val="fr-CH"/>
              </w:rPr>
              <w:t>.</w:t>
            </w:r>
          </w:p>
        </w:tc>
        <w:tc>
          <w:tcPr>
            <w:tcW w:w="954" w:type="dxa"/>
          </w:tcPr>
          <w:p w14:paraId="2FBE5B42" w14:textId="622EC6A9" w:rsidR="00614B02"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X</w:t>
            </w:r>
            <w:r w:rsidR="00CD69E3">
              <w:rPr>
                <w:rFonts w:ascii="OCR A Extended" w:hAnsi="OCR A Extended"/>
                <w:lang w:val="fr-CH"/>
              </w:rPr>
              <w:t>2</w:t>
            </w:r>
          </w:p>
        </w:tc>
        <w:tc>
          <w:tcPr>
            <w:tcW w:w="1728" w:type="dxa"/>
          </w:tcPr>
          <w:p w14:paraId="34BFB118" w14:textId="77777777" w:rsidR="00614B02" w:rsidRDefault="00614B02"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p>
        </w:tc>
      </w:tr>
      <w:tr w:rsidR="00614B02" w:rsidRPr="00614B02" w14:paraId="12C8A0CB"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6457C7" w14:textId="6B55912B" w:rsidR="00614B02" w:rsidRDefault="00614B02" w:rsidP="00223707">
            <w:pPr>
              <w:rPr>
                <w:rFonts w:ascii="OCR A Extended" w:hAnsi="OCR A Extended"/>
                <w:lang w:val="fr-CH"/>
              </w:rPr>
            </w:pPr>
            <w:r>
              <w:rPr>
                <w:rFonts w:ascii="OCR A Extended" w:hAnsi="OCR A Extended"/>
                <w:lang w:val="fr-CH"/>
              </w:rPr>
              <w:t>HP 500W</w:t>
            </w:r>
          </w:p>
        </w:tc>
        <w:tc>
          <w:tcPr>
            <w:tcW w:w="2268" w:type="dxa"/>
          </w:tcPr>
          <w:p w14:paraId="148834ED" w14:textId="19E3046A" w:rsidR="00614B02"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proofErr w:type="spellStart"/>
            <w:r>
              <w:rPr>
                <w:rFonts w:ascii="OCR A Extended" w:hAnsi="OCR A Extended"/>
                <w:lang w:val="fr-CH"/>
              </w:rPr>
              <w:t>Powersupply</w:t>
            </w:r>
            <w:proofErr w:type="spellEnd"/>
            <w:r>
              <w:rPr>
                <w:rFonts w:ascii="OCR A Extended" w:hAnsi="OCR A Extended"/>
                <w:lang w:val="fr-CH"/>
              </w:rPr>
              <w:t xml:space="preserve"> HP 500W</w:t>
            </w:r>
          </w:p>
        </w:tc>
        <w:tc>
          <w:tcPr>
            <w:tcW w:w="1418" w:type="dxa"/>
          </w:tcPr>
          <w:p w14:paraId="48633473" w14:textId="2127EDEE" w:rsidR="00614B02"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21.-</w:t>
            </w:r>
          </w:p>
        </w:tc>
        <w:tc>
          <w:tcPr>
            <w:tcW w:w="954" w:type="dxa"/>
          </w:tcPr>
          <w:p w14:paraId="20DFFD24" w14:textId="666FDC98" w:rsidR="00614B02" w:rsidRDefault="00614B02"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X</w:t>
            </w:r>
            <w:r w:rsidR="00CD69E3">
              <w:rPr>
                <w:rFonts w:ascii="OCR A Extended" w:hAnsi="OCR A Extended"/>
                <w:lang w:val="fr-CH"/>
              </w:rPr>
              <w:t>2</w:t>
            </w:r>
          </w:p>
        </w:tc>
        <w:tc>
          <w:tcPr>
            <w:tcW w:w="1728" w:type="dxa"/>
          </w:tcPr>
          <w:p w14:paraId="4BFF0DFE" w14:textId="20BC1165" w:rsidR="00614B02"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42</w:t>
            </w:r>
            <w:r w:rsidR="00614B02">
              <w:rPr>
                <w:rFonts w:ascii="OCR A Extended" w:hAnsi="OCR A Extended"/>
                <w:lang w:val="fr-CH"/>
              </w:rPr>
              <w:t>.-</w:t>
            </w:r>
          </w:p>
        </w:tc>
      </w:tr>
      <w:tr w:rsidR="00614B02" w:rsidRPr="00614B02" w14:paraId="3FE858FA" w14:textId="77777777" w:rsidTr="00CA192A">
        <w:tc>
          <w:tcPr>
            <w:cnfStyle w:val="001000000000" w:firstRow="0" w:lastRow="0" w:firstColumn="1" w:lastColumn="0" w:oddVBand="0" w:evenVBand="0" w:oddHBand="0" w:evenHBand="0" w:firstRowFirstColumn="0" w:firstRowLastColumn="0" w:lastRowFirstColumn="0" w:lastRowLastColumn="0"/>
            <w:tcW w:w="2268" w:type="dxa"/>
          </w:tcPr>
          <w:p w14:paraId="573AB320" w14:textId="20B16E20" w:rsidR="00614B02" w:rsidRDefault="00614B02" w:rsidP="00223707">
            <w:pPr>
              <w:rPr>
                <w:rFonts w:ascii="OCR A Extended" w:hAnsi="OCR A Extended"/>
                <w:lang w:val="fr-CH"/>
              </w:rPr>
            </w:pPr>
            <w:r>
              <w:rPr>
                <w:rFonts w:ascii="OCR A Extended" w:hAnsi="OCR A Extended"/>
                <w:lang w:val="fr-CH"/>
              </w:rPr>
              <w:t>4x 1GB</w:t>
            </w:r>
            <w:r w:rsidR="00CD69E3">
              <w:rPr>
                <w:rFonts w:ascii="OCR A Extended" w:hAnsi="OCR A Extended"/>
                <w:lang w:val="fr-CH"/>
              </w:rPr>
              <w:t xml:space="preserve"> RJ45</w:t>
            </w:r>
          </w:p>
        </w:tc>
        <w:tc>
          <w:tcPr>
            <w:tcW w:w="2268" w:type="dxa"/>
          </w:tcPr>
          <w:p w14:paraId="01F6B1B7" w14:textId="6D5C40F7" w:rsidR="00614B02"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4x 1GB RJ45 PCI-e</w:t>
            </w:r>
          </w:p>
        </w:tc>
        <w:tc>
          <w:tcPr>
            <w:tcW w:w="1418" w:type="dxa"/>
          </w:tcPr>
          <w:p w14:paraId="700C59D9" w14:textId="54F2BC67" w:rsidR="00614B02"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21.-</w:t>
            </w:r>
          </w:p>
        </w:tc>
        <w:tc>
          <w:tcPr>
            <w:tcW w:w="954" w:type="dxa"/>
          </w:tcPr>
          <w:p w14:paraId="24DFC5A8" w14:textId="771625BB" w:rsidR="00614B02"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X2</w:t>
            </w:r>
          </w:p>
        </w:tc>
        <w:tc>
          <w:tcPr>
            <w:tcW w:w="1728" w:type="dxa"/>
          </w:tcPr>
          <w:p w14:paraId="37AE971F" w14:textId="3535D34B" w:rsidR="00614B02" w:rsidRDefault="00CD69E3"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lang w:val="fr-CH"/>
              </w:rPr>
            </w:pPr>
            <w:r>
              <w:rPr>
                <w:rFonts w:ascii="OCR A Extended" w:hAnsi="OCR A Extended"/>
                <w:lang w:val="fr-CH"/>
              </w:rPr>
              <w:t>42.-</w:t>
            </w:r>
          </w:p>
        </w:tc>
      </w:tr>
      <w:tr w:rsidR="00CD69E3" w:rsidRPr="00614B02" w14:paraId="0575ACB9" w14:textId="77777777" w:rsidTr="00CA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14:paraId="42608A27" w14:textId="0DE15577" w:rsidR="00CD69E3" w:rsidRDefault="00CD69E3" w:rsidP="00223707">
            <w:pPr>
              <w:rPr>
                <w:rFonts w:ascii="OCR A Extended" w:hAnsi="OCR A Extended"/>
                <w:lang w:val="fr-CH"/>
              </w:rPr>
            </w:pPr>
            <w:r>
              <w:rPr>
                <w:rFonts w:ascii="OCR A Extended" w:hAnsi="OCR A Extended"/>
                <w:lang w:val="fr-CH"/>
              </w:rPr>
              <w:t>SSD 480GB</w:t>
            </w:r>
          </w:p>
        </w:tc>
        <w:tc>
          <w:tcPr>
            <w:tcW w:w="2268" w:type="dxa"/>
            <w:tcBorders>
              <w:bottom w:val="single" w:sz="4" w:space="0" w:color="auto"/>
            </w:tcBorders>
          </w:tcPr>
          <w:p w14:paraId="0CA0DD3A" w14:textId="2FAF9273" w:rsidR="00CD69E3"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SSD 48GB SATA 2.5 + Caddy</w:t>
            </w:r>
          </w:p>
        </w:tc>
        <w:tc>
          <w:tcPr>
            <w:tcW w:w="1418" w:type="dxa"/>
            <w:tcBorders>
              <w:bottom w:val="single" w:sz="4" w:space="0" w:color="auto"/>
            </w:tcBorders>
          </w:tcPr>
          <w:p w14:paraId="1253B27F" w14:textId="37DC5EBD" w:rsidR="00CD69E3"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79.-</w:t>
            </w:r>
          </w:p>
        </w:tc>
        <w:tc>
          <w:tcPr>
            <w:tcW w:w="954" w:type="dxa"/>
            <w:tcBorders>
              <w:bottom w:val="single" w:sz="4" w:space="0" w:color="auto"/>
            </w:tcBorders>
          </w:tcPr>
          <w:p w14:paraId="2FF35CFF" w14:textId="14539669" w:rsidR="00CD69E3"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X16</w:t>
            </w:r>
          </w:p>
        </w:tc>
        <w:tc>
          <w:tcPr>
            <w:tcW w:w="1728" w:type="dxa"/>
            <w:tcBorders>
              <w:bottom w:val="single" w:sz="4" w:space="0" w:color="auto"/>
            </w:tcBorders>
          </w:tcPr>
          <w:p w14:paraId="26437895" w14:textId="1953A0F8" w:rsidR="00CD69E3" w:rsidRDefault="00CD69E3" w:rsidP="00223707">
            <w:pPr>
              <w:cnfStyle w:val="000000100000" w:firstRow="0" w:lastRow="0" w:firstColumn="0" w:lastColumn="0" w:oddVBand="0" w:evenVBand="0" w:oddHBand="1" w:evenHBand="0" w:firstRowFirstColumn="0" w:firstRowLastColumn="0" w:lastRowFirstColumn="0" w:lastRowLastColumn="0"/>
              <w:rPr>
                <w:rFonts w:ascii="OCR A Extended" w:hAnsi="OCR A Extended"/>
                <w:lang w:val="fr-CH"/>
              </w:rPr>
            </w:pPr>
            <w:r>
              <w:rPr>
                <w:rFonts w:ascii="OCR A Extended" w:hAnsi="OCR A Extended"/>
                <w:lang w:val="fr-CH"/>
              </w:rPr>
              <w:t>1</w:t>
            </w:r>
            <w:r w:rsidR="00CA192A">
              <w:rPr>
                <w:rFonts w:ascii="OCR A Extended" w:hAnsi="OCR A Extended"/>
                <w:lang w:val="fr-CH"/>
              </w:rPr>
              <w:t>’</w:t>
            </w:r>
            <w:r>
              <w:rPr>
                <w:rFonts w:ascii="OCR A Extended" w:hAnsi="OCR A Extended"/>
                <w:lang w:val="fr-CH"/>
              </w:rPr>
              <w:t>264.-</w:t>
            </w:r>
          </w:p>
        </w:tc>
      </w:tr>
      <w:tr w:rsidR="00BC03CD" w:rsidRPr="00BC03CD" w14:paraId="581C37AB" w14:textId="77777777" w:rsidTr="00CA192A">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15492097" w14:textId="66C96C8A" w:rsidR="00BC03CD" w:rsidRPr="00BC03CD" w:rsidRDefault="00BC03CD" w:rsidP="00223707">
            <w:pPr>
              <w:rPr>
                <w:rFonts w:ascii="OCR A Extended" w:hAnsi="OCR A Extended"/>
                <w:b/>
                <w:bCs/>
                <w:lang w:val="fr-CH"/>
              </w:rPr>
            </w:pPr>
            <w:r w:rsidRPr="00BC03CD">
              <w:rPr>
                <w:rFonts w:ascii="OCR A Extended" w:hAnsi="OCR A Extended"/>
                <w:b/>
                <w:bCs/>
                <w:lang w:val="fr-CH"/>
              </w:rPr>
              <w:t>TOTAL</w:t>
            </w:r>
          </w:p>
        </w:tc>
        <w:tc>
          <w:tcPr>
            <w:tcW w:w="2268" w:type="dxa"/>
            <w:tcBorders>
              <w:top w:val="single" w:sz="4" w:space="0" w:color="auto"/>
            </w:tcBorders>
          </w:tcPr>
          <w:p w14:paraId="3173ED24" w14:textId="77777777" w:rsidR="00BC03CD" w:rsidRPr="00BC03CD"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1418" w:type="dxa"/>
            <w:tcBorders>
              <w:top w:val="single" w:sz="4" w:space="0" w:color="auto"/>
            </w:tcBorders>
          </w:tcPr>
          <w:p w14:paraId="475D3EF7" w14:textId="77777777" w:rsidR="00BC03CD" w:rsidRPr="00BC03CD"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954" w:type="dxa"/>
            <w:tcBorders>
              <w:top w:val="single" w:sz="4" w:space="0" w:color="auto"/>
            </w:tcBorders>
          </w:tcPr>
          <w:p w14:paraId="5F456F1B" w14:textId="77777777" w:rsidR="00BC03CD" w:rsidRPr="00BC03CD"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p>
        </w:tc>
        <w:tc>
          <w:tcPr>
            <w:tcW w:w="1728" w:type="dxa"/>
            <w:tcBorders>
              <w:top w:val="single" w:sz="4" w:space="0" w:color="auto"/>
            </w:tcBorders>
          </w:tcPr>
          <w:p w14:paraId="05C455CC" w14:textId="4C7761BC" w:rsidR="00BC03CD" w:rsidRPr="00BC03CD" w:rsidRDefault="00BC03CD" w:rsidP="00223707">
            <w:pPr>
              <w:cnfStyle w:val="000000000000" w:firstRow="0" w:lastRow="0" w:firstColumn="0" w:lastColumn="0" w:oddVBand="0" w:evenVBand="0" w:oddHBand="0" w:evenHBand="0" w:firstRowFirstColumn="0" w:firstRowLastColumn="0" w:lastRowFirstColumn="0" w:lastRowLastColumn="0"/>
              <w:rPr>
                <w:rFonts w:ascii="OCR A Extended" w:hAnsi="OCR A Extended"/>
                <w:b/>
                <w:bCs/>
                <w:lang w:val="fr-CH"/>
              </w:rPr>
            </w:pPr>
            <w:r w:rsidRPr="00BC03CD">
              <w:rPr>
                <w:rFonts w:ascii="OCR A Extended" w:hAnsi="OCR A Extended"/>
                <w:b/>
                <w:bCs/>
                <w:lang w:val="fr-CH"/>
              </w:rPr>
              <w:t>3</w:t>
            </w:r>
            <w:r w:rsidR="00CA192A">
              <w:rPr>
                <w:rFonts w:ascii="OCR A Extended" w:hAnsi="OCR A Extended"/>
                <w:b/>
                <w:bCs/>
                <w:lang w:val="fr-CH"/>
              </w:rPr>
              <w:t>’</w:t>
            </w:r>
            <w:r w:rsidRPr="00BC03CD">
              <w:rPr>
                <w:rFonts w:ascii="OCR A Extended" w:hAnsi="OCR A Extended"/>
                <w:b/>
                <w:bCs/>
                <w:lang w:val="fr-CH"/>
              </w:rPr>
              <w:t>869.-</w:t>
            </w:r>
          </w:p>
        </w:tc>
      </w:tr>
    </w:tbl>
    <w:p w14:paraId="3738AD1E" w14:textId="77777777" w:rsidR="003419F5" w:rsidRPr="00BC03CD" w:rsidRDefault="003419F5" w:rsidP="00223707">
      <w:pPr>
        <w:rPr>
          <w:rFonts w:ascii="OCR A Extended" w:hAnsi="OCR A Extended"/>
          <w:b/>
          <w:bCs/>
          <w:lang w:val="fr-CH"/>
        </w:rPr>
      </w:pPr>
    </w:p>
    <w:sectPr w:rsidR="003419F5" w:rsidRPr="00BC03CD" w:rsidSect="003626C1">
      <w:headerReference w:type="default" r:id="rId29"/>
      <w:footerReference w:type="default" r:id="rId30"/>
      <w:pgSz w:w="11906" w:h="16838"/>
      <w:pgMar w:top="2127" w:right="1843" w:bottom="2694" w:left="1417" w:header="708" w:footer="4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46D4" w14:textId="77777777" w:rsidR="002E0275" w:rsidRDefault="002E0275" w:rsidP="00472BBC">
      <w:pPr>
        <w:spacing w:after="0" w:line="240" w:lineRule="auto"/>
      </w:pPr>
      <w:r>
        <w:separator/>
      </w:r>
    </w:p>
  </w:endnote>
  <w:endnote w:type="continuationSeparator" w:id="0">
    <w:p w14:paraId="7D5924A9" w14:textId="77777777" w:rsidR="002E0275" w:rsidRDefault="002E0275"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160A9C48" w:rsidR="00472BBC" w:rsidRDefault="00192B26">
    <w:pPr>
      <w:pStyle w:val="Kopfzeile"/>
    </w:pPr>
    <w:r>
      <w:rPr>
        <w:noProof/>
      </w:rPr>
      <w:drawing>
        <wp:anchor distT="0" distB="0" distL="114300" distR="114300" simplePos="0" relativeHeight="251675648" behindDoc="0" locked="0" layoutInCell="1" allowOverlap="1" wp14:anchorId="2545A5B1" wp14:editId="69B82435">
          <wp:simplePos x="0" y="0"/>
          <wp:positionH relativeFrom="column">
            <wp:posOffset>5368925</wp:posOffset>
          </wp:positionH>
          <wp:positionV relativeFrom="paragraph">
            <wp:posOffset>-498475</wp:posOffset>
          </wp:positionV>
          <wp:extent cx="863600" cy="875030"/>
          <wp:effectExtent l="0" t="0" r="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8680" name="Grafik 89260868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628">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&#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CGQIAADI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&#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301A21C4">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RaGwIAADM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Oc99hBecL1LPTMO8PXNc6w&#10;Yc6/MItU40YoX/+Mh1SAvWCwKKnA/vrbfchHBjBKSYvSKaj7eWBWUKK+a+RmPp5MgtaiM5l+ztCx&#10;t5HdbUQfmgdAdY7xoRgezZDv1dmUFpo3VPkqdMUQ0xx7F9SfzQffCxpfCRerVUxCdRnmN3preCgd&#10;UA0Iv3ZvzJqBBo8EPsFZZCx/x0af2/OxOniQdaQq4NyjOsCPyoxkD68oSP/Wj1nXt778DQ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uimUWhsCAAAzBAAADgAAAAAAAAAAAAAAAAAuAgAAZHJzL2Uyb0RvYy54bWxQ&#10;SwECLQAUAAYACAAAACEAcBEtTOMAAAALAQAADwAAAAAAAAAAAAAAAAB1BAAAZHJzL2Rvd25yZXYu&#10;eG1sUEsFBgAAAAAEAAQA8wAAAIUFAAAAAA==&#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1GgIAADM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&#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3BGwIAADM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os6Og8xxbKI47noGPeW75S2MOa&#10;+fDKHFKNE6F8wwsuUgPWgpNFSQXu19/uYzwygF5KGpROQf3PPXOCEv3dIDezwWgUtZYOo/F0iAd3&#10;69neesy+fgRU5wA/iuXJjPFBn03poH5HlS9jVXQxw7F2QcPZfAydoPGXcLFcpiBUl2VhbTaWx9QR&#10;1YjwW/vOnD3REJDAZziLjOUf2OhiOz6W+wBSJa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DncLcEbAgAAMwQAAA4AAAAAAAAAAAAAAAAALgIAAGRycy9lMm9Eb2MueG1sUEsB&#10;Ai0AFAAGAAgAAAAhAM4pBznhAAAACgEAAA8AAAAAAAAAAAAAAAAAdQQAAGRycy9kb3ducmV2Lnht&#10;bFBLBQYAAAAABAAEAPMAAACDBQAAAAA=&#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1xGQIAADI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cV5jC+URt3PQEe8tX9U4w5r5&#10;8MocMo0LoXrDCxqpAHvByaOkAvfrb/cxHwnAKCUNKqeg/ueeOUGJ+m6QmvvBeByllg7jyXSIB3cb&#10;2d5GzF4/AooT8cPpkhvzgzq70oF+R5EvY1cMMcOxd0HD2X0MnZ7xkXCxXKYkFJdlYW02lsfSEdWI&#10;8Fv7zpw90RCQv2c4a4zlH9jocjs+lvsAsk5URZw7VE/wozAT2adHFJV/e05Z16e++A0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UNhdcRkCAAAyBAAADgAAAAAAAAAAAAAAAAAuAgAAZHJzL2Uyb0RvYy54bWxQSwECLQAU&#10;AAYACAAAACEA6jW3et8AAAAIAQAADwAAAAAAAAAAAAAAAABzBAAAZHJzL2Rvd25yZXYueG1sUEsF&#10;BgAAAAAEAAQA8wAAAH8FAAAAAA==&#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70F037BC" w:rsidR="00090E7F" w:rsidRDefault="00192B26" w:rsidP="00090E7F">
    <w:pPr>
      <w:pStyle w:val="Kopfzeile"/>
    </w:pPr>
    <w:r>
      <w:rPr>
        <w:noProof/>
      </w:rPr>
      <w:drawing>
        <wp:anchor distT="0" distB="0" distL="114300" distR="114300" simplePos="0" relativeHeight="251697152" behindDoc="0" locked="0" layoutInCell="1" allowOverlap="1" wp14:anchorId="6DCCC849" wp14:editId="40DF2852">
          <wp:simplePos x="0" y="0"/>
          <wp:positionH relativeFrom="column">
            <wp:posOffset>5368925</wp:posOffset>
          </wp:positionH>
          <wp:positionV relativeFrom="paragraph">
            <wp:posOffset>-501650</wp:posOffset>
          </wp:positionV>
          <wp:extent cx="863600" cy="875030"/>
          <wp:effectExtent l="0" t="0" r="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8683" name="Grafik 89260868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628">
      <w:rPr>
        <w:noProof/>
      </w:rPr>
      <mc:AlternateContent>
        <mc:Choice Requires="wps">
          <w:drawing>
            <wp:anchor distT="0" distB="0" distL="114300" distR="114300" simplePos="0" relativeHeight="251688960" behindDoc="0" locked="0" layoutInCell="1" allowOverlap="1" wp14:anchorId="2F1A760E" wp14:editId="4A970F86">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R9GwIAADMEAAAOAAAAZHJzL2Uyb0RvYy54bWysU9uO2yAQfa/Uf0C8N74km6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&#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LteB2wcAgAAMwQAAA4AAAAAAAAAAAAAAAAALgIAAGRycy9lMm9Eb2MueG1s&#10;UEsBAi0AFAAGAAgAAAAhAHARLUzjAAAACwEAAA8AAAAAAAAAAAAAAAAAdgQAAGRycy9kb3ducmV2&#10;LnhtbFBLBQYAAAAABAAEAPMAAACGBQAAAAA=&#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&#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br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os6Ow8xxbKI47noGPeW76qsYc1&#10;8+GVOaQaJ0L5hhdcpAKsBSeLkgrcr7/dx3hkAL2UNCidgvqfe+YEJeq7QW5mg9Eoai0dRuPpEA/u&#10;1rO99Zi9fgRU5wA/iuXJjPFBnU3pQL+jypexKrqY4Vi7oOFsPoZO0PhLuFguUxCqy7KwNhvLY+qI&#10;akT4rX1nzp5oCEjgM5xFxvIPbHSxHR/LfQBZJ6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IUndusbAgAAMwQAAA4AAAAAAAAAAAAAAAAALgIAAGRycy9lMm9Eb2MueG1sUEsB&#10;Ai0AFAAGAAgAAAAhAM4pBznhAAAACgEAAA8AAAAAAAAAAAAAAAAAdQQAAGRycy9kb3ducmV2Lnht&#10;bFBLBQYAAAAABAAEAPMAAACDBQAAAAA=&#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8g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YiNri2UR1zPQce8t3ylcIg1&#10;8+GVOaQaN0L5hhc8pAZsBieLkgrcr7/5Yz4ygFFKGpROQf3PPXOCEv3dIDf3g/E4ai1dxpPpEC/u&#10;NrK9jZh9/QioTgQQp0tmzA/6bEoH9TuqfBm7YogZjr0LGs7mY+gEja+Ei+UyJaG6LAtrs7E8lo6w&#10;Rojf2nfm7ImHgAQ+w1lkLP9AR5fbEbLcB5AqcXVF9YQ/KjOxfXpFUfq395R1feuL3wA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160fIBkCAAAzBAAADgAAAAAAAAAAAAAAAAAuAgAAZHJzL2Uyb0RvYy54bWxQSwECLQAU&#10;AAYACAAAACEA6jW3et8AAAAIAQAADwAAAAAAAAAAAAAAAABzBAAAZHJzL2Rvd25yZXYueG1sUEsF&#10;BgAAAAAEAAQA8wAAAH8FAAAAAA==&#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Kopf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92C7" w14:textId="29832374" w:rsidR="003E78B1" w:rsidRDefault="00192B26" w:rsidP="003E78B1">
    <w:pPr>
      <w:pStyle w:val="Kopfzeile"/>
    </w:pPr>
    <w:r>
      <w:rPr>
        <w:noProof/>
      </w:rPr>
      <w:drawing>
        <wp:anchor distT="0" distB="0" distL="114300" distR="114300" simplePos="0" relativeHeight="251718656" behindDoc="0" locked="0" layoutInCell="1" allowOverlap="1" wp14:anchorId="4ED5133D" wp14:editId="2A5433F9">
          <wp:simplePos x="0" y="0"/>
          <wp:positionH relativeFrom="column">
            <wp:posOffset>8108950</wp:posOffset>
          </wp:positionH>
          <wp:positionV relativeFrom="paragraph">
            <wp:posOffset>-166370</wp:posOffset>
          </wp:positionV>
          <wp:extent cx="607695" cy="615950"/>
          <wp:effectExtent l="0" t="0" r="1905" b="0"/>
          <wp:wrapSquare wrapText="bothSides"/>
          <wp:docPr id="112243301" name="Grafik 11224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3301" name="Grafik 11224330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7695"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2F7">
      <w:rPr>
        <w:noProof/>
      </w:rPr>
      <mc:AlternateContent>
        <mc:Choice Requires="wps">
          <w:drawing>
            <wp:anchor distT="0" distB="0" distL="114300" distR="114300" simplePos="0" relativeHeight="251720704" behindDoc="0" locked="0" layoutInCell="1" allowOverlap="1" wp14:anchorId="169DD3BD" wp14:editId="7757A6A1">
              <wp:simplePos x="0" y="0"/>
              <wp:positionH relativeFrom="column">
                <wp:posOffset>4362069</wp:posOffset>
              </wp:positionH>
              <wp:positionV relativeFrom="paragraph">
                <wp:posOffset>113488</wp:posOffset>
              </wp:positionV>
              <wp:extent cx="1411834" cy="292608"/>
              <wp:effectExtent l="0" t="0" r="0" b="0"/>
              <wp:wrapNone/>
              <wp:docPr id="840959520"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D3BD" id="_x0000_t202" coordsize="21600,21600" o:spt="202" path="m,l,21600r21600,l21600,xe">
              <v:stroke joinstyle="miter"/>
              <v:path gradientshapeok="t" o:connecttype="rect"/>
            </v:shapetype>
            <v:shape id="_x0000_s1056" type="#_x0000_t202" style="position:absolute;margin-left:343.45pt;margin-top:8.95pt;width:111.15pt;height:23.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" filled="f" stroked="f" strokeweight=".5pt">
              <v:textbox>
                <w:txbxContent>
                  <w:p w14:paraId="681E436E" w14:textId="70891EE6" w:rsidR="003E78B1" w:rsidRPr="00472BBC" w:rsidRDefault="003E78B1" w:rsidP="003E78B1">
                    <w:pPr>
                      <w:rPr>
                        <w:rFonts w:ascii="OCR A Extended" w:hAnsi="OCR A Extended"/>
                        <w:lang w:val="de-DE"/>
                      </w:rPr>
                    </w:pPr>
                    <w:r>
                      <w:rPr>
                        <w:rFonts w:ascii="OCR A Extended" w:hAnsi="OCR A Extended"/>
                        <w:lang w:val="de-DE"/>
                      </w:rPr>
                      <w:t>Page</w:t>
                    </w:r>
                    <w:r w:rsidR="006702F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3E78B1" w:rsidRPr="00472BBC">
      <w:rPr>
        <w:noProof/>
      </w:rPr>
      <w:drawing>
        <wp:anchor distT="0" distB="0" distL="114300" distR="114300" simplePos="0" relativeHeight="251711488" behindDoc="0" locked="0" layoutInCell="1" allowOverlap="1" wp14:anchorId="2C77C678" wp14:editId="5648550D">
          <wp:simplePos x="0" y="0"/>
          <wp:positionH relativeFrom="margin">
            <wp:posOffset>6136856</wp:posOffset>
          </wp:positionH>
          <wp:positionV relativeFrom="paragraph">
            <wp:posOffset>-129784</wp:posOffset>
          </wp:positionV>
          <wp:extent cx="1638935" cy="471805"/>
          <wp:effectExtent l="0" t="0" r="0" b="4445"/>
          <wp:wrapSquare wrapText="bothSides"/>
          <wp:docPr id="112243300" name="Grafik 112243300"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sidR="003E78B1">
      <w:rPr>
        <w:noProof/>
      </w:rPr>
      <mc:AlternateContent>
        <mc:Choice Requires="wps">
          <w:drawing>
            <wp:anchor distT="0" distB="0" distL="114300" distR="114300" simplePos="0" relativeHeight="251712512" behindDoc="0" locked="0" layoutInCell="1" allowOverlap="1" wp14:anchorId="428F14E6" wp14:editId="26F3E39F">
              <wp:simplePos x="0" y="0"/>
              <wp:positionH relativeFrom="column">
                <wp:posOffset>3984145</wp:posOffset>
              </wp:positionH>
              <wp:positionV relativeFrom="paragraph">
                <wp:posOffset>-200607</wp:posOffset>
              </wp:positionV>
              <wp:extent cx="2052918" cy="262943"/>
              <wp:effectExtent l="0" t="0" r="0" b="3810"/>
              <wp:wrapNone/>
              <wp:docPr id="18581267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F14E6" id="_x0000_s1057" type="#_x0000_t202" style="position:absolute;margin-left:313.7pt;margin-top:-15.8pt;width:161.65pt;height:2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ps9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" filled="f" stroked="f" strokeweight=".5pt">
              <v:textbox>
                <w:txbxContent>
                  <w:p w14:paraId="6C0DC766" w14:textId="77777777" w:rsidR="003E78B1" w:rsidRPr="00472BBC" w:rsidRDefault="003E78B1" w:rsidP="003E78B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3E78B1" w:rsidRPr="00472BBC">
      <w:rPr>
        <w:noProof/>
      </w:rPr>
      <mc:AlternateContent>
        <mc:Choice Requires="wpg">
          <w:drawing>
            <wp:anchor distT="0" distB="0" distL="114300" distR="114300" simplePos="0" relativeHeight="251714560" behindDoc="0" locked="0" layoutInCell="1" allowOverlap="1" wp14:anchorId="15EEAFBD" wp14:editId="00D892EC">
              <wp:simplePos x="0" y="0"/>
              <wp:positionH relativeFrom="column">
                <wp:posOffset>3111500</wp:posOffset>
              </wp:positionH>
              <wp:positionV relativeFrom="paragraph">
                <wp:posOffset>-197485</wp:posOffset>
              </wp:positionV>
              <wp:extent cx="672465" cy="563245"/>
              <wp:effectExtent l="19050" t="19050" r="32385" b="27305"/>
              <wp:wrapSquare wrapText="bothSides"/>
              <wp:docPr id="506178256"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315436399" name="Gleichschenkliges Dreieck 31543639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708588" name="Gerader Verbinder 2093708588"/>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245600" name="Gerader Verbinder 673245600"/>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39280" name="Gerader Verbinder 72539280"/>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42022" name="Gerader Verbinder 228642022"/>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5798505" name="Gerader Verbinder 2135798505"/>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810862" name="Gerader Verbinder 757810862"/>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675809" id="Gruppieren 172" o:spid="_x0000_s1026" style="position:absolute;margin-left:245pt;margin-top:-15.55pt;width:52.95pt;height:44.35pt;z-index:25171456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1543639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" filled="f" strokecolor="black [3213]" strokeweight="1pt"/>
              <v:line id="Gerader Verbinder 209370858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" strokecolor="black [3213]" strokeweight="3pt">
                <v:stroke joinstyle="miter"/>
                <o:lock v:ext="edit" shapetype="f"/>
              </v:line>
              <v:line id="Gerader Verbinder 673245600"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" strokecolor="black [3213]" strokeweight="3pt">
                <v:stroke joinstyle="miter"/>
                <o:lock v:ext="edit" shapetype="f"/>
              </v:line>
              <v:line id="Gerader Verbinder 72539280"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" strokecolor="black [3213]" strokeweight="3pt">
                <v:stroke joinstyle="miter"/>
                <o:lock v:ext="edit" shapetype="f"/>
              </v:line>
              <v:line id="Gerader Verbinder 228642022"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" strokecolor="black [3213]" strokeweight="3pt">
                <v:stroke joinstyle="miter"/>
                <o:lock v:ext="edit" shapetype="f"/>
              </v:line>
              <v:line id="Gerader Verbinder 2135798505"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" strokecolor="black [3213]" strokeweight="3pt">
                <v:stroke joinstyle="miter"/>
                <o:lock v:ext="edit" shapetype="f"/>
              </v:line>
              <v:line id="Gerader Verbinder 757810862"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" strokecolor="black [3213]" strokeweight="3pt">
                <v:stroke joinstyle="miter"/>
                <o:lock v:ext="edit" shapetype="f"/>
              </v:line>
              <w10:wrap type="square"/>
            </v:group>
          </w:pict>
        </mc:Fallback>
      </mc:AlternateContent>
    </w:r>
    <w:r w:rsidR="003E78B1">
      <w:rPr>
        <w:noProof/>
      </w:rPr>
      <mc:AlternateContent>
        <mc:Choice Requires="wps">
          <w:drawing>
            <wp:anchor distT="0" distB="0" distL="114300" distR="114300" simplePos="0" relativeHeight="251715584" behindDoc="0" locked="0" layoutInCell="1" allowOverlap="1" wp14:anchorId="0F891020" wp14:editId="183C4B6F">
              <wp:simplePos x="0" y="0"/>
              <wp:positionH relativeFrom="column">
                <wp:posOffset>3237865</wp:posOffset>
              </wp:positionH>
              <wp:positionV relativeFrom="paragraph">
                <wp:posOffset>-117475</wp:posOffset>
              </wp:positionV>
              <wp:extent cx="327211" cy="537883"/>
              <wp:effectExtent l="0" t="0" r="0" b="0"/>
              <wp:wrapNone/>
              <wp:docPr id="1097840268"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91020" id="_x0000_s1058" type="#_x0000_t202" style="position:absolute;margin-left:254.95pt;margin-top:-9.25pt;width:25.75pt;height:4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6E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" filled="f" stroked="f" strokeweight=".5pt">
              <v:textbox>
                <w:txbxContent>
                  <w:p w14:paraId="67A7783B" w14:textId="77777777" w:rsidR="003E78B1" w:rsidRPr="00472BBC" w:rsidRDefault="003E78B1" w:rsidP="003E78B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3E78B1" w:rsidRPr="00472BBC">
      <w:rPr>
        <w:noProof/>
      </w:rPr>
      <mc:AlternateContent>
        <mc:Choice Requires="wpg">
          <w:drawing>
            <wp:anchor distT="0" distB="0" distL="114300" distR="114300" simplePos="0" relativeHeight="251709440" behindDoc="0" locked="0" layoutInCell="1" allowOverlap="1" wp14:anchorId="5C269BF4" wp14:editId="5039D1CB">
              <wp:simplePos x="0" y="0"/>
              <wp:positionH relativeFrom="column">
                <wp:posOffset>-1159510</wp:posOffset>
              </wp:positionH>
              <wp:positionV relativeFrom="paragraph">
                <wp:posOffset>-261620</wp:posOffset>
              </wp:positionV>
              <wp:extent cx="10238740" cy="756920"/>
              <wp:effectExtent l="19050" t="19050" r="29210" b="24130"/>
              <wp:wrapNone/>
              <wp:docPr id="902026572"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775048564" name="Gruppieren 775048564"/>
                      <wpg:cNvGrpSpPr/>
                      <wpg:grpSpPr>
                        <a:xfrm>
                          <a:off x="0" y="-1"/>
                          <a:ext cx="5341527" cy="1250826"/>
                          <a:chOff x="0" y="-1"/>
                          <a:chExt cx="5341527" cy="1250826"/>
                        </a:xfrm>
                      </wpg:grpSpPr>
                      <wps:wsp>
                        <wps:cNvPr id="13238126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26528522" name="Gruppieren 126528522"/>
                        <wpg:cNvGrpSpPr/>
                        <wpg:grpSpPr>
                          <a:xfrm>
                            <a:off x="8627" y="-1"/>
                            <a:ext cx="2267628" cy="370937"/>
                            <a:chOff x="8627" y="-1"/>
                            <a:chExt cx="1155047" cy="370937"/>
                          </a:xfrm>
                        </wpg:grpSpPr>
                        <wps:wsp>
                          <wps:cNvPr id="834726299" name="Gerader Verbinder 83472629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1076914" name="Gerader Verbinder 1621076914"/>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81580992" name="Gerader Verbinder 881580992"/>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6932321" name="Gerader Verbinder 1676932321"/>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3506985" name="Gerader Verbinder 202350698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7846663" name="Gerader Verbinder 1667846663"/>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1699053" name="Gerader Verbinder 781699053"/>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976571" name="Gerader Verbinder 215976571"/>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6448842" name="Gerader Verbinder 2006448842"/>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F59F5C" id="Gruppieren 65" o:spid="_x0000_s1026" style="position:absolute;margin-left:-91.3pt;margin-top:-20.6pt;width:806.2pt;height:59.6pt;z-index:251709440;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">
              <v:group id="Gruppieren 775048564"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26528522"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">
                  <v:line id="Gerader Verbinder 83472629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" strokecolor="black [3213]" strokeweight="3pt">
                    <v:stroke joinstyle="miter"/>
                    <o:lock v:ext="edit" shapetype="f"/>
                  </v:line>
                  <v:line id="Gerader Verbinder 1621076914"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" strokecolor="black [3213]" strokeweight="3pt">
                    <v:stroke joinstyle="miter"/>
                    <o:lock v:ext="edit" shapetype="f"/>
                  </v:line>
                </v:group>
              </v:group>
              <v:line id="Gerader Verbinder 881580992"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" strokecolor="black [3213]" strokeweight="3pt">
                <v:stroke joinstyle="miter"/>
                <o:lock v:ext="edit" shapetype="f"/>
              </v:line>
              <v:line id="Gerader Verbinder 1676932321"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" strokecolor="black [3213]" strokeweight="3pt">
                <v:stroke joinstyle="miter"/>
                <o:lock v:ext="edit" shapetype="f"/>
              </v:line>
              <v:line id="Gerader Verbinder 202350698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" strokecolor="black [3213]" strokeweight="3pt">
                <v:stroke joinstyle="miter"/>
                <o:lock v:ext="edit" shapetype="f"/>
              </v:line>
              <v:line id="Gerader Verbinder 1667846663"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" strokecolor="black [3213]" strokeweight="3pt">
                <v:stroke joinstyle="miter"/>
                <o:lock v:ext="edit" shapetype="f"/>
              </v:line>
              <v:line id="Gerader Verbinder 781699053"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" strokecolor="black [3213]" strokeweight="3pt">
                <v:stroke joinstyle="miter"/>
                <o:lock v:ext="edit" shapetype="f"/>
              </v:line>
              <v:line id="Gerader Verbinder 215976571"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" strokecolor="black [3213]" strokeweight="3pt">
                <v:stroke joinstyle="miter"/>
                <o:lock v:ext="edit" shapetype="f"/>
              </v:line>
              <v:line id="Gerader Verbinder 2006448842"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" strokecolor="black [3213]" strokeweight="3pt">
                <v:stroke joinstyle="miter"/>
                <o:lock v:ext="edit" shapetype="f"/>
              </v:line>
            </v:group>
          </w:pict>
        </mc:Fallback>
      </mc:AlternateContent>
    </w:r>
    <w:r w:rsidR="003E78B1" w:rsidRPr="00F01F01">
      <w:rPr>
        <w:noProof/>
      </w:rPr>
      <w:drawing>
        <wp:anchor distT="0" distB="0" distL="114300" distR="114300" simplePos="0" relativeHeight="251716608" behindDoc="0" locked="0" layoutInCell="1" allowOverlap="1" wp14:anchorId="55323B5A" wp14:editId="031BC709">
          <wp:simplePos x="0" y="0"/>
          <wp:positionH relativeFrom="column">
            <wp:posOffset>2325657</wp:posOffset>
          </wp:positionH>
          <wp:positionV relativeFrom="paragraph">
            <wp:posOffset>34757</wp:posOffset>
          </wp:positionV>
          <wp:extent cx="431165" cy="431165"/>
          <wp:effectExtent l="0" t="0" r="0" b="6985"/>
          <wp:wrapSquare wrapText="bothSides"/>
          <wp:docPr id="112243302" name="Grafik 112243302"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3E78B1" w:rsidRPr="008074E0">
      <w:rPr>
        <w:noProof/>
      </w:rPr>
      <w:drawing>
        <wp:anchor distT="0" distB="0" distL="114300" distR="114300" simplePos="0" relativeHeight="251719680" behindDoc="0" locked="0" layoutInCell="1" allowOverlap="1" wp14:anchorId="5BAF67DA" wp14:editId="73301041">
          <wp:simplePos x="0" y="0"/>
          <wp:positionH relativeFrom="column">
            <wp:posOffset>1862455</wp:posOffset>
          </wp:positionH>
          <wp:positionV relativeFrom="paragraph">
            <wp:posOffset>30480</wp:posOffset>
          </wp:positionV>
          <wp:extent cx="403860" cy="403860"/>
          <wp:effectExtent l="0" t="0" r="0" b="0"/>
          <wp:wrapSquare wrapText="bothSides"/>
          <wp:docPr id="112243303" name="Grafik 112243303"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3E78B1">
      <w:rPr>
        <w:noProof/>
      </w:rPr>
      <mc:AlternateContent>
        <mc:Choice Requires="wps">
          <w:drawing>
            <wp:anchor distT="0" distB="0" distL="114300" distR="114300" simplePos="0" relativeHeight="251713536" behindDoc="0" locked="0" layoutInCell="1" allowOverlap="1" wp14:anchorId="15EC7A56" wp14:editId="6B0874FA">
              <wp:simplePos x="0" y="0"/>
              <wp:positionH relativeFrom="column">
                <wp:posOffset>-484014</wp:posOffset>
              </wp:positionH>
              <wp:positionV relativeFrom="paragraph">
                <wp:posOffset>18595</wp:posOffset>
              </wp:positionV>
              <wp:extent cx="1577789" cy="262943"/>
              <wp:effectExtent l="0" t="0" r="0" b="3810"/>
              <wp:wrapNone/>
              <wp:docPr id="133617365"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C7A56" id="_x0000_s1059" type="#_x0000_t202" style="position:absolute;margin-left:-38.1pt;margin-top:1.45pt;width:124.25pt;height:20.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nI3HA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" filled="f" stroked="f" strokeweight=".5pt">
              <v:textbox>
                <w:txbxContent>
                  <w:p w14:paraId="1EBC6A18" w14:textId="77777777" w:rsidR="003E78B1" w:rsidRPr="00472BBC" w:rsidRDefault="003E78B1" w:rsidP="003E78B1">
                    <w:pPr>
                      <w:rPr>
                        <w:rFonts w:ascii="OCR A Extended" w:hAnsi="OCR A Extended"/>
                        <w:lang w:val="de-DE"/>
                      </w:rPr>
                    </w:pPr>
                    <w:r>
                      <w:rPr>
                        <w:rFonts w:ascii="OCR A Extended" w:hAnsi="OCR A Extended"/>
                        <w:lang w:val="de-DE"/>
                      </w:rPr>
                      <w:t>HANDLE WITH CARE</w:t>
                    </w:r>
                  </w:p>
                </w:txbxContent>
              </v:textbox>
            </v:shape>
          </w:pict>
        </mc:Fallback>
      </mc:AlternateContent>
    </w:r>
    <w:r w:rsidR="003E78B1">
      <w:rPr>
        <w:noProof/>
      </w:rPr>
      <mc:AlternateContent>
        <mc:Choice Requires="wps">
          <w:drawing>
            <wp:anchor distT="0" distB="0" distL="114300" distR="114300" simplePos="0" relativeHeight="251717632" behindDoc="0" locked="0" layoutInCell="1" allowOverlap="1" wp14:anchorId="15B18746" wp14:editId="235A25FB">
              <wp:simplePos x="0" y="0"/>
              <wp:positionH relativeFrom="column">
                <wp:posOffset>-736720</wp:posOffset>
              </wp:positionH>
              <wp:positionV relativeFrom="paragraph">
                <wp:posOffset>247721</wp:posOffset>
              </wp:positionV>
              <wp:extent cx="2191265" cy="262943"/>
              <wp:effectExtent l="0" t="0" r="0" b="3810"/>
              <wp:wrapNone/>
              <wp:docPr id="1380957958"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8746" id="_x0000_s1060" type="#_x0000_t202" style="position:absolute;margin-left:-58pt;margin-top:19.5pt;width:172.55pt;height:2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" filled="f" stroked="f" strokeweight=".5pt">
              <v:textbox>
                <w:txbxContent>
                  <w:p w14:paraId="3D3EDB75" w14:textId="77777777" w:rsidR="003E78B1" w:rsidRPr="00472BBC" w:rsidRDefault="003E78B1" w:rsidP="003E78B1">
                    <w:pPr>
                      <w:rPr>
                        <w:rFonts w:ascii="OCR A Extended" w:hAnsi="OCR A Extended"/>
                        <w:lang w:val="de-DE"/>
                      </w:rPr>
                    </w:pPr>
                    <w:r>
                      <w:rPr>
                        <w:rFonts w:ascii="OCR A Extended" w:hAnsi="OCR A Extended"/>
                        <w:lang w:val="de-DE"/>
                      </w:rPr>
                      <w:t>AUTHORISED ACCESS ONLY</w:t>
                    </w:r>
                  </w:p>
                </w:txbxContent>
              </v:textbox>
            </v:shape>
          </w:pict>
        </mc:Fallback>
      </mc:AlternateContent>
    </w:r>
    <w:r w:rsidR="003E78B1">
      <w:rPr>
        <w:noProof/>
      </w:rPr>
      <mc:AlternateContent>
        <mc:Choice Requires="wps">
          <w:drawing>
            <wp:anchor distT="0" distB="0" distL="114300" distR="114300" simplePos="0" relativeHeight="251710464" behindDoc="0" locked="0" layoutInCell="1" allowOverlap="1" wp14:anchorId="3614C197" wp14:editId="55539F30">
              <wp:simplePos x="0" y="0"/>
              <wp:positionH relativeFrom="column">
                <wp:posOffset>-510971</wp:posOffset>
              </wp:positionH>
              <wp:positionV relativeFrom="paragraph">
                <wp:posOffset>-286194</wp:posOffset>
              </wp:positionV>
              <wp:extent cx="2888901" cy="262890"/>
              <wp:effectExtent l="0" t="0" r="0" b="3810"/>
              <wp:wrapNone/>
              <wp:docPr id="89642803"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C197" id="_x0000_s1061" type="#_x0000_t202" style="position:absolute;margin-left:-40.25pt;margin-top:-22.55pt;width:227.45pt;height:20.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" filled="f" stroked="f" strokeweight=".5pt">
              <v:textbox>
                <w:txbxContent>
                  <w:p w14:paraId="2F75EEF2" w14:textId="77777777" w:rsidR="003E78B1" w:rsidRPr="00472BBC" w:rsidRDefault="003E78B1" w:rsidP="003E78B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3318653E" w14:textId="7941B6CC" w:rsidR="003E78B1" w:rsidRPr="003E78B1" w:rsidRDefault="003E78B1" w:rsidP="003E78B1">
    <w:pPr>
      <w:pStyle w:val="Kopf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627D" w14:textId="6E864AB2" w:rsidR="004A39CD" w:rsidRDefault="0066288D" w:rsidP="004A39CD">
    <w:pPr>
      <w:pStyle w:val="Kopfzeile"/>
    </w:pPr>
    <w:r>
      <w:rPr>
        <w:noProof/>
      </w:rPr>
      <mc:AlternateContent>
        <mc:Choice Requires="wps">
          <w:drawing>
            <wp:anchor distT="0" distB="0" distL="114300" distR="114300" simplePos="0" relativeHeight="251761664" behindDoc="0" locked="0" layoutInCell="1" allowOverlap="1" wp14:anchorId="5985FC34" wp14:editId="106F8335">
              <wp:simplePos x="0" y="0"/>
              <wp:positionH relativeFrom="column">
                <wp:posOffset>4467335</wp:posOffset>
              </wp:positionH>
              <wp:positionV relativeFrom="paragraph">
                <wp:posOffset>11071</wp:posOffset>
              </wp:positionV>
              <wp:extent cx="903171" cy="426085"/>
              <wp:effectExtent l="0" t="0" r="0" b="0"/>
              <wp:wrapNone/>
              <wp:docPr id="654306408" name="Textfeld 1"/>
              <wp:cNvGraphicFramePr/>
              <a:graphic xmlns:a="http://schemas.openxmlformats.org/drawingml/2006/main">
                <a:graphicData uri="http://schemas.microsoft.com/office/word/2010/wordprocessingShape">
                  <wps:wsp>
                    <wps:cNvSpPr txBox="1"/>
                    <wps:spPr>
                      <a:xfrm>
                        <a:off x="0" y="0"/>
                        <a:ext cx="903171" cy="426085"/>
                      </a:xfrm>
                      <a:prstGeom prst="rect">
                        <a:avLst/>
                      </a:prstGeom>
                      <a:noFill/>
                      <a:ln w="6350">
                        <a:noFill/>
                      </a:ln>
                    </wps:spPr>
                    <wps:txb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5FC34" id="_x0000_t202" coordsize="21600,21600" o:spt="202" path="m,l,21600r21600,l21600,xe">
              <v:stroke joinstyle="miter"/>
              <v:path gradientshapeok="t" o:connecttype="rect"/>
            </v:shapetype>
            <v:shape id="_x0000_s1062" type="#_x0000_t202" style="position:absolute;margin-left:351.75pt;margin-top:.85pt;width:71.1pt;height:33.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" filled="f" stroked="f" strokeweight=".5pt">
              <v:textbox>
                <w:txbxContent>
                  <w:p w14:paraId="3BC26D73" w14:textId="77777777" w:rsidR="004A39CD" w:rsidRPr="00472BBC" w:rsidRDefault="004A39CD" w:rsidP="004A39CD">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192B26">
      <w:rPr>
        <w:noProof/>
      </w:rPr>
      <w:drawing>
        <wp:anchor distT="0" distB="0" distL="114300" distR="114300" simplePos="0" relativeHeight="251759616" behindDoc="0" locked="0" layoutInCell="1" allowOverlap="1" wp14:anchorId="134CA966" wp14:editId="49FE8C17">
          <wp:simplePos x="0" y="0"/>
          <wp:positionH relativeFrom="column">
            <wp:posOffset>5363845</wp:posOffset>
          </wp:positionH>
          <wp:positionV relativeFrom="paragraph">
            <wp:posOffset>-500380</wp:posOffset>
          </wp:positionV>
          <wp:extent cx="863600" cy="875030"/>
          <wp:effectExtent l="0" t="0" r="0" b="1270"/>
          <wp:wrapSquare wrapText="bothSides"/>
          <wp:docPr id="1888133412" name="Grafik 188813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33412" name="Grafik 188813341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39CD">
      <w:rPr>
        <w:noProof/>
      </w:rPr>
      <mc:AlternateContent>
        <mc:Choice Requires="wps">
          <w:drawing>
            <wp:anchor distT="0" distB="0" distL="114300" distR="114300" simplePos="0" relativeHeight="251751424" behindDoc="0" locked="0" layoutInCell="1" allowOverlap="1" wp14:anchorId="57F7376A" wp14:editId="5C73D2F5">
              <wp:simplePos x="0" y="0"/>
              <wp:positionH relativeFrom="column">
                <wp:posOffset>-442316</wp:posOffset>
              </wp:positionH>
              <wp:positionV relativeFrom="paragraph">
                <wp:posOffset>-570865</wp:posOffset>
              </wp:positionV>
              <wp:extent cx="2888901" cy="262890"/>
              <wp:effectExtent l="0" t="0" r="0" b="3810"/>
              <wp:wrapNone/>
              <wp:docPr id="1798126396"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7376A" id="_x0000_s1063" type="#_x0000_t202" style="position:absolute;margin-left:-34.85pt;margin-top:-44.95pt;width:227.45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" filled="f" stroked="f" strokeweight=".5pt">
              <v:textbox>
                <w:txbxContent>
                  <w:p w14:paraId="66E6B534" w14:textId="77777777" w:rsidR="004A39CD" w:rsidRPr="00472BBC" w:rsidRDefault="004A39CD" w:rsidP="004A39C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sidR="004A39CD" w:rsidRPr="00F01F01">
      <w:rPr>
        <w:noProof/>
      </w:rPr>
      <w:drawing>
        <wp:anchor distT="0" distB="0" distL="114300" distR="114300" simplePos="0" relativeHeight="251757568" behindDoc="0" locked="0" layoutInCell="1" allowOverlap="1" wp14:anchorId="3FA0552B" wp14:editId="04F03010">
          <wp:simplePos x="0" y="0"/>
          <wp:positionH relativeFrom="column">
            <wp:posOffset>4870450</wp:posOffset>
          </wp:positionH>
          <wp:positionV relativeFrom="paragraph">
            <wp:posOffset>-344970</wp:posOffset>
          </wp:positionV>
          <wp:extent cx="431165" cy="431165"/>
          <wp:effectExtent l="0" t="0" r="0" b="6985"/>
          <wp:wrapSquare wrapText="bothSides"/>
          <wp:docPr id="1426648600" name="Grafik 142664860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4A39CD" w:rsidRPr="008074E0">
      <w:rPr>
        <w:noProof/>
      </w:rPr>
      <w:drawing>
        <wp:anchor distT="0" distB="0" distL="114300" distR="114300" simplePos="0" relativeHeight="251760640" behindDoc="0" locked="0" layoutInCell="1" allowOverlap="1" wp14:anchorId="0D707656" wp14:editId="2E786E47">
          <wp:simplePos x="0" y="0"/>
          <wp:positionH relativeFrom="column">
            <wp:posOffset>4468053</wp:posOffset>
          </wp:positionH>
          <wp:positionV relativeFrom="paragraph">
            <wp:posOffset>-325120</wp:posOffset>
          </wp:positionV>
          <wp:extent cx="403860" cy="403860"/>
          <wp:effectExtent l="0" t="0" r="0" b="0"/>
          <wp:wrapSquare wrapText="bothSides"/>
          <wp:docPr id="1889062362" name="Grafik 1889062362"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4A39CD" w:rsidRPr="00472BBC">
      <w:rPr>
        <w:noProof/>
      </w:rPr>
      <w:drawing>
        <wp:anchor distT="0" distB="0" distL="114300" distR="114300" simplePos="0" relativeHeight="251752448" behindDoc="0" locked="0" layoutInCell="1" allowOverlap="1" wp14:anchorId="5D2B53A3" wp14:editId="623476BE">
          <wp:simplePos x="0" y="0"/>
          <wp:positionH relativeFrom="column">
            <wp:posOffset>2918571</wp:posOffset>
          </wp:positionH>
          <wp:positionV relativeFrom="paragraph">
            <wp:posOffset>-160655</wp:posOffset>
          </wp:positionV>
          <wp:extent cx="1514475" cy="471805"/>
          <wp:effectExtent l="0" t="0" r="0" b="4445"/>
          <wp:wrapSquare wrapText="bothSides"/>
          <wp:docPr id="1394999863" name="Grafik 1394999863"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4A39CD">
      <w:rPr>
        <w:noProof/>
      </w:rPr>
      <mc:AlternateContent>
        <mc:Choice Requires="wps">
          <w:drawing>
            <wp:anchor distT="0" distB="0" distL="114300" distR="114300" simplePos="0" relativeHeight="251753472" behindDoc="0" locked="0" layoutInCell="1" allowOverlap="1" wp14:anchorId="11BC51C2" wp14:editId="29215CA3">
              <wp:simplePos x="0" y="0"/>
              <wp:positionH relativeFrom="column">
                <wp:posOffset>2587558</wp:posOffset>
              </wp:positionH>
              <wp:positionV relativeFrom="paragraph">
                <wp:posOffset>-500380</wp:posOffset>
              </wp:positionV>
              <wp:extent cx="2052918" cy="262943"/>
              <wp:effectExtent l="0" t="0" r="0" b="3810"/>
              <wp:wrapNone/>
              <wp:docPr id="178031684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51C2" id="_x0000_s1064" type="#_x0000_t202" style="position:absolute;margin-left:203.75pt;margin-top:-39.4pt;width:161.65pt;height:2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KF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XvMz4vsoDzhfhZ66p3h6xqH&#10;2DDnX5hFrnEl1K9/xkMqwGYwWJRUYH/97T7kIwUYpaRF7RTU/TwwKyhR3zWSMx9PJkFs0ZlMP2fo&#10;2NvI7jaiD80DoDzH+FIMj2bI9+psSgvNG8p8FbpiiGmOvQvqz+aD7xWNz4SL1SomobwM8xu9NTyU&#10;DrAGiF+7N2bNwINHBp/grDKWv6Ojz+0JWR08yDpyFYDuUR3wR2lGtodnFLR/68es62Nf/gY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Byy8oUcAgAANAQAAA4AAAAAAAAAAAAAAAAALgIAAGRycy9lMm9Eb2MueG1s&#10;UEsBAi0AFAAGAAgAAAAhAHARLUzjAAAACwEAAA8AAAAAAAAAAAAAAAAAdgQAAGRycy9kb3ducmV2&#10;LnhtbFBLBQYAAAAABAAEAPMAAACGBQAAAAA=&#10;" filled="f" stroked="f" strokeweight=".5pt">
              <v:textbox>
                <w:txbxContent>
                  <w:p w14:paraId="2CED9B49" w14:textId="77777777" w:rsidR="004A39CD" w:rsidRPr="00472BBC" w:rsidRDefault="004A39CD" w:rsidP="004A39C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A39CD">
      <w:rPr>
        <w:noProof/>
      </w:rPr>
      <mc:AlternateContent>
        <mc:Choice Requires="wps">
          <w:drawing>
            <wp:anchor distT="0" distB="0" distL="114300" distR="114300" simplePos="0" relativeHeight="251758592" behindDoc="0" locked="0" layoutInCell="1" allowOverlap="1" wp14:anchorId="72927C9D" wp14:editId="78C375B6">
              <wp:simplePos x="0" y="0"/>
              <wp:positionH relativeFrom="column">
                <wp:posOffset>755907</wp:posOffset>
              </wp:positionH>
              <wp:positionV relativeFrom="paragraph">
                <wp:posOffset>84249</wp:posOffset>
              </wp:positionV>
              <wp:extent cx="2191265" cy="262943"/>
              <wp:effectExtent l="0" t="0" r="0" b="3810"/>
              <wp:wrapNone/>
              <wp:docPr id="23973312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27C9D" id="_x0000_s1065" type="#_x0000_t202" style="position:absolute;margin-left:59.5pt;margin-top:6.65pt;width:172.55pt;height:20.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sjGwIAADQ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" filled="f" stroked="f" strokeweight=".5pt">
              <v:textbox>
                <w:txbxContent>
                  <w:p w14:paraId="326B1670" w14:textId="77777777" w:rsidR="004A39CD" w:rsidRPr="00472BBC" w:rsidRDefault="004A39CD" w:rsidP="004A39CD">
                    <w:pPr>
                      <w:rPr>
                        <w:rFonts w:ascii="OCR A Extended" w:hAnsi="OCR A Extended"/>
                        <w:lang w:val="de-DE"/>
                      </w:rPr>
                    </w:pPr>
                    <w:r>
                      <w:rPr>
                        <w:rFonts w:ascii="OCR A Extended" w:hAnsi="OCR A Extended"/>
                        <w:lang w:val="de-DE"/>
                      </w:rPr>
                      <w:t>AUTHORISED ACCESS ONLY</w:t>
                    </w:r>
                  </w:p>
                </w:txbxContent>
              </v:textbox>
            </v:shape>
          </w:pict>
        </mc:Fallback>
      </mc:AlternateContent>
    </w:r>
    <w:r w:rsidR="004A39CD">
      <w:rPr>
        <w:noProof/>
      </w:rPr>
      <mc:AlternateContent>
        <mc:Choice Requires="wps">
          <w:drawing>
            <wp:anchor distT="0" distB="0" distL="114300" distR="114300" simplePos="0" relativeHeight="251754496" behindDoc="0" locked="0" layoutInCell="1" allowOverlap="1" wp14:anchorId="7D87CFDC" wp14:editId="5E3E17CB">
              <wp:simplePos x="0" y="0"/>
              <wp:positionH relativeFrom="column">
                <wp:posOffset>758190</wp:posOffset>
              </wp:positionH>
              <wp:positionV relativeFrom="paragraph">
                <wp:posOffset>-177296</wp:posOffset>
              </wp:positionV>
              <wp:extent cx="1577789" cy="262943"/>
              <wp:effectExtent l="0" t="0" r="0" b="3810"/>
              <wp:wrapNone/>
              <wp:docPr id="2100869588"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DC" id="_x0000_s1066" type="#_x0000_t202" style="position:absolute;margin-left:59.7pt;margin-top:-13.95pt;width:124.25pt;height:20.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GaGwIAADQ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rELi6DbKE84nwOOuq95asam1gz&#10;H16ZQ65xJNRveMFFKsBicLIoqcD9+tt9jEcK0EtJg9opqP+5Z05Qor4bJGc2GI2i2NJhNJ4O8eBu&#10;Pdtbj9nrR0B5DvCnWJ7MGB/U2ZQO9DvKfBmroosZjrULGs7mY+gUjd+Ei+UyBaG8LAtrs7E8po6w&#10;Rojf2nfm7ImHgAw+w1llLP9ARxfbEbLcB5B14ioC3aF6wh+lmdg+faOo/dtzirp+9sVvAA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C/2IZobAgAANAQAAA4AAAAAAAAAAAAAAAAALgIAAGRycy9lMm9Eb2MueG1sUEsB&#10;Ai0AFAAGAAgAAAAhAM4pBznhAAAACgEAAA8AAAAAAAAAAAAAAAAAdQQAAGRycy9kb3ducmV2Lnht&#10;bFBLBQYAAAAABAAEAPMAAACDBQAAAAA=&#10;" filled="f" stroked="f" strokeweight=".5pt">
              <v:textbox>
                <w:txbxContent>
                  <w:p w14:paraId="51489523" w14:textId="77777777" w:rsidR="004A39CD" w:rsidRPr="00472BBC" w:rsidRDefault="004A39CD" w:rsidP="004A39CD">
                    <w:pPr>
                      <w:rPr>
                        <w:rFonts w:ascii="OCR A Extended" w:hAnsi="OCR A Extended"/>
                        <w:lang w:val="de-DE"/>
                      </w:rPr>
                    </w:pPr>
                    <w:r>
                      <w:rPr>
                        <w:rFonts w:ascii="OCR A Extended" w:hAnsi="OCR A Extended"/>
                        <w:lang w:val="de-DE"/>
                      </w:rPr>
                      <w:t>HANDLE WITH CARE</w:t>
                    </w:r>
                  </w:p>
                </w:txbxContent>
              </v:textbox>
            </v:shape>
          </w:pict>
        </mc:Fallback>
      </mc:AlternateContent>
    </w:r>
    <w:r w:rsidR="004A39CD">
      <w:rPr>
        <w:noProof/>
      </w:rPr>
      <mc:AlternateContent>
        <mc:Choice Requires="wps">
          <w:drawing>
            <wp:anchor distT="0" distB="0" distL="114300" distR="114300" simplePos="0" relativeHeight="251756544" behindDoc="0" locked="0" layoutInCell="1" allowOverlap="1" wp14:anchorId="0F239DBE" wp14:editId="64673114">
              <wp:simplePos x="0" y="0"/>
              <wp:positionH relativeFrom="column">
                <wp:posOffset>72876</wp:posOffset>
              </wp:positionH>
              <wp:positionV relativeFrom="paragraph">
                <wp:posOffset>-98500</wp:posOffset>
              </wp:positionV>
              <wp:extent cx="327211" cy="537883"/>
              <wp:effectExtent l="0" t="0" r="0" b="0"/>
              <wp:wrapNone/>
              <wp:docPr id="1249462597"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9DBE" id="_x0000_s1067" type="#_x0000_t202" style="position:absolute;margin-left:5.75pt;margin-top:-7.75pt;width:25.75pt;height:4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" filled="f" stroked="f" strokeweight=".5pt">
              <v:textbox>
                <w:txbxContent>
                  <w:p w14:paraId="688E405F" w14:textId="77777777" w:rsidR="004A39CD" w:rsidRPr="00472BBC" w:rsidRDefault="004A39CD" w:rsidP="004A39C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A39CD" w:rsidRPr="00472BBC">
      <w:rPr>
        <w:noProof/>
      </w:rPr>
      <mc:AlternateContent>
        <mc:Choice Requires="wpg">
          <w:drawing>
            <wp:anchor distT="0" distB="0" distL="114300" distR="114300" simplePos="0" relativeHeight="251755520" behindDoc="0" locked="0" layoutInCell="1" allowOverlap="1" wp14:anchorId="65D2A8CD" wp14:editId="5DA2A6D3">
              <wp:simplePos x="0" y="0"/>
              <wp:positionH relativeFrom="column">
                <wp:posOffset>-53975</wp:posOffset>
              </wp:positionH>
              <wp:positionV relativeFrom="paragraph">
                <wp:posOffset>-178435</wp:posOffset>
              </wp:positionV>
              <wp:extent cx="672465" cy="563245"/>
              <wp:effectExtent l="19050" t="19050" r="32385" b="27305"/>
              <wp:wrapSquare wrapText="bothSides"/>
              <wp:docPr id="55649584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918587831" name="Gleichschenkliges Dreieck 1918587831"/>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5064039" name="Gerader Verbinder 1685064039"/>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206392" name="Gerader Verbinder 510206392"/>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5372282" name="Gerader Verbinder 92537228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09959" name="Gerader Verbinder 18040995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549538" name="Gerader Verbinder 1386549538"/>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194601" name="Gerader Verbinder 77719460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2600A4" id="Gruppieren 172" o:spid="_x0000_s1026" style="position:absolute;margin-left:-4.25pt;margin-top:-14.05pt;width:52.95pt;height:44.35pt;z-index:251755520;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jR4kA+YDAADj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91858783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" filled="f" strokecolor="black [3213]" strokeweight="1pt"/>
              <v:line id="Gerader Verbinder 1685064039"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" strokecolor="black [3213]" strokeweight="3pt">
                <v:stroke joinstyle="miter"/>
                <o:lock v:ext="edit" shapetype="f"/>
              </v:line>
              <v:line id="Gerader Verbinder 510206392"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" strokecolor="black [3213]" strokeweight="3pt">
                <v:stroke joinstyle="miter"/>
                <o:lock v:ext="edit" shapetype="f"/>
              </v:line>
              <v:line id="Gerader Verbinder 92537228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" strokecolor="black [3213]" strokeweight="3pt">
                <v:stroke joinstyle="miter"/>
                <o:lock v:ext="edit" shapetype="f"/>
              </v:line>
              <v:line id="Gerader Verbinder 18040995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" strokecolor="black [3213]" strokeweight="3pt">
                <v:stroke joinstyle="miter"/>
                <o:lock v:ext="edit" shapetype="f"/>
              </v:line>
              <v:line id="Gerader Verbinder 1386549538"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" strokecolor="black [3213]" strokeweight="3pt">
                <v:stroke joinstyle="miter"/>
                <o:lock v:ext="edit" shapetype="f"/>
              </v:line>
              <v:line id="Gerader Verbinder 77719460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" strokecolor="black [3213]" strokeweight="3pt">
                <v:stroke joinstyle="miter"/>
                <o:lock v:ext="edit" shapetype="f"/>
              </v:line>
              <w10:wrap type="square"/>
            </v:group>
          </w:pict>
        </mc:Fallback>
      </mc:AlternateContent>
    </w:r>
    <w:r w:rsidR="004A39CD" w:rsidRPr="00472BBC">
      <w:rPr>
        <w:noProof/>
      </w:rPr>
      <mc:AlternateContent>
        <mc:Choice Requires="wpg">
          <w:drawing>
            <wp:anchor distT="0" distB="0" distL="114300" distR="114300" simplePos="0" relativeHeight="251750400" behindDoc="0" locked="0" layoutInCell="1" allowOverlap="1" wp14:anchorId="43E6CB23" wp14:editId="080BD96E">
              <wp:simplePos x="0" y="0"/>
              <wp:positionH relativeFrom="column">
                <wp:posOffset>-643180</wp:posOffset>
              </wp:positionH>
              <wp:positionV relativeFrom="paragraph">
                <wp:posOffset>-581473</wp:posOffset>
              </wp:positionV>
              <wp:extent cx="7162800" cy="1064885"/>
              <wp:effectExtent l="19050" t="19050" r="38100" b="40640"/>
              <wp:wrapNone/>
              <wp:docPr id="1312888984"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1664075991" name="Gruppieren 1664075991"/>
                      <wpg:cNvGrpSpPr/>
                      <wpg:grpSpPr>
                        <a:xfrm>
                          <a:off x="0" y="1"/>
                          <a:ext cx="5341527" cy="1250824"/>
                          <a:chOff x="0" y="1"/>
                          <a:chExt cx="5341527" cy="1250824"/>
                        </a:xfrm>
                      </wpg:grpSpPr>
                      <wps:wsp>
                        <wps:cNvPr id="56026611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20918677" name="Gruppieren 1620918677"/>
                        <wpg:cNvGrpSpPr/>
                        <wpg:grpSpPr>
                          <a:xfrm>
                            <a:off x="8627" y="1383"/>
                            <a:ext cx="2487485" cy="369553"/>
                            <a:chOff x="8627" y="1383"/>
                            <a:chExt cx="1267034" cy="369553"/>
                          </a:xfrm>
                        </wpg:grpSpPr>
                        <wps:wsp>
                          <wps:cNvPr id="484918254" name="Gerader Verbinder 484918254"/>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453998" name="Gerader Verbinder 203453998"/>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5842463" name="Gerader Verbinder 165842463"/>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042238" name="Gerader Verbinder 95042238"/>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98694" name="Gerader Verbinder 15598694"/>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4517682" name="Gerader Verbinder 2074517682"/>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0813310" name="Gerader Verbinder 114081331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808323" name="Gerader Verbinder 35080832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3319966" name="Gerader Verbinder 187331996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193505" id="Gruppieren 65" o:spid="_x0000_s1026" style="position:absolute;margin-left:-50.65pt;margin-top:-45.8pt;width:564pt;height:83.85pt;z-index:251750400;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">
              <v:group id="Gruppieren 1664075991"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20918677"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">
                  <v:line id="Gerader Verbinder 484918254"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" strokecolor="black [3213]" strokeweight="3pt">
                    <v:stroke joinstyle="miter"/>
                    <o:lock v:ext="edit" shapetype="f"/>
                  </v:line>
                  <v:line id="Gerader Verbinder 20345399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" strokecolor="black [3213]" strokeweight="3pt">
                    <v:stroke joinstyle="miter"/>
                    <o:lock v:ext="edit" shapetype="f"/>
                  </v:line>
                </v:group>
              </v:group>
              <v:line id="Gerader Verbinder 165842463"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" strokecolor="black [3213]" strokeweight="3pt">
                <v:stroke joinstyle="miter"/>
                <o:lock v:ext="edit" shapetype="f"/>
              </v:line>
              <v:line id="Gerader Verbinder 95042238"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" strokecolor="black [3213]" strokeweight="3pt">
                <v:stroke joinstyle="miter"/>
                <o:lock v:ext="edit" shapetype="f"/>
              </v:line>
              <v:line id="Gerader Verbinder 15598694"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" strokecolor="black [3213]" strokeweight="3pt">
                <v:stroke joinstyle="miter"/>
                <o:lock v:ext="edit" shapetype="f"/>
              </v:line>
              <v:line id="Gerader Verbinder 2074517682"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" strokecolor="black [3213]" strokeweight="3pt">
                <v:stroke joinstyle="miter"/>
                <o:lock v:ext="edit" shapetype="f"/>
              </v:line>
              <v:line id="Gerader Verbinder 114081331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" strokecolor="black [3213]" strokeweight="3pt">
                <v:stroke joinstyle="miter"/>
                <o:lock v:ext="edit" shapetype="f"/>
              </v:line>
              <v:line id="Gerader Verbinder 35080832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" strokecolor="black [3213]" strokeweight="3pt">
                <v:stroke joinstyle="miter"/>
                <o:lock v:ext="edit" shapetype="f"/>
              </v:line>
              <v:line id="Gerader Verbinder 187331996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" strokecolor="black [3213]" strokeweight="3pt">
                <v:stroke joinstyle="miter"/>
                <o:lock v:ext="edit" shapetype="f"/>
              </v:line>
            </v:group>
          </w:pict>
        </mc:Fallback>
      </mc:AlternateContent>
    </w:r>
  </w:p>
  <w:p w14:paraId="76AE546A" w14:textId="77777777" w:rsidR="004A39CD" w:rsidRPr="004A39CD" w:rsidRDefault="004A39CD" w:rsidP="004A39CD">
    <w:pPr>
      <w:pStyle w:val="Kopf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F4D4" w14:textId="4CCA1B9D" w:rsidR="00791EAD" w:rsidRDefault="00192B26" w:rsidP="00791EAD">
    <w:pPr>
      <w:pStyle w:val="Kopfzeile"/>
    </w:pPr>
    <w:r>
      <w:rPr>
        <w:noProof/>
      </w:rPr>
      <w:drawing>
        <wp:anchor distT="0" distB="0" distL="114300" distR="114300" simplePos="0" relativeHeight="251779072" behindDoc="0" locked="0" layoutInCell="1" allowOverlap="1" wp14:anchorId="7C836C2A" wp14:editId="14851E11">
          <wp:simplePos x="0" y="0"/>
          <wp:positionH relativeFrom="column">
            <wp:posOffset>8108950</wp:posOffset>
          </wp:positionH>
          <wp:positionV relativeFrom="paragraph">
            <wp:posOffset>-169545</wp:posOffset>
          </wp:positionV>
          <wp:extent cx="607695" cy="615950"/>
          <wp:effectExtent l="0" t="0" r="1905" b="0"/>
          <wp:wrapSquare wrapText="bothSides"/>
          <wp:docPr id="1332097289" name="Grafik 133209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7289" name="Grafik 133209728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7695"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EAD">
      <w:rPr>
        <w:noProof/>
      </w:rPr>
      <mc:AlternateContent>
        <mc:Choice Requires="wps">
          <w:drawing>
            <wp:anchor distT="0" distB="0" distL="114300" distR="114300" simplePos="0" relativeHeight="251781120" behindDoc="0" locked="0" layoutInCell="1" allowOverlap="1" wp14:anchorId="1A94306E" wp14:editId="4212AD13">
              <wp:simplePos x="0" y="0"/>
              <wp:positionH relativeFrom="column">
                <wp:posOffset>4362069</wp:posOffset>
              </wp:positionH>
              <wp:positionV relativeFrom="paragraph">
                <wp:posOffset>113488</wp:posOffset>
              </wp:positionV>
              <wp:extent cx="1411834" cy="292608"/>
              <wp:effectExtent l="0" t="0" r="0" b="0"/>
              <wp:wrapNone/>
              <wp:docPr id="112243306" name="Textfeld 1"/>
              <wp:cNvGraphicFramePr/>
              <a:graphic xmlns:a="http://schemas.openxmlformats.org/drawingml/2006/main">
                <a:graphicData uri="http://schemas.microsoft.com/office/word/2010/wordprocessingShape">
                  <wps:wsp>
                    <wps:cNvSpPr txBox="1"/>
                    <wps:spPr>
                      <a:xfrm>
                        <a:off x="0" y="0"/>
                        <a:ext cx="1411834" cy="292608"/>
                      </a:xfrm>
                      <a:prstGeom prst="rect">
                        <a:avLst/>
                      </a:prstGeom>
                      <a:noFill/>
                      <a:ln w="6350">
                        <a:noFill/>
                      </a:ln>
                    </wps:spPr>
                    <wps:txbx>
                      <w:txbxContent>
                        <w:p w14:paraId="7504A215" w14:textId="77777777" w:rsidR="00791EAD" w:rsidRPr="00472BBC" w:rsidRDefault="00791EAD" w:rsidP="00791EAD">
                          <w:pPr>
                            <w:rPr>
                              <w:rFonts w:ascii="OCR A Extended" w:hAnsi="OCR A Extended"/>
                              <w:lang w:val="de-DE"/>
                            </w:rPr>
                          </w:pPr>
                          <w:r>
                            <w:rPr>
                              <w:rFonts w:ascii="OCR A Extended" w:hAnsi="OCR A Extended"/>
                              <w:lang w:val="de-DE"/>
                            </w:rPr>
                            <w:t xml:space="preserve">Page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4306E" id="_x0000_t202" coordsize="21600,21600" o:spt="202" path="m,l,21600r21600,l21600,xe">
              <v:stroke joinstyle="miter"/>
              <v:path gradientshapeok="t" o:connecttype="rect"/>
            </v:shapetype>
            <v:shape id="_x0000_s1068" type="#_x0000_t202" style="position:absolute;margin-left:343.45pt;margin-top:8.95pt;width:111.15pt;height:23.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" filled="f" stroked="f" strokeweight=".5pt">
              <v:textbox>
                <w:txbxContent>
                  <w:p w14:paraId="7504A215" w14:textId="77777777" w:rsidR="00791EAD" w:rsidRPr="00472BBC" w:rsidRDefault="00791EAD" w:rsidP="00791EAD">
                    <w:pPr>
                      <w:rPr>
                        <w:rFonts w:ascii="OCR A Extended" w:hAnsi="OCR A Extended"/>
                        <w:lang w:val="de-DE"/>
                      </w:rPr>
                    </w:pPr>
                    <w:r>
                      <w:rPr>
                        <w:rFonts w:ascii="OCR A Extended" w:hAnsi="OCR A Extended"/>
                        <w:lang w:val="de-DE"/>
                      </w:rPr>
                      <w:t xml:space="preserve">Page </w:t>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791EAD" w:rsidRPr="00472BBC">
      <w:rPr>
        <w:noProof/>
      </w:rPr>
      <w:drawing>
        <wp:anchor distT="0" distB="0" distL="114300" distR="114300" simplePos="0" relativeHeight="251771904" behindDoc="0" locked="0" layoutInCell="1" allowOverlap="1" wp14:anchorId="618685D2" wp14:editId="00C8B3EB">
          <wp:simplePos x="0" y="0"/>
          <wp:positionH relativeFrom="margin">
            <wp:posOffset>6136856</wp:posOffset>
          </wp:positionH>
          <wp:positionV relativeFrom="paragraph">
            <wp:posOffset>-129784</wp:posOffset>
          </wp:positionV>
          <wp:extent cx="1638935" cy="471805"/>
          <wp:effectExtent l="0" t="0" r="0" b="4445"/>
          <wp:wrapSquare wrapText="bothSides"/>
          <wp:docPr id="1332097288" name="Grafik 1332097288"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5465" name="Grafik 1319265465"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8935" cy="471805"/>
                  </a:xfrm>
                  <a:prstGeom prst="rect">
                    <a:avLst/>
                  </a:prstGeom>
                  <a:noFill/>
                </pic:spPr>
              </pic:pic>
            </a:graphicData>
          </a:graphic>
          <wp14:sizeRelH relativeFrom="page">
            <wp14:pctWidth>0</wp14:pctWidth>
          </wp14:sizeRelH>
          <wp14:sizeRelV relativeFrom="page">
            <wp14:pctHeight>0</wp14:pctHeight>
          </wp14:sizeRelV>
        </wp:anchor>
      </w:drawing>
    </w:r>
    <w:r w:rsidR="00791EAD">
      <w:rPr>
        <w:noProof/>
      </w:rPr>
      <mc:AlternateContent>
        <mc:Choice Requires="wps">
          <w:drawing>
            <wp:anchor distT="0" distB="0" distL="114300" distR="114300" simplePos="0" relativeHeight="251772928" behindDoc="0" locked="0" layoutInCell="1" allowOverlap="1" wp14:anchorId="2EAADDB1" wp14:editId="00924648">
              <wp:simplePos x="0" y="0"/>
              <wp:positionH relativeFrom="column">
                <wp:posOffset>3984145</wp:posOffset>
              </wp:positionH>
              <wp:positionV relativeFrom="paragraph">
                <wp:posOffset>-200607</wp:posOffset>
              </wp:positionV>
              <wp:extent cx="2052918" cy="262943"/>
              <wp:effectExtent l="0" t="0" r="0" b="3810"/>
              <wp:wrapNone/>
              <wp:docPr id="112243307"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4DCB0274" w14:textId="77777777" w:rsidR="00791EAD" w:rsidRPr="00472BBC" w:rsidRDefault="00791EAD" w:rsidP="00791EA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DDB1" id="_x0000_s1069" type="#_x0000_t202" style="position:absolute;margin-left:313.7pt;margin-top:-15.8pt;width:161.65pt;height:20.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k0HAIAADQ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" filled="f" stroked="f" strokeweight=".5pt">
              <v:textbox>
                <w:txbxContent>
                  <w:p w14:paraId="4DCB0274" w14:textId="77777777" w:rsidR="00791EAD" w:rsidRPr="00472BBC" w:rsidRDefault="00791EAD" w:rsidP="00791EAD">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791EAD" w:rsidRPr="00472BBC">
      <w:rPr>
        <w:noProof/>
      </w:rPr>
      <mc:AlternateContent>
        <mc:Choice Requires="wpg">
          <w:drawing>
            <wp:anchor distT="0" distB="0" distL="114300" distR="114300" simplePos="0" relativeHeight="251774976" behindDoc="0" locked="0" layoutInCell="1" allowOverlap="1" wp14:anchorId="2909AFD4" wp14:editId="73AB1501">
              <wp:simplePos x="0" y="0"/>
              <wp:positionH relativeFrom="column">
                <wp:posOffset>3111500</wp:posOffset>
              </wp:positionH>
              <wp:positionV relativeFrom="paragraph">
                <wp:posOffset>-197485</wp:posOffset>
              </wp:positionV>
              <wp:extent cx="672465" cy="563245"/>
              <wp:effectExtent l="19050" t="19050" r="32385" b="27305"/>
              <wp:wrapSquare wrapText="bothSides"/>
              <wp:docPr id="112243308"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12243309" name="Gleichschenkliges Dreieck 112243309"/>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43310" name="Gerader Verbinder 112243310"/>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1" name="Gerader Verbinder 112243311"/>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2" name="Gerader Verbinder 11224331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3" name="Gerader Verbinder 112243313"/>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4" name="Gerader Verbinder 11224331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15" name="Gerader Verbinder 112243315"/>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925451" id="Gruppieren 172" o:spid="_x0000_s1026" style="position:absolute;margin-left:245pt;margin-top:-15.55pt;width:52.95pt;height:44.35pt;z-index:25177497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12243309"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" filled="f" strokecolor="black [3213]" strokeweight="1pt"/>
              <v:line id="Gerader Verbinder 112243310"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" strokecolor="black [3213]" strokeweight="3pt">
                <v:stroke joinstyle="miter"/>
                <o:lock v:ext="edit" shapetype="f"/>
              </v:line>
              <v:line id="Gerader Verbinder 112243311"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" strokecolor="black [3213]" strokeweight="3pt">
                <v:stroke joinstyle="miter"/>
                <o:lock v:ext="edit" shapetype="f"/>
              </v:line>
              <v:line id="Gerader Verbinder 11224331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" strokecolor="black [3213]" strokeweight="3pt">
                <v:stroke joinstyle="miter"/>
                <o:lock v:ext="edit" shapetype="f"/>
              </v:line>
              <v:line id="Gerader Verbinder 112243313"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" strokecolor="black [3213]" strokeweight="3pt">
                <v:stroke joinstyle="miter"/>
                <o:lock v:ext="edit" shapetype="f"/>
              </v:line>
              <v:line id="Gerader Verbinder 1122433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" strokecolor="black [3213]" strokeweight="3pt">
                <v:stroke joinstyle="miter"/>
                <o:lock v:ext="edit" shapetype="f"/>
              </v:line>
              <v:line id="Gerader Verbinder 11224331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" strokecolor="black [3213]" strokeweight="3pt">
                <v:stroke joinstyle="miter"/>
                <o:lock v:ext="edit" shapetype="f"/>
              </v:line>
              <w10:wrap type="square"/>
            </v:group>
          </w:pict>
        </mc:Fallback>
      </mc:AlternateContent>
    </w:r>
    <w:r w:rsidR="00791EAD">
      <w:rPr>
        <w:noProof/>
      </w:rPr>
      <mc:AlternateContent>
        <mc:Choice Requires="wps">
          <w:drawing>
            <wp:anchor distT="0" distB="0" distL="114300" distR="114300" simplePos="0" relativeHeight="251776000" behindDoc="0" locked="0" layoutInCell="1" allowOverlap="1" wp14:anchorId="0551C206" wp14:editId="2C8D20FF">
              <wp:simplePos x="0" y="0"/>
              <wp:positionH relativeFrom="column">
                <wp:posOffset>3237865</wp:posOffset>
              </wp:positionH>
              <wp:positionV relativeFrom="paragraph">
                <wp:posOffset>-117475</wp:posOffset>
              </wp:positionV>
              <wp:extent cx="327211" cy="537883"/>
              <wp:effectExtent l="0" t="0" r="0" b="0"/>
              <wp:wrapNone/>
              <wp:docPr id="112243316"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029FBAE" w14:textId="77777777" w:rsidR="00791EAD" w:rsidRPr="00472BBC" w:rsidRDefault="00791EAD" w:rsidP="00791EAD">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1C206" id="_x0000_s1070" type="#_x0000_t202" style="position:absolute;margin-left:254.95pt;margin-top:-9.25pt;width:25.75pt;height:42.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" filled="f" stroked="f" strokeweight=".5pt">
              <v:textbox>
                <w:txbxContent>
                  <w:p w14:paraId="0029FBAE" w14:textId="77777777" w:rsidR="00791EAD" w:rsidRPr="00472BBC" w:rsidRDefault="00791EAD" w:rsidP="00791EAD">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791EAD" w:rsidRPr="00472BBC">
      <w:rPr>
        <w:noProof/>
      </w:rPr>
      <mc:AlternateContent>
        <mc:Choice Requires="wpg">
          <w:drawing>
            <wp:anchor distT="0" distB="0" distL="114300" distR="114300" simplePos="0" relativeHeight="251769856" behindDoc="0" locked="0" layoutInCell="1" allowOverlap="1" wp14:anchorId="3D378EAF" wp14:editId="1769A452">
              <wp:simplePos x="0" y="0"/>
              <wp:positionH relativeFrom="column">
                <wp:posOffset>-1159510</wp:posOffset>
              </wp:positionH>
              <wp:positionV relativeFrom="paragraph">
                <wp:posOffset>-261620</wp:posOffset>
              </wp:positionV>
              <wp:extent cx="10238740" cy="756920"/>
              <wp:effectExtent l="19050" t="19050" r="29210" b="24130"/>
              <wp:wrapNone/>
              <wp:docPr id="112243317" name="Gruppieren 65"/>
              <wp:cNvGraphicFramePr/>
              <a:graphic xmlns:a="http://schemas.openxmlformats.org/drawingml/2006/main">
                <a:graphicData uri="http://schemas.microsoft.com/office/word/2010/wordprocessingGroup">
                  <wpg:wgp>
                    <wpg:cNvGrpSpPr/>
                    <wpg:grpSpPr>
                      <a:xfrm>
                        <a:off x="0" y="0"/>
                        <a:ext cx="10238740" cy="756920"/>
                        <a:chOff x="0" y="-1"/>
                        <a:chExt cx="5341527" cy="1265013"/>
                      </a:xfrm>
                    </wpg:grpSpPr>
                    <wpg:grpSp>
                      <wpg:cNvPr id="112243318" name="Gruppieren 112243318"/>
                      <wpg:cNvGrpSpPr/>
                      <wpg:grpSpPr>
                        <a:xfrm>
                          <a:off x="0" y="-1"/>
                          <a:ext cx="5341527" cy="1250826"/>
                          <a:chOff x="0" y="-1"/>
                          <a:chExt cx="5341527" cy="1250826"/>
                        </a:xfrm>
                      </wpg:grpSpPr>
                      <wps:wsp>
                        <wps:cNvPr id="112243319"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2243320" name="Gruppieren 112243320"/>
                        <wpg:cNvGrpSpPr/>
                        <wpg:grpSpPr>
                          <a:xfrm>
                            <a:off x="8627" y="-1"/>
                            <a:ext cx="2267628" cy="370937"/>
                            <a:chOff x="8627" y="-1"/>
                            <a:chExt cx="1155047" cy="370937"/>
                          </a:xfrm>
                        </wpg:grpSpPr>
                        <wps:wsp>
                          <wps:cNvPr id="112243321" name="Gerader Verbinder 112243321"/>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2" name="Gerader Verbinder 112243322"/>
                          <wps:cNvCnPr>
                            <a:cxnSpLocks/>
                          </wps:cNvCnPr>
                          <wps:spPr>
                            <a:xfrm flipV="1">
                              <a:off x="1082616" y="-1"/>
                              <a:ext cx="81058" cy="3707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12243323" name="Gerader Verbinder 112243323"/>
                      <wps:cNvCnPr>
                        <a:cxnSpLocks/>
                      </wps:cNvCnPr>
                      <wps:spPr>
                        <a:xfrm flipV="1">
                          <a:off x="5228207" y="876935"/>
                          <a:ext cx="113016" cy="38807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4" name="Gerader Verbinder 112243324"/>
                      <wps:cNvCnPr>
                        <a:cxnSpLocks/>
                      </wps:cNvCnPr>
                      <wps:spPr>
                        <a:xfrm rot="16200000">
                          <a:off x="5129003" y="1165808"/>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5" name="Gerader Verbinder 11224332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6" name="Gerader Verbinder 112243326"/>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43327" name="Gerader Verbinder 112243327"/>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2097280" name="Gerader Verbinder 1332097280"/>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2097281" name="Gerader Verbinder 1332097281"/>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AA1327" id="Gruppieren 65" o:spid="_x0000_s1026" style="position:absolute;margin-left:-91.3pt;margin-top:-20.6pt;width:806.2pt;height:59.6pt;z-index:251769856;mso-width-relative:margin;mso-height-relative:margin" coordorigin="" coordsize="53415,1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">
              <v:group id="Gruppieren 112243318"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12243320" o:spid="_x0000_s1029" style="position:absolute;left:86;width:22676;height:3709" coordorigin="86" coordsize="11550,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">
                  <v:line id="Gerader Verbinder 11224332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" strokecolor="black [3213]" strokeweight="3pt">
                    <v:stroke joinstyle="miter"/>
                    <o:lock v:ext="edit" shapetype="f"/>
                  </v:line>
                  <v:line id="Gerader Verbinder 112243322" o:spid="_x0000_s1031" style="position:absolute;flip:y;visibility:visible;mso-wrap-style:square" from="10826,0" to="1163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" strokecolor="black [3213]" strokeweight="3pt">
                    <v:stroke joinstyle="miter"/>
                    <o:lock v:ext="edit" shapetype="f"/>
                  </v:line>
                </v:group>
              </v:group>
              <v:line id="Gerader Verbinder 112243323" o:spid="_x0000_s1032" style="position:absolute;flip:y;visibility:visible;mso-wrap-style:square" from="52282,8769" to="53412,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" strokecolor="black [3213]" strokeweight="3pt">
                <v:stroke joinstyle="miter"/>
                <o:lock v:ext="edit" shapetype="f"/>
              </v:line>
              <v:line id="Gerader Verbinder 112243324" o:spid="_x0000_s1033" style="position:absolute;rotation:-90;visibility:visible;mso-wrap-style:square" from="51290,11657" to="51290,13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" strokecolor="black [3213]" strokeweight="3pt">
                <v:stroke joinstyle="miter"/>
                <o:lock v:ext="edit" shapetype="f"/>
              </v:line>
              <v:line id="Gerader Verbinder 11224332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" strokecolor="black [3213]" strokeweight="3pt">
                <v:stroke joinstyle="miter"/>
                <o:lock v:ext="edit" shapetype="f"/>
              </v:line>
              <v:line id="Gerader Verbinder 112243326"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" strokecolor="black [3213]" strokeweight="3pt">
                <v:stroke joinstyle="miter"/>
                <o:lock v:ext="edit" shapetype="f"/>
              </v:line>
              <v:line id="Gerader Verbinder 112243327"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" strokecolor="black [3213]" strokeweight="3pt">
                <v:stroke joinstyle="miter"/>
                <o:lock v:ext="edit" shapetype="f"/>
              </v:line>
              <v:line id="Gerader Verbinder 1332097280"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" strokecolor="black [3213]" strokeweight="3pt">
                <v:stroke joinstyle="miter"/>
                <o:lock v:ext="edit" shapetype="f"/>
              </v:line>
              <v:line id="Gerader Verbinder 1332097281"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" strokecolor="black [3213]" strokeweight="3pt">
                <v:stroke joinstyle="miter"/>
                <o:lock v:ext="edit" shapetype="f"/>
              </v:line>
            </v:group>
          </w:pict>
        </mc:Fallback>
      </mc:AlternateContent>
    </w:r>
    <w:r w:rsidR="00791EAD" w:rsidRPr="00F01F01">
      <w:rPr>
        <w:noProof/>
      </w:rPr>
      <w:drawing>
        <wp:anchor distT="0" distB="0" distL="114300" distR="114300" simplePos="0" relativeHeight="251777024" behindDoc="0" locked="0" layoutInCell="1" allowOverlap="1" wp14:anchorId="4AD1A1F9" wp14:editId="673FB289">
          <wp:simplePos x="0" y="0"/>
          <wp:positionH relativeFrom="column">
            <wp:posOffset>2325657</wp:posOffset>
          </wp:positionH>
          <wp:positionV relativeFrom="paragraph">
            <wp:posOffset>34757</wp:posOffset>
          </wp:positionV>
          <wp:extent cx="431165" cy="431165"/>
          <wp:effectExtent l="0" t="0" r="0" b="6985"/>
          <wp:wrapSquare wrapText="bothSides"/>
          <wp:docPr id="1332097290" name="Grafik 1332097290"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791EAD" w:rsidRPr="008074E0">
      <w:rPr>
        <w:noProof/>
      </w:rPr>
      <w:drawing>
        <wp:anchor distT="0" distB="0" distL="114300" distR="114300" simplePos="0" relativeHeight="251780096" behindDoc="0" locked="0" layoutInCell="1" allowOverlap="1" wp14:anchorId="11B10CE3" wp14:editId="50480F25">
          <wp:simplePos x="0" y="0"/>
          <wp:positionH relativeFrom="column">
            <wp:posOffset>1862455</wp:posOffset>
          </wp:positionH>
          <wp:positionV relativeFrom="paragraph">
            <wp:posOffset>30480</wp:posOffset>
          </wp:positionV>
          <wp:extent cx="403860" cy="403860"/>
          <wp:effectExtent l="0" t="0" r="0" b="0"/>
          <wp:wrapSquare wrapText="bothSides"/>
          <wp:docPr id="1332097291" name="Grafik 1332097291"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791EAD">
      <w:rPr>
        <w:noProof/>
      </w:rPr>
      <mc:AlternateContent>
        <mc:Choice Requires="wps">
          <w:drawing>
            <wp:anchor distT="0" distB="0" distL="114300" distR="114300" simplePos="0" relativeHeight="251773952" behindDoc="0" locked="0" layoutInCell="1" allowOverlap="1" wp14:anchorId="7779DE7F" wp14:editId="1959A919">
              <wp:simplePos x="0" y="0"/>
              <wp:positionH relativeFrom="column">
                <wp:posOffset>-484014</wp:posOffset>
              </wp:positionH>
              <wp:positionV relativeFrom="paragraph">
                <wp:posOffset>18595</wp:posOffset>
              </wp:positionV>
              <wp:extent cx="1577789" cy="262943"/>
              <wp:effectExtent l="0" t="0" r="0" b="3810"/>
              <wp:wrapNone/>
              <wp:docPr id="1332097282"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65A8E606" w14:textId="77777777" w:rsidR="00791EAD" w:rsidRPr="00472BBC" w:rsidRDefault="00791EAD" w:rsidP="00791EAD">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DE7F" id="_x0000_s1071" type="#_x0000_t202" style="position:absolute;margin-left:-38.1pt;margin-top:1.45pt;width:124.25pt;height:20.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zdGw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" filled="f" stroked="f" strokeweight=".5pt">
              <v:textbox>
                <w:txbxContent>
                  <w:p w14:paraId="65A8E606" w14:textId="77777777" w:rsidR="00791EAD" w:rsidRPr="00472BBC" w:rsidRDefault="00791EAD" w:rsidP="00791EAD">
                    <w:pPr>
                      <w:rPr>
                        <w:rFonts w:ascii="OCR A Extended" w:hAnsi="OCR A Extended"/>
                        <w:lang w:val="de-DE"/>
                      </w:rPr>
                    </w:pPr>
                    <w:r>
                      <w:rPr>
                        <w:rFonts w:ascii="OCR A Extended" w:hAnsi="OCR A Extended"/>
                        <w:lang w:val="de-DE"/>
                      </w:rPr>
                      <w:t>HANDLE WITH CARE</w:t>
                    </w:r>
                  </w:p>
                </w:txbxContent>
              </v:textbox>
            </v:shape>
          </w:pict>
        </mc:Fallback>
      </mc:AlternateContent>
    </w:r>
    <w:r w:rsidR="00791EAD">
      <w:rPr>
        <w:noProof/>
      </w:rPr>
      <mc:AlternateContent>
        <mc:Choice Requires="wps">
          <w:drawing>
            <wp:anchor distT="0" distB="0" distL="114300" distR="114300" simplePos="0" relativeHeight="251778048" behindDoc="0" locked="0" layoutInCell="1" allowOverlap="1" wp14:anchorId="1FB8DA68" wp14:editId="119F95B6">
              <wp:simplePos x="0" y="0"/>
              <wp:positionH relativeFrom="column">
                <wp:posOffset>-736720</wp:posOffset>
              </wp:positionH>
              <wp:positionV relativeFrom="paragraph">
                <wp:posOffset>247721</wp:posOffset>
              </wp:positionV>
              <wp:extent cx="2191265" cy="262943"/>
              <wp:effectExtent l="0" t="0" r="0" b="3810"/>
              <wp:wrapNone/>
              <wp:docPr id="1332097283"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B8D6DA4" w14:textId="77777777" w:rsidR="00791EAD" w:rsidRPr="00472BBC" w:rsidRDefault="00791EAD" w:rsidP="00791EAD">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8DA68" id="_x0000_s1072" type="#_x0000_t202" style="position:absolute;margin-left:-58pt;margin-top:19.5pt;width:172.55pt;height:20.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" filled="f" stroked="f" strokeweight=".5pt">
              <v:textbox>
                <w:txbxContent>
                  <w:p w14:paraId="1B8D6DA4" w14:textId="77777777" w:rsidR="00791EAD" w:rsidRPr="00472BBC" w:rsidRDefault="00791EAD" w:rsidP="00791EAD">
                    <w:pPr>
                      <w:rPr>
                        <w:rFonts w:ascii="OCR A Extended" w:hAnsi="OCR A Extended"/>
                        <w:lang w:val="de-DE"/>
                      </w:rPr>
                    </w:pPr>
                    <w:r>
                      <w:rPr>
                        <w:rFonts w:ascii="OCR A Extended" w:hAnsi="OCR A Extended"/>
                        <w:lang w:val="de-DE"/>
                      </w:rPr>
                      <w:t>AUTHORISED ACCESS ONLY</w:t>
                    </w:r>
                  </w:p>
                </w:txbxContent>
              </v:textbox>
            </v:shape>
          </w:pict>
        </mc:Fallback>
      </mc:AlternateContent>
    </w:r>
    <w:r w:rsidR="00791EAD">
      <w:rPr>
        <w:noProof/>
      </w:rPr>
      <mc:AlternateContent>
        <mc:Choice Requires="wps">
          <w:drawing>
            <wp:anchor distT="0" distB="0" distL="114300" distR="114300" simplePos="0" relativeHeight="251770880" behindDoc="0" locked="0" layoutInCell="1" allowOverlap="1" wp14:anchorId="323F16FF" wp14:editId="39621119">
              <wp:simplePos x="0" y="0"/>
              <wp:positionH relativeFrom="column">
                <wp:posOffset>-510971</wp:posOffset>
              </wp:positionH>
              <wp:positionV relativeFrom="paragraph">
                <wp:posOffset>-286194</wp:posOffset>
              </wp:positionV>
              <wp:extent cx="2888901" cy="262890"/>
              <wp:effectExtent l="0" t="0" r="0" b="3810"/>
              <wp:wrapNone/>
              <wp:docPr id="1332097284"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1BB3FF4D" w14:textId="77777777" w:rsidR="00791EAD" w:rsidRPr="00472BBC" w:rsidRDefault="00791EAD" w:rsidP="00791EA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F16FF" id="_x0000_s1073" type="#_x0000_t202" style="position:absolute;margin-left:-40.25pt;margin-top:-22.55pt;width:227.45pt;height:20.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" filled="f" stroked="f" strokeweight=".5pt">
              <v:textbox>
                <w:txbxContent>
                  <w:p w14:paraId="1BB3FF4D" w14:textId="77777777" w:rsidR="00791EAD" w:rsidRPr="00472BBC" w:rsidRDefault="00791EAD" w:rsidP="00791EAD">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p>
  <w:p w14:paraId="739E4A45" w14:textId="77777777" w:rsidR="00791EAD" w:rsidRPr="003E78B1" w:rsidRDefault="00791EAD" w:rsidP="00791EAD">
    <w:pPr>
      <w:pStyle w:val="Kopfzeile"/>
    </w:pPr>
  </w:p>
  <w:p w14:paraId="312BB55C" w14:textId="77777777" w:rsidR="00791EAD" w:rsidRPr="00791EAD" w:rsidRDefault="00791EAD" w:rsidP="00791EAD">
    <w:pPr>
      <w:pStyle w:val="Kopf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83F4" w14:textId="77F0DF71" w:rsidR="003626C1" w:rsidRDefault="00192B26" w:rsidP="003626C1">
    <w:pPr>
      <w:pStyle w:val="Kopfzeile"/>
    </w:pPr>
    <w:r>
      <w:rPr>
        <w:noProof/>
      </w:rPr>
      <w:drawing>
        <wp:anchor distT="0" distB="0" distL="114300" distR="114300" simplePos="0" relativeHeight="251798528" behindDoc="0" locked="0" layoutInCell="1" allowOverlap="1" wp14:anchorId="0CB61DD4" wp14:editId="27656887">
          <wp:simplePos x="0" y="0"/>
          <wp:positionH relativeFrom="column">
            <wp:posOffset>5363845</wp:posOffset>
          </wp:positionH>
          <wp:positionV relativeFrom="paragraph">
            <wp:posOffset>-497840</wp:posOffset>
          </wp:positionV>
          <wp:extent cx="863600" cy="875030"/>
          <wp:effectExtent l="0" t="0" r="0" b="1270"/>
          <wp:wrapSquare wrapText="bothSides"/>
          <wp:docPr id="22302758" name="Grafik 2230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2758" name="Grafik 2230275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36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DA5">
      <w:rPr>
        <w:noProof/>
      </w:rPr>
      <mc:AlternateContent>
        <mc:Choice Requires="wps">
          <w:drawing>
            <wp:anchor distT="0" distB="0" distL="114300" distR="114300" simplePos="0" relativeHeight="251800576" behindDoc="0" locked="0" layoutInCell="1" allowOverlap="1" wp14:anchorId="0949003E" wp14:editId="4E841477">
              <wp:simplePos x="0" y="0"/>
              <wp:positionH relativeFrom="column">
                <wp:posOffset>4468271</wp:posOffset>
              </wp:positionH>
              <wp:positionV relativeFrom="paragraph">
                <wp:posOffset>8778</wp:posOffset>
              </wp:positionV>
              <wp:extent cx="902625" cy="426085"/>
              <wp:effectExtent l="0" t="0" r="0" b="0"/>
              <wp:wrapNone/>
              <wp:docPr id="22302728" name="Textfeld 1"/>
              <wp:cNvGraphicFramePr/>
              <a:graphic xmlns:a="http://schemas.openxmlformats.org/drawingml/2006/main">
                <a:graphicData uri="http://schemas.microsoft.com/office/word/2010/wordprocessingShape">
                  <wps:wsp>
                    <wps:cNvSpPr txBox="1"/>
                    <wps:spPr>
                      <a:xfrm>
                        <a:off x="0" y="0"/>
                        <a:ext cx="902625" cy="426085"/>
                      </a:xfrm>
                      <a:prstGeom prst="rect">
                        <a:avLst/>
                      </a:prstGeom>
                      <a:noFill/>
                      <a:ln w="6350">
                        <a:noFill/>
                      </a:ln>
                    </wps:spPr>
                    <wps:txbx>
                      <w:txbxContent>
                        <w:p w14:paraId="2E7A59FA" w14:textId="77777777" w:rsidR="003626C1" w:rsidRPr="00472BBC" w:rsidRDefault="003626C1" w:rsidP="003626C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9003E" id="_x0000_t202" coordsize="21600,21600" o:spt="202" path="m,l,21600r21600,l21600,xe">
              <v:stroke joinstyle="miter"/>
              <v:path gradientshapeok="t" o:connecttype="rect"/>
            </v:shapetype>
            <v:shape id="_x0000_s1074" type="#_x0000_t202" style="position:absolute;margin-left:351.85pt;margin-top:.7pt;width:71.05pt;height:33.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" filled="f" stroked="f" strokeweight=".5pt">
              <v:textbox>
                <w:txbxContent>
                  <w:p w14:paraId="2E7A59FA" w14:textId="77777777" w:rsidR="003626C1" w:rsidRPr="00472BBC" w:rsidRDefault="003626C1" w:rsidP="003626C1">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3626C1">
      <w:rPr>
        <w:noProof/>
      </w:rPr>
      <mc:AlternateContent>
        <mc:Choice Requires="wps">
          <w:drawing>
            <wp:anchor distT="0" distB="0" distL="114300" distR="114300" simplePos="0" relativeHeight="251790336" behindDoc="0" locked="0" layoutInCell="1" allowOverlap="1" wp14:anchorId="41562E6D" wp14:editId="34C1ADF4">
              <wp:simplePos x="0" y="0"/>
              <wp:positionH relativeFrom="column">
                <wp:posOffset>-442316</wp:posOffset>
              </wp:positionH>
              <wp:positionV relativeFrom="paragraph">
                <wp:posOffset>-570865</wp:posOffset>
              </wp:positionV>
              <wp:extent cx="2888901" cy="262890"/>
              <wp:effectExtent l="0" t="0" r="0" b="3810"/>
              <wp:wrapNone/>
              <wp:docPr id="22302727"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524B514A" w14:textId="77777777" w:rsidR="003626C1" w:rsidRPr="00472BBC" w:rsidRDefault="003626C1" w:rsidP="003626C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62E6D" id="_x0000_s1075" type="#_x0000_t202" style="position:absolute;margin-left:-34.85pt;margin-top:-44.95pt;width:227.45pt;height:20.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" filled="f" stroked="f" strokeweight=".5pt">
              <v:textbox>
                <w:txbxContent>
                  <w:p w14:paraId="524B514A" w14:textId="77777777" w:rsidR="003626C1" w:rsidRPr="00472BBC" w:rsidRDefault="003626C1" w:rsidP="003626C1">
                    <w:pPr>
                      <w:rPr>
                        <w:rFonts w:ascii="OCR A Extended" w:hAnsi="OCR A Extended"/>
                        <w:lang w:val="de-DE"/>
                      </w:rPr>
                    </w:pPr>
                    <w:r>
                      <w:rPr>
                        <w:rFonts w:ascii="OCR A Extended" w:hAnsi="OCR A Extended"/>
                        <w:lang w:val="de-DE"/>
                      </w:rPr>
                      <w:t xml:space="preserve">Project </w:t>
                    </w:r>
                    <w:proofErr w:type="spellStart"/>
                    <w:r>
                      <w:rPr>
                        <w:rFonts w:ascii="OCR A Extended" w:hAnsi="OCR A Extended"/>
                        <w:lang w:val="de-DE"/>
                      </w:rPr>
                      <w:t>EventX</w:t>
                    </w:r>
                    <w:proofErr w:type="spellEnd"/>
                    <w:r>
                      <w:rPr>
                        <w:rFonts w:ascii="OCR A Extended" w:hAnsi="OCR A Extended"/>
                        <w:lang w:val="de-DE"/>
                      </w:rPr>
                      <w:t xml:space="preserve"> AG | </w:t>
                    </w:r>
                    <w:proofErr w:type="spellStart"/>
                    <w:r>
                      <w:rPr>
                        <w:rFonts w:ascii="OCR A Extended" w:hAnsi="OCR A Extended"/>
                        <w:lang w:val="de-DE"/>
                      </w:rPr>
                      <w:t>Certificate</w:t>
                    </w:r>
                    <w:proofErr w:type="spellEnd"/>
                  </w:p>
                </w:txbxContent>
              </v:textbox>
            </v:shape>
          </w:pict>
        </mc:Fallback>
      </mc:AlternateContent>
    </w:r>
    <w:r w:rsidR="003626C1" w:rsidRPr="00F01F01">
      <w:rPr>
        <w:noProof/>
      </w:rPr>
      <w:drawing>
        <wp:anchor distT="0" distB="0" distL="114300" distR="114300" simplePos="0" relativeHeight="251796480" behindDoc="0" locked="0" layoutInCell="1" allowOverlap="1" wp14:anchorId="639F2839" wp14:editId="6BD708DE">
          <wp:simplePos x="0" y="0"/>
          <wp:positionH relativeFrom="column">
            <wp:posOffset>4870450</wp:posOffset>
          </wp:positionH>
          <wp:positionV relativeFrom="paragraph">
            <wp:posOffset>-344970</wp:posOffset>
          </wp:positionV>
          <wp:extent cx="431165" cy="431165"/>
          <wp:effectExtent l="0" t="0" r="0" b="6985"/>
          <wp:wrapSquare wrapText="bothSides"/>
          <wp:docPr id="22302755" name="Grafik 22302755"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3626C1" w:rsidRPr="008074E0">
      <w:rPr>
        <w:noProof/>
      </w:rPr>
      <w:drawing>
        <wp:anchor distT="0" distB="0" distL="114300" distR="114300" simplePos="0" relativeHeight="251799552" behindDoc="0" locked="0" layoutInCell="1" allowOverlap="1" wp14:anchorId="337C17A6" wp14:editId="3AA3FD78">
          <wp:simplePos x="0" y="0"/>
          <wp:positionH relativeFrom="column">
            <wp:posOffset>4468053</wp:posOffset>
          </wp:positionH>
          <wp:positionV relativeFrom="paragraph">
            <wp:posOffset>-325120</wp:posOffset>
          </wp:positionV>
          <wp:extent cx="403860" cy="403860"/>
          <wp:effectExtent l="0" t="0" r="0" b="0"/>
          <wp:wrapSquare wrapText="bothSides"/>
          <wp:docPr id="22302756" name="Grafik 22302756"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3626C1" w:rsidRPr="00472BBC">
      <w:rPr>
        <w:noProof/>
      </w:rPr>
      <w:drawing>
        <wp:anchor distT="0" distB="0" distL="114300" distR="114300" simplePos="0" relativeHeight="251791360" behindDoc="0" locked="0" layoutInCell="1" allowOverlap="1" wp14:anchorId="403FA6FB" wp14:editId="64F5C279">
          <wp:simplePos x="0" y="0"/>
          <wp:positionH relativeFrom="column">
            <wp:posOffset>2918571</wp:posOffset>
          </wp:positionH>
          <wp:positionV relativeFrom="paragraph">
            <wp:posOffset>-160655</wp:posOffset>
          </wp:positionV>
          <wp:extent cx="1514475" cy="471805"/>
          <wp:effectExtent l="0" t="0" r="0" b="4445"/>
          <wp:wrapSquare wrapText="bothSides"/>
          <wp:docPr id="22302757" name="Grafik 22302757" descr="Ein Bild, das Muster, Schwarz, Schwarzweiß, weiß enthält.&#10;&#10;Automatisch generierte Beschreibung">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9863" name="Grafik 1394999863" descr="Ein Bild, das Muster, Schwarz, Schwarzweiß, weiß enthält.&#10;&#10;Automatisch generierte Beschreibung">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3626C1">
      <w:rPr>
        <w:noProof/>
      </w:rPr>
      <mc:AlternateContent>
        <mc:Choice Requires="wps">
          <w:drawing>
            <wp:anchor distT="0" distB="0" distL="114300" distR="114300" simplePos="0" relativeHeight="251792384" behindDoc="0" locked="0" layoutInCell="1" allowOverlap="1" wp14:anchorId="43328D40" wp14:editId="6EB8F027">
              <wp:simplePos x="0" y="0"/>
              <wp:positionH relativeFrom="column">
                <wp:posOffset>2587558</wp:posOffset>
              </wp:positionH>
              <wp:positionV relativeFrom="paragraph">
                <wp:posOffset>-500380</wp:posOffset>
              </wp:positionV>
              <wp:extent cx="2052918" cy="262943"/>
              <wp:effectExtent l="0" t="0" r="0" b="3810"/>
              <wp:wrapNone/>
              <wp:docPr id="22302729"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6DA9A59" w14:textId="77777777" w:rsidR="003626C1" w:rsidRPr="00472BBC" w:rsidRDefault="003626C1" w:rsidP="003626C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28D40" id="_x0000_s1076" type="#_x0000_t202" style="position:absolute;margin-left:203.75pt;margin-top:-39.4pt;width:161.65pt;height:20.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3n6VwhsCAAA0BAAADgAAAAAAAAAAAAAAAAAuAgAAZHJzL2Uyb0RvYy54bWxQ&#10;SwECLQAUAAYACAAAACEAcBEtTOMAAAALAQAADwAAAAAAAAAAAAAAAAB1BAAAZHJzL2Rvd25yZXYu&#10;eG1sUEsFBgAAAAAEAAQA8wAAAIUFAAAAAA==&#10;" filled="f" stroked="f" strokeweight=".5pt">
              <v:textbox>
                <w:txbxContent>
                  <w:p w14:paraId="26DA9A59" w14:textId="77777777" w:rsidR="003626C1" w:rsidRPr="00472BBC" w:rsidRDefault="003626C1" w:rsidP="003626C1">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3626C1">
      <w:rPr>
        <w:noProof/>
      </w:rPr>
      <mc:AlternateContent>
        <mc:Choice Requires="wps">
          <w:drawing>
            <wp:anchor distT="0" distB="0" distL="114300" distR="114300" simplePos="0" relativeHeight="251797504" behindDoc="0" locked="0" layoutInCell="1" allowOverlap="1" wp14:anchorId="2412E0BE" wp14:editId="0344A096">
              <wp:simplePos x="0" y="0"/>
              <wp:positionH relativeFrom="column">
                <wp:posOffset>755907</wp:posOffset>
              </wp:positionH>
              <wp:positionV relativeFrom="paragraph">
                <wp:posOffset>84249</wp:posOffset>
              </wp:positionV>
              <wp:extent cx="2191265" cy="262943"/>
              <wp:effectExtent l="0" t="0" r="0" b="3810"/>
              <wp:wrapNone/>
              <wp:docPr id="22302730"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2B600999" w14:textId="77777777" w:rsidR="003626C1" w:rsidRPr="00472BBC" w:rsidRDefault="003626C1" w:rsidP="003626C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2E0BE" id="_x0000_s1077" type="#_x0000_t202" style="position:absolute;margin-left:59.5pt;margin-top:6.65pt;width:172.55pt;height:20.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" filled="f" stroked="f" strokeweight=".5pt">
              <v:textbox>
                <w:txbxContent>
                  <w:p w14:paraId="2B600999" w14:textId="77777777" w:rsidR="003626C1" w:rsidRPr="00472BBC" w:rsidRDefault="003626C1" w:rsidP="003626C1">
                    <w:pPr>
                      <w:rPr>
                        <w:rFonts w:ascii="OCR A Extended" w:hAnsi="OCR A Extended"/>
                        <w:lang w:val="de-DE"/>
                      </w:rPr>
                    </w:pPr>
                    <w:r>
                      <w:rPr>
                        <w:rFonts w:ascii="OCR A Extended" w:hAnsi="OCR A Extended"/>
                        <w:lang w:val="de-DE"/>
                      </w:rPr>
                      <w:t>AUTHORISED ACCESS ONLY</w:t>
                    </w:r>
                  </w:p>
                </w:txbxContent>
              </v:textbox>
            </v:shape>
          </w:pict>
        </mc:Fallback>
      </mc:AlternateContent>
    </w:r>
    <w:r w:rsidR="003626C1">
      <w:rPr>
        <w:noProof/>
      </w:rPr>
      <mc:AlternateContent>
        <mc:Choice Requires="wps">
          <w:drawing>
            <wp:anchor distT="0" distB="0" distL="114300" distR="114300" simplePos="0" relativeHeight="251793408" behindDoc="0" locked="0" layoutInCell="1" allowOverlap="1" wp14:anchorId="7AD13982" wp14:editId="47983813">
              <wp:simplePos x="0" y="0"/>
              <wp:positionH relativeFrom="column">
                <wp:posOffset>758190</wp:posOffset>
              </wp:positionH>
              <wp:positionV relativeFrom="paragraph">
                <wp:posOffset>-177296</wp:posOffset>
              </wp:positionV>
              <wp:extent cx="1577789" cy="262943"/>
              <wp:effectExtent l="0" t="0" r="0" b="3810"/>
              <wp:wrapNone/>
              <wp:docPr id="22302731"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1E5CEE14" w14:textId="77777777" w:rsidR="003626C1" w:rsidRPr="00472BBC" w:rsidRDefault="003626C1" w:rsidP="003626C1">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13982" id="_x0000_s1078" type="#_x0000_t202" style="position:absolute;margin-left:59.7pt;margin-top:-13.95pt;width:124.25pt;height:20.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6Ar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" filled="f" stroked="f" strokeweight=".5pt">
              <v:textbox>
                <w:txbxContent>
                  <w:p w14:paraId="1E5CEE14" w14:textId="77777777" w:rsidR="003626C1" w:rsidRPr="00472BBC" w:rsidRDefault="003626C1" w:rsidP="003626C1">
                    <w:pPr>
                      <w:rPr>
                        <w:rFonts w:ascii="OCR A Extended" w:hAnsi="OCR A Extended"/>
                        <w:lang w:val="de-DE"/>
                      </w:rPr>
                    </w:pPr>
                    <w:r>
                      <w:rPr>
                        <w:rFonts w:ascii="OCR A Extended" w:hAnsi="OCR A Extended"/>
                        <w:lang w:val="de-DE"/>
                      </w:rPr>
                      <w:t>HANDLE WITH CARE</w:t>
                    </w:r>
                  </w:p>
                </w:txbxContent>
              </v:textbox>
            </v:shape>
          </w:pict>
        </mc:Fallback>
      </mc:AlternateContent>
    </w:r>
    <w:r w:rsidR="003626C1">
      <w:rPr>
        <w:noProof/>
      </w:rPr>
      <mc:AlternateContent>
        <mc:Choice Requires="wps">
          <w:drawing>
            <wp:anchor distT="0" distB="0" distL="114300" distR="114300" simplePos="0" relativeHeight="251795456" behindDoc="0" locked="0" layoutInCell="1" allowOverlap="1" wp14:anchorId="35AC0772" wp14:editId="23A67263">
              <wp:simplePos x="0" y="0"/>
              <wp:positionH relativeFrom="column">
                <wp:posOffset>72876</wp:posOffset>
              </wp:positionH>
              <wp:positionV relativeFrom="paragraph">
                <wp:posOffset>-98500</wp:posOffset>
              </wp:positionV>
              <wp:extent cx="327211" cy="537883"/>
              <wp:effectExtent l="0" t="0" r="0" b="0"/>
              <wp:wrapNone/>
              <wp:docPr id="22302732"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6E263148" w14:textId="77777777" w:rsidR="003626C1" w:rsidRPr="00472BBC" w:rsidRDefault="003626C1" w:rsidP="003626C1">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0772" id="_x0000_s1079" type="#_x0000_t202" style="position:absolute;margin-left:5.75pt;margin-top:-7.75pt;width:25.75pt;height:42.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yYGgIAADM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" filled="f" stroked="f" strokeweight=".5pt">
              <v:textbox>
                <w:txbxContent>
                  <w:p w14:paraId="6E263148" w14:textId="77777777" w:rsidR="003626C1" w:rsidRPr="00472BBC" w:rsidRDefault="003626C1" w:rsidP="003626C1">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3626C1" w:rsidRPr="00472BBC">
      <w:rPr>
        <w:noProof/>
      </w:rPr>
      <mc:AlternateContent>
        <mc:Choice Requires="wpg">
          <w:drawing>
            <wp:anchor distT="0" distB="0" distL="114300" distR="114300" simplePos="0" relativeHeight="251794432" behindDoc="0" locked="0" layoutInCell="1" allowOverlap="1" wp14:anchorId="437F0EDD" wp14:editId="7C6A1863">
              <wp:simplePos x="0" y="0"/>
              <wp:positionH relativeFrom="column">
                <wp:posOffset>-53975</wp:posOffset>
              </wp:positionH>
              <wp:positionV relativeFrom="paragraph">
                <wp:posOffset>-178435</wp:posOffset>
              </wp:positionV>
              <wp:extent cx="672465" cy="563245"/>
              <wp:effectExtent l="19050" t="19050" r="32385" b="27305"/>
              <wp:wrapSquare wrapText="bothSides"/>
              <wp:docPr id="22302733"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2302734" name="Gleichschenkliges Dreieck 22302734"/>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6" name="Gerader Verbinder 22302736"/>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7" name="Gerader Verbinder 22302737"/>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8" name="Gerader Verbinder 22302738"/>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39" name="Gerader Verbinder 22302739"/>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0" name="Gerader Verbinder 22302740"/>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1" name="Gerader Verbinder 2230274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B205CD" id="Gruppieren 172" o:spid="_x0000_s1026" style="position:absolute;margin-left:-4.25pt;margin-top:-14.05pt;width:52.95pt;height:44.35pt;z-index:251794432;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2302734"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" filled="f" strokecolor="black [3213]" strokeweight="1pt"/>
              <v:line id="Gerader Verbinder 22302736"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" strokecolor="black [3213]" strokeweight="3pt">
                <v:stroke joinstyle="miter"/>
                <o:lock v:ext="edit" shapetype="f"/>
              </v:line>
              <v:line id="Gerader Verbinder 22302737"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" strokecolor="black [3213]" strokeweight="3pt">
                <v:stroke joinstyle="miter"/>
                <o:lock v:ext="edit" shapetype="f"/>
              </v:line>
              <v:line id="Gerader Verbinder 22302738"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" strokecolor="black [3213]" strokeweight="3pt">
                <v:stroke joinstyle="miter"/>
                <o:lock v:ext="edit" shapetype="f"/>
              </v:line>
              <v:line id="Gerader Verbinder 22302739"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" strokecolor="black [3213]" strokeweight="3pt">
                <v:stroke joinstyle="miter"/>
                <o:lock v:ext="edit" shapetype="f"/>
              </v:line>
              <v:line id="Gerader Verbinder 22302740"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" strokecolor="black [3213]" strokeweight="3pt">
                <v:stroke joinstyle="miter"/>
                <o:lock v:ext="edit" shapetype="f"/>
              </v:line>
              <v:line id="Gerader Verbinder 2230274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" strokecolor="black [3213]" strokeweight="3pt">
                <v:stroke joinstyle="miter"/>
                <o:lock v:ext="edit" shapetype="f"/>
              </v:line>
              <w10:wrap type="square"/>
            </v:group>
          </w:pict>
        </mc:Fallback>
      </mc:AlternateContent>
    </w:r>
    <w:r w:rsidR="003626C1" w:rsidRPr="00472BBC">
      <w:rPr>
        <w:noProof/>
      </w:rPr>
      <mc:AlternateContent>
        <mc:Choice Requires="wpg">
          <w:drawing>
            <wp:anchor distT="0" distB="0" distL="114300" distR="114300" simplePos="0" relativeHeight="251789312" behindDoc="0" locked="0" layoutInCell="1" allowOverlap="1" wp14:anchorId="0D368195" wp14:editId="7F15EF17">
              <wp:simplePos x="0" y="0"/>
              <wp:positionH relativeFrom="column">
                <wp:posOffset>-643180</wp:posOffset>
              </wp:positionH>
              <wp:positionV relativeFrom="paragraph">
                <wp:posOffset>-581473</wp:posOffset>
              </wp:positionV>
              <wp:extent cx="7162800" cy="1064885"/>
              <wp:effectExtent l="19050" t="19050" r="38100" b="40640"/>
              <wp:wrapNone/>
              <wp:docPr id="22302742"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2302743" name="Gruppieren 22302743"/>
                      <wpg:cNvGrpSpPr/>
                      <wpg:grpSpPr>
                        <a:xfrm>
                          <a:off x="0" y="1"/>
                          <a:ext cx="5341527" cy="1250824"/>
                          <a:chOff x="0" y="1"/>
                          <a:chExt cx="5341527" cy="1250824"/>
                        </a:xfrm>
                      </wpg:grpSpPr>
                      <wps:wsp>
                        <wps:cNvPr id="22302744"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2302745" name="Gruppieren 22302745"/>
                        <wpg:cNvGrpSpPr/>
                        <wpg:grpSpPr>
                          <a:xfrm>
                            <a:off x="8627" y="1383"/>
                            <a:ext cx="2487485" cy="369553"/>
                            <a:chOff x="8627" y="1383"/>
                            <a:chExt cx="1267034" cy="369553"/>
                          </a:xfrm>
                        </wpg:grpSpPr>
                        <wps:wsp>
                          <wps:cNvPr id="22302746" name="Gerader Verbinder 22302746"/>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7" name="Gerader Verbinder 22302747"/>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302748" name="Gerader Verbinder 22302748"/>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49" name="Gerader Verbinder 22302749"/>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0" name="Gerader Verbinder 22302750"/>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1" name="Gerader Verbinder 2230275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2" name="Gerader Verbinder 22302752"/>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3" name="Gerader Verbinder 22302753"/>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54" name="Gerader Verbinder 22302754"/>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86B403" id="Gruppieren 65" o:spid="_x0000_s1026" style="position:absolute;margin-left:-50.65pt;margin-top:-45.8pt;width:564pt;height:83.85pt;z-index:251789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">
              <v:group id="Gruppieren 22302743"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2230274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">
                  <v:line id="Gerader Verbinder 22302746"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" strokecolor="black [3213]" strokeweight="3pt">
                    <v:stroke joinstyle="miter"/>
                    <o:lock v:ext="edit" shapetype="f"/>
                  </v:line>
                  <v:line id="Gerader Verbinder 22302747"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" strokecolor="black [3213]" strokeweight="3pt">
                    <v:stroke joinstyle="miter"/>
                    <o:lock v:ext="edit" shapetype="f"/>
                  </v:line>
                </v:group>
              </v:group>
              <v:line id="Gerader Verbinder 22302748"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" strokecolor="black [3213]" strokeweight="3pt">
                <v:stroke joinstyle="miter"/>
                <o:lock v:ext="edit" shapetype="f"/>
              </v:line>
              <v:line id="Gerader Verbinder 22302749"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" strokecolor="black [3213]" strokeweight="3pt">
                <v:stroke joinstyle="miter"/>
                <o:lock v:ext="edit" shapetype="f"/>
              </v:line>
              <v:line id="Gerader Verbinder 22302750"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" strokecolor="black [3213]" strokeweight="3pt">
                <v:stroke joinstyle="miter"/>
                <o:lock v:ext="edit" shapetype="f"/>
              </v:line>
              <v:line id="Gerader Verbinder 2230275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" strokecolor="black [3213]" strokeweight="3pt">
                <v:stroke joinstyle="miter"/>
                <o:lock v:ext="edit" shapetype="f"/>
              </v:line>
              <v:line id="Gerader Verbinder 22302752"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" strokecolor="black [3213]" strokeweight="3pt">
                <v:stroke joinstyle="miter"/>
                <o:lock v:ext="edit" shapetype="f"/>
              </v:line>
              <v:line id="Gerader Verbinder 22302753"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" strokecolor="black [3213]" strokeweight="3pt">
                <v:stroke joinstyle="miter"/>
                <o:lock v:ext="edit" shapetype="f"/>
              </v:line>
              <v:line id="Gerader Verbinder 22302754"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" strokecolor="black [3213]" strokeweight="3pt">
                <v:stroke joinstyle="miter"/>
                <o:lock v:ext="edit" shapetype="f"/>
              </v:line>
            </v:group>
          </w:pict>
        </mc:Fallback>
      </mc:AlternateContent>
    </w:r>
  </w:p>
  <w:p w14:paraId="34FBF797" w14:textId="77777777" w:rsidR="003626C1" w:rsidRPr="004A39CD" w:rsidRDefault="003626C1" w:rsidP="003626C1">
    <w:pPr>
      <w:pStyle w:val="Kopfzeile"/>
    </w:pPr>
  </w:p>
  <w:p w14:paraId="4BB55FC0" w14:textId="77777777" w:rsidR="003626C1" w:rsidRPr="00791EAD" w:rsidRDefault="003626C1" w:rsidP="00791EAD">
    <w:pPr>
      <w:pStyle w:val="Kopf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093B" w14:textId="77777777" w:rsidR="002E0275" w:rsidRDefault="002E0275" w:rsidP="00472BBC">
      <w:pPr>
        <w:spacing w:after="0" w:line="240" w:lineRule="auto"/>
      </w:pPr>
      <w:r>
        <w:separator/>
      </w:r>
    </w:p>
  </w:footnote>
  <w:footnote w:type="continuationSeparator" w:id="0">
    <w:p w14:paraId="1FFF5010" w14:textId="77777777" w:rsidR="002E0275" w:rsidRDefault="002E0275"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24DDFD1F" w:rsidR="00472BBC" w:rsidRDefault="00090E7F">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41D54ED9">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2F3EB532">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78D8EEB4">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354A79B6">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75234A"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31DB" w14:textId="701CD482" w:rsidR="003E78B1" w:rsidRDefault="003E78B1">
    <w:r>
      <w:rPr>
        <w:noProof/>
      </w:rPr>
      <mc:AlternateContent>
        <mc:Choice Requires="wpg">
          <w:drawing>
            <wp:anchor distT="0" distB="0" distL="114300" distR="114300" simplePos="0" relativeHeight="251722752" behindDoc="0" locked="0" layoutInCell="1" allowOverlap="1" wp14:anchorId="1D115F70" wp14:editId="49C010A7">
              <wp:simplePos x="0" y="0"/>
              <wp:positionH relativeFrom="margin">
                <wp:posOffset>-1053617</wp:posOffset>
              </wp:positionH>
              <wp:positionV relativeFrom="paragraph">
                <wp:posOffset>644804</wp:posOffset>
              </wp:positionV>
              <wp:extent cx="10140812" cy="5535409"/>
              <wp:effectExtent l="19050" t="19050" r="0" b="0"/>
              <wp:wrapNone/>
              <wp:docPr id="1091492217"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1338506142"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72285"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12268"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761857"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1413685"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181312"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3956216"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6064076"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DB987D" id="Gruppieren 1" o:spid="_x0000_s1026" style="position:absolute;margin-left:-82.95pt;margin-top:50.75pt;width:798.5pt;height:435.85pt;z-index:251722752;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" strokecolor="black [3213]" strokeweight="3pt">
                <v:stroke joinstyle="miter"/>
              </v:line>
              <w10:wrap anchorx="margin"/>
            </v:group>
          </w:pict>
        </mc:Fallback>
      </mc:AlternateContent>
    </w:r>
    <w:r>
      <w:rPr>
        <w:noProof/>
      </w:rPr>
      <w:drawing>
        <wp:anchor distT="0" distB="0" distL="114300" distR="114300" simplePos="0" relativeHeight="251705344" behindDoc="0" locked="0" layoutInCell="1" allowOverlap="1" wp14:anchorId="53058D83" wp14:editId="510700E6">
          <wp:simplePos x="0" y="0"/>
          <wp:positionH relativeFrom="column">
            <wp:posOffset>6779895</wp:posOffset>
          </wp:positionH>
          <wp:positionV relativeFrom="paragraph">
            <wp:posOffset>-281940</wp:posOffset>
          </wp:positionV>
          <wp:extent cx="2388870" cy="469265"/>
          <wp:effectExtent l="0" t="0" r="0" b="6985"/>
          <wp:wrapSquare wrapText="bothSides"/>
          <wp:docPr id="112243298" name="Grafik 1122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04320" behindDoc="0" locked="0" layoutInCell="1" allowOverlap="1" wp14:anchorId="46EDCB9C" wp14:editId="67B2CA47">
              <wp:simplePos x="0" y="0"/>
              <wp:positionH relativeFrom="column">
                <wp:posOffset>6437990</wp:posOffset>
              </wp:positionH>
              <wp:positionV relativeFrom="paragraph">
                <wp:posOffset>-875713</wp:posOffset>
              </wp:positionV>
              <wp:extent cx="2897145" cy="1178011"/>
              <wp:effectExtent l="19050" t="0" r="36830" b="41275"/>
              <wp:wrapNone/>
              <wp:docPr id="938504044"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458614578" name="Gruppieren 458614578"/>
                      <wpg:cNvGrpSpPr/>
                      <wpg:grpSpPr>
                        <a:xfrm>
                          <a:off x="0" y="0"/>
                          <a:ext cx="3039869" cy="1112808"/>
                          <a:chOff x="0" y="0"/>
                          <a:chExt cx="3039869" cy="1112808"/>
                        </a:xfrm>
                      </wpg:grpSpPr>
                      <wps:wsp>
                        <wps:cNvPr id="2012183707" name="Gerader Verbinder 201218370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3247077" name="Gerader Verbinder 84324707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2062942" name="Gerader Verbinder 90206294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5917169" name="Gerader Verbinder 655917169"/>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3587986" name="Gerader Verbinder 1073587986"/>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9851725" name="Gerader Verbinder 55985172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538C9C" id="Gruppieren 38" o:spid="_x0000_s1026" style="position:absolute;margin-left:506.95pt;margin-top:-68.95pt;width:228.1pt;height:92.75pt;z-index:2517043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">
              <v:group id="Gruppieren 45861457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">
                <v:line id="Gerader Verbinder 201218370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" strokecolor="black [3213]" strokeweight=".5pt">
                  <v:stroke joinstyle="miter"/>
                  <o:lock v:ext="edit" shapetype="f"/>
                </v:line>
                <v:line id="Gerader Verbinder 84324707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" strokecolor="black [3213]" strokeweight=".5pt">
                  <v:stroke joinstyle="miter"/>
                  <o:lock v:ext="edit" shapetype="f"/>
                </v:line>
                <v:line id="Gerader Verbinder 90206294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" strokecolor="black [3213]" strokeweight=".5pt">
                  <v:stroke joinstyle="miter"/>
                  <o:lock v:ext="edit" shapetype="f"/>
                </v:line>
              </v:group>
              <v:line id="Gerader Verbinder 655917169"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" strokecolor="black [3213]" strokeweight="3pt">
                <v:stroke joinstyle="miter"/>
                <o:lock v:ext="edit" shapetype="f"/>
              </v:line>
              <v:line id="Gerader Verbinder 1073587986"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" strokecolor="black [3213]" strokeweight="3pt">
                <v:stroke joinstyle="miter"/>
                <o:lock v:ext="edit" shapetype="f"/>
              </v:line>
              <v:line id="Gerader Verbinder 55985172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" strokecolor="black [3213]" strokeweight="3pt">
                <v:stroke joinstyle="miter"/>
                <o:lock v:ext="edit" shapetype="f"/>
              </v:line>
            </v:group>
          </w:pict>
        </mc:Fallback>
      </mc:AlternateContent>
    </w:r>
    <w:r w:rsidRPr="008074E0">
      <w:rPr>
        <w:noProof/>
      </w:rPr>
      <w:drawing>
        <wp:anchor distT="0" distB="0" distL="114300" distR="114300" simplePos="0" relativeHeight="251707392" behindDoc="0" locked="0" layoutInCell="1" allowOverlap="1" wp14:anchorId="28E85559" wp14:editId="2CAA0E93">
          <wp:simplePos x="0" y="0"/>
          <wp:positionH relativeFrom="column">
            <wp:posOffset>-810024</wp:posOffset>
          </wp:positionH>
          <wp:positionV relativeFrom="paragraph">
            <wp:posOffset>-489809</wp:posOffset>
          </wp:positionV>
          <wp:extent cx="914400" cy="914400"/>
          <wp:effectExtent l="0" t="0" r="0" b="0"/>
          <wp:wrapSquare wrapText="bothSides"/>
          <wp:docPr id="112243299" name="Grafik 112243299"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06368" behindDoc="0" locked="0" layoutInCell="1" allowOverlap="1" wp14:anchorId="64E8AD6A" wp14:editId="12FDE377">
              <wp:simplePos x="0" y="0"/>
              <wp:positionH relativeFrom="column">
                <wp:posOffset>-2657733</wp:posOffset>
              </wp:positionH>
              <wp:positionV relativeFrom="paragraph">
                <wp:posOffset>-831056</wp:posOffset>
              </wp:positionV>
              <wp:extent cx="2897145" cy="1178011"/>
              <wp:effectExtent l="0" t="0" r="17780" b="41275"/>
              <wp:wrapNone/>
              <wp:docPr id="2105244543"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254090838" name="Gruppieren 1254090838"/>
                      <wpg:cNvGrpSpPr/>
                      <wpg:grpSpPr>
                        <a:xfrm>
                          <a:off x="0" y="0"/>
                          <a:ext cx="3039869" cy="1112808"/>
                          <a:chOff x="0" y="0"/>
                          <a:chExt cx="3039869" cy="1112808"/>
                        </a:xfrm>
                      </wpg:grpSpPr>
                      <wps:wsp>
                        <wps:cNvPr id="629465567" name="Gerader Verbinder 62946556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6962062" name="Gerader Verbinder 111696206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787831" name="Gerader Verbinder 15978783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22658798" name="Gerader Verbinder 2122658798"/>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2892769" name="Gerader Verbinder 812892769"/>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3872683" name="Gerader Verbinder 4038726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926B24" id="Gruppieren 38" o:spid="_x0000_s1026" style="position:absolute;margin-left:-209.25pt;margin-top:-65.45pt;width:228.1pt;height:92.75pt;flip:x;z-index:251706368;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">
              <v:group id="Gruppieren 125409083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">
                <v:line id="Gerader Verbinder 62946556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" strokecolor="black [3213]" strokeweight=".5pt">
                  <v:stroke joinstyle="miter"/>
                  <o:lock v:ext="edit" shapetype="f"/>
                </v:line>
                <v:line id="Gerader Verbinder 111696206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" strokecolor="black [3213]" strokeweight=".5pt">
                  <v:stroke joinstyle="miter"/>
                  <o:lock v:ext="edit" shapetype="f"/>
                </v:line>
                <v:line id="Gerader Verbinder 15978783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" strokecolor="black [3213]" strokeweight=".5pt">
                  <v:stroke joinstyle="miter"/>
                  <o:lock v:ext="edit" shapetype="f"/>
                </v:line>
              </v:group>
              <v:line id="Gerader Verbinder 2122658798"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" strokecolor="black [3213]" strokeweight="3pt">
                <v:stroke joinstyle="miter"/>
                <o:lock v:ext="edit" shapetype="f"/>
              </v:line>
              <v:line id="Gerader Verbinder 81289276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" strokecolor="black [3213]" strokeweight="3pt">
                <v:stroke joinstyle="miter"/>
                <o:lock v:ext="edit" shapetype="f"/>
              </v:line>
              <v:line id="Gerader Verbinder 4038726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" strokecolor="black [3213]" strokeweight="3pt">
                <v:stroke joinstyle="miter"/>
                <o:lock v:ext="edit" shapetype="f"/>
              </v:lin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CF7" w14:textId="77777777" w:rsidR="004A39CD" w:rsidRDefault="004A39CD" w:rsidP="004A39CD">
    <w:r>
      <w:rPr>
        <w:noProof/>
      </w:rPr>
      <mc:AlternateContent>
        <mc:Choice Requires="wpg">
          <w:drawing>
            <wp:anchor distT="0" distB="0" distL="114300" distR="114300" simplePos="0" relativeHeight="251748352" behindDoc="0" locked="0" layoutInCell="1" allowOverlap="1" wp14:anchorId="688401DA" wp14:editId="2B47E508">
              <wp:simplePos x="0" y="0"/>
              <wp:positionH relativeFrom="column">
                <wp:posOffset>-398724</wp:posOffset>
              </wp:positionH>
              <wp:positionV relativeFrom="paragraph">
                <wp:posOffset>714680</wp:posOffset>
              </wp:positionV>
              <wp:extent cx="6807529" cy="8428849"/>
              <wp:effectExtent l="19050" t="19050" r="0" b="0"/>
              <wp:wrapNone/>
              <wp:docPr id="114016180"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78987506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467164"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7136728"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157602"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007877"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80947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808853"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82951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2555FD" id="Gruppieren 1" o:spid="_x0000_s1026" style="position:absolute;margin-left:-31.4pt;margin-top:56.25pt;width:536.05pt;height:663.7pt;z-index:251748352"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" strokecolor="black [3213]" strokeweight="3pt">
                <v:stroke joinstyle="miter"/>
              </v:line>
            </v:group>
          </w:pict>
        </mc:Fallback>
      </mc:AlternateContent>
    </w:r>
    <w:r w:rsidRPr="008074E0">
      <w:rPr>
        <w:noProof/>
      </w:rPr>
      <w:drawing>
        <wp:anchor distT="0" distB="0" distL="114300" distR="114300" simplePos="0" relativeHeight="251747328" behindDoc="0" locked="0" layoutInCell="1" allowOverlap="1" wp14:anchorId="002A3FC6" wp14:editId="6FDD3690">
          <wp:simplePos x="0" y="0"/>
          <wp:positionH relativeFrom="column">
            <wp:posOffset>-810024</wp:posOffset>
          </wp:positionH>
          <wp:positionV relativeFrom="paragraph">
            <wp:posOffset>-489809</wp:posOffset>
          </wp:positionV>
          <wp:extent cx="914400" cy="914400"/>
          <wp:effectExtent l="0" t="0" r="0" b="0"/>
          <wp:wrapSquare wrapText="bothSides"/>
          <wp:docPr id="760755951" name="Grafik 76075595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46304" behindDoc="0" locked="0" layoutInCell="1" allowOverlap="1" wp14:anchorId="148335E4" wp14:editId="08B72C32">
              <wp:simplePos x="0" y="0"/>
              <wp:positionH relativeFrom="column">
                <wp:posOffset>-2657733</wp:posOffset>
              </wp:positionH>
              <wp:positionV relativeFrom="paragraph">
                <wp:posOffset>-831056</wp:posOffset>
              </wp:positionV>
              <wp:extent cx="2897145" cy="1178011"/>
              <wp:effectExtent l="0" t="0" r="17780" b="41275"/>
              <wp:wrapNone/>
              <wp:docPr id="1647651556"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88772964" name="Gruppieren 188772964"/>
                      <wpg:cNvGrpSpPr/>
                      <wpg:grpSpPr>
                        <a:xfrm>
                          <a:off x="0" y="0"/>
                          <a:ext cx="3039869" cy="1112808"/>
                          <a:chOff x="0" y="0"/>
                          <a:chExt cx="3039869" cy="1112808"/>
                        </a:xfrm>
                      </wpg:grpSpPr>
                      <wps:wsp>
                        <wps:cNvPr id="1641130277" name="Gerader Verbinder 1641130277"/>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786734" name="Gerader Verbinder 184978673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285261" name="Gerader Verbinder 200285261"/>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9762644" name="Gerader Verbinder 160976264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5305464" name="Gerader Verbinder 173530546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12033" name="Gerader Verbinder 107931203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5D5A47" id="Gruppieren 38" o:spid="_x0000_s1026" style="position:absolute;margin-left:-209.25pt;margin-top:-65.45pt;width:228.1pt;height:92.75pt;flip:x;z-index:25174630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">
              <v:group id="Gruppieren 18877296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">
                <v:line id="Gerader Verbinder 1641130277"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" strokecolor="black [3213]" strokeweight=".5pt">
                  <v:stroke joinstyle="miter"/>
                  <o:lock v:ext="edit" shapetype="f"/>
                </v:line>
                <v:line id="Gerader Verbinder 184978673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" strokecolor="black [3213]" strokeweight=".5pt">
                  <v:stroke joinstyle="miter"/>
                  <o:lock v:ext="edit" shapetype="f"/>
                </v:line>
                <v:line id="Gerader Verbinder 200285261"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" strokecolor="black [3213]" strokeweight=".5pt">
                  <v:stroke joinstyle="miter"/>
                  <o:lock v:ext="edit" shapetype="f"/>
                </v:line>
              </v:group>
              <v:line id="Gerader Verbinder 160976264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" strokecolor="black [3213]" strokeweight="3pt">
                <v:stroke joinstyle="miter"/>
                <o:lock v:ext="edit" shapetype="f"/>
              </v:line>
              <v:line id="Gerader Verbinder 173530546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" strokecolor="black [3213]" strokeweight="3pt">
                <v:stroke joinstyle="miter"/>
                <o:lock v:ext="edit" shapetype="f"/>
              </v:line>
              <v:line id="Gerader Verbinder 107931203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" strokecolor="black [3213]" strokeweight="3pt">
                <v:stroke joinstyle="miter"/>
                <o:lock v:ext="edit" shapetype="f"/>
              </v:line>
            </v:group>
          </w:pict>
        </mc:Fallback>
      </mc:AlternateContent>
    </w:r>
    <w:r>
      <w:rPr>
        <w:noProof/>
      </w:rPr>
      <w:drawing>
        <wp:anchor distT="0" distB="0" distL="114300" distR="114300" simplePos="0" relativeHeight="251745280" behindDoc="0" locked="0" layoutInCell="1" allowOverlap="1" wp14:anchorId="76272EC3" wp14:editId="5839DC4F">
          <wp:simplePos x="0" y="0"/>
          <wp:positionH relativeFrom="column">
            <wp:posOffset>4131945</wp:posOffset>
          </wp:positionH>
          <wp:positionV relativeFrom="paragraph">
            <wp:posOffset>-324485</wp:posOffset>
          </wp:positionV>
          <wp:extent cx="2388870" cy="469265"/>
          <wp:effectExtent l="0" t="0" r="0" b="6985"/>
          <wp:wrapSquare wrapText="bothSides"/>
          <wp:docPr id="331880208" name="Grafik 331880208"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44256" behindDoc="0" locked="0" layoutInCell="1" allowOverlap="1" wp14:anchorId="3EC5AB13" wp14:editId="4040D2B7">
              <wp:simplePos x="0" y="0"/>
              <wp:positionH relativeFrom="column">
                <wp:posOffset>3790109</wp:posOffset>
              </wp:positionH>
              <wp:positionV relativeFrom="paragraph">
                <wp:posOffset>-919137</wp:posOffset>
              </wp:positionV>
              <wp:extent cx="2897145" cy="1178011"/>
              <wp:effectExtent l="19050" t="0" r="36830" b="41275"/>
              <wp:wrapNone/>
              <wp:docPr id="5617999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37662563" name="Gruppieren 637662563"/>
                      <wpg:cNvGrpSpPr/>
                      <wpg:grpSpPr>
                        <a:xfrm>
                          <a:off x="0" y="0"/>
                          <a:ext cx="3039869" cy="1112808"/>
                          <a:chOff x="0" y="0"/>
                          <a:chExt cx="3039869" cy="1112808"/>
                        </a:xfrm>
                      </wpg:grpSpPr>
                      <wps:wsp>
                        <wps:cNvPr id="1205731025" name="Gerader Verbinder 120573102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9304428" name="Gerader Verbinder 1079304428"/>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5260216" name="Gerader Verbinder 1325260216"/>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5325435" name="Gerader Verbinder 1735325435"/>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2454800" name="Gerader Verbinder 1812454800"/>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893756" name="Gerader Verbinder 47089375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A7F600" id="Gruppieren 38" o:spid="_x0000_s1026" style="position:absolute;margin-left:298.45pt;margin-top:-72.35pt;width:228.1pt;height:92.75pt;z-index:25174425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Ksj2x2gDAAC2EwAADgAAAAAAAAAAAAAAAAAuAgAAZHJzL2Uyb0RvYy54bWxQSwECLQAUAAYA&#10;CAAAACEASr9CjOMAAAAMAQAADwAAAAAAAAAAAAAAAADCBQAAZHJzL2Rvd25yZXYueG1sUEsFBgAA&#10;AAAEAAQA8wAAANIGAAAAAA==&#10;">
              <v:group id="Gruppieren 637662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">
                <v:line id="Gerader Verbinder 120573102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" strokecolor="black [3213]" strokeweight=".5pt">
                  <v:stroke joinstyle="miter"/>
                  <o:lock v:ext="edit" shapetype="f"/>
                </v:line>
                <v:line id="Gerader Verbinder 1079304428"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" strokecolor="black [3213]" strokeweight=".5pt">
                  <v:stroke joinstyle="miter"/>
                  <o:lock v:ext="edit" shapetype="f"/>
                </v:line>
                <v:line id="Gerader Verbinder 1325260216"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" strokecolor="black [3213]" strokeweight=".5pt">
                  <v:stroke joinstyle="miter"/>
                  <o:lock v:ext="edit" shapetype="f"/>
                </v:line>
              </v:group>
              <v:line id="Gerader Verbinder 1735325435"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" strokecolor="black [3213]" strokeweight="3pt">
                <v:stroke joinstyle="miter"/>
                <o:lock v:ext="edit" shapetype="f"/>
              </v:line>
              <v:line id="Gerader Verbinder 1812454800"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" strokecolor="black [3213]" strokeweight="3pt">
                <v:stroke joinstyle="miter"/>
                <o:lock v:ext="edit" shapetype="f"/>
              </v:line>
              <v:line id="Gerader Verbinder 47089375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" strokecolor="black [3213]" strokeweight="3pt">
                <v:stroke joinstyle="miter"/>
                <o:lock v:ext="edit" shapetype="f"/>
              </v:line>
            </v:group>
          </w:pict>
        </mc:Fallback>
      </mc:AlternateContent>
    </w:r>
  </w:p>
  <w:p w14:paraId="3582F63E" w14:textId="1619C62C" w:rsidR="004A39CD" w:rsidRPr="004A39CD" w:rsidRDefault="004A39CD" w:rsidP="004A39C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1B00" w14:textId="77777777" w:rsidR="00791EAD" w:rsidRDefault="00791EAD" w:rsidP="00791EAD">
    <w:r>
      <w:rPr>
        <w:noProof/>
      </w:rPr>
      <mc:AlternateContent>
        <mc:Choice Requires="wpg">
          <w:drawing>
            <wp:anchor distT="0" distB="0" distL="114300" distR="114300" simplePos="0" relativeHeight="251767808" behindDoc="0" locked="0" layoutInCell="1" allowOverlap="1" wp14:anchorId="3FFFC011" wp14:editId="517829B0">
              <wp:simplePos x="0" y="0"/>
              <wp:positionH relativeFrom="margin">
                <wp:posOffset>-1053617</wp:posOffset>
              </wp:positionH>
              <wp:positionV relativeFrom="paragraph">
                <wp:posOffset>644804</wp:posOffset>
              </wp:positionV>
              <wp:extent cx="10140812" cy="5535409"/>
              <wp:effectExtent l="19050" t="19050" r="0" b="0"/>
              <wp:wrapNone/>
              <wp:docPr id="60" name="Gruppieren 1"/>
              <wp:cNvGraphicFramePr/>
              <a:graphic xmlns:a="http://schemas.openxmlformats.org/drawingml/2006/main">
                <a:graphicData uri="http://schemas.microsoft.com/office/word/2010/wordprocessingGroup">
                  <wpg:wgp>
                    <wpg:cNvGrpSpPr/>
                    <wpg:grpSpPr>
                      <a:xfrm>
                        <a:off x="0" y="0"/>
                        <a:ext cx="10140812" cy="5535409"/>
                        <a:chOff x="-993834" y="789276"/>
                        <a:chExt cx="10140812" cy="5535409"/>
                      </a:xfrm>
                    </wpg:grpSpPr>
                    <wps:wsp>
                      <wps:cNvPr id="61" name="Rechteck: eine Ecke abgeschnitten 6"/>
                      <wps:cNvSpPr/>
                      <wps:spPr>
                        <a:xfrm flipV="1">
                          <a:off x="-993834" y="800444"/>
                          <a:ext cx="10049774" cy="5167239"/>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Gleichschenkliges Dreieck 7"/>
                      <wps:cNvSpPr/>
                      <wps:spPr>
                        <a:xfrm rot="8098659">
                          <a:off x="8330481" y="5508187"/>
                          <a:ext cx="1080126" cy="552869"/>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Gerader Verbinder 8"/>
                      <wps:cNvCnPr/>
                      <wps:spPr>
                        <a:xfrm>
                          <a:off x="-984888" y="798486"/>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6" name="Gerader Verbinder 8"/>
                      <wps:cNvCnPr/>
                      <wps:spPr>
                        <a:xfrm>
                          <a:off x="8473620" y="794578"/>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7" name="Gerader Verbinder 8"/>
                      <wps:cNvCnPr/>
                      <wps:spPr>
                        <a:xfrm>
                          <a:off x="-981185" y="5967609"/>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8" name="Gerader Verbinder 8"/>
                      <wps:cNvCnPr/>
                      <wps:spPr>
                        <a:xfrm rot="5400000">
                          <a:off x="-1278944" y="1098333"/>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79" name="Gerader Verbinder 8"/>
                      <wps:cNvCnPr/>
                      <wps:spPr>
                        <a:xfrm rot="5400000">
                          <a:off x="8764780" y="10871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0" name="Gerader Verbinder 8"/>
                      <wps:cNvCnPr/>
                      <wps:spPr>
                        <a:xfrm rot="5400000">
                          <a:off x="-1289871" y="566761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60803" id="Gruppieren 1" o:spid="_x0000_s1026" style="position:absolute;margin-left:-82.95pt;margin-top:50.75pt;width:798.5pt;height:435.85pt;z-index:251767808;mso-position-horizontal-relative:margin;mso-width-relative:margin;mso-height-relative:margin" coordorigin="-9938,7892" coordsize="101408,5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">
              <v:shape id="Rechteck: eine Ecke abgeschnitten 6" o:spid="_x0000_s1027" style="position:absolute;left:-9938;top:8004;width:100497;height:51672;flip:y;visibility:visible;mso-wrap-style:square;v-text-anchor:middle" coordsize="10049774,516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" path="m,l9188550,r861224,861224l10049774,5167239,,5167239,,xe" filled="f" strokecolor="black [3213]" strokeweight="1pt">
                <v:stroke joinstyle="miter"/>
                <v:path arrowok="t" o:connecttype="custom" o:connectlocs="0,0;9188550,0;10049774,861224;10049774,5167239;0,5167239;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83304;top:55082;width:10801;height:5528;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" fillcolor="black [3213]" strokecolor="black [3213]" strokeweight="1pt"/>
              <v:line id="Gerader Verbinder 8" o:spid="_x0000_s1029" style="position:absolute;visibility:visible;mso-wrap-style:square" from="-9848,7984" to="-3892,7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" strokecolor="black [3213]" strokeweight="3pt">
                <v:stroke joinstyle="miter"/>
              </v:line>
              <v:line id="Gerader Verbinder 8" o:spid="_x0000_s1030" style="position:absolute;visibility:visible;mso-wrap-style:square" from="84736,7945" to="90692,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" strokecolor="black [3213]" strokeweight="3pt">
                <v:stroke joinstyle="miter"/>
              </v:line>
              <v:line id="Gerader Verbinder 8" o:spid="_x0000_s1031" style="position:absolute;visibility:visible;mso-wrap-style:square" from="-9811,59676" to="-3855,5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" strokecolor="black [3213]" strokeweight="3pt">
                <v:stroke joinstyle="miter"/>
              </v:line>
              <v:line id="Gerader Verbinder 8" o:spid="_x0000_s1032" style="position:absolute;rotation:90;visibility:visible;mso-wrap-style:square" from="-12790,10983" to="-6833,1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" strokecolor="black [3213]" strokeweight="3pt">
                <v:stroke joinstyle="miter"/>
              </v:line>
              <v:line id="Gerader Verbinder 8" o:spid="_x0000_s1033" style="position:absolute;rotation:90;visibility:visible;mso-wrap-style:square" from="87647,10871" to="93604,1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" strokecolor="black [3213]" strokeweight="3pt">
                <v:stroke joinstyle="miter"/>
              </v:line>
              <v:line id="Gerader Verbinder 8" o:spid="_x0000_s1034" style="position:absolute;rotation:90;visibility:visible;mso-wrap-style:square" from="-12899,56676" to="-6942,5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" strokecolor="black [3213]" strokeweight="3pt">
                <v:stroke joinstyle="miter"/>
              </v:line>
              <w10:wrap anchorx="margin"/>
            </v:group>
          </w:pict>
        </mc:Fallback>
      </mc:AlternateContent>
    </w:r>
    <w:r>
      <w:rPr>
        <w:noProof/>
      </w:rPr>
      <w:drawing>
        <wp:anchor distT="0" distB="0" distL="114300" distR="114300" simplePos="0" relativeHeight="251764736" behindDoc="0" locked="0" layoutInCell="1" allowOverlap="1" wp14:anchorId="09E412CB" wp14:editId="0DB19EA9">
          <wp:simplePos x="0" y="0"/>
          <wp:positionH relativeFrom="column">
            <wp:posOffset>6779895</wp:posOffset>
          </wp:positionH>
          <wp:positionV relativeFrom="paragraph">
            <wp:posOffset>-281940</wp:posOffset>
          </wp:positionV>
          <wp:extent cx="2388870" cy="469265"/>
          <wp:effectExtent l="0" t="0" r="0" b="6985"/>
          <wp:wrapSquare wrapText="bothSides"/>
          <wp:docPr id="1332097285" name="Grafik 1332097285"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31797" name="Grafik 670131797" descr="Ein Bild, das Screenshot, Reihe, Typografie,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763712" behindDoc="0" locked="0" layoutInCell="1" allowOverlap="1" wp14:anchorId="7220739C" wp14:editId="62002D0B">
              <wp:simplePos x="0" y="0"/>
              <wp:positionH relativeFrom="column">
                <wp:posOffset>6437990</wp:posOffset>
              </wp:positionH>
              <wp:positionV relativeFrom="paragraph">
                <wp:posOffset>-875713</wp:posOffset>
              </wp:positionV>
              <wp:extent cx="2897145" cy="1178011"/>
              <wp:effectExtent l="19050" t="0" r="36830" b="41275"/>
              <wp:wrapNone/>
              <wp:docPr id="670131781"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670131782" name="Gruppieren 670131782"/>
                      <wpg:cNvGrpSpPr/>
                      <wpg:grpSpPr>
                        <a:xfrm>
                          <a:off x="0" y="0"/>
                          <a:ext cx="3039869" cy="1112808"/>
                          <a:chOff x="0" y="0"/>
                          <a:chExt cx="3039869" cy="1112808"/>
                        </a:xfrm>
                      </wpg:grpSpPr>
                      <wps:wsp>
                        <wps:cNvPr id="670131783" name="Gerader Verbinder 670131783"/>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4" name="Gerader Verbinder 670131784"/>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5" name="Gerader Verbinder 670131785"/>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0131786" name="Gerader Verbinder 67013178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7" name="Gerader Verbinder 670131787"/>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88" name="Gerader Verbinder 670131788"/>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F05534" id="Gruppieren 38" o:spid="_x0000_s1026" style="position:absolute;margin-left:506.95pt;margin-top:-68.95pt;width:228.1pt;height:92.75pt;z-index:251763712;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">
              <v:group id="Gruppieren 67013178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">
                <v:line id="Gerader Verbinder 670131783"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" strokecolor="black [3213]" strokeweight=".5pt">
                  <v:stroke joinstyle="miter"/>
                  <o:lock v:ext="edit" shapetype="f"/>
                </v:line>
                <v:line id="Gerader Verbinder 670131784"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" strokecolor="black [3213]" strokeweight=".5pt">
                  <v:stroke joinstyle="miter"/>
                  <o:lock v:ext="edit" shapetype="f"/>
                </v:line>
                <v:line id="Gerader Verbinder 670131785"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" strokecolor="black [3213]" strokeweight=".5pt">
                  <v:stroke joinstyle="miter"/>
                  <o:lock v:ext="edit" shapetype="f"/>
                </v:line>
              </v:group>
              <v:line id="Gerader Verbinder 67013178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" strokecolor="black [3213]" strokeweight="3pt">
                <v:stroke joinstyle="miter"/>
                <o:lock v:ext="edit" shapetype="f"/>
              </v:line>
              <v:line id="Gerader Verbinder 670131787"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" strokecolor="black [3213]" strokeweight="3pt">
                <v:stroke joinstyle="miter"/>
                <o:lock v:ext="edit" shapetype="f"/>
              </v:line>
              <v:line id="Gerader Verbinder 670131788"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" strokecolor="black [3213]" strokeweight="3pt">
                <v:stroke joinstyle="miter"/>
                <o:lock v:ext="edit" shapetype="f"/>
              </v:line>
            </v:group>
          </w:pict>
        </mc:Fallback>
      </mc:AlternateContent>
    </w:r>
    <w:r w:rsidRPr="008074E0">
      <w:rPr>
        <w:noProof/>
      </w:rPr>
      <w:drawing>
        <wp:anchor distT="0" distB="0" distL="114300" distR="114300" simplePos="0" relativeHeight="251766784" behindDoc="0" locked="0" layoutInCell="1" allowOverlap="1" wp14:anchorId="3BCCE520" wp14:editId="3E7EC634">
          <wp:simplePos x="0" y="0"/>
          <wp:positionH relativeFrom="column">
            <wp:posOffset>-810024</wp:posOffset>
          </wp:positionH>
          <wp:positionV relativeFrom="paragraph">
            <wp:posOffset>-489809</wp:posOffset>
          </wp:positionV>
          <wp:extent cx="914400" cy="914400"/>
          <wp:effectExtent l="0" t="0" r="0" b="0"/>
          <wp:wrapSquare wrapText="bothSides"/>
          <wp:docPr id="1332097287" name="Grafik 1332097287"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765760" behindDoc="0" locked="0" layoutInCell="1" allowOverlap="1" wp14:anchorId="2086A0F8" wp14:editId="67DA0908">
              <wp:simplePos x="0" y="0"/>
              <wp:positionH relativeFrom="column">
                <wp:posOffset>-2657733</wp:posOffset>
              </wp:positionH>
              <wp:positionV relativeFrom="paragraph">
                <wp:posOffset>-831056</wp:posOffset>
              </wp:positionV>
              <wp:extent cx="2897145" cy="1178011"/>
              <wp:effectExtent l="0" t="0" r="17780" b="41275"/>
              <wp:wrapNone/>
              <wp:docPr id="670131789"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70131790" name="Gruppieren 670131790"/>
                      <wpg:cNvGrpSpPr/>
                      <wpg:grpSpPr>
                        <a:xfrm>
                          <a:off x="0" y="0"/>
                          <a:ext cx="3039869" cy="1112808"/>
                          <a:chOff x="0" y="0"/>
                          <a:chExt cx="3039869" cy="1112808"/>
                        </a:xfrm>
                      </wpg:grpSpPr>
                      <wps:wsp>
                        <wps:cNvPr id="670131791" name="Gerader Verbinder 67013179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2" name="Gerader Verbinder 670131792"/>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3" name="Gerader Verbinder 670131793"/>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0131794" name="Gerader Verbinder 670131794"/>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5" name="Gerader Verbinder 670131795"/>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0131796" name="Gerader Verbinder 670131796"/>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56F168" id="Gruppieren 38" o:spid="_x0000_s1026" style="position:absolute;margin-left:-209.25pt;margin-top:-65.45pt;width:228.1pt;height:92.75pt;flip:x;z-index:25176576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">
              <v:group id="Gruppieren 670131790"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">
                <v:line id="Gerader Verbinder 67013179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" strokecolor="black [3213]" strokeweight=".5pt">
                  <v:stroke joinstyle="miter"/>
                  <o:lock v:ext="edit" shapetype="f"/>
                </v:line>
                <v:line id="Gerader Verbinder 670131792"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" strokecolor="black [3213]" strokeweight=".5pt">
                  <v:stroke joinstyle="miter"/>
                  <o:lock v:ext="edit" shapetype="f"/>
                </v:line>
                <v:line id="Gerader Verbinder 670131793"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" strokecolor="black [3213]" strokeweight=".5pt">
                  <v:stroke joinstyle="miter"/>
                  <o:lock v:ext="edit" shapetype="f"/>
                </v:line>
              </v:group>
              <v:line id="Gerader Verbinder 670131794"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" strokecolor="black [3213]" strokeweight="3pt">
                <v:stroke joinstyle="miter"/>
                <o:lock v:ext="edit" shapetype="f"/>
              </v:line>
              <v:line id="Gerader Verbinder 670131795"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" strokecolor="black [3213]" strokeweight="3pt">
                <v:stroke joinstyle="miter"/>
                <o:lock v:ext="edit" shapetype="f"/>
              </v:line>
              <v:line id="Gerader Verbinder 67013179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" strokecolor="black [3213]" strokeweight="3pt">
                <v:stroke joinstyle="miter"/>
                <o:lock v:ext="edit" shapetype="f"/>
              </v:line>
            </v:group>
          </w:pict>
        </mc:Fallback>
      </mc:AlternateContent>
    </w:r>
  </w:p>
  <w:p w14:paraId="7B6B78F3" w14:textId="77777777" w:rsidR="00791EAD" w:rsidRPr="00791EAD" w:rsidRDefault="00791EAD" w:rsidP="00791E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BA9D" w14:textId="77777777" w:rsidR="003626C1" w:rsidRDefault="003626C1" w:rsidP="003626C1">
    <w:r>
      <w:rPr>
        <w:noProof/>
      </w:rPr>
      <mc:AlternateContent>
        <mc:Choice Requires="wpg">
          <w:drawing>
            <wp:anchor distT="0" distB="0" distL="114300" distR="114300" simplePos="0" relativeHeight="251806720" behindDoc="0" locked="0" layoutInCell="1" allowOverlap="1" wp14:anchorId="4C90563F" wp14:editId="584997A3">
              <wp:simplePos x="0" y="0"/>
              <wp:positionH relativeFrom="column">
                <wp:posOffset>-398724</wp:posOffset>
              </wp:positionH>
              <wp:positionV relativeFrom="paragraph">
                <wp:posOffset>714680</wp:posOffset>
              </wp:positionV>
              <wp:extent cx="6807529" cy="8428849"/>
              <wp:effectExtent l="19050" t="19050" r="0" b="0"/>
              <wp:wrapNone/>
              <wp:docPr id="22302759"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22302760"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02761"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02762"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3"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4"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5"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6"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67"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31FD0A" id="Gruppieren 1" o:spid="_x0000_s1026" style="position:absolute;margin-left:-31.4pt;margin-top:56.25pt;width:536.05pt;height:663.7pt;z-index:251806720"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" strokecolor="black [3213]" strokeweight="3pt">
                <v:stroke joinstyle="miter"/>
              </v:line>
            </v:group>
          </w:pict>
        </mc:Fallback>
      </mc:AlternateContent>
    </w:r>
    <w:r w:rsidRPr="008074E0">
      <w:rPr>
        <w:noProof/>
      </w:rPr>
      <w:drawing>
        <wp:anchor distT="0" distB="0" distL="114300" distR="114300" simplePos="0" relativeHeight="251805696" behindDoc="0" locked="0" layoutInCell="1" allowOverlap="1" wp14:anchorId="1A4B1F82" wp14:editId="4F048927">
          <wp:simplePos x="0" y="0"/>
          <wp:positionH relativeFrom="column">
            <wp:posOffset>-810024</wp:posOffset>
          </wp:positionH>
          <wp:positionV relativeFrom="paragraph">
            <wp:posOffset>-489809</wp:posOffset>
          </wp:positionV>
          <wp:extent cx="914400" cy="914400"/>
          <wp:effectExtent l="0" t="0" r="0" b="0"/>
          <wp:wrapSquare wrapText="bothSides"/>
          <wp:docPr id="481089600" name="Grafik 481089600"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804672" behindDoc="0" locked="0" layoutInCell="1" allowOverlap="1" wp14:anchorId="7C0E8F95" wp14:editId="55A72EFB">
              <wp:simplePos x="0" y="0"/>
              <wp:positionH relativeFrom="column">
                <wp:posOffset>-2657733</wp:posOffset>
              </wp:positionH>
              <wp:positionV relativeFrom="paragraph">
                <wp:posOffset>-831056</wp:posOffset>
              </wp:positionV>
              <wp:extent cx="2897145" cy="1178011"/>
              <wp:effectExtent l="0" t="0" r="17780" b="41275"/>
              <wp:wrapNone/>
              <wp:docPr id="2230276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22302769" name="Gruppieren 22302769"/>
                      <wpg:cNvGrpSpPr/>
                      <wpg:grpSpPr>
                        <a:xfrm>
                          <a:off x="0" y="0"/>
                          <a:ext cx="3039869" cy="1112808"/>
                          <a:chOff x="0" y="0"/>
                          <a:chExt cx="3039869" cy="1112808"/>
                        </a:xfrm>
                      </wpg:grpSpPr>
                      <wps:wsp>
                        <wps:cNvPr id="22302770" name="Gerader Verbinder 22302770"/>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1" name="Gerader Verbinder 2230277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2" name="Gerader Verbinder 22302772"/>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02773" name="Gerader Verbinder 22302773"/>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4" name="Gerader Verbinder 22302774"/>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5" name="Gerader Verbinder 22302775"/>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1C4A8A" id="Gruppieren 38" o:spid="_x0000_s1026" style="position:absolute;margin-left:-209.25pt;margin-top:-65.45pt;width:228.1pt;height:92.75pt;flip:x;z-index:251804672;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">
              <v:group id="Gruppieren 22302769"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">
                <v:line id="Gerader Verbinder 22302770"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" strokecolor="black [3213]" strokeweight=".5pt">
                  <v:stroke joinstyle="miter"/>
                  <o:lock v:ext="edit" shapetype="f"/>
                </v:line>
                <v:line id="Gerader Verbinder 2230277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" strokecolor="black [3213]" strokeweight=".5pt">
                  <v:stroke joinstyle="miter"/>
                  <o:lock v:ext="edit" shapetype="f"/>
                </v:line>
                <v:line id="Gerader Verbinder 22302772"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" strokecolor="black [3213]" strokeweight=".5pt">
                  <v:stroke joinstyle="miter"/>
                  <o:lock v:ext="edit" shapetype="f"/>
                </v:line>
              </v:group>
              <v:line id="Gerader Verbinder 2230277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" strokecolor="black [3213]" strokeweight="3pt">
                <v:stroke joinstyle="miter"/>
                <o:lock v:ext="edit" shapetype="f"/>
              </v:line>
              <v:line id="Gerader Verbinder 22302774"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" strokecolor="black [3213]" strokeweight="3pt">
                <v:stroke joinstyle="miter"/>
                <o:lock v:ext="edit" shapetype="f"/>
              </v:line>
              <v:line id="Gerader Verbinder 22302775"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" strokecolor="black [3213]" strokeweight="3pt">
                <v:stroke joinstyle="miter"/>
                <o:lock v:ext="edit" shapetype="f"/>
              </v:line>
            </v:group>
          </w:pict>
        </mc:Fallback>
      </mc:AlternateContent>
    </w:r>
    <w:r>
      <w:rPr>
        <w:noProof/>
      </w:rPr>
      <w:drawing>
        <wp:anchor distT="0" distB="0" distL="114300" distR="114300" simplePos="0" relativeHeight="251803648" behindDoc="0" locked="0" layoutInCell="1" allowOverlap="1" wp14:anchorId="09C223BC" wp14:editId="77E1A0E3">
          <wp:simplePos x="0" y="0"/>
          <wp:positionH relativeFrom="column">
            <wp:posOffset>4131945</wp:posOffset>
          </wp:positionH>
          <wp:positionV relativeFrom="paragraph">
            <wp:posOffset>-324485</wp:posOffset>
          </wp:positionV>
          <wp:extent cx="2388870" cy="469265"/>
          <wp:effectExtent l="0" t="0" r="0" b="6985"/>
          <wp:wrapSquare wrapText="bothSides"/>
          <wp:docPr id="481089601" name="Grafik 481089601"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0208" name="Grafik 331880208"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802624" behindDoc="0" locked="0" layoutInCell="1" allowOverlap="1" wp14:anchorId="25E60A25" wp14:editId="051FF3A7">
              <wp:simplePos x="0" y="0"/>
              <wp:positionH relativeFrom="column">
                <wp:posOffset>3790109</wp:posOffset>
              </wp:positionH>
              <wp:positionV relativeFrom="paragraph">
                <wp:posOffset>-919137</wp:posOffset>
              </wp:positionV>
              <wp:extent cx="2897145" cy="1178011"/>
              <wp:effectExtent l="19050" t="0" r="36830" b="41275"/>
              <wp:wrapNone/>
              <wp:docPr id="22302776"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2302777" name="Gruppieren 22302777"/>
                      <wpg:cNvGrpSpPr/>
                      <wpg:grpSpPr>
                        <a:xfrm>
                          <a:off x="0" y="0"/>
                          <a:ext cx="3039869" cy="1112808"/>
                          <a:chOff x="0" y="0"/>
                          <a:chExt cx="3039869" cy="1112808"/>
                        </a:xfrm>
                      </wpg:grpSpPr>
                      <wps:wsp>
                        <wps:cNvPr id="22302778" name="Gerader Verbinder 22302778"/>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79" name="Gerader Verbinder 22302779"/>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0" name="Gerader Verbinder 22302780"/>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302781" name="Gerader Verbinder 22302781"/>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2" name="Gerader Verbinder 22302782"/>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02783" name="Gerader Verbinder 2230278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5FDB25" id="Gruppieren 38" o:spid="_x0000_s1026" style="position:absolute;margin-left:298.45pt;margin-top:-72.35pt;width:228.1pt;height:92.75pt;z-index:25180262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">
              <v:group id="Gruppieren 22302777"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">
                <v:line id="Gerader Verbinder 22302778"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" strokecolor="black [3213]" strokeweight=".5pt">
                  <v:stroke joinstyle="miter"/>
                  <o:lock v:ext="edit" shapetype="f"/>
                </v:line>
                <v:line id="Gerader Verbinder 22302779"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" strokecolor="black [3213]" strokeweight=".5pt">
                  <v:stroke joinstyle="miter"/>
                  <o:lock v:ext="edit" shapetype="f"/>
                </v:line>
                <v:line id="Gerader Verbinder 22302780"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" strokecolor="black [3213]" strokeweight=".5pt">
                  <v:stroke joinstyle="miter"/>
                  <o:lock v:ext="edit" shapetype="f"/>
                </v:line>
              </v:group>
              <v:line id="Gerader Verbinder 22302781"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" strokecolor="black [3213]" strokeweight="3pt">
                <v:stroke joinstyle="miter"/>
                <o:lock v:ext="edit" shapetype="f"/>
              </v:line>
              <v:line id="Gerader Verbinder 22302782"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" strokecolor="black [3213]" strokeweight="3pt">
                <v:stroke joinstyle="miter"/>
                <o:lock v:ext="edit" shapetype="f"/>
              </v:line>
              <v:line id="Gerader Verbinder 2230278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" strokecolor="black [3213]" strokeweight="3pt">
                <v:stroke joinstyle="miter"/>
                <o:lock v:ext="edit" shapetype="f"/>
              </v:line>
            </v:group>
          </w:pict>
        </mc:Fallback>
      </mc:AlternateContent>
    </w:r>
  </w:p>
  <w:p w14:paraId="17CDC878" w14:textId="77777777" w:rsidR="003626C1" w:rsidRPr="004A39CD" w:rsidRDefault="003626C1" w:rsidP="003626C1"/>
  <w:p w14:paraId="161DB6A1" w14:textId="77777777" w:rsidR="003626C1" w:rsidRPr="003626C1" w:rsidRDefault="003626C1" w:rsidP="003626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4073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14477"/>
    <w:rsid w:val="00056367"/>
    <w:rsid w:val="00060137"/>
    <w:rsid w:val="00085D2D"/>
    <w:rsid w:val="00090E7F"/>
    <w:rsid w:val="000948F6"/>
    <w:rsid w:val="00096266"/>
    <w:rsid w:val="000F7413"/>
    <w:rsid w:val="00103849"/>
    <w:rsid w:val="0013144B"/>
    <w:rsid w:val="00192B26"/>
    <w:rsid w:val="001A1DD3"/>
    <w:rsid w:val="0021602A"/>
    <w:rsid w:val="00222F2D"/>
    <w:rsid w:val="00223707"/>
    <w:rsid w:val="0022421F"/>
    <w:rsid w:val="00235A1B"/>
    <w:rsid w:val="00285885"/>
    <w:rsid w:val="002C52C0"/>
    <w:rsid w:val="002E0275"/>
    <w:rsid w:val="00316E49"/>
    <w:rsid w:val="003419F5"/>
    <w:rsid w:val="003503C7"/>
    <w:rsid w:val="00353B99"/>
    <w:rsid w:val="00354B51"/>
    <w:rsid w:val="003616E1"/>
    <w:rsid w:val="003626C1"/>
    <w:rsid w:val="003E78B1"/>
    <w:rsid w:val="00466F34"/>
    <w:rsid w:val="00472BBC"/>
    <w:rsid w:val="004A1B7A"/>
    <w:rsid w:val="004A39CD"/>
    <w:rsid w:val="004A4C6F"/>
    <w:rsid w:val="004B4B6D"/>
    <w:rsid w:val="004B7FF6"/>
    <w:rsid w:val="004C7CF3"/>
    <w:rsid w:val="004D6FA0"/>
    <w:rsid w:val="004F0B92"/>
    <w:rsid w:val="0054252F"/>
    <w:rsid w:val="005532A6"/>
    <w:rsid w:val="00577187"/>
    <w:rsid w:val="005D5865"/>
    <w:rsid w:val="005E5B57"/>
    <w:rsid w:val="00614B02"/>
    <w:rsid w:val="0062616C"/>
    <w:rsid w:val="00641878"/>
    <w:rsid w:val="00657472"/>
    <w:rsid w:val="0066288D"/>
    <w:rsid w:val="006702F7"/>
    <w:rsid w:val="00695DA5"/>
    <w:rsid w:val="006B6FC3"/>
    <w:rsid w:val="006C4628"/>
    <w:rsid w:val="006D0A3F"/>
    <w:rsid w:val="006D6BE3"/>
    <w:rsid w:val="00704544"/>
    <w:rsid w:val="00711677"/>
    <w:rsid w:val="007270E3"/>
    <w:rsid w:val="00753119"/>
    <w:rsid w:val="00791EAD"/>
    <w:rsid w:val="007A025E"/>
    <w:rsid w:val="007B64DF"/>
    <w:rsid w:val="007C4CC8"/>
    <w:rsid w:val="007D2F5F"/>
    <w:rsid w:val="008074E0"/>
    <w:rsid w:val="008444CC"/>
    <w:rsid w:val="008732EB"/>
    <w:rsid w:val="0087604C"/>
    <w:rsid w:val="008873C3"/>
    <w:rsid w:val="008F08D4"/>
    <w:rsid w:val="00901A69"/>
    <w:rsid w:val="00910E6A"/>
    <w:rsid w:val="00934EDE"/>
    <w:rsid w:val="00940E53"/>
    <w:rsid w:val="0097308D"/>
    <w:rsid w:val="009A72AA"/>
    <w:rsid w:val="009B19DD"/>
    <w:rsid w:val="009E5160"/>
    <w:rsid w:val="00A30DF9"/>
    <w:rsid w:val="00A57F9F"/>
    <w:rsid w:val="00AB05C5"/>
    <w:rsid w:val="00AB3BA4"/>
    <w:rsid w:val="00B06A62"/>
    <w:rsid w:val="00B31DCC"/>
    <w:rsid w:val="00B529C9"/>
    <w:rsid w:val="00B63A43"/>
    <w:rsid w:val="00B82668"/>
    <w:rsid w:val="00BC03CD"/>
    <w:rsid w:val="00BD1687"/>
    <w:rsid w:val="00BD5779"/>
    <w:rsid w:val="00BE068B"/>
    <w:rsid w:val="00BE26F0"/>
    <w:rsid w:val="00BF0FC5"/>
    <w:rsid w:val="00C04D4F"/>
    <w:rsid w:val="00C3333C"/>
    <w:rsid w:val="00C51513"/>
    <w:rsid w:val="00C51FDF"/>
    <w:rsid w:val="00C63B7C"/>
    <w:rsid w:val="00C64B09"/>
    <w:rsid w:val="00C94699"/>
    <w:rsid w:val="00CA192A"/>
    <w:rsid w:val="00CD69E3"/>
    <w:rsid w:val="00CE3DDC"/>
    <w:rsid w:val="00D444DD"/>
    <w:rsid w:val="00D87E50"/>
    <w:rsid w:val="00DA0E5C"/>
    <w:rsid w:val="00DB26C3"/>
    <w:rsid w:val="00E23196"/>
    <w:rsid w:val="00EA4339"/>
    <w:rsid w:val="00EB769D"/>
    <w:rsid w:val="00ED10C5"/>
    <w:rsid w:val="00ED704B"/>
    <w:rsid w:val="00EE075D"/>
    <w:rsid w:val="00F01F01"/>
    <w:rsid w:val="00F172F3"/>
    <w:rsid w:val="00F61956"/>
    <w:rsid w:val="00FA7DC5"/>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26C1"/>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paragraph" w:styleId="berschrift3">
    <w:name w:val="heading 3"/>
    <w:basedOn w:val="Standard"/>
    <w:next w:val="Standard"/>
    <w:link w:val="berschrift3Zchn"/>
    <w:uiPriority w:val="9"/>
    <w:unhideWhenUsed/>
    <w:qFormat/>
    <w:rsid w:val="00BE26F0"/>
    <w:pPr>
      <w:keepNext/>
      <w:keepLines/>
      <w:spacing w:before="40" w:after="0"/>
      <w:outlineLvl w:val="2"/>
    </w:pPr>
    <w:rPr>
      <w:rFonts w:ascii="OCR A Extended" w:eastAsiaTheme="majorEastAsia" w:hAnsi="OCR A Extended"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 w:type="character" w:customStyle="1" w:styleId="berschrift3Zchn">
    <w:name w:val="Überschrift 3 Zchn"/>
    <w:basedOn w:val="Absatz-Standardschriftart"/>
    <w:link w:val="berschrift3"/>
    <w:uiPriority w:val="9"/>
    <w:rsid w:val="00BE26F0"/>
    <w:rPr>
      <w:rFonts w:ascii="OCR A Extended" w:eastAsiaTheme="majorEastAsia" w:hAnsi="OCR A Extended" w:cstheme="majorBidi"/>
      <w:b/>
      <w:sz w:val="24"/>
      <w:szCs w:val="24"/>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paragraph" w:styleId="Verzeichnis2">
    <w:name w:val="toc 2"/>
    <w:basedOn w:val="Standard"/>
    <w:next w:val="Standard"/>
    <w:autoRedefine/>
    <w:uiPriority w:val="39"/>
    <w:unhideWhenUsed/>
    <w:rsid w:val="00BD5779"/>
    <w:pPr>
      <w:spacing w:after="100"/>
      <w:ind w:left="220"/>
    </w:pPr>
  </w:style>
  <w:style w:type="table" w:styleId="Tabellenraster">
    <w:name w:val="Table Grid"/>
    <w:basedOn w:val="NormaleTabelle"/>
    <w:uiPriority w:val="39"/>
    <w:rsid w:val="00BD5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62616C"/>
    <w:pPr>
      <w:spacing w:after="100"/>
      <w:ind w:left="440"/>
    </w:pPr>
  </w:style>
  <w:style w:type="table" w:styleId="EinfacheTabelle5">
    <w:name w:val="Plain Table 5"/>
    <w:basedOn w:val="NormaleTabelle"/>
    <w:uiPriority w:val="45"/>
    <w:rsid w:val="00614B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875">
      <w:bodyDiv w:val="1"/>
      <w:marLeft w:val="0"/>
      <w:marRight w:val="0"/>
      <w:marTop w:val="0"/>
      <w:marBottom w:val="0"/>
      <w:divBdr>
        <w:top w:val="none" w:sz="0" w:space="0" w:color="auto"/>
        <w:left w:val="none" w:sz="0" w:space="0" w:color="auto"/>
        <w:bottom w:val="none" w:sz="0" w:space="0" w:color="auto"/>
        <w:right w:val="none" w:sz="0" w:space="0" w:color="auto"/>
      </w:divBdr>
    </w:div>
    <w:div w:id="134640958">
      <w:bodyDiv w:val="1"/>
      <w:marLeft w:val="0"/>
      <w:marRight w:val="0"/>
      <w:marTop w:val="0"/>
      <w:marBottom w:val="0"/>
      <w:divBdr>
        <w:top w:val="none" w:sz="0" w:space="0" w:color="auto"/>
        <w:left w:val="none" w:sz="0" w:space="0" w:color="auto"/>
        <w:bottom w:val="none" w:sz="0" w:space="0" w:color="auto"/>
        <w:right w:val="none" w:sz="0" w:space="0" w:color="auto"/>
      </w:divBdr>
    </w:div>
    <w:div w:id="1958481501">
      <w:bodyDiv w:val="1"/>
      <w:marLeft w:val="0"/>
      <w:marRight w:val="0"/>
      <w:marTop w:val="0"/>
      <w:marBottom w:val="0"/>
      <w:divBdr>
        <w:top w:val="none" w:sz="0" w:space="0" w:color="auto"/>
        <w:left w:val="none" w:sz="0" w:space="0" w:color="auto"/>
        <w:bottom w:val="none" w:sz="0" w:space="0" w:color="auto"/>
        <w:right w:val="none" w:sz="0" w:space="0" w:color="auto"/>
      </w:divBdr>
    </w:div>
    <w:div w:id="21375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7.gi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19.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oter" Target="footer6.xml"/></Relationships>
</file>

<file path=word/_rels/footer1.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6.gif"/><Relationship Id="rId1" Type="http://schemas.openxmlformats.org/officeDocument/2006/relationships/image" Target="media/image10.gif"/><Relationship Id="rId6" Type="http://schemas.openxmlformats.org/officeDocument/2006/relationships/image" Target="media/image12.svg"/><Relationship Id="rId5" Type="http://schemas.openxmlformats.org/officeDocument/2006/relationships/image" Target="media/image11.png"/><Relationship Id="rId4" Type="http://schemas.openxmlformats.org/officeDocument/2006/relationships/image" Target="media/image14.sv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5.gif"/><Relationship Id="rId1" Type="http://schemas.openxmlformats.org/officeDocument/2006/relationships/image" Target="media/image10.gif"/><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s>
</file>

<file path=word/_rels/footer4.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footer5.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5.gif"/><Relationship Id="rId1" Type="http://schemas.openxmlformats.org/officeDocument/2006/relationships/image" Target="media/image10.gif"/><Relationship Id="rId6" Type="http://schemas.openxmlformats.org/officeDocument/2006/relationships/image" Target="media/image14.svg"/><Relationship Id="rId5" Type="http://schemas.openxmlformats.org/officeDocument/2006/relationships/image" Target="media/image13.png"/><Relationship Id="rId4" Type="http://schemas.openxmlformats.org/officeDocument/2006/relationships/image" Target="media/image12.svg"/></Relationships>
</file>

<file path=word/_rels/footer6.xml.rels><?xml version="1.0" encoding="UTF-8" standalone="yes"?>
<Relationships xmlns="http://schemas.openxmlformats.org/package/2006/relationships"><Relationship Id="rId3" Type="http://schemas.openxmlformats.org/officeDocument/2006/relationships/image" Target="media/image12.svg"/><Relationship Id="rId2" Type="http://schemas.openxmlformats.org/officeDocument/2006/relationships/image" Target="media/image11.png"/><Relationship Id="rId1" Type="http://schemas.openxmlformats.org/officeDocument/2006/relationships/image" Target="media/image10.gif"/><Relationship Id="rId6" Type="http://schemas.openxmlformats.org/officeDocument/2006/relationships/image" Target="media/image15.gif"/><Relationship Id="rId5" Type="http://schemas.openxmlformats.org/officeDocument/2006/relationships/image" Target="media/image14.sv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4.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9.gif"/></Relationships>
</file>

<file path=word/_rels/header6.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Secure_Document_Template_v2.dotx</Template>
  <TotalTime>0</TotalTime>
  <Pages>1</Pages>
  <Words>1730</Words>
  <Characters>10903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Yannick Morgenthaler</cp:lastModifiedBy>
  <cp:revision>41</cp:revision>
  <cp:lastPrinted>2023-10-16T19:13:00Z</cp:lastPrinted>
  <dcterms:created xsi:type="dcterms:W3CDTF">2023-09-01T13:42:00Z</dcterms:created>
  <dcterms:modified xsi:type="dcterms:W3CDTF">2023-10-16T20:10:00Z</dcterms:modified>
</cp:coreProperties>
</file>