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5466" w14:textId="77777777" w:rsidR="0013144B" w:rsidRPr="004F0B92" w:rsidRDefault="0013144B">
      <w:pPr>
        <w:rPr>
          <w:rFonts w:ascii="OCR A Extended" w:hAnsi="OCR A Extended"/>
        </w:rPr>
      </w:pPr>
      <w:r w:rsidRPr="004F0B92">
        <w:rPr>
          <w:rFonts w:ascii="OCR A Extended" w:hAnsi="OCR A Extended"/>
          <w:noProof/>
        </w:rPr>
        <mc:AlternateContent>
          <mc:Choice Requires="wpg">
            <w:drawing>
              <wp:anchor distT="0" distB="0" distL="114300" distR="114300" simplePos="0" relativeHeight="251683840" behindDoc="0" locked="0" layoutInCell="1" allowOverlap="1" wp14:anchorId="64617181" wp14:editId="094C3EB4">
                <wp:simplePos x="0" y="0"/>
                <wp:positionH relativeFrom="column">
                  <wp:posOffset>-942427</wp:posOffset>
                </wp:positionH>
                <wp:positionV relativeFrom="paragraph">
                  <wp:posOffset>522572</wp:posOffset>
                </wp:positionV>
                <wp:extent cx="7779419" cy="312153"/>
                <wp:effectExtent l="0" t="0" r="0" b="0"/>
                <wp:wrapNone/>
                <wp:docPr id="294394238" name="Gruppieren 91"/>
                <wp:cNvGraphicFramePr/>
                <a:graphic xmlns:a="http://schemas.openxmlformats.org/drawingml/2006/main">
                  <a:graphicData uri="http://schemas.microsoft.com/office/word/2010/wordprocessingGroup">
                    <wpg:wgp>
                      <wpg:cNvGrpSpPr/>
                      <wpg:grpSpPr>
                        <a:xfrm>
                          <a:off x="0" y="0"/>
                          <a:ext cx="7779419" cy="312153"/>
                          <a:chOff x="0" y="0"/>
                          <a:chExt cx="9483624" cy="581970"/>
                        </a:xfrm>
                        <a:solidFill>
                          <a:schemeClr val="tx1"/>
                        </a:solidFill>
                      </wpg:grpSpPr>
                      <wps:wsp>
                        <wps:cNvPr id="777328047" name="Parallelogramm 777328047"/>
                        <wps:cNvSpPr/>
                        <wps:spPr>
                          <a:xfrm>
                            <a:off x="71127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1700642" name="Parallelogramm 2001700642"/>
                        <wps:cNvSpPr/>
                        <wps:spPr>
                          <a:xfrm>
                            <a:off x="75080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9139345" name="Parallelogramm 1709139345"/>
                        <wps:cNvSpPr/>
                        <wps:spPr>
                          <a:xfrm>
                            <a:off x="79033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123572" name="Parallelogramm 1447123572"/>
                        <wps:cNvSpPr/>
                        <wps:spPr>
                          <a:xfrm>
                            <a:off x="8298636"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84045132" name="Parallelogramm 784045132"/>
                        <wps:cNvSpPr/>
                        <wps:spPr>
                          <a:xfrm>
                            <a:off x="8693477"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2346088" name="Parallelogramm 1302346088"/>
                        <wps:cNvSpPr/>
                        <wps:spPr>
                          <a:xfrm>
                            <a:off x="90883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9560555" name="Parallelogramm 1159560555"/>
                        <wps:cNvSpPr/>
                        <wps:spPr>
                          <a:xfrm>
                            <a:off x="47418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8276973" name="Parallelogramm 1988276973"/>
                        <wps:cNvSpPr/>
                        <wps:spPr>
                          <a:xfrm>
                            <a:off x="51371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70809" name="Parallelogramm 977470809"/>
                        <wps:cNvSpPr/>
                        <wps:spPr>
                          <a:xfrm>
                            <a:off x="55324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3669589" name="Parallelogramm 1773669589"/>
                        <wps:cNvSpPr/>
                        <wps:spPr>
                          <a:xfrm>
                            <a:off x="59277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4468560" name="Parallelogramm 314468560"/>
                        <wps:cNvSpPr/>
                        <wps:spPr>
                          <a:xfrm>
                            <a:off x="6322571"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7954079" name="Parallelogramm 747954079"/>
                        <wps:cNvSpPr/>
                        <wps:spPr>
                          <a:xfrm>
                            <a:off x="67174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5118685" name="Parallelogramm 1065118685"/>
                        <wps:cNvSpPr/>
                        <wps:spPr>
                          <a:xfrm>
                            <a:off x="23709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5673754" name="Parallelogramm 2095673754"/>
                        <wps:cNvSpPr/>
                        <wps:spPr>
                          <a:xfrm>
                            <a:off x="27662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593439" name="Parallelogramm 47593439"/>
                        <wps:cNvSpPr/>
                        <wps:spPr>
                          <a:xfrm>
                            <a:off x="31615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327264" name="Parallelogramm 905327264"/>
                        <wps:cNvSpPr/>
                        <wps:spPr>
                          <a:xfrm>
                            <a:off x="3556824"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493531" name="Parallelogramm 186493531"/>
                        <wps:cNvSpPr/>
                        <wps:spPr>
                          <a:xfrm>
                            <a:off x="3951665"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1826638" name="Parallelogramm 1491826638"/>
                        <wps:cNvSpPr/>
                        <wps:spPr>
                          <a:xfrm>
                            <a:off x="43465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70417" name="Parallelogramm 10670417"/>
                        <wps:cNvSpPr/>
                        <wps:spPr>
                          <a:xfrm>
                            <a:off x="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634825" name="Parallelogramm 96634825"/>
                        <wps:cNvSpPr/>
                        <wps:spPr>
                          <a:xfrm>
                            <a:off x="3953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9198884" name="Parallelogramm 1019198884"/>
                        <wps:cNvSpPr/>
                        <wps:spPr>
                          <a:xfrm>
                            <a:off x="7906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6286215" name="Parallelogramm 226286215"/>
                        <wps:cNvSpPr/>
                        <wps:spPr>
                          <a:xfrm>
                            <a:off x="11859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7824932" name="Parallelogramm 1067824932"/>
                        <wps:cNvSpPr/>
                        <wps:spPr>
                          <a:xfrm>
                            <a:off x="1580759"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964259" name="Parallelogramm 923964259"/>
                        <wps:cNvSpPr/>
                        <wps:spPr>
                          <a:xfrm>
                            <a:off x="197560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A0967F4" id="Gruppieren 91" o:spid="_x0000_s1026" style="position:absolute;margin-left:-74.2pt;margin-top:41.15pt;width:612.55pt;height:24.6pt;z-index:251683840;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777328047"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" adj="11827" filled="f" stroked="f" strokeweight="1pt"/>
                <v:shape id="Parallelogramm 2001700642"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" adj="11827" filled="f" stroked="f" strokeweight="1pt"/>
                <v:shape id="Parallelogramm 1709139345"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" adj="11827" filled="f" stroked="f" strokeweight="1pt"/>
                <v:shape id="Parallelogramm 1447123572"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" adj="11827" filled="f" stroked="f" strokeweight="1pt"/>
                <v:shape id="Parallelogramm 784045132"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" adj="11827" filled="f" stroked="f" strokeweight="1pt"/>
                <v:shape id="Parallelogramm 1302346088"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" adj="11827" filled="f" stroked="f" strokeweight="1pt"/>
                <v:shape id="Parallelogramm 1159560555"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" adj="11827" filled="f" stroked="f" strokeweight="1pt"/>
                <v:shape id="Parallelogramm 1988276973"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" adj="11827" filled="f" stroked="f" strokeweight="1pt"/>
                <v:shape id="Parallelogramm 977470809"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" adj="11827" filled="f" stroked="f" strokeweight="1pt"/>
                <v:shape id="Parallelogramm 1773669589"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" adj="11827" filled="f" stroked="f" strokeweight="1pt"/>
                <v:shape id="Parallelogramm 31446856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" adj="11827" filled="f" stroked="f" strokeweight="1pt"/>
                <v:shape id="Parallelogramm 747954079"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" adj="11827" filled="f" stroked="f" strokeweight="1pt"/>
                <v:shape id="Parallelogramm 1065118685"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" adj="11827" filled="f" stroked="f" strokeweight="1pt"/>
                <v:shape id="Parallelogramm 2095673754"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" adj="11827" filled="f" stroked="f" strokeweight="1pt"/>
                <v:shape id="Parallelogramm 47593439"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" adj="11827" filled="f" stroked="f" strokeweight="1pt"/>
                <v:shape id="Parallelogramm 905327264"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" adj="11827" filled="f" stroked="f" strokeweight="1pt"/>
                <v:shape id="Parallelogramm 186493531"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" adj="11827" filled="f" stroked="f" strokeweight="1pt"/>
                <v:shape id="Parallelogramm 1491826638"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" adj="11827" filled="f" stroked="f" strokeweight="1pt"/>
                <v:shape id="Parallelogramm 10670417"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" adj="11827" filled="f" stroked="f" strokeweight="1pt"/>
                <v:shape id="Parallelogramm 96634825"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" adj="11827" filled="f" stroked="f" strokeweight="1pt"/>
                <v:shape id="Parallelogramm 1019198884"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" adj="11827" filled="f" stroked="f" strokeweight="1pt"/>
                <v:shape id="Parallelogramm 226286215"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" adj="11827" filled="f" stroked="f" strokeweight="1pt"/>
                <v:shape id="Parallelogramm 1067824932"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" adj="11827" filled="f" stroked="f" strokeweight="1pt"/>
                <v:shape id="Parallelogramm 923964259"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" adj="11827" filled="f" stroked="f" strokeweight="1pt"/>
              </v:group>
            </w:pict>
          </mc:Fallback>
        </mc:AlternateContent>
      </w:r>
      <w:r w:rsidRPr="004F0B92">
        <w:rPr>
          <w:rFonts w:ascii="OCR A Extended" w:hAnsi="OCR A Extended"/>
          <w:noProof/>
        </w:rPr>
        <mc:AlternateContent>
          <mc:Choice Requires="wps">
            <w:drawing>
              <wp:anchor distT="0" distB="0" distL="114300" distR="114300" simplePos="0" relativeHeight="251680768" behindDoc="0" locked="0" layoutInCell="1" allowOverlap="1" wp14:anchorId="4D0E34E4" wp14:editId="350FDCD4">
                <wp:simplePos x="0" y="0"/>
                <wp:positionH relativeFrom="column">
                  <wp:posOffset>132578</wp:posOffset>
                </wp:positionH>
                <wp:positionV relativeFrom="paragraph">
                  <wp:posOffset>6818630</wp:posOffset>
                </wp:positionV>
                <wp:extent cx="5469924" cy="551935"/>
                <wp:effectExtent l="0" t="0" r="0" b="635"/>
                <wp:wrapNone/>
                <wp:docPr id="971774802" name="Textfeld 1"/>
                <wp:cNvGraphicFramePr/>
                <a:graphic xmlns:a="http://schemas.openxmlformats.org/drawingml/2006/main">
                  <a:graphicData uri="http://schemas.microsoft.com/office/word/2010/wordprocessingShape">
                    <wps:wsp>
                      <wps:cNvSpPr txBox="1"/>
                      <wps:spPr>
                        <a:xfrm>
                          <a:off x="0" y="0"/>
                          <a:ext cx="5469924" cy="551935"/>
                        </a:xfrm>
                        <a:prstGeom prst="rect">
                          <a:avLst/>
                        </a:prstGeom>
                        <a:noFill/>
                        <a:ln w="6350">
                          <a:noFill/>
                        </a:ln>
                      </wps:spPr>
                      <wps:txbx>
                        <w:txbxContent>
                          <w:p w14:paraId="15F006C2" w14:textId="77777777" w:rsidR="0013144B" w:rsidRPr="004B7FF6" w:rsidRDefault="0013144B" w:rsidP="0013144B">
                            <w:pPr>
                              <w:rPr>
                                <w:rFonts w:ascii="OCR A Extended" w:hAnsi="OCR A Extended"/>
                                <w:b/>
                                <w:bCs/>
                                <w:sz w:val="54"/>
                                <w:szCs w:val="54"/>
                                <w:lang w:val="de-DE"/>
                              </w:rPr>
                            </w:pPr>
                            <w:r w:rsidRPr="004B7FF6">
                              <w:rPr>
                                <w:rFonts w:ascii="OCR A Extended" w:hAnsi="OCR A Extended"/>
                                <w:b/>
                                <w:bCs/>
                                <w:sz w:val="54"/>
                                <w:szCs w:val="54"/>
                                <w:lang w:val="de-DE"/>
                              </w:rPr>
                              <w:t>CONFIDENTIAL INFORMATIONS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0E34E4" id="_x0000_t202" coordsize="21600,21600" o:spt="202" path="m,l,21600r21600,l21600,xe">
                <v:stroke joinstyle="miter"/>
                <v:path gradientshapeok="t" o:connecttype="rect"/>
              </v:shapetype>
              <v:shape id="Textfeld 1" o:spid="_x0000_s1026" type="#_x0000_t202" style="position:absolute;margin-left:10.45pt;margin-top:536.9pt;width:430.7pt;height:4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" filled="f" stroked="f" strokeweight=".5pt">
                <v:textbox>
                  <w:txbxContent>
                    <w:p w14:paraId="15F006C2" w14:textId="77777777" w:rsidR="0013144B" w:rsidRPr="004B7FF6" w:rsidRDefault="0013144B" w:rsidP="0013144B">
                      <w:pPr>
                        <w:rPr>
                          <w:rFonts w:ascii="OCR A Extended" w:hAnsi="OCR A Extended"/>
                          <w:b/>
                          <w:bCs/>
                          <w:sz w:val="54"/>
                          <w:szCs w:val="54"/>
                          <w:lang w:val="de-DE"/>
                        </w:rPr>
                      </w:pPr>
                      <w:r w:rsidRPr="004B7FF6">
                        <w:rPr>
                          <w:rFonts w:ascii="OCR A Extended" w:hAnsi="OCR A Extended"/>
                          <w:b/>
                          <w:bCs/>
                          <w:sz w:val="54"/>
                          <w:szCs w:val="54"/>
                          <w:lang w:val="de-DE"/>
                        </w:rPr>
                        <w:t>CONFIDENTIAL INFORMATIONS</w:t>
                      </w:r>
                    </w:p>
                  </w:txbxContent>
                </v:textbox>
              </v:shape>
            </w:pict>
          </mc:Fallback>
        </mc:AlternateContent>
      </w:r>
      <w:r w:rsidRPr="004F0B92">
        <w:rPr>
          <w:rFonts w:ascii="OCR A Extended" w:hAnsi="OCR A Extended"/>
          <w:noProof/>
        </w:rPr>
        <mc:AlternateContent>
          <mc:Choice Requires="wpg">
            <w:drawing>
              <wp:anchor distT="0" distB="0" distL="114300" distR="114300" simplePos="0" relativeHeight="251679744" behindDoc="0" locked="0" layoutInCell="1" allowOverlap="1" wp14:anchorId="3C978E3A" wp14:editId="1D381F6A">
                <wp:simplePos x="0" y="0"/>
                <wp:positionH relativeFrom="column">
                  <wp:posOffset>-774244</wp:posOffset>
                </wp:positionH>
                <wp:positionV relativeFrom="paragraph">
                  <wp:posOffset>6633519</wp:posOffset>
                </wp:positionV>
                <wp:extent cx="1015365" cy="914400"/>
                <wp:effectExtent l="0" t="0" r="0" b="0"/>
                <wp:wrapNone/>
                <wp:docPr id="572199508" name="Gruppieren 162"/>
                <wp:cNvGraphicFramePr/>
                <a:graphic xmlns:a="http://schemas.openxmlformats.org/drawingml/2006/main">
                  <a:graphicData uri="http://schemas.microsoft.com/office/word/2010/wordprocessingGroup">
                    <wpg:wgp>
                      <wpg:cNvGrpSpPr/>
                      <wpg:grpSpPr>
                        <a:xfrm flipH="1">
                          <a:off x="0" y="0"/>
                          <a:ext cx="1015365" cy="914400"/>
                          <a:chOff x="1123416" y="0"/>
                          <a:chExt cx="1015628" cy="914400"/>
                        </a:xfrm>
                      </wpg:grpSpPr>
                      <pic:pic xmlns:pic="http://schemas.openxmlformats.org/drawingml/2006/picture">
                        <pic:nvPicPr>
                          <pic:cNvPr id="984944123" name="Grafik 984944123" descr="Chevronpfeile mit einfarbiger Füllung"/>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24644" y="0"/>
                            <a:ext cx="914400" cy="914400"/>
                          </a:xfrm>
                          <a:prstGeom prst="rect">
                            <a:avLst/>
                          </a:prstGeom>
                        </pic:spPr>
                      </pic:pic>
                      <pic:pic xmlns:pic="http://schemas.openxmlformats.org/drawingml/2006/picture">
                        <pic:nvPicPr>
                          <pic:cNvPr id="1514640209" name="Grafik 1514640209" descr="Chevronpfeile Silhouette"/>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123416" y="0"/>
                            <a:ext cx="914400" cy="914400"/>
                          </a:xfrm>
                          <a:prstGeom prst="rect">
                            <a:avLst/>
                          </a:prstGeom>
                        </pic:spPr>
                      </pic:pic>
                    </wpg:wgp>
                  </a:graphicData>
                </a:graphic>
              </wp:anchor>
            </w:drawing>
          </mc:Choice>
          <mc:Fallback>
            <w:pict>
              <v:group w14:anchorId="6F4C16A3" id="Gruppieren 162" o:spid="_x0000_s1026" style="position:absolute;margin-left:-60.95pt;margin-top:522.3pt;width:79.95pt;height:1in;flip:x;z-index:251679744" coordorigin="11234" coordsize="10156,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lnD23p39KfafbQlv4t/ZlnD23p39Kf&#10;efbQlv4t/ZlnD23p39KfafbQlv4t/ZlnD23p39KfefbQlv4t/ZlnD23p39KfafbQlv4t/ZlnD23p&#10;39KfefbQlv4t/ZlnD23p39KfafbQlv4t/ZlnD23p39KfefbQlv4t/ZlnD23p39KfafbQlv4t/Zln&#10;D23p39KfefbQlv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nmA2jp39KfWX6BW/q39GfWeTDn4bw9&#10;qJvufMDnQ76N/i39mXZ+Gd8e1G13fuFvpH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2bZPVv6t/Rnlt2zpX9Lf2bZ&#10;PVv6t/Rnmt2zpX9Lf2bZPVv6t/Rnlt2zpX9Lf2bZPVv6t/Rnmt2zpX9Lf2bZPVv6t/Rnlt2zpX9L&#10;f2bZPVv6t/Rnmt2zpX9Lf2bZPVv6t/Rnlt2zpX9Lf2bZPVv6t/Rnmt2zpX9Lf2bZPVv6t/Rnlt2z&#10;pX9Lf2bZPVv6t/Rnmt2zpX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84944123" o:spid="_x0000_s1027" type="#_x0000_t75" alt="Chevronpfeile mit einfarbiger Füllung" style="position:absolute;left:1224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">
                  <v:imagedata r:id="rId12" o:title="Chevronpfeile mit einfarbiger Füllung"/>
                </v:shape>
                <v:shape id="Grafik 1514640209" o:spid="_x0000_s1028" type="#_x0000_t75" alt="Chevronpfeile Silhouette" style="position:absolute;left:1123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">
                  <v:imagedata r:id="rId13" o:title="Chevronpfeile Silhouette"/>
                </v:shape>
              </v:group>
            </w:pict>
          </mc:Fallback>
        </mc:AlternateContent>
      </w:r>
      <w:r w:rsidRPr="004F0B92">
        <w:rPr>
          <w:rFonts w:ascii="OCR A Extended" w:hAnsi="OCR A Extended"/>
          <w:noProof/>
        </w:rPr>
        <mc:AlternateContent>
          <mc:Choice Requires="wpg">
            <w:drawing>
              <wp:anchor distT="0" distB="0" distL="114300" distR="114300" simplePos="0" relativeHeight="251678720" behindDoc="0" locked="0" layoutInCell="1" allowOverlap="1" wp14:anchorId="0D19DEE8" wp14:editId="34892301">
                <wp:simplePos x="0" y="0"/>
                <wp:positionH relativeFrom="column">
                  <wp:posOffset>5442212</wp:posOffset>
                </wp:positionH>
                <wp:positionV relativeFrom="paragraph">
                  <wp:posOffset>6630670</wp:posOffset>
                </wp:positionV>
                <wp:extent cx="1015365" cy="914400"/>
                <wp:effectExtent l="0" t="0" r="0" b="0"/>
                <wp:wrapNone/>
                <wp:docPr id="1440280650" name="Gruppieren 162"/>
                <wp:cNvGraphicFramePr/>
                <a:graphic xmlns:a="http://schemas.openxmlformats.org/drawingml/2006/main">
                  <a:graphicData uri="http://schemas.microsoft.com/office/word/2010/wordprocessingGroup">
                    <wpg:wgp>
                      <wpg:cNvGrpSpPr/>
                      <wpg:grpSpPr>
                        <a:xfrm>
                          <a:off x="0" y="0"/>
                          <a:ext cx="1015365" cy="914400"/>
                          <a:chOff x="1123416" y="0"/>
                          <a:chExt cx="1015628" cy="914400"/>
                        </a:xfrm>
                      </wpg:grpSpPr>
                      <pic:pic xmlns:pic="http://schemas.openxmlformats.org/drawingml/2006/picture">
                        <pic:nvPicPr>
                          <pic:cNvPr id="2061923183" name="Grafik 2061923183" descr="Chevronpfeile mit einfarbiger Füllung"/>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24644" y="0"/>
                            <a:ext cx="914400" cy="914400"/>
                          </a:xfrm>
                          <a:prstGeom prst="rect">
                            <a:avLst/>
                          </a:prstGeom>
                        </pic:spPr>
                      </pic:pic>
                      <pic:pic xmlns:pic="http://schemas.openxmlformats.org/drawingml/2006/picture">
                        <pic:nvPicPr>
                          <pic:cNvPr id="2132947492" name="Grafik 2132947492" descr="Chevronpfeile Silhouette"/>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123416" y="0"/>
                            <a:ext cx="914400" cy="914400"/>
                          </a:xfrm>
                          <a:prstGeom prst="rect">
                            <a:avLst/>
                          </a:prstGeom>
                        </pic:spPr>
                      </pic:pic>
                    </wpg:wgp>
                  </a:graphicData>
                </a:graphic>
              </wp:anchor>
            </w:drawing>
          </mc:Choice>
          <mc:Fallback>
            <w:pict>
              <v:group w14:anchorId="07D9B8FB" id="Gruppieren 162" o:spid="_x0000_s1026" style="position:absolute;margin-left:428.5pt;margin-top:522.1pt;width:79.95pt;height:1in;z-index:251678720" coordorigin="11234" coordsize="10156,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">
                <v:shape id="Grafik 2061923183" o:spid="_x0000_s1027" type="#_x0000_t75" alt="Chevronpfeile mit einfarbiger Füllung" style="position:absolute;left:1224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">
                  <v:imagedata r:id="rId12" o:title="Chevronpfeile mit einfarbiger Füllung"/>
                </v:shape>
                <v:shape id="Grafik 2132947492" o:spid="_x0000_s1028" type="#_x0000_t75" alt="Chevronpfeile Silhouette" style="position:absolute;left:1123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">
                  <v:imagedata r:id="rId13" o:title="Chevronpfeile Silhouette"/>
                </v:shape>
              </v:group>
            </w:pict>
          </mc:Fallback>
        </mc:AlternateContent>
      </w:r>
      <w:r w:rsidRPr="004F0B92">
        <w:rPr>
          <w:rFonts w:ascii="OCR A Extended" w:hAnsi="OCR A Extended"/>
          <w:noProof/>
        </w:rPr>
        <mc:AlternateContent>
          <mc:Choice Requires="wpg">
            <w:drawing>
              <wp:anchor distT="0" distB="0" distL="114300" distR="114300" simplePos="0" relativeHeight="251677696" behindDoc="0" locked="0" layoutInCell="1" allowOverlap="1" wp14:anchorId="0C10A419" wp14:editId="7574188A">
                <wp:simplePos x="0" y="0"/>
                <wp:positionH relativeFrom="column">
                  <wp:posOffset>-981619</wp:posOffset>
                </wp:positionH>
                <wp:positionV relativeFrom="paragraph">
                  <wp:posOffset>6171806</wp:posOffset>
                </wp:positionV>
                <wp:extent cx="7793835" cy="359238"/>
                <wp:effectExtent l="0" t="0" r="0" b="3175"/>
                <wp:wrapNone/>
                <wp:docPr id="1900837262" name="Gruppieren 90"/>
                <wp:cNvGraphicFramePr/>
                <a:graphic xmlns:a="http://schemas.openxmlformats.org/drawingml/2006/main">
                  <a:graphicData uri="http://schemas.microsoft.com/office/word/2010/wordprocessingGroup">
                    <wpg:wgp>
                      <wpg:cNvGrpSpPr/>
                      <wpg:grpSpPr>
                        <a:xfrm>
                          <a:off x="0" y="0"/>
                          <a:ext cx="7793835" cy="359238"/>
                          <a:chOff x="0" y="0"/>
                          <a:chExt cx="9483624" cy="581970"/>
                        </a:xfrm>
                      </wpg:grpSpPr>
                      <wps:wsp>
                        <wps:cNvPr id="1438305907" name="Parallelogramm 1438305907"/>
                        <wps:cNvSpPr/>
                        <wps:spPr>
                          <a:xfrm>
                            <a:off x="71127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8002188" name="Parallelogramm 1338002188"/>
                        <wps:cNvSpPr/>
                        <wps:spPr>
                          <a:xfrm>
                            <a:off x="75080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818995" name="Parallelogramm 371818995"/>
                        <wps:cNvSpPr/>
                        <wps:spPr>
                          <a:xfrm>
                            <a:off x="79033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0074198" name="Parallelogramm 1340074198"/>
                        <wps:cNvSpPr/>
                        <wps:spPr>
                          <a:xfrm>
                            <a:off x="8298636"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3436022" name="Parallelogramm 1223436022"/>
                        <wps:cNvSpPr/>
                        <wps:spPr>
                          <a:xfrm>
                            <a:off x="8693477"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5856975" name="Parallelogramm 2055856975"/>
                        <wps:cNvSpPr/>
                        <wps:spPr>
                          <a:xfrm>
                            <a:off x="90883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0217382" name="Parallelogramm 1870217382"/>
                        <wps:cNvSpPr/>
                        <wps:spPr>
                          <a:xfrm>
                            <a:off x="47418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0916969" name="Parallelogramm 1970916969"/>
                        <wps:cNvSpPr/>
                        <wps:spPr>
                          <a:xfrm>
                            <a:off x="51371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2926432" name="Parallelogramm 752926432"/>
                        <wps:cNvSpPr/>
                        <wps:spPr>
                          <a:xfrm>
                            <a:off x="55324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915789" name="Parallelogramm 862915789"/>
                        <wps:cNvSpPr/>
                        <wps:spPr>
                          <a:xfrm>
                            <a:off x="59277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40609440" name="Parallelogramm 1340609440"/>
                        <wps:cNvSpPr/>
                        <wps:spPr>
                          <a:xfrm>
                            <a:off x="6322571"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9733278" name="Parallelogramm 1089733278"/>
                        <wps:cNvSpPr/>
                        <wps:spPr>
                          <a:xfrm>
                            <a:off x="67174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17877041" name="Parallelogramm 717877041"/>
                        <wps:cNvSpPr/>
                        <wps:spPr>
                          <a:xfrm>
                            <a:off x="23709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1636330" name="Parallelogramm 2081636330"/>
                        <wps:cNvSpPr/>
                        <wps:spPr>
                          <a:xfrm>
                            <a:off x="27662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2223803" name="Parallelogramm 1972223803"/>
                        <wps:cNvSpPr/>
                        <wps:spPr>
                          <a:xfrm>
                            <a:off x="31615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0813988" name="Parallelogramm 2060813988"/>
                        <wps:cNvSpPr/>
                        <wps:spPr>
                          <a:xfrm>
                            <a:off x="3556824"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1518918" name="Parallelogramm 1271518918"/>
                        <wps:cNvSpPr/>
                        <wps:spPr>
                          <a:xfrm>
                            <a:off x="3951665"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6442296" name="Parallelogramm 1146442296"/>
                        <wps:cNvSpPr/>
                        <wps:spPr>
                          <a:xfrm>
                            <a:off x="43465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5794269" name="Parallelogramm 645794269"/>
                        <wps:cNvSpPr/>
                        <wps:spPr>
                          <a:xfrm>
                            <a:off x="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59951645" name="Parallelogramm 1459951645"/>
                        <wps:cNvSpPr/>
                        <wps:spPr>
                          <a:xfrm>
                            <a:off x="3953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8553350" name="Parallelogramm 2068553350"/>
                        <wps:cNvSpPr/>
                        <wps:spPr>
                          <a:xfrm>
                            <a:off x="7906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8529290" name="Parallelogramm 1448529290"/>
                        <wps:cNvSpPr/>
                        <wps:spPr>
                          <a:xfrm>
                            <a:off x="11859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8472513" name="Parallelogramm 868472513"/>
                        <wps:cNvSpPr/>
                        <wps:spPr>
                          <a:xfrm>
                            <a:off x="1580759"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2737710" name="Parallelogramm 1262737710"/>
                        <wps:cNvSpPr/>
                        <wps:spPr>
                          <a:xfrm>
                            <a:off x="197560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943E739" id="Gruppieren 90" o:spid="_x0000_s1026" style="position:absolute;margin-left:-77.3pt;margin-top:485.95pt;width:613.7pt;height:28.3pt;z-index:251677696;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">
                <v:shape id="Parallelogramm 1438305907"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" adj="11827" fillcolor="red" stroked="f" strokeweight="1pt"/>
                <v:shape id="Parallelogramm 1338002188"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" adj="11827" fillcolor="red" stroked="f" strokeweight="1pt"/>
                <v:shape id="Parallelogramm 371818995"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" adj="11827" fillcolor="red" stroked="f" strokeweight="1pt"/>
                <v:shape id="Parallelogramm 1340074198"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" adj="11827" fillcolor="red" stroked="f" strokeweight="1pt"/>
                <v:shape id="Parallelogramm 1223436022"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" adj="11827" fillcolor="red" stroked="f" strokeweight="1pt"/>
                <v:shape id="Parallelogramm 2055856975"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" adj="11827" fillcolor="red" stroked="f" strokeweight="1pt"/>
                <v:shape id="Parallelogramm 1870217382"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" adj="11827" fillcolor="red" stroked="f" strokeweight="1pt"/>
                <v:shape id="Parallelogramm 1970916969"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" adj="11827" fillcolor="red" stroked="f" strokeweight="1pt"/>
                <v:shape id="Parallelogramm 752926432"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" adj="11827" fillcolor="red" stroked="f" strokeweight="1pt"/>
                <v:shape id="Parallelogramm 862915789"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" adj="11827" fillcolor="red" stroked="f" strokeweight="1pt"/>
                <v:shape id="Parallelogramm 134060944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" adj="11827" fillcolor="red" stroked="f" strokeweight="1pt"/>
                <v:shape id="Parallelogramm 1089733278"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" adj="11827" fillcolor="red" stroked="f" strokeweight="1pt"/>
                <v:shape id="Parallelogramm 717877041"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" adj="11827" fillcolor="red" stroked="f" strokeweight="1pt"/>
                <v:shape id="Parallelogramm 2081636330"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" adj="11827" fillcolor="red" stroked="f" strokeweight="1pt"/>
                <v:shape id="Parallelogramm 1972223803"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" adj="11827" fillcolor="red" stroked="f" strokeweight="1pt"/>
                <v:shape id="Parallelogramm 2060813988"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" adj="11827" fillcolor="red" stroked="f" strokeweight="1pt"/>
                <v:shape id="Parallelogramm 1271518918"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" adj="11827" fillcolor="red" stroked="f" strokeweight="1pt"/>
                <v:shape id="Parallelogramm 1146442296"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" adj="11827" fillcolor="red" stroked="f" strokeweight="1pt"/>
                <v:shape id="Parallelogramm 645794269"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" adj="11827" fillcolor="red" stroked="f" strokeweight="1pt"/>
                <v:shape id="Parallelogramm 1459951645"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" adj="11827" fillcolor="red" stroked="f" strokeweight="1pt"/>
                <v:shape id="Parallelogramm 2068553350"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" adj="11827" fillcolor="red" stroked="f" strokeweight="1pt"/>
                <v:shape id="Parallelogramm 1448529290"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" adj="11827" fillcolor="red" stroked="f" strokeweight="1pt"/>
                <v:shape id="Parallelogramm 868472513"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" adj="11827" fillcolor="red" stroked="f" strokeweight="1pt"/>
                <v:shape id="Parallelogramm 1262737710"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" adj="11827" fillcolor="red" stroked="f" strokeweight="1pt"/>
              </v:group>
            </w:pict>
          </mc:Fallback>
        </mc:AlternateContent>
      </w:r>
      <w:r w:rsidRPr="004F0B92">
        <w:rPr>
          <w:rFonts w:ascii="OCR A Extended" w:hAnsi="OCR A Extended"/>
          <w:noProof/>
        </w:rPr>
        <mc:AlternateContent>
          <mc:Choice Requires="wpg">
            <w:drawing>
              <wp:anchor distT="0" distB="0" distL="114300" distR="114300" simplePos="0" relativeHeight="251676672" behindDoc="0" locked="0" layoutInCell="1" allowOverlap="1" wp14:anchorId="01DE4E96" wp14:editId="48798C0F">
                <wp:simplePos x="0" y="0"/>
                <wp:positionH relativeFrom="column">
                  <wp:posOffset>-982345</wp:posOffset>
                </wp:positionH>
                <wp:positionV relativeFrom="paragraph">
                  <wp:posOffset>7659078</wp:posOffset>
                </wp:positionV>
                <wp:extent cx="7793835" cy="359238"/>
                <wp:effectExtent l="0" t="0" r="0" b="3175"/>
                <wp:wrapNone/>
                <wp:docPr id="1519516120" name="Gruppieren 90"/>
                <wp:cNvGraphicFramePr/>
                <a:graphic xmlns:a="http://schemas.openxmlformats.org/drawingml/2006/main">
                  <a:graphicData uri="http://schemas.microsoft.com/office/word/2010/wordprocessingGroup">
                    <wpg:wgp>
                      <wpg:cNvGrpSpPr/>
                      <wpg:grpSpPr>
                        <a:xfrm>
                          <a:off x="0" y="0"/>
                          <a:ext cx="7793835" cy="359238"/>
                          <a:chOff x="0" y="0"/>
                          <a:chExt cx="9483624" cy="581970"/>
                        </a:xfrm>
                      </wpg:grpSpPr>
                      <wps:wsp>
                        <wps:cNvPr id="1005555191" name="Parallelogramm 1005555191"/>
                        <wps:cNvSpPr/>
                        <wps:spPr>
                          <a:xfrm>
                            <a:off x="71127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75424632" name="Parallelogramm 875424632"/>
                        <wps:cNvSpPr/>
                        <wps:spPr>
                          <a:xfrm>
                            <a:off x="75080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0035016" name="Parallelogramm 1710035016"/>
                        <wps:cNvSpPr/>
                        <wps:spPr>
                          <a:xfrm>
                            <a:off x="79033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34553" name="Parallelogramm 1289334553"/>
                        <wps:cNvSpPr/>
                        <wps:spPr>
                          <a:xfrm>
                            <a:off x="8298636"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0784670" name="Parallelogramm 880784670"/>
                        <wps:cNvSpPr/>
                        <wps:spPr>
                          <a:xfrm>
                            <a:off x="8693477"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3708983" name="Parallelogramm 753708983"/>
                        <wps:cNvSpPr/>
                        <wps:spPr>
                          <a:xfrm>
                            <a:off x="90883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8692454" name="Parallelogramm 638692454"/>
                        <wps:cNvSpPr/>
                        <wps:spPr>
                          <a:xfrm>
                            <a:off x="47418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1719654" name="Parallelogramm 1971719654"/>
                        <wps:cNvSpPr/>
                        <wps:spPr>
                          <a:xfrm>
                            <a:off x="5137118"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278942" name="Parallelogramm 156278942"/>
                        <wps:cNvSpPr/>
                        <wps:spPr>
                          <a:xfrm>
                            <a:off x="5532424"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22334336" name="Parallelogramm 1122334336"/>
                        <wps:cNvSpPr/>
                        <wps:spPr>
                          <a:xfrm>
                            <a:off x="5927730"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1647781" name="Parallelogramm 551647781"/>
                        <wps:cNvSpPr/>
                        <wps:spPr>
                          <a:xfrm>
                            <a:off x="6322571"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4866872" name="Parallelogramm 994866872"/>
                        <wps:cNvSpPr/>
                        <wps:spPr>
                          <a:xfrm>
                            <a:off x="6717412" y="0"/>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827695" name="Parallelogramm 890827695"/>
                        <wps:cNvSpPr/>
                        <wps:spPr>
                          <a:xfrm>
                            <a:off x="23709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0782065" name="Parallelogramm 1970782065"/>
                        <wps:cNvSpPr/>
                        <wps:spPr>
                          <a:xfrm>
                            <a:off x="27662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5494134" name="Parallelogramm 1885494134"/>
                        <wps:cNvSpPr/>
                        <wps:spPr>
                          <a:xfrm>
                            <a:off x="31615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0131806" name="Parallelogramm 670131806"/>
                        <wps:cNvSpPr/>
                        <wps:spPr>
                          <a:xfrm>
                            <a:off x="3556824"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2552136" name="Parallelogramm 2102552136"/>
                        <wps:cNvSpPr/>
                        <wps:spPr>
                          <a:xfrm>
                            <a:off x="3951665"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01718778" name="Parallelogramm 1801718778"/>
                        <wps:cNvSpPr/>
                        <wps:spPr>
                          <a:xfrm>
                            <a:off x="43465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8340684" name="Parallelogramm 1998340684"/>
                        <wps:cNvSpPr/>
                        <wps:spPr>
                          <a:xfrm>
                            <a:off x="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449161" name="Parallelogramm 199449161"/>
                        <wps:cNvSpPr/>
                        <wps:spPr>
                          <a:xfrm>
                            <a:off x="395306"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7537426" name="Parallelogramm 667537426"/>
                        <wps:cNvSpPr/>
                        <wps:spPr>
                          <a:xfrm>
                            <a:off x="790612"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329812" name="Parallelogramm 977329812"/>
                        <wps:cNvSpPr/>
                        <wps:spPr>
                          <a:xfrm>
                            <a:off x="1185918"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7982296" name="Parallelogramm 1637982296"/>
                        <wps:cNvSpPr/>
                        <wps:spPr>
                          <a:xfrm>
                            <a:off x="1580759"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7468443" name="Parallelogramm 1997468443"/>
                        <wps:cNvSpPr/>
                        <wps:spPr>
                          <a:xfrm>
                            <a:off x="1975600" y="3236"/>
                            <a:ext cx="395306" cy="578734"/>
                          </a:xfrm>
                          <a:prstGeom prst="parallelogram">
                            <a:avLst>
                              <a:gd name="adj" fmla="val 54754"/>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BCE0205" id="Gruppieren 90" o:spid="_x0000_s1026" style="position:absolute;margin-left:-77.35pt;margin-top:603.1pt;width:613.7pt;height:28.3pt;z-index:251676672;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">
                <v:shape id="Parallelogramm 1005555191"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" adj="11827" fillcolor="red" stroked="f" strokeweight="1pt"/>
                <v:shape id="Parallelogramm 875424632"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" adj="11827" fillcolor="red" stroked="f" strokeweight="1pt"/>
                <v:shape id="Parallelogramm 1710035016"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" adj="11827" fillcolor="red" stroked="f" strokeweight="1pt"/>
                <v:shape id="Parallelogramm 1289334553"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" adj="11827" fillcolor="red" stroked="f" strokeweight="1pt"/>
                <v:shape id="Parallelogramm 880784670"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" adj="11827" fillcolor="red" stroked="f" strokeweight="1pt"/>
                <v:shape id="Parallelogramm 753708983"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" adj="11827" fillcolor="red" stroked="f" strokeweight="1pt"/>
                <v:shape id="Parallelogramm 638692454"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" adj="11827" fillcolor="red" stroked="f" strokeweight="1pt"/>
                <v:shape id="Parallelogramm 1971719654"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" adj="11827" fillcolor="red" stroked="f" strokeweight="1pt"/>
                <v:shape id="Parallelogramm 156278942"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" adj="11827" fillcolor="red" stroked="f" strokeweight="1pt"/>
                <v:shape id="Parallelogramm 1122334336"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" adj="11827" fillcolor="red" stroked="f" strokeweight="1pt"/>
                <v:shape id="Parallelogramm 551647781"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" adj="11827" fillcolor="red" stroked="f" strokeweight="1pt"/>
                <v:shape id="Parallelogramm 994866872"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" adj="11827" fillcolor="red" stroked="f" strokeweight="1pt"/>
                <v:shape id="Parallelogramm 890827695"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" adj="11827" fillcolor="red" stroked="f" strokeweight="1pt"/>
                <v:shape id="Parallelogramm 1970782065"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" adj="11827" fillcolor="red" stroked="f" strokeweight="1pt"/>
                <v:shape id="Parallelogramm 1885494134"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" adj="11827" fillcolor="red" stroked="f" strokeweight="1pt"/>
                <v:shape id="Parallelogramm 670131806"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" adj="11827" fillcolor="red" stroked="f" strokeweight="1pt"/>
                <v:shape id="Parallelogramm 2102552136"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" adj="11827" fillcolor="red" stroked="f" strokeweight="1pt"/>
                <v:shape id="Parallelogramm 1801718778"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" adj="11827" fillcolor="red" stroked="f" strokeweight="1pt"/>
                <v:shape id="Parallelogramm 1998340684"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" adj="11827" fillcolor="red" stroked="f" strokeweight="1pt"/>
                <v:shape id="Parallelogramm 199449161"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" adj="11827" fillcolor="red" stroked="f" strokeweight="1pt"/>
                <v:shape id="Parallelogramm 667537426"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" adj="11827" fillcolor="red" stroked="f" strokeweight="1pt"/>
                <v:shape id="Parallelogramm 977329812"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" adj="11827" fillcolor="red" stroked="f" strokeweight="1pt"/>
                <v:shape id="Parallelogramm 1637982296"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" adj="11827" fillcolor="red" stroked="f" strokeweight="1pt"/>
                <v:shape id="Parallelogramm 1997468443"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" adj="11827" fillcolor="red" stroked="f" strokeweight="1pt"/>
              </v:group>
            </w:pict>
          </mc:Fallback>
        </mc:AlternateContent>
      </w:r>
    </w:p>
    <w:p w14:paraId="73419E93" w14:textId="44B8F375" w:rsidR="00090E7F" w:rsidRPr="004F0B92" w:rsidRDefault="00B63A43">
      <w:pPr>
        <w:rPr>
          <w:rFonts w:ascii="OCR A Extended" w:hAnsi="OCR A Extended"/>
        </w:rPr>
        <w:sectPr w:rsidR="00090E7F" w:rsidRPr="004F0B92" w:rsidSect="00090E7F">
          <w:headerReference w:type="default" r:id="rId14"/>
          <w:footerReference w:type="default" r:id="rId15"/>
          <w:headerReference w:type="first" r:id="rId16"/>
          <w:footerReference w:type="first" r:id="rId17"/>
          <w:pgSz w:w="11906" w:h="16838"/>
          <w:pgMar w:top="1417" w:right="1417" w:bottom="1134" w:left="1417" w:header="708" w:footer="708" w:gutter="0"/>
          <w:cols w:space="708"/>
          <w:titlePg/>
          <w:docGrid w:linePitch="360"/>
        </w:sectPr>
      </w:pPr>
      <w:r w:rsidRPr="004F0B92">
        <w:rPr>
          <w:rFonts w:ascii="OCR A Extended" w:hAnsi="OCR A Extended"/>
          <w:noProof/>
        </w:rPr>
        <w:drawing>
          <wp:anchor distT="0" distB="0" distL="114300" distR="114300" simplePos="0" relativeHeight="251695104" behindDoc="0" locked="0" layoutInCell="1" allowOverlap="1" wp14:anchorId="7CB2DDA3" wp14:editId="392F58A6">
            <wp:simplePos x="0" y="0"/>
            <wp:positionH relativeFrom="column">
              <wp:posOffset>2942565</wp:posOffset>
            </wp:positionH>
            <wp:positionV relativeFrom="paragraph">
              <wp:posOffset>4874049</wp:posOffset>
            </wp:positionV>
            <wp:extent cx="2577465" cy="770255"/>
            <wp:effectExtent l="0" t="0" r="0" b="0"/>
            <wp:wrapSquare wrapText="bothSides"/>
            <wp:docPr id="12916356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35667"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77465" cy="770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2F2D" w:rsidRPr="004F0B92">
        <w:rPr>
          <w:rFonts w:ascii="OCR A Extended" w:hAnsi="OCR A Extended"/>
          <w:noProof/>
        </w:rPr>
        <mc:AlternateContent>
          <mc:Choice Requires="wpg">
            <w:drawing>
              <wp:anchor distT="0" distB="0" distL="114300" distR="114300" simplePos="0" relativeHeight="251697152" behindDoc="0" locked="0" layoutInCell="1" allowOverlap="1" wp14:anchorId="79FF04CC" wp14:editId="06609B2F">
                <wp:simplePos x="0" y="0"/>
                <wp:positionH relativeFrom="column">
                  <wp:posOffset>-4445</wp:posOffset>
                </wp:positionH>
                <wp:positionV relativeFrom="paragraph">
                  <wp:posOffset>4786630</wp:posOffset>
                </wp:positionV>
                <wp:extent cx="5716119" cy="944632"/>
                <wp:effectExtent l="0" t="0" r="18415" b="27305"/>
                <wp:wrapNone/>
                <wp:docPr id="112243279" name="Gruppieren 3"/>
                <wp:cNvGraphicFramePr/>
                <a:graphic xmlns:a="http://schemas.openxmlformats.org/drawingml/2006/main">
                  <a:graphicData uri="http://schemas.microsoft.com/office/word/2010/wordprocessingGroup">
                    <wpg:wgp>
                      <wpg:cNvGrpSpPr/>
                      <wpg:grpSpPr>
                        <a:xfrm>
                          <a:off x="0" y="0"/>
                          <a:ext cx="5716119" cy="944632"/>
                          <a:chOff x="0" y="0"/>
                          <a:chExt cx="6923429" cy="1270776"/>
                        </a:xfrm>
                      </wpg:grpSpPr>
                      <wps:wsp>
                        <wps:cNvPr id="1662559654" name="Textfeld 1"/>
                        <wps:cNvSpPr txBox="1"/>
                        <wps:spPr>
                          <a:xfrm>
                            <a:off x="0" y="0"/>
                            <a:ext cx="3703310" cy="1260389"/>
                          </a:xfrm>
                          <a:prstGeom prst="rect">
                            <a:avLst/>
                          </a:prstGeom>
                          <a:noFill/>
                          <a:ln w="6350">
                            <a:noFill/>
                          </a:ln>
                        </wps:spPr>
                        <wps:txbx>
                          <w:txbxContent>
                            <w:p w14:paraId="14ACA73F" w14:textId="77777777" w:rsidR="00222F2D" w:rsidRDefault="00222F2D" w:rsidP="00222F2D">
                              <w:pPr>
                                <w:spacing w:before="240"/>
                                <w:rPr>
                                  <w:rFonts w:ascii="OCR A Extended" w:hAnsi="OCR A Extended"/>
                                  <w:b/>
                                  <w:bCs/>
                                  <w:sz w:val="30"/>
                                  <w:szCs w:val="30"/>
                                  <w:lang w:val="fr-CH"/>
                                </w:rPr>
                              </w:pPr>
                              <w:proofErr w:type="spellStart"/>
                              <w:r>
                                <w:rPr>
                                  <w:rFonts w:ascii="OCR A Extended" w:hAnsi="OCR A Extended"/>
                                  <w:b/>
                                  <w:bCs/>
                                  <w:sz w:val="30"/>
                                  <w:szCs w:val="30"/>
                                  <w:lang w:val="fr-CH"/>
                                </w:rPr>
                                <w:t>Authorised</w:t>
                              </w:r>
                              <w:proofErr w:type="spellEnd"/>
                              <w:r>
                                <w:rPr>
                                  <w:rFonts w:ascii="OCR A Extended" w:hAnsi="OCR A Extended"/>
                                  <w:b/>
                                  <w:bCs/>
                                  <w:sz w:val="30"/>
                                  <w:szCs w:val="30"/>
                                  <w:lang w:val="fr-CH"/>
                                </w:rPr>
                                <w:t xml:space="preserve"> </w:t>
                              </w:r>
                              <w:proofErr w:type="spellStart"/>
                              <w:r>
                                <w:rPr>
                                  <w:rFonts w:ascii="OCR A Extended" w:hAnsi="OCR A Extended"/>
                                  <w:b/>
                                  <w:bCs/>
                                  <w:sz w:val="30"/>
                                  <w:szCs w:val="30"/>
                                  <w:lang w:val="fr-CH"/>
                                </w:rPr>
                                <w:t>persons</w:t>
                              </w:r>
                              <w:proofErr w:type="spellEnd"/>
                              <w:r>
                                <w:rPr>
                                  <w:rFonts w:ascii="OCR A Extended" w:hAnsi="OCR A Extended"/>
                                  <w:b/>
                                  <w:bCs/>
                                  <w:sz w:val="30"/>
                                  <w:szCs w:val="30"/>
                                  <w:lang w:val="fr-CH"/>
                                </w:rPr>
                                <w:t xml:space="preserve"> and</w:t>
                              </w:r>
                            </w:p>
                            <w:p w14:paraId="3E98D9B4" w14:textId="77777777" w:rsidR="00222F2D" w:rsidRPr="00056367" w:rsidRDefault="00222F2D" w:rsidP="00222F2D">
                              <w:pPr>
                                <w:rPr>
                                  <w:rFonts w:ascii="OCR A Extended" w:hAnsi="OCR A Extended"/>
                                  <w:sz w:val="20"/>
                                  <w:szCs w:val="20"/>
                                  <w:lang w:val="de-DE"/>
                                </w:rPr>
                              </w:pPr>
                              <w:proofErr w:type="spellStart"/>
                              <w:proofErr w:type="gramStart"/>
                              <w:r>
                                <w:rPr>
                                  <w:rFonts w:ascii="OCR A Extended" w:hAnsi="OCR A Extended"/>
                                  <w:b/>
                                  <w:bCs/>
                                  <w:sz w:val="30"/>
                                  <w:szCs w:val="30"/>
                                  <w:lang w:val="fr-CH"/>
                                </w:rPr>
                                <w:t>organizations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7008035" name="Halber Rahmen 1"/>
                        <wps:cNvSpPr/>
                        <wps:spPr>
                          <a:xfrm>
                            <a:off x="0" y="0"/>
                            <a:ext cx="500041" cy="473626"/>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70527" name="Halber Rahmen 1"/>
                        <wps:cNvSpPr/>
                        <wps:spPr>
                          <a:xfrm rot="16200000">
                            <a:off x="-2763" y="781010"/>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27878" name="Halber Rahmen 1"/>
                        <wps:cNvSpPr/>
                        <wps:spPr>
                          <a:xfrm rot="10800000">
                            <a:off x="6424551" y="783772"/>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378611" name="Halber Rahmen 1"/>
                        <wps:cNvSpPr/>
                        <wps:spPr>
                          <a:xfrm rot="5400000">
                            <a:off x="6433663" y="9113"/>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FF04CC" id="Gruppieren 3" o:spid="_x0000_s1027" style="position:absolute;margin-left:-.35pt;margin-top:376.9pt;width:450.1pt;height:74.4pt;z-index:251697152;mso-width-relative:margin;mso-height-relative:margin" coordsize="69234,1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">
                <v:shape id="_x0000_s1028" type="#_x0000_t202" style="position:absolute;width:37033;height:1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" filled="f" stroked="f" strokeweight=".5pt">
                  <v:textbox>
                    <w:txbxContent>
                      <w:p w14:paraId="14ACA73F" w14:textId="77777777" w:rsidR="00222F2D" w:rsidRDefault="00222F2D" w:rsidP="00222F2D">
                        <w:pPr>
                          <w:spacing w:before="240"/>
                          <w:rPr>
                            <w:rFonts w:ascii="OCR A Extended" w:hAnsi="OCR A Extended"/>
                            <w:b/>
                            <w:bCs/>
                            <w:sz w:val="30"/>
                            <w:szCs w:val="30"/>
                            <w:lang w:val="fr-CH"/>
                          </w:rPr>
                        </w:pPr>
                        <w:proofErr w:type="spellStart"/>
                        <w:r>
                          <w:rPr>
                            <w:rFonts w:ascii="OCR A Extended" w:hAnsi="OCR A Extended"/>
                            <w:b/>
                            <w:bCs/>
                            <w:sz w:val="30"/>
                            <w:szCs w:val="30"/>
                            <w:lang w:val="fr-CH"/>
                          </w:rPr>
                          <w:t>Authorised</w:t>
                        </w:r>
                        <w:proofErr w:type="spellEnd"/>
                        <w:r>
                          <w:rPr>
                            <w:rFonts w:ascii="OCR A Extended" w:hAnsi="OCR A Extended"/>
                            <w:b/>
                            <w:bCs/>
                            <w:sz w:val="30"/>
                            <w:szCs w:val="30"/>
                            <w:lang w:val="fr-CH"/>
                          </w:rPr>
                          <w:t xml:space="preserve"> </w:t>
                        </w:r>
                        <w:proofErr w:type="spellStart"/>
                        <w:r>
                          <w:rPr>
                            <w:rFonts w:ascii="OCR A Extended" w:hAnsi="OCR A Extended"/>
                            <w:b/>
                            <w:bCs/>
                            <w:sz w:val="30"/>
                            <w:szCs w:val="30"/>
                            <w:lang w:val="fr-CH"/>
                          </w:rPr>
                          <w:t>persons</w:t>
                        </w:r>
                        <w:proofErr w:type="spellEnd"/>
                        <w:r>
                          <w:rPr>
                            <w:rFonts w:ascii="OCR A Extended" w:hAnsi="OCR A Extended"/>
                            <w:b/>
                            <w:bCs/>
                            <w:sz w:val="30"/>
                            <w:szCs w:val="30"/>
                            <w:lang w:val="fr-CH"/>
                          </w:rPr>
                          <w:t xml:space="preserve"> and</w:t>
                        </w:r>
                      </w:p>
                      <w:p w14:paraId="3E98D9B4" w14:textId="77777777" w:rsidR="00222F2D" w:rsidRPr="00056367" w:rsidRDefault="00222F2D" w:rsidP="00222F2D">
                        <w:pPr>
                          <w:rPr>
                            <w:rFonts w:ascii="OCR A Extended" w:hAnsi="OCR A Extended"/>
                            <w:sz w:val="20"/>
                            <w:szCs w:val="20"/>
                            <w:lang w:val="de-DE"/>
                          </w:rPr>
                        </w:pPr>
                        <w:proofErr w:type="spellStart"/>
                        <w:proofErr w:type="gramStart"/>
                        <w:r>
                          <w:rPr>
                            <w:rFonts w:ascii="OCR A Extended" w:hAnsi="OCR A Extended"/>
                            <w:b/>
                            <w:bCs/>
                            <w:sz w:val="30"/>
                            <w:szCs w:val="30"/>
                            <w:lang w:val="fr-CH"/>
                          </w:rPr>
                          <w:t>organizations</w:t>
                        </w:r>
                        <w:proofErr w:type="spellEnd"/>
                        <w:proofErr w:type="gramEnd"/>
                      </w:p>
                    </w:txbxContent>
                  </v:textbox>
                </v:shape>
                <v:shape id="Halber Rahmen 1" o:spid="_x0000_s1029" style="position:absolute;width:5000;height:4736;visibility:visible;mso-wrap-style:square;v-text-anchor:middle" coordsize="500041,473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" path="m,l500041,r,l,,,473626r,l,xe" fillcolor="#4472c4 [3204]" strokecolor="#09101d [484]" strokeweight="1pt">
                  <v:stroke joinstyle="miter"/>
                  <v:path arrowok="t" o:connecttype="custom" o:connectlocs="0,0;500041,0;500041,0;0,0;0,473626;0,473626;0,0" o:connectangles="0,0,0,0,0,0,0"/>
                </v:shape>
                <v:shape id="Halber Rahmen 1" o:spid="_x0000_s1030" style="position:absolute;left:-27;top:7809;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" path="m,l496458,r,l,,,483074r,l,xe" fillcolor="#4472c4 [3204]" strokecolor="#09101d [484]" strokeweight="1pt">
                  <v:stroke joinstyle="miter"/>
                  <v:path arrowok="t" o:connecttype="custom" o:connectlocs="0,0;496458,0;496458,0;0,0;0,483074;0,483074;0,0" o:connectangles="0,0,0,0,0,0,0"/>
                </v:shape>
                <v:shape id="Halber Rahmen 1" o:spid="_x0000_s1031" style="position:absolute;left:64245;top:7837;width:4965;height:4831;rotation:18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" path="m,l496458,r,l,,,483074r,l,xe" fillcolor="#4472c4 [3204]" strokecolor="#09101d [484]" strokeweight="1pt">
                  <v:stroke joinstyle="miter"/>
                  <v:path arrowok="t" o:connecttype="custom" o:connectlocs="0,0;496458,0;496458,0;0,0;0,483074;0,483074;0,0" o:connectangles="0,0,0,0,0,0,0"/>
                </v:shape>
                <v:shape id="Halber Rahmen 1" o:spid="_x0000_s1032" style="position:absolute;left:64337;top:90;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" path="m,l496458,r,l,,,483074r,l,xe" fillcolor="#4472c4 [3204]" strokecolor="#09101d [484]" strokeweight="1pt">
                  <v:stroke joinstyle="miter"/>
                  <v:path arrowok="t" o:connecttype="custom" o:connectlocs="0,0;496458,0;496458,0;0,0;0,483074;0,483074;0,0" o:connectangles="0,0,0,0,0,0,0"/>
                </v:shape>
              </v:group>
            </w:pict>
          </mc:Fallback>
        </mc:AlternateContent>
      </w:r>
      <w:r w:rsidR="00C94699" w:rsidRPr="004F0B92">
        <w:rPr>
          <w:rFonts w:ascii="OCR A Extended" w:hAnsi="OCR A Extended"/>
          <w:noProof/>
        </w:rPr>
        <mc:AlternateContent>
          <mc:Choice Requires="wpg">
            <w:drawing>
              <wp:anchor distT="0" distB="0" distL="114300" distR="114300" simplePos="0" relativeHeight="251694080" behindDoc="0" locked="0" layoutInCell="1" allowOverlap="1" wp14:anchorId="5CFDA9E4" wp14:editId="0A6B823F">
                <wp:simplePos x="0" y="0"/>
                <wp:positionH relativeFrom="column">
                  <wp:posOffset>-567055</wp:posOffset>
                </wp:positionH>
                <wp:positionV relativeFrom="paragraph">
                  <wp:posOffset>3267554</wp:posOffset>
                </wp:positionV>
                <wp:extent cx="6923429" cy="1270776"/>
                <wp:effectExtent l="0" t="0" r="10795" b="24765"/>
                <wp:wrapNone/>
                <wp:docPr id="172939544" name="Gruppieren 3"/>
                <wp:cNvGraphicFramePr/>
                <a:graphic xmlns:a="http://schemas.openxmlformats.org/drawingml/2006/main">
                  <a:graphicData uri="http://schemas.microsoft.com/office/word/2010/wordprocessingGroup">
                    <wpg:wgp>
                      <wpg:cNvGrpSpPr/>
                      <wpg:grpSpPr>
                        <a:xfrm>
                          <a:off x="0" y="0"/>
                          <a:ext cx="6923429" cy="1270776"/>
                          <a:chOff x="0" y="0"/>
                          <a:chExt cx="6923429" cy="1270776"/>
                        </a:xfrm>
                      </wpg:grpSpPr>
                      <wps:wsp>
                        <wps:cNvPr id="1451368232" name="Textfeld 1"/>
                        <wps:cNvSpPr txBox="1"/>
                        <wps:spPr>
                          <a:xfrm>
                            <a:off x="0" y="0"/>
                            <a:ext cx="6919547" cy="1260389"/>
                          </a:xfrm>
                          <a:prstGeom prst="rect">
                            <a:avLst/>
                          </a:prstGeom>
                          <a:noFill/>
                          <a:ln w="6350">
                            <a:noFill/>
                          </a:ln>
                        </wps:spPr>
                        <wps:txbx>
                          <w:txbxContent>
                            <w:p w14:paraId="463F1ACE" w14:textId="77777777" w:rsidR="00056367" w:rsidRPr="00DB26C3" w:rsidRDefault="00056367" w:rsidP="00056367">
                              <w:pPr>
                                <w:jc w:val="center"/>
                                <w:rPr>
                                  <w:rFonts w:ascii="OCR A Extended" w:hAnsi="OCR A Extended"/>
                                  <w:b/>
                                  <w:bCs/>
                                  <w:sz w:val="30"/>
                                  <w:szCs w:val="30"/>
                                  <w:lang w:val="en-US"/>
                                </w:rPr>
                              </w:pPr>
                              <w:r w:rsidRPr="00DB26C3">
                                <w:rPr>
                                  <w:rFonts w:ascii="OCR A Extended" w:hAnsi="OCR A Extended"/>
                                  <w:b/>
                                  <w:bCs/>
                                  <w:sz w:val="30"/>
                                  <w:szCs w:val="30"/>
                                  <w:lang w:val="en-US"/>
                                </w:rPr>
                                <w:t>Security notice</w:t>
                              </w:r>
                            </w:p>
                            <w:p w14:paraId="7DF42C6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This document is subject to medical confidentiality and may not be disclosed without the consent of the owner.</w:t>
                              </w:r>
                            </w:p>
                            <w:p w14:paraId="1B581D8C" w14:textId="64B14FED"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 xml:space="preserve">Project </w:t>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MERGEFORMAT </w:instrText>
                              </w:r>
                              <w:r w:rsidR="006D0A3F">
                                <w:rPr>
                                  <w:rFonts w:ascii="OCR A Extended" w:hAnsi="OCR A Extended"/>
                                  <w:sz w:val="20"/>
                                  <w:szCs w:val="20"/>
                                  <w:lang w:val="fr-CH"/>
                                </w:rPr>
                                <w:fldChar w:fldCharType="separate"/>
                              </w:r>
                              <w:r w:rsidR="006D0A3F" w:rsidRPr="00DB26C3">
                                <w:rPr>
                                  <w:rFonts w:ascii="OCR A Extended" w:hAnsi="OCR A Extended"/>
                                  <w:sz w:val="20"/>
                                  <w:szCs w:val="20"/>
                                  <w:lang w:val="en-US"/>
                                </w:rPr>
                                <w:t>Resilience</w:t>
                              </w:r>
                              <w:r w:rsidR="006D0A3F">
                                <w:rPr>
                                  <w:rFonts w:ascii="OCR A Extended" w:hAnsi="OCR A Extended"/>
                                  <w:sz w:val="20"/>
                                  <w:szCs w:val="20"/>
                                  <w:lang w:val="fr-CH"/>
                                </w:rPr>
                                <w:fldChar w:fldCharType="end"/>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  \* MERGEFORMAT </w:instrText>
                              </w:r>
                              <w:r w:rsidR="006D0A3F">
                                <w:rPr>
                                  <w:rFonts w:ascii="OCR A Extended" w:hAnsi="OCR A Extended"/>
                                  <w:sz w:val="20"/>
                                  <w:szCs w:val="20"/>
                                  <w:lang w:val="fr-CH"/>
                                </w:rPr>
                                <w:fldChar w:fldCharType="separate"/>
                              </w:r>
                              <w:bookmarkStart w:id="0" w:name="Projectname"/>
                              <w:r w:rsidR="006D0A3F" w:rsidRPr="00DB26C3">
                                <w:rPr>
                                  <w:rFonts w:ascii="OCR A Extended" w:hAnsi="OCR A Extended"/>
                                  <w:sz w:val="20"/>
                                  <w:szCs w:val="20"/>
                                  <w:lang w:val="en-US"/>
                                </w:rPr>
                                <w:t>Resilience</w:t>
                              </w:r>
                              <w:bookmarkEnd w:id="0"/>
                              <w:r w:rsidR="006D0A3F">
                                <w:rPr>
                                  <w:rFonts w:ascii="OCR A Extended" w:hAnsi="OCR A Extended"/>
                                  <w:sz w:val="20"/>
                                  <w:szCs w:val="20"/>
                                  <w:lang w:val="fr-CH"/>
                                </w:rPr>
                                <w:fldChar w:fldCharType="end"/>
                              </w:r>
                              <w:proofErr w:type="spellStart"/>
                              <w:r w:rsidR="00085D2D" w:rsidRPr="00085D2D">
                                <w:rPr>
                                  <w:rFonts w:ascii="OCR A Extended" w:hAnsi="OCR A Extended"/>
                                  <w:sz w:val="20"/>
                                  <w:szCs w:val="20"/>
                                  <w:lang w:val="en-US"/>
                                </w:rPr>
                                <w:t>Ev</w:t>
                              </w:r>
                              <w:r w:rsidR="00085D2D">
                                <w:rPr>
                                  <w:rFonts w:ascii="OCR A Extended" w:hAnsi="OCR A Extended"/>
                                  <w:sz w:val="20"/>
                                  <w:szCs w:val="20"/>
                                  <w:lang w:val="en-US"/>
                                </w:rPr>
                                <w:t>entX</w:t>
                              </w:r>
                              <w:proofErr w:type="spellEnd"/>
                              <w:r w:rsidR="00085D2D">
                                <w:rPr>
                                  <w:rFonts w:ascii="OCR A Extended" w:hAnsi="OCR A Extended"/>
                                  <w:sz w:val="20"/>
                                  <w:szCs w:val="20"/>
                                  <w:lang w:val="en-US"/>
                                </w:rPr>
                                <w:t xml:space="preserve"> AG</w:t>
                              </w:r>
                              <w:r w:rsidRPr="00DB26C3">
                                <w:rPr>
                                  <w:rFonts w:ascii="OCR A Extended" w:hAnsi="OCR A Extended"/>
                                  <w:sz w:val="20"/>
                                  <w:szCs w:val="20"/>
                                  <w:lang w:val="en-US"/>
                                </w:rPr>
                                <w:t xml:space="preserve"> is released exclusively to the following persons or organizations.</w:t>
                              </w:r>
                            </w:p>
                            <w:p w14:paraId="1E724B4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The certificate of authorization and the release are stored in the footer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1224196" name="Halber Rahmen 1"/>
                        <wps:cNvSpPr/>
                        <wps:spPr>
                          <a:xfrm>
                            <a:off x="0" y="0"/>
                            <a:ext cx="500041" cy="473626"/>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831455" name="Halber Rahmen 1"/>
                        <wps:cNvSpPr/>
                        <wps:spPr>
                          <a:xfrm rot="16200000">
                            <a:off x="-2763" y="781010"/>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177956" name="Halber Rahmen 1"/>
                        <wps:cNvSpPr/>
                        <wps:spPr>
                          <a:xfrm rot="10800000">
                            <a:off x="6424551" y="783772"/>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196029" name="Halber Rahmen 1"/>
                        <wps:cNvSpPr/>
                        <wps:spPr>
                          <a:xfrm rot="5400000">
                            <a:off x="6433663" y="9113"/>
                            <a:ext cx="496458" cy="483074"/>
                          </a:xfrm>
                          <a:prstGeom prst="halfFrame">
                            <a:avLst>
                              <a:gd name="adj1" fmla="val 0"/>
                              <a:gd name="adj2" fmla="val 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FDA9E4" id="_x0000_s1033" style="position:absolute;margin-left:-44.65pt;margin-top:257.3pt;width:545.15pt;height:100.05pt;z-index:251694080" coordsize="69234,1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">
                <v:shape id="_x0000_s1034" type="#_x0000_t202" style="position:absolute;width:69195;height:1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" filled="f" stroked="f" strokeweight=".5pt">
                  <v:textbox>
                    <w:txbxContent>
                      <w:p w14:paraId="463F1ACE" w14:textId="77777777" w:rsidR="00056367" w:rsidRPr="00DB26C3" w:rsidRDefault="00056367" w:rsidP="00056367">
                        <w:pPr>
                          <w:jc w:val="center"/>
                          <w:rPr>
                            <w:rFonts w:ascii="OCR A Extended" w:hAnsi="OCR A Extended"/>
                            <w:b/>
                            <w:bCs/>
                            <w:sz w:val="30"/>
                            <w:szCs w:val="30"/>
                            <w:lang w:val="en-US"/>
                          </w:rPr>
                        </w:pPr>
                        <w:r w:rsidRPr="00DB26C3">
                          <w:rPr>
                            <w:rFonts w:ascii="OCR A Extended" w:hAnsi="OCR A Extended"/>
                            <w:b/>
                            <w:bCs/>
                            <w:sz w:val="30"/>
                            <w:szCs w:val="30"/>
                            <w:lang w:val="en-US"/>
                          </w:rPr>
                          <w:t>Security notice</w:t>
                        </w:r>
                      </w:p>
                      <w:p w14:paraId="7DF42C6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This document is subject to medical confidentiality and may not be disclosed without the consent of the owner.</w:t>
                        </w:r>
                      </w:p>
                      <w:p w14:paraId="1B581D8C" w14:textId="64B14FED"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 xml:space="preserve">Project </w:t>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MERGEFORMAT </w:instrText>
                        </w:r>
                        <w:r w:rsidR="006D0A3F">
                          <w:rPr>
                            <w:rFonts w:ascii="OCR A Extended" w:hAnsi="OCR A Extended"/>
                            <w:sz w:val="20"/>
                            <w:szCs w:val="20"/>
                            <w:lang w:val="fr-CH"/>
                          </w:rPr>
                          <w:fldChar w:fldCharType="separate"/>
                        </w:r>
                        <w:r w:rsidR="006D0A3F" w:rsidRPr="00DB26C3">
                          <w:rPr>
                            <w:rFonts w:ascii="OCR A Extended" w:hAnsi="OCR A Extended"/>
                            <w:sz w:val="20"/>
                            <w:szCs w:val="20"/>
                            <w:lang w:val="en-US"/>
                          </w:rPr>
                          <w:t>Resilience</w:t>
                        </w:r>
                        <w:r w:rsidR="006D0A3F">
                          <w:rPr>
                            <w:rFonts w:ascii="OCR A Extended" w:hAnsi="OCR A Extended"/>
                            <w:sz w:val="20"/>
                            <w:szCs w:val="20"/>
                            <w:lang w:val="fr-CH"/>
                          </w:rPr>
                          <w:fldChar w:fldCharType="end"/>
                        </w:r>
                        <w:r w:rsidR="006D0A3F">
                          <w:rPr>
                            <w:rFonts w:ascii="OCR A Extended" w:hAnsi="OCR A Extended"/>
                            <w:sz w:val="20"/>
                            <w:szCs w:val="20"/>
                            <w:lang w:val="fr-CH"/>
                          </w:rPr>
                          <w:fldChar w:fldCharType="begin"/>
                        </w:r>
                        <w:r w:rsidR="006D0A3F" w:rsidRPr="00DB26C3">
                          <w:rPr>
                            <w:rFonts w:ascii="OCR A Extended" w:hAnsi="OCR A Extended"/>
                            <w:sz w:val="20"/>
                            <w:szCs w:val="20"/>
                            <w:lang w:val="en-US"/>
                          </w:rPr>
                          <w:instrText xml:space="preserve"> ASK  Projectname " "  \* MERGEFORMAT </w:instrText>
                        </w:r>
                        <w:r w:rsidR="006D0A3F">
                          <w:rPr>
                            <w:rFonts w:ascii="OCR A Extended" w:hAnsi="OCR A Extended"/>
                            <w:sz w:val="20"/>
                            <w:szCs w:val="20"/>
                            <w:lang w:val="fr-CH"/>
                          </w:rPr>
                          <w:fldChar w:fldCharType="separate"/>
                        </w:r>
                        <w:bookmarkStart w:id="1" w:name="Projectname"/>
                        <w:r w:rsidR="006D0A3F" w:rsidRPr="00DB26C3">
                          <w:rPr>
                            <w:rFonts w:ascii="OCR A Extended" w:hAnsi="OCR A Extended"/>
                            <w:sz w:val="20"/>
                            <w:szCs w:val="20"/>
                            <w:lang w:val="en-US"/>
                          </w:rPr>
                          <w:t>Resilience</w:t>
                        </w:r>
                        <w:bookmarkEnd w:id="1"/>
                        <w:r w:rsidR="006D0A3F">
                          <w:rPr>
                            <w:rFonts w:ascii="OCR A Extended" w:hAnsi="OCR A Extended"/>
                            <w:sz w:val="20"/>
                            <w:szCs w:val="20"/>
                            <w:lang w:val="fr-CH"/>
                          </w:rPr>
                          <w:fldChar w:fldCharType="end"/>
                        </w:r>
                        <w:proofErr w:type="spellStart"/>
                        <w:r w:rsidR="00085D2D" w:rsidRPr="00085D2D">
                          <w:rPr>
                            <w:rFonts w:ascii="OCR A Extended" w:hAnsi="OCR A Extended"/>
                            <w:sz w:val="20"/>
                            <w:szCs w:val="20"/>
                            <w:lang w:val="en-US"/>
                          </w:rPr>
                          <w:t>Ev</w:t>
                        </w:r>
                        <w:r w:rsidR="00085D2D">
                          <w:rPr>
                            <w:rFonts w:ascii="OCR A Extended" w:hAnsi="OCR A Extended"/>
                            <w:sz w:val="20"/>
                            <w:szCs w:val="20"/>
                            <w:lang w:val="en-US"/>
                          </w:rPr>
                          <w:t>entX</w:t>
                        </w:r>
                        <w:proofErr w:type="spellEnd"/>
                        <w:r w:rsidR="00085D2D">
                          <w:rPr>
                            <w:rFonts w:ascii="OCR A Extended" w:hAnsi="OCR A Extended"/>
                            <w:sz w:val="20"/>
                            <w:szCs w:val="20"/>
                            <w:lang w:val="en-US"/>
                          </w:rPr>
                          <w:t xml:space="preserve"> AG</w:t>
                        </w:r>
                        <w:r w:rsidRPr="00DB26C3">
                          <w:rPr>
                            <w:rFonts w:ascii="OCR A Extended" w:hAnsi="OCR A Extended"/>
                            <w:sz w:val="20"/>
                            <w:szCs w:val="20"/>
                            <w:lang w:val="en-US"/>
                          </w:rPr>
                          <w:t xml:space="preserve"> is released exclusively to the following persons or organizations.</w:t>
                        </w:r>
                      </w:p>
                      <w:p w14:paraId="1E724B45" w14:textId="77777777" w:rsidR="00056367" w:rsidRPr="00DB26C3" w:rsidRDefault="00056367" w:rsidP="00056367">
                        <w:pPr>
                          <w:jc w:val="center"/>
                          <w:rPr>
                            <w:rFonts w:ascii="OCR A Extended" w:hAnsi="OCR A Extended"/>
                            <w:sz w:val="20"/>
                            <w:szCs w:val="20"/>
                            <w:lang w:val="en-US"/>
                          </w:rPr>
                        </w:pPr>
                        <w:r w:rsidRPr="00DB26C3">
                          <w:rPr>
                            <w:rFonts w:ascii="OCR A Extended" w:hAnsi="OCR A Extended"/>
                            <w:sz w:val="20"/>
                            <w:szCs w:val="20"/>
                            <w:lang w:val="en-US"/>
                          </w:rPr>
                          <w:t>The certificate of authorization and the release are stored in the footer note.</w:t>
                        </w:r>
                      </w:p>
                    </w:txbxContent>
                  </v:textbox>
                </v:shape>
                <v:shape id="Halber Rahmen 1" o:spid="_x0000_s1035" style="position:absolute;width:5000;height:4736;visibility:visible;mso-wrap-style:square;v-text-anchor:middle" coordsize="500041,473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" path="m,l500041,r,l,,,473626r,l,xe" fillcolor="#4472c4 [3204]" strokecolor="#09101d [484]" strokeweight="1pt">
                  <v:stroke joinstyle="miter"/>
                  <v:path arrowok="t" o:connecttype="custom" o:connectlocs="0,0;500041,0;500041,0;0,0;0,473626;0,473626;0,0" o:connectangles="0,0,0,0,0,0,0"/>
                </v:shape>
                <v:shape id="Halber Rahmen 1" o:spid="_x0000_s1036" style="position:absolute;left:-27;top:7809;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" path="m,l496458,r,l,,,483074r,l,xe" fillcolor="#4472c4 [3204]" strokecolor="#09101d [484]" strokeweight="1pt">
                  <v:stroke joinstyle="miter"/>
                  <v:path arrowok="t" o:connecttype="custom" o:connectlocs="0,0;496458,0;496458,0;0,0;0,483074;0,483074;0,0" o:connectangles="0,0,0,0,0,0,0"/>
                </v:shape>
                <v:shape id="Halber Rahmen 1" o:spid="_x0000_s1037" style="position:absolute;left:64245;top:7837;width:4965;height:4831;rotation:18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" path="m,l496458,r,l,,,483074r,l,xe" fillcolor="#4472c4 [3204]" strokecolor="#09101d [484]" strokeweight="1pt">
                  <v:stroke joinstyle="miter"/>
                  <v:path arrowok="t" o:connecttype="custom" o:connectlocs="0,0;496458,0;496458,0;0,0;0,483074;0,483074;0,0" o:connectangles="0,0,0,0,0,0,0"/>
                </v:shape>
                <v:shape id="Halber Rahmen 1" o:spid="_x0000_s1038" style="position:absolute;left:64337;top:90;width:4964;height:4831;rotation:90;visibility:visible;mso-wrap-style:square;v-text-anchor:middle" coordsize="496458,483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" path="m,l496458,r,l,,,483074r,l,xe" fillcolor="#4472c4 [3204]" strokecolor="#09101d [484]" strokeweight="1pt">
                  <v:stroke joinstyle="miter"/>
                  <v:path arrowok="t" o:connecttype="custom" o:connectlocs="0,0;496458,0;496458,0;0,0;0,483074;0,483074;0,0" o:connectangles="0,0,0,0,0,0,0"/>
                </v:shape>
              </v:group>
            </w:pict>
          </mc:Fallback>
        </mc:AlternateContent>
      </w:r>
      <w:r w:rsidR="00C94699" w:rsidRPr="004F0B92">
        <w:rPr>
          <w:rFonts w:ascii="OCR A Extended" w:hAnsi="OCR A Extended"/>
          <w:noProof/>
        </w:rPr>
        <mc:AlternateContent>
          <mc:Choice Requires="wpg">
            <w:drawing>
              <wp:anchor distT="0" distB="0" distL="114300" distR="114300" simplePos="0" relativeHeight="251682816" behindDoc="0" locked="0" layoutInCell="1" allowOverlap="1" wp14:anchorId="59706C5F" wp14:editId="1D46ED6C">
                <wp:simplePos x="0" y="0"/>
                <wp:positionH relativeFrom="column">
                  <wp:posOffset>-977710</wp:posOffset>
                </wp:positionH>
                <wp:positionV relativeFrom="paragraph">
                  <wp:posOffset>2648742</wp:posOffset>
                </wp:positionV>
                <wp:extent cx="7779419" cy="312153"/>
                <wp:effectExtent l="0" t="0" r="0" b="0"/>
                <wp:wrapNone/>
                <wp:docPr id="1772454503" name="Gruppieren 91"/>
                <wp:cNvGraphicFramePr/>
                <a:graphic xmlns:a="http://schemas.openxmlformats.org/drawingml/2006/main">
                  <a:graphicData uri="http://schemas.microsoft.com/office/word/2010/wordprocessingGroup">
                    <wpg:wgp>
                      <wpg:cNvGrpSpPr/>
                      <wpg:grpSpPr>
                        <a:xfrm>
                          <a:off x="0" y="0"/>
                          <a:ext cx="7779419" cy="312153"/>
                          <a:chOff x="0" y="0"/>
                          <a:chExt cx="9483624" cy="581970"/>
                        </a:xfrm>
                        <a:solidFill>
                          <a:schemeClr val="tx1"/>
                        </a:solidFill>
                      </wpg:grpSpPr>
                      <wps:wsp>
                        <wps:cNvPr id="2130924705" name="Parallelogramm 2130924705"/>
                        <wps:cNvSpPr/>
                        <wps:spPr>
                          <a:xfrm>
                            <a:off x="71127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8895450" name="Parallelogramm 978895450"/>
                        <wps:cNvSpPr/>
                        <wps:spPr>
                          <a:xfrm>
                            <a:off x="75080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54114938" name="Parallelogramm 354114938"/>
                        <wps:cNvSpPr/>
                        <wps:spPr>
                          <a:xfrm>
                            <a:off x="79033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3723333" name="Parallelogramm 1813723333"/>
                        <wps:cNvSpPr/>
                        <wps:spPr>
                          <a:xfrm>
                            <a:off x="8298636"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042338" name="Parallelogramm 2083042338"/>
                        <wps:cNvSpPr/>
                        <wps:spPr>
                          <a:xfrm>
                            <a:off x="8693477"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8817037" name="Parallelogramm 288817037"/>
                        <wps:cNvSpPr/>
                        <wps:spPr>
                          <a:xfrm>
                            <a:off x="90883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1145012" name="Parallelogramm 2141145012"/>
                        <wps:cNvSpPr/>
                        <wps:spPr>
                          <a:xfrm>
                            <a:off x="47418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4012498" name="Parallelogramm 1424012498"/>
                        <wps:cNvSpPr/>
                        <wps:spPr>
                          <a:xfrm>
                            <a:off x="5137118"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199439" name="Parallelogramm 2106199439"/>
                        <wps:cNvSpPr/>
                        <wps:spPr>
                          <a:xfrm>
                            <a:off x="5532424"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7033712" name="Parallelogramm 447033712"/>
                        <wps:cNvSpPr/>
                        <wps:spPr>
                          <a:xfrm>
                            <a:off x="5927730"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5904720" name="Parallelogramm 845904720"/>
                        <wps:cNvSpPr/>
                        <wps:spPr>
                          <a:xfrm>
                            <a:off x="6322571"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724497" name="Parallelogramm 1206724497"/>
                        <wps:cNvSpPr/>
                        <wps:spPr>
                          <a:xfrm>
                            <a:off x="6717412" y="0"/>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8990331" name="Parallelogramm 1208990331"/>
                        <wps:cNvSpPr/>
                        <wps:spPr>
                          <a:xfrm>
                            <a:off x="23709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038113" name="Parallelogramm 40038113"/>
                        <wps:cNvSpPr/>
                        <wps:spPr>
                          <a:xfrm>
                            <a:off x="27662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21615308" name="Parallelogramm 1321615308"/>
                        <wps:cNvSpPr/>
                        <wps:spPr>
                          <a:xfrm>
                            <a:off x="31615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0955638" name="Parallelogramm 2120955638"/>
                        <wps:cNvSpPr/>
                        <wps:spPr>
                          <a:xfrm>
                            <a:off x="3556824"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6220086" name="Parallelogramm 2006220086"/>
                        <wps:cNvSpPr/>
                        <wps:spPr>
                          <a:xfrm>
                            <a:off x="3951665"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919075" name="Parallelogramm 2096919075"/>
                        <wps:cNvSpPr/>
                        <wps:spPr>
                          <a:xfrm>
                            <a:off x="43465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3109138" name="Parallelogramm 2073109138"/>
                        <wps:cNvSpPr/>
                        <wps:spPr>
                          <a:xfrm>
                            <a:off x="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8807220" name="Parallelogramm 1578807220"/>
                        <wps:cNvSpPr/>
                        <wps:spPr>
                          <a:xfrm>
                            <a:off x="395306"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302735" name="Parallelogramm 22302735"/>
                        <wps:cNvSpPr/>
                        <wps:spPr>
                          <a:xfrm>
                            <a:off x="790612"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5408073" name="Parallelogramm 1015408073"/>
                        <wps:cNvSpPr/>
                        <wps:spPr>
                          <a:xfrm>
                            <a:off x="1185918"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5499046" name="Parallelogramm 755499046"/>
                        <wps:cNvSpPr/>
                        <wps:spPr>
                          <a:xfrm>
                            <a:off x="1580759"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8198366" name="Parallelogramm 1468198366"/>
                        <wps:cNvSpPr/>
                        <wps:spPr>
                          <a:xfrm>
                            <a:off x="1975600" y="3236"/>
                            <a:ext cx="395306" cy="578734"/>
                          </a:xfrm>
                          <a:prstGeom prst="parallelogram">
                            <a:avLst>
                              <a:gd name="adj" fmla="val 54754"/>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F09DEF2" id="Gruppieren 91" o:spid="_x0000_s1026" style="position:absolute;margin-left:-77pt;margin-top:208.55pt;width:612.55pt;height:24.6pt;z-index:251682816;mso-width-relative:margin;mso-height-relative:margin" coordsize="94836,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">
                <v:shape id="Parallelogramm 2130924705" o:spid="_x0000_s1027" type="#_x0000_t7" style="position:absolute;left:7112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" adj="11827" filled="f" stroked="f" strokeweight="1pt"/>
                <v:shape id="Parallelogramm 978895450" o:spid="_x0000_s1028" type="#_x0000_t7" style="position:absolute;left:75080;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" adj="11827" filled="f" stroked="f" strokeweight="1pt"/>
                <v:shape id="Parallelogramm 354114938" o:spid="_x0000_s1029" type="#_x0000_t7" style="position:absolute;left:7903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" adj="11827" filled="f" stroked="f" strokeweight="1pt"/>
                <v:shape id="Parallelogramm 1813723333" o:spid="_x0000_s1030" type="#_x0000_t7" style="position:absolute;left:82986;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" adj="11827" filled="f" stroked="f" strokeweight="1pt"/>
                <v:shape id="Parallelogramm 2083042338" o:spid="_x0000_s1031" type="#_x0000_t7" style="position:absolute;left:8693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" adj="11827" filled="f" stroked="f" strokeweight="1pt"/>
                <v:shape id="Parallelogramm 288817037" o:spid="_x0000_s1032" type="#_x0000_t7" style="position:absolute;left:90883;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" adj="11827" filled="f" stroked="f" strokeweight="1pt"/>
                <v:shape id="Parallelogramm 2141145012" o:spid="_x0000_s1033" type="#_x0000_t7" style="position:absolute;left:47418;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" adj="11827" filled="f" stroked="f" strokeweight="1pt"/>
                <v:shape id="Parallelogramm 1424012498" o:spid="_x0000_s1034" type="#_x0000_t7" style="position:absolute;left:51371;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" adj="11827" filled="f" stroked="f" strokeweight="1pt"/>
                <v:shape id="Parallelogramm 2106199439" o:spid="_x0000_s1035" type="#_x0000_t7" style="position:absolute;left:5532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" adj="11827" filled="f" stroked="f" strokeweight="1pt"/>
                <v:shape id="Parallelogramm 447033712" o:spid="_x0000_s1036" type="#_x0000_t7" style="position:absolute;left:59277;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" adj="11827" filled="f" stroked="f" strokeweight="1pt"/>
                <v:shape id="Parallelogramm 845904720" o:spid="_x0000_s1037" type="#_x0000_t7" style="position:absolute;left:63225;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" adj="11827" filled="f" stroked="f" strokeweight="1pt"/>
                <v:shape id="Parallelogramm 1206724497" o:spid="_x0000_s1038" type="#_x0000_t7" style="position:absolute;left:67174;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" adj="11827" filled="f" stroked="f" strokeweight="1pt"/>
                <v:shape id="Parallelogramm 1208990331" o:spid="_x0000_s1039" type="#_x0000_t7" style="position:absolute;left:2370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" adj="11827" filled="f" stroked="f" strokeweight="1pt"/>
                <v:shape id="Parallelogramm 40038113" o:spid="_x0000_s1040" type="#_x0000_t7" style="position:absolute;left:27662;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" adj="11827" filled="f" stroked="f" strokeweight="1pt"/>
                <v:shape id="Parallelogramm 1321615308" o:spid="_x0000_s1041" type="#_x0000_t7" style="position:absolute;left:3161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" adj="11827" filled="f" stroked="f" strokeweight="1pt"/>
                <v:shape id="Parallelogramm 2120955638" o:spid="_x0000_s1042" type="#_x0000_t7" style="position:absolute;left:35568;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" adj="11827" filled="f" stroked="f" strokeweight="1pt"/>
                <v:shape id="Parallelogramm 2006220086" o:spid="_x0000_s1043" type="#_x0000_t7" style="position:absolute;left:3951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" adj="11827" filled="f" stroked="f" strokeweight="1pt"/>
                <v:shape id="Parallelogramm 2096919075" o:spid="_x0000_s1044" type="#_x0000_t7" style="position:absolute;left:43465;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" adj="11827" filled="f" stroked="f" strokeweight="1pt"/>
                <v:shape id="Parallelogramm 2073109138" o:spid="_x0000_s1045" type="#_x0000_t7" style="position:absolute;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" adj="11827" filled="f" stroked="f" strokeweight="1pt"/>
                <v:shape id="Parallelogramm 1578807220" o:spid="_x0000_s1046" type="#_x0000_t7" style="position:absolute;left:3953;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" adj="11827" filled="f" stroked="f" strokeweight="1pt"/>
                <v:shape id="Parallelogramm 22302735" o:spid="_x0000_s1047" type="#_x0000_t7" style="position:absolute;left:790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" adj="11827" filled="f" stroked="f" strokeweight="1pt"/>
                <v:shape id="Parallelogramm 1015408073" o:spid="_x0000_s1048" type="#_x0000_t7" style="position:absolute;left:11859;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" adj="11827" filled="f" stroked="f" strokeweight="1pt"/>
                <v:shape id="Parallelogramm 755499046" o:spid="_x0000_s1049" type="#_x0000_t7" style="position:absolute;left:15807;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" adj="11827" filled="f" stroked="f" strokeweight="1pt"/>
                <v:shape id="Parallelogramm 1468198366" o:spid="_x0000_s1050" type="#_x0000_t7" style="position:absolute;left:19756;top:32;width:3953;height:5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" adj="11827" filled="f" stroked="f" strokeweight="1pt"/>
              </v:group>
            </w:pict>
          </mc:Fallback>
        </mc:AlternateContent>
      </w:r>
      <w:r w:rsidR="00C94699" w:rsidRPr="004F0B92">
        <w:rPr>
          <w:rFonts w:ascii="OCR A Extended" w:hAnsi="OCR A Extended"/>
          <w:noProof/>
        </w:rPr>
        <mc:AlternateContent>
          <mc:Choice Requires="wpg">
            <w:drawing>
              <wp:anchor distT="0" distB="0" distL="114300" distR="114300" simplePos="0" relativeHeight="251681792" behindDoc="0" locked="0" layoutInCell="1" allowOverlap="1" wp14:anchorId="4A8BA672" wp14:editId="151BE16E">
                <wp:simplePos x="0" y="0"/>
                <wp:positionH relativeFrom="column">
                  <wp:posOffset>105817</wp:posOffset>
                </wp:positionH>
                <wp:positionV relativeFrom="paragraph">
                  <wp:posOffset>867517</wp:posOffset>
                </wp:positionV>
                <wp:extent cx="5543550" cy="1409700"/>
                <wp:effectExtent l="19050" t="19050" r="19050" b="19050"/>
                <wp:wrapNone/>
                <wp:docPr id="1790210856" name="Gruppieren 4"/>
                <wp:cNvGraphicFramePr/>
                <a:graphic xmlns:a="http://schemas.openxmlformats.org/drawingml/2006/main">
                  <a:graphicData uri="http://schemas.microsoft.com/office/word/2010/wordprocessingGroup">
                    <wpg:wgp>
                      <wpg:cNvGrpSpPr/>
                      <wpg:grpSpPr>
                        <a:xfrm>
                          <a:off x="0" y="0"/>
                          <a:ext cx="5543550" cy="1409700"/>
                          <a:chOff x="0" y="0"/>
                          <a:chExt cx="5543550" cy="1409700"/>
                        </a:xfrm>
                      </wpg:grpSpPr>
                      <wpg:grpSp>
                        <wpg:cNvPr id="817474615" name="Gruppieren 10"/>
                        <wpg:cNvGrpSpPr/>
                        <wpg:grpSpPr>
                          <a:xfrm>
                            <a:off x="0" y="0"/>
                            <a:ext cx="5543550" cy="1409700"/>
                            <a:chOff x="0" y="0"/>
                            <a:chExt cx="3217652" cy="1250830"/>
                          </a:xfrm>
                        </wpg:grpSpPr>
                        <wps:wsp>
                          <wps:cNvPr id="1552399359" name="Runde Klammer links/rechts 1552399359"/>
                          <wps:cNvSpPr/>
                          <wps:spPr>
                            <a:xfrm>
                              <a:off x="0" y="0"/>
                              <a:ext cx="3217652" cy="1250830"/>
                            </a:xfrm>
                            <a:prstGeom prst="bracketPair">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892608666" name="Gerader Verbinder 892608666"/>
                          <wps:cNvCnPr>
                            <a:cxnSpLocks/>
                          </wps:cNvCnPr>
                          <wps:spPr>
                            <a:xfrm>
                              <a:off x="127158" y="0"/>
                              <a:ext cx="2943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5134256" name="Gerader Verbinder 455134256"/>
                          <wps:cNvCnPr>
                            <a:cxnSpLocks/>
                          </wps:cNvCnPr>
                          <wps:spPr>
                            <a:xfrm>
                              <a:off x="127158" y="1250830"/>
                              <a:ext cx="2943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28196988" name="Textfeld 1"/>
                        <wps:cNvSpPr txBox="1"/>
                        <wps:spPr>
                          <a:xfrm>
                            <a:off x="38701" y="183081"/>
                            <a:ext cx="5469924" cy="1020278"/>
                          </a:xfrm>
                          <a:prstGeom prst="rect">
                            <a:avLst/>
                          </a:prstGeom>
                          <a:noFill/>
                          <a:ln w="6350">
                            <a:noFill/>
                          </a:ln>
                        </wps:spPr>
                        <wps:txbx>
                          <w:txbxContent>
                            <w:p w14:paraId="3AD0D637" w14:textId="503130BE" w:rsidR="006D0A3F" w:rsidRDefault="00DB26C3" w:rsidP="0013144B">
                              <w:pPr>
                                <w:jc w:val="center"/>
                                <w:rPr>
                                  <w:rFonts w:ascii="OCR A Extended" w:hAnsi="OCR A Extended"/>
                                  <w:b/>
                                  <w:bCs/>
                                  <w:sz w:val="54"/>
                                  <w:szCs w:val="54"/>
                                  <w:lang w:val="de-DE"/>
                                </w:rPr>
                              </w:pPr>
                              <w:proofErr w:type="spellStart"/>
                              <w:r>
                                <w:rPr>
                                  <w:rFonts w:ascii="OCR A Extended" w:hAnsi="OCR A Extended"/>
                                  <w:b/>
                                  <w:bCs/>
                                  <w:sz w:val="54"/>
                                  <w:szCs w:val="54"/>
                                  <w:lang w:val="de-DE"/>
                                </w:rPr>
                                <w:t>EventX</w:t>
                              </w:r>
                              <w:proofErr w:type="spellEnd"/>
                              <w:r>
                                <w:rPr>
                                  <w:rFonts w:ascii="OCR A Extended" w:hAnsi="OCR A Extended"/>
                                  <w:b/>
                                  <w:bCs/>
                                  <w:sz w:val="54"/>
                                  <w:szCs w:val="54"/>
                                  <w:lang w:val="de-DE"/>
                                </w:rPr>
                                <w:t xml:space="preserve"> AG</w:t>
                              </w:r>
                            </w:p>
                            <w:p w14:paraId="0A27C2B7" w14:textId="09658BA2" w:rsidR="00B63A43" w:rsidRPr="004B7FF6" w:rsidRDefault="0054252F" w:rsidP="0013144B">
                              <w:pPr>
                                <w:jc w:val="center"/>
                                <w:rPr>
                                  <w:rFonts w:ascii="OCR A Extended" w:hAnsi="OCR A Extended"/>
                                  <w:b/>
                                  <w:bCs/>
                                  <w:sz w:val="54"/>
                                  <w:szCs w:val="54"/>
                                  <w:lang w:val="de-DE"/>
                                </w:rPr>
                              </w:pPr>
                              <w:r>
                                <w:rPr>
                                  <w:rFonts w:ascii="OCR A Extended" w:hAnsi="OCR A Extended"/>
                                  <w:b/>
                                  <w:bCs/>
                                  <w:sz w:val="54"/>
                                  <w:szCs w:val="54"/>
                                  <w:lang w:val="de-DE"/>
                                </w:rPr>
                                <w:t>Migration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A8BA672" id="Gruppieren 4" o:spid="_x0000_s1039" style="position:absolute;margin-left:8.35pt;margin-top:68.3pt;width:436.5pt;height:111pt;z-index:251681792" coordsize="55435,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">
                <v:group id="Gruppieren 10" o:spid="_x0000_s1040" style="position:absolute;width:55435;height:14097" coordsize="32176,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1552399359" o:spid="_x0000_s1041" type="#_x0000_t185" style="position:absolute;width:32176;height:1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" strokecolor="black [3213]" strokeweight="3pt">
                    <v:stroke joinstyle="miter"/>
                  </v:shape>
                  <v:line id="Gerader Verbinder 892608666" o:spid="_x0000_s1042" style="position:absolute;visibility:visible;mso-wrap-style:square" from="1271,0" to="307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" strokecolor="black [3213]" strokeweight=".5pt">
                    <v:stroke joinstyle="miter"/>
                    <o:lock v:ext="edit" shapetype="f"/>
                  </v:line>
                  <v:line id="Gerader Verbinder 455134256" o:spid="_x0000_s1043" style="position:absolute;visibility:visible;mso-wrap-style:square" from="1271,12508" to="30710,12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" strokecolor="black [3213]" strokeweight=".5pt">
                    <v:stroke joinstyle="miter"/>
                    <o:lock v:ext="edit" shapetype="f"/>
                  </v:line>
                </v:group>
                <v:shape id="_x0000_s1044" type="#_x0000_t202" style="position:absolute;left:387;top:1830;width:54699;height:10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" filled="f" stroked="f" strokeweight=".5pt">
                  <v:textbox>
                    <w:txbxContent>
                      <w:p w14:paraId="3AD0D637" w14:textId="503130BE" w:rsidR="006D0A3F" w:rsidRDefault="00DB26C3" w:rsidP="0013144B">
                        <w:pPr>
                          <w:jc w:val="center"/>
                          <w:rPr>
                            <w:rFonts w:ascii="OCR A Extended" w:hAnsi="OCR A Extended"/>
                            <w:b/>
                            <w:bCs/>
                            <w:sz w:val="54"/>
                            <w:szCs w:val="54"/>
                            <w:lang w:val="de-DE"/>
                          </w:rPr>
                        </w:pPr>
                        <w:proofErr w:type="spellStart"/>
                        <w:r>
                          <w:rPr>
                            <w:rFonts w:ascii="OCR A Extended" w:hAnsi="OCR A Extended"/>
                            <w:b/>
                            <w:bCs/>
                            <w:sz w:val="54"/>
                            <w:szCs w:val="54"/>
                            <w:lang w:val="de-DE"/>
                          </w:rPr>
                          <w:t>EventX</w:t>
                        </w:r>
                        <w:proofErr w:type="spellEnd"/>
                        <w:r>
                          <w:rPr>
                            <w:rFonts w:ascii="OCR A Extended" w:hAnsi="OCR A Extended"/>
                            <w:b/>
                            <w:bCs/>
                            <w:sz w:val="54"/>
                            <w:szCs w:val="54"/>
                            <w:lang w:val="de-DE"/>
                          </w:rPr>
                          <w:t xml:space="preserve"> AG</w:t>
                        </w:r>
                      </w:p>
                      <w:p w14:paraId="0A27C2B7" w14:textId="09658BA2" w:rsidR="00B63A43" w:rsidRPr="004B7FF6" w:rsidRDefault="0054252F" w:rsidP="0013144B">
                        <w:pPr>
                          <w:jc w:val="center"/>
                          <w:rPr>
                            <w:rFonts w:ascii="OCR A Extended" w:hAnsi="OCR A Extended"/>
                            <w:b/>
                            <w:bCs/>
                            <w:sz w:val="54"/>
                            <w:szCs w:val="54"/>
                            <w:lang w:val="de-DE"/>
                          </w:rPr>
                        </w:pPr>
                        <w:r>
                          <w:rPr>
                            <w:rFonts w:ascii="OCR A Extended" w:hAnsi="OCR A Extended"/>
                            <w:b/>
                            <w:bCs/>
                            <w:sz w:val="54"/>
                            <w:szCs w:val="54"/>
                            <w:lang w:val="de-DE"/>
                          </w:rPr>
                          <w:t>Migration</w:t>
                        </w:r>
                      </w:p>
                    </w:txbxContent>
                  </v:textbox>
                </v:shape>
              </v:group>
            </w:pict>
          </mc:Fallback>
        </mc:AlternateContent>
      </w:r>
      <w:r w:rsidR="0013144B" w:rsidRPr="004F0B92">
        <w:rPr>
          <w:rFonts w:ascii="OCR A Extended" w:hAnsi="OCR A Extended"/>
        </w:rPr>
        <w:br w:type="page"/>
      </w:r>
    </w:p>
    <w:sdt>
      <w:sdtPr>
        <w:rPr>
          <w:rFonts w:eastAsiaTheme="minorHAnsi" w:cstheme="minorBidi"/>
          <w:b w:val="0"/>
          <w:color w:val="auto"/>
          <w:kern w:val="2"/>
          <w:sz w:val="22"/>
          <w:szCs w:val="22"/>
          <w:lang w:val="de-DE" w:eastAsia="en-US"/>
          <w14:ligatures w14:val="standardContextual"/>
        </w:rPr>
        <w:id w:val="1422904739"/>
        <w:docPartObj>
          <w:docPartGallery w:val="Table of Contents"/>
          <w:docPartUnique/>
        </w:docPartObj>
      </w:sdtPr>
      <w:sdtEndPr>
        <w:rPr>
          <w:bCs/>
        </w:rPr>
      </w:sdtEndPr>
      <w:sdtContent>
        <w:p w14:paraId="376D5F38" w14:textId="77777777" w:rsidR="007A025E" w:rsidRPr="004F0B92" w:rsidRDefault="007A025E">
          <w:pPr>
            <w:pStyle w:val="Inhaltsverzeichnisberschrift"/>
          </w:pPr>
          <w:r w:rsidRPr="004F0B92">
            <w:rPr>
              <w:lang w:val="de-DE"/>
            </w:rPr>
            <w:t>Inhalt</w:t>
          </w:r>
        </w:p>
        <w:p w14:paraId="79EABDE2" w14:textId="515497F8" w:rsidR="00C51513" w:rsidRPr="004F0B92" w:rsidRDefault="007A025E">
          <w:pPr>
            <w:pStyle w:val="Verzeichnis1"/>
            <w:tabs>
              <w:tab w:val="right" w:leader="dot" w:pos="9062"/>
            </w:tabs>
            <w:rPr>
              <w:rFonts w:ascii="OCR A Extended" w:eastAsiaTheme="minorEastAsia" w:hAnsi="OCR A Extended"/>
              <w:noProof/>
              <w:lang w:eastAsia="de-CH"/>
            </w:rPr>
          </w:pPr>
          <w:r w:rsidRPr="004F0B92">
            <w:rPr>
              <w:rFonts w:ascii="OCR A Extended" w:hAnsi="OCR A Extended"/>
            </w:rPr>
            <w:fldChar w:fldCharType="begin"/>
          </w:r>
          <w:r w:rsidRPr="004F0B92">
            <w:rPr>
              <w:rFonts w:ascii="OCR A Extended" w:hAnsi="OCR A Extended"/>
            </w:rPr>
            <w:instrText xml:space="preserve"> TOC \o "1-3" \h \z \u </w:instrText>
          </w:r>
          <w:r w:rsidRPr="004F0B92">
            <w:rPr>
              <w:rFonts w:ascii="OCR A Extended" w:hAnsi="OCR A Extended"/>
            </w:rPr>
            <w:fldChar w:fldCharType="separate"/>
          </w:r>
          <w:hyperlink w:anchor="_Toc141541364" w:history="1">
            <w:r w:rsidR="00C51513" w:rsidRPr="004F0B92">
              <w:rPr>
                <w:rStyle w:val="Hyperlink"/>
                <w:rFonts w:ascii="OCR A Extended" w:hAnsi="OCR A Extended"/>
                <w:noProof/>
              </w:rPr>
              <w:t>Überschrift 1</w:t>
            </w:r>
            <w:r w:rsidR="00C51513" w:rsidRPr="004F0B92">
              <w:rPr>
                <w:rFonts w:ascii="OCR A Extended" w:hAnsi="OCR A Extended"/>
                <w:noProof/>
                <w:webHidden/>
              </w:rPr>
              <w:tab/>
            </w:r>
            <w:r w:rsidR="00C51513" w:rsidRPr="004F0B92">
              <w:rPr>
                <w:rFonts w:ascii="OCR A Extended" w:hAnsi="OCR A Extended"/>
                <w:noProof/>
                <w:webHidden/>
              </w:rPr>
              <w:fldChar w:fldCharType="begin"/>
            </w:r>
            <w:r w:rsidR="00C51513" w:rsidRPr="004F0B92">
              <w:rPr>
                <w:rFonts w:ascii="OCR A Extended" w:hAnsi="OCR A Extended"/>
                <w:noProof/>
                <w:webHidden/>
              </w:rPr>
              <w:instrText xml:space="preserve"> PAGEREF _Toc141541364 \h </w:instrText>
            </w:r>
            <w:r w:rsidR="00C51513" w:rsidRPr="004F0B92">
              <w:rPr>
                <w:rFonts w:ascii="OCR A Extended" w:hAnsi="OCR A Extended"/>
                <w:noProof/>
                <w:webHidden/>
              </w:rPr>
              <w:fldChar w:fldCharType="separate"/>
            </w:r>
            <w:r w:rsidR="006C4628" w:rsidRPr="004F0B92">
              <w:rPr>
                <w:rFonts w:ascii="OCR A Extended" w:hAnsi="OCR A Extended"/>
                <w:b/>
                <w:bCs/>
                <w:noProof/>
                <w:webHidden/>
                <w:lang w:val="de-DE"/>
              </w:rPr>
              <w:t>Fehler! Textmarke nicht definiert.</w:t>
            </w:r>
            <w:r w:rsidR="00C51513" w:rsidRPr="004F0B92">
              <w:rPr>
                <w:rFonts w:ascii="OCR A Extended" w:hAnsi="OCR A Extended"/>
                <w:noProof/>
                <w:webHidden/>
              </w:rPr>
              <w:fldChar w:fldCharType="end"/>
            </w:r>
          </w:hyperlink>
        </w:p>
        <w:p w14:paraId="3D837F70" w14:textId="77777777" w:rsidR="007A025E" w:rsidRPr="004F0B92" w:rsidRDefault="007A025E">
          <w:pPr>
            <w:rPr>
              <w:rFonts w:ascii="OCR A Extended" w:hAnsi="OCR A Extended"/>
            </w:rPr>
          </w:pPr>
          <w:r w:rsidRPr="004F0B92">
            <w:rPr>
              <w:rFonts w:ascii="OCR A Extended" w:hAnsi="OCR A Extended"/>
              <w:b/>
              <w:bCs/>
              <w:lang w:val="de-DE"/>
            </w:rPr>
            <w:fldChar w:fldCharType="end"/>
          </w:r>
        </w:p>
      </w:sdtContent>
    </w:sdt>
    <w:p w14:paraId="78BCBABC" w14:textId="77777777" w:rsidR="004A1B7A" w:rsidRPr="004F0B92" w:rsidRDefault="004A1B7A" w:rsidP="00316E49">
      <w:pPr>
        <w:rPr>
          <w:rFonts w:ascii="OCR A Extended" w:hAnsi="OCR A Extended"/>
        </w:rPr>
      </w:pPr>
    </w:p>
    <w:p w14:paraId="7B54B056" w14:textId="77777777" w:rsidR="004A1B7A" w:rsidRPr="004F0B92" w:rsidRDefault="004A1B7A">
      <w:pPr>
        <w:rPr>
          <w:rFonts w:ascii="OCR A Extended" w:hAnsi="OCR A Extended"/>
        </w:rPr>
      </w:pPr>
      <w:r w:rsidRPr="004F0B92">
        <w:rPr>
          <w:rFonts w:ascii="OCR A Extended" w:hAnsi="OCR A Extended"/>
        </w:rPr>
        <w:br w:type="page"/>
      </w:r>
    </w:p>
    <w:p w14:paraId="29810549" w14:textId="61BFA43B" w:rsidR="00FE0972" w:rsidRPr="004F0B92" w:rsidRDefault="00FE0972" w:rsidP="004F0B92">
      <w:pPr>
        <w:pStyle w:val="berschrift1"/>
      </w:pPr>
      <w:r w:rsidRPr="004F0B92">
        <w:lastRenderedPageBreak/>
        <w:t>Management Summary</w:t>
      </w:r>
    </w:p>
    <w:p w14:paraId="43C62A05" w14:textId="77777777" w:rsidR="00FE0972" w:rsidRPr="004F0B92" w:rsidRDefault="00FE0972">
      <w:pPr>
        <w:rPr>
          <w:rFonts w:ascii="OCR A Extended" w:hAnsi="OCR A Extended"/>
        </w:rPr>
      </w:pPr>
    </w:p>
    <w:p w14:paraId="4CBBF555" w14:textId="72FDC772" w:rsidR="00FE0972" w:rsidRPr="004F0B92" w:rsidRDefault="004F0B92" w:rsidP="004F0B92">
      <w:pPr>
        <w:pStyle w:val="berschrift2"/>
      </w:pPr>
      <w:r w:rsidRPr="004F0B92">
        <w:t>IST Situation</w:t>
      </w:r>
    </w:p>
    <w:p w14:paraId="3A483895" w14:textId="77777777" w:rsidR="004F0B92" w:rsidRPr="004F0B92" w:rsidRDefault="004F0B92" w:rsidP="004F0B92">
      <w:pPr>
        <w:rPr>
          <w:rFonts w:ascii="OCR A Extended" w:hAnsi="OCR A Extended"/>
        </w:rPr>
      </w:pPr>
    </w:p>
    <w:p w14:paraId="0BDE6AD4" w14:textId="7FE209BD" w:rsidR="004F0B92" w:rsidRPr="004F0B92" w:rsidRDefault="00060137" w:rsidP="004F0B92">
      <w:pPr>
        <w:rPr>
          <w:rFonts w:ascii="OCR A Extended" w:hAnsi="OCR A Extended"/>
        </w:rPr>
      </w:pPr>
      <w:r>
        <w:rPr>
          <w:rFonts w:ascii="OCR A Extended" w:hAnsi="OCR A Extended"/>
        </w:rPr>
        <w:t>Das Migrationsprojekt wurde von der Firma Just Relax ICT angefangen, jedoch nicht zu Ende geführt, da die Firma Konkurs angemeldet hat. Die Migration muss nun überprüft und überarbeitet werden.</w:t>
      </w:r>
    </w:p>
    <w:p w14:paraId="09D90B34" w14:textId="77777777" w:rsidR="00FE0972" w:rsidRPr="004F0B92" w:rsidRDefault="00FE0972">
      <w:pPr>
        <w:rPr>
          <w:rFonts w:ascii="OCR A Extended" w:hAnsi="OCR A Extended"/>
        </w:rPr>
      </w:pPr>
    </w:p>
    <w:p w14:paraId="45E8E5FB" w14:textId="55B4882D" w:rsidR="00FE0972" w:rsidRPr="004F0B92" w:rsidRDefault="00FE0972">
      <w:pPr>
        <w:rPr>
          <w:rFonts w:ascii="OCR A Extended" w:eastAsiaTheme="majorEastAsia" w:hAnsi="OCR A Extended" w:cstheme="majorBidi"/>
          <w:b/>
          <w:color w:val="000000" w:themeColor="text1"/>
          <w:sz w:val="32"/>
          <w:szCs w:val="32"/>
        </w:rPr>
      </w:pPr>
      <w:r w:rsidRPr="004F0B92">
        <w:rPr>
          <w:rFonts w:ascii="OCR A Extended" w:hAnsi="OCR A Extended"/>
        </w:rPr>
        <w:br w:type="page"/>
      </w:r>
    </w:p>
    <w:p w14:paraId="7AFDBEC3" w14:textId="06B0C101" w:rsidR="008074E0" w:rsidRPr="004F0B92" w:rsidRDefault="00B63A43" w:rsidP="007A025E">
      <w:pPr>
        <w:pStyle w:val="berschrift1"/>
      </w:pPr>
      <w:r w:rsidRPr="004F0B92">
        <w:lastRenderedPageBreak/>
        <w:t>Soll Zustand</w:t>
      </w:r>
    </w:p>
    <w:p w14:paraId="5651F7F8" w14:textId="21A2C2D5" w:rsidR="00B63A43" w:rsidRPr="004F0B92" w:rsidRDefault="00B63A43" w:rsidP="00B63A43">
      <w:pPr>
        <w:rPr>
          <w:rFonts w:ascii="OCR A Extended" w:hAnsi="OCR A Extended"/>
        </w:rPr>
      </w:pPr>
    </w:p>
    <w:p w14:paraId="7C1921C5" w14:textId="3A4272B4" w:rsidR="00B63A43" w:rsidRPr="004F0B92" w:rsidRDefault="00B63A43" w:rsidP="00B63A43">
      <w:pPr>
        <w:rPr>
          <w:rFonts w:ascii="OCR A Extended" w:hAnsi="OCR A Extended"/>
        </w:rPr>
      </w:pPr>
      <w:r w:rsidRPr="004F0B92">
        <w:rPr>
          <w:rFonts w:ascii="OCR A Extended" w:hAnsi="OCR A Extended"/>
        </w:rPr>
        <w:t>Anhand der Systemdokumentation gehen folgende Aufgaben hervor</w:t>
      </w:r>
      <w:r w:rsidR="005E5B57" w:rsidRPr="004F0B92">
        <w:rPr>
          <w:rFonts w:ascii="OCR A Extended" w:hAnsi="OCR A Extended"/>
        </w:rPr>
        <w:t>:</w:t>
      </w:r>
    </w:p>
    <w:p w14:paraId="22374732" w14:textId="369C4B32" w:rsidR="005E5B57" w:rsidRPr="004F0B92" w:rsidRDefault="005E5B57" w:rsidP="005E5B57">
      <w:pPr>
        <w:pStyle w:val="Listenabsatz"/>
        <w:numPr>
          <w:ilvl w:val="0"/>
          <w:numId w:val="1"/>
        </w:numPr>
        <w:rPr>
          <w:rFonts w:ascii="OCR A Extended" w:hAnsi="OCR A Extended"/>
        </w:rPr>
      </w:pPr>
      <w:r w:rsidRPr="004F0B92">
        <w:rPr>
          <w:rFonts w:ascii="OCR A Extended" w:hAnsi="OCR A Extended"/>
        </w:rPr>
        <w:t>Netzwerkplan überarbeiten</w:t>
      </w:r>
    </w:p>
    <w:p w14:paraId="24FD8DF0" w14:textId="1AA51433" w:rsidR="005E5B57" w:rsidRPr="004F0B92" w:rsidRDefault="005E5B57" w:rsidP="005E5B57">
      <w:pPr>
        <w:pStyle w:val="Listenabsatz"/>
        <w:numPr>
          <w:ilvl w:val="0"/>
          <w:numId w:val="1"/>
        </w:numPr>
        <w:rPr>
          <w:rFonts w:ascii="OCR A Extended" w:hAnsi="OCR A Extended"/>
        </w:rPr>
      </w:pPr>
      <w:r w:rsidRPr="004F0B92">
        <w:rPr>
          <w:rFonts w:ascii="OCR A Extended" w:hAnsi="OCR A Extended"/>
        </w:rPr>
        <w:t>IP-Adresskonzept überarbeiten</w:t>
      </w:r>
    </w:p>
    <w:p w14:paraId="2FAAAF79" w14:textId="220110C2" w:rsidR="005E5B57" w:rsidRPr="004F0B92" w:rsidRDefault="005E5B57" w:rsidP="005E5B57">
      <w:pPr>
        <w:pStyle w:val="Listenabsatz"/>
        <w:numPr>
          <w:ilvl w:val="1"/>
          <w:numId w:val="1"/>
        </w:numPr>
        <w:rPr>
          <w:rFonts w:ascii="OCR A Extended" w:hAnsi="OCR A Extended"/>
        </w:rPr>
      </w:pPr>
      <w:r w:rsidRPr="004F0B92">
        <w:rPr>
          <w:rFonts w:ascii="OCR A Extended" w:hAnsi="OCR A Extended"/>
        </w:rPr>
        <w:t>Für bestimmte Geräte und Anwendungen wird ein separates Subnetz benötigt.</w:t>
      </w:r>
    </w:p>
    <w:p w14:paraId="1DEC9654" w14:textId="733E64C4" w:rsidR="005E5B57" w:rsidRPr="004F0B92" w:rsidRDefault="005E5B57" w:rsidP="005E5B57">
      <w:pPr>
        <w:pStyle w:val="Listenabsatz"/>
        <w:numPr>
          <w:ilvl w:val="1"/>
          <w:numId w:val="1"/>
        </w:numPr>
        <w:rPr>
          <w:rFonts w:ascii="OCR A Extended" w:hAnsi="OCR A Extended"/>
        </w:rPr>
      </w:pPr>
      <w:r w:rsidRPr="004F0B92">
        <w:rPr>
          <w:rFonts w:ascii="OCR A Extended" w:hAnsi="OCR A Extended"/>
        </w:rPr>
        <w:t>Fix definierte Adressen angeben und überarbeiten</w:t>
      </w:r>
    </w:p>
    <w:p w14:paraId="08AB9093" w14:textId="1B80C908" w:rsidR="005E5B57" w:rsidRPr="004F0B92" w:rsidRDefault="005E5B57" w:rsidP="005E5B57">
      <w:pPr>
        <w:pStyle w:val="Listenabsatz"/>
        <w:numPr>
          <w:ilvl w:val="0"/>
          <w:numId w:val="1"/>
        </w:numPr>
        <w:rPr>
          <w:rFonts w:ascii="OCR A Extended" w:hAnsi="OCR A Extended"/>
        </w:rPr>
      </w:pPr>
      <w:r w:rsidRPr="004F0B92">
        <w:rPr>
          <w:rFonts w:ascii="OCR A Extended" w:hAnsi="OCR A Extended"/>
        </w:rPr>
        <w:t>Hardware überarbeiten</w:t>
      </w:r>
    </w:p>
    <w:p w14:paraId="36AD0801" w14:textId="59748B03" w:rsidR="005E5B57" w:rsidRPr="004F0B92" w:rsidRDefault="005E5B57" w:rsidP="005E5B57">
      <w:pPr>
        <w:pStyle w:val="Listenabsatz"/>
        <w:numPr>
          <w:ilvl w:val="0"/>
          <w:numId w:val="1"/>
        </w:numPr>
        <w:rPr>
          <w:rFonts w:ascii="OCR A Extended" w:hAnsi="OCR A Extended"/>
        </w:rPr>
      </w:pPr>
      <w:r w:rsidRPr="004F0B92">
        <w:rPr>
          <w:rFonts w:ascii="OCR A Extended" w:hAnsi="OCR A Extended"/>
        </w:rPr>
        <w:t>Software prüfen</w:t>
      </w:r>
    </w:p>
    <w:p w14:paraId="6A7D74FC" w14:textId="7D57F621" w:rsidR="005E5B57" w:rsidRPr="004F0B92" w:rsidRDefault="005E5B57" w:rsidP="005E5B57">
      <w:pPr>
        <w:pStyle w:val="Listenabsatz"/>
        <w:numPr>
          <w:ilvl w:val="0"/>
          <w:numId w:val="1"/>
        </w:numPr>
        <w:rPr>
          <w:rFonts w:ascii="OCR A Extended" w:hAnsi="OCR A Extended"/>
        </w:rPr>
      </w:pPr>
      <w:r w:rsidRPr="004F0B92">
        <w:rPr>
          <w:rFonts w:ascii="OCR A Extended" w:hAnsi="OCR A Extended"/>
        </w:rPr>
        <w:t>Zugriffskonzept überarbeiten</w:t>
      </w:r>
    </w:p>
    <w:p w14:paraId="328A5BA8" w14:textId="3A056BC2" w:rsidR="005E5B57" w:rsidRPr="004F0B92" w:rsidRDefault="005E5B57" w:rsidP="005E5B57">
      <w:pPr>
        <w:pStyle w:val="Listenabsatz"/>
        <w:numPr>
          <w:ilvl w:val="0"/>
          <w:numId w:val="1"/>
        </w:numPr>
        <w:rPr>
          <w:rFonts w:ascii="OCR A Extended" w:hAnsi="OCR A Extended"/>
        </w:rPr>
      </w:pPr>
      <w:r w:rsidRPr="004F0B92">
        <w:rPr>
          <w:rFonts w:ascii="OCR A Extended" w:hAnsi="OCR A Extended"/>
        </w:rPr>
        <w:t>Backupkonzept überarbeiten</w:t>
      </w:r>
    </w:p>
    <w:p w14:paraId="7D03CDC9" w14:textId="5AF37389" w:rsidR="005E5B57" w:rsidRPr="004F0B92" w:rsidRDefault="005E5B57" w:rsidP="005E5B57">
      <w:pPr>
        <w:pStyle w:val="Listenabsatz"/>
        <w:numPr>
          <w:ilvl w:val="0"/>
          <w:numId w:val="1"/>
        </w:numPr>
        <w:rPr>
          <w:rFonts w:ascii="OCR A Extended" w:hAnsi="OCR A Extended"/>
        </w:rPr>
      </w:pPr>
      <w:r w:rsidRPr="004F0B92">
        <w:rPr>
          <w:rFonts w:ascii="OCR A Extended" w:hAnsi="OCR A Extended"/>
        </w:rPr>
        <w:t>Passwörter überarbeiten</w:t>
      </w:r>
    </w:p>
    <w:p w14:paraId="48A43486" w14:textId="7FC91809" w:rsidR="005E5B57" w:rsidRPr="004F0B92" w:rsidRDefault="005E5B57" w:rsidP="005E5B57">
      <w:pPr>
        <w:rPr>
          <w:rFonts w:ascii="OCR A Extended" w:hAnsi="OCR A Extended"/>
        </w:rPr>
      </w:pPr>
    </w:p>
    <w:p w14:paraId="5832E99D" w14:textId="0ED643AF" w:rsidR="005E5B57" w:rsidRPr="004F0B92" w:rsidRDefault="005E5B57" w:rsidP="005E5B57">
      <w:pPr>
        <w:pStyle w:val="berschrift2"/>
      </w:pPr>
      <w:r w:rsidRPr="004F0B92">
        <w:t>Netzwerkplan</w:t>
      </w:r>
    </w:p>
    <w:p w14:paraId="4CEF3CDB" w14:textId="10FE84D0" w:rsidR="005E5B57" w:rsidRPr="004F0B92" w:rsidRDefault="005E5B57" w:rsidP="005E5B57">
      <w:pPr>
        <w:rPr>
          <w:rFonts w:ascii="OCR A Extended" w:hAnsi="OCR A Extended"/>
        </w:rPr>
      </w:pPr>
    </w:p>
    <w:p w14:paraId="7A12423C" w14:textId="3774C4DE" w:rsidR="005E5B57" w:rsidRPr="004F0B92" w:rsidRDefault="005E5B57" w:rsidP="005E5B57">
      <w:pPr>
        <w:pStyle w:val="berschrift2"/>
      </w:pPr>
      <w:r w:rsidRPr="004F0B92">
        <w:t>IP-Konzept</w:t>
      </w:r>
    </w:p>
    <w:p w14:paraId="15B1417B" w14:textId="4C29D470" w:rsidR="005E5B57" w:rsidRPr="004F0B92" w:rsidRDefault="005E5B57" w:rsidP="005E5B57">
      <w:pPr>
        <w:rPr>
          <w:rFonts w:ascii="OCR A Extended" w:hAnsi="OCR A Extended"/>
        </w:rPr>
      </w:pPr>
    </w:p>
    <w:p w14:paraId="6F0CDF0A" w14:textId="132CCA52" w:rsidR="00085D2D" w:rsidRPr="004F0B92" w:rsidRDefault="00085D2D" w:rsidP="00085D2D">
      <w:pPr>
        <w:pStyle w:val="berschrift2"/>
      </w:pPr>
      <w:r w:rsidRPr="004F0B92">
        <w:t>Hardware-Konzept</w:t>
      </w:r>
    </w:p>
    <w:p w14:paraId="385A6AA8" w14:textId="7FBA71B7" w:rsidR="00085D2D" w:rsidRPr="004F0B92" w:rsidRDefault="00085D2D" w:rsidP="00085D2D">
      <w:pPr>
        <w:rPr>
          <w:rFonts w:ascii="OCR A Extended" w:hAnsi="OCR A Extended"/>
        </w:rPr>
      </w:pPr>
    </w:p>
    <w:p w14:paraId="2EA96CA6" w14:textId="499330E2" w:rsidR="00085D2D" w:rsidRPr="004F0B92" w:rsidRDefault="00085D2D" w:rsidP="00085D2D">
      <w:pPr>
        <w:pStyle w:val="berschrift2"/>
      </w:pPr>
      <w:r w:rsidRPr="004F0B92">
        <w:t>Zugriffs-Konzept</w:t>
      </w:r>
    </w:p>
    <w:p w14:paraId="2EC72399" w14:textId="28AD61BA" w:rsidR="00085D2D" w:rsidRPr="004F0B92" w:rsidRDefault="00085D2D" w:rsidP="00085D2D">
      <w:pPr>
        <w:rPr>
          <w:rFonts w:ascii="OCR A Extended" w:hAnsi="OCR A Extended"/>
        </w:rPr>
      </w:pPr>
    </w:p>
    <w:p w14:paraId="1E8AD871" w14:textId="2D9D45E5" w:rsidR="00085D2D" w:rsidRPr="004F0B92" w:rsidRDefault="00085D2D" w:rsidP="00085D2D">
      <w:pPr>
        <w:pStyle w:val="berschrift2"/>
      </w:pPr>
      <w:r w:rsidRPr="004F0B92">
        <w:t>Backup-Konzept</w:t>
      </w:r>
    </w:p>
    <w:p w14:paraId="058F3A3C" w14:textId="62B9D3AE" w:rsidR="00085D2D" w:rsidRPr="004F0B92" w:rsidRDefault="00085D2D" w:rsidP="00085D2D">
      <w:pPr>
        <w:rPr>
          <w:rFonts w:ascii="OCR A Extended" w:hAnsi="OCR A Extended"/>
        </w:rPr>
      </w:pPr>
    </w:p>
    <w:p w14:paraId="0DFAA9C8" w14:textId="742AE392" w:rsidR="00085D2D" w:rsidRPr="004F0B92" w:rsidRDefault="00085D2D" w:rsidP="00085D2D">
      <w:pPr>
        <w:pStyle w:val="berschrift2"/>
      </w:pPr>
      <w:r w:rsidRPr="004F0B92">
        <w:t>Passwort-Konzept</w:t>
      </w:r>
    </w:p>
    <w:p w14:paraId="2C6951B9" w14:textId="77777777" w:rsidR="00085D2D" w:rsidRPr="004F0B92" w:rsidRDefault="00085D2D" w:rsidP="00085D2D">
      <w:pPr>
        <w:rPr>
          <w:rFonts w:ascii="OCR A Extended" w:hAnsi="OCR A Extended"/>
        </w:rPr>
      </w:pPr>
    </w:p>
    <w:p w14:paraId="738C31DA" w14:textId="52E125BE" w:rsidR="005D5865" w:rsidRDefault="005D5865">
      <w:pPr>
        <w:rPr>
          <w:rFonts w:ascii="OCR A Extended" w:hAnsi="OCR A Extended"/>
        </w:rPr>
      </w:pPr>
      <w:r>
        <w:rPr>
          <w:rFonts w:ascii="OCR A Extended" w:hAnsi="OCR A Extended"/>
        </w:rPr>
        <w:br w:type="page"/>
      </w:r>
    </w:p>
    <w:p w14:paraId="2271C8CF" w14:textId="460BC252" w:rsidR="00F172F3" w:rsidRDefault="005D5865" w:rsidP="005D5865">
      <w:pPr>
        <w:pStyle w:val="berschrift1"/>
      </w:pPr>
      <w:r>
        <w:lastRenderedPageBreak/>
        <w:t>Ausgangslage</w:t>
      </w:r>
    </w:p>
    <w:p w14:paraId="6AD0E312" w14:textId="77777777" w:rsidR="005D5865" w:rsidRDefault="005D5865" w:rsidP="005D5865">
      <w:pPr>
        <w:rPr>
          <w:rFonts w:ascii="OCR A Extended" w:hAnsi="OCR A Extended"/>
        </w:rPr>
      </w:pPr>
    </w:p>
    <w:p w14:paraId="339515CB" w14:textId="17586E5A" w:rsidR="005D5865" w:rsidRDefault="005D5865" w:rsidP="005D5865">
      <w:pPr>
        <w:rPr>
          <w:rFonts w:ascii="OCR A Extended" w:hAnsi="OCR A Extended"/>
        </w:rPr>
      </w:pPr>
      <w:r>
        <w:rPr>
          <w:rFonts w:ascii="OCR A Extended" w:hAnsi="OCR A Extended"/>
        </w:rPr>
        <w:t>Die Systemdokumentation wurde nicht fertiggestellt und muss überprüft und überarbeitet werden. Die Konzepte müssen ebenfalls überprüft und allenfalls überarbeitet werden. Es müssen aber auch Konzepte von Grund auf neu erarbeitet werden.</w:t>
      </w:r>
    </w:p>
    <w:p w14:paraId="0A072D5F" w14:textId="77777777" w:rsidR="00EA4339" w:rsidRDefault="00EA4339" w:rsidP="005D5865">
      <w:pPr>
        <w:rPr>
          <w:rFonts w:ascii="OCR A Extended" w:hAnsi="OCR A Extended"/>
        </w:rPr>
      </w:pPr>
    </w:p>
    <w:p w14:paraId="3184CCC4" w14:textId="4EB04648" w:rsidR="00EA4339" w:rsidRDefault="00EA4339">
      <w:pPr>
        <w:rPr>
          <w:rFonts w:ascii="OCR A Extended" w:hAnsi="OCR A Extended"/>
        </w:rPr>
      </w:pPr>
      <w:r>
        <w:rPr>
          <w:rFonts w:ascii="OCR A Extended" w:hAnsi="OCR A Extended"/>
        </w:rPr>
        <w:br w:type="page"/>
      </w:r>
    </w:p>
    <w:p w14:paraId="5B851225" w14:textId="51193419" w:rsidR="00EA4339" w:rsidRDefault="00EA4339" w:rsidP="00EA4339">
      <w:pPr>
        <w:pStyle w:val="berschrift1"/>
      </w:pPr>
      <w:r>
        <w:lastRenderedPageBreak/>
        <w:t>Vorgehensplanung</w:t>
      </w:r>
    </w:p>
    <w:p w14:paraId="7A2D745B" w14:textId="77777777" w:rsidR="00EA4339" w:rsidRDefault="00EA4339" w:rsidP="005D5865">
      <w:pPr>
        <w:rPr>
          <w:rFonts w:ascii="OCR A Extended" w:hAnsi="OCR A Extended"/>
        </w:rPr>
      </w:pPr>
    </w:p>
    <w:p w14:paraId="6CA1113F" w14:textId="77777777" w:rsidR="00EA4339" w:rsidRPr="005D5865" w:rsidRDefault="00EA4339" w:rsidP="005D5865">
      <w:pPr>
        <w:rPr>
          <w:rFonts w:ascii="OCR A Extended" w:hAnsi="OCR A Extended"/>
        </w:rPr>
      </w:pPr>
    </w:p>
    <w:sectPr w:rsidR="00EA4339" w:rsidRPr="005D5865" w:rsidSect="00A57F9F">
      <w:type w:val="continuous"/>
      <w:pgSz w:w="11906" w:h="16838"/>
      <w:pgMar w:top="2127" w:right="1417" w:bottom="269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CE933" w14:textId="77777777" w:rsidR="00235A1B" w:rsidRDefault="00235A1B" w:rsidP="00472BBC">
      <w:pPr>
        <w:spacing w:after="0" w:line="240" w:lineRule="auto"/>
      </w:pPr>
      <w:r>
        <w:separator/>
      </w:r>
    </w:p>
  </w:endnote>
  <w:endnote w:type="continuationSeparator" w:id="0">
    <w:p w14:paraId="12CFD9DA" w14:textId="77777777" w:rsidR="00235A1B" w:rsidRDefault="00235A1B" w:rsidP="00472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CR A Extended">
    <w:panose1 w:val="02010509020102010303"/>
    <w:charset w:val="00"/>
    <w:family w:val="moder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291C7" w14:textId="67ED9528" w:rsidR="00472BBC" w:rsidRDefault="006C4628">
    <w:pPr>
      <w:pStyle w:val="Fuzeile"/>
    </w:pPr>
    <w:r>
      <w:rPr>
        <w:noProof/>
      </w:rPr>
      <mc:AlternateContent>
        <mc:Choice Requires="wps">
          <w:drawing>
            <wp:anchor distT="0" distB="0" distL="114300" distR="114300" simplePos="0" relativeHeight="251662336" behindDoc="0" locked="0" layoutInCell="1" allowOverlap="1" wp14:anchorId="24317509" wp14:editId="4975CD7C">
              <wp:simplePos x="0" y="0"/>
              <wp:positionH relativeFrom="column">
                <wp:posOffset>-442316</wp:posOffset>
              </wp:positionH>
              <wp:positionV relativeFrom="paragraph">
                <wp:posOffset>-570865</wp:posOffset>
              </wp:positionV>
              <wp:extent cx="2888901" cy="262890"/>
              <wp:effectExtent l="0" t="0" r="0" b="3810"/>
              <wp:wrapNone/>
              <wp:docPr id="1659196849" name="Textfeld 1"/>
              <wp:cNvGraphicFramePr/>
              <a:graphic xmlns:a="http://schemas.openxmlformats.org/drawingml/2006/main">
                <a:graphicData uri="http://schemas.microsoft.com/office/word/2010/wordprocessingShape">
                  <wps:wsp>
                    <wps:cNvSpPr txBox="1"/>
                    <wps:spPr>
                      <a:xfrm>
                        <a:off x="0" y="0"/>
                        <a:ext cx="2888901" cy="262890"/>
                      </a:xfrm>
                      <a:prstGeom prst="rect">
                        <a:avLst/>
                      </a:prstGeom>
                      <a:noFill/>
                      <a:ln w="6350">
                        <a:noFill/>
                      </a:ln>
                    </wps:spPr>
                    <wps:txbx>
                      <w:txbxContent>
                        <w:p w14:paraId="380DBCF0" w14:textId="7FAA9F62" w:rsidR="00472BBC" w:rsidRPr="00472BBC" w:rsidRDefault="00472BBC">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17509" id="_x0000_t202" coordsize="21600,21600" o:spt="202" path="m,l,21600r21600,l21600,xe">
              <v:stroke joinstyle="miter"/>
              <v:path gradientshapeok="t" o:connecttype="rect"/>
            </v:shapetype>
            <v:shape id="_x0000_s1045" type="#_x0000_t202" style="position:absolute;margin-left:-34.85pt;margin-top:-44.95pt;width:227.45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" filled="f" stroked="f" strokeweight=".5pt">
              <v:textbox>
                <w:txbxContent>
                  <w:p w14:paraId="380DBCF0" w14:textId="7FAA9F62" w:rsidR="00472BBC" w:rsidRPr="00472BBC" w:rsidRDefault="00472BBC">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v:textbox>
            </v:shape>
          </w:pict>
        </mc:Fallback>
      </mc:AlternateContent>
    </w:r>
    <w:r w:rsidR="00BD1687">
      <w:rPr>
        <w:noProof/>
      </w:rPr>
      <mc:AlternateContent>
        <mc:Choice Requires="wps">
          <w:drawing>
            <wp:anchor distT="0" distB="0" distL="114300" distR="114300" simplePos="0" relativeHeight="251702272" behindDoc="0" locked="0" layoutInCell="1" allowOverlap="1" wp14:anchorId="1FBAD028" wp14:editId="5CD04800">
              <wp:simplePos x="0" y="0"/>
              <wp:positionH relativeFrom="column">
                <wp:posOffset>4467335</wp:posOffset>
              </wp:positionH>
              <wp:positionV relativeFrom="paragraph">
                <wp:posOffset>10518</wp:posOffset>
              </wp:positionV>
              <wp:extent cx="836682" cy="426527"/>
              <wp:effectExtent l="0" t="0" r="0" b="0"/>
              <wp:wrapNone/>
              <wp:docPr id="110657189" name="Textfeld 1"/>
              <wp:cNvGraphicFramePr/>
              <a:graphic xmlns:a="http://schemas.openxmlformats.org/drawingml/2006/main">
                <a:graphicData uri="http://schemas.microsoft.com/office/word/2010/wordprocessingShape">
                  <wps:wsp>
                    <wps:cNvSpPr txBox="1"/>
                    <wps:spPr>
                      <a:xfrm>
                        <a:off x="0" y="0"/>
                        <a:ext cx="836682" cy="426527"/>
                      </a:xfrm>
                      <a:prstGeom prst="rect">
                        <a:avLst/>
                      </a:prstGeom>
                      <a:noFill/>
                      <a:ln w="6350">
                        <a:noFill/>
                      </a:ln>
                    </wps:spPr>
                    <wps:txbx>
                      <w:txbxContent>
                        <w:p w14:paraId="1D2DF8BB" w14:textId="77777777" w:rsidR="00BD1687" w:rsidRPr="00472BBC" w:rsidRDefault="00BD1687" w:rsidP="00BD1687">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AD028" id="_x0000_s1046" type="#_x0000_t202" style="position:absolute;margin-left:351.75pt;margin-top:.85pt;width:65.9pt;height:3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" filled="f" stroked="f" strokeweight=".5pt">
              <v:textbox>
                <w:txbxContent>
                  <w:p w14:paraId="1D2DF8BB" w14:textId="77777777" w:rsidR="00BD1687" w:rsidRPr="00472BBC" w:rsidRDefault="00BD1687" w:rsidP="00BD1687">
                    <w:pPr>
                      <w:rPr>
                        <w:rFonts w:ascii="OCR A Extended" w:hAnsi="OCR A Extended"/>
                        <w:lang w:val="de-DE"/>
                      </w:rPr>
                    </w:pPr>
                    <w:r>
                      <w:rPr>
                        <w:rFonts w:ascii="OCR A Extended" w:hAnsi="OCR A Extended"/>
                        <w:lang w:val="de-DE"/>
                      </w:rPr>
                      <w:t>Page</w:t>
                    </w:r>
                    <w:r>
                      <w:rPr>
                        <w:rFonts w:ascii="OCR A Extended" w:hAnsi="OCR A Extended"/>
                        <w:lang w:val="de-DE"/>
                      </w:rPr>
                      <w:br/>
                    </w:r>
                    <w:r w:rsidRPr="00BD1687">
                      <w:rPr>
                        <w:rFonts w:ascii="OCR A Extended" w:hAnsi="OCR A Extended"/>
                        <w:b/>
                        <w:bCs/>
                        <w:lang w:val="de-DE"/>
                      </w:rPr>
                      <w:fldChar w:fldCharType="begin"/>
                    </w:r>
                    <w:r w:rsidRPr="00BD1687">
                      <w:rPr>
                        <w:rFonts w:ascii="OCR A Extended" w:hAnsi="OCR A Extended"/>
                        <w:b/>
                        <w:bCs/>
                        <w:lang w:val="de-DE"/>
                      </w:rPr>
                      <w:instrText>PAGE  \* Arabic  \* MERGEFORMAT</w:instrText>
                    </w:r>
                    <w:r w:rsidRPr="00BD1687">
                      <w:rPr>
                        <w:rFonts w:ascii="OCR A Extended" w:hAnsi="OCR A Extended"/>
                        <w:b/>
                        <w:bCs/>
                        <w:lang w:val="de-DE"/>
                      </w:rPr>
                      <w:fldChar w:fldCharType="separate"/>
                    </w:r>
                    <w:r w:rsidRPr="00BD1687">
                      <w:rPr>
                        <w:rFonts w:ascii="OCR A Extended" w:hAnsi="OCR A Extended"/>
                        <w:b/>
                        <w:bCs/>
                        <w:lang w:val="de-DE"/>
                      </w:rPr>
                      <w:t>1</w:t>
                    </w:r>
                    <w:r w:rsidRPr="00BD1687">
                      <w:rPr>
                        <w:rFonts w:ascii="OCR A Extended" w:hAnsi="OCR A Extended"/>
                        <w:b/>
                        <w:bCs/>
                        <w:lang w:val="de-DE"/>
                      </w:rPr>
                      <w:fldChar w:fldCharType="end"/>
                    </w:r>
                    <w:r w:rsidRPr="00BD1687">
                      <w:rPr>
                        <w:rFonts w:ascii="OCR A Extended" w:hAnsi="OCR A Extended"/>
                        <w:lang w:val="de-DE"/>
                      </w:rPr>
                      <w:t xml:space="preserve"> </w:t>
                    </w:r>
                    <w:proofErr w:type="spellStart"/>
                    <w:r>
                      <w:rPr>
                        <w:rFonts w:ascii="OCR A Extended" w:hAnsi="OCR A Extended"/>
                        <w:lang w:val="de-DE"/>
                      </w:rPr>
                      <w:t>of</w:t>
                    </w:r>
                    <w:proofErr w:type="spellEnd"/>
                    <w:r w:rsidRPr="00BD1687">
                      <w:rPr>
                        <w:rFonts w:ascii="OCR A Extended" w:hAnsi="OCR A Extended"/>
                        <w:lang w:val="de-DE"/>
                      </w:rPr>
                      <w:t xml:space="preserve"> </w:t>
                    </w:r>
                    <w:r w:rsidRPr="00BD1687">
                      <w:rPr>
                        <w:rFonts w:ascii="OCR A Extended" w:hAnsi="OCR A Extended"/>
                        <w:b/>
                        <w:bCs/>
                        <w:lang w:val="de-DE"/>
                      </w:rPr>
                      <w:fldChar w:fldCharType="begin"/>
                    </w:r>
                    <w:r w:rsidRPr="00BD1687">
                      <w:rPr>
                        <w:rFonts w:ascii="OCR A Extended" w:hAnsi="OCR A Extended"/>
                        <w:b/>
                        <w:bCs/>
                        <w:lang w:val="de-DE"/>
                      </w:rPr>
                      <w:instrText>NUMPAGES  \* Arabic  \* MERGEFORMAT</w:instrText>
                    </w:r>
                    <w:r w:rsidRPr="00BD1687">
                      <w:rPr>
                        <w:rFonts w:ascii="OCR A Extended" w:hAnsi="OCR A Extended"/>
                        <w:b/>
                        <w:bCs/>
                        <w:lang w:val="de-DE"/>
                      </w:rPr>
                      <w:fldChar w:fldCharType="separate"/>
                    </w:r>
                    <w:r w:rsidRPr="00BD1687">
                      <w:rPr>
                        <w:rFonts w:ascii="OCR A Extended" w:hAnsi="OCR A Extended"/>
                        <w:b/>
                        <w:bCs/>
                        <w:lang w:val="de-DE"/>
                      </w:rPr>
                      <w:t>2</w:t>
                    </w:r>
                    <w:r w:rsidRPr="00BD1687">
                      <w:rPr>
                        <w:rFonts w:ascii="OCR A Extended" w:hAnsi="OCR A Extended"/>
                        <w:b/>
                        <w:bCs/>
                        <w:lang w:val="de-DE"/>
                      </w:rPr>
                      <w:fldChar w:fldCharType="end"/>
                    </w:r>
                  </w:p>
                </w:txbxContent>
              </v:textbox>
            </v:shape>
          </w:pict>
        </mc:Fallback>
      </mc:AlternateContent>
    </w:r>
    <w:r w:rsidR="00BD1687" w:rsidRPr="00F01F01">
      <w:rPr>
        <w:noProof/>
      </w:rPr>
      <w:drawing>
        <wp:anchor distT="0" distB="0" distL="114300" distR="114300" simplePos="0" relativeHeight="251672576" behindDoc="0" locked="0" layoutInCell="1" allowOverlap="1" wp14:anchorId="3D670E0E" wp14:editId="3592F1B3">
          <wp:simplePos x="0" y="0"/>
          <wp:positionH relativeFrom="column">
            <wp:posOffset>4870450</wp:posOffset>
          </wp:positionH>
          <wp:positionV relativeFrom="paragraph">
            <wp:posOffset>-344970</wp:posOffset>
          </wp:positionV>
          <wp:extent cx="431165" cy="431165"/>
          <wp:effectExtent l="0" t="0" r="0" b="6985"/>
          <wp:wrapSquare wrapText="bothSides"/>
          <wp:docPr id="892608677" name="Grafik 892608677"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BD1687" w:rsidRPr="008074E0">
      <w:rPr>
        <w:noProof/>
      </w:rPr>
      <w:drawing>
        <wp:anchor distT="0" distB="0" distL="114300" distR="114300" simplePos="0" relativeHeight="251680768" behindDoc="0" locked="0" layoutInCell="1" allowOverlap="1" wp14:anchorId="614F25DC" wp14:editId="346C4DDA">
          <wp:simplePos x="0" y="0"/>
          <wp:positionH relativeFrom="column">
            <wp:posOffset>4468053</wp:posOffset>
          </wp:positionH>
          <wp:positionV relativeFrom="paragraph">
            <wp:posOffset>-325120</wp:posOffset>
          </wp:positionV>
          <wp:extent cx="403860" cy="403860"/>
          <wp:effectExtent l="0" t="0" r="0" b="0"/>
          <wp:wrapSquare wrapText="bothSides"/>
          <wp:docPr id="892608678" name="Grafik 892608678"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8074E0" w:rsidRPr="00472BBC">
      <w:rPr>
        <w:noProof/>
      </w:rPr>
      <w:drawing>
        <wp:anchor distT="0" distB="0" distL="114300" distR="114300" simplePos="0" relativeHeight="251663360" behindDoc="0" locked="0" layoutInCell="1" allowOverlap="1" wp14:anchorId="39F3715F" wp14:editId="4B5126CC">
          <wp:simplePos x="0" y="0"/>
          <wp:positionH relativeFrom="column">
            <wp:posOffset>2918571</wp:posOffset>
          </wp:positionH>
          <wp:positionV relativeFrom="paragraph">
            <wp:posOffset>-160655</wp:posOffset>
          </wp:positionV>
          <wp:extent cx="1514475" cy="471805"/>
          <wp:effectExtent l="0" t="0" r="0" b="4445"/>
          <wp:wrapSquare wrapText="bothSides"/>
          <wp:docPr id="892608679" name="Grafik 892608679">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471805"/>
                  </a:xfrm>
                  <a:prstGeom prst="rect">
                    <a:avLst/>
                  </a:prstGeom>
                  <a:noFill/>
                </pic:spPr>
              </pic:pic>
            </a:graphicData>
          </a:graphic>
          <wp14:sizeRelH relativeFrom="page">
            <wp14:pctWidth>0</wp14:pctWidth>
          </wp14:sizeRelH>
          <wp14:sizeRelV relativeFrom="page">
            <wp14:pctHeight>0</wp14:pctHeight>
          </wp14:sizeRelV>
        </wp:anchor>
      </w:drawing>
    </w:r>
    <w:r w:rsidR="008074E0">
      <w:rPr>
        <w:noProof/>
      </w:rPr>
      <mc:AlternateContent>
        <mc:Choice Requires="wps">
          <w:drawing>
            <wp:anchor distT="0" distB="0" distL="114300" distR="114300" simplePos="0" relativeHeight="251665408" behindDoc="0" locked="0" layoutInCell="1" allowOverlap="1" wp14:anchorId="034A3F6C" wp14:editId="526FC782">
              <wp:simplePos x="0" y="0"/>
              <wp:positionH relativeFrom="column">
                <wp:posOffset>2587558</wp:posOffset>
              </wp:positionH>
              <wp:positionV relativeFrom="paragraph">
                <wp:posOffset>-500380</wp:posOffset>
              </wp:positionV>
              <wp:extent cx="2052918" cy="262943"/>
              <wp:effectExtent l="0" t="0" r="0" b="3810"/>
              <wp:wrapNone/>
              <wp:docPr id="1906207936"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69FCE7BB" w14:textId="77777777" w:rsidR="00472BBC" w:rsidRPr="00472BBC" w:rsidRDefault="00472BBC" w:rsidP="00472BBC">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A3F6C" id="_x0000_s1047" type="#_x0000_t202" style="position:absolute;margin-left:203.75pt;margin-top:-39.4pt;width:161.65pt;height:2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" filled="f" stroked="f" strokeweight=".5pt">
              <v:textbox>
                <w:txbxContent>
                  <w:p w14:paraId="69FCE7BB" w14:textId="77777777" w:rsidR="00472BBC" w:rsidRPr="00472BBC" w:rsidRDefault="00472BBC" w:rsidP="00472BBC">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4B7FF6">
      <w:rPr>
        <w:noProof/>
      </w:rPr>
      <w:drawing>
        <wp:anchor distT="0" distB="0" distL="114300" distR="114300" simplePos="0" relativeHeight="251675648" behindDoc="0" locked="0" layoutInCell="1" allowOverlap="1" wp14:anchorId="2545A5B1" wp14:editId="7BF22B26">
          <wp:simplePos x="0" y="0"/>
          <wp:positionH relativeFrom="column">
            <wp:posOffset>5361656</wp:posOffset>
          </wp:positionH>
          <wp:positionV relativeFrom="paragraph">
            <wp:posOffset>-499745</wp:posOffset>
          </wp:positionV>
          <wp:extent cx="875030" cy="875030"/>
          <wp:effectExtent l="0" t="0" r="1270" b="1270"/>
          <wp:wrapSquare wrapText="bothSides"/>
          <wp:docPr id="892608680" name="Grafik 89260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03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F01">
      <w:rPr>
        <w:noProof/>
      </w:rPr>
      <mc:AlternateContent>
        <mc:Choice Requires="wps">
          <w:drawing>
            <wp:anchor distT="0" distB="0" distL="114300" distR="114300" simplePos="0" relativeHeight="251674624" behindDoc="0" locked="0" layoutInCell="1" allowOverlap="1" wp14:anchorId="146E4552" wp14:editId="65661FA5">
              <wp:simplePos x="0" y="0"/>
              <wp:positionH relativeFrom="column">
                <wp:posOffset>755907</wp:posOffset>
              </wp:positionH>
              <wp:positionV relativeFrom="paragraph">
                <wp:posOffset>84249</wp:posOffset>
              </wp:positionV>
              <wp:extent cx="2191265" cy="262943"/>
              <wp:effectExtent l="0" t="0" r="0" b="3810"/>
              <wp:wrapNone/>
              <wp:docPr id="725591736"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546D1ABE" w14:textId="77777777" w:rsidR="00F01F01" w:rsidRPr="00472BBC" w:rsidRDefault="00F01F01" w:rsidP="00F01F01">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4552" id="_x0000_s1048" type="#_x0000_t202" style="position:absolute;margin-left:59.5pt;margin-top:6.65pt;width:172.55pt;height:2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" filled="f" stroked="f" strokeweight=".5pt">
              <v:textbox>
                <w:txbxContent>
                  <w:p w14:paraId="546D1ABE" w14:textId="77777777" w:rsidR="00F01F01" w:rsidRPr="00472BBC" w:rsidRDefault="00F01F01" w:rsidP="00F01F01">
                    <w:pPr>
                      <w:rPr>
                        <w:rFonts w:ascii="OCR A Extended" w:hAnsi="OCR A Extended"/>
                        <w:lang w:val="de-DE"/>
                      </w:rPr>
                    </w:pPr>
                    <w:r>
                      <w:rPr>
                        <w:rFonts w:ascii="OCR A Extended" w:hAnsi="OCR A Extended"/>
                        <w:lang w:val="de-DE"/>
                      </w:rPr>
                      <w:t>AUTHORISED ACCESS ONLY</w:t>
                    </w:r>
                  </w:p>
                </w:txbxContent>
              </v:textbox>
            </v:shape>
          </w:pict>
        </mc:Fallback>
      </mc:AlternateContent>
    </w:r>
    <w:r w:rsidR="00472BBC">
      <w:rPr>
        <w:noProof/>
      </w:rPr>
      <mc:AlternateContent>
        <mc:Choice Requires="wps">
          <w:drawing>
            <wp:anchor distT="0" distB="0" distL="114300" distR="114300" simplePos="0" relativeHeight="251667456" behindDoc="0" locked="0" layoutInCell="1" allowOverlap="1" wp14:anchorId="19D8FA60" wp14:editId="3409EAE6">
              <wp:simplePos x="0" y="0"/>
              <wp:positionH relativeFrom="column">
                <wp:posOffset>758190</wp:posOffset>
              </wp:positionH>
              <wp:positionV relativeFrom="paragraph">
                <wp:posOffset>-177296</wp:posOffset>
              </wp:positionV>
              <wp:extent cx="1577789" cy="262943"/>
              <wp:effectExtent l="0" t="0" r="0" b="3810"/>
              <wp:wrapNone/>
              <wp:docPr id="2076801440"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595D2B41" w14:textId="77777777" w:rsidR="00472BBC" w:rsidRPr="00472BBC" w:rsidRDefault="00472BBC" w:rsidP="00472BBC">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FA60" id="_x0000_s1049" type="#_x0000_t202" style="position:absolute;margin-left:59.7pt;margin-top:-13.95pt;width:124.25pt;height:2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" filled="f" stroked="f" strokeweight=".5pt">
              <v:textbox>
                <w:txbxContent>
                  <w:p w14:paraId="595D2B41" w14:textId="77777777" w:rsidR="00472BBC" w:rsidRPr="00472BBC" w:rsidRDefault="00472BBC" w:rsidP="00472BBC">
                    <w:pPr>
                      <w:rPr>
                        <w:rFonts w:ascii="OCR A Extended" w:hAnsi="OCR A Extended"/>
                        <w:lang w:val="de-DE"/>
                      </w:rPr>
                    </w:pPr>
                    <w:r>
                      <w:rPr>
                        <w:rFonts w:ascii="OCR A Extended" w:hAnsi="OCR A Extended"/>
                        <w:lang w:val="de-DE"/>
                      </w:rPr>
                      <w:t>HANDLE WITH CARE</w:t>
                    </w:r>
                  </w:p>
                </w:txbxContent>
              </v:textbox>
            </v:shape>
          </w:pict>
        </mc:Fallback>
      </mc:AlternateContent>
    </w:r>
    <w:r w:rsidR="00472BBC">
      <w:rPr>
        <w:noProof/>
      </w:rPr>
      <mc:AlternateContent>
        <mc:Choice Requires="wps">
          <w:drawing>
            <wp:anchor distT="0" distB="0" distL="114300" distR="114300" simplePos="0" relativeHeight="251671552" behindDoc="0" locked="0" layoutInCell="1" allowOverlap="1" wp14:anchorId="7B8551F7" wp14:editId="44A67DD2">
              <wp:simplePos x="0" y="0"/>
              <wp:positionH relativeFrom="column">
                <wp:posOffset>72876</wp:posOffset>
              </wp:positionH>
              <wp:positionV relativeFrom="paragraph">
                <wp:posOffset>-98500</wp:posOffset>
              </wp:positionV>
              <wp:extent cx="327211" cy="537883"/>
              <wp:effectExtent l="0" t="0" r="0" b="0"/>
              <wp:wrapNone/>
              <wp:docPr id="247208444"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575A7284" w14:textId="77777777" w:rsidR="00472BBC" w:rsidRPr="00472BBC" w:rsidRDefault="00472BBC" w:rsidP="00472BBC">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551F7" id="_x0000_s1050" type="#_x0000_t202" style="position:absolute;margin-left:5.75pt;margin-top:-7.75pt;width:25.75pt;height:4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" filled="f" stroked="f" strokeweight=".5pt">
              <v:textbox>
                <w:txbxContent>
                  <w:p w14:paraId="575A7284" w14:textId="77777777" w:rsidR="00472BBC" w:rsidRPr="00472BBC" w:rsidRDefault="00472BBC" w:rsidP="00472BBC">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472BBC" w:rsidRPr="00472BBC">
      <w:rPr>
        <w:noProof/>
      </w:rPr>
      <mc:AlternateContent>
        <mc:Choice Requires="wpg">
          <w:drawing>
            <wp:anchor distT="0" distB="0" distL="114300" distR="114300" simplePos="0" relativeHeight="251669504" behindDoc="0" locked="0" layoutInCell="1" allowOverlap="1" wp14:anchorId="4235BC54" wp14:editId="55B22026">
              <wp:simplePos x="0" y="0"/>
              <wp:positionH relativeFrom="column">
                <wp:posOffset>-53975</wp:posOffset>
              </wp:positionH>
              <wp:positionV relativeFrom="paragraph">
                <wp:posOffset>-178435</wp:posOffset>
              </wp:positionV>
              <wp:extent cx="672465" cy="563245"/>
              <wp:effectExtent l="19050" t="19050" r="32385" b="27305"/>
              <wp:wrapSquare wrapText="bothSides"/>
              <wp:docPr id="173" name="Gruppieren 172">
                <a:extLst xmlns:a="http://schemas.openxmlformats.org/drawingml/2006/main">
                  <a:ext uri="{FF2B5EF4-FFF2-40B4-BE49-F238E27FC236}">
                    <a16:creationId xmlns:a16="http://schemas.microsoft.com/office/drawing/2014/main" id="{6C7DC09C-E460-082E-0474-3A85EB783BB8}"/>
                  </a:ext>
                </a:extLst>
              </wp:docPr>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1414232721" name="Gleichschenkliges Dreieck 1414232721">
                        <a:extLst>
                          <a:ext uri="{FF2B5EF4-FFF2-40B4-BE49-F238E27FC236}">
                            <a16:creationId xmlns:a16="http://schemas.microsoft.com/office/drawing/2014/main" id="{4F9A288B-0551-F577-297A-515FF3C9B8B1}"/>
                          </a:ext>
                        </a:extLst>
                      </wps:cNvPr>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8777378" name="Gerader Verbinder 968777378">
                        <a:extLst>
                          <a:ext uri="{FF2B5EF4-FFF2-40B4-BE49-F238E27FC236}">
                            <a16:creationId xmlns:a16="http://schemas.microsoft.com/office/drawing/2014/main" id="{51DDD72C-3984-F210-9F0F-BE875CEA48AC}"/>
                          </a:ext>
                        </a:extLst>
                      </wps:cNvPr>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8952303" name="Gerader Verbinder 768952303">
                        <a:extLst>
                          <a:ext uri="{FF2B5EF4-FFF2-40B4-BE49-F238E27FC236}">
                            <a16:creationId xmlns:a16="http://schemas.microsoft.com/office/drawing/2014/main" id="{C2AC37A9-FE98-CF1B-A39F-BB9B8C68ECCD}"/>
                          </a:ext>
                        </a:extLst>
                      </wps:cNvPr>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1355032" name="Gerader Verbinder 2031355032">
                        <a:extLst>
                          <a:ext uri="{FF2B5EF4-FFF2-40B4-BE49-F238E27FC236}">
                            <a16:creationId xmlns:a16="http://schemas.microsoft.com/office/drawing/2014/main" id="{10DF79BC-D089-9BE1-E1F7-FFEB505A716B}"/>
                          </a:ext>
                        </a:extLst>
                      </wps:cNvPr>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1720681" name="Gerader Verbinder 1191720681">
                        <a:extLst>
                          <a:ext uri="{FF2B5EF4-FFF2-40B4-BE49-F238E27FC236}">
                            <a16:creationId xmlns:a16="http://schemas.microsoft.com/office/drawing/2014/main" id="{A58D69D5-193B-2C5B-5254-56CBBB28E905}"/>
                          </a:ext>
                        </a:extLst>
                      </wps:cNvPr>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4254114" name="Gerader Verbinder 1254254114">
                        <a:extLst>
                          <a:ext uri="{FF2B5EF4-FFF2-40B4-BE49-F238E27FC236}">
                            <a16:creationId xmlns:a16="http://schemas.microsoft.com/office/drawing/2014/main" id="{BB389EB5-A621-2BCB-7DA4-A7084709B40F}"/>
                          </a:ext>
                        </a:extLst>
                      </wps:cNvPr>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6640235" name="Gerader Verbinder 1386640235">
                        <a:extLst>
                          <a:ext uri="{FF2B5EF4-FFF2-40B4-BE49-F238E27FC236}">
                            <a16:creationId xmlns:a16="http://schemas.microsoft.com/office/drawing/2014/main" id="{839772DF-06A2-85FD-589C-A2065D54EC67}"/>
                          </a:ext>
                        </a:extLst>
                      </wps:cNvPr>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814E59" id="Gruppieren 172" o:spid="_x0000_s1026" style="position:absolute;margin-left:-4.25pt;margin-top:-14.05pt;width:52.95pt;height:44.35pt;z-index:251669504;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414232721"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" filled="f" strokecolor="black [3213]" strokeweight="1pt"/>
              <v:line id="Gerader Verbinder 968777378"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" strokecolor="black [3213]" strokeweight="3pt">
                <v:stroke joinstyle="miter"/>
                <o:lock v:ext="edit" shapetype="f"/>
              </v:line>
              <v:line id="Gerader Verbinder 768952303"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" strokecolor="black [3213]" strokeweight="3pt">
                <v:stroke joinstyle="miter"/>
                <o:lock v:ext="edit" shapetype="f"/>
              </v:line>
              <v:line id="Gerader Verbinder 203135503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" strokecolor="black [3213]" strokeweight="3pt">
                <v:stroke joinstyle="miter"/>
                <o:lock v:ext="edit" shapetype="f"/>
              </v:line>
              <v:line id="Gerader Verbinder 1191720681"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" strokecolor="black [3213]" strokeweight="3pt">
                <v:stroke joinstyle="miter"/>
                <o:lock v:ext="edit" shapetype="f"/>
              </v:line>
              <v:line id="Gerader Verbinder 125425411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" strokecolor="black [3213]" strokeweight="3pt">
                <v:stroke joinstyle="miter"/>
                <o:lock v:ext="edit" shapetype="f"/>
              </v:line>
              <v:line id="Gerader Verbinder 1386640235"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" strokecolor="black [3213]" strokeweight="3pt">
                <v:stroke joinstyle="miter"/>
                <o:lock v:ext="edit" shapetype="f"/>
              </v:line>
              <w10:wrap type="square"/>
            </v:group>
          </w:pict>
        </mc:Fallback>
      </mc:AlternateContent>
    </w:r>
    <w:r w:rsidR="00472BBC" w:rsidRPr="00472BBC">
      <w:rPr>
        <w:noProof/>
      </w:rPr>
      <mc:AlternateContent>
        <mc:Choice Requires="wpg">
          <w:drawing>
            <wp:anchor distT="0" distB="0" distL="114300" distR="114300" simplePos="0" relativeHeight="251661312" behindDoc="0" locked="0" layoutInCell="1" allowOverlap="1" wp14:anchorId="4329D18B" wp14:editId="36589D0F">
              <wp:simplePos x="0" y="0"/>
              <wp:positionH relativeFrom="column">
                <wp:posOffset>-643180</wp:posOffset>
              </wp:positionH>
              <wp:positionV relativeFrom="paragraph">
                <wp:posOffset>-581473</wp:posOffset>
              </wp:positionV>
              <wp:extent cx="7162800" cy="1064885"/>
              <wp:effectExtent l="19050" t="19050" r="38100" b="40640"/>
              <wp:wrapNone/>
              <wp:docPr id="66" name="Gruppieren 65">
                <a:extLst xmlns:a="http://schemas.openxmlformats.org/drawingml/2006/main">
                  <a:ext uri="{FF2B5EF4-FFF2-40B4-BE49-F238E27FC236}">
                    <a16:creationId xmlns:a16="http://schemas.microsoft.com/office/drawing/2014/main" id="{2D79F775-78D6-E9D5-2744-38216A780345}"/>
                  </a:ext>
                </a:extLst>
              </wp:docPr>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2093303689" name="Gruppieren 2093303689">
                        <a:extLst>
                          <a:ext uri="{FF2B5EF4-FFF2-40B4-BE49-F238E27FC236}">
                            <a16:creationId xmlns:a16="http://schemas.microsoft.com/office/drawing/2014/main" id="{4E629E35-EFFC-72F4-46D9-784903916CC7}"/>
                          </a:ext>
                        </a:extLst>
                      </wpg:cNvPr>
                      <wpg:cNvGrpSpPr/>
                      <wpg:grpSpPr>
                        <a:xfrm>
                          <a:off x="0" y="1"/>
                          <a:ext cx="5341527" cy="1250824"/>
                          <a:chOff x="0" y="1"/>
                          <a:chExt cx="5341527" cy="1250824"/>
                        </a:xfrm>
                      </wpg:grpSpPr>
                      <wps:wsp>
                        <wps:cNvPr id="1994504246" name="Rechteck: eine Ecke abgeschnitten 44">
                          <a:extLst>
                            <a:ext uri="{FF2B5EF4-FFF2-40B4-BE49-F238E27FC236}">
                              <a16:creationId xmlns:a16="http://schemas.microsoft.com/office/drawing/2014/main" id="{D6285115-403E-E246-ED8D-3BF1B695E424}"/>
                            </a:ext>
                          </a:extLst>
                        </wps:cNvPr>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572959315" name="Gruppieren 1572959315">
                          <a:extLst>
                            <a:ext uri="{FF2B5EF4-FFF2-40B4-BE49-F238E27FC236}">
                              <a16:creationId xmlns:a16="http://schemas.microsoft.com/office/drawing/2014/main" id="{8E89031A-17AD-87CA-2A77-4CD4F75CAC78}"/>
                            </a:ext>
                          </a:extLst>
                        </wpg:cNvPr>
                        <wpg:cNvGrpSpPr/>
                        <wpg:grpSpPr>
                          <a:xfrm>
                            <a:off x="8627" y="1383"/>
                            <a:ext cx="2487485" cy="369553"/>
                            <a:chOff x="8627" y="1383"/>
                            <a:chExt cx="1267034" cy="369553"/>
                          </a:xfrm>
                        </wpg:grpSpPr>
                        <wps:wsp>
                          <wps:cNvPr id="454343281" name="Gerader Verbinder 454343281">
                            <a:extLst>
                              <a:ext uri="{FF2B5EF4-FFF2-40B4-BE49-F238E27FC236}">
                                <a16:creationId xmlns:a16="http://schemas.microsoft.com/office/drawing/2014/main" id="{DAA01B1D-5348-DEBF-957F-44438A96A10D}"/>
                              </a:ext>
                            </a:extLst>
                          </wps:cNvPr>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0778048" name="Gerader Verbinder 1340778048">
                            <a:extLst>
                              <a:ext uri="{FF2B5EF4-FFF2-40B4-BE49-F238E27FC236}">
                                <a16:creationId xmlns:a16="http://schemas.microsoft.com/office/drawing/2014/main" id="{7AE546A5-72D1-CD2E-80A8-5087649614FF}"/>
                              </a:ext>
                            </a:extLst>
                          </wps:cNvPr>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316960064" name="Gerader Verbinder 316960064">
                        <a:extLst>
                          <a:ext uri="{FF2B5EF4-FFF2-40B4-BE49-F238E27FC236}">
                            <a16:creationId xmlns:a16="http://schemas.microsoft.com/office/drawing/2014/main" id="{54E714C5-7F66-6638-DA74-129057205436}"/>
                          </a:ext>
                        </a:extLst>
                      </wps:cNvPr>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7315422" name="Gerader Verbinder 1007315422">
                        <a:extLst>
                          <a:ext uri="{FF2B5EF4-FFF2-40B4-BE49-F238E27FC236}">
                            <a16:creationId xmlns:a16="http://schemas.microsoft.com/office/drawing/2014/main" id="{01CEE679-2DC1-50D8-40CB-5DF009E4D4B1}"/>
                          </a:ext>
                        </a:extLst>
                      </wps:cNvPr>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576409" name="Gerader Verbinder 511576409">
                        <a:extLst>
                          <a:ext uri="{FF2B5EF4-FFF2-40B4-BE49-F238E27FC236}">
                            <a16:creationId xmlns:a16="http://schemas.microsoft.com/office/drawing/2014/main" id="{B347E920-C3A3-6B68-6CE6-82C84A204101}"/>
                          </a:ext>
                        </a:extLst>
                      </wps:cNvPr>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1628390" name="Gerader Verbinder 1661628390">
                        <a:extLst>
                          <a:ext uri="{FF2B5EF4-FFF2-40B4-BE49-F238E27FC236}">
                            <a16:creationId xmlns:a16="http://schemas.microsoft.com/office/drawing/2014/main" id="{12CF3CBC-DBD3-3C63-75CF-1714C544E0E3}"/>
                          </a:ext>
                        </a:extLst>
                      </wps:cNvPr>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6525881" name="Gerader Verbinder 1966525881">
                        <a:extLst>
                          <a:ext uri="{FF2B5EF4-FFF2-40B4-BE49-F238E27FC236}">
                            <a16:creationId xmlns:a16="http://schemas.microsoft.com/office/drawing/2014/main" id="{E0F9DD11-C877-C03A-8738-B98152A86F1C}"/>
                          </a:ext>
                        </a:extLst>
                      </wps:cNvPr>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1178706" name="Gerader Verbinder 871178706">
                        <a:extLst>
                          <a:ext uri="{FF2B5EF4-FFF2-40B4-BE49-F238E27FC236}">
                            <a16:creationId xmlns:a16="http://schemas.microsoft.com/office/drawing/2014/main" id="{5A2120A6-0768-B45D-8E74-D2FA52816439}"/>
                          </a:ext>
                        </a:extLst>
                      </wps:cNvPr>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8677389" name="Gerader Verbinder 1578677389">
                        <a:extLst>
                          <a:ext uri="{FF2B5EF4-FFF2-40B4-BE49-F238E27FC236}">
                            <a16:creationId xmlns:a16="http://schemas.microsoft.com/office/drawing/2014/main" id="{577A0F97-6FFF-74C4-CB94-5FB6AB448B1A}"/>
                          </a:ext>
                        </a:extLst>
                      </wps:cNvPr>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523B92" id="Gruppieren 65" o:spid="_x0000_s1026" style="position:absolute;margin-left:-50.65pt;margin-top:-45.8pt;width:564pt;height:83.85pt;z-index:251661312;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">
              <v:group id="Gruppieren 2093303689"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572959315"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">
                  <v:line id="Gerader Verbinder 454343281"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" strokecolor="black [3213]" strokeweight="3pt">
                    <v:stroke joinstyle="miter"/>
                    <o:lock v:ext="edit" shapetype="f"/>
                  </v:line>
                  <v:line id="Gerader Verbinder 1340778048"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" strokecolor="black [3213]" strokeweight="3pt">
                    <v:stroke joinstyle="miter"/>
                    <o:lock v:ext="edit" shapetype="f"/>
                  </v:line>
                </v:group>
              </v:group>
              <v:line id="Gerader Verbinder 316960064"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" strokecolor="black [3213]" strokeweight="3pt">
                <v:stroke joinstyle="miter"/>
                <o:lock v:ext="edit" shapetype="f"/>
              </v:line>
              <v:line id="Gerader Verbinder 1007315422"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" strokecolor="black [3213]" strokeweight="3pt">
                <v:stroke joinstyle="miter"/>
                <o:lock v:ext="edit" shapetype="f"/>
              </v:line>
              <v:line id="Gerader Verbinder 511576409"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" strokecolor="black [3213]" strokeweight="3pt">
                <v:stroke joinstyle="miter"/>
                <o:lock v:ext="edit" shapetype="f"/>
              </v:line>
              <v:line id="Gerader Verbinder 1661628390"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" strokecolor="black [3213]" strokeweight="3pt">
                <v:stroke joinstyle="miter"/>
                <o:lock v:ext="edit" shapetype="f"/>
              </v:line>
              <v:line id="Gerader Verbinder 1966525881"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" strokecolor="black [3213]" strokeweight="3pt">
                <v:stroke joinstyle="miter"/>
                <o:lock v:ext="edit" shapetype="f"/>
              </v:line>
              <v:line id="Gerader Verbinder 871178706"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" strokecolor="black [3213]" strokeweight="3pt">
                <v:stroke joinstyle="miter"/>
                <o:lock v:ext="edit" shapetype="f"/>
              </v:line>
              <v:line id="Gerader Verbinder 1578677389"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" strokecolor="black [3213]" strokeweight="3pt">
                <v:stroke joinstyle="miter"/>
                <o:lock v:ext="edit" shapetype="f"/>
              </v: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B3DA4" w14:textId="1ADE2496" w:rsidR="00090E7F" w:rsidRDefault="006C4628" w:rsidP="00090E7F">
    <w:pPr>
      <w:pStyle w:val="Fuzeile"/>
    </w:pPr>
    <w:r>
      <w:rPr>
        <w:noProof/>
      </w:rPr>
      <mc:AlternateContent>
        <mc:Choice Requires="wps">
          <w:drawing>
            <wp:anchor distT="0" distB="0" distL="114300" distR="114300" simplePos="0" relativeHeight="251688960" behindDoc="0" locked="0" layoutInCell="1" allowOverlap="1" wp14:anchorId="2F1A760E" wp14:editId="4230879A">
              <wp:simplePos x="0" y="0"/>
              <wp:positionH relativeFrom="column">
                <wp:posOffset>-455886</wp:posOffset>
              </wp:positionH>
              <wp:positionV relativeFrom="paragraph">
                <wp:posOffset>-563245</wp:posOffset>
              </wp:positionV>
              <wp:extent cx="2840182" cy="332162"/>
              <wp:effectExtent l="0" t="0" r="0" b="0"/>
              <wp:wrapNone/>
              <wp:docPr id="153042877" name="Textfeld 1"/>
              <wp:cNvGraphicFramePr/>
              <a:graphic xmlns:a="http://schemas.openxmlformats.org/drawingml/2006/main">
                <a:graphicData uri="http://schemas.microsoft.com/office/word/2010/wordprocessingShape">
                  <wps:wsp>
                    <wps:cNvSpPr txBox="1"/>
                    <wps:spPr>
                      <a:xfrm>
                        <a:off x="0" y="0"/>
                        <a:ext cx="2840182" cy="332162"/>
                      </a:xfrm>
                      <a:prstGeom prst="rect">
                        <a:avLst/>
                      </a:prstGeom>
                      <a:noFill/>
                      <a:ln w="6350">
                        <a:noFill/>
                      </a:ln>
                    </wps:spPr>
                    <wps:txbx>
                      <w:txbxContent>
                        <w:p w14:paraId="472C8B23" w14:textId="6502D65C" w:rsidR="00090E7F" w:rsidRPr="00472BBC" w:rsidRDefault="00090E7F" w:rsidP="00090E7F">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A760E" id="_x0000_t202" coordsize="21600,21600" o:spt="202" path="m,l,21600r21600,l21600,xe">
              <v:stroke joinstyle="miter"/>
              <v:path gradientshapeok="t" o:connecttype="rect"/>
            </v:shapetype>
            <v:shape id="_x0000_s1051" type="#_x0000_t202" style="position:absolute;margin-left:-35.9pt;margin-top:-44.35pt;width:223.65pt;height:2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" filled="f" stroked="f" strokeweight=".5pt">
              <v:textbox>
                <w:txbxContent>
                  <w:p w14:paraId="472C8B23" w14:textId="6502D65C" w:rsidR="00090E7F" w:rsidRPr="00472BBC" w:rsidRDefault="00090E7F" w:rsidP="00090E7F">
                    <w:pPr>
                      <w:rPr>
                        <w:rFonts w:ascii="OCR A Extended" w:hAnsi="OCR A Extended"/>
                        <w:lang w:val="de-DE"/>
                      </w:rPr>
                    </w:pPr>
                    <w:r>
                      <w:rPr>
                        <w:rFonts w:ascii="OCR A Extended" w:hAnsi="OCR A Extended"/>
                        <w:lang w:val="de-DE"/>
                      </w:rPr>
                      <w:t xml:space="preserve">Project </w:t>
                    </w:r>
                    <w:proofErr w:type="spellStart"/>
                    <w:r w:rsidR="006C4628">
                      <w:rPr>
                        <w:rFonts w:ascii="OCR A Extended" w:hAnsi="OCR A Extended"/>
                        <w:lang w:val="de-DE"/>
                      </w:rPr>
                      <w:t>EventX</w:t>
                    </w:r>
                    <w:proofErr w:type="spellEnd"/>
                    <w:r w:rsidR="006C4628">
                      <w:rPr>
                        <w:rFonts w:ascii="OCR A Extended" w:hAnsi="OCR A Extended"/>
                        <w:lang w:val="de-DE"/>
                      </w:rPr>
                      <w:t xml:space="preserve"> AG</w:t>
                    </w:r>
                    <w:r>
                      <w:rPr>
                        <w:rFonts w:ascii="OCR A Extended" w:hAnsi="OCR A Extended"/>
                        <w:lang w:val="de-DE"/>
                      </w:rPr>
                      <w:t xml:space="preserve"> | </w:t>
                    </w:r>
                    <w:proofErr w:type="spellStart"/>
                    <w:r>
                      <w:rPr>
                        <w:rFonts w:ascii="OCR A Extended" w:hAnsi="OCR A Extended"/>
                        <w:lang w:val="de-DE"/>
                      </w:rPr>
                      <w:t>Certificate</w:t>
                    </w:r>
                    <w:proofErr w:type="spellEnd"/>
                  </w:p>
                </w:txbxContent>
              </v:textbox>
            </v:shape>
          </w:pict>
        </mc:Fallback>
      </mc:AlternateContent>
    </w:r>
    <w:r w:rsidR="00B63A43">
      <w:rPr>
        <w:noProof/>
      </w:rPr>
      <w:drawing>
        <wp:anchor distT="0" distB="0" distL="114300" distR="114300" simplePos="0" relativeHeight="251697152" behindDoc="0" locked="0" layoutInCell="1" allowOverlap="1" wp14:anchorId="6DCCC849" wp14:editId="52F949E3">
          <wp:simplePos x="0" y="0"/>
          <wp:positionH relativeFrom="column">
            <wp:posOffset>5360670</wp:posOffset>
          </wp:positionH>
          <wp:positionV relativeFrom="paragraph">
            <wp:posOffset>-499745</wp:posOffset>
          </wp:positionV>
          <wp:extent cx="875030" cy="875030"/>
          <wp:effectExtent l="0" t="0" r="1270" b="1270"/>
          <wp:wrapSquare wrapText="bothSides"/>
          <wp:docPr id="892608683" name="Grafik 892608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54677" name="Grafik 64785467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503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A43" w:rsidRPr="00472BBC">
      <w:rPr>
        <w:noProof/>
      </w:rPr>
      <w:drawing>
        <wp:anchor distT="0" distB="0" distL="114300" distR="114300" simplePos="0" relativeHeight="251689984" behindDoc="0" locked="0" layoutInCell="1" allowOverlap="1" wp14:anchorId="3B38162D" wp14:editId="4F8B5EEB">
          <wp:simplePos x="0" y="0"/>
          <wp:positionH relativeFrom="column">
            <wp:posOffset>2852743</wp:posOffset>
          </wp:positionH>
          <wp:positionV relativeFrom="paragraph">
            <wp:posOffset>-163195</wp:posOffset>
          </wp:positionV>
          <wp:extent cx="1762760" cy="471805"/>
          <wp:effectExtent l="0" t="0" r="8890" b="4445"/>
          <wp:wrapSquare wrapText="bothSides"/>
          <wp:docPr id="892608684" name="Grafik 892608684">
            <a:extLst xmlns:a="http://schemas.openxmlformats.org/drawingml/2006/main">
              <a:ext uri="{FF2B5EF4-FFF2-40B4-BE49-F238E27FC236}">
                <a16:creationId xmlns:a16="http://schemas.microsoft.com/office/drawing/2014/main" id="{C227CD38-AB5A-F963-CFCE-179D87B90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27967" name="Grafik 299827967">
                    <a:extLst>
                      <a:ext uri="{FF2B5EF4-FFF2-40B4-BE49-F238E27FC236}">
                        <a16:creationId xmlns:a16="http://schemas.microsoft.com/office/drawing/2014/main" id="{C227CD38-AB5A-F963-CFCE-179D87B905FE}"/>
                      </a:ext>
                    </a:extLst>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762760" cy="471805"/>
                  </a:xfrm>
                  <a:prstGeom prst="rect">
                    <a:avLst/>
                  </a:prstGeom>
                  <a:noFill/>
                </pic:spPr>
              </pic:pic>
            </a:graphicData>
          </a:graphic>
          <wp14:sizeRelH relativeFrom="page">
            <wp14:pctWidth>0</wp14:pctWidth>
          </wp14:sizeRelH>
          <wp14:sizeRelV relativeFrom="page">
            <wp14:pctHeight>0</wp14:pctHeight>
          </wp14:sizeRelV>
        </wp:anchor>
      </w:drawing>
    </w:r>
    <w:r w:rsidR="00090E7F" w:rsidRPr="008074E0">
      <w:rPr>
        <w:noProof/>
      </w:rPr>
      <w:drawing>
        <wp:anchor distT="0" distB="0" distL="114300" distR="114300" simplePos="0" relativeHeight="251698176" behindDoc="0" locked="0" layoutInCell="1" allowOverlap="1" wp14:anchorId="2B4D70A9" wp14:editId="54E7BCDD">
          <wp:simplePos x="0" y="0"/>
          <wp:positionH relativeFrom="column">
            <wp:posOffset>4760595</wp:posOffset>
          </wp:positionH>
          <wp:positionV relativeFrom="paragraph">
            <wp:posOffset>-104140</wp:posOffset>
          </wp:positionV>
          <wp:extent cx="403860" cy="403860"/>
          <wp:effectExtent l="0" t="0" r="0" b="0"/>
          <wp:wrapSquare wrapText="bothSides"/>
          <wp:docPr id="892608685" name="Grafik 892608685" descr="Schlechte Sicht Silhouette">
            <a:extLst xmlns:a="http://schemas.openxmlformats.org/drawingml/2006/main">
              <a:ext uri="{FF2B5EF4-FFF2-40B4-BE49-F238E27FC236}">
                <a16:creationId xmlns:a16="http://schemas.microsoft.com/office/drawing/2014/main" id="{645C2015-4EFA-2951-95A6-6AB750393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Grafik 156" descr="Schlechte Sicht Silhouette">
                    <a:extLst>
                      <a:ext uri="{FF2B5EF4-FFF2-40B4-BE49-F238E27FC236}">
                        <a16:creationId xmlns:a16="http://schemas.microsoft.com/office/drawing/2014/main" id="{645C2015-4EFA-2951-95A6-6AB750393149}"/>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403860" cy="403860"/>
                  </a:xfrm>
                  <a:prstGeom prst="rect">
                    <a:avLst/>
                  </a:prstGeom>
                </pic:spPr>
              </pic:pic>
            </a:graphicData>
          </a:graphic>
          <wp14:sizeRelH relativeFrom="margin">
            <wp14:pctWidth>0</wp14:pctWidth>
          </wp14:sizeRelH>
          <wp14:sizeRelV relativeFrom="margin">
            <wp14:pctHeight>0</wp14:pctHeight>
          </wp14:sizeRelV>
        </wp:anchor>
      </w:drawing>
    </w:r>
    <w:r w:rsidR="00090E7F" w:rsidRPr="00F01F01">
      <w:rPr>
        <w:noProof/>
      </w:rPr>
      <w:drawing>
        <wp:anchor distT="0" distB="0" distL="114300" distR="114300" simplePos="0" relativeHeight="251695104" behindDoc="0" locked="0" layoutInCell="1" allowOverlap="1" wp14:anchorId="59455056" wp14:editId="3676FCDA">
          <wp:simplePos x="0" y="0"/>
          <wp:positionH relativeFrom="column">
            <wp:posOffset>4759338</wp:posOffset>
          </wp:positionH>
          <wp:positionV relativeFrom="paragraph">
            <wp:posOffset>-536078</wp:posOffset>
          </wp:positionV>
          <wp:extent cx="431165" cy="431165"/>
          <wp:effectExtent l="0" t="0" r="0" b="6985"/>
          <wp:wrapSquare wrapText="bothSides"/>
          <wp:docPr id="892608686" name="Grafik 892608686" descr="Fingerabdruck Silhouette">
            <a:extLst xmlns:a="http://schemas.openxmlformats.org/drawingml/2006/main">
              <a:ext uri="{FF2B5EF4-FFF2-40B4-BE49-F238E27FC236}">
                <a16:creationId xmlns:a16="http://schemas.microsoft.com/office/drawing/2014/main" id="{5FA008E4-9F08-3BB8-A227-2D0ABFC46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fik 150" descr="Fingerabdruck Silhouette">
                    <a:extLst>
                      <a:ext uri="{FF2B5EF4-FFF2-40B4-BE49-F238E27FC236}">
                        <a16:creationId xmlns:a16="http://schemas.microsoft.com/office/drawing/2014/main" id="{5FA008E4-9F08-3BB8-A227-2D0ABFC46036}"/>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1165" cy="431165"/>
                  </a:xfrm>
                  <a:prstGeom prst="rect">
                    <a:avLst/>
                  </a:prstGeom>
                </pic:spPr>
              </pic:pic>
            </a:graphicData>
          </a:graphic>
          <wp14:sizeRelH relativeFrom="margin">
            <wp14:pctWidth>0</wp14:pctWidth>
          </wp14:sizeRelH>
          <wp14:sizeRelV relativeFrom="margin">
            <wp14:pctHeight>0</wp14:pctHeight>
          </wp14:sizeRelV>
        </wp:anchor>
      </w:drawing>
    </w:r>
    <w:r w:rsidR="00090E7F">
      <w:rPr>
        <w:noProof/>
      </w:rPr>
      <mc:AlternateContent>
        <mc:Choice Requires="wps">
          <w:drawing>
            <wp:anchor distT="0" distB="0" distL="114300" distR="114300" simplePos="0" relativeHeight="251691008" behindDoc="0" locked="0" layoutInCell="1" allowOverlap="1" wp14:anchorId="2CB2EDF8" wp14:editId="4AAC6707">
              <wp:simplePos x="0" y="0"/>
              <wp:positionH relativeFrom="column">
                <wp:posOffset>2587558</wp:posOffset>
              </wp:positionH>
              <wp:positionV relativeFrom="paragraph">
                <wp:posOffset>-500380</wp:posOffset>
              </wp:positionV>
              <wp:extent cx="2052918" cy="262943"/>
              <wp:effectExtent l="0" t="0" r="0" b="3810"/>
              <wp:wrapNone/>
              <wp:docPr id="411073258" name="Textfeld 1"/>
              <wp:cNvGraphicFramePr/>
              <a:graphic xmlns:a="http://schemas.openxmlformats.org/drawingml/2006/main">
                <a:graphicData uri="http://schemas.microsoft.com/office/word/2010/wordprocessingShape">
                  <wps:wsp>
                    <wps:cNvSpPr txBox="1"/>
                    <wps:spPr>
                      <a:xfrm>
                        <a:off x="0" y="0"/>
                        <a:ext cx="2052918" cy="262943"/>
                      </a:xfrm>
                      <a:prstGeom prst="rect">
                        <a:avLst/>
                      </a:prstGeom>
                      <a:noFill/>
                      <a:ln w="6350">
                        <a:noFill/>
                      </a:ln>
                    </wps:spPr>
                    <wps:txbx>
                      <w:txbxContent>
                        <w:p w14:paraId="220BCDC2" w14:textId="77777777" w:rsidR="00090E7F" w:rsidRPr="00472BBC" w:rsidRDefault="00090E7F" w:rsidP="00090E7F">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2EDF8" id="_x0000_s1052" type="#_x0000_t202" style="position:absolute;margin-left:203.75pt;margin-top:-39.4pt;width:161.65pt;height:20.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" filled="f" stroked="f" strokeweight=".5pt">
              <v:textbox>
                <w:txbxContent>
                  <w:p w14:paraId="220BCDC2" w14:textId="77777777" w:rsidR="00090E7F" w:rsidRPr="00472BBC" w:rsidRDefault="00090E7F" w:rsidP="00090E7F">
                    <w:pPr>
                      <w:rPr>
                        <w:rFonts w:ascii="OCR A Extended" w:hAnsi="OCR A Extended"/>
                        <w:lang w:val="de-DE"/>
                      </w:rPr>
                    </w:pPr>
                    <w:proofErr w:type="spellStart"/>
                    <w:r>
                      <w:rPr>
                        <w:rFonts w:ascii="OCR A Extended" w:hAnsi="OCR A Extended"/>
                        <w:lang w:val="de-DE"/>
                      </w:rPr>
                      <w:t>Certificate</w:t>
                    </w:r>
                    <w:proofErr w:type="spellEnd"/>
                    <w:r>
                      <w:rPr>
                        <w:rFonts w:ascii="OCR A Extended" w:hAnsi="OCR A Extended"/>
                        <w:lang w:val="de-DE"/>
                      </w:rPr>
                      <w:t xml:space="preserve"> Validation</w:t>
                    </w:r>
                  </w:p>
                </w:txbxContent>
              </v:textbox>
            </v:shape>
          </w:pict>
        </mc:Fallback>
      </mc:AlternateContent>
    </w:r>
    <w:r w:rsidR="00090E7F">
      <w:rPr>
        <w:noProof/>
      </w:rPr>
      <mc:AlternateContent>
        <mc:Choice Requires="wps">
          <w:drawing>
            <wp:anchor distT="0" distB="0" distL="114300" distR="114300" simplePos="0" relativeHeight="251696128" behindDoc="0" locked="0" layoutInCell="1" allowOverlap="1" wp14:anchorId="1CF48E14" wp14:editId="6CFB5866">
              <wp:simplePos x="0" y="0"/>
              <wp:positionH relativeFrom="column">
                <wp:posOffset>755907</wp:posOffset>
              </wp:positionH>
              <wp:positionV relativeFrom="paragraph">
                <wp:posOffset>84249</wp:posOffset>
              </wp:positionV>
              <wp:extent cx="2191265" cy="262943"/>
              <wp:effectExtent l="0" t="0" r="0" b="3810"/>
              <wp:wrapNone/>
              <wp:docPr id="930508309" name="Textfeld 1"/>
              <wp:cNvGraphicFramePr/>
              <a:graphic xmlns:a="http://schemas.openxmlformats.org/drawingml/2006/main">
                <a:graphicData uri="http://schemas.microsoft.com/office/word/2010/wordprocessingShape">
                  <wps:wsp>
                    <wps:cNvSpPr txBox="1"/>
                    <wps:spPr>
                      <a:xfrm>
                        <a:off x="0" y="0"/>
                        <a:ext cx="2191265" cy="262943"/>
                      </a:xfrm>
                      <a:prstGeom prst="rect">
                        <a:avLst/>
                      </a:prstGeom>
                      <a:noFill/>
                      <a:ln w="6350">
                        <a:noFill/>
                      </a:ln>
                    </wps:spPr>
                    <wps:txbx>
                      <w:txbxContent>
                        <w:p w14:paraId="1138FF52" w14:textId="77777777" w:rsidR="00090E7F" w:rsidRPr="00472BBC" w:rsidRDefault="00090E7F" w:rsidP="00090E7F">
                          <w:pPr>
                            <w:rPr>
                              <w:rFonts w:ascii="OCR A Extended" w:hAnsi="OCR A Extended"/>
                              <w:lang w:val="de-DE"/>
                            </w:rPr>
                          </w:pPr>
                          <w:r>
                            <w:rPr>
                              <w:rFonts w:ascii="OCR A Extended" w:hAnsi="OCR A Extended"/>
                              <w:lang w:val="de-DE"/>
                            </w:rPr>
                            <w:t>AUTHORISED ACCESS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48E14" id="_x0000_s1053" type="#_x0000_t202" style="position:absolute;margin-left:59.5pt;margin-top:6.65pt;width:172.55pt;height:2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" filled="f" stroked="f" strokeweight=".5pt">
              <v:textbox>
                <w:txbxContent>
                  <w:p w14:paraId="1138FF52" w14:textId="77777777" w:rsidR="00090E7F" w:rsidRPr="00472BBC" w:rsidRDefault="00090E7F" w:rsidP="00090E7F">
                    <w:pPr>
                      <w:rPr>
                        <w:rFonts w:ascii="OCR A Extended" w:hAnsi="OCR A Extended"/>
                        <w:lang w:val="de-DE"/>
                      </w:rPr>
                    </w:pPr>
                    <w:r>
                      <w:rPr>
                        <w:rFonts w:ascii="OCR A Extended" w:hAnsi="OCR A Extended"/>
                        <w:lang w:val="de-DE"/>
                      </w:rPr>
                      <w:t>AUTHORISED ACCESS ONLY</w:t>
                    </w:r>
                  </w:p>
                </w:txbxContent>
              </v:textbox>
            </v:shape>
          </w:pict>
        </mc:Fallback>
      </mc:AlternateContent>
    </w:r>
    <w:r w:rsidR="00090E7F">
      <w:rPr>
        <w:noProof/>
      </w:rPr>
      <mc:AlternateContent>
        <mc:Choice Requires="wps">
          <w:drawing>
            <wp:anchor distT="0" distB="0" distL="114300" distR="114300" simplePos="0" relativeHeight="251692032" behindDoc="0" locked="0" layoutInCell="1" allowOverlap="1" wp14:anchorId="017B37AC" wp14:editId="6F136346">
              <wp:simplePos x="0" y="0"/>
              <wp:positionH relativeFrom="column">
                <wp:posOffset>758190</wp:posOffset>
              </wp:positionH>
              <wp:positionV relativeFrom="paragraph">
                <wp:posOffset>-177296</wp:posOffset>
              </wp:positionV>
              <wp:extent cx="1577789" cy="262943"/>
              <wp:effectExtent l="0" t="0" r="0" b="3810"/>
              <wp:wrapNone/>
              <wp:docPr id="549790659" name="Textfeld 1"/>
              <wp:cNvGraphicFramePr/>
              <a:graphic xmlns:a="http://schemas.openxmlformats.org/drawingml/2006/main">
                <a:graphicData uri="http://schemas.microsoft.com/office/word/2010/wordprocessingShape">
                  <wps:wsp>
                    <wps:cNvSpPr txBox="1"/>
                    <wps:spPr>
                      <a:xfrm>
                        <a:off x="0" y="0"/>
                        <a:ext cx="1577789" cy="262943"/>
                      </a:xfrm>
                      <a:prstGeom prst="rect">
                        <a:avLst/>
                      </a:prstGeom>
                      <a:noFill/>
                      <a:ln w="6350">
                        <a:noFill/>
                      </a:ln>
                    </wps:spPr>
                    <wps:txbx>
                      <w:txbxContent>
                        <w:p w14:paraId="024F12CE" w14:textId="77777777" w:rsidR="00090E7F" w:rsidRPr="00472BBC" w:rsidRDefault="00090E7F" w:rsidP="00090E7F">
                          <w:pPr>
                            <w:rPr>
                              <w:rFonts w:ascii="OCR A Extended" w:hAnsi="OCR A Extended"/>
                              <w:lang w:val="de-DE"/>
                            </w:rPr>
                          </w:pPr>
                          <w:r>
                            <w:rPr>
                              <w:rFonts w:ascii="OCR A Extended" w:hAnsi="OCR A Extended"/>
                              <w:lang w:val="de-DE"/>
                            </w:rPr>
                            <w:t>HANDLE WITH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B37AC" id="_x0000_s1054" type="#_x0000_t202" style="position:absolute;margin-left:59.7pt;margin-top:-13.95pt;width:124.25pt;height:2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" filled="f" stroked="f" strokeweight=".5pt">
              <v:textbox>
                <w:txbxContent>
                  <w:p w14:paraId="024F12CE" w14:textId="77777777" w:rsidR="00090E7F" w:rsidRPr="00472BBC" w:rsidRDefault="00090E7F" w:rsidP="00090E7F">
                    <w:pPr>
                      <w:rPr>
                        <w:rFonts w:ascii="OCR A Extended" w:hAnsi="OCR A Extended"/>
                        <w:lang w:val="de-DE"/>
                      </w:rPr>
                    </w:pPr>
                    <w:r>
                      <w:rPr>
                        <w:rFonts w:ascii="OCR A Extended" w:hAnsi="OCR A Extended"/>
                        <w:lang w:val="de-DE"/>
                      </w:rPr>
                      <w:t>HANDLE WITH CARE</w:t>
                    </w:r>
                  </w:p>
                </w:txbxContent>
              </v:textbox>
            </v:shape>
          </w:pict>
        </mc:Fallback>
      </mc:AlternateContent>
    </w:r>
    <w:r w:rsidR="00090E7F">
      <w:rPr>
        <w:noProof/>
      </w:rPr>
      <mc:AlternateContent>
        <mc:Choice Requires="wps">
          <w:drawing>
            <wp:anchor distT="0" distB="0" distL="114300" distR="114300" simplePos="0" relativeHeight="251694080" behindDoc="0" locked="0" layoutInCell="1" allowOverlap="1" wp14:anchorId="55D4718F" wp14:editId="52156D5D">
              <wp:simplePos x="0" y="0"/>
              <wp:positionH relativeFrom="column">
                <wp:posOffset>72876</wp:posOffset>
              </wp:positionH>
              <wp:positionV relativeFrom="paragraph">
                <wp:posOffset>-98500</wp:posOffset>
              </wp:positionV>
              <wp:extent cx="327211" cy="537883"/>
              <wp:effectExtent l="0" t="0" r="0" b="0"/>
              <wp:wrapNone/>
              <wp:docPr id="1775578371" name="Textfeld 1"/>
              <wp:cNvGraphicFramePr/>
              <a:graphic xmlns:a="http://schemas.openxmlformats.org/drawingml/2006/main">
                <a:graphicData uri="http://schemas.microsoft.com/office/word/2010/wordprocessingShape">
                  <wps:wsp>
                    <wps:cNvSpPr txBox="1"/>
                    <wps:spPr>
                      <a:xfrm>
                        <a:off x="0" y="0"/>
                        <a:ext cx="327211" cy="537883"/>
                      </a:xfrm>
                      <a:prstGeom prst="rect">
                        <a:avLst/>
                      </a:prstGeom>
                      <a:noFill/>
                      <a:ln w="6350">
                        <a:noFill/>
                      </a:ln>
                    </wps:spPr>
                    <wps:txbx>
                      <w:txbxContent>
                        <w:p w14:paraId="0DD8B32F" w14:textId="77777777" w:rsidR="00090E7F" w:rsidRPr="00472BBC" w:rsidRDefault="00090E7F" w:rsidP="00090E7F">
                          <w:pPr>
                            <w:rPr>
                              <w:rFonts w:ascii="OCR A Extended" w:hAnsi="OCR A Extended"/>
                              <w:sz w:val="60"/>
                              <w:szCs w:val="60"/>
                              <w:lang w:val="de-DE"/>
                            </w:rPr>
                          </w:pPr>
                          <w:r w:rsidRPr="00472BBC">
                            <w:rPr>
                              <w:rFonts w:ascii="OCR A Extended" w:hAnsi="OCR A Extended"/>
                              <w:sz w:val="60"/>
                              <w:szCs w:val="60"/>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4718F" id="_x0000_s1055" type="#_x0000_t202" style="position:absolute;margin-left:5.75pt;margin-top:-7.75pt;width:25.75pt;height:42.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" filled="f" stroked="f" strokeweight=".5pt">
              <v:textbox>
                <w:txbxContent>
                  <w:p w14:paraId="0DD8B32F" w14:textId="77777777" w:rsidR="00090E7F" w:rsidRPr="00472BBC" w:rsidRDefault="00090E7F" w:rsidP="00090E7F">
                    <w:pPr>
                      <w:rPr>
                        <w:rFonts w:ascii="OCR A Extended" w:hAnsi="OCR A Extended"/>
                        <w:sz w:val="60"/>
                        <w:szCs w:val="60"/>
                        <w:lang w:val="de-DE"/>
                      </w:rPr>
                    </w:pPr>
                    <w:r w:rsidRPr="00472BBC">
                      <w:rPr>
                        <w:rFonts w:ascii="OCR A Extended" w:hAnsi="OCR A Extended"/>
                        <w:sz w:val="60"/>
                        <w:szCs w:val="60"/>
                        <w:lang w:val="de-DE"/>
                      </w:rPr>
                      <w:t>!</w:t>
                    </w:r>
                  </w:p>
                </w:txbxContent>
              </v:textbox>
            </v:shape>
          </w:pict>
        </mc:Fallback>
      </mc:AlternateContent>
    </w:r>
    <w:r w:rsidR="00090E7F" w:rsidRPr="00472BBC">
      <w:rPr>
        <w:noProof/>
      </w:rPr>
      <mc:AlternateContent>
        <mc:Choice Requires="wpg">
          <w:drawing>
            <wp:anchor distT="0" distB="0" distL="114300" distR="114300" simplePos="0" relativeHeight="251693056" behindDoc="0" locked="0" layoutInCell="1" allowOverlap="1" wp14:anchorId="1B1170A3" wp14:editId="00D4DF35">
              <wp:simplePos x="0" y="0"/>
              <wp:positionH relativeFrom="column">
                <wp:posOffset>-53975</wp:posOffset>
              </wp:positionH>
              <wp:positionV relativeFrom="paragraph">
                <wp:posOffset>-178435</wp:posOffset>
              </wp:positionV>
              <wp:extent cx="672465" cy="563245"/>
              <wp:effectExtent l="19050" t="19050" r="32385" b="27305"/>
              <wp:wrapSquare wrapText="bothSides"/>
              <wp:docPr id="1166405084" name="Gruppieren 172"/>
              <wp:cNvGraphicFramePr/>
              <a:graphic xmlns:a="http://schemas.openxmlformats.org/drawingml/2006/main">
                <a:graphicData uri="http://schemas.microsoft.com/office/word/2010/wordprocessingGroup">
                  <wpg:wgp>
                    <wpg:cNvGrpSpPr/>
                    <wpg:grpSpPr>
                      <a:xfrm>
                        <a:off x="0" y="0"/>
                        <a:ext cx="672465" cy="563245"/>
                        <a:chOff x="0" y="0"/>
                        <a:chExt cx="1478648" cy="1185942"/>
                      </a:xfrm>
                    </wpg:grpSpPr>
                    <wps:wsp>
                      <wps:cNvPr id="250223277" name="Gleichschenkliges Dreieck 250223277"/>
                      <wps:cNvSpPr/>
                      <wps:spPr>
                        <a:xfrm>
                          <a:off x="4390" y="2004"/>
                          <a:ext cx="1474135" cy="1181934"/>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0021677" name="Gerader Verbinder 1530021677"/>
                      <wps:cNvCnPr>
                        <a:cxnSpLocks/>
                      </wps:cNvCnPr>
                      <wps:spPr>
                        <a:xfrm flipH="1">
                          <a:off x="4390" y="103289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5324175" name="Gerader Verbinder 1895324175"/>
                      <wps:cNvCnPr>
                        <a:cxnSpLocks/>
                      </wps:cNvCnPr>
                      <wps:spPr>
                        <a:xfrm>
                          <a:off x="1379444" y="1035448"/>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325792" name="Gerader Verbinder 213325792"/>
                      <wps:cNvCnPr>
                        <a:cxnSpLocks/>
                      </wps:cNvCnPr>
                      <wps:spPr>
                        <a:xfrm flipH="1">
                          <a:off x="646643"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6319504" name="Gerader Verbinder 1196319504"/>
                      <wps:cNvCnPr>
                        <a:cxnSpLocks/>
                      </wps:cNvCnPr>
                      <wps:spPr>
                        <a:xfrm>
                          <a:off x="736627" y="0"/>
                          <a:ext cx="94814" cy="150494"/>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4842174" name="Gerader Verbinder 1934842174"/>
                      <wps:cNvCnPr>
                        <a:cxnSpLocks/>
                      </wps:cNvCnPr>
                      <wps:spPr>
                        <a:xfrm rot="16200000">
                          <a:off x="99204" y="10791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6446211" name="Gerader Verbinder 966446211"/>
                      <wps:cNvCnPr>
                        <a:cxnSpLocks/>
                      </wps:cNvCnPr>
                      <wps:spPr>
                        <a:xfrm rot="16200000">
                          <a:off x="1379444" y="1081649"/>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502B8F" id="Gruppieren 172" o:spid="_x0000_s1026" style="position:absolute;margin-left:-4.25pt;margin-top:-14.05pt;width:52.95pt;height:44.35pt;z-index:251693056;mso-width-relative:margin;mso-height-relative:margin" coordsize="14786,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50223277" o:spid="_x0000_s1027" type="#_x0000_t5" style="position:absolute;left:43;top:20;width:14742;height:11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" filled="f" strokecolor="black [3213]" strokeweight="1pt"/>
              <v:line id="Gerader Verbinder 1530021677" o:spid="_x0000_s1028" style="position:absolute;flip:x;visibility:visible;mso-wrap-style:square" from="43,10328" to="992,1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" strokecolor="black [3213]" strokeweight="3pt">
                <v:stroke joinstyle="miter"/>
                <o:lock v:ext="edit" shapetype="f"/>
              </v:line>
              <v:line id="Gerader Verbinder 1895324175" o:spid="_x0000_s1029" style="position:absolute;visibility:visible;mso-wrap-style:square" from="13794,10354" to="14742,1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" strokecolor="black [3213]" strokeweight="3pt">
                <v:stroke joinstyle="miter"/>
                <o:lock v:ext="edit" shapetype="f"/>
              </v:line>
              <v:line id="Gerader Verbinder 213325792" o:spid="_x0000_s1030" style="position:absolute;flip:x;visibility:visible;mso-wrap-style:square" from="6466,0" to="74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" strokecolor="black [3213]" strokeweight="3pt">
                <v:stroke joinstyle="miter"/>
                <o:lock v:ext="edit" shapetype="f"/>
              </v:line>
              <v:line id="Gerader Verbinder 1196319504" o:spid="_x0000_s1031" style="position:absolute;visibility:visible;mso-wrap-style:square" from="7366,0" to="8314,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" strokecolor="black [3213]" strokeweight="3pt">
                <v:stroke joinstyle="miter"/>
                <o:lock v:ext="edit" shapetype="f"/>
              </v:line>
              <v:line id="Gerader Verbinder 1934842174" o:spid="_x0000_s1032" style="position:absolute;rotation:-90;visibility:visible;mso-wrap-style:square" from="992,10791" to="992,1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" strokecolor="black [3213]" strokeweight="3pt">
                <v:stroke joinstyle="miter"/>
                <o:lock v:ext="edit" shapetype="f"/>
              </v:line>
              <v:line id="Gerader Verbinder 966446211" o:spid="_x0000_s1033" style="position:absolute;rotation:-90;visibility:visible;mso-wrap-style:square" from="13794,10816" to="13794,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" strokecolor="black [3213]" strokeweight="3pt">
                <v:stroke joinstyle="miter"/>
                <o:lock v:ext="edit" shapetype="f"/>
              </v:line>
              <w10:wrap type="square"/>
            </v:group>
          </w:pict>
        </mc:Fallback>
      </mc:AlternateContent>
    </w:r>
    <w:r w:rsidR="00090E7F" w:rsidRPr="00472BBC">
      <w:rPr>
        <w:noProof/>
      </w:rPr>
      <mc:AlternateContent>
        <mc:Choice Requires="wpg">
          <w:drawing>
            <wp:anchor distT="0" distB="0" distL="114300" distR="114300" simplePos="0" relativeHeight="251687936" behindDoc="0" locked="0" layoutInCell="1" allowOverlap="1" wp14:anchorId="33B18553" wp14:editId="3C54A2A2">
              <wp:simplePos x="0" y="0"/>
              <wp:positionH relativeFrom="column">
                <wp:posOffset>-643180</wp:posOffset>
              </wp:positionH>
              <wp:positionV relativeFrom="paragraph">
                <wp:posOffset>-581473</wp:posOffset>
              </wp:positionV>
              <wp:extent cx="7162800" cy="1064885"/>
              <wp:effectExtent l="19050" t="19050" r="38100" b="40640"/>
              <wp:wrapNone/>
              <wp:docPr id="1822816086" name="Gruppieren 65"/>
              <wp:cNvGraphicFramePr/>
              <a:graphic xmlns:a="http://schemas.openxmlformats.org/drawingml/2006/main">
                <a:graphicData uri="http://schemas.microsoft.com/office/word/2010/wordprocessingGroup">
                  <wpg:wgp>
                    <wpg:cNvGrpSpPr/>
                    <wpg:grpSpPr>
                      <a:xfrm>
                        <a:off x="0" y="0"/>
                        <a:ext cx="7162800" cy="1064885"/>
                        <a:chOff x="0" y="0"/>
                        <a:chExt cx="5341529" cy="1250825"/>
                      </a:xfrm>
                    </wpg:grpSpPr>
                    <wpg:grpSp>
                      <wpg:cNvPr id="598280430" name="Gruppieren 598280430"/>
                      <wpg:cNvGrpSpPr/>
                      <wpg:grpSpPr>
                        <a:xfrm>
                          <a:off x="0" y="1"/>
                          <a:ext cx="5341527" cy="1250824"/>
                          <a:chOff x="0" y="1"/>
                          <a:chExt cx="5341527" cy="1250824"/>
                        </a:xfrm>
                      </wpg:grpSpPr>
                      <wps:wsp>
                        <wps:cNvPr id="374182923" name="Rechteck: eine Ecke abgeschnitten 44"/>
                        <wps:cNvSpPr/>
                        <wps:spPr>
                          <a:xfrm flipH="1">
                            <a:off x="0" y="1"/>
                            <a:ext cx="5341527" cy="1250824"/>
                          </a:xfrm>
                          <a:prstGeom prst="snip2DiagRect">
                            <a:avLst>
                              <a:gd name="adj1" fmla="val 0"/>
                              <a:gd name="adj2" fmla="val 29695"/>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682301114" name="Gruppieren 1682301114"/>
                        <wpg:cNvGrpSpPr/>
                        <wpg:grpSpPr>
                          <a:xfrm>
                            <a:off x="8627" y="1383"/>
                            <a:ext cx="2487485" cy="369553"/>
                            <a:chOff x="8627" y="1383"/>
                            <a:chExt cx="1267034" cy="369553"/>
                          </a:xfrm>
                        </wpg:grpSpPr>
                        <wps:wsp>
                          <wps:cNvPr id="1820474619" name="Gerader Verbinder 1820474619"/>
                          <wps:cNvCnPr>
                            <a:cxnSpLocks/>
                          </wps:cNvCnPr>
                          <wps:spPr>
                            <a:xfrm flipH="1">
                              <a:off x="8627" y="370936"/>
                              <a:ext cx="107398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9762102" name="Gerader Verbinder 1879762102"/>
                          <wps:cNvCnPr>
                            <a:cxnSpLocks/>
                          </wps:cNvCnPr>
                          <wps:spPr>
                            <a:xfrm flipV="1">
                              <a:off x="1082616" y="1383"/>
                              <a:ext cx="193045" cy="3693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857036190" name="Gerader Verbinder 1857036190"/>
                      <wps:cNvCnPr>
                        <a:cxnSpLocks/>
                      </wps:cNvCnPr>
                      <wps:spPr>
                        <a:xfrm flipV="1">
                          <a:off x="5110052" y="877133"/>
                          <a:ext cx="231477" cy="3729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128193" name="Gerader Verbinder 230128193"/>
                      <wps:cNvCnPr>
                        <a:cxnSpLocks/>
                      </wps:cNvCnPr>
                      <wps:spPr>
                        <a:xfrm rot="16200000">
                          <a:off x="5010906" y="1151621"/>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9604535" name="Gerader Verbinder 999604535"/>
                      <wps:cNvCnPr>
                        <a:cxnSpLocks/>
                      </wps:cNvCnPr>
                      <wps:spPr>
                        <a:xfrm rot="16200000" flipH="1">
                          <a:off x="5249512" y="785634"/>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3867411" name="Gerader Verbinder 1523867411"/>
                      <wps:cNvCnPr>
                        <a:cxnSpLocks/>
                      </wps:cNvCnPr>
                      <wps:spPr>
                        <a:xfrm rot="16200000" flipH="1">
                          <a:off x="5249512" y="9345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6014720" name="Gerader Verbinder 826014720"/>
                      <wps:cNvCnPr>
                        <a:cxnSpLocks/>
                      </wps:cNvCnPr>
                      <wps:spPr>
                        <a:xfrm rot="16200000">
                          <a:off x="5242323" y="-99204"/>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1089646" name="Gerader Verbinder 481089646"/>
                      <wps:cNvCnPr>
                        <a:cxnSpLocks/>
                      </wps:cNvCnPr>
                      <wps:spPr>
                        <a:xfrm rot="16200000">
                          <a:off x="107831" y="1151620"/>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2341416" name="Gerader Verbinder 1092341416"/>
                      <wps:cNvCnPr>
                        <a:cxnSpLocks/>
                      </wps:cNvCnPr>
                      <wps:spPr>
                        <a:xfrm rot="16200000" flipH="1">
                          <a:off x="-92015" y="1158809"/>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B2DB52" id="Gruppieren 65" o:spid="_x0000_s1026" style="position:absolute;margin-left:-50.65pt;margin-top:-45.8pt;width:564pt;height:83.85pt;z-index:251687936;mso-width-relative:margin;mso-height-relative:margin" coordsize="53415,1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">
              <v:group id="Gruppieren 598280430" o:spid="_x0000_s1027" style="position:absolute;width:53415;height:12508" coordorigin="" coordsize="53415,1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">
                <v:shape id="Rechteck: eine Ecke abgeschnitten 44" o:spid="_x0000_s1028" style="position:absolute;width:53415;height:12508;flip:x;visibility:visible;mso-wrap-style:square;v-text-anchor:middle" coordsize="5341527,125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" path="m,l4970095,r371432,371432l5341527,1250824r,l371432,1250824,,879392,,xe" filled="f" strokecolor="black [3213]" strokeweight=".5pt">
                  <v:stroke joinstyle="miter"/>
                  <v:path arrowok="t" o:connecttype="custom" o:connectlocs="0,0;4970095,0;5341527,371432;5341527,1250824;5341527,1250824;371432,1250824;0,879392;0,0" o:connectangles="0,0,0,0,0,0,0,0"/>
                </v:shape>
                <v:group id="Gruppieren 1682301114" o:spid="_x0000_s1029" style="position:absolute;left:86;top:13;width:24875;height:3696" coordorigin="86,13" coordsize="12670,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">
                  <v:line id="Gerader Verbinder 1820474619" o:spid="_x0000_s1030" style="position:absolute;flip:x;visibility:visible;mso-wrap-style:square" from="86,3709" to="1082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" strokecolor="black [3213]" strokeweight="3pt">
                    <v:stroke joinstyle="miter"/>
                    <o:lock v:ext="edit" shapetype="f"/>
                  </v:line>
                  <v:line id="Gerader Verbinder 1879762102" o:spid="_x0000_s1031" style="position:absolute;flip:y;visibility:visible;mso-wrap-style:square" from="10826,13" to="12756,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" strokecolor="black [3213]" strokeweight="3pt">
                    <v:stroke joinstyle="miter"/>
                    <o:lock v:ext="edit" shapetype="f"/>
                  </v:line>
                </v:group>
              </v:group>
              <v:line id="Gerader Verbinder 1857036190" o:spid="_x0000_s1032" style="position:absolute;flip:y;visibility:visible;mso-wrap-style:square" from="51100,8771" to="53415,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" strokecolor="black [3213]" strokeweight="3pt">
                <v:stroke joinstyle="miter"/>
                <o:lock v:ext="edit" shapetype="f"/>
              </v:line>
              <v:line id="Gerader Verbinder 230128193" o:spid="_x0000_s1033" style="position:absolute;rotation:-90;visibility:visible;mso-wrap-style:square" from="50109,11516" to="50109,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" strokecolor="black [3213]" strokeweight="3pt">
                <v:stroke joinstyle="miter"/>
                <o:lock v:ext="edit" shapetype="f"/>
              </v:line>
              <v:line id="Gerader Verbinder 999604535" o:spid="_x0000_s1034" style="position:absolute;rotation:90;flip:x;visibility:visible;mso-wrap-style:square" from="52495,7856" to="54335,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" strokecolor="black [3213]" strokeweight="3pt">
                <v:stroke joinstyle="miter"/>
                <o:lock v:ext="edit" shapetype="f"/>
              </v:line>
              <v:line id="Gerader Verbinder 1523867411" o:spid="_x0000_s1035" style="position:absolute;rotation:90;flip:x;visibility:visible;mso-wrap-style:square" from="52495,934" to="543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" strokecolor="black [3213]" strokeweight="3pt">
                <v:stroke joinstyle="miter"/>
                <o:lock v:ext="edit" shapetype="f"/>
              </v:line>
              <v:line id="Gerader Verbinder 826014720" o:spid="_x0000_s1036" style="position:absolute;rotation:-90;visibility:visible;mso-wrap-style:square" from="52423,-992" to="5242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" strokecolor="black [3213]" strokeweight="3pt">
                <v:stroke joinstyle="miter"/>
                <o:lock v:ext="edit" shapetype="f"/>
              </v:line>
              <v:line id="Gerader Verbinder 481089646" o:spid="_x0000_s1037" style="position:absolute;rotation:-90;visibility:visible;mso-wrap-style:square" from="1078,11516" to="107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" strokecolor="black [3213]" strokeweight="3pt">
                <v:stroke joinstyle="miter"/>
                <o:lock v:ext="edit" shapetype="f"/>
              </v:line>
              <v:line id="Gerader Verbinder 1092341416" o:spid="_x0000_s1038" style="position:absolute;rotation:90;flip:x;visibility:visible;mso-wrap-style:square" from="-921,11588" to="92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" strokecolor="black [3213]" strokeweight="3pt">
                <v:stroke joinstyle="miter"/>
                <o:lock v:ext="edit" shapetype="f"/>
              </v:line>
            </v:group>
          </w:pict>
        </mc:Fallback>
      </mc:AlternateContent>
    </w:r>
  </w:p>
  <w:p w14:paraId="53289704" w14:textId="77777777" w:rsidR="00090E7F" w:rsidRDefault="00090E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BEAB3" w14:textId="77777777" w:rsidR="00235A1B" w:rsidRDefault="00235A1B" w:rsidP="00472BBC">
      <w:pPr>
        <w:spacing w:after="0" w:line="240" w:lineRule="auto"/>
      </w:pPr>
      <w:r>
        <w:separator/>
      </w:r>
    </w:p>
  </w:footnote>
  <w:footnote w:type="continuationSeparator" w:id="0">
    <w:p w14:paraId="0DEE504B" w14:textId="77777777" w:rsidR="00235A1B" w:rsidRDefault="00235A1B" w:rsidP="00472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E4D4" w14:textId="77777777" w:rsidR="00472BBC" w:rsidRDefault="00090E7F">
    <w:pPr>
      <w:pStyle w:val="Kopfzeile"/>
    </w:pPr>
    <w:r>
      <w:rPr>
        <w:noProof/>
      </w:rPr>
      <mc:AlternateContent>
        <mc:Choice Requires="wpg">
          <w:drawing>
            <wp:anchor distT="0" distB="0" distL="114300" distR="114300" simplePos="0" relativeHeight="251700224" behindDoc="0" locked="0" layoutInCell="1" allowOverlap="1" wp14:anchorId="440F4550" wp14:editId="18E2E402">
              <wp:simplePos x="0" y="0"/>
              <wp:positionH relativeFrom="column">
                <wp:posOffset>-398724</wp:posOffset>
              </wp:positionH>
              <wp:positionV relativeFrom="paragraph">
                <wp:posOffset>714680</wp:posOffset>
              </wp:positionV>
              <wp:extent cx="6807529" cy="8428849"/>
              <wp:effectExtent l="19050" t="19050" r="0" b="0"/>
              <wp:wrapNone/>
              <wp:docPr id="578968172" name="Gruppieren 1"/>
              <wp:cNvGraphicFramePr/>
              <a:graphic xmlns:a="http://schemas.openxmlformats.org/drawingml/2006/main">
                <a:graphicData uri="http://schemas.microsoft.com/office/word/2010/wordprocessingGroup">
                  <wpg:wgp>
                    <wpg:cNvGrpSpPr/>
                    <wpg:grpSpPr>
                      <a:xfrm>
                        <a:off x="0" y="0"/>
                        <a:ext cx="6807529" cy="8428849"/>
                        <a:chOff x="0" y="0"/>
                        <a:chExt cx="6807529" cy="8428849"/>
                      </a:xfrm>
                    </wpg:grpSpPr>
                    <wps:wsp>
                      <wps:cNvPr id="1372274939" name="Rechteck: eine Ecke abgeschnitten 6"/>
                      <wps:cNvSpPr/>
                      <wps:spPr>
                        <a:xfrm flipV="1">
                          <a:off x="10852" y="15513"/>
                          <a:ext cx="6692348" cy="7977808"/>
                        </a:xfrm>
                        <a:prstGeom prst="snip1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119816" name="Gleichschenkliges Dreieck 7"/>
                      <wps:cNvSpPr/>
                      <wps:spPr>
                        <a:xfrm rot="8098659">
                          <a:off x="5811869" y="7433189"/>
                          <a:ext cx="1319807" cy="671513"/>
                        </a:xfrm>
                        <a:prstGeom prst="triangl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1594346" name="Gerader Verbinder 8"/>
                      <wps:cNvCnPr/>
                      <wps:spPr>
                        <a:xfrm>
                          <a:off x="3537" y="12617"/>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5549185" name="Gerader Verbinder 8"/>
                      <wps:cNvCnPr/>
                      <wps:spPr>
                        <a:xfrm>
                          <a:off x="6111729" y="5302"/>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222020" name="Gerader Verbinder 8"/>
                      <wps:cNvCnPr/>
                      <wps:spPr>
                        <a:xfrm>
                          <a:off x="10852" y="7993500"/>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742348" name="Gerader Verbinder 8"/>
                      <wps:cNvCnPr/>
                      <wps:spPr>
                        <a:xfrm rot="5400000">
                          <a:off x="-290519" y="31246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4964402" name="Gerader Verbinder 8"/>
                      <wps:cNvCnPr/>
                      <wps:spPr>
                        <a:xfrm rot="5400000">
                          <a:off x="6402889" y="297834"/>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8678780" name="Gerader Verbinder 8"/>
                      <wps:cNvCnPr/>
                      <wps:spPr>
                        <a:xfrm rot="5400000">
                          <a:off x="-297834" y="7693501"/>
                          <a:ext cx="595667"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05E838" id="Gruppieren 1" o:spid="_x0000_s1026" style="position:absolute;margin-left:-31.4pt;margin-top:56.25pt;width:536.05pt;height:663.7pt;z-index:251700224" coordsize="68075,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">
              <v:shape id="Rechteck: eine Ecke abgeschnitten 6" o:spid="_x0000_s1027" style="position:absolute;left:108;top:155;width:66924;height:79778;flip:y;visibility:visible;mso-wrap-style:square;v-text-anchor:middle" coordsize="6692348,797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" path="m,l5576934,,6692348,1115414r,6862394l,7977808,,xe" filled="f" strokecolor="black [3213]" strokeweight="1pt">
                <v:stroke joinstyle="miter"/>
                <v:path arrowok="t" o:connecttype="custom" o:connectlocs="0,0;5576934,0;6692348,1115414;6692348,7977808;0,7977808;0,0" o:connectangles="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7" o:spid="_x0000_s1028" type="#_x0000_t5" style="position:absolute;left:58119;top:74331;width:13198;height:6715;rotation:88458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" fillcolor="black [3213]" strokecolor="black [3213]" strokeweight="1pt"/>
              <v:line id="Gerader Verbinder 8" o:spid="_x0000_s1029" style="position:absolute;visibility:visible;mso-wrap-style:square" from="35,126" to="599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" strokecolor="black [3213]" strokeweight="3pt">
                <v:stroke joinstyle="miter"/>
              </v:line>
              <v:line id="Gerader Verbinder 8" o:spid="_x0000_s1030" style="position:absolute;visibility:visible;mso-wrap-style:square" from="61117,53" to="670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" strokecolor="black [3213]" strokeweight="3pt">
                <v:stroke joinstyle="miter"/>
              </v:line>
              <v:line id="Gerader Verbinder 8" o:spid="_x0000_s1031" style="position:absolute;visibility:visible;mso-wrap-style:square" from="108,79935" to="6065,7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" strokecolor="black [3213]" strokeweight="3pt">
                <v:stroke joinstyle="miter"/>
              </v:line>
              <v:line id="Gerader Verbinder 8" o:spid="_x0000_s1032" style="position:absolute;rotation:90;visibility:visible;mso-wrap-style:square" from="-2905,3124" to="30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" strokecolor="black [3213]" strokeweight="3pt">
                <v:stroke joinstyle="miter"/>
              </v:line>
              <v:line id="Gerader Verbinder 8" o:spid="_x0000_s1033" style="position:absolute;rotation:90;visibility:visible;mso-wrap-style:square" from="64029,2978" to="69985,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" strokecolor="black [3213]" strokeweight="3pt">
                <v:stroke joinstyle="miter"/>
              </v:line>
              <v:line id="Gerader Verbinder 8" o:spid="_x0000_s1034" style="position:absolute;rotation:90;visibility:visible;mso-wrap-style:square" from="-2979,76935" to="2978,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" strokecolor="black [3213]" strokeweight="3pt">
                <v:stroke joinstyle="miter"/>
              </v:line>
            </v:group>
          </w:pict>
        </mc:Fallback>
      </mc:AlternateContent>
    </w:r>
    <w:r w:rsidR="008074E0" w:rsidRPr="008074E0">
      <w:rPr>
        <w:noProof/>
      </w:rPr>
      <w:drawing>
        <wp:anchor distT="0" distB="0" distL="114300" distR="114300" simplePos="0" relativeHeight="251679744" behindDoc="0" locked="0" layoutInCell="1" allowOverlap="1" wp14:anchorId="5351E150" wp14:editId="073DA9EF">
          <wp:simplePos x="0" y="0"/>
          <wp:positionH relativeFrom="column">
            <wp:posOffset>-810024</wp:posOffset>
          </wp:positionH>
          <wp:positionV relativeFrom="paragraph">
            <wp:posOffset>-489809</wp:posOffset>
          </wp:positionV>
          <wp:extent cx="914400" cy="914400"/>
          <wp:effectExtent l="0" t="0" r="0" b="0"/>
          <wp:wrapSquare wrapText="bothSides"/>
          <wp:docPr id="892608675" name="Grafik 892608675"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008074E0" w:rsidRPr="00472BBC">
      <w:rPr>
        <w:noProof/>
      </w:rPr>
      <mc:AlternateContent>
        <mc:Choice Requires="wpg">
          <w:drawing>
            <wp:anchor distT="0" distB="0" distL="114300" distR="114300" simplePos="0" relativeHeight="251678720" behindDoc="0" locked="0" layoutInCell="1" allowOverlap="1" wp14:anchorId="63ACF091" wp14:editId="7C95D419">
              <wp:simplePos x="0" y="0"/>
              <wp:positionH relativeFrom="column">
                <wp:posOffset>-2657733</wp:posOffset>
              </wp:positionH>
              <wp:positionV relativeFrom="paragraph">
                <wp:posOffset>-831056</wp:posOffset>
              </wp:positionV>
              <wp:extent cx="2897145" cy="1178011"/>
              <wp:effectExtent l="0" t="0" r="17780" b="41275"/>
              <wp:wrapNone/>
              <wp:docPr id="636617808"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1977441563" name="Gruppieren 1977441563"/>
                      <wpg:cNvGrpSpPr/>
                      <wpg:grpSpPr>
                        <a:xfrm>
                          <a:off x="0" y="0"/>
                          <a:ext cx="3039869" cy="1112808"/>
                          <a:chOff x="0" y="0"/>
                          <a:chExt cx="3039869" cy="1112808"/>
                        </a:xfrm>
                      </wpg:grpSpPr>
                      <wps:wsp>
                        <wps:cNvPr id="450352921" name="Gerader Verbinder 450352921"/>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6321973" name="Gerader Verbinder 1646321973"/>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6797177" name="Gerader Verbinder 2116797177"/>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43255416" name="Gerader Verbinder 1043255416"/>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3759191" name="Gerader Verbinder 1433759191"/>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8988987" name="Gerader Verbinder 1148988987"/>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5F4D78" id="Gruppieren 38" o:spid="_x0000_s1026" style="position:absolute;margin-left:-209.25pt;margin-top:-65.45pt;width:228.1pt;height:92.75pt;flip:x;z-index:251678720;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">
              <v:group id="Gruppieren 1977441563"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">
                <v:line id="Gerader Verbinder 450352921"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" strokecolor="black [3213]" strokeweight=".5pt">
                  <v:stroke joinstyle="miter"/>
                  <o:lock v:ext="edit" shapetype="f"/>
                </v:line>
                <v:line id="Gerader Verbinder 1646321973"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" strokecolor="black [3213]" strokeweight=".5pt">
                  <v:stroke joinstyle="miter"/>
                  <o:lock v:ext="edit" shapetype="f"/>
                </v:line>
                <v:line id="Gerader Verbinder 2116797177"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" strokecolor="black [3213]" strokeweight=".5pt">
                  <v:stroke joinstyle="miter"/>
                  <o:lock v:ext="edit" shapetype="f"/>
                </v:line>
              </v:group>
              <v:line id="Gerader Verbinder 1043255416"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" strokecolor="black [3213]" strokeweight="3pt">
                <v:stroke joinstyle="miter"/>
                <o:lock v:ext="edit" shapetype="f"/>
              </v:line>
              <v:line id="Gerader Verbinder 1433759191"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" strokecolor="black [3213]" strokeweight="3pt">
                <v:stroke joinstyle="miter"/>
                <o:lock v:ext="edit" shapetype="f"/>
              </v:line>
              <v:line id="Gerader Verbinder 1148988987"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" strokecolor="black [3213]" strokeweight="3pt">
                <v:stroke joinstyle="miter"/>
                <o:lock v:ext="edit" shapetype="f"/>
              </v:line>
            </v:group>
          </w:pict>
        </mc:Fallback>
      </mc:AlternateContent>
    </w:r>
    <w:r w:rsidR="008074E0">
      <w:rPr>
        <w:noProof/>
      </w:rPr>
      <w:drawing>
        <wp:anchor distT="0" distB="0" distL="114300" distR="114300" simplePos="0" relativeHeight="251676672" behindDoc="0" locked="0" layoutInCell="1" allowOverlap="1" wp14:anchorId="1AF6B2BA" wp14:editId="053355ED">
          <wp:simplePos x="0" y="0"/>
          <wp:positionH relativeFrom="column">
            <wp:posOffset>4131945</wp:posOffset>
          </wp:positionH>
          <wp:positionV relativeFrom="paragraph">
            <wp:posOffset>-324485</wp:posOffset>
          </wp:positionV>
          <wp:extent cx="2388870" cy="469265"/>
          <wp:effectExtent l="0" t="0" r="0" b="6985"/>
          <wp:wrapSquare wrapText="bothSides"/>
          <wp:docPr id="892608676" name="Grafik 892608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4E0" w:rsidRPr="00472BBC">
      <w:rPr>
        <w:noProof/>
      </w:rPr>
      <mc:AlternateContent>
        <mc:Choice Requires="wpg">
          <w:drawing>
            <wp:anchor distT="0" distB="0" distL="114300" distR="114300" simplePos="0" relativeHeight="251659264" behindDoc="0" locked="0" layoutInCell="1" allowOverlap="1" wp14:anchorId="1D741C19" wp14:editId="0A66AB00">
              <wp:simplePos x="0" y="0"/>
              <wp:positionH relativeFrom="column">
                <wp:posOffset>3790109</wp:posOffset>
              </wp:positionH>
              <wp:positionV relativeFrom="paragraph">
                <wp:posOffset>-919137</wp:posOffset>
              </wp:positionV>
              <wp:extent cx="2897145" cy="1178011"/>
              <wp:effectExtent l="19050" t="0" r="36830" b="41275"/>
              <wp:wrapNone/>
              <wp:docPr id="39" name="Gruppieren 38">
                <a:extLst xmlns:a="http://schemas.openxmlformats.org/drawingml/2006/main">
                  <a:ext uri="{FF2B5EF4-FFF2-40B4-BE49-F238E27FC236}">
                    <a16:creationId xmlns:a16="http://schemas.microsoft.com/office/drawing/2014/main" id="{C45D1689-176A-645E-7A91-1379A8875A9B}"/>
                  </a:ext>
                </a:extLst>
              </wp:docPr>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1724111258" name="Gruppieren 1724111258">
                        <a:extLst>
                          <a:ext uri="{FF2B5EF4-FFF2-40B4-BE49-F238E27FC236}">
                            <a16:creationId xmlns:a16="http://schemas.microsoft.com/office/drawing/2014/main" id="{5B26F3AB-3ACC-249B-764D-E2BDFFE050CB}"/>
                          </a:ext>
                        </a:extLst>
                      </wpg:cNvPr>
                      <wpg:cNvGrpSpPr/>
                      <wpg:grpSpPr>
                        <a:xfrm>
                          <a:off x="0" y="0"/>
                          <a:ext cx="3039869" cy="1112808"/>
                          <a:chOff x="0" y="0"/>
                          <a:chExt cx="3039869" cy="1112808"/>
                        </a:xfrm>
                      </wpg:grpSpPr>
                      <wps:wsp>
                        <wps:cNvPr id="1605304085" name="Gerader Verbinder 1605304085">
                          <a:extLst>
                            <a:ext uri="{FF2B5EF4-FFF2-40B4-BE49-F238E27FC236}">
                              <a16:creationId xmlns:a16="http://schemas.microsoft.com/office/drawing/2014/main" id="{20574C64-1170-9E64-6358-CEA33F7A0CB9}"/>
                            </a:ext>
                          </a:extLst>
                        </wps:cNvPr>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44615" name="Gerader Verbinder 34644615">
                          <a:extLst>
                            <a:ext uri="{FF2B5EF4-FFF2-40B4-BE49-F238E27FC236}">
                              <a16:creationId xmlns:a16="http://schemas.microsoft.com/office/drawing/2014/main" id="{2F93870C-1137-E1AE-3CF5-797DF1F31E3C}"/>
                            </a:ext>
                          </a:extLst>
                        </wps:cNvPr>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630509" name="Gerader Verbinder 245630509">
                          <a:extLst>
                            <a:ext uri="{FF2B5EF4-FFF2-40B4-BE49-F238E27FC236}">
                              <a16:creationId xmlns:a16="http://schemas.microsoft.com/office/drawing/2014/main" id="{1711FCF3-9C15-F487-B4DC-D8F765690ABE}"/>
                            </a:ext>
                          </a:extLst>
                        </wps:cNvPr>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54363583" name="Gerader Verbinder 854363583">
                        <a:extLst>
                          <a:ext uri="{FF2B5EF4-FFF2-40B4-BE49-F238E27FC236}">
                            <a16:creationId xmlns:a16="http://schemas.microsoft.com/office/drawing/2014/main" id="{E88F85B6-AF83-D91A-BD26-6B5456D5A63E}"/>
                          </a:ext>
                        </a:extLst>
                      </wps:cNvPr>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3189159" name="Gerader Verbinder 1713189159">
                        <a:extLst>
                          <a:ext uri="{FF2B5EF4-FFF2-40B4-BE49-F238E27FC236}">
                            <a16:creationId xmlns:a16="http://schemas.microsoft.com/office/drawing/2014/main" id="{06757E6E-C2B3-46B4-AAB9-36DB779CCA9B}"/>
                          </a:ext>
                        </a:extLst>
                      </wps:cNvPr>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3098606" name="Gerader Verbinder 1733098606">
                        <a:extLst>
                          <a:ext uri="{FF2B5EF4-FFF2-40B4-BE49-F238E27FC236}">
                            <a16:creationId xmlns:a16="http://schemas.microsoft.com/office/drawing/2014/main" id="{14548B7D-9976-6D84-F76F-64387569481E}"/>
                          </a:ext>
                        </a:extLst>
                      </wps:cNvPr>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0ABF5C" id="Gruppieren 38" o:spid="_x0000_s1026" style="position:absolute;margin-left:298.45pt;margin-top:-72.35pt;width:228.1pt;height:92.75pt;z-index:25165926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">
              <v:group id="Gruppieren 1724111258"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">
                <v:line id="Gerader Verbinder 160530408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" strokecolor="black [3213]" strokeweight=".5pt">
                  <v:stroke joinstyle="miter"/>
                  <o:lock v:ext="edit" shapetype="f"/>
                </v:line>
                <v:line id="Gerader Verbinder 34644615"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" strokecolor="black [3213]" strokeweight=".5pt">
                  <v:stroke joinstyle="miter"/>
                  <o:lock v:ext="edit" shapetype="f"/>
                </v:line>
                <v:line id="Gerader Verbinder 245630509"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" strokecolor="black [3213]" strokeweight=".5pt">
                  <v:stroke joinstyle="miter"/>
                  <o:lock v:ext="edit" shapetype="f"/>
                </v:line>
              </v:group>
              <v:line id="Gerader Verbinder 854363583"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" strokecolor="black [3213]" strokeweight="3pt">
                <v:stroke joinstyle="miter"/>
                <o:lock v:ext="edit" shapetype="f"/>
              </v:line>
              <v:line id="Gerader Verbinder 1713189159"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" strokecolor="black [3213]" strokeweight="3pt">
                <v:stroke joinstyle="miter"/>
                <o:lock v:ext="edit" shapetype="f"/>
              </v:line>
              <v:line id="Gerader Verbinder 1733098606"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" strokecolor="black [3213]" strokeweight="3pt">
                <v:stroke joinstyle="miter"/>
                <o:lock v:ext="edit" shapetype="f"/>
              </v:lin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88669" w14:textId="77777777" w:rsidR="00090E7F" w:rsidRDefault="00090E7F" w:rsidP="00090E7F">
    <w:pPr>
      <w:pStyle w:val="Kopfzeile"/>
    </w:pPr>
    <w:r w:rsidRPr="008074E0">
      <w:rPr>
        <w:noProof/>
      </w:rPr>
      <w:drawing>
        <wp:anchor distT="0" distB="0" distL="114300" distR="114300" simplePos="0" relativeHeight="251685888" behindDoc="0" locked="0" layoutInCell="1" allowOverlap="1" wp14:anchorId="008E20F2" wp14:editId="679284E1">
          <wp:simplePos x="0" y="0"/>
          <wp:positionH relativeFrom="column">
            <wp:posOffset>-810024</wp:posOffset>
          </wp:positionH>
          <wp:positionV relativeFrom="paragraph">
            <wp:posOffset>-489809</wp:posOffset>
          </wp:positionV>
          <wp:extent cx="914400" cy="914400"/>
          <wp:effectExtent l="0" t="0" r="0" b="0"/>
          <wp:wrapSquare wrapText="bothSides"/>
          <wp:docPr id="892608681" name="Grafik 892608681" descr="Herztöne Silhouette">
            <a:extLst xmlns:a="http://schemas.openxmlformats.org/drawingml/2006/main">
              <a:ext uri="{FF2B5EF4-FFF2-40B4-BE49-F238E27FC236}">
                <a16:creationId xmlns:a16="http://schemas.microsoft.com/office/drawing/2014/main" id="{80A297E8-8052-BE50-EE6E-269EB16E7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fik 152" descr="Herztöne Silhouette">
                    <a:extLst>
                      <a:ext uri="{FF2B5EF4-FFF2-40B4-BE49-F238E27FC236}">
                        <a16:creationId xmlns:a16="http://schemas.microsoft.com/office/drawing/2014/main" id="{80A297E8-8052-BE50-EE6E-269EB16E783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Pr="00472BBC">
      <w:rPr>
        <w:noProof/>
      </w:rPr>
      <mc:AlternateContent>
        <mc:Choice Requires="wpg">
          <w:drawing>
            <wp:anchor distT="0" distB="0" distL="114300" distR="114300" simplePos="0" relativeHeight="251684864" behindDoc="0" locked="0" layoutInCell="1" allowOverlap="1" wp14:anchorId="7B00A8F1" wp14:editId="635E1EDC">
              <wp:simplePos x="0" y="0"/>
              <wp:positionH relativeFrom="column">
                <wp:posOffset>-2657733</wp:posOffset>
              </wp:positionH>
              <wp:positionV relativeFrom="paragraph">
                <wp:posOffset>-831056</wp:posOffset>
              </wp:positionV>
              <wp:extent cx="2897145" cy="1178011"/>
              <wp:effectExtent l="0" t="0" r="17780" b="41275"/>
              <wp:wrapNone/>
              <wp:docPr id="1671831164" name="Gruppieren 38"/>
              <wp:cNvGraphicFramePr/>
              <a:graphic xmlns:a="http://schemas.openxmlformats.org/drawingml/2006/main">
                <a:graphicData uri="http://schemas.microsoft.com/office/word/2010/wordprocessingGroup">
                  <wpg:wgp>
                    <wpg:cNvGrpSpPr/>
                    <wpg:grpSpPr>
                      <a:xfrm flipH="1">
                        <a:off x="0" y="0"/>
                        <a:ext cx="2897145" cy="1178011"/>
                        <a:chOff x="0" y="0"/>
                        <a:chExt cx="3039869" cy="1112808"/>
                      </a:xfrm>
                    </wpg:grpSpPr>
                    <wpg:grpSp>
                      <wpg:cNvPr id="622540084" name="Gruppieren 622540084"/>
                      <wpg:cNvGrpSpPr/>
                      <wpg:grpSpPr>
                        <a:xfrm>
                          <a:off x="0" y="0"/>
                          <a:ext cx="3039869" cy="1112808"/>
                          <a:chOff x="0" y="0"/>
                          <a:chExt cx="3039869" cy="1112808"/>
                        </a:xfrm>
                      </wpg:grpSpPr>
                      <wps:wsp>
                        <wps:cNvPr id="1549277834" name="Gerader Verbinder 1549277834"/>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4440741" name="Gerader Verbinder 1514440741"/>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9761354" name="Gerader Verbinder 689761354"/>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80368827" name="Gerader Verbinder 1480368827"/>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9192458" name="Gerader Verbinder 819192458"/>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9377063" name="Gerader Verbinder 1819377063"/>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D4CE8C" id="Gruppieren 38" o:spid="_x0000_s1026" style="position:absolute;margin-left:-209.25pt;margin-top:-65.45pt;width:228.1pt;height:92.75pt;flip:x;z-index:251684864;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">
              <v:group id="Gruppieren 622540084"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">
                <v:line id="Gerader Verbinder 1549277834"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" strokecolor="black [3213]" strokeweight=".5pt">
                  <v:stroke joinstyle="miter"/>
                  <o:lock v:ext="edit" shapetype="f"/>
                </v:line>
                <v:line id="Gerader Verbinder 1514440741"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" strokecolor="black [3213]" strokeweight=".5pt">
                  <v:stroke joinstyle="miter"/>
                  <o:lock v:ext="edit" shapetype="f"/>
                </v:line>
                <v:line id="Gerader Verbinder 689761354"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" strokecolor="black [3213]" strokeweight=".5pt">
                  <v:stroke joinstyle="miter"/>
                  <o:lock v:ext="edit" shapetype="f"/>
                </v:line>
              </v:group>
              <v:line id="Gerader Verbinder 1480368827"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" strokecolor="black [3213]" strokeweight="3pt">
                <v:stroke joinstyle="miter"/>
                <o:lock v:ext="edit" shapetype="f"/>
              </v:line>
              <v:line id="Gerader Verbinder 819192458"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" strokecolor="black [3213]" strokeweight="3pt">
                <v:stroke joinstyle="miter"/>
                <o:lock v:ext="edit" shapetype="f"/>
              </v:line>
              <v:line id="Gerader Verbinder 1819377063"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" strokecolor="black [3213]" strokeweight="3pt">
                <v:stroke joinstyle="miter"/>
                <o:lock v:ext="edit" shapetype="f"/>
              </v:line>
            </v:group>
          </w:pict>
        </mc:Fallback>
      </mc:AlternateContent>
    </w:r>
    <w:r>
      <w:rPr>
        <w:noProof/>
      </w:rPr>
      <w:drawing>
        <wp:anchor distT="0" distB="0" distL="114300" distR="114300" simplePos="0" relativeHeight="251683840" behindDoc="0" locked="0" layoutInCell="1" allowOverlap="1" wp14:anchorId="2CD2BAC2" wp14:editId="2B538057">
          <wp:simplePos x="0" y="0"/>
          <wp:positionH relativeFrom="column">
            <wp:posOffset>4131945</wp:posOffset>
          </wp:positionH>
          <wp:positionV relativeFrom="paragraph">
            <wp:posOffset>-324485</wp:posOffset>
          </wp:positionV>
          <wp:extent cx="2388870" cy="469265"/>
          <wp:effectExtent l="0" t="0" r="0" b="6985"/>
          <wp:wrapSquare wrapText="bothSides"/>
          <wp:docPr id="892608682" name="Grafik 892608682" descr="Ein Bild, das Screenshot, Reihe,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80146" name="Grafik 913080146" descr="Ein Bild, das Screenshot, Reihe, Typografie, Design enthält.&#10;&#10;Automatisch generierte Beschreibu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8870"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2BBC">
      <w:rPr>
        <w:noProof/>
      </w:rPr>
      <mc:AlternateContent>
        <mc:Choice Requires="wpg">
          <w:drawing>
            <wp:anchor distT="0" distB="0" distL="114300" distR="114300" simplePos="0" relativeHeight="251682816" behindDoc="0" locked="0" layoutInCell="1" allowOverlap="1" wp14:anchorId="3D6F579B" wp14:editId="7380B284">
              <wp:simplePos x="0" y="0"/>
              <wp:positionH relativeFrom="column">
                <wp:posOffset>3790109</wp:posOffset>
              </wp:positionH>
              <wp:positionV relativeFrom="paragraph">
                <wp:posOffset>-919137</wp:posOffset>
              </wp:positionV>
              <wp:extent cx="2897145" cy="1178011"/>
              <wp:effectExtent l="19050" t="0" r="36830" b="41275"/>
              <wp:wrapNone/>
              <wp:docPr id="1473005367" name="Gruppieren 38"/>
              <wp:cNvGraphicFramePr/>
              <a:graphic xmlns:a="http://schemas.openxmlformats.org/drawingml/2006/main">
                <a:graphicData uri="http://schemas.microsoft.com/office/word/2010/wordprocessingGroup">
                  <wpg:wgp>
                    <wpg:cNvGrpSpPr/>
                    <wpg:grpSpPr>
                      <a:xfrm>
                        <a:off x="0" y="0"/>
                        <a:ext cx="2897145" cy="1178011"/>
                        <a:chOff x="0" y="0"/>
                        <a:chExt cx="3039869" cy="1112808"/>
                      </a:xfrm>
                    </wpg:grpSpPr>
                    <wpg:grpSp>
                      <wpg:cNvPr id="2048973102" name="Gruppieren 2048973102"/>
                      <wpg:cNvGrpSpPr/>
                      <wpg:grpSpPr>
                        <a:xfrm>
                          <a:off x="0" y="0"/>
                          <a:ext cx="3039869" cy="1112808"/>
                          <a:chOff x="0" y="0"/>
                          <a:chExt cx="3039869" cy="1112808"/>
                        </a:xfrm>
                      </wpg:grpSpPr>
                      <wps:wsp>
                        <wps:cNvPr id="116397275" name="Gerader Verbinder 116397275"/>
                        <wps:cNvCnPr>
                          <a:cxnSpLocks/>
                        </wps:cNvCnPr>
                        <wps:spPr>
                          <a:xfrm>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7083647" name="Gerader Verbinder 1347083647"/>
                        <wps:cNvCnPr>
                          <a:cxnSpLocks/>
                        </wps:cNvCnPr>
                        <wps:spPr>
                          <a:xfrm>
                            <a:off x="0" y="810883"/>
                            <a:ext cx="336430" cy="30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6425307" name="Gerader Verbinder 2076425307"/>
                        <wps:cNvCnPr>
                          <a:cxnSpLocks/>
                        </wps:cNvCnPr>
                        <wps:spPr>
                          <a:xfrm flipV="1">
                            <a:off x="336430" y="1109852"/>
                            <a:ext cx="2703439" cy="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43138572" name="Gerader Verbinder 2143138572"/>
                      <wps:cNvCnPr>
                        <a:cxnSpLocks/>
                      </wps:cNvCnPr>
                      <wps:spPr>
                        <a:xfrm>
                          <a:off x="0" y="810883"/>
                          <a:ext cx="336430" cy="3019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3986063" name="Gerader Verbinder 1133986063"/>
                      <wps:cNvCnPr>
                        <a:cxnSpLocks/>
                      </wps:cNvCnPr>
                      <wps:spPr>
                        <a:xfrm>
                          <a:off x="0" y="612475"/>
                          <a:ext cx="0" cy="19840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5551189" name="Gerader Verbinder 1105551189"/>
                      <wps:cNvCnPr>
                        <a:cxnSpLocks/>
                      </wps:cNvCnPr>
                      <wps:spPr>
                        <a:xfrm flipH="1">
                          <a:off x="336430" y="1109933"/>
                          <a:ext cx="18403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535BD8" id="Gruppieren 38" o:spid="_x0000_s1026" style="position:absolute;margin-left:298.45pt;margin-top:-72.35pt;width:228.1pt;height:92.75pt;z-index:251682816;mso-width-relative:margin;mso-height-relative:margin" coordsize="30398,1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">
              <v:group id="Gruppieren 2048973102" o:spid="_x0000_s1027" style="position:absolute;width:30398;height:11128" coordsize="30398,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">
                <v:line id="Gerader Verbinder 116397275" o:spid="_x0000_s1028" style="position:absolute;visibility:visible;mso-wrap-style:square" from="0,0"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" strokecolor="black [3213]" strokeweight=".5pt">
                  <v:stroke joinstyle="miter"/>
                  <o:lock v:ext="edit" shapetype="f"/>
                </v:line>
                <v:line id="Gerader Verbinder 1347083647" o:spid="_x0000_s1029"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" strokecolor="black [3213]" strokeweight=".5pt">
                  <v:stroke joinstyle="miter"/>
                  <o:lock v:ext="edit" shapetype="f"/>
                </v:line>
                <v:line id="Gerader Verbinder 2076425307" o:spid="_x0000_s1030" style="position:absolute;flip:y;visibility:visible;mso-wrap-style:square" from="3364,11098" to="30398,1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" strokecolor="black [3213]" strokeweight=".5pt">
                  <v:stroke joinstyle="miter"/>
                  <o:lock v:ext="edit" shapetype="f"/>
                </v:line>
              </v:group>
              <v:line id="Gerader Verbinder 2143138572" o:spid="_x0000_s1031" style="position:absolute;visibility:visible;mso-wrap-style:square" from="0,8108" to="3364,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" strokecolor="black [3213]" strokeweight="3pt">
                <v:stroke joinstyle="miter"/>
                <o:lock v:ext="edit" shapetype="f"/>
              </v:line>
              <v:line id="Gerader Verbinder 1133986063" o:spid="_x0000_s1032" style="position:absolute;visibility:visible;mso-wrap-style:square" from="0,6124" to="0,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" strokecolor="black [3213]" strokeweight="3pt">
                <v:stroke joinstyle="miter"/>
                <o:lock v:ext="edit" shapetype="f"/>
              </v:line>
              <v:line id="Gerader Verbinder 1105551189" o:spid="_x0000_s1033" style="position:absolute;flip:x;visibility:visible;mso-wrap-style:square" from="3364,11099" to="5204,1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" strokecolor="black [3213]" strokeweight="3pt">
                <v:stroke joinstyle="miter"/>
                <o:lock v:ext="edit" shapetype="f"/>
              </v:line>
            </v:group>
          </w:pict>
        </mc:Fallback>
      </mc:AlternateContent>
    </w:r>
  </w:p>
  <w:p w14:paraId="51794EEC" w14:textId="77777777" w:rsidR="00090E7F" w:rsidRDefault="00090E7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64401"/>
    <w:multiLevelType w:val="hybridMultilevel"/>
    <w:tmpl w:val="307A3EC2"/>
    <w:lvl w:ilvl="0" w:tplc="743ED6A0">
      <w:numFmt w:val="bullet"/>
      <w:lvlText w:val="-"/>
      <w:lvlJc w:val="left"/>
      <w:pPr>
        <w:ind w:left="720" w:hanging="360"/>
      </w:pPr>
      <w:rPr>
        <w:rFonts w:ascii="OCR A Extended" w:eastAsiaTheme="minorHAnsi" w:hAnsi="OCR A Extended"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02500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C3"/>
    <w:rsid w:val="00056367"/>
    <w:rsid w:val="00060137"/>
    <w:rsid w:val="00085D2D"/>
    <w:rsid w:val="00090E7F"/>
    <w:rsid w:val="0013144B"/>
    <w:rsid w:val="001A1DD3"/>
    <w:rsid w:val="00222F2D"/>
    <w:rsid w:val="0022421F"/>
    <w:rsid w:val="00235A1B"/>
    <w:rsid w:val="00285885"/>
    <w:rsid w:val="002C52C0"/>
    <w:rsid w:val="00316E49"/>
    <w:rsid w:val="00472BBC"/>
    <w:rsid w:val="004A1B7A"/>
    <w:rsid w:val="004A4C6F"/>
    <w:rsid w:val="004B7FF6"/>
    <w:rsid w:val="004F0B92"/>
    <w:rsid w:val="0054252F"/>
    <w:rsid w:val="005D5865"/>
    <w:rsid w:val="005E5B57"/>
    <w:rsid w:val="006C4628"/>
    <w:rsid w:val="006D0A3F"/>
    <w:rsid w:val="007A025E"/>
    <w:rsid w:val="007B64DF"/>
    <w:rsid w:val="007D2F5F"/>
    <w:rsid w:val="008074E0"/>
    <w:rsid w:val="008F08D4"/>
    <w:rsid w:val="00940E53"/>
    <w:rsid w:val="009E5160"/>
    <w:rsid w:val="00A57F9F"/>
    <w:rsid w:val="00AB05C5"/>
    <w:rsid w:val="00AB3BA4"/>
    <w:rsid w:val="00B06A62"/>
    <w:rsid w:val="00B529C9"/>
    <w:rsid w:val="00B63A43"/>
    <w:rsid w:val="00BD1687"/>
    <w:rsid w:val="00C51513"/>
    <w:rsid w:val="00C63B7C"/>
    <w:rsid w:val="00C94699"/>
    <w:rsid w:val="00CE3DDC"/>
    <w:rsid w:val="00D444DD"/>
    <w:rsid w:val="00DB26C3"/>
    <w:rsid w:val="00EA4339"/>
    <w:rsid w:val="00ED704B"/>
    <w:rsid w:val="00EE075D"/>
    <w:rsid w:val="00F01F01"/>
    <w:rsid w:val="00F172F3"/>
    <w:rsid w:val="00F61956"/>
    <w:rsid w:val="00FC687E"/>
    <w:rsid w:val="00FE09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3C1C7"/>
  <w15:chartTrackingRefBased/>
  <w15:docId w15:val="{314BE565-8DDE-4B48-9558-8659D96D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90E7F"/>
  </w:style>
  <w:style w:type="paragraph" w:styleId="berschrift1">
    <w:name w:val="heading 1"/>
    <w:basedOn w:val="Standard"/>
    <w:next w:val="Standard"/>
    <w:link w:val="berschrift1Zchn"/>
    <w:uiPriority w:val="9"/>
    <w:qFormat/>
    <w:rsid w:val="007A025E"/>
    <w:pPr>
      <w:keepNext/>
      <w:keepLines/>
      <w:spacing w:before="240" w:after="0"/>
      <w:outlineLvl w:val="0"/>
    </w:pPr>
    <w:rPr>
      <w:rFonts w:ascii="OCR A Extended" w:eastAsiaTheme="majorEastAsia" w:hAnsi="OCR A Extended" w:cstheme="majorBidi"/>
      <w:b/>
      <w:color w:val="000000" w:themeColor="text1"/>
      <w:sz w:val="32"/>
      <w:szCs w:val="32"/>
    </w:rPr>
  </w:style>
  <w:style w:type="paragraph" w:styleId="berschrift2">
    <w:name w:val="heading 2"/>
    <w:basedOn w:val="Standard"/>
    <w:next w:val="Standard"/>
    <w:link w:val="berschrift2Zchn"/>
    <w:uiPriority w:val="9"/>
    <w:unhideWhenUsed/>
    <w:qFormat/>
    <w:rsid w:val="005E5B57"/>
    <w:pPr>
      <w:keepNext/>
      <w:keepLines/>
      <w:spacing w:before="40" w:after="0"/>
      <w:outlineLvl w:val="1"/>
    </w:pPr>
    <w:rPr>
      <w:rFonts w:ascii="OCR A Extended" w:eastAsiaTheme="majorEastAsia" w:hAnsi="OCR A Extended" w:cstheme="majorBidi"/>
      <w:b/>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025E"/>
    <w:rPr>
      <w:rFonts w:ascii="OCR A Extended" w:eastAsiaTheme="majorEastAsia" w:hAnsi="OCR A Extended" w:cstheme="majorBidi"/>
      <w:b/>
      <w:color w:val="000000" w:themeColor="text1"/>
      <w:sz w:val="32"/>
      <w:szCs w:val="32"/>
    </w:rPr>
  </w:style>
  <w:style w:type="paragraph" w:styleId="Kopfzeile">
    <w:name w:val="header"/>
    <w:basedOn w:val="Standard"/>
    <w:link w:val="KopfzeileZchn"/>
    <w:uiPriority w:val="99"/>
    <w:unhideWhenUsed/>
    <w:rsid w:val="00472B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2BBC"/>
  </w:style>
  <w:style w:type="paragraph" w:styleId="Fuzeile">
    <w:name w:val="footer"/>
    <w:basedOn w:val="Standard"/>
    <w:link w:val="FuzeileZchn"/>
    <w:uiPriority w:val="99"/>
    <w:unhideWhenUsed/>
    <w:rsid w:val="00472B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2BBC"/>
  </w:style>
  <w:style w:type="paragraph" w:styleId="Inhaltsverzeichnisberschrift">
    <w:name w:val="TOC Heading"/>
    <w:basedOn w:val="berschrift1"/>
    <w:next w:val="Standard"/>
    <w:uiPriority w:val="39"/>
    <w:unhideWhenUsed/>
    <w:qFormat/>
    <w:rsid w:val="007A025E"/>
    <w:pPr>
      <w:outlineLvl w:val="9"/>
    </w:pPr>
    <w:rPr>
      <w:kern w:val="0"/>
      <w:lang w:eastAsia="de-CH"/>
      <w14:ligatures w14:val="none"/>
    </w:rPr>
  </w:style>
  <w:style w:type="paragraph" w:styleId="Verzeichnis1">
    <w:name w:val="toc 1"/>
    <w:basedOn w:val="Standard"/>
    <w:next w:val="Standard"/>
    <w:autoRedefine/>
    <w:uiPriority w:val="39"/>
    <w:unhideWhenUsed/>
    <w:rsid w:val="007A025E"/>
    <w:pPr>
      <w:spacing w:after="100"/>
    </w:pPr>
  </w:style>
  <w:style w:type="character" w:styleId="Hyperlink">
    <w:name w:val="Hyperlink"/>
    <w:basedOn w:val="Absatz-Standardschriftart"/>
    <w:uiPriority w:val="99"/>
    <w:unhideWhenUsed/>
    <w:rsid w:val="007A025E"/>
    <w:rPr>
      <w:color w:val="0563C1" w:themeColor="hyperlink"/>
      <w:u w:val="single"/>
    </w:rPr>
  </w:style>
  <w:style w:type="character" w:styleId="Platzhaltertext">
    <w:name w:val="Placeholder Text"/>
    <w:basedOn w:val="Absatz-Standardschriftart"/>
    <w:uiPriority w:val="99"/>
    <w:semiHidden/>
    <w:rsid w:val="006D0A3F"/>
    <w:rPr>
      <w:color w:val="808080"/>
    </w:rPr>
  </w:style>
  <w:style w:type="paragraph" w:styleId="Listenabsatz">
    <w:name w:val="List Paragraph"/>
    <w:basedOn w:val="Standard"/>
    <w:uiPriority w:val="34"/>
    <w:qFormat/>
    <w:rsid w:val="005E5B57"/>
    <w:pPr>
      <w:ind w:left="720"/>
      <w:contextualSpacing/>
    </w:pPr>
  </w:style>
  <w:style w:type="character" w:customStyle="1" w:styleId="berschrift2Zchn">
    <w:name w:val="Überschrift 2 Zchn"/>
    <w:basedOn w:val="Absatz-Standardschriftart"/>
    <w:link w:val="berschrift2"/>
    <w:uiPriority w:val="9"/>
    <w:rsid w:val="005E5B57"/>
    <w:rPr>
      <w:rFonts w:ascii="OCR A Extended" w:eastAsiaTheme="majorEastAsia" w:hAnsi="OCR A Extended"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8.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gif"/><Relationship Id="rId5" Type="http://schemas.openxmlformats.org/officeDocument/2006/relationships/image" Target="media/image14.gif"/><Relationship Id="rId4" Type="http://schemas.openxmlformats.org/officeDocument/2006/relationships/image" Target="media/image13.svg"/></Relationships>
</file>

<file path=word/_rels/footer2.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7.gif"/><Relationship Id="rId1" Type="http://schemas.openxmlformats.org/officeDocument/2006/relationships/image" Target="media/image16.gif"/><Relationship Id="rId6" Type="http://schemas.openxmlformats.org/officeDocument/2006/relationships/image" Target="media/image11.svg"/><Relationship Id="rId5" Type="http://schemas.openxmlformats.org/officeDocument/2006/relationships/image" Target="media/image10.png"/><Relationship Id="rId4" Type="http://schemas.openxmlformats.org/officeDocument/2006/relationships/image" Target="media/image13.svg"/></Relationships>
</file>

<file path=word/_rels/header1.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ni\AppData\Local\NordLocker\Volumes\Projects\Templates\Secure_Document_Template_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1594D-CBC5-4FA3-BD0B-6DACB5A6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Secure_Document_Template_v2.dotx</Template>
  <TotalTime>0</TotalTime>
  <Pages>1</Pages>
  <Words>156</Words>
  <Characters>985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Morgenthaler</dc:creator>
  <cp:keywords/>
  <dc:description/>
  <cp:lastModifiedBy>Morgenthaler, Yannick (GIBM)</cp:lastModifiedBy>
  <cp:revision>4</cp:revision>
  <dcterms:created xsi:type="dcterms:W3CDTF">2023-09-01T13:42:00Z</dcterms:created>
  <dcterms:modified xsi:type="dcterms:W3CDTF">2023-09-09T08:22:00Z</dcterms:modified>
</cp:coreProperties>
</file>