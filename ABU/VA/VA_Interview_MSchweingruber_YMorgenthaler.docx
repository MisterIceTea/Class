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A193" w14:textId="22C9FD8D" w:rsidR="00D54903" w:rsidRDefault="00D54903" w:rsidP="00EC6F8A"/>
    <w:p w14:paraId="4E048D9A" w14:textId="77777777" w:rsidR="00EC6F8A" w:rsidRPr="00EC6F8A" w:rsidRDefault="00EC6F8A" w:rsidP="00EC6F8A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  <w:r w:rsidRPr="00EC6F8A">
        <w:rPr>
          <w:rFonts w:eastAsia="Times New Roman" w:cs="Arial"/>
          <w:b/>
          <w:bCs/>
          <w:color w:val="000000"/>
          <w:sz w:val="34"/>
          <w:szCs w:val="34"/>
          <w:lang w:val="de-CH" w:eastAsia="de-CH"/>
        </w:rPr>
        <w:t xml:space="preserve">Interview zum Thema Umweltverschmutzung durch Abfall und dessen Auswirkungen </w:t>
      </w:r>
      <w:proofErr w:type="gramStart"/>
      <w:r w:rsidRPr="00EC6F8A">
        <w:rPr>
          <w:rFonts w:eastAsia="Times New Roman" w:cs="Arial"/>
          <w:b/>
          <w:bCs/>
          <w:color w:val="000000"/>
          <w:sz w:val="34"/>
          <w:szCs w:val="34"/>
          <w:lang w:val="de-CH" w:eastAsia="de-CH"/>
        </w:rPr>
        <w:t>auf Mensch</w:t>
      </w:r>
      <w:proofErr w:type="gramEnd"/>
      <w:r w:rsidRPr="00EC6F8A">
        <w:rPr>
          <w:rFonts w:eastAsia="Times New Roman" w:cs="Arial"/>
          <w:b/>
          <w:bCs/>
          <w:color w:val="000000"/>
          <w:sz w:val="34"/>
          <w:szCs w:val="34"/>
          <w:lang w:val="de-CH" w:eastAsia="de-CH"/>
        </w:rPr>
        <w:t xml:space="preserve"> und Tier</w:t>
      </w:r>
    </w:p>
    <w:p w14:paraId="1FB92B6F" w14:textId="5D7739B1" w:rsidR="00EC6F8A" w:rsidRDefault="00EC6F8A" w:rsidP="00EC6F8A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435029B6" w14:textId="77777777" w:rsidR="00C55438" w:rsidRDefault="00C55438" w:rsidP="00EC6F8A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0B1E4D7E" w14:textId="77777777" w:rsidR="00C55438" w:rsidRPr="00EC6F8A" w:rsidRDefault="00C55438" w:rsidP="00EC6F8A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1DC3F6AD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Welche Arten von Abfall tragen am meisten zur Umweltverschmutzung bei und welche Auswirkungen haben sie auf die Umwelt?</w:t>
      </w:r>
    </w:p>
    <w:p w14:paraId="01DB0AEA" w14:textId="5BF65C5C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220E31FD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4B3E7219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Welche gesundheitlichen Risiken bestehen für den Menschen durch die Kontamination von Trinkwasserquellen mit Abfällen?</w:t>
      </w:r>
    </w:p>
    <w:p w14:paraId="35AC00AD" w14:textId="4A9559E8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4625B9CC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22A2C44B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Welche Auswirkungen hat die Aufnahme von Mikroplastik durch die Nahrungskette auf die menschliche Gesundheit?</w:t>
      </w:r>
    </w:p>
    <w:p w14:paraId="595123BF" w14:textId="6529FD41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7DE80F06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18D54090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Wie können bestimmte Chemikalien, die in Abfällen enthalten sind, das Grundwasser verschmutzen und welche langfristigen Auswirkungen können sich daraus ergeben?</w:t>
      </w:r>
    </w:p>
    <w:p w14:paraId="481A968D" w14:textId="625CD5B6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218ACEBD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3F0E6894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Welche Tierarten sind besonders anfällig für die Auswirkungen von Abfallverschmutzung und wie wirkt sich dies auf ihre Lebensräume und ihr Überleben aus?</w:t>
      </w:r>
    </w:p>
    <w:p w14:paraId="26CEC8F0" w14:textId="3C401B62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4EEFD8CB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65FF6A7D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Welche Abfallart wird trotz richtiger Entsorgung in Zukunft ein Problem für uns werden und welche Auswirkungen wird das haben?</w:t>
      </w:r>
    </w:p>
    <w:p w14:paraId="12A52C4F" w14:textId="1962D54B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76DDF655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65A17F94" w14:textId="77777777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Gibt es Lösungsansätze zur Prävention von Abfall, welcher in der Natur landet oder von der Produktion von Abfall?</w:t>
      </w:r>
    </w:p>
    <w:p w14:paraId="7FA84966" w14:textId="48B4093D" w:rsidR="00EC6F8A" w:rsidRDefault="00EC6F8A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6B28DAE8" w14:textId="77777777" w:rsidR="00C55438" w:rsidRPr="00EC6F8A" w:rsidRDefault="00C55438" w:rsidP="00B84794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e-CH" w:eastAsia="de-CH"/>
        </w:rPr>
      </w:pPr>
    </w:p>
    <w:p w14:paraId="7614B8D3" w14:textId="313C4C3B" w:rsidR="00EC6F8A" w:rsidRPr="00B84794" w:rsidRDefault="00EC6F8A" w:rsidP="00B84794">
      <w:pPr>
        <w:pStyle w:val="Listenabsatz"/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  <w:r w:rsidRPr="00B84794">
        <w:rPr>
          <w:rFonts w:eastAsia="Times New Roman" w:cs="Arial"/>
          <w:color w:val="000000"/>
          <w:sz w:val="22"/>
          <w:lang w:val="de-CH" w:eastAsia="de-CH"/>
        </w:rPr>
        <w:t>Welche Lösungsansätze gibt es für den Abfall, welcher bereits die Natur b</w:t>
      </w:r>
      <w:r w:rsidR="00BC5E64" w:rsidRPr="00B84794">
        <w:rPr>
          <w:rFonts w:eastAsia="Times New Roman" w:cs="Arial"/>
          <w:color w:val="000000"/>
          <w:sz w:val="22"/>
          <w:lang w:val="de-CH" w:eastAsia="de-CH"/>
        </w:rPr>
        <w:t>e</w:t>
      </w:r>
      <w:r w:rsidRPr="00B84794">
        <w:rPr>
          <w:rFonts w:eastAsia="Times New Roman" w:cs="Arial"/>
          <w:color w:val="000000"/>
          <w:sz w:val="22"/>
          <w:lang w:val="de-CH" w:eastAsia="de-CH"/>
        </w:rPr>
        <w:t>einträchtigt.</w:t>
      </w:r>
    </w:p>
    <w:p w14:paraId="36F77BE9" w14:textId="77777777" w:rsidR="00BC5E64" w:rsidRDefault="00BC5E64" w:rsidP="00C55438">
      <w:pPr>
        <w:spacing w:after="0" w:line="240" w:lineRule="auto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</w:p>
    <w:p w14:paraId="34F835FF" w14:textId="77777777" w:rsidR="00BC5E64" w:rsidRPr="00EC6F8A" w:rsidRDefault="00BC5E64" w:rsidP="00C55438">
      <w:pPr>
        <w:spacing w:after="0" w:line="240" w:lineRule="auto"/>
        <w:textAlignment w:val="baseline"/>
        <w:rPr>
          <w:rFonts w:eastAsia="Times New Roman" w:cs="Arial"/>
          <w:color w:val="000000"/>
          <w:sz w:val="22"/>
          <w:lang w:val="de-CH" w:eastAsia="de-CH"/>
        </w:rPr>
      </w:pPr>
    </w:p>
    <w:sectPr w:rsidR="00BC5E64" w:rsidRPr="00EC6F8A" w:rsidSect="00C55438">
      <w:headerReference w:type="default" r:id="rId8"/>
      <w:footerReference w:type="default" r:id="rId9"/>
      <w:pgSz w:w="11906" w:h="16838" w:code="9"/>
      <w:pgMar w:top="1985" w:right="1474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C401" w14:textId="77777777" w:rsidR="00001DD8" w:rsidRDefault="00001DD8" w:rsidP="00E42D20">
      <w:pPr>
        <w:spacing w:after="0" w:line="240" w:lineRule="auto"/>
      </w:pPr>
      <w:r>
        <w:separator/>
      </w:r>
    </w:p>
  </w:endnote>
  <w:endnote w:type="continuationSeparator" w:id="0">
    <w:p w14:paraId="4A629DE3" w14:textId="77777777" w:rsidR="00001DD8" w:rsidRDefault="00001DD8" w:rsidP="00E4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E916" w14:textId="1C2C6A66" w:rsidR="00DC76BE" w:rsidRDefault="00B84794">
    <w:pPr>
      <w:pStyle w:val="Fuzeile"/>
    </w:pPr>
    <w:r>
      <w:rPr>
        <w:rFonts w:cs="Arial"/>
        <w:sz w:val="18"/>
        <w:szCs w:val="18"/>
      </w:rPr>
      <w:t>Mika Schweingruber</w:t>
    </w:r>
    <w:r w:rsidR="00DC76BE" w:rsidRPr="004768AA">
      <w:rPr>
        <w:rFonts w:cs="Arial"/>
        <w:sz w:val="18"/>
        <w:szCs w:val="18"/>
      </w:rPr>
      <w:ptab w:relativeTo="margin" w:alignment="center" w:leader="none"/>
    </w:r>
    <w:r w:rsidR="00B7156E">
      <w:rPr>
        <w:rFonts w:cs="Arial"/>
        <w:sz w:val="18"/>
        <w:szCs w:val="18"/>
      </w:rPr>
      <w:t>Yannick Morgenthaler</w:t>
    </w:r>
    <w:r w:rsidR="00DC76BE" w:rsidRPr="004768AA">
      <w:rPr>
        <w:rFonts w:cs="Arial"/>
        <w:sz w:val="18"/>
        <w:szCs w:val="18"/>
      </w:rPr>
      <w:ptab w:relativeTo="margin" w:alignment="right" w:leader="none"/>
    </w:r>
    <w:r w:rsidR="00DC76BE" w:rsidRPr="004768AA">
      <w:rPr>
        <w:rFonts w:cs="Arial"/>
        <w:sz w:val="18"/>
        <w:szCs w:val="18"/>
      </w:rPr>
      <w:t xml:space="preserve">Seite </w:t>
    </w:r>
    <w:r w:rsidR="00DC76BE" w:rsidRPr="004768AA">
      <w:rPr>
        <w:rFonts w:cs="Arial"/>
        <w:b/>
        <w:bCs/>
        <w:sz w:val="18"/>
        <w:szCs w:val="18"/>
      </w:rPr>
      <w:fldChar w:fldCharType="begin"/>
    </w:r>
    <w:r w:rsidR="00DC76BE" w:rsidRPr="004768AA">
      <w:rPr>
        <w:rFonts w:cs="Arial"/>
        <w:b/>
        <w:bCs/>
        <w:sz w:val="18"/>
        <w:szCs w:val="18"/>
      </w:rPr>
      <w:instrText>PAGE  \* Arabic  \* MERGEFORMAT</w:instrText>
    </w:r>
    <w:r w:rsidR="00DC76BE" w:rsidRPr="004768AA">
      <w:rPr>
        <w:rFonts w:cs="Arial"/>
        <w:b/>
        <w:bCs/>
        <w:sz w:val="18"/>
        <w:szCs w:val="18"/>
      </w:rPr>
      <w:fldChar w:fldCharType="separate"/>
    </w:r>
    <w:r w:rsidR="00DC76BE" w:rsidRPr="004768AA">
      <w:rPr>
        <w:rFonts w:cs="Arial"/>
        <w:b/>
        <w:bCs/>
        <w:sz w:val="18"/>
        <w:szCs w:val="18"/>
      </w:rPr>
      <w:t>1</w:t>
    </w:r>
    <w:r w:rsidR="00DC76BE" w:rsidRPr="004768AA">
      <w:rPr>
        <w:rFonts w:cs="Arial"/>
        <w:b/>
        <w:bCs/>
        <w:sz w:val="18"/>
        <w:szCs w:val="18"/>
      </w:rPr>
      <w:fldChar w:fldCharType="end"/>
    </w:r>
    <w:r w:rsidR="00DC76BE" w:rsidRPr="004768AA">
      <w:rPr>
        <w:rFonts w:cs="Arial"/>
        <w:sz w:val="18"/>
        <w:szCs w:val="18"/>
      </w:rPr>
      <w:t xml:space="preserve"> von </w:t>
    </w:r>
    <w:r w:rsidR="00DC76BE" w:rsidRPr="004768AA">
      <w:rPr>
        <w:rFonts w:cs="Arial"/>
        <w:b/>
        <w:bCs/>
        <w:sz w:val="18"/>
        <w:szCs w:val="18"/>
      </w:rPr>
      <w:fldChar w:fldCharType="begin"/>
    </w:r>
    <w:r w:rsidR="00DC76BE" w:rsidRPr="004768AA">
      <w:rPr>
        <w:rFonts w:cs="Arial"/>
        <w:b/>
        <w:bCs/>
        <w:sz w:val="18"/>
        <w:szCs w:val="18"/>
      </w:rPr>
      <w:instrText>NUMPAGES  \* Arabic  \* MERGEFORMAT</w:instrText>
    </w:r>
    <w:r w:rsidR="00DC76BE" w:rsidRPr="004768AA">
      <w:rPr>
        <w:rFonts w:cs="Arial"/>
        <w:b/>
        <w:bCs/>
        <w:sz w:val="18"/>
        <w:szCs w:val="18"/>
      </w:rPr>
      <w:fldChar w:fldCharType="separate"/>
    </w:r>
    <w:r w:rsidR="00DC76BE" w:rsidRPr="004768AA">
      <w:rPr>
        <w:rFonts w:cs="Arial"/>
        <w:b/>
        <w:bCs/>
        <w:sz w:val="18"/>
        <w:szCs w:val="18"/>
      </w:rPr>
      <w:t>2</w:t>
    </w:r>
    <w:r w:rsidR="00DC76BE" w:rsidRPr="004768AA">
      <w:rPr>
        <w:rFonts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B87E" w14:textId="77777777" w:rsidR="00001DD8" w:rsidRDefault="00001DD8" w:rsidP="00E42D20">
      <w:pPr>
        <w:spacing w:after="0" w:line="240" w:lineRule="auto"/>
      </w:pPr>
      <w:r>
        <w:separator/>
      </w:r>
    </w:p>
  </w:footnote>
  <w:footnote w:type="continuationSeparator" w:id="0">
    <w:p w14:paraId="40FE952D" w14:textId="77777777" w:rsidR="00001DD8" w:rsidRDefault="00001DD8" w:rsidP="00E4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760B" w14:textId="7F0C91B7" w:rsidR="00C55438" w:rsidRDefault="00C55438">
    <w:pPr>
      <w:pStyle w:val="Kopfzeile"/>
    </w:pPr>
    <w:r w:rsidRPr="004768AA">
      <w:rPr>
        <w:rFonts w:cs="Arial"/>
        <w:noProof/>
        <w:szCs w:val="24"/>
      </w:rPr>
      <w:drawing>
        <wp:anchor distT="0" distB="0" distL="114300" distR="114300" simplePos="0" relativeHeight="251659264" behindDoc="0" locked="0" layoutInCell="1" allowOverlap="1" wp14:anchorId="203F2779" wp14:editId="5B22AA91">
          <wp:simplePos x="0" y="0"/>
          <wp:positionH relativeFrom="margin">
            <wp:posOffset>2842260</wp:posOffset>
          </wp:positionH>
          <wp:positionV relativeFrom="page">
            <wp:posOffset>175260</wp:posOffset>
          </wp:positionV>
          <wp:extent cx="3639600" cy="954000"/>
          <wp:effectExtent l="0" t="0" r="0" b="0"/>
          <wp:wrapSquare wrapText="bothSides"/>
          <wp:docPr id="3" name="Grafik 3" descr="Ein Bild, das Text, Schrift, Screensho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, Schrift, Screenshot, Grafike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9600" cy="9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D6D"/>
    <w:multiLevelType w:val="hybridMultilevel"/>
    <w:tmpl w:val="9828BF64"/>
    <w:lvl w:ilvl="0" w:tplc="C87CFB2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9A4"/>
    <w:multiLevelType w:val="hybridMultilevel"/>
    <w:tmpl w:val="A560F830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7BC"/>
    <w:multiLevelType w:val="multilevel"/>
    <w:tmpl w:val="1CD432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61E99"/>
    <w:multiLevelType w:val="hybridMultilevel"/>
    <w:tmpl w:val="F15E31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1764"/>
    <w:multiLevelType w:val="multilevel"/>
    <w:tmpl w:val="2C1220B6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361707D"/>
    <w:multiLevelType w:val="hybridMultilevel"/>
    <w:tmpl w:val="0B74A5F6"/>
    <w:lvl w:ilvl="0" w:tplc="73D66E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50AD4"/>
    <w:multiLevelType w:val="multilevel"/>
    <w:tmpl w:val="189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3135B"/>
    <w:multiLevelType w:val="hybridMultilevel"/>
    <w:tmpl w:val="95A68F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732A5"/>
    <w:multiLevelType w:val="hybridMultilevel"/>
    <w:tmpl w:val="5C70B4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33666"/>
    <w:multiLevelType w:val="multilevel"/>
    <w:tmpl w:val="9E301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1C6B87"/>
    <w:multiLevelType w:val="multilevel"/>
    <w:tmpl w:val="C8D6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05044"/>
    <w:multiLevelType w:val="multilevel"/>
    <w:tmpl w:val="FCA62A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024CB"/>
    <w:multiLevelType w:val="multilevel"/>
    <w:tmpl w:val="57642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936F3"/>
    <w:multiLevelType w:val="multilevel"/>
    <w:tmpl w:val="A330D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44590"/>
    <w:multiLevelType w:val="hybridMultilevel"/>
    <w:tmpl w:val="23CA5044"/>
    <w:lvl w:ilvl="0" w:tplc="25885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62FD4"/>
    <w:multiLevelType w:val="multilevel"/>
    <w:tmpl w:val="17043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C180E"/>
    <w:multiLevelType w:val="hybridMultilevel"/>
    <w:tmpl w:val="46106314"/>
    <w:lvl w:ilvl="0" w:tplc="B9F0B766">
      <w:start w:val="14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772EC"/>
    <w:multiLevelType w:val="multilevel"/>
    <w:tmpl w:val="415A9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332010">
    <w:abstractNumId w:val="9"/>
  </w:num>
  <w:num w:numId="2" w16cid:durableId="1813718065">
    <w:abstractNumId w:val="3"/>
  </w:num>
  <w:num w:numId="3" w16cid:durableId="687753379">
    <w:abstractNumId w:val="1"/>
  </w:num>
  <w:num w:numId="4" w16cid:durableId="168569766">
    <w:abstractNumId w:val="9"/>
  </w:num>
  <w:num w:numId="5" w16cid:durableId="240717854">
    <w:abstractNumId w:val="9"/>
  </w:num>
  <w:num w:numId="6" w16cid:durableId="374353092">
    <w:abstractNumId w:val="9"/>
  </w:num>
  <w:num w:numId="7" w16cid:durableId="522282777">
    <w:abstractNumId w:val="9"/>
  </w:num>
  <w:num w:numId="8" w16cid:durableId="1838227675">
    <w:abstractNumId w:val="9"/>
  </w:num>
  <w:num w:numId="9" w16cid:durableId="734862362">
    <w:abstractNumId w:val="4"/>
  </w:num>
  <w:num w:numId="10" w16cid:durableId="912162745">
    <w:abstractNumId w:val="8"/>
  </w:num>
  <w:num w:numId="11" w16cid:durableId="1726756746">
    <w:abstractNumId w:val="0"/>
  </w:num>
  <w:num w:numId="12" w16cid:durableId="196117937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763800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0943910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4451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01465455">
    <w:abstractNumId w:val="16"/>
  </w:num>
  <w:num w:numId="17" w16cid:durableId="1554199101">
    <w:abstractNumId w:val="14"/>
  </w:num>
  <w:num w:numId="18" w16cid:durableId="1446653962">
    <w:abstractNumId w:val="5"/>
  </w:num>
  <w:num w:numId="19" w16cid:durableId="619186754">
    <w:abstractNumId w:val="6"/>
  </w:num>
  <w:num w:numId="20" w16cid:durableId="1211727680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1838571193">
    <w:abstractNumId w:val="15"/>
    <w:lvlOverride w:ilvl="0">
      <w:lvl w:ilvl="0">
        <w:numFmt w:val="decimal"/>
        <w:lvlText w:val="%1."/>
        <w:lvlJc w:val="left"/>
      </w:lvl>
    </w:lvlOverride>
  </w:num>
  <w:num w:numId="22" w16cid:durableId="1531647237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1081830771">
    <w:abstractNumId w:val="11"/>
    <w:lvlOverride w:ilvl="0">
      <w:lvl w:ilvl="0">
        <w:numFmt w:val="decimal"/>
        <w:lvlText w:val="%1."/>
        <w:lvlJc w:val="left"/>
      </w:lvl>
    </w:lvlOverride>
  </w:num>
  <w:num w:numId="24" w16cid:durableId="2042245853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757022603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2065063076">
    <w:abstractNumId w:val="10"/>
  </w:num>
  <w:num w:numId="27" w16cid:durableId="186012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9B"/>
    <w:rsid w:val="00001DD8"/>
    <w:rsid w:val="000126B2"/>
    <w:rsid w:val="00030175"/>
    <w:rsid w:val="00032F88"/>
    <w:rsid w:val="000B65DD"/>
    <w:rsid w:val="000C78D5"/>
    <w:rsid w:val="000D540C"/>
    <w:rsid w:val="000E321F"/>
    <w:rsid w:val="0011067F"/>
    <w:rsid w:val="00151E7B"/>
    <w:rsid w:val="001844C2"/>
    <w:rsid w:val="00194A97"/>
    <w:rsid w:val="001C5D46"/>
    <w:rsid w:val="001E178E"/>
    <w:rsid w:val="001E1DD0"/>
    <w:rsid w:val="001E5C6E"/>
    <w:rsid w:val="001F46AC"/>
    <w:rsid w:val="002231AD"/>
    <w:rsid w:val="002368DA"/>
    <w:rsid w:val="00252717"/>
    <w:rsid w:val="00254BAC"/>
    <w:rsid w:val="00260C7C"/>
    <w:rsid w:val="00267D04"/>
    <w:rsid w:val="0027681A"/>
    <w:rsid w:val="00283147"/>
    <w:rsid w:val="002F19D1"/>
    <w:rsid w:val="002F3066"/>
    <w:rsid w:val="002F3952"/>
    <w:rsid w:val="00330409"/>
    <w:rsid w:val="00377272"/>
    <w:rsid w:val="003936EC"/>
    <w:rsid w:val="00397736"/>
    <w:rsid w:val="003A3E60"/>
    <w:rsid w:val="003A629B"/>
    <w:rsid w:val="003E698A"/>
    <w:rsid w:val="003F1270"/>
    <w:rsid w:val="00404AA8"/>
    <w:rsid w:val="0040758E"/>
    <w:rsid w:val="00411B9D"/>
    <w:rsid w:val="00435331"/>
    <w:rsid w:val="004D365F"/>
    <w:rsid w:val="004E46CB"/>
    <w:rsid w:val="004E713C"/>
    <w:rsid w:val="004F2F3A"/>
    <w:rsid w:val="00500E3F"/>
    <w:rsid w:val="005125ED"/>
    <w:rsid w:val="00512A62"/>
    <w:rsid w:val="0054190B"/>
    <w:rsid w:val="00543361"/>
    <w:rsid w:val="0055022C"/>
    <w:rsid w:val="005664F2"/>
    <w:rsid w:val="00567A9A"/>
    <w:rsid w:val="00572523"/>
    <w:rsid w:val="005773BC"/>
    <w:rsid w:val="005B006D"/>
    <w:rsid w:val="005B3C6C"/>
    <w:rsid w:val="005B60B0"/>
    <w:rsid w:val="0062540A"/>
    <w:rsid w:val="006423E4"/>
    <w:rsid w:val="0065143A"/>
    <w:rsid w:val="006748B1"/>
    <w:rsid w:val="00692CAC"/>
    <w:rsid w:val="00692DB7"/>
    <w:rsid w:val="006A1A7F"/>
    <w:rsid w:val="006A7F88"/>
    <w:rsid w:val="006C31C2"/>
    <w:rsid w:val="006C5BD6"/>
    <w:rsid w:val="006D3569"/>
    <w:rsid w:val="007206EB"/>
    <w:rsid w:val="0072674A"/>
    <w:rsid w:val="00726877"/>
    <w:rsid w:val="00750179"/>
    <w:rsid w:val="00766B86"/>
    <w:rsid w:val="00770199"/>
    <w:rsid w:val="00790E85"/>
    <w:rsid w:val="007A0BB4"/>
    <w:rsid w:val="007A2008"/>
    <w:rsid w:val="007A457E"/>
    <w:rsid w:val="007A79E9"/>
    <w:rsid w:val="007B2542"/>
    <w:rsid w:val="007B7350"/>
    <w:rsid w:val="007C361A"/>
    <w:rsid w:val="007C45E3"/>
    <w:rsid w:val="007C59EF"/>
    <w:rsid w:val="007D4DA0"/>
    <w:rsid w:val="00801A4B"/>
    <w:rsid w:val="0080654B"/>
    <w:rsid w:val="00846654"/>
    <w:rsid w:val="008508FC"/>
    <w:rsid w:val="00852525"/>
    <w:rsid w:val="008751C4"/>
    <w:rsid w:val="008D4252"/>
    <w:rsid w:val="008E57B2"/>
    <w:rsid w:val="008E7426"/>
    <w:rsid w:val="00910127"/>
    <w:rsid w:val="00924A37"/>
    <w:rsid w:val="009310F3"/>
    <w:rsid w:val="00936444"/>
    <w:rsid w:val="009461EF"/>
    <w:rsid w:val="00971673"/>
    <w:rsid w:val="00976856"/>
    <w:rsid w:val="009C04EB"/>
    <w:rsid w:val="009D124E"/>
    <w:rsid w:val="009F402C"/>
    <w:rsid w:val="00A03C02"/>
    <w:rsid w:val="00A1608E"/>
    <w:rsid w:val="00A41E8F"/>
    <w:rsid w:val="00A47265"/>
    <w:rsid w:val="00A55F73"/>
    <w:rsid w:val="00A65363"/>
    <w:rsid w:val="00A76AEE"/>
    <w:rsid w:val="00A90916"/>
    <w:rsid w:val="00AB5A3B"/>
    <w:rsid w:val="00AB629C"/>
    <w:rsid w:val="00AC5218"/>
    <w:rsid w:val="00AC52F4"/>
    <w:rsid w:val="00AD67DF"/>
    <w:rsid w:val="00AE5927"/>
    <w:rsid w:val="00AF1B6A"/>
    <w:rsid w:val="00B02842"/>
    <w:rsid w:val="00B02D4D"/>
    <w:rsid w:val="00B16184"/>
    <w:rsid w:val="00B34277"/>
    <w:rsid w:val="00B44B25"/>
    <w:rsid w:val="00B44C5D"/>
    <w:rsid w:val="00B57371"/>
    <w:rsid w:val="00B613FF"/>
    <w:rsid w:val="00B7156E"/>
    <w:rsid w:val="00B84794"/>
    <w:rsid w:val="00B866FD"/>
    <w:rsid w:val="00BC5E64"/>
    <w:rsid w:val="00BE46BE"/>
    <w:rsid w:val="00C153ED"/>
    <w:rsid w:val="00C41503"/>
    <w:rsid w:val="00C507C6"/>
    <w:rsid w:val="00C54088"/>
    <w:rsid w:val="00C55438"/>
    <w:rsid w:val="00C8074E"/>
    <w:rsid w:val="00CA3707"/>
    <w:rsid w:val="00CC79DF"/>
    <w:rsid w:val="00CD06D9"/>
    <w:rsid w:val="00CE7D69"/>
    <w:rsid w:val="00CF3DF5"/>
    <w:rsid w:val="00CF445E"/>
    <w:rsid w:val="00D04C03"/>
    <w:rsid w:val="00D11B35"/>
    <w:rsid w:val="00D1218B"/>
    <w:rsid w:val="00D25CE4"/>
    <w:rsid w:val="00D415AB"/>
    <w:rsid w:val="00D54903"/>
    <w:rsid w:val="00D81EBE"/>
    <w:rsid w:val="00DB2ED2"/>
    <w:rsid w:val="00DC76BE"/>
    <w:rsid w:val="00DF26FF"/>
    <w:rsid w:val="00E07670"/>
    <w:rsid w:val="00E42D20"/>
    <w:rsid w:val="00E73CBC"/>
    <w:rsid w:val="00E90D99"/>
    <w:rsid w:val="00E94391"/>
    <w:rsid w:val="00E97C5C"/>
    <w:rsid w:val="00EA274D"/>
    <w:rsid w:val="00EB5885"/>
    <w:rsid w:val="00EC2064"/>
    <w:rsid w:val="00EC3F30"/>
    <w:rsid w:val="00EC6F8A"/>
    <w:rsid w:val="00ED25CC"/>
    <w:rsid w:val="00F01F67"/>
    <w:rsid w:val="00F03F7A"/>
    <w:rsid w:val="00F163F0"/>
    <w:rsid w:val="00F22641"/>
    <w:rsid w:val="00F23BCD"/>
    <w:rsid w:val="00F3338D"/>
    <w:rsid w:val="00F904F4"/>
    <w:rsid w:val="00F968EB"/>
    <w:rsid w:val="00FB1A57"/>
    <w:rsid w:val="00FB2434"/>
    <w:rsid w:val="00FB3DFE"/>
    <w:rsid w:val="00FE55DD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8AAE5E"/>
  <w15:chartTrackingRefBased/>
  <w15:docId w15:val="{839B8F38-D72A-44DB-9E75-592CE09F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F30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1F67"/>
    <w:pPr>
      <w:keepNext/>
      <w:keepLines/>
      <w:pageBreakBefore/>
      <w:numPr>
        <w:numId w:val="9"/>
      </w:numPr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1F67"/>
    <w:pPr>
      <w:keepNext/>
      <w:keepLines/>
      <w:numPr>
        <w:ilvl w:val="1"/>
        <w:numId w:val="9"/>
      </w:numPr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F67"/>
    <w:pPr>
      <w:keepNext/>
      <w:keepLines/>
      <w:numPr>
        <w:ilvl w:val="2"/>
        <w:numId w:val="9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C3F30"/>
    <w:pPr>
      <w:keepNext/>
      <w:keepLines/>
      <w:numPr>
        <w:ilvl w:val="3"/>
        <w:numId w:val="9"/>
      </w:numPr>
      <w:spacing w:before="40" w:after="0"/>
      <w:jc w:val="center"/>
      <w:outlineLvl w:val="3"/>
    </w:pPr>
    <w:rPr>
      <w:rFonts w:eastAsiaTheme="majorEastAsia" w:cstheme="majorBidi"/>
      <w:b/>
      <w:iCs/>
      <w:color w:val="2F5496" w:themeColor="accent1" w:themeShade="BF"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3F3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3F3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3F3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3F3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3F3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F67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1F67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F67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3F30"/>
    <w:rPr>
      <w:rFonts w:ascii="Arial" w:eastAsiaTheme="majorEastAsia" w:hAnsi="Arial" w:cstheme="majorBidi"/>
      <w:b/>
      <w:iCs/>
      <w:color w:val="2F5496" w:themeColor="accent1" w:themeShade="BF"/>
      <w:sz w:val="24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3F3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3F3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3F3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3F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3F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C3F30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C3F30"/>
  </w:style>
  <w:style w:type="paragraph" w:styleId="Kopfzeile">
    <w:name w:val="header"/>
    <w:basedOn w:val="Standard"/>
    <w:link w:val="KopfzeileZchn"/>
    <w:uiPriority w:val="99"/>
    <w:unhideWhenUsed/>
    <w:rsid w:val="00EC3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3F3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C3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3F30"/>
    <w:rPr>
      <w:rFonts w:ascii="Arial" w:hAnsi="Arial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3F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78E"/>
    <w:pPr>
      <w:tabs>
        <w:tab w:val="left" w:pos="0"/>
        <w:tab w:val="left" w:pos="482"/>
        <w:tab w:val="right" w:leader="dot" w:pos="8947"/>
      </w:tabs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C3F30"/>
    <w:pPr>
      <w:tabs>
        <w:tab w:val="left" w:pos="482"/>
        <w:tab w:val="left" w:pos="567"/>
        <w:tab w:val="right" w:leader="dot" w:pos="8948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C3F3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C3F3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C3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C3F3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3F30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3F3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3BC"/>
    <w:pPr>
      <w:ind w:left="720"/>
      <w:contextualSpacing/>
    </w:pPr>
  </w:style>
  <w:style w:type="character" w:styleId="Hervorhebung">
    <w:name w:val="Emphasis"/>
    <w:uiPriority w:val="20"/>
    <w:qFormat/>
    <w:rsid w:val="0027681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Formatvorlage1">
    <w:name w:val="Formatvorlage1"/>
    <w:basedOn w:val="Standard"/>
    <w:next w:val="Standard"/>
    <w:qFormat/>
    <w:rsid w:val="00EC3F30"/>
    <w:pPr>
      <w:spacing w:after="0" w:line="240" w:lineRule="auto"/>
      <w:ind w:left="5102"/>
    </w:pPr>
    <w:rPr>
      <w:rFonts w:cs="Arial"/>
    </w:rPr>
  </w:style>
  <w:style w:type="paragraph" w:customStyle="1" w:styleId="Grussformel">
    <w:name w:val="Grussformel"/>
    <w:basedOn w:val="Standard"/>
    <w:qFormat/>
    <w:rsid w:val="00EC3F30"/>
    <w:pPr>
      <w:spacing w:after="0" w:line="240" w:lineRule="auto"/>
      <w:ind w:left="5102"/>
    </w:pPr>
    <w:rPr>
      <w:rFonts w:cs="Arial"/>
    </w:rPr>
  </w:style>
  <w:style w:type="paragraph" w:customStyle="1" w:styleId="GrussformelmitUnterschrift">
    <w:name w:val="Grussformel mit Unterschrift"/>
    <w:basedOn w:val="Grussformel"/>
    <w:next w:val="Standard"/>
    <w:link w:val="GrussformelmitUnterschriftZchn"/>
    <w:qFormat/>
    <w:rsid w:val="00EC3F30"/>
    <w:rPr>
      <w:lang w:val="de-CH"/>
    </w:rPr>
  </w:style>
  <w:style w:type="character" w:customStyle="1" w:styleId="GrussformelmitUnterschriftZchn">
    <w:name w:val="Grussformel mit Unterschrift Zchn"/>
    <w:basedOn w:val="Absatz-Standardschriftart"/>
    <w:link w:val="GrussformelmitUnterschrift"/>
    <w:rsid w:val="00EC3F30"/>
    <w:rPr>
      <w:rFonts w:ascii="Arial" w:hAnsi="Arial" w:cs="Arial"/>
      <w:sz w:val="24"/>
      <w:lang w:val="de-CH"/>
    </w:rPr>
  </w:style>
  <w:style w:type="paragraph" w:customStyle="1" w:styleId="OrtDatum">
    <w:name w:val="Ort/Datum"/>
    <w:basedOn w:val="Standard"/>
    <w:qFormat/>
    <w:rsid w:val="00EC3F30"/>
    <w:pPr>
      <w:spacing w:after="0" w:line="240" w:lineRule="auto"/>
      <w:ind w:left="5102"/>
    </w:pPr>
    <w:rPr>
      <w:rFonts w:cs="Arial"/>
    </w:rPr>
  </w:style>
  <w:style w:type="character" w:styleId="Platzhaltertext">
    <w:name w:val="Placeholder Text"/>
    <w:basedOn w:val="Absatz-Standardschriftart"/>
    <w:uiPriority w:val="99"/>
    <w:semiHidden/>
    <w:rsid w:val="00EC3F30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4C5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EC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nick%20Morgenthaler\Documents\Github\School\M146\146-MorgenthalerY-Konzept-V0.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EF982-9721-43A7-89E3-0EACB9BB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146-MorgenthalerY-Konzept-V0.1.dotx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Morgenthaler</dc:creator>
  <cp:keywords/>
  <dc:description/>
  <cp:lastModifiedBy>Morgenthaler, Yannick (GIBM)</cp:lastModifiedBy>
  <cp:revision>43</cp:revision>
  <cp:lastPrinted>2023-01-10T21:08:00Z</cp:lastPrinted>
  <dcterms:created xsi:type="dcterms:W3CDTF">2022-05-02T13:08:00Z</dcterms:created>
  <dcterms:modified xsi:type="dcterms:W3CDTF">2023-05-25T15:38:00Z</dcterms:modified>
</cp:coreProperties>
</file>