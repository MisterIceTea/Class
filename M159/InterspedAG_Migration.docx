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5466" w14:textId="2E0C3F5C" w:rsidR="0013144B" w:rsidRPr="004F0B92" w:rsidRDefault="0013144B">
      <w:pPr>
        <w:rPr>
          <w:rFonts w:ascii="OCR A Extended" w:hAnsi="OCR A Extended"/>
        </w:rPr>
      </w:pPr>
      <w:r w:rsidRPr="004F0B92">
        <w:rPr>
          <w:rFonts w:ascii="OCR A Extended" w:hAnsi="OCR A Extended"/>
          <w:noProof/>
        </w:rPr>
        <mc:AlternateContent>
          <mc:Choice Requires="wpg">
            <w:drawing>
              <wp:anchor distT="0" distB="0" distL="114300" distR="114300" simplePos="0" relativeHeight="251683840" behindDoc="0" locked="0" layoutInCell="1" allowOverlap="1" wp14:anchorId="64617181" wp14:editId="094C3EB4">
                <wp:simplePos x="0" y="0"/>
                <wp:positionH relativeFrom="column">
                  <wp:posOffset>-942427</wp:posOffset>
                </wp:positionH>
                <wp:positionV relativeFrom="paragraph">
                  <wp:posOffset>522572</wp:posOffset>
                </wp:positionV>
                <wp:extent cx="7779419" cy="312153"/>
                <wp:effectExtent l="0" t="0" r="0" b="0"/>
                <wp:wrapNone/>
                <wp:docPr id="294394238"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777328047" name="Parallelogramm 777328047"/>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1700642" name="Parallelogramm 2001700642"/>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9139345" name="Parallelogramm 1709139345"/>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123572" name="Parallelogramm 1447123572"/>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4045132" name="Parallelogramm 784045132"/>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2346088" name="Parallelogramm 1302346088"/>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9560555" name="Parallelogramm 1159560555"/>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276973" name="Parallelogramm 1988276973"/>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70809" name="Parallelogramm 97747080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3669589" name="Parallelogramm 1773669589"/>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468560" name="Parallelogramm 31446856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7954079" name="Parallelogramm 747954079"/>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5118685" name="Parallelogramm 1065118685"/>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5673754" name="Parallelogramm 2095673754"/>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593439" name="Parallelogramm 47593439"/>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327264" name="Parallelogramm 905327264"/>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493531" name="Parallelogramm 186493531"/>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1826638" name="Parallelogramm 1491826638"/>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0417" name="Parallelogramm 10670417"/>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634825" name="Parallelogramm 96634825"/>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9198884" name="Parallelogramm 1019198884"/>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6286215" name="Parallelogramm 226286215"/>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824932" name="Parallelogramm 1067824932"/>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964259" name="Parallelogramm 923964259"/>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A0967F4" id="Gruppieren 91" o:spid="_x0000_s1026" style="position:absolute;margin-left:-74.2pt;margin-top:41.15pt;width:612.55pt;height:24.6pt;z-index:251683840;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77732804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" adj="11827" filled="f" stroked="f" strokeweight="1pt"/>
                <v:shape id="Parallelogramm 200170064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" adj="11827" filled="f" stroked="f" strokeweight="1pt"/>
                <v:shape id="Parallelogramm 170913934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" adj="11827" filled="f" stroked="f" strokeweight="1pt"/>
                <v:shape id="Parallelogramm 1447123572"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" adj="11827" filled="f" stroked="f" strokeweight="1pt"/>
                <v:shape id="Parallelogramm 78404513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" adj="11827" filled="f" stroked="f" strokeweight="1pt"/>
                <v:shape id="Parallelogramm 1302346088"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" adj="11827" filled="f" stroked="f" strokeweight="1pt"/>
                <v:shape id="Parallelogramm 1159560555"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" adj="11827" filled="f" stroked="f" strokeweight="1pt"/>
                <v:shape id="Parallelogramm 1988276973"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" adj="11827" filled="f" stroked="f" strokeweight="1pt"/>
                <v:shape id="Parallelogramm 97747080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" adj="11827" filled="f" stroked="f" strokeweight="1pt"/>
                <v:shape id="Parallelogramm 17736695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" adj="11827" filled="f" stroked="f" strokeweight="1pt"/>
                <v:shape id="Parallelogramm 31446856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" adj="11827" filled="f" stroked="f" strokeweight="1pt"/>
                <v:shape id="Parallelogramm 747954079"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" adj="11827" filled="f" stroked="f" strokeweight="1pt"/>
                <v:shape id="Parallelogramm 106511868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" adj="11827" filled="f" stroked="f" strokeweight="1pt"/>
                <v:shape id="Parallelogramm 2095673754"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" adj="11827" filled="f" stroked="f" strokeweight="1pt"/>
                <v:shape id="Parallelogramm 47593439"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" adj="11827" filled="f" stroked="f" strokeweight="1pt"/>
                <v:shape id="Parallelogramm 905327264"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" adj="11827" filled="f" stroked="f" strokeweight="1pt"/>
                <v:shape id="Parallelogramm 186493531"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" adj="11827" filled="f" stroked="f" strokeweight="1pt"/>
                <v:shape id="Parallelogramm 149182663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" adj="11827" filled="f" stroked="f" strokeweight="1pt"/>
                <v:shape id="Parallelogramm 10670417"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" adj="11827" filled="f" stroked="f" strokeweight="1pt"/>
                <v:shape id="Parallelogramm 9663482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" adj="11827" filled="f" stroked="f" strokeweight="1pt"/>
                <v:shape id="Parallelogramm 1019198884"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" adj="11827" filled="f" stroked="f" strokeweight="1pt"/>
                <v:shape id="Parallelogramm 226286215"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" adj="11827" filled="f" stroked="f" strokeweight="1pt"/>
                <v:shape id="Parallelogramm 1067824932"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" adj="11827" filled="f" stroked="f" strokeweight="1pt"/>
                <v:shape id="Parallelogramm 923964259"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" adj="11827" filled="f" stroked="f" strokeweight="1pt"/>
              </v:group>
            </w:pict>
          </mc:Fallback>
        </mc:AlternateContent>
      </w:r>
      <w:r w:rsidRPr="004F0B92">
        <w:rPr>
          <w:rFonts w:ascii="OCR A Extended" w:hAnsi="OCR A Extended"/>
          <w:noProof/>
        </w:rPr>
        <mc:AlternateContent>
          <mc:Choice Requires="wpg">
            <w:drawing>
              <wp:anchor distT="0" distB="0" distL="114300" distR="114300" simplePos="0" relativeHeight="251679744" behindDoc="0" locked="0" layoutInCell="1" allowOverlap="1" wp14:anchorId="3C978E3A" wp14:editId="5A862D03">
                <wp:simplePos x="0" y="0"/>
                <wp:positionH relativeFrom="column">
                  <wp:posOffset>-774244</wp:posOffset>
                </wp:positionH>
                <wp:positionV relativeFrom="paragraph">
                  <wp:posOffset>6633519</wp:posOffset>
                </wp:positionV>
                <wp:extent cx="1015365" cy="914400"/>
                <wp:effectExtent l="0" t="0" r="0" b="0"/>
                <wp:wrapNone/>
                <wp:docPr id="572199508" name="Gruppieren 162"/>
                <wp:cNvGraphicFramePr/>
                <a:graphic xmlns:a="http://schemas.openxmlformats.org/drawingml/2006/main">
                  <a:graphicData uri="http://schemas.microsoft.com/office/word/2010/wordprocessingGroup">
                    <wpg:wgp>
                      <wpg:cNvGrpSpPr/>
                      <wpg:grpSpPr>
                        <a:xfrm flipH="1">
                          <a:off x="0" y="0"/>
                          <a:ext cx="1015365" cy="914400"/>
                          <a:chOff x="1123416" y="0"/>
                          <a:chExt cx="1015628" cy="914400"/>
                        </a:xfrm>
                      </wpg:grpSpPr>
                      <pic:pic xmlns:pic="http://schemas.openxmlformats.org/drawingml/2006/picture">
                        <pic:nvPicPr>
                          <pic:cNvPr id="984944123" name="Grafik 98494412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1514640209" name="Grafik 1514640209"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w:pict>
              <v:group w14:anchorId="4A8D49E7" id="Gruppieren 162" o:spid="_x0000_s1026" style="position:absolute;margin-left:-60.95pt;margin-top:522.3pt;width:79.95pt;height:1in;flip:x;z-index:251679744" coordorigin="11234" coordsize="10156,9144"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84944123" o:spid="_x0000_s1027" type="#_x0000_t75" alt="Chevronpfeile mit einfarbiger Füllung" style="position:absolute;left:12246;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">
                  <v:imagedata r:id="rId12" o:title="Chevronpfeile mit einfarbiger Füllung"/>
                </v:shape>
                <v:shape id="Grafik 1514640209" o:spid="_x0000_s1028" type="#_x0000_t75" alt="Chevronpfeile Silhouette" style="position:absolute;left:11234;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">
                  <v:imagedata r:id="rId13" o:title="Chevronpfeile Silhouette"/>
                </v:shape>
              </v:group>
            </w:pict>
          </mc:Fallback>
        </mc:AlternateContent>
      </w:r>
      <w:r w:rsidRPr="004F0B92">
        <w:rPr>
          <w:rFonts w:ascii="OCR A Extended" w:hAnsi="OCR A Extended"/>
          <w:noProof/>
        </w:rPr>
        <mc:AlternateContent>
          <mc:Choice Requires="wpg">
            <w:drawing>
              <wp:anchor distT="0" distB="0" distL="114300" distR="114300" simplePos="0" relativeHeight="251678720" behindDoc="0" locked="0" layoutInCell="1" allowOverlap="1" wp14:anchorId="0D19DEE8" wp14:editId="34892301">
                <wp:simplePos x="0" y="0"/>
                <wp:positionH relativeFrom="column">
                  <wp:posOffset>5442212</wp:posOffset>
                </wp:positionH>
                <wp:positionV relativeFrom="paragraph">
                  <wp:posOffset>6630670</wp:posOffset>
                </wp:positionV>
                <wp:extent cx="1015365" cy="914400"/>
                <wp:effectExtent l="0" t="0" r="0" b="0"/>
                <wp:wrapNone/>
                <wp:docPr id="1440280650" name="Gruppieren 162"/>
                <wp:cNvGraphicFramePr/>
                <a:graphic xmlns:a="http://schemas.openxmlformats.org/drawingml/2006/main">
                  <a:graphicData uri="http://schemas.microsoft.com/office/word/2010/wordprocessingGroup">
                    <wpg:wgp>
                      <wpg:cNvGrpSpPr/>
                      <wpg:grpSpPr>
                        <a:xfrm>
                          <a:off x="0" y="0"/>
                          <a:ext cx="1015365" cy="914400"/>
                          <a:chOff x="1123416" y="0"/>
                          <a:chExt cx="1015628" cy="914400"/>
                        </a:xfrm>
                      </wpg:grpSpPr>
                      <pic:pic xmlns:pic="http://schemas.openxmlformats.org/drawingml/2006/picture">
                        <pic:nvPicPr>
                          <pic:cNvPr id="2061923183" name="Grafik 206192318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2132947492" name="Grafik 2132947492"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w:pict>
              <v:group w14:anchorId="07D9B8FB" id="Gruppieren 162" o:spid="_x0000_s1026" style="position:absolute;margin-left:428.5pt;margin-top:522.1pt;width:79.95pt;height:1in;z-index:251678720" coordorigin="11234" coordsize="1015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lnD23p39KfafbQlv4t/ZlnD23p&#10;39KfefbQlv4t/ZlnD23p39KfafbQlv4t/ZlnD23p39KfefbQlv4t/ZlnD23p39KfafbQlv4t/Zln&#10;D23p39KfefbQlv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nmA2jp39KfWX6BW/q39GfWeTDn4bw9qJvufMDnQ76N&#10;/i39mXZ+Gd8e1G13fuFvpH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2bZPVv6t/Rnlt2zpX9L&#10;f2bZPVv6t/Rnmt2zpX9Lf2bZPVv6t/Rnlt2zpX9Lf2bZPVv6t/Rnmt2zpX9Lf2bZPVv6t/Rnlt2z&#10;pX9Lf2bZPVv6t/Rnmt2zpX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">
                <v:shape id="Grafik 2061923183" o:spid="_x0000_s1027" type="#_x0000_t75" alt="Chevronpfeile mit einfarbiger Füllung" style="position:absolute;left:122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">
                  <v:imagedata r:id="rId14" o:title="Chevronpfeile mit einfarbiger Füllung"/>
                </v:shape>
                <v:shape id="Grafik 2132947492" o:spid="_x0000_s1028" type="#_x0000_t75" alt="Chevronpfeile Silhouette" style="position:absolute;left:1123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">
                  <v:imagedata r:id="rId15" o:title="Chevronpfeile Silhouette"/>
                </v:shape>
              </v:group>
            </w:pict>
          </mc:Fallback>
        </mc:AlternateContent>
      </w:r>
      <w:r w:rsidRPr="004F0B92">
        <w:rPr>
          <w:rFonts w:ascii="OCR A Extended" w:hAnsi="OCR A Extended"/>
          <w:noProof/>
        </w:rPr>
        <mc:AlternateContent>
          <mc:Choice Requires="wpg">
            <w:drawing>
              <wp:anchor distT="0" distB="0" distL="114300" distR="114300" simplePos="0" relativeHeight="251677696" behindDoc="0" locked="0" layoutInCell="1" allowOverlap="1" wp14:anchorId="0C10A419" wp14:editId="7574188A">
                <wp:simplePos x="0" y="0"/>
                <wp:positionH relativeFrom="column">
                  <wp:posOffset>-981619</wp:posOffset>
                </wp:positionH>
                <wp:positionV relativeFrom="paragraph">
                  <wp:posOffset>6171806</wp:posOffset>
                </wp:positionV>
                <wp:extent cx="7793835" cy="359238"/>
                <wp:effectExtent l="0" t="0" r="0" b="3175"/>
                <wp:wrapNone/>
                <wp:docPr id="1900837262"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438305907" name="Parallelogramm 1438305907"/>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8002188" name="Parallelogramm 1338002188"/>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818995" name="Parallelogramm 371818995"/>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074198" name="Parallelogramm 1340074198"/>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3436022" name="Parallelogramm 1223436022"/>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5856975" name="Parallelogramm 2055856975"/>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0217382" name="Parallelogramm 1870217382"/>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916969" name="Parallelogramm 1970916969"/>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2926432" name="Parallelogramm 75292643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915789" name="Parallelogramm 862915789"/>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609440" name="Parallelogramm 1340609440"/>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9733278" name="Parallelogramm 1089733278"/>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7877041" name="Parallelogramm 717877041"/>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1636330" name="Parallelogramm 2081636330"/>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2223803" name="Parallelogramm 1972223803"/>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0813988" name="Parallelogramm 2060813988"/>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1518918" name="Parallelogramm 1271518918"/>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6442296" name="Parallelogramm 1146442296"/>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5794269" name="Parallelogramm 645794269"/>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59951645" name="Parallelogramm 1459951645"/>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8553350" name="Parallelogramm 2068553350"/>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8529290" name="Parallelogramm 1448529290"/>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8472513" name="Parallelogramm 868472513"/>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2737710" name="Parallelogramm 1262737710"/>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943E739" id="Gruppieren 90" o:spid="_x0000_s1026" style="position:absolute;margin-left:-77.3pt;margin-top:485.95pt;width:613.7pt;height:28.3pt;z-index:25167769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">
                <v:shape id="Parallelogramm 143830590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" adj="11827" fillcolor="red" stroked="f" strokeweight="1pt"/>
                <v:shape id="Parallelogramm 1338002188"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" adj="11827" fillcolor="red" stroked="f" strokeweight="1pt"/>
                <v:shape id="Parallelogramm 37181899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" adj="11827" fillcolor="red" stroked="f" strokeweight="1pt"/>
                <v:shape id="Parallelogramm 1340074198"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" adj="11827" fillcolor="red" stroked="f" strokeweight="1pt"/>
                <v:shape id="Parallelogramm 122343602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" adj="11827" fillcolor="red" stroked="f" strokeweight="1pt"/>
                <v:shape id="Parallelogramm 2055856975"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" adj="11827" fillcolor="red" stroked="f" strokeweight="1pt"/>
                <v:shape id="Parallelogramm 187021738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" adj="11827" fillcolor="red" stroked="f" strokeweight="1pt"/>
                <v:shape id="Parallelogramm 1970916969"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" adj="11827" fillcolor="red" stroked="f" strokeweight="1pt"/>
                <v:shape id="Parallelogramm 75292643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" adj="11827" fillcolor="red" stroked="f" strokeweight="1pt"/>
                <v:shape id="Parallelogramm 8629157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" adj="11827" fillcolor="red" stroked="f" strokeweight="1pt"/>
                <v:shape id="Parallelogramm 134060944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" adj="11827" fillcolor="red" stroked="f" strokeweight="1pt"/>
                <v:shape id="Parallelogramm 1089733278"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" adj="11827" fillcolor="red" stroked="f" strokeweight="1pt"/>
                <v:shape id="Parallelogramm 71787704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" adj="11827" fillcolor="red" stroked="f" strokeweight="1pt"/>
                <v:shape id="Parallelogramm 2081636330"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" adj="11827" fillcolor="red" stroked="f" strokeweight="1pt"/>
                <v:shape id="Parallelogramm 1972223803"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" adj="11827" fillcolor="red" stroked="f" strokeweight="1pt"/>
                <v:shape id="Parallelogramm 206081398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" adj="11827" fillcolor="red" stroked="f" strokeweight="1pt"/>
                <v:shape id="Parallelogramm 1271518918"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" adj="11827" fillcolor="red" stroked="f" strokeweight="1pt"/>
                <v:shape id="Parallelogramm 1146442296"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" adj="11827" fillcolor="red" stroked="f" strokeweight="1pt"/>
                <v:shape id="Parallelogramm 645794269"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" adj="11827" fillcolor="red" stroked="f" strokeweight="1pt"/>
                <v:shape id="Parallelogramm 145995164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" adj="11827" fillcolor="red" stroked="f" strokeweight="1pt"/>
                <v:shape id="Parallelogramm 2068553350"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" adj="11827" fillcolor="red" stroked="f" strokeweight="1pt"/>
                <v:shape id="Parallelogramm 1448529290"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" adj="11827" fillcolor="red" stroked="f" strokeweight="1pt"/>
                <v:shape id="Parallelogramm 868472513"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" adj="11827" fillcolor="red" stroked="f" strokeweight="1pt"/>
                <v:shape id="Parallelogramm 1262737710"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" adj="11827" fillcolor="red" stroked="f" strokeweight="1pt"/>
              </v:group>
            </w:pict>
          </mc:Fallback>
        </mc:AlternateContent>
      </w:r>
      <w:r w:rsidRPr="004F0B92">
        <w:rPr>
          <w:rFonts w:ascii="OCR A Extended" w:hAnsi="OCR A Extended"/>
          <w:noProof/>
        </w:rPr>
        <mc:AlternateContent>
          <mc:Choice Requires="wpg">
            <w:drawing>
              <wp:anchor distT="0" distB="0" distL="114300" distR="114300" simplePos="0" relativeHeight="251676672" behindDoc="0" locked="0" layoutInCell="1" allowOverlap="1" wp14:anchorId="01DE4E96" wp14:editId="48798C0F">
                <wp:simplePos x="0" y="0"/>
                <wp:positionH relativeFrom="column">
                  <wp:posOffset>-982345</wp:posOffset>
                </wp:positionH>
                <wp:positionV relativeFrom="paragraph">
                  <wp:posOffset>7659078</wp:posOffset>
                </wp:positionV>
                <wp:extent cx="7793835" cy="359238"/>
                <wp:effectExtent l="0" t="0" r="0" b="3175"/>
                <wp:wrapNone/>
                <wp:docPr id="1519516120"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005555191" name="Parallelogramm 1005555191"/>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5424632" name="Parallelogramm 875424632"/>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0035016" name="Parallelogramm 1710035016"/>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34553" name="Parallelogramm 1289334553"/>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0784670" name="Parallelogramm 880784670"/>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3708983" name="Parallelogramm 753708983"/>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8692454" name="Parallelogramm 638692454"/>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1719654" name="Parallelogramm 1971719654"/>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278942" name="Parallelogramm 15627894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22334336" name="Parallelogramm 1122334336"/>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1647781" name="Parallelogramm 551647781"/>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4866872" name="Parallelogramm 994866872"/>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827695" name="Parallelogramm 890827695"/>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782065" name="Parallelogramm 1970782065"/>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5494134" name="Parallelogramm 1885494134"/>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0131806" name="Parallelogramm 670131806"/>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2552136" name="Parallelogramm 2102552136"/>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1718778" name="Parallelogramm 1801718778"/>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340684" name="Parallelogramm 1998340684"/>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449161" name="Parallelogramm 199449161"/>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7537426" name="Parallelogramm 667537426"/>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329812" name="Parallelogramm 977329812"/>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7982296" name="Parallelogramm 1637982296"/>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7468443" name="Parallelogramm 1997468443"/>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BCE0205" id="Gruppieren 90" o:spid="_x0000_s1026" style="position:absolute;margin-left:-77.35pt;margin-top:603.1pt;width:613.7pt;height:28.3pt;z-index:251676672;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">
                <v:shape id="Parallelogramm 1005555191"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" adj="11827" fillcolor="red" stroked="f" strokeweight="1pt"/>
                <v:shape id="Parallelogramm 87542463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" adj="11827" fillcolor="red" stroked="f" strokeweight="1pt"/>
                <v:shape id="Parallelogramm 1710035016"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" adj="11827" fillcolor="red" stroked="f" strokeweight="1pt"/>
                <v:shape id="Parallelogramm 128933455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" adj="11827" fillcolor="red" stroked="f" strokeweight="1pt"/>
                <v:shape id="Parallelogramm 880784670"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" adj="11827" fillcolor="red" stroked="f" strokeweight="1pt"/>
                <v:shape id="Parallelogramm 753708983"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" adj="11827" fillcolor="red" stroked="f" strokeweight="1pt"/>
                <v:shape id="Parallelogramm 638692454"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" adj="11827" fillcolor="red" stroked="f" strokeweight="1pt"/>
                <v:shape id="Parallelogramm 1971719654"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" adj="11827" fillcolor="red" stroked="f" strokeweight="1pt"/>
                <v:shape id="Parallelogramm 15627894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" adj="11827" fillcolor="red" stroked="f" strokeweight="1pt"/>
                <v:shape id="Parallelogramm 1122334336"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" adj="11827" fillcolor="red" stroked="f" strokeweight="1pt"/>
                <v:shape id="Parallelogramm 551647781"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" adj="11827" fillcolor="red" stroked="f" strokeweight="1pt"/>
                <v:shape id="Parallelogramm 994866872"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" adj="11827" fillcolor="red" stroked="f" strokeweight="1pt"/>
                <v:shape id="Parallelogramm 89082769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" adj="11827" fillcolor="red" stroked="f" strokeweight="1pt"/>
                <v:shape id="Parallelogramm 1970782065"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" adj="11827" fillcolor="red" stroked="f" strokeweight="1pt"/>
                <v:shape id="Parallelogramm 1885494134"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" adj="11827" fillcolor="red" stroked="f" strokeweight="1pt"/>
                <v:shape id="Parallelogramm 670131806"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" adj="11827" fillcolor="red" stroked="f" strokeweight="1pt"/>
                <v:shape id="Parallelogramm 210255213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" adj="11827" fillcolor="red" stroked="f" strokeweight="1pt"/>
                <v:shape id="Parallelogramm 180171877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" adj="11827" fillcolor="red" stroked="f" strokeweight="1pt"/>
                <v:shape id="Parallelogramm 1998340684"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" adj="11827" fillcolor="red" stroked="f" strokeweight="1pt"/>
                <v:shape id="Parallelogramm 199449161"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" adj="11827" fillcolor="red" stroked="f" strokeweight="1pt"/>
                <v:shape id="Parallelogramm 667537426"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" adj="11827" fillcolor="red" stroked="f" strokeweight="1pt"/>
                <v:shape id="Parallelogramm 977329812"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" adj="11827" fillcolor="red" stroked="f" strokeweight="1pt"/>
                <v:shape id="Parallelogramm 163798229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" adj="11827" fillcolor="red" stroked="f" strokeweight="1pt"/>
                <v:shape id="Parallelogramm 1997468443"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" adj="11827" fillcolor="red" stroked="f" strokeweight="1pt"/>
              </v:group>
            </w:pict>
          </mc:Fallback>
        </mc:AlternateContent>
      </w:r>
    </w:p>
    <w:p w14:paraId="73419E93" w14:textId="26E773AE" w:rsidR="00090E7F" w:rsidRPr="004F0B92" w:rsidRDefault="009B2A77">
      <w:pPr>
        <w:rPr>
          <w:rFonts w:ascii="OCR A Extended" w:hAnsi="OCR A Extended"/>
        </w:rPr>
        <w:sectPr w:rsidR="00090E7F" w:rsidRPr="004F0B92" w:rsidSect="00090E7F">
          <w:headerReference w:type="default" r:id="rId16"/>
          <w:footerReference w:type="default" r:id="rId17"/>
          <w:headerReference w:type="first" r:id="rId18"/>
          <w:footerReference w:type="first" r:id="rId19"/>
          <w:pgSz w:w="11906" w:h="16838"/>
          <w:pgMar w:top="1417" w:right="1417" w:bottom="1134" w:left="1417" w:header="708" w:footer="708" w:gutter="0"/>
          <w:cols w:space="708"/>
          <w:titlePg/>
          <w:docGrid w:linePitch="360"/>
        </w:sectPr>
      </w:pPr>
      <w:r w:rsidRPr="004F0B92">
        <w:rPr>
          <w:rFonts w:ascii="OCR A Extended" w:hAnsi="OCR A Extended"/>
          <w:noProof/>
        </w:rPr>
        <mc:AlternateContent>
          <mc:Choice Requires="wps">
            <w:drawing>
              <wp:anchor distT="0" distB="0" distL="114300" distR="114300" simplePos="0" relativeHeight="251680768" behindDoc="0" locked="0" layoutInCell="1" allowOverlap="1" wp14:anchorId="4D0E34E4" wp14:editId="7781F508">
                <wp:simplePos x="0" y="0"/>
                <wp:positionH relativeFrom="column">
                  <wp:posOffset>100965</wp:posOffset>
                </wp:positionH>
                <wp:positionV relativeFrom="paragraph">
                  <wp:posOffset>6563995</wp:posOffset>
                </wp:positionV>
                <wp:extent cx="5578171" cy="551815"/>
                <wp:effectExtent l="0" t="0" r="0" b="0"/>
                <wp:wrapNone/>
                <wp:docPr id="971774802" name="Textfeld 1"/>
                <wp:cNvGraphicFramePr/>
                <a:graphic xmlns:a="http://schemas.openxmlformats.org/drawingml/2006/main">
                  <a:graphicData uri="http://schemas.microsoft.com/office/word/2010/wordprocessingShape">
                    <wps:wsp>
                      <wps:cNvSpPr txBox="1"/>
                      <wps:spPr>
                        <a:xfrm>
                          <a:off x="0" y="0"/>
                          <a:ext cx="5578171" cy="551815"/>
                        </a:xfrm>
                        <a:prstGeom prst="rect">
                          <a:avLst/>
                        </a:prstGeom>
                        <a:noFill/>
                        <a:ln w="6350">
                          <a:noFill/>
                        </a:ln>
                      </wps:spPr>
                      <wps:txbx>
                        <w:txbxContent>
                          <w:p w14:paraId="15F006C2" w14:textId="77777777" w:rsidR="0013144B" w:rsidRPr="004B7FF6" w:rsidRDefault="0013144B" w:rsidP="009B2A77">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0E34E4" id="_x0000_t202" coordsize="21600,21600" o:spt="202" path="m,l,21600r21600,l21600,xe">
                <v:stroke joinstyle="miter"/>
                <v:path gradientshapeok="t" o:connecttype="rect"/>
              </v:shapetype>
              <v:shape id="Textfeld 1" o:spid="_x0000_s1026" type="#_x0000_t202" style="position:absolute;margin-left:7.95pt;margin-top:516.85pt;width:439.25pt;height:4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" filled="f" stroked="f" strokeweight=".5pt">
                <v:textbox>
                  <w:txbxContent>
                    <w:p w14:paraId="15F006C2" w14:textId="77777777" w:rsidR="0013144B" w:rsidRPr="004B7FF6" w:rsidRDefault="0013144B" w:rsidP="009B2A77">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v:textbox>
              </v:shape>
            </w:pict>
          </mc:Fallback>
        </mc:AlternateContent>
      </w:r>
      <w:r w:rsidR="00B63A43" w:rsidRPr="004F0B92">
        <w:rPr>
          <w:rFonts w:ascii="OCR A Extended" w:hAnsi="OCR A Extended"/>
          <w:noProof/>
        </w:rPr>
        <w:drawing>
          <wp:anchor distT="0" distB="0" distL="114300" distR="114300" simplePos="0" relativeHeight="251695104" behindDoc="0" locked="0" layoutInCell="1" allowOverlap="1" wp14:anchorId="7CB2DDA3" wp14:editId="392F58A6">
            <wp:simplePos x="0" y="0"/>
            <wp:positionH relativeFrom="column">
              <wp:posOffset>2942565</wp:posOffset>
            </wp:positionH>
            <wp:positionV relativeFrom="paragraph">
              <wp:posOffset>4874049</wp:posOffset>
            </wp:positionV>
            <wp:extent cx="2577465" cy="770255"/>
            <wp:effectExtent l="0" t="0" r="0" b="0"/>
            <wp:wrapSquare wrapText="bothSides"/>
            <wp:docPr id="12916356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35667" name="Grafik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77465" cy="770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2F2D" w:rsidRPr="004F0B92">
        <w:rPr>
          <w:rFonts w:ascii="OCR A Extended" w:hAnsi="OCR A Extended"/>
          <w:noProof/>
        </w:rPr>
        <mc:AlternateContent>
          <mc:Choice Requires="wpg">
            <w:drawing>
              <wp:anchor distT="0" distB="0" distL="114300" distR="114300" simplePos="0" relativeHeight="251697152" behindDoc="0" locked="0" layoutInCell="1" allowOverlap="1" wp14:anchorId="79FF04CC" wp14:editId="06609B2F">
                <wp:simplePos x="0" y="0"/>
                <wp:positionH relativeFrom="column">
                  <wp:posOffset>-4445</wp:posOffset>
                </wp:positionH>
                <wp:positionV relativeFrom="paragraph">
                  <wp:posOffset>4786630</wp:posOffset>
                </wp:positionV>
                <wp:extent cx="5716119" cy="944632"/>
                <wp:effectExtent l="0" t="0" r="18415" b="27305"/>
                <wp:wrapNone/>
                <wp:docPr id="112243279" name="Gruppieren 3"/>
                <wp:cNvGraphicFramePr/>
                <a:graphic xmlns:a="http://schemas.openxmlformats.org/drawingml/2006/main">
                  <a:graphicData uri="http://schemas.microsoft.com/office/word/2010/wordprocessingGroup">
                    <wpg:wgp>
                      <wpg:cNvGrpSpPr/>
                      <wpg:grpSpPr>
                        <a:xfrm>
                          <a:off x="0" y="0"/>
                          <a:ext cx="5716119" cy="944632"/>
                          <a:chOff x="0" y="0"/>
                          <a:chExt cx="6923429" cy="1270776"/>
                        </a:xfrm>
                      </wpg:grpSpPr>
                      <wps:wsp>
                        <wps:cNvPr id="1662559654" name="Textfeld 1"/>
                        <wps:cNvSpPr txBox="1"/>
                        <wps:spPr>
                          <a:xfrm>
                            <a:off x="0" y="0"/>
                            <a:ext cx="3703310" cy="1260389"/>
                          </a:xfrm>
                          <a:prstGeom prst="rect">
                            <a:avLst/>
                          </a:prstGeom>
                          <a:noFill/>
                          <a:ln w="6350">
                            <a:noFill/>
                          </a:ln>
                        </wps:spPr>
                        <wps:txb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proofErr w:type="gramStart"/>
                              <w:r>
                                <w:rPr>
                                  <w:rFonts w:ascii="OCR A Extended" w:hAnsi="OCR A Extended"/>
                                  <w:b/>
                                  <w:bCs/>
                                  <w:sz w:val="30"/>
                                  <w:szCs w:val="30"/>
                                  <w:lang w:val="fr-CH"/>
                                </w:rPr>
                                <w:t>organizations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7008035"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70527"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27878"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378611"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FF04CC" id="Gruppieren 3" o:spid="_x0000_s1027" style="position:absolute;margin-left:-.35pt;margin-top:376.9pt;width:450.1pt;height:74.4pt;z-index:251697152;mso-width-relative:margin;mso-height-relative:margin" coordsize="69234,1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">
                <v:shape id="_x0000_s1028" type="#_x0000_t202" style="position:absolute;width:37033;height:1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" filled="f" stroked="f" strokeweight=".5pt">
                  <v:textbo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proofErr w:type="gramStart"/>
                        <w:r>
                          <w:rPr>
                            <w:rFonts w:ascii="OCR A Extended" w:hAnsi="OCR A Extended"/>
                            <w:b/>
                            <w:bCs/>
                            <w:sz w:val="30"/>
                            <w:szCs w:val="30"/>
                            <w:lang w:val="fr-CH"/>
                          </w:rPr>
                          <w:t>organizations</w:t>
                        </w:r>
                        <w:proofErr w:type="spellEnd"/>
                        <w:proofErr w:type="gramEnd"/>
                      </w:p>
                    </w:txbxContent>
                  </v:textbox>
                </v:shape>
                <v:shape id="Halber Rahmen 1" o:spid="_x0000_s1029" style="position:absolute;width:5000;height:4736;visibility:visible;mso-wrap-style:square;v-text-anchor:middle" coordsize="500041,47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" path="m,l500041,r,l,,,473626r,l,xe" fillcolor="#4472c4 [3204]" strokecolor="#09101d [484]" strokeweight="1pt">
                  <v:stroke joinstyle="miter"/>
                  <v:path arrowok="t" o:connecttype="custom" o:connectlocs="0,0;500041,0;500041,0;0,0;0,473626;0,473626;0,0" o:connectangles="0,0,0,0,0,0,0"/>
                </v:shape>
                <v:shape id="Halber Rahmen 1" o:spid="_x0000_s1030" style="position:absolute;left:-27;top:7809;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" path="m,l496458,r,l,,,483074r,l,xe" fillcolor="#4472c4 [3204]" strokecolor="#09101d [484]" strokeweight="1pt">
                  <v:stroke joinstyle="miter"/>
                  <v:path arrowok="t" o:connecttype="custom" o:connectlocs="0,0;496458,0;496458,0;0,0;0,483074;0,483074;0,0" o:connectangles="0,0,0,0,0,0,0"/>
                </v:shape>
                <v:shape id="Halber Rahmen 1" o:spid="_x0000_s1031" style="position:absolute;left:64245;top:7837;width:4965;height:4831;rotation:18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" path="m,l496458,r,l,,,483074r,l,xe" fillcolor="#4472c4 [3204]" strokecolor="#09101d [484]" strokeweight="1pt">
                  <v:stroke joinstyle="miter"/>
                  <v:path arrowok="t" o:connecttype="custom" o:connectlocs="0,0;496458,0;496458,0;0,0;0,483074;0,483074;0,0" o:connectangles="0,0,0,0,0,0,0"/>
                </v:shape>
                <v:shape id="Halber Rahmen 1" o:spid="_x0000_s1032" style="position:absolute;left:64337;top:90;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&#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4F0B92">
        <w:rPr>
          <w:rFonts w:ascii="OCR A Extended" w:hAnsi="OCR A Extended"/>
          <w:noProof/>
        </w:rPr>
        <mc:AlternateContent>
          <mc:Choice Requires="wpg">
            <w:drawing>
              <wp:anchor distT="0" distB="0" distL="114300" distR="114300" simplePos="0" relativeHeight="251694080" behindDoc="0" locked="0" layoutInCell="1" allowOverlap="1" wp14:anchorId="5CFDA9E4" wp14:editId="0A6B823F">
                <wp:simplePos x="0" y="0"/>
                <wp:positionH relativeFrom="column">
                  <wp:posOffset>-567055</wp:posOffset>
                </wp:positionH>
                <wp:positionV relativeFrom="paragraph">
                  <wp:posOffset>3267554</wp:posOffset>
                </wp:positionV>
                <wp:extent cx="6923429" cy="1270776"/>
                <wp:effectExtent l="0" t="0" r="10795" b="24765"/>
                <wp:wrapNone/>
                <wp:docPr id="172939544" name="Gruppieren 3"/>
                <wp:cNvGraphicFramePr/>
                <a:graphic xmlns:a="http://schemas.openxmlformats.org/drawingml/2006/main">
                  <a:graphicData uri="http://schemas.microsoft.com/office/word/2010/wordprocessingGroup">
                    <wpg:wgp>
                      <wpg:cNvGrpSpPr/>
                      <wpg:grpSpPr>
                        <a:xfrm>
                          <a:off x="0" y="0"/>
                          <a:ext cx="6923429" cy="1270776"/>
                          <a:chOff x="0" y="0"/>
                          <a:chExt cx="6923429" cy="1270776"/>
                        </a:xfrm>
                      </wpg:grpSpPr>
                      <wps:wsp>
                        <wps:cNvPr id="1451368232" name="Textfeld 1"/>
                        <wps:cNvSpPr txBox="1"/>
                        <wps:spPr>
                          <a:xfrm>
                            <a:off x="0" y="0"/>
                            <a:ext cx="6919547" cy="1260389"/>
                          </a:xfrm>
                          <a:prstGeom prst="rect">
                            <a:avLst/>
                          </a:prstGeom>
                          <a:noFill/>
                          <a:ln w="6350">
                            <a:noFill/>
                          </a:ln>
                        </wps:spPr>
                        <wps:txb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0" w:name="Projectname"/>
                              <w:r w:rsidR="006D0A3F" w:rsidRPr="00DB26C3">
                                <w:rPr>
                                  <w:rFonts w:ascii="OCR A Extended" w:hAnsi="OCR A Extended"/>
                                  <w:sz w:val="20"/>
                                  <w:szCs w:val="20"/>
                                  <w:lang w:val="en-US"/>
                                </w:rPr>
                                <w:t>Resilience</w:t>
                              </w:r>
                              <w:bookmarkEnd w:id="0"/>
                              <w:r w:rsidR="006D0A3F">
                                <w:rPr>
                                  <w:rFonts w:ascii="OCR A Extended" w:hAnsi="OCR A Extended"/>
                                  <w:sz w:val="20"/>
                                  <w:szCs w:val="20"/>
                                  <w:lang w:val="fr-CH"/>
                                </w:rPr>
                                <w:fldChar w:fldCharType="end"/>
                              </w:r>
                              <w:proofErr w:type="spellStart"/>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1224196"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831455"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177956"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196029"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FDA9E4" id="_x0000_s1033" style="position:absolute;margin-left:-44.65pt;margin-top:257.3pt;width:545.15pt;height:100.05pt;z-index:251694080" coordsize="69234,1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">
                <v:shape id="_x0000_s1034" type="#_x0000_t202" style="position:absolute;width:69195;height:1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" filled="f" stroked="f" strokeweight=".5pt">
                  <v:textbo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1" w:name="Projectname"/>
                        <w:r w:rsidR="006D0A3F" w:rsidRPr="00DB26C3">
                          <w:rPr>
                            <w:rFonts w:ascii="OCR A Extended" w:hAnsi="OCR A Extended"/>
                            <w:sz w:val="20"/>
                            <w:szCs w:val="20"/>
                            <w:lang w:val="en-US"/>
                          </w:rPr>
                          <w:t>Resilience</w:t>
                        </w:r>
                        <w:bookmarkEnd w:id="1"/>
                        <w:r w:rsidR="006D0A3F">
                          <w:rPr>
                            <w:rFonts w:ascii="OCR A Extended" w:hAnsi="OCR A Extended"/>
                            <w:sz w:val="20"/>
                            <w:szCs w:val="20"/>
                            <w:lang w:val="fr-CH"/>
                          </w:rPr>
                          <w:fldChar w:fldCharType="end"/>
                        </w:r>
                        <w:proofErr w:type="spellStart"/>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v:textbox>
                </v:shape>
                <v:shape id="Halber Rahmen 1" o:spid="_x0000_s1035" style="position:absolute;width:5000;height:4736;visibility:visible;mso-wrap-style:square;v-text-anchor:middle" coordsize="500041,47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" path="m,l500041,r,l,,,473626r,l,xe" fillcolor="#4472c4 [3204]" strokecolor="#09101d [484]" strokeweight="1pt">
                  <v:stroke joinstyle="miter"/>
                  <v:path arrowok="t" o:connecttype="custom" o:connectlocs="0,0;500041,0;500041,0;0,0;0,473626;0,473626;0,0" o:connectangles="0,0,0,0,0,0,0"/>
                </v:shape>
                <v:shape id="Halber Rahmen 1" o:spid="_x0000_s1036" style="position:absolute;left:-27;top:7809;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" path="m,l496458,r,l,,,483074r,l,xe" fillcolor="#4472c4 [3204]" strokecolor="#09101d [484]" strokeweight="1pt">
                  <v:stroke joinstyle="miter"/>
                  <v:path arrowok="t" o:connecttype="custom" o:connectlocs="0,0;496458,0;496458,0;0,0;0,483074;0,483074;0,0" o:connectangles="0,0,0,0,0,0,0"/>
                </v:shape>
                <v:shape id="Halber Rahmen 1" o:spid="_x0000_s1037" style="position:absolute;left:64245;top:7837;width:4965;height:4831;rotation:18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" path="m,l496458,r,l,,,483074r,l,xe" fillcolor="#4472c4 [3204]" strokecolor="#09101d [484]" strokeweight="1pt">
                  <v:stroke joinstyle="miter"/>
                  <v:path arrowok="t" o:connecttype="custom" o:connectlocs="0,0;496458,0;496458,0;0,0;0,483074;0,483074;0,0" o:connectangles="0,0,0,0,0,0,0"/>
                </v:shape>
                <v:shape id="Halber Rahmen 1" o:spid="_x0000_s1038" style="position:absolute;left:64337;top:90;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&#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4F0B92">
        <w:rPr>
          <w:rFonts w:ascii="OCR A Extended" w:hAnsi="OCR A Extended"/>
          <w:noProof/>
        </w:rPr>
        <mc:AlternateContent>
          <mc:Choice Requires="wpg">
            <w:drawing>
              <wp:anchor distT="0" distB="0" distL="114300" distR="114300" simplePos="0" relativeHeight="251682816" behindDoc="0" locked="0" layoutInCell="1" allowOverlap="1" wp14:anchorId="59706C5F" wp14:editId="1D46ED6C">
                <wp:simplePos x="0" y="0"/>
                <wp:positionH relativeFrom="column">
                  <wp:posOffset>-977710</wp:posOffset>
                </wp:positionH>
                <wp:positionV relativeFrom="paragraph">
                  <wp:posOffset>2648742</wp:posOffset>
                </wp:positionV>
                <wp:extent cx="7779419" cy="312153"/>
                <wp:effectExtent l="0" t="0" r="0" b="0"/>
                <wp:wrapNone/>
                <wp:docPr id="1772454503"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2130924705" name="Parallelogramm 2130924705"/>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8895450" name="Parallelogramm 978895450"/>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4114938" name="Parallelogramm 354114938"/>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3723333" name="Parallelogramm 1813723333"/>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042338" name="Parallelogramm 2083042338"/>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8817037" name="Parallelogramm 288817037"/>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1145012" name="Parallelogramm 2141145012"/>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4012498" name="Parallelogramm 1424012498"/>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199439" name="Parallelogramm 210619943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7033712" name="Parallelogramm 447033712"/>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5904720" name="Parallelogramm 84590472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724497" name="Parallelogramm 1206724497"/>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8990331" name="Parallelogramm 1208990331"/>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038113" name="Parallelogramm 40038113"/>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1615308" name="Parallelogramm 1321615308"/>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0955638" name="Parallelogramm 2120955638"/>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6220086" name="Parallelogramm 2006220086"/>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919075" name="Parallelogramm 2096919075"/>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3109138" name="Parallelogramm 2073109138"/>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8807220" name="Parallelogramm 1578807220"/>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302735" name="Parallelogramm 22302735"/>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5408073" name="Parallelogramm 1015408073"/>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5499046" name="Parallelogramm 755499046"/>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8198366" name="Parallelogramm 1468198366"/>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F09DEF2" id="Gruppieren 91" o:spid="_x0000_s1026" style="position:absolute;margin-left:-77pt;margin-top:208.55pt;width:612.55pt;height:24.6pt;z-index:25168281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">
                <v:shape id="Parallelogramm 2130924705"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" adj="11827" filled="f" stroked="f" strokeweight="1pt"/>
                <v:shape id="Parallelogramm 978895450"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" adj="11827" filled="f" stroked="f" strokeweight="1pt"/>
                <v:shape id="Parallelogramm 354114938"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" adj="11827" filled="f" stroked="f" strokeweight="1pt"/>
                <v:shape id="Parallelogramm 181372333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" adj="11827" filled="f" stroked="f" strokeweight="1pt"/>
                <v:shape id="Parallelogramm 2083042338"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" adj="11827" filled="f" stroked="f" strokeweight="1pt"/>
                <v:shape id="Parallelogramm 288817037"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" adj="11827" filled="f" stroked="f" strokeweight="1pt"/>
                <v:shape id="Parallelogramm 214114501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" adj="11827" filled="f" stroked="f" strokeweight="1pt"/>
                <v:shape id="Parallelogramm 1424012498"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" adj="11827" filled="f" stroked="f" strokeweight="1pt"/>
                <v:shape id="Parallelogramm 210619943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" adj="11827" filled="f" stroked="f" strokeweight="1pt"/>
                <v:shape id="Parallelogramm 447033712"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" adj="11827" filled="f" stroked="f" strokeweight="1pt"/>
                <v:shape id="Parallelogramm 84590472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" adj="11827" filled="f" stroked="f" strokeweight="1pt"/>
                <v:shape id="Parallelogramm 1206724497"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" adj="11827" filled="f" stroked="f" strokeweight="1pt"/>
                <v:shape id="Parallelogramm 120899033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" adj="11827" filled="f" stroked="f" strokeweight="1pt"/>
                <v:shape id="Parallelogramm 40038113"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" adj="11827" filled="f" stroked="f" strokeweight="1pt"/>
                <v:shape id="Parallelogramm 1321615308"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" adj="11827" filled="f" stroked="f" strokeweight="1pt"/>
                <v:shape id="Parallelogramm 212095563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" adj="11827" filled="f" stroked="f" strokeweight="1pt"/>
                <v:shape id="Parallelogramm 200622008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" adj="11827" filled="f" stroked="f" strokeweight="1pt"/>
                <v:shape id="Parallelogramm 2096919075"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" adj="11827" filled="f" stroked="f" strokeweight="1pt"/>
                <v:shape id="Parallelogramm 2073109138"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" adj="11827" filled="f" stroked="f" strokeweight="1pt"/>
                <v:shape id="Parallelogramm 1578807220"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" adj="11827" filled="f" stroked="f" strokeweight="1pt"/>
                <v:shape id="Parallelogramm 22302735"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" adj="11827" filled="f" stroked="f" strokeweight="1pt"/>
                <v:shape id="Parallelogramm 1015408073"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" adj="11827" filled="f" stroked="f" strokeweight="1pt"/>
                <v:shape id="Parallelogramm 75549904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" adj="11827" filled="f" stroked="f" strokeweight="1pt"/>
                <v:shape id="Parallelogramm 1468198366"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" adj="11827" filled="f" stroked="f" strokeweight="1pt"/>
              </v:group>
            </w:pict>
          </mc:Fallback>
        </mc:AlternateContent>
      </w:r>
      <w:r w:rsidR="00C94699" w:rsidRPr="004F0B92">
        <w:rPr>
          <w:rFonts w:ascii="OCR A Extended" w:hAnsi="OCR A Extended"/>
          <w:noProof/>
        </w:rPr>
        <mc:AlternateContent>
          <mc:Choice Requires="wpg">
            <w:drawing>
              <wp:anchor distT="0" distB="0" distL="114300" distR="114300" simplePos="0" relativeHeight="251681792" behindDoc="0" locked="0" layoutInCell="1" allowOverlap="1" wp14:anchorId="4A8BA672" wp14:editId="151BE16E">
                <wp:simplePos x="0" y="0"/>
                <wp:positionH relativeFrom="column">
                  <wp:posOffset>105817</wp:posOffset>
                </wp:positionH>
                <wp:positionV relativeFrom="paragraph">
                  <wp:posOffset>867517</wp:posOffset>
                </wp:positionV>
                <wp:extent cx="5543550" cy="1409700"/>
                <wp:effectExtent l="19050" t="19050" r="19050" b="19050"/>
                <wp:wrapNone/>
                <wp:docPr id="1790210856" name="Gruppieren 4"/>
                <wp:cNvGraphicFramePr/>
                <a:graphic xmlns:a="http://schemas.openxmlformats.org/drawingml/2006/main">
                  <a:graphicData uri="http://schemas.microsoft.com/office/word/2010/wordprocessingGroup">
                    <wpg:wgp>
                      <wpg:cNvGrpSpPr/>
                      <wpg:grpSpPr>
                        <a:xfrm>
                          <a:off x="0" y="0"/>
                          <a:ext cx="5543550" cy="1409700"/>
                          <a:chOff x="0" y="0"/>
                          <a:chExt cx="5543550" cy="1409700"/>
                        </a:xfrm>
                      </wpg:grpSpPr>
                      <wpg:grpSp>
                        <wpg:cNvPr id="817474615" name="Gruppieren 10"/>
                        <wpg:cNvGrpSpPr/>
                        <wpg:grpSpPr>
                          <a:xfrm>
                            <a:off x="0" y="0"/>
                            <a:ext cx="5543550" cy="1409700"/>
                            <a:chOff x="0" y="0"/>
                            <a:chExt cx="3217652" cy="1250830"/>
                          </a:xfrm>
                        </wpg:grpSpPr>
                        <wps:wsp>
                          <wps:cNvPr id="1552399359" name="Runde Klammer links/rechts 1552399359"/>
                          <wps:cNvSpPr/>
                          <wps:spPr>
                            <a:xfrm>
                              <a:off x="0" y="0"/>
                              <a:ext cx="3217652" cy="1250830"/>
                            </a:xfrm>
                            <a:prstGeom prst="bracketPair">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892608666" name="Gerader Verbinder 892608666"/>
                          <wps:cNvCnPr>
                            <a:cxnSpLocks/>
                          </wps:cNvCnPr>
                          <wps:spPr>
                            <a:xfrm>
                              <a:off x="127158" y="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5134256" name="Gerader Verbinder 455134256"/>
                          <wps:cNvCnPr>
                            <a:cxnSpLocks/>
                          </wps:cNvCnPr>
                          <wps:spPr>
                            <a:xfrm>
                              <a:off x="127158" y="125083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8196988" name="Textfeld 1"/>
                        <wps:cNvSpPr txBox="1"/>
                        <wps:spPr>
                          <a:xfrm>
                            <a:off x="38701" y="183081"/>
                            <a:ext cx="5469924" cy="1020278"/>
                          </a:xfrm>
                          <a:prstGeom prst="rect">
                            <a:avLst/>
                          </a:prstGeom>
                          <a:noFill/>
                          <a:ln w="6350">
                            <a:noFill/>
                          </a:ln>
                        </wps:spPr>
                        <wps:txbx>
                          <w:txbxContent>
                            <w:p w14:paraId="3AD0D637" w14:textId="7FD1F3D6" w:rsidR="006D0A3F" w:rsidRDefault="006C6127"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Intersped</w:t>
                              </w:r>
                              <w:proofErr w:type="spellEnd"/>
                              <w:r w:rsidR="00DB26C3">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8BA672" id="Gruppieren 4" o:spid="_x0000_s1039" style="position:absolute;margin-left:8.35pt;margin-top:68.3pt;width:436.5pt;height:111pt;z-index:251681792" coordsize="55435,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">
                <v:group id="Gruppieren 10" o:spid="_x0000_s1040" style="position:absolute;width:55435;height:14097" coordsize="32176,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552399359" o:spid="_x0000_s1041" type="#_x0000_t185" style="position:absolute;width:32176;height:1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" strokecolor="black [3213]" strokeweight="3pt">
                    <v:stroke joinstyle="miter"/>
                  </v:shape>
                  <v:line id="Gerader Verbinder 892608666" o:spid="_x0000_s1042" style="position:absolute;visibility:visible;mso-wrap-style:square" from="1271,0" to="307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" strokecolor="black [3213]" strokeweight=".5pt">
                    <v:stroke joinstyle="miter"/>
                    <o:lock v:ext="edit" shapetype="f"/>
                  </v:line>
                  <v:line id="Gerader Verbinder 455134256" o:spid="_x0000_s1043" style="position:absolute;visibility:visible;mso-wrap-style:square" from="1271,12508" to="30710,12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" strokecolor="black [3213]" strokeweight=".5pt">
                    <v:stroke joinstyle="miter"/>
                    <o:lock v:ext="edit" shapetype="f"/>
                  </v:line>
                </v:group>
                <v:shape id="_x0000_s1044" type="#_x0000_t202" style="position:absolute;left:387;top:1830;width:54699;height:10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" filled="f" stroked="f" strokeweight=".5pt">
                  <v:textbox>
                    <w:txbxContent>
                      <w:p w14:paraId="3AD0D637" w14:textId="7FD1F3D6" w:rsidR="006D0A3F" w:rsidRDefault="006C6127"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Intersped</w:t>
                        </w:r>
                        <w:proofErr w:type="spellEnd"/>
                        <w:r w:rsidR="00DB26C3">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v:textbox>
                </v:shape>
              </v:group>
            </w:pict>
          </mc:Fallback>
        </mc:AlternateContent>
      </w:r>
      <w:r w:rsidR="0013144B" w:rsidRPr="004F0B92">
        <w:rPr>
          <w:rFonts w:ascii="OCR A Extended" w:hAnsi="OCR A Extended"/>
        </w:rPr>
        <w:br w:type="page"/>
      </w:r>
    </w:p>
    <w:sdt>
      <w:sdtPr>
        <w:rPr>
          <w:rFonts w:asciiTheme="minorHAnsi" w:eastAsiaTheme="minorHAnsi" w:hAnsiTheme="minorHAnsi" w:cstheme="minorBidi"/>
          <w:b w:val="0"/>
          <w:color w:val="auto"/>
          <w:kern w:val="2"/>
          <w:sz w:val="22"/>
          <w:szCs w:val="22"/>
          <w:lang w:val="de-DE" w:eastAsia="en-US"/>
          <w14:ligatures w14:val="standardContextual"/>
        </w:rPr>
        <w:id w:val="1422904739"/>
        <w:docPartObj>
          <w:docPartGallery w:val="Table of Contents"/>
          <w:docPartUnique/>
        </w:docPartObj>
      </w:sdtPr>
      <w:sdtEndPr>
        <w:rPr>
          <w:bCs/>
        </w:rPr>
      </w:sdtEndPr>
      <w:sdtContent>
        <w:p w14:paraId="376D5F38" w14:textId="77777777" w:rsidR="007A025E" w:rsidRPr="004F0B92" w:rsidRDefault="007A025E">
          <w:pPr>
            <w:pStyle w:val="Inhaltsverzeichnisberschrift"/>
          </w:pPr>
          <w:r w:rsidRPr="004F0B92">
            <w:rPr>
              <w:lang w:val="de-DE"/>
            </w:rPr>
            <w:t>Inhalt</w:t>
          </w:r>
        </w:p>
        <w:p w14:paraId="6EA48964" w14:textId="010C82A3" w:rsidR="00D05440" w:rsidRDefault="007A025E">
          <w:pPr>
            <w:pStyle w:val="Verzeichnis1"/>
            <w:tabs>
              <w:tab w:val="right" w:leader="dot" w:pos="8636"/>
            </w:tabs>
            <w:rPr>
              <w:rFonts w:eastAsiaTheme="minorEastAsia"/>
              <w:noProof/>
              <w:sz w:val="24"/>
              <w:szCs w:val="24"/>
              <w:lang w:eastAsia="de-DE"/>
            </w:rPr>
          </w:pPr>
          <w:r w:rsidRPr="004F0B92">
            <w:rPr>
              <w:rFonts w:ascii="OCR A Extended" w:hAnsi="OCR A Extended"/>
            </w:rPr>
            <w:fldChar w:fldCharType="begin"/>
          </w:r>
          <w:r w:rsidRPr="004F0B92">
            <w:rPr>
              <w:rFonts w:ascii="OCR A Extended" w:hAnsi="OCR A Extended"/>
            </w:rPr>
            <w:instrText xml:space="preserve"> TOC \o "1-3" \h \z \u </w:instrText>
          </w:r>
          <w:r w:rsidRPr="004F0B92">
            <w:rPr>
              <w:rFonts w:ascii="OCR A Extended" w:hAnsi="OCR A Extended"/>
            </w:rPr>
            <w:fldChar w:fldCharType="separate"/>
          </w:r>
          <w:hyperlink w:anchor="_Toc151717416" w:history="1">
            <w:r w:rsidR="00D05440" w:rsidRPr="007E0B0C">
              <w:rPr>
                <w:rStyle w:val="Hyperlink"/>
                <w:noProof/>
              </w:rPr>
              <w:t>Management Summary</w:t>
            </w:r>
            <w:r w:rsidR="00D05440">
              <w:rPr>
                <w:noProof/>
                <w:webHidden/>
              </w:rPr>
              <w:tab/>
            </w:r>
            <w:r w:rsidR="00D05440">
              <w:rPr>
                <w:noProof/>
                <w:webHidden/>
              </w:rPr>
              <w:fldChar w:fldCharType="begin"/>
            </w:r>
            <w:r w:rsidR="00D05440">
              <w:rPr>
                <w:noProof/>
                <w:webHidden/>
              </w:rPr>
              <w:instrText xml:space="preserve"> PAGEREF _Toc151717416 \h </w:instrText>
            </w:r>
            <w:r w:rsidR="00D05440">
              <w:rPr>
                <w:noProof/>
                <w:webHidden/>
              </w:rPr>
            </w:r>
            <w:r w:rsidR="00D05440">
              <w:rPr>
                <w:noProof/>
                <w:webHidden/>
              </w:rPr>
              <w:fldChar w:fldCharType="separate"/>
            </w:r>
            <w:r w:rsidR="009B2A77">
              <w:rPr>
                <w:noProof/>
                <w:webHidden/>
              </w:rPr>
              <w:t>3</w:t>
            </w:r>
            <w:r w:rsidR="00D05440">
              <w:rPr>
                <w:noProof/>
                <w:webHidden/>
              </w:rPr>
              <w:fldChar w:fldCharType="end"/>
            </w:r>
          </w:hyperlink>
        </w:p>
        <w:p w14:paraId="3937A0DD" w14:textId="3D631D58" w:rsidR="00D05440" w:rsidRDefault="00D05440">
          <w:pPr>
            <w:pStyle w:val="Verzeichnis2"/>
            <w:tabs>
              <w:tab w:val="right" w:leader="dot" w:pos="8636"/>
            </w:tabs>
            <w:rPr>
              <w:rFonts w:eastAsiaTheme="minorEastAsia"/>
              <w:noProof/>
              <w:sz w:val="24"/>
              <w:szCs w:val="24"/>
              <w:lang w:eastAsia="de-DE"/>
            </w:rPr>
          </w:pPr>
          <w:hyperlink w:anchor="_Toc151717417" w:history="1">
            <w:r w:rsidRPr="007E0B0C">
              <w:rPr>
                <w:rStyle w:val="Hyperlink"/>
                <w:noProof/>
              </w:rPr>
              <w:t>Analyse</w:t>
            </w:r>
            <w:r>
              <w:rPr>
                <w:noProof/>
                <w:webHidden/>
              </w:rPr>
              <w:tab/>
            </w:r>
            <w:r>
              <w:rPr>
                <w:noProof/>
                <w:webHidden/>
              </w:rPr>
              <w:fldChar w:fldCharType="begin"/>
            </w:r>
            <w:r>
              <w:rPr>
                <w:noProof/>
                <w:webHidden/>
              </w:rPr>
              <w:instrText xml:space="preserve"> PAGEREF _Toc151717417 \h </w:instrText>
            </w:r>
            <w:r>
              <w:rPr>
                <w:noProof/>
                <w:webHidden/>
              </w:rPr>
            </w:r>
            <w:r>
              <w:rPr>
                <w:noProof/>
                <w:webHidden/>
              </w:rPr>
              <w:fldChar w:fldCharType="separate"/>
            </w:r>
            <w:r w:rsidR="009B2A77">
              <w:rPr>
                <w:noProof/>
                <w:webHidden/>
              </w:rPr>
              <w:t>3</w:t>
            </w:r>
            <w:r>
              <w:rPr>
                <w:noProof/>
                <w:webHidden/>
              </w:rPr>
              <w:fldChar w:fldCharType="end"/>
            </w:r>
          </w:hyperlink>
        </w:p>
        <w:p w14:paraId="2623088A" w14:textId="535CFEEE" w:rsidR="00D05440" w:rsidRDefault="00D05440">
          <w:pPr>
            <w:pStyle w:val="Verzeichnis1"/>
            <w:tabs>
              <w:tab w:val="right" w:leader="dot" w:pos="8636"/>
            </w:tabs>
            <w:rPr>
              <w:rFonts w:eastAsiaTheme="minorEastAsia"/>
              <w:noProof/>
              <w:sz w:val="24"/>
              <w:szCs w:val="24"/>
              <w:lang w:eastAsia="de-DE"/>
            </w:rPr>
          </w:pPr>
          <w:hyperlink w:anchor="_Toc151717418" w:history="1">
            <w:r w:rsidRPr="007E0B0C">
              <w:rPr>
                <w:rStyle w:val="Hyperlink"/>
                <w:noProof/>
              </w:rPr>
              <w:t>Ausgangslage</w:t>
            </w:r>
            <w:r>
              <w:rPr>
                <w:noProof/>
                <w:webHidden/>
              </w:rPr>
              <w:tab/>
            </w:r>
            <w:r>
              <w:rPr>
                <w:noProof/>
                <w:webHidden/>
              </w:rPr>
              <w:fldChar w:fldCharType="begin"/>
            </w:r>
            <w:r>
              <w:rPr>
                <w:noProof/>
                <w:webHidden/>
              </w:rPr>
              <w:instrText xml:space="preserve"> PAGEREF _Toc151717418 \h </w:instrText>
            </w:r>
            <w:r>
              <w:rPr>
                <w:noProof/>
                <w:webHidden/>
              </w:rPr>
            </w:r>
            <w:r>
              <w:rPr>
                <w:noProof/>
                <w:webHidden/>
              </w:rPr>
              <w:fldChar w:fldCharType="separate"/>
            </w:r>
            <w:r w:rsidR="009B2A77">
              <w:rPr>
                <w:noProof/>
                <w:webHidden/>
              </w:rPr>
              <w:t>7</w:t>
            </w:r>
            <w:r>
              <w:rPr>
                <w:noProof/>
                <w:webHidden/>
              </w:rPr>
              <w:fldChar w:fldCharType="end"/>
            </w:r>
          </w:hyperlink>
        </w:p>
        <w:p w14:paraId="290B7033" w14:textId="4F0484AF" w:rsidR="00D05440" w:rsidRDefault="00D05440">
          <w:pPr>
            <w:pStyle w:val="Verzeichnis1"/>
            <w:tabs>
              <w:tab w:val="right" w:leader="dot" w:pos="8636"/>
            </w:tabs>
            <w:rPr>
              <w:rFonts w:eastAsiaTheme="minorEastAsia"/>
              <w:noProof/>
              <w:sz w:val="24"/>
              <w:szCs w:val="24"/>
              <w:lang w:eastAsia="de-DE"/>
            </w:rPr>
          </w:pPr>
          <w:hyperlink w:anchor="_Toc151717419" w:history="1">
            <w:r w:rsidRPr="007E0B0C">
              <w:rPr>
                <w:rStyle w:val="Hyperlink"/>
                <w:noProof/>
              </w:rPr>
              <w:t>Planung Migration</w:t>
            </w:r>
            <w:r>
              <w:rPr>
                <w:noProof/>
                <w:webHidden/>
              </w:rPr>
              <w:tab/>
            </w:r>
            <w:r>
              <w:rPr>
                <w:noProof/>
                <w:webHidden/>
              </w:rPr>
              <w:fldChar w:fldCharType="begin"/>
            </w:r>
            <w:r>
              <w:rPr>
                <w:noProof/>
                <w:webHidden/>
              </w:rPr>
              <w:instrText xml:space="preserve"> PAGEREF _Toc151717419 \h </w:instrText>
            </w:r>
            <w:r>
              <w:rPr>
                <w:noProof/>
                <w:webHidden/>
              </w:rPr>
            </w:r>
            <w:r>
              <w:rPr>
                <w:noProof/>
                <w:webHidden/>
              </w:rPr>
              <w:fldChar w:fldCharType="separate"/>
            </w:r>
            <w:r w:rsidR="009B2A77">
              <w:rPr>
                <w:noProof/>
                <w:webHidden/>
              </w:rPr>
              <w:t>8</w:t>
            </w:r>
            <w:r>
              <w:rPr>
                <w:noProof/>
                <w:webHidden/>
              </w:rPr>
              <w:fldChar w:fldCharType="end"/>
            </w:r>
          </w:hyperlink>
        </w:p>
        <w:p w14:paraId="36DC14BE" w14:textId="2298CE3D" w:rsidR="00D05440" w:rsidRDefault="00D05440">
          <w:pPr>
            <w:pStyle w:val="Verzeichnis1"/>
            <w:tabs>
              <w:tab w:val="right" w:leader="dot" w:pos="8636"/>
            </w:tabs>
            <w:rPr>
              <w:rFonts w:eastAsiaTheme="minorEastAsia"/>
              <w:noProof/>
              <w:sz w:val="24"/>
              <w:szCs w:val="24"/>
              <w:lang w:eastAsia="de-DE"/>
            </w:rPr>
          </w:pPr>
          <w:hyperlink w:anchor="_Toc151717420" w:history="1">
            <w:r w:rsidRPr="007E0B0C">
              <w:rPr>
                <w:rStyle w:val="Hyperlink"/>
                <w:noProof/>
              </w:rPr>
              <w:t>Benutzerkonzept</w:t>
            </w:r>
            <w:r>
              <w:rPr>
                <w:noProof/>
                <w:webHidden/>
              </w:rPr>
              <w:tab/>
            </w:r>
            <w:r>
              <w:rPr>
                <w:noProof/>
                <w:webHidden/>
              </w:rPr>
              <w:fldChar w:fldCharType="begin"/>
            </w:r>
            <w:r>
              <w:rPr>
                <w:noProof/>
                <w:webHidden/>
              </w:rPr>
              <w:instrText xml:space="preserve"> PAGEREF _Toc151717420 \h </w:instrText>
            </w:r>
            <w:r>
              <w:rPr>
                <w:noProof/>
                <w:webHidden/>
              </w:rPr>
            </w:r>
            <w:r>
              <w:rPr>
                <w:noProof/>
                <w:webHidden/>
              </w:rPr>
              <w:fldChar w:fldCharType="separate"/>
            </w:r>
            <w:r w:rsidR="009B2A77">
              <w:rPr>
                <w:noProof/>
                <w:webHidden/>
              </w:rPr>
              <w:t>8</w:t>
            </w:r>
            <w:r>
              <w:rPr>
                <w:noProof/>
                <w:webHidden/>
              </w:rPr>
              <w:fldChar w:fldCharType="end"/>
            </w:r>
          </w:hyperlink>
        </w:p>
        <w:p w14:paraId="34148A0D" w14:textId="61551B1A" w:rsidR="00D05440" w:rsidRDefault="00D05440">
          <w:pPr>
            <w:pStyle w:val="Verzeichnis1"/>
            <w:tabs>
              <w:tab w:val="right" w:leader="dot" w:pos="8636"/>
            </w:tabs>
            <w:rPr>
              <w:rFonts w:eastAsiaTheme="minorEastAsia"/>
              <w:noProof/>
              <w:sz w:val="24"/>
              <w:szCs w:val="24"/>
              <w:lang w:eastAsia="de-DE"/>
            </w:rPr>
          </w:pPr>
          <w:hyperlink w:anchor="_Toc151717421" w:history="1">
            <w:r w:rsidRPr="007E0B0C">
              <w:rPr>
                <w:rStyle w:val="Hyperlink"/>
                <w:noProof/>
              </w:rPr>
              <w:t>Gruppenkonzept</w:t>
            </w:r>
            <w:r>
              <w:rPr>
                <w:noProof/>
                <w:webHidden/>
              </w:rPr>
              <w:tab/>
            </w:r>
            <w:r>
              <w:rPr>
                <w:noProof/>
                <w:webHidden/>
              </w:rPr>
              <w:fldChar w:fldCharType="begin"/>
            </w:r>
            <w:r>
              <w:rPr>
                <w:noProof/>
                <w:webHidden/>
              </w:rPr>
              <w:instrText xml:space="preserve"> PAGEREF _Toc151717421 \h </w:instrText>
            </w:r>
            <w:r>
              <w:rPr>
                <w:noProof/>
                <w:webHidden/>
              </w:rPr>
            </w:r>
            <w:r>
              <w:rPr>
                <w:noProof/>
                <w:webHidden/>
              </w:rPr>
              <w:fldChar w:fldCharType="separate"/>
            </w:r>
            <w:r w:rsidR="009B2A77">
              <w:rPr>
                <w:noProof/>
                <w:webHidden/>
              </w:rPr>
              <w:t>8</w:t>
            </w:r>
            <w:r>
              <w:rPr>
                <w:noProof/>
                <w:webHidden/>
              </w:rPr>
              <w:fldChar w:fldCharType="end"/>
            </w:r>
          </w:hyperlink>
        </w:p>
        <w:p w14:paraId="1300E413" w14:textId="55283715" w:rsidR="00D05440" w:rsidRDefault="00D05440">
          <w:pPr>
            <w:pStyle w:val="Verzeichnis1"/>
            <w:tabs>
              <w:tab w:val="right" w:leader="dot" w:pos="8636"/>
            </w:tabs>
            <w:rPr>
              <w:rFonts w:eastAsiaTheme="minorEastAsia"/>
              <w:noProof/>
              <w:sz w:val="24"/>
              <w:szCs w:val="24"/>
              <w:lang w:eastAsia="de-DE"/>
            </w:rPr>
          </w:pPr>
          <w:hyperlink w:anchor="_Toc151717422" w:history="1">
            <w:r w:rsidRPr="007E0B0C">
              <w:rPr>
                <w:rStyle w:val="Hyperlink"/>
                <w:noProof/>
              </w:rPr>
              <w:t>Passwortkonzept</w:t>
            </w:r>
            <w:r>
              <w:rPr>
                <w:noProof/>
                <w:webHidden/>
              </w:rPr>
              <w:tab/>
            </w:r>
            <w:r>
              <w:rPr>
                <w:noProof/>
                <w:webHidden/>
              </w:rPr>
              <w:fldChar w:fldCharType="begin"/>
            </w:r>
            <w:r>
              <w:rPr>
                <w:noProof/>
                <w:webHidden/>
              </w:rPr>
              <w:instrText xml:space="preserve"> PAGEREF _Toc151717422 \h </w:instrText>
            </w:r>
            <w:r>
              <w:rPr>
                <w:noProof/>
                <w:webHidden/>
              </w:rPr>
            </w:r>
            <w:r>
              <w:rPr>
                <w:noProof/>
                <w:webHidden/>
              </w:rPr>
              <w:fldChar w:fldCharType="separate"/>
            </w:r>
            <w:r w:rsidR="009B2A77">
              <w:rPr>
                <w:noProof/>
                <w:webHidden/>
              </w:rPr>
              <w:t>8</w:t>
            </w:r>
            <w:r>
              <w:rPr>
                <w:noProof/>
                <w:webHidden/>
              </w:rPr>
              <w:fldChar w:fldCharType="end"/>
            </w:r>
          </w:hyperlink>
        </w:p>
        <w:p w14:paraId="243A6E18" w14:textId="68C53EEF" w:rsidR="00D05440" w:rsidRDefault="00D05440">
          <w:pPr>
            <w:pStyle w:val="Verzeichnis1"/>
            <w:tabs>
              <w:tab w:val="right" w:leader="dot" w:pos="8636"/>
            </w:tabs>
            <w:rPr>
              <w:rFonts w:eastAsiaTheme="minorEastAsia"/>
              <w:noProof/>
              <w:sz w:val="24"/>
              <w:szCs w:val="24"/>
              <w:lang w:eastAsia="de-DE"/>
            </w:rPr>
          </w:pPr>
          <w:hyperlink w:anchor="_Toc151717423" w:history="1">
            <w:r w:rsidRPr="007E0B0C">
              <w:rPr>
                <w:rStyle w:val="Hyperlink"/>
                <w:noProof/>
              </w:rPr>
              <w:t>AD Konzept</w:t>
            </w:r>
            <w:r>
              <w:rPr>
                <w:noProof/>
                <w:webHidden/>
              </w:rPr>
              <w:tab/>
            </w:r>
            <w:r>
              <w:rPr>
                <w:noProof/>
                <w:webHidden/>
              </w:rPr>
              <w:fldChar w:fldCharType="begin"/>
            </w:r>
            <w:r>
              <w:rPr>
                <w:noProof/>
                <w:webHidden/>
              </w:rPr>
              <w:instrText xml:space="preserve"> PAGEREF _Toc151717423 \h </w:instrText>
            </w:r>
            <w:r>
              <w:rPr>
                <w:noProof/>
                <w:webHidden/>
              </w:rPr>
            </w:r>
            <w:r>
              <w:rPr>
                <w:noProof/>
                <w:webHidden/>
              </w:rPr>
              <w:fldChar w:fldCharType="separate"/>
            </w:r>
            <w:r w:rsidR="009B2A77">
              <w:rPr>
                <w:noProof/>
                <w:webHidden/>
              </w:rPr>
              <w:t>8</w:t>
            </w:r>
            <w:r>
              <w:rPr>
                <w:noProof/>
                <w:webHidden/>
              </w:rPr>
              <w:fldChar w:fldCharType="end"/>
            </w:r>
          </w:hyperlink>
        </w:p>
        <w:p w14:paraId="3D837F70" w14:textId="709E433E" w:rsidR="007A025E" w:rsidRPr="004F0B92" w:rsidRDefault="007A025E">
          <w:pPr>
            <w:rPr>
              <w:rFonts w:ascii="OCR A Extended" w:hAnsi="OCR A Extended"/>
            </w:rPr>
          </w:pPr>
          <w:r w:rsidRPr="004F0B92">
            <w:rPr>
              <w:rFonts w:ascii="OCR A Extended" w:hAnsi="OCR A Extended"/>
              <w:b/>
              <w:bCs/>
              <w:lang w:val="de-DE"/>
            </w:rPr>
            <w:fldChar w:fldCharType="end"/>
          </w:r>
        </w:p>
      </w:sdtContent>
    </w:sdt>
    <w:p w14:paraId="78BCBABC" w14:textId="77777777" w:rsidR="004A1B7A" w:rsidRPr="004F0B92" w:rsidRDefault="004A1B7A" w:rsidP="00316E49">
      <w:pPr>
        <w:rPr>
          <w:rFonts w:ascii="OCR A Extended" w:hAnsi="OCR A Extended"/>
        </w:rPr>
      </w:pPr>
    </w:p>
    <w:p w14:paraId="7B54B056" w14:textId="77777777" w:rsidR="004A1B7A" w:rsidRPr="004F0B92" w:rsidRDefault="004A1B7A">
      <w:pPr>
        <w:rPr>
          <w:rFonts w:ascii="OCR A Extended" w:hAnsi="OCR A Extended"/>
        </w:rPr>
      </w:pPr>
      <w:r w:rsidRPr="004F0B92">
        <w:rPr>
          <w:rFonts w:ascii="OCR A Extended" w:hAnsi="OCR A Extended"/>
        </w:rPr>
        <w:br w:type="page"/>
      </w:r>
    </w:p>
    <w:p w14:paraId="43AA2E8B" w14:textId="6D0FB0BE" w:rsidR="00223707" w:rsidRDefault="006266BB" w:rsidP="006266BB">
      <w:pPr>
        <w:pStyle w:val="berschrift1"/>
      </w:pPr>
      <w:bookmarkStart w:id="1" w:name="_Toc151717416"/>
      <w:r>
        <w:lastRenderedPageBreak/>
        <w:t>Management Summary</w:t>
      </w:r>
      <w:bookmarkEnd w:id="1"/>
    </w:p>
    <w:p w14:paraId="465F8D7B" w14:textId="77777777" w:rsidR="006266BB" w:rsidRDefault="006266BB" w:rsidP="00223707">
      <w:pPr>
        <w:rPr>
          <w:rFonts w:ascii="OCR A Extended" w:hAnsi="OCR A Extended"/>
        </w:rPr>
      </w:pPr>
    </w:p>
    <w:p w14:paraId="67C50E08" w14:textId="51F8A11E" w:rsidR="00071220" w:rsidRDefault="00071220" w:rsidP="00223707">
      <w:pPr>
        <w:rPr>
          <w:rFonts w:ascii="OCR A Extended" w:hAnsi="OCR A Extended"/>
        </w:rPr>
      </w:pPr>
      <w:r>
        <w:rPr>
          <w:rFonts w:ascii="OCR A Extended" w:hAnsi="OCR A Extended"/>
        </w:rPr>
        <w:t xml:space="preserve">In diesem Projekt werden die Daten der Kundenliste aus Deutschland in ein neues </w:t>
      </w:r>
      <w:proofErr w:type="gramStart"/>
      <w:r>
        <w:rPr>
          <w:rFonts w:ascii="OCR A Extended" w:hAnsi="OCR A Extended"/>
        </w:rPr>
        <w:t>AD System</w:t>
      </w:r>
      <w:proofErr w:type="gramEnd"/>
      <w:r>
        <w:rPr>
          <w:rFonts w:ascii="OCR A Extended" w:hAnsi="OCR A Extended"/>
        </w:rPr>
        <w:t xml:space="preserve"> integriert, jedoch haben die mir vorliegenden Daten einige Fehler drin, welche zuerst bereinigt werden müssen. Grund dafür ist, dass einige Systeme mit diesen Fehlern nicht umgehen können. Vor allem dann, wenn ein Linux System auf das MS AD zugreift, kann es zu schwerwiegenden Fehlern führen.</w:t>
      </w:r>
    </w:p>
    <w:p w14:paraId="6E756FE6" w14:textId="77777777" w:rsidR="00071220" w:rsidRDefault="00071220" w:rsidP="00223707">
      <w:pPr>
        <w:rPr>
          <w:rFonts w:ascii="OCR A Extended" w:hAnsi="OCR A Extended"/>
        </w:rPr>
      </w:pPr>
    </w:p>
    <w:p w14:paraId="1AE2111F" w14:textId="0D41E700" w:rsidR="006266BB" w:rsidRDefault="00183FB9" w:rsidP="00E83E3E">
      <w:pPr>
        <w:pStyle w:val="berschrift2"/>
      </w:pPr>
      <w:bookmarkStart w:id="2" w:name="_Toc151717417"/>
      <w:r>
        <w:t>Analyse</w:t>
      </w:r>
      <w:bookmarkEnd w:id="2"/>
    </w:p>
    <w:p w14:paraId="3C91693B" w14:textId="77777777" w:rsidR="00183FB9" w:rsidRDefault="00183FB9" w:rsidP="00223707">
      <w:pPr>
        <w:rPr>
          <w:rFonts w:ascii="OCR A Extended" w:hAnsi="OCR A Extended"/>
        </w:rPr>
      </w:pPr>
    </w:p>
    <w:p w14:paraId="6A67C7AB" w14:textId="6472E2B4" w:rsidR="00183FB9" w:rsidRDefault="00183FB9" w:rsidP="00223707">
      <w:pPr>
        <w:rPr>
          <w:rFonts w:ascii="OCR A Extended" w:hAnsi="OCR A Extended"/>
        </w:rPr>
      </w:pPr>
      <w:r>
        <w:rPr>
          <w:rFonts w:ascii="OCR A Extended" w:hAnsi="OCR A Extended"/>
        </w:rPr>
        <w:t xml:space="preserve">In den Aktuellen Daten sind viele Benutzer und Daten fehlerhaft. Einerseits wird kein einheitliches Datumformat verwendet und es sind weitere Formatfehler vorhanden. </w:t>
      </w:r>
      <w:proofErr w:type="gramStart"/>
      <w:r>
        <w:rPr>
          <w:rFonts w:ascii="OCR A Extended" w:hAnsi="OCR A Extended"/>
        </w:rPr>
        <w:t>Des weiteren</w:t>
      </w:r>
      <w:proofErr w:type="gramEnd"/>
      <w:r>
        <w:rPr>
          <w:rFonts w:ascii="OCR A Extended" w:hAnsi="OCR A Extended"/>
        </w:rPr>
        <w:t xml:space="preserve"> ist im folgenden Screenshot zu erkennen, dass Namen teilweise klein und teilweise Gross beginnen, sowie alle Buchstaben Gross. Auch ist zu sehen, dass die Postleitzahl im Feld der Stadt steht anstelle des dafür vorgesehenen Feldes. Selbes ist bei der Strasse und Hausnummer zu beobachten. Ein weiteres Problem ist bei Benutzern festzustellen, welche ein stolzes alter von 103 Jahren haben und somit gar nicht mehr existieren dürften. Auch besteht ein Problem mit den Feldern, welche Umlaute (ä, ö, ü) beinhalten.</w:t>
      </w:r>
    </w:p>
    <w:p w14:paraId="35755730" w14:textId="19B1D7A5" w:rsidR="00183FB9" w:rsidRDefault="00183FB9" w:rsidP="00223707">
      <w:pPr>
        <w:rPr>
          <w:rFonts w:ascii="OCR A Extended" w:hAnsi="OCR A Extended"/>
        </w:rPr>
      </w:pPr>
      <w:r w:rsidRPr="00183FB9">
        <w:rPr>
          <w:rFonts w:ascii="OCR A Extended" w:hAnsi="OCR A Extended"/>
          <w:noProof/>
        </w:rPr>
        <w:drawing>
          <wp:anchor distT="0" distB="0" distL="114300" distR="114300" simplePos="0" relativeHeight="251698176" behindDoc="0" locked="0" layoutInCell="1" allowOverlap="1" wp14:anchorId="23788023" wp14:editId="75F03828">
            <wp:simplePos x="0" y="0"/>
            <wp:positionH relativeFrom="column">
              <wp:posOffset>-363855</wp:posOffset>
            </wp:positionH>
            <wp:positionV relativeFrom="paragraph">
              <wp:posOffset>229235</wp:posOffset>
            </wp:positionV>
            <wp:extent cx="6621780" cy="358775"/>
            <wp:effectExtent l="0" t="0" r="7620" b="3175"/>
            <wp:wrapSquare wrapText="bothSides"/>
            <wp:docPr id="17501445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44566" name=""/>
                    <pic:cNvPicPr/>
                  </pic:nvPicPr>
                  <pic:blipFill>
                    <a:blip r:embed="rId21">
                      <a:extLst>
                        <a:ext uri="{28A0092B-C50C-407E-A947-70E740481C1C}">
                          <a14:useLocalDpi xmlns:a14="http://schemas.microsoft.com/office/drawing/2010/main" val="0"/>
                        </a:ext>
                      </a:extLst>
                    </a:blip>
                    <a:stretch>
                      <a:fillRect/>
                    </a:stretch>
                  </pic:blipFill>
                  <pic:spPr>
                    <a:xfrm>
                      <a:off x="0" y="0"/>
                      <a:ext cx="6621780" cy="358775"/>
                    </a:xfrm>
                    <a:prstGeom prst="rect">
                      <a:avLst/>
                    </a:prstGeom>
                  </pic:spPr>
                </pic:pic>
              </a:graphicData>
            </a:graphic>
            <wp14:sizeRelH relativeFrom="page">
              <wp14:pctWidth>0</wp14:pctWidth>
            </wp14:sizeRelH>
            <wp14:sizeRelV relativeFrom="page">
              <wp14:pctHeight>0</wp14:pctHeight>
            </wp14:sizeRelV>
          </wp:anchor>
        </w:drawing>
      </w:r>
    </w:p>
    <w:p w14:paraId="6A83CFD2" w14:textId="1B43F8F0" w:rsidR="00183FB9" w:rsidRDefault="00183FB9" w:rsidP="00223707">
      <w:pPr>
        <w:rPr>
          <w:rFonts w:ascii="OCR A Extended" w:hAnsi="OCR A Extended"/>
        </w:rPr>
      </w:pPr>
    </w:p>
    <w:p w14:paraId="6409FB6E" w14:textId="346E9127" w:rsidR="00183FB9" w:rsidRDefault="00F778FD" w:rsidP="00223707">
      <w:pPr>
        <w:rPr>
          <w:rFonts w:ascii="OCR A Extended" w:hAnsi="OCR A Extended"/>
        </w:rPr>
      </w:pPr>
      <w:r>
        <w:rPr>
          <w:rFonts w:ascii="OCR A Extended" w:hAnsi="OCR A Extended"/>
        </w:rPr>
        <w:t>Zudem enthalten gewisse Datensätze Zeichen, welche nicht angezeigt werden können. Dies kann sogar dazu führen, dass diese nicht importiert werden können.</w:t>
      </w:r>
    </w:p>
    <w:p w14:paraId="334E73D2" w14:textId="097A1432" w:rsidR="00F778FD" w:rsidRDefault="00F778FD" w:rsidP="00223707">
      <w:pPr>
        <w:rPr>
          <w:rFonts w:ascii="OCR A Extended" w:hAnsi="OCR A Extended"/>
        </w:rPr>
      </w:pPr>
      <w:r w:rsidRPr="00F778FD">
        <w:rPr>
          <w:rFonts w:ascii="OCR A Extended" w:hAnsi="OCR A Extended"/>
          <w:noProof/>
        </w:rPr>
        <w:drawing>
          <wp:inline distT="0" distB="0" distL="0" distR="0" wp14:anchorId="2B657F28" wp14:editId="6FCBF5D3">
            <wp:extent cx="1971950" cy="1562318"/>
            <wp:effectExtent l="0" t="0" r="9525" b="0"/>
            <wp:docPr id="1927585920"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85920" name="Grafik 1" descr="Ein Bild, das Text, Schrift, Screenshot enthält.&#10;&#10;Automatisch generierte Beschreibung"/>
                    <pic:cNvPicPr/>
                  </pic:nvPicPr>
                  <pic:blipFill>
                    <a:blip r:embed="rId22"/>
                    <a:stretch>
                      <a:fillRect/>
                    </a:stretch>
                  </pic:blipFill>
                  <pic:spPr>
                    <a:xfrm>
                      <a:off x="0" y="0"/>
                      <a:ext cx="1971950" cy="1562318"/>
                    </a:xfrm>
                    <a:prstGeom prst="rect">
                      <a:avLst/>
                    </a:prstGeom>
                  </pic:spPr>
                </pic:pic>
              </a:graphicData>
            </a:graphic>
          </wp:inline>
        </w:drawing>
      </w:r>
    </w:p>
    <w:p w14:paraId="3C18718E" w14:textId="090AFE2A" w:rsidR="00F778FD" w:rsidRDefault="00F778FD" w:rsidP="00223707">
      <w:pPr>
        <w:rPr>
          <w:rFonts w:ascii="OCR A Extended" w:hAnsi="OCR A Extended"/>
        </w:rPr>
      </w:pPr>
      <w:r>
        <w:rPr>
          <w:rFonts w:ascii="OCR A Extended" w:hAnsi="OCR A Extended"/>
        </w:rPr>
        <w:lastRenderedPageBreak/>
        <w:t>Zudem existieren Datensätze, welche ein Datumsformat, welches zuerst noch umgerechnet werden muss, ansonsten könnte es ebenfalls sein, dass diese nicht importiert werden können.</w:t>
      </w:r>
    </w:p>
    <w:p w14:paraId="7C778BA1" w14:textId="50902813" w:rsidR="00F778FD" w:rsidRDefault="00F778FD" w:rsidP="00223707">
      <w:pPr>
        <w:rPr>
          <w:rFonts w:ascii="OCR A Extended" w:hAnsi="OCR A Extended"/>
        </w:rPr>
      </w:pPr>
      <w:r w:rsidRPr="00F778FD">
        <w:rPr>
          <w:rFonts w:ascii="OCR A Extended" w:hAnsi="OCR A Extended"/>
          <w:noProof/>
        </w:rPr>
        <w:drawing>
          <wp:inline distT="0" distB="0" distL="0" distR="0" wp14:anchorId="455E5318" wp14:editId="4EA692AA">
            <wp:extent cx="1028844" cy="581106"/>
            <wp:effectExtent l="0" t="0" r="0" b="9525"/>
            <wp:docPr id="266804720" name="Grafik 1" descr="Ein Bild, das Schrif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04720" name="Grafik 1" descr="Ein Bild, das Schrift, Text enthält.&#10;&#10;Automatisch generierte Beschreibung"/>
                    <pic:cNvPicPr/>
                  </pic:nvPicPr>
                  <pic:blipFill>
                    <a:blip r:embed="rId23"/>
                    <a:stretch>
                      <a:fillRect/>
                    </a:stretch>
                  </pic:blipFill>
                  <pic:spPr>
                    <a:xfrm>
                      <a:off x="0" y="0"/>
                      <a:ext cx="1028844" cy="581106"/>
                    </a:xfrm>
                    <a:prstGeom prst="rect">
                      <a:avLst/>
                    </a:prstGeom>
                  </pic:spPr>
                </pic:pic>
              </a:graphicData>
            </a:graphic>
          </wp:inline>
        </w:drawing>
      </w:r>
    </w:p>
    <w:p w14:paraId="7DAB4D29" w14:textId="77777777" w:rsidR="00F778FD" w:rsidRDefault="00F778FD" w:rsidP="00223707">
      <w:pPr>
        <w:rPr>
          <w:rFonts w:ascii="OCR A Extended" w:hAnsi="OCR A Extended"/>
        </w:rPr>
      </w:pPr>
    </w:p>
    <w:p w14:paraId="5164A336" w14:textId="652DA104" w:rsidR="00F778FD" w:rsidRDefault="00F778FD" w:rsidP="00223707">
      <w:pPr>
        <w:rPr>
          <w:rFonts w:ascii="OCR A Extended" w:hAnsi="OCR A Extended"/>
        </w:rPr>
      </w:pPr>
      <w:r>
        <w:rPr>
          <w:rFonts w:ascii="OCR A Extended" w:hAnsi="OCR A Extended"/>
        </w:rPr>
        <w:t>Auch die Dr. Titel sind teilweise im Falschen Feld und sind dann beim Nachnamen eingetragen, statt im dafür vorgesehenen Feld.</w:t>
      </w:r>
    </w:p>
    <w:p w14:paraId="3285C7D4" w14:textId="198A4B32" w:rsidR="00F778FD" w:rsidRDefault="00F778FD" w:rsidP="00223707">
      <w:pPr>
        <w:rPr>
          <w:rFonts w:ascii="OCR A Extended" w:hAnsi="OCR A Extended"/>
        </w:rPr>
      </w:pPr>
      <w:r w:rsidRPr="00F778FD">
        <w:rPr>
          <w:rFonts w:ascii="OCR A Extended" w:hAnsi="OCR A Extended"/>
          <w:noProof/>
        </w:rPr>
        <w:drawing>
          <wp:inline distT="0" distB="0" distL="0" distR="0" wp14:anchorId="69736A1E" wp14:editId="0BBB0081">
            <wp:extent cx="5325218" cy="609685"/>
            <wp:effectExtent l="0" t="0" r="8890" b="0"/>
            <wp:docPr id="449363451" name="Grafik 1" descr="Ein Bild, das Screenshot, Grü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63451" name="Grafik 1" descr="Ein Bild, das Screenshot, Grün enthält.&#10;&#10;Automatisch generierte Beschreibung"/>
                    <pic:cNvPicPr/>
                  </pic:nvPicPr>
                  <pic:blipFill>
                    <a:blip r:embed="rId24"/>
                    <a:stretch>
                      <a:fillRect/>
                    </a:stretch>
                  </pic:blipFill>
                  <pic:spPr>
                    <a:xfrm>
                      <a:off x="0" y="0"/>
                      <a:ext cx="5325218" cy="609685"/>
                    </a:xfrm>
                    <a:prstGeom prst="rect">
                      <a:avLst/>
                    </a:prstGeom>
                  </pic:spPr>
                </pic:pic>
              </a:graphicData>
            </a:graphic>
          </wp:inline>
        </w:drawing>
      </w:r>
    </w:p>
    <w:p w14:paraId="5CAAEFF9" w14:textId="77777777" w:rsidR="00F778FD" w:rsidRDefault="00F778FD" w:rsidP="00223707">
      <w:pPr>
        <w:rPr>
          <w:rFonts w:ascii="OCR A Extended" w:hAnsi="OCR A Extended"/>
        </w:rPr>
      </w:pPr>
    </w:p>
    <w:p w14:paraId="330A6390" w14:textId="15F44A78" w:rsidR="00071220" w:rsidRDefault="00071220" w:rsidP="00223707">
      <w:pPr>
        <w:rPr>
          <w:rFonts w:ascii="OCR A Extended" w:hAnsi="OCR A Extended"/>
        </w:rPr>
      </w:pPr>
      <w:r>
        <w:rPr>
          <w:rFonts w:ascii="OCR A Extended" w:hAnsi="OCR A Extended"/>
        </w:rPr>
        <w:t>In den Feldern der Telefonnummer kann es ebenfalls zu Problemen kommen, denn diese sind wie das Datum nicht in einem einheitlichen Format.</w:t>
      </w:r>
    </w:p>
    <w:p w14:paraId="54176940" w14:textId="1510A95F" w:rsidR="00071220" w:rsidRDefault="00071220" w:rsidP="00223707">
      <w:pPr>
        <w:rPr>
          <w:rFonts w:ascii="OCR A Extended" w:hAnsi="OCR A Extended"/>
        </w:rPr>
      </w:pPr>
      <w:r w:rsidRPr="00071220">
        <w:rPr>
          <w:rFonts w:ascii="OCR A Extended" w:hAnsi="OCR A Extended"/>
        </w:rPr>
        <w:drawing>
          <wp:inline distT="0" distB="0" distL="0" distR="0" wp14:anchorId="3B3E501E" wp14:editId="609467FD">
            <wp:extent cx="2717800" cy="2286000"/>
            <wp:effectExtent l="0" t="0" r="0" b="0"/>
            <wp:docPr id="109057820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78203" name="Grafik 1" descr="Ein Bild, das Text, Screenshot, Schrift, Zahl enthält.&#10;&#10;Automatisch generierte Beschreibung"/>
                    <pic:cNvPicPr/>
                  </pic:nvPicPr>
                  <pic:blipFill>
                    <a:blip r:embed="rId25"/>
                    <a:stretch>
                      <a:fillRect/>
                    </a:stretch>
                  </pic:blipFill>
                  <pic:spPr>
                    <a:xfrm>
                      <a:off x="0" y="0"/>
                      <a:ext cx="2717800" cy="2286000"/>
                    </a:xfrm>
                    <a:prstGeom prst="rect">
                      <a:avLst/>
                    </a:prstGeom>
                  </pic:spPr>
                </pic:pic>
              </a:graphicData>
            </a:graphic>
          </wp:inline>
        </w:drawing>
      </w:r>
    </w:p>
    <w:p w14:paraId="3B537E73" w14:textId="0D26E848" w:rsidR="00071220" w:rsidRDefault="00B22BA0" w:rsidP="00223707">
      <w:pPr>
        <w:rPr>
          <w:rFonts w:ascii="OCR A Extended" w:hAnsi="OCR A Extended"/>
        </w:rPr>
      </w:pPr>
      <w:r>
        <w:rPr>
          <w:rFonts w:ascii="OCR A Extended" w:hAnsi="OCR A Extended"/>
        </w:rPr>
        <w:br w:type="page"/>
      </w:r>
    </w:p>
    <w:p w14:paraId="1B797250" w14:textId="352F8647" w:rsidR="00071220" w:rsidRDefault="00071220" w:rsidP="00223707">
      <w:pPr>
        <w:rPr>
          <w:rFonts w:ascii="OCR A Extended" w:hAnsi="OCR A Extended"/>
        </w:rPr>
      </w:pPr>
      <w:r>
        <w:rPr>
          <w:rFonts w:ascii="OCR A Extended" w:hAnsi="OCR A Extended"/>
        </w:rPr>
        <w:lastRenderedPageBreak/>
        <w:t xml:space="preserve">Selbes gilt für die </w:t>
      </w:r>
      <w:proofErr w:type="gramStart"/>
      <w:r>
        <w:rPr>
          <w:rFonts w:ascii="OCR A Extended" w:hAnsi="OCR A Extended"/>
        </w:rPr>
        <w:t>Mobil Nummern</w:t>
      </w:r>
      <w:proofErr w:type="gramEnd"/>
      <w:r>
        <w:rPr>
          <w:rFonts w:ascii="OCR A Extended" w:hAnsi="OCR A Extended"/>
        </w:rPr>
        <w:t>.</w:t>
      </w:r>
    </w:p>
    <w:p w14:paraId="3E0205F2" w14:textId="75E14BD1" w:rsidR="00071220" w:rsidRDefault="00071220" w:rsidP="00223707">
      <w:pPr>
        <w:rPr>
          <w:rFonts w:ascii="OCR A Extended" w:hAnsi="OCR A Extended"/>
        </w:rPr>
      </w:pPr>
      <w:r w:rsidRPr="00071220">
        <w:rPr>
          <w:rFonts w:ascii="OCR A Extended" w:hAnsi="OCR A Extended"/>
        </w:rPr>
        <w:drawing>
          <wp:inline distT="0" distB="0" distL="0" distR="0" wp14:anchorId="1850F87B" wp14:editId="7559494B">
            <wp:extent cx="2489200" cy="1930400"/>
            <wp:effectExtent l="0" t="0" r="0" b="0"/>
            <wp:docPr id="175183294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32946" name="Grafik 1" descr="Ein Bild, das Text, Screenshot, Schrift, Zahl enthält.&#10;&#10;Automatisch generierte Beschreibung"/>
                    <pic:cNvPicPr/>
                  </pic:nvPicPr>
                  <pic:blipFill>
                    <a:blip r:embed="rId26"/>
                    <a:stretch>
                      <a:fillRect/>
                    </a:stretch>
                  </pic:blipFill>
                  <pic:spPr>
                    <a:xfrm>
                      <a:off x="0" y="0"/>
                      <a:ext cx="2489200" cy="1930400"/>
                    </a:xfrm>
                    <a:prstGeom prst="rect">
                      <a:avLst/>
                    </a:prstGeom>
                  </pic:spPr>
                </pic:pic>
              </a:graphicData>
            </a:graphic>
          </wp:inline>
        </w:drawing>
      </w:r>
    </w:p>
    <w:p w14:paraId="2DBE9D7C" w14:textId="77777777" w:rsidR="00071220" w:rsidRDefault="00071220" w:rsidP="00223707">
      <w:pPr>
        <w:rPr>
          <w:rFonts w:ascii="OCR A Extended" w:hAnsi="OCR A Extended"/>
        </w:rPr>
      </w:pPr>
    </w:p>
    <w:p w14:paraId="060A83BE" w14:textId="7526A90E" w:rsidR="00071220" w:rsidRDefault="00071220" w:rsidP="00223707">
      <w:pPr>
        <w:rPr>
          <w:rFonts w:ascii="OCR A Extended" w:hAnsi="OCR A Extended"/>
        </w:rPr>
      </w:pPr>
      <w:r>
        <w:rPr>
          <w:rFonts w:ascii="OCR A Extended" w:hAnsi="OCR A Extended"/>
        </w:rPr>
        <w:t>Aber auch für die Fax Nummern gilt dieses Problem.</w:t>
      </w:r>
    </w:p>
    <w:p w14:paraId="486725B4" w14:textId="12DE0A28" w:rsidR="00071220" w:rsidRDefault="00071220" w:rsidP="00223707">
      <w:pPr>
        <w:rPr>
          <w:rFonts w:ascii="OCR A Extended" w:hAnsi="OCR A Extended"/>
        </w:rPr>
      </w:pPr>
      <w:r w:rsidRPr="00071220">
        <w:rPr>
          <w:rFonts w:ascii="OCR A Extended" w:hAnsi="OCR A Extended"/>
        </w:rPr>
        <w:drawing>
          <wp:inline distT="0" distB="0" distL="0" distR="0" wp14:anchorId="6B386E01" wp14:editId="6EE11585">
            <wp:extent cx="2692400" cy="1346200"/>
            <wp:effectExtent l="0" t="0" r="0" b="0"/>
            <wp:docPr id="1554856752"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56752" name="Grafik 1" descr="Ein Bild, das Text, Screenshot, Schrift, Zahl enthält.&#10;&#10;Automatisch generierte Beschreibung"/>
                    <pic:cNvPicPr/>
                  </pic:nvPicPr>
                  <pic:blipFill>
                    <a:blip r:embed="rId27"/>
                    <a:stretch>
                      <a:fillRect/>
                    </a:stretch>
                  </pic:blipFill>
                  <pic:spPr>
                    <a:xfrm>
                      <a:off x="0" y="0"/>
                      <a:ext cx="2692400" cy="1346200"/>
                    </a:xfrm>
                    <a:prstGeom prst="rect">
                      <a:avLst/>
                    </a:prstGeom>
                  </pic:spPr>
                </pic:pic>
              </a:graphicData>
            </a:graphic>
          </wp:inline>
        </w:drawing>
      </w:r>
    </w:p>
    <w:p w14:paraId="29FFE1B2" w14:textId="77777777" w:rsidR="00071220" w:rsidRDefault="00071220" w:rsidP="00223707">
      <w:pPr>
        <w:rPr>
          <w:rFonts w:ascii="OCR A Extended" w:hAnsi="OCR A Extended"/>
        </w:rPr>
      </w:pPr>
    </w:p>
    <w:p w14:paraId="5ADBFA43" w14:textId="4848769F" w:rsidR="0013357B" w:rsidRDefault="0013357B" w:rsidP="00223707">
      <w:pPr>
        <w:rPr>
          <w:rFonts w:ascii="OCR A Extended" w:hAnsi="OCR A Extended"/>
        </w:rPr>
      </w:pPr>
      <w:r>
        <w:rPr>
          <w:rFonts w:ascii="OCR A Extended" w:hAnsi="OCR A Extended"/>
        </w:rPr>
        <w:t xml:space="preserve">Bei den eingetragenen </w:t>
      </w:r>
      <w:proofErr w:type="gramStart"/>
      <w:r>
        <w:rPr>
          <w:rFonts w:ascii="OCR A Extended" w:hAnsi="OCR A Extended"/>
        </w:rPr>
        <w:t>E-Mail Adressen</w:t>
      </w:r>
      <w:proofErr w:type="gramEnd"/>
      <w:r>
        <w:rPr>
          <w:rFonts w:ascii="OCR A Extended" w:hAnsi="OCR A Extended"/>
        </w:rPr>
        <w:t xml:space="preserve"> gibt es ebenfalls Formatfehler. Dies sollte im besten Fall kein Problem darstellen, jedoch sieht es nicht schön aus und um die Daten zu standardisieren, ist auch hier eine Korrektur nötig.</w:t>
      </w:r>
    </w:p>
    <w:p w14:paraId="3166F8CB" w14:textId="7DF577D0" w:rsidR="0013357B" w:rsidRDefault="0013357B" w:rsidP="00223707">
      <w:pPr>
        <w:rPr>
          <w:rFonts w:ascii="OCR A Extended" w:hAnsi="OCR A Extended"/>
        </w:rPr>
      </w:pPr>
      <w:r w:rsidRPr="0013357B">
        <w:rPr>
          <w:rFonts w:ascii="OCR A Extended" w:hAnsi="OCR A Extended"/>
        </w:rPr>
        <w:drawing>
          <wp:inline distT="0" distB="0" distL="0" distR="0" wp14:anchorId="4D0254B5" wp14:editId="6D787E31">
            <wp:extent cx="4127500" cy="406400"/>
            <wp:effectExtent l="0" t="0" r="0" b="0"/>
            <wp:docPr id="19972520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52098" name=""/>
                    <pic:cNvPicPr/>
                  </pic:nvPicPr>
                  <pic:blipFill>
                    <a:blip r:embed="rId28"/>
                    <a:stretch>
                      <a:fillRect/>
                    </a:stretch>
                  </pic:blipFill>
                  <pic:spPr>
                    <a:xfrm>
                      <a:off x="0" y="0"/>
                      <a:ext cx="4127500" cy="406400"/>
                    </a:xfrm>
                    <a:prstGeom prst="rect">
                      <a:avLst/>
                    </a:prstGeom>
                  </pic:spPr>
                </pic:pic>
              </a:graphicData>
            </a:graphic>
          </wp:inline>
        </w:drawing>
      </w:r>
    </w:p>
    <w:p w14:paraId="277762B7" w14:textId="2A12C7F8" w:rsidR="0013357B" w:rsidRDefault="00D05440" w:rsidP="00223707">
      <w:pPr>
        <w:rPr>
          <w:rFonts w:ascii="OCR A Extended" w:hAnsi="OCR A Extended"/>
        </w:rPr>
      </w:pPr>
      <w:r>
        <w:rPr>
          <w:rFonts w:ascii="OCR A Extended" w:hAnsi="OCR A Extended"/>
        </w:rPr>
        <w:br w:type="page"/>
      </w:r>
    </w:p>
    <w:p w14:paraId="33D7428D" w14:textId="20C4A78D" w:rsidR="00F778FD" w:rsidRDefault="00F778FD" w:rsidP="00223707">
      <w:pPr>
        <w:rPr>
          <w:rFonts w:ascii="OCR A Extended" w:hAnsi="OCR A Extended"/>
        </w:rPr>
      </w:pPr>
      <w:r>
        <w:rPr>
          <w:rFonts w:ascii="OCR A Extended" w:hAnsi="OCR A Extended"/>
        </w:rPr>
        <w:lastRenderedPageBreak/>
        <w:t xml:space="preserve">Bei einigen Datensätzen ist es auch der </w:t>
      </w:r>
      <w:r w:rsidR="00C752FA">
        <w:rPr>
          <w:rFonts w:ascii="OCR A Extended" w:hAnsi="OCR A Extended"/>
        </w:rPr>
        <w:t>F</w:t>
      </w:r>
      <w:r>
        <w:rPr>
          <w:rFonts w:ascii="OCR A Extended" w:hAnsi="OCR A Extended"/>
        </w:rPr>
        <w:t xml:space="preserve">all, dass die Anrede fehlt, dies sollte jedoch kein Problem für die Systeme sein, kann jedoch zu einem </w:t>
      </w:r>
      <w:r w:rsidR="00C752FA">
        <w:rPr>
          <w:rFonts w:ascii="OCR A Extended" w:hAnsi="OCR A Extended"/>
        </w:rPr>
        <w:t>s</w:t>
      </w:r>
      <w:r>
        <w:rPr>
          <w:rFonts w:ascii="OCR A Extended" w:hAnsi="OCR A Extended"/>
        </w:rPr>
        <w:t xml:space="preserve">päteren Zeitpunkt ein Problem werden, wenn diese Datensätze benötigt </w:t>
      </w:r>
      <w:proofErr w:type="gramStart"/>
      <w:r>
        <w:rPr>
          <w:rFonts w:ascii="OCR A Extended" w:hAnsi="OCR A Extended"/>
        </w:rPr>
        <w:t>werden</w:t>
      </w:r>
      <w:proofErr w:type="gramEnd"/>
      <w:r>
        <w:rPr>
          <w:rFonts w:ascii="OCR A Extended" w:hAnsi="OCR A Extended"/>
        </w:rPr>
        <w:t xml:space="preserve"> um an die Mitarbeitenden Post zu versenden.</w:t>
      </w:r>
    </w:p>
    <w:p w14:paraId="1B84A9F4" w14:textId="52A0EAE3" w:rsidR="00071220" w:rsidRDefault="00F778FD" w:rsidP="00223707">
      <w:pPr>
        <w:rPr>
          <w:rFonts w:ascii="OCR A Extended" w:hAnsi="OCR A Extended"/>
        </w:rPr>
      </w:pPr>
      <w:r w:rsidRPr="00F778FD">
        <w:rPr>
          <w:rFonts w:ascii="OCR A Extended" w:hAnsi="OCR A Extended"/>
          <w:noProof/>
        </w:rPr>
        <w:drawing>
          <wp:inline distT="0" distB="0" distL="0" distR="0" wp14:anchorId="63AE63F2" wp14:editId="343D31AD">
            <wp:extent cx="3591426" cy="1657581"/>
            <wp:effectExtent l="0" t="0" r="9525" b="0"/>
            <wp:docPr id="766574767" name="Grafik 1" descr="Ein Bild, das Screenshot, Tex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74767" name="Grafik 1" descr="Ein Bild, das Screenshot, Text, Schrift enthält.&#10;&#10;Automatisch generierte Beschreibung"/>
                    <pic:cNvPicPr/>
                  </pic:nvPicPr>
                  <pic:blipFill>
                    <a:blip r:embed="rId29"/>
                    <a:stretch>
                      <a:fillRect/>
                    </a:stretch>
                  </pic:blipFill>
                  <pic:spPr>
                    <a:xfrm>
                      <a:off x="0" y="0"/>
                      <a:ext cx="3591426" cy="1657581"/>
                    </a:xfrm>
                    <a:prstGeom prst="rect">
                      <a:avLst/>
                    </a:prstGeom>
                  </pic:spPr>
                </pic:pic>
              </a:graphicData>
            </a:graphic>
          </wp:inline>
        </w:drawing>
      </w:r>
    </w:p>
    <w:p w14:paraId="3BBB962E" w14:textId="59D3561A" w:rsidR="00071220" w:rsidRDefault="00071220" w:rsidP="00223707">
      <w:pPr>
        <w:rPr>
          <w:rFonts w:ascii="OCR A Extended" w:hAnsi="OCR A Extended"/>
        </w:rPr>
      </w:pPr>
    </w:p>
    <w:p w14:paraId="626735AB" w14:textId="5889ED61" w:rsidR="0013357B" w:rsidRDefault="0013357B" w:rsidP="00223707">
      <w:pPr>
        <w:rPr>
          <w:rFonts w:ascii="OCR A Extended" w:hAnsi="OCR A Extended"/>
        </w:rPr>
      </w:pPr>
      <w:r>
        <w:rPr>
          <w:rFonts w:ascii="OCR A Extended" w:hAnsi="OCR A Extended"/>
        </w:rPr>
        <w:t>Bei einigen Benutzern steht im Feld «Aktiv» Ja oder Nein. Dort stellt sich mir die Frage, ob die Inaktiven überhaupt übernommen werden müssen und was mit denen geschieht, bei denen kein Status angegeben ist. Zudem sind auch da Formatfehler vorhanden.</w:t>
      </w:r>
    </w:p>
    <w:p w14:paraId="2F7A62A1" w14:textId="52EA2DE6" w:rsidR="0013357B" w:rsidRDefault="0013357B" w:rsidP="00223707">
      <w:pPr>
        <w:rPr>
          <w:rFonts w:ascii="OCR A Extended" w:hAnsi="OCR A Extended"/>
        </w:rPr>
      </w:pPr>
      <w:r w:rsidRPr="0013357B">
        <w:rPr>
          <w:rFonts w:ascii="OCR A Extended" w:hAnsi="OCR A Extended"/>
        </w:rPr>
        <w:drawing>
          <wp:inline distT="0" distB="0" distL="0" distR="0" wp14:anchorId="7CEFA585" wp14:editId="10ADDEC6">
            <wp:extent cx="533400" cy="1346200"/>
            <wp:effectExtent l="0" t="0" r="0" b="0"/>
            <wp:docPr id="1771686972" name="Grafik 1" descr="Ein Bild, das Text, Screenshot, Quittung,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86972" name="Grafik 1" descr="Ein Bild, das Text, Screenshot, Quittung, Schrift enthält.&#10;&#10;Automatisch generierte Beschreibung"/>
                    <pic:cNvPicPr/>
                  </pic:nvPicPr>
                  <pic:blipFill>
                    <a:blip r:embed="rId30"/>
                    <a:stretch>
                      <a:fillRect/>
                    </a:stretch>
                  </pic:blipFill>
                  <pic:spPr>
                    <a:xfrm>
                      <a:off x="0" y="0"/>
                      <a:ext cx="533400" cy="1346200"/>
                    </a:xfrm>
                    <a:prstGeom prst="rect">
                      <a:avLst/>
                    </a:prstGeom>
                  </pic:spPr>
                </pic:pic>
              </a:graphicData>
            </a:graphic>
          </wp:inline>
        </w:drawing>
      </w:r>
    </w:p>
    <w:p w14:paraId="44FB72F0" w14:textId="77777777" w:rsidR="0013357B" w:rsidRDefault="0013357B" w:rsidP="00223707">
      <w:pPr>
        <w:rPr>
          <w:rFonts w:ascii="OCR A Extended" w:hAnsi="OCR A Extended"/>
        </w:rPr>
      </w:pPr>
    </w:p>
    <w:p w14:paraId="1310681E" w14:textId="77777777" w:rsidR="0013357B" w:rsidRDefault="0013357B" w:rsidP="00223707">
      <w:pPr>
        <w:rPr>
          <w:rFonts w:ascii="OCR A Extended" w:hAnsi="OCR A Extended"/>
        </w:rPr>
      </w:pPr>
    </w:p>
    <w:p w14:paraId="7F823389" w14:textId="7E0D1CCA" w:rsidR="00183FB9" w:rsidRDefault="00183FB9" w:rsidP="00223707">
      <w:pPr>
        <w:rPr>
          <w:rFonts w:ascii="OCR A Extended" w:hAnsi="OCR A Extended"/>
        </w:rPr>
      </w:pPr>
      <w:r>
        <w:rPr>
          <w:rFonts w:ascii="OCR A Extended" w:hAnsi="OCR A Extended"/>
        </w:rPr>
        <w:t>Diese Fehler müssen behoben werden, bevor diese Daten weiterverarbeitet werden, da diese in einem neuen System oder anderen Systemen Probleme verursachen können.</w:t>
      </w:r>
    </w:p>
    <w:p w14:paraId="22ABACB4" w14:textId="77777777" w:rsidR="00F71C1C" w:rsidRDefault="00F71C1C" w:rsidP="00223707">
      <w:pPr>
        <w:rPr>
          <w:rFonts w:ascii="OCR A Extended" w:hAnsi="OCR A Extended"/>
        </w:rPr>
      </w:pPr>
    </w:p>
    <w:p w14:paraId="27B774E2" w14:textId="0B5C69FF" w:rsidR="00F71C1C" w:rsidRDefault="00F71C1C" w:rsidP="00223707">
      <w:pPr>
        <w:rPr>
          <w:rFonts w:ascii="OCR A Extended" w:hAnsi="OCR A Extended"/>
        </w:rPr>
      </w:pPr>
      <w:r>
        <w:rPr>
          <w:rFonts w:ascii="OCR A Extended" w:hAnsi="OCR A Extended"/>
        </w:rPr>
        <w:t>ACHTUNG: Es können bei der Datenbereinigung noch weitere Unregelmässigkeiten</w:t>
      </w:r>
      <w:r w:rsidR="006A45A5">
        <w:rPr>
          <w:rFonts w:ascii="OCR A Extended" w:hAnsi="OCR A Extended"/>
        </w:rPr>
        <w:t>/Fehler</w:t>
      </w:r>
      <w:r>
        <w:rPr>
          <w:rFonts w:ascii="OCR A Extended" w:hAnsi="OCR A Extended"/>
        </w:rPr>
        <w:t xml:space="preserve"> auftauchen und der Aufwand kann sich dementsprechend vergrössern.</w:t>
      </w:r>
    </w:p>
    <w:p w14:paraId="0367307B" w14:textId="28BB96BB" w:rsidR="00C752FA" w:rsidRDefault="00C752FA">
      <w:pPr>
        <w:rPr>
          <w:rFonts w:ascii="OCR A Extended" w:hAnsi="OCR A Extended"/>
        </w:rPr>
      </w:pPr>
      <w:r>
        <w:rPr>
          <w:rFonts w:ascii="OCR A Extended" w:hAnsi="OCR A Extended"/>
        </w:rPr>
        <w:br w:type="page"/>
      </w:r>
    </w:p>
    <w:p w14:paraId="3F9258AE" w14:textId="0AEFD518" w:rsidR="00C752FA" w:rsidRDefault="00C752FA" w:rsidP="00C752FA">
      <w:pPr>
        <w:pStyle w:val="berschrift1"/>
      </w:pPr>
      <w:bookmarkStart w:id="3" w:name="_Toc151717418"/>
      <w:r>
        <w:lastRenderedPageBreak/>
        <w:t>Ausgangslage</w:t>
      </w:r>
      <w:bookmarkEnd w:id="3"/>
    </w:p>
    <w:p w14:paraId="6C24F0DA" w14:textId="77777777" w:rsidR="00C752FA" w:rsidRDefault="00C752FA" w:rsidP="00223707">
      <w:pPr>
        <w:rPr>
          <w:rFonts w:ascii="OCR A Extended" w:hAnsi="OCR A Extended"/>
        </w:rPr>
      </w:pPr>
    </w:p>
    <w:p w14:paraId="7E404114" w14:textId="526AEC25" w:rsidR="00C752FA" w:rsidRDefault="00C752FA" w:rsidP="00223707">
      <w:pPr>
        <w:rPr>
          <w:rFonts w:ascii="OCR A Extended" w:hAnsi="OCR A Extended"/>
        </w:rPr>
      </w:pPr>
      <w:r>
        <w:rPr>
          <w:rFonts w:ascii="OCR A Extended" w:hAnsi="OCR A Extended"/>
        </w:rPr>
        <w:t xml:space="preserve">Die Daten, welche ich von der Firma </w:t>
      </w:r>
      <w:proofErr w:type="spellStart"/>
      <w:r>
        <w:rPr>
          <w:rFonts w:ascii="OCR A Extended" w:hAnsi="OCR A Extended"/>
        </w:rPr>
        <w:t>Intersped</w:t>
      </w:r>
      <w:proofErr w:type="spellEnd"/>
      <w:r>
        <w:rPr>
          <w:rFonts w:ascii="OCR A Extended" w:hAnsi="OCR A Extended"/>
        </w:rPr>
        <w:t xml:space="preserve"> AG erhalten habe, müssen in ein neues System migriert werden. Die Daten sind fehlerhaft und können nicht 1 zu 1 übernommen werden. Grund dafür sind fehlerhafte Formatierung, sowie Umlaute und kein einheitliches Datumsformat. Ebenfalls sind die Felder teilweise falsch befüllt und dies könnte zu einem späteren Zeitpunkt zu Problemen führen. Somit müssen alle Datensätze überprüft und bereinigt werden, um eine Funktionsgarantie in Drittsystemen garantieren zu können.</w:t>
      </w:r>
    </w:p>
    <w:p w14:paraId="02450C42" w14:textId="15A35D55" w:rsidR="00015A8F" w:rsidRDefault="00827A30" w:rsidP="00015A8F">
      <w:pPr>
        <w:rPr>
          <w:rFonts w:ascii="OCR A Extended" w:hAnsi="OCR A Extended"/>
        </w:rPr>
      </w:pPr>
      <w:r>
        <w:rPr>
          <w:rFonts w:ascii="OCR A Extended" w:hAnsi="OCR A Extended"/>
        </w:rPr>
        <w:t xml:space="preserve">Die Firma </w:t>
      </w:r>
      <w:proofErr w:type="spellStart"/>
      <w:r>
        <w:rPr>
          <w:rFonts w:ascii="OCR A Extended" w:hAnsi="OCR A Extended"/>
        </w:rPr>
        <w:t>Intersped</w:t>
      </w:r>
      <w:proofErr w:type="spellEnd"/>
      <w:r>
        <w:rPr>
          <w:rFonts w:ascii="OCR A Extended" w:hAnsi="OCR A Extended"/>
        </w:rPr>
        <w:t xml:space="preserve"> AG möchte dieses Projekt bis Ende Oktober 2023 abschliessen. Nun leider habe ich den Auftrag erst </w:t>
      </w:r>
      <w:r w:rsidR="00015A8F">
        <w:rPr>
          <w:rFonts w:ascii="OCR A Extended" w:hAnsi="OCR A Extended"/>
        </w:rPr>
        <w:t>Anfang November</w:t>
      </w:r>
      <w:r>
        <w:rPr>
          <w:rFonts w:ascii="OCR A Extended" w:hAnsi="OCR A Extended"/>
        </w:rPr>
        <w:t xml:space="preserve"> erhalten und kann diesen Termin offensichtlich nicht einhalten. Das Projekt ist auf Ende Dezember möglich.</w:t>
      </w:r>
    </w:p>
    <w:p w14:paraId="5D85C4B4" w14:textId="77777777" w:rsidR="0041211D" w:rsidRDefault="0041211D" w:rsidP="00015A8F">
      <w:pPr>
        <w:rPr>
          <w:rFonts w:ascii="OCR A Extended" w:hAnsi="OCR A Extended"/>
        </w:rPr>
      </w:pPr>
    </w:p>
    <w:p w14:paraId="5120CB7F" w14:textId="722BAADD" w:rsidR="0041211D" w:rsidRDefault="0041211D">
      <w:pPr>
        <w:rPr>
          <w:rFonts w:ascii="OCR A Extended" w:hAnsi="OCR A Extended"/>
        </w:rPr>
      </w:pPr>
      <w:r>
        <w:rPr>
          <w:rFonts w:ascii="OCR A Extended" w:hAnsi="OCR A Extended"/>
        </w:rPr>
        <w:br w:type="page"/>
      </w:r>
    </w:p>
    <w:p w14:paraId="1B2EC4B6" w14:textId="30B719FC" w:rsidR="0041211D" w:rsidRDefault="0041211D" w:rsidP="0041211D">
      <w:pPr>
        <w:pStyle w:val="berschrift1"/>
      </w:pPr>
      <w:bookmarkStart w:id="4" w:name="_Toc151717419"/>
      <w:r>
        <w:lastRenderedPageBreak/>
        <w:t>Planung Migration</w:t>
      </w:r>
      <w:bookmarkEnd w:id="4"/>
    </w:p>
    <w:p w14:paraId="05AE47FE" w14:textId="6D9CBFA8" w:rsidR="0041211D" w:rsidRDefault="00322DAF" w:rsidP="00015A8F">
      <w:pPr>
        <w:rPr>
          <w:rFonts w:ascii="OCR A Extended" w:hAnsi="OCR A Extended"/>
        </w:rPr>
      </w:pPr>
      <w:r>
        <w:rPr>
          <w:rFonts w:ascii="OCR A Extended" w:hAnsi="OCR A Extended"/>
        </w:rPr>
        <w:t xml:space="preserve">{Terminplanung / Gantt </w:t>
      </w:r>
      <w:proofErr w:type="spellStart"/>
      <w:r>
        <w:rPr>
          <w:rFonts w:ascii="OCR A Extended" w:hAnsi="OCR A Extended"/>
        </w:rPr>
        <w:t>diagramm</w:t>
      </w:r>
      <w:proofErr w:type="spellEnd"/>
      <w:r>
        <w:rPr>
          <w:rFonts w:ascii="OCR A Extended" w:hAnsi="OCR A Extended"/>
        </w:rPr>
        <w:t>}</w:t>
      </w:r>
    </w:p>
    <w:p w14:paraId="1046D76D" w14:textId="6C3D45DE" w:rsidR="0041211D" w:rsidRDefault="0041211D" w:rsidP="0041211D">
      <w:pPr>
        <w:pStyle w:val="berschrift1"/>
      </w:pPr>
      <w:bookmarkStart w:id="5" w:name="_Toc151717420"/>
      <w:r>
        <w:t>Benutzerkonzept</w:t>
      </w:r>
      <w:bookmarkEnd w:id="5"/>
    </w:p>
    <w:p w14:paraId="6B435879" w14:textId="77777777" w:rsidR="0041211D" w:rsidRDefault="0041211D" w:rsidP="00015A8F">
      <w:pPr>
        <w:rPr>
          <w:rFonts w:ascii="OCR A Extended" w:hAnsi="OCR A Extended"/>
        </w:rPr>
      </w:pPr>
    </w:p>
    <w:p w14:paraId="56D27EBB" w14:textId="5E19E83E" w:rsidR="003775A8" w:rsidRDefault="003775A8" w:rsidP="00015A8F">
      <w:pPr>
        <w:rPr>
          <w:rFonts w:ascii="OCR A Extended" w:hAnsi="OCR A Extended"/>
        </w:rPr>
      </w:pPr>
      <w:r>
        <w:rPr>
          <w:rFonts w:ascii="OCR A Extended" w:hAnsi="OCR A Extended"/>
        </w:rPr>
        <w:t xml:space="preserve">Um die höchstmögliche Sicherheit und dabei die Funktionalität zu gewährleisten, wird jeder Benutzer eine eigene Benutzernummer als Benutzername erhalten. Diese Nummer wird aus 6 aufeinanderfolgende Zahlen zusammengestellt und ist eine Fortlaufende Nummerierung. Grund dafür ist, dass diese Nummer bei einem Angriff für den Angreifer keine eindeutige Identifikation des Benutzers bietet. Diese Nummer bietet den Vorteil, dass der Benutzername nicht umständlich durch verschiedene Zusammensetzungen des Namens des Benutzers entsteht. Dieser Vorteil wird spürbar, sobald ein Benutzer mehrere Vornamen hat und man nun nicht </w:t>
      </w:r>
      <w:proofErr w:type="gramStart"/>
      <w:r>
        <w:rPr>
          <w:rFonts w:ascii="OCR A Extended" w:hAnsi="OCR A Extended"/>
        </w:rPr>
        <w:t>weiss</w:t>
      </w:r>
      <w:proofErr w:type="gramEnd"/>
      <w:r>
        <w:rPr>
          <w:rFonts w:ascii="OCR A Extended" w:hAnsi="OCR A Extended"/>
        </w:rPr>
        <w:t xml:space="preserve"> welchen und wie viel dieser Namen nun in den Benutzernamen einfliessen soll.</w:t>
      </w:r>
    </w:p>
    <w:p w14:paraId="1D31FCD8" w14:textId="77777777" w:rsidR="00892A9B" w:rsidRDefault="00892A9B" w:rsidP="00015A8F">
      <w:pPr>
        <w:rPr>
          <w:rFonts w:ascii="OCR A Extended" w:hAnsi="OCR A Extended"/>
        </w:rPr>
      </w:pPr>
    </w:p>
    <w:p w14:paraId="01DFC469" w14:textId="004898CE" w:rsidR="00892A9B" w:rsidRDefault="00892A9B" w:rsidP="00015A8F">
      <w:pPr>
        <w:rPr>
          <w:rFonts w:ascii="OCR A Extended" w:hAnsi="OCR A Extended"/>
        </w:rPr>
      </w:pPr>
      <w:r>
        <w:rPr>
          <w:rFonts w:ascii="OCR A Extended" w:hAnsi="OCR A Extended"/>
        </w:rPr>
        <w:t>Die Benutzerlaufnummern werden dann bei 110001 beginnen und haben nahezu kein Ende nach oben.</w:t>
      </w:r>
    </w:p>
    <w:p w14:paraId="203459E9" w14:textId="77777777" w:rsidR="003775A8" w:rsidRDefault="003775A8" w:rsidP="00015A8F">
      <w:pPr>
        <w:rPr>
          <w:rFonts w:ascii="OCR A Extended" w:hAnsi="OCR A Extended"/>
        </w:rPr>
      </w:pPr>
    </w:p>
    <w:p w14:paraId="29CB254D" w14:textId="333A4EC7" w:rsidR="0041211D" w:rsidRDefault="0041211D" w:rsidP="0041211D">
      <w:pPr>
        <w:pStyle w:val="berschrift1"/>
      </w:pPr>
      <w:bookmarkStart w:id="6" w:name="_Toc151717421"/>
      <w:r>
        <w:t>Gruppenkonzept</w:t>
      </w:r>
      <w:bookmarkEnd w:id="6"/>
    </w:p>
    <w:p w14:paraId="46189CC8" w14:textId="77777777" w:rsidR="0041211D" w:rsidRDefault="0041211D" w:rsidP="00015A8F">
      <w:pPr>
        <w:rPr>
          <w:rFonts w:ascii="OCR A Extended" w:hAnsi="OCR A Extended"/>
        </w:rPr>
      </w:pPr>
    </w:p>
    <w:p w14:paraId="6D30619E" w14:textId="1E261B8F" w:rsidR="0041211D" w:rsidRDefault="0041211D" w:rsidP="0041211D">
      <w:pPr>
        <w:pStyle w:val="berschrift1"/>
      </w:pPr>
      <w:bookmarkStart w:id="7" w:name="_Toc151717422"/>
      <w:r>
        <w:t>Passwortkonzept</w:t>
      </w:r>
      <w:bookmarkEnd w:id="7"/>
    </w:p>
    <w:p w14:paraId="63BB1D88" w14:textId="6785E6FE" w:rsidR="0041211D" w:rsidRDefault="0041211D" w:rsidP="00015A8F">
      <w:pPr>
        <w:rPr>
          <w:rFonts w:ascii="OCR A Extended" w:hAnsi="OCR A Extended"/>
        </w:rPr>
      </w:pPr>
    </w:p>
    <w:p w14:paraId="4A18ECBD" w14:textId="62BA44FF" w:rsidR="003775A8" w:rsidRDefault="003775A8" w:rsidP="00015A8F">
      <w:pPr>
        <w:rPr>
          <w:rFonts w:ascii="OCR A Extended" w:hAnsi="OCR A Extended"/>
        </w:rPr>
      </w:pPr>
      <w:r>
        <w:rPr>
          <w:rFonts w:ascii="OCR A Extended" w:hAnsi="OCR A Extended"/>
        </w:rPr>
        <w:t>Die Passwörter werden initial vergeben. Dieses Passwort wird bei keinem Benutzer dasselbe sein. Für die Sicherheit dieses Passworts wird die Benutzernummer verwendet.</w:t>
      </w:r>
    </w:p>
    <w:p w14:paraId="2B3A8BF4" w14:textId="058C677C" w:rsidR="00892A9B" w:rsidRDefault="00892A9B" w:rsidP="00015A8F">
      <w:pPr>
        <w:rPr>
          <w:rFonts w:ascii="OCR A Extended" w:hAnsi="OCR A Extended"/>
        </w:rPr>
      </w:pPr>
      <w:r>
        <w:rPr>
          <w:rFonts w:ascii="OCR A Extended" w:hAnsi="OCR A Extended"/>
        </w:rPr>
        <w:t>Die Generierung der Initialpasswörter wird dann folgendermassen aussehen:</w:t>
      </w:r>
    </w:p>
    <w:p w14:paraId="7678CD38" w14:textId="77777777" w:rsidR="00892A9B" w:rsidRDefault="00892A9B" w:rsidP="00015A8F">
      <w:pPr>
        <w:rPr>
          <w:rFonts w:ascii="OCR A Extended" w:hAnsi="OCR A Extended"/>
        </w:rPr>
      </w:pPr>
    </w:p>
    <w:p w14:paraId="41C5BC7C" w14:textId="54046FE8" w:rsidR="0041211D" w:rsidRDefault="0041211D" w:rsidP="0041211D">
      <w:pPr>
        <w:pStyle w:val="berschrift1"/>
      </w:pPr>
      <w:bookmarkStart w:id="8" w:name="_Toc151717423"/>
      <w:r>
        <w:t>AD Konzept</w:t>
      </w:r>
      <w:bookmarkEnd w:id="8"/>
    </w:p>
    <w:p w14:paraId="69A662EC" w14:textId="017159D2" w:rsidR="00322DAF" w:rsidRPr="00322DAF" w:rsidRDefault="00322DAF" w:rsidP="00322DAF">
      <w:pPr>
        <w:rPr>
          <w:rFonts w:ascii="OCR A Extended" w:hAnsi="OCR A Extended"/>
        </w:rPr>
      </w:pPr>
      <w:r>
        <w:rPr>
          <w:rFonts w:ascii="OCR A Extended" w:hAnsi="OCR A Extended"/>
        </w:rPr>
        <w:t xml:space="preserve">{AD </w:t>
      </w:r>
      <w:proofErr w:type="gramStart"/>
      <w:r>
        <w:rPr>
          <w:rFonts w:ascii="OCR A Extended" w:hAnsi="OCR A Extended"/>
        </w:rPr>
        <w:t>OU Struktur</w:t>
      </w:r>
      <w:proofErr w:type="gramEnd"/>
      <w:r>
        <w:rPr>
          <w:rFonts w:ascii="OCR A Extended" w:hAnsi="OCR A Extended"/>
        </w:rPr>
        <w:t xml:space="preserve"> konzeptionieren}</w:t>
      </w:r>
    </w:p>
    <w:sectPr w:rsidR="00322DAF" w:rsidRPr="00322DAF" w:rsidSect="004A39CD">
      <w:headerReference w:type="default" r:id="rId31"/>
      <w:footerReference w:type="default" r:id="rId32"/>
      <w:pgSz w:w="11906" w:h="16838"/>
      <w:pgMar w:top="2127" w:right="1843" w:bottom="269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A93AC" w14:textId="77777777" w:rsidR="000E6276" w:rsidRDefault="000E6276" w:rsidP="00472BBC">
      <w:pPr>
        <w:spacing w:after="0" w:line="240" w:lineRule="auto"/>
      </w:pPr>
      <w:r>
        <w:separator/>
      </w:r>
    </w:p>
  </w:endnote>
  <w:endnote w:type="continuationSeparator" w:id="0">
    <w:p w14:paraId="0EC7DF73" w14:textId="77777777" w:rsidR="000E6276" w:rsidRDefault="000E6276" w:rsidP="0047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CR A Extended">
    <w:panose1 w:val="02010509020102010303"/>
    <w:charset w:val="4D"/>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91C7" w14:textId="67ED9528" w:rsidR="00472BBC" w:rsidRDefault="006C4628">
    <w:pPr>
      <w:pStyle w:val="Fuzeile"/>
    </w:pPr>
    <w:r>
      <w:rPr>
        <w:noProof/>
      </w:rPr>
      <mc:AlternateContent>
        <mc:Choice Requires="wps">
          <w:drawing>
            <wp:anchor distT="0" distB="0" distL="114300" distR="114300" simplePos="0" relativeHeight="251662336" behindDoc="0" locked="0" layoutInCell="1" allowOverlap="1" wp14:anchorId="24317509" wp14:editId="4975CD7C">
              <wp:simplePos x="0" y="0"/>
              <wp:positionH relativeFrom="column">
                <wp:posOffset>-442316</wp:posOffset>
              </wp:positionH>
              <wp:positionV relativeFrom="paragraph">
                <wp:posOffset>-570865</wp:posOffset>
              </wp:positionV>
              <wp:extent cx="2888901" cy="262890"/>
              <wp:effectExtent l="0" t="0" r="0" b="3810"/>
              <wp:wrapNone/>
              <wp:docPr id="1659196849"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17509" id="_x0000_t202" coordsize="21600,21600" o:spt="202" path="m,l,21600r21600,l21600,xe">
              <v:stroke joinstyle="miter"/>
              <v:path gradientshapeok="t" o:connecttype="rect"/>
            </v:shapetype>
            <v:shape id="_x0000_s1045" type="#_x0000_t202" style="position:absolute;margin-left:-34.85pt;margin-top:-44.95pt;width:227.4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" filled="f" stroked="f" strokeweight=".5pt">
              <v:textbo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D1687">
      <w:rPr>
        <w:noProof/>
      </w:rPr>
      <mc:AlternateContent>
        <mc:Choice Requires="wps">
          <w:drawing>
            <wp:anchor distT="0" distB="0" distL="114300" distR="114300" simplePos="0" relativeHeight="251702272" behindDoc="0" locked="0" layoutInCell="1" allowOverlap="1" wp14:anchorId="1FBAD028" wp14:editId="5CD04800">
              <wp:simplePos x="0" y="0"/>
              <wp:positionH relativeFrom="column">
                <wp:posOffset>4467335</wp:posOffset>
              </wp:positionH>
              <wp:positionV relativeFrom="paragraph">
                <wp:posOffset>10518</wp:posOffset>
              </wp:positionV>
              <wp:extent cx="836682" cy="426527"/>
              <wp:effectExtent l="0" t="0" r="0" b="0"/>
              <wp:wrapNone/>
              <wp:docPr id="110657189" name="Textfeld 1"/>
              <wp:cNvGraphicFramePr/>
              <a:graphic xmlns:a="http://schemas.openxmlformats.org/drawingml/2006/main">
                <a:graphicData uri="http://schemas.microsoft.com/office/word/2010/wordprocessingShape">
                  <wps:wsp>
                    <wps:cNvSpPr txBox="1"/>
                    <wps:spPr>
                      <a:xfrm>
                        <a:off x="0" y="0"/>
                        <a:ext cx="836682" cy="426527"/>
                      </a:xfrm>
                      <a:prstGeom prst="rect">
                        <a:avLst/>
                      </a:prstGeom>
                      <a:noFill/>
                      <a:ln w="6350">
                        <a:noFill/>
                      </a:ln>
                    </wps:spPr>
                    <wps:txb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AD028" id="_x0000_s1046" type="#_x0000_t202" style="position:absolute;margin-left:351.75pt;margin-top:.85pt;width:65.9pt;height:3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" filled="f" stroked="f" strokeweight=".5pt">
              <v:textbo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BD1687" w:rsidRPr="00F01F01">
      <w:rPr>
        <w:noProof/>
      </w:rPr>
      <w:drawing>
        <wp:anchor distT="0" distB="0" distL="114300" distR="114300" simplePos="0" relativeHeight="251672576" behindDoc="0" locked="0" layoutInCell="1" allowOverlap="1" wp14:anchorId="3D670E0E" wp14:editId="3592F1B3">
          <wp:simplePos x="0" y="0"/>
          <wp:positionH relativeFrom="column">
            <wp:posOffset>4870450</wp:posOffset>
          </wp:positionH>
          <wp:positionV relativeFrom="paragraph">
            <wp:posOffset>-344970</wp:posOffset>
          </wp:positionV>
          <wp:extent cx="431165" cy="431165"/>
          <wp:effectExtent l="0" t="0" r="0" b="6985"/>
          <wp:wrapSquare wrapText="bothSides"/>
          <wp:docPr id="892608677" name="Grafik 892608677"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BD1687" w:rsidRPr="008074E0">
      <w:rPr>
        <w:noProof/>
      </w:rPr>
      <w:drawing>
        <wp:anchor distT="0" distB="0" distL="114300" distR="114300" simplePos="0" relativeHeight="251680768" behindDoc="0" locked="0" layoutInCell="1" allowOverlap="1" wp14:anchorId="614F25DC" wp14:editId="346C4DDA">
          <wp:simplePos x="0" y="0"/>
          <wp:positionH relativeFrom="column">
            <wp:posOffset>4468053</wp:posOffset>
          </wp:positionH>
          <wp:positionV relativeFrom="paragraph">
            <wp:posOffset>-325120</wp:posOffset>
          </wp:positionV>
          <wp:extent cx="403860" cy="403860"/>
          <wp:effectExtent l="0" t="0" r="0" b="0"/>
          <wp:wrapSquare wrapText="bothSides"/>
          <wp:docPr id="892608678" name="Grafik 892608678"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8074E0" w:rsidRPr="00472BBC">
      <w:rPr>
        <w:noProof/>
      </w:rPr>
      <w:drawing>
        <wp:anchor distT="0" distB="0" distL="114300" distR="114300" simplePos="0" relativeHeight="251663360" behindDoc="0" locked="0" layoutInCell="1" allowOverlap="1" wp14:anchorId="39F3715F" wp14:editId="4B5126CC">
          <wp:simplePos x="0" y="0"/>
          <wp:positionH relativeFrom="column">
            <wp:posOffset>2918571</wp:posOffset>
          </wp:positionH>
          <wp:positionV relativeFrom="paragraph">
            <wp:posOffset>-160655</wp:posOffset>
          </wp:positionV>
          <wp:extent cx="1514475" cy="471805"/>
          <wp:effectExtent l="0" t="0" r="0" b="4445"/>
          <wp:wrapSquare wrapText="bothSides"/>
          <wp:docPr id="892608679" name="Grafik 892608679">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sidR="008074E0">
      <w:rPr>
        <w:noProof/>
      </w:rPr>
      <mc:AlternateContent>
        <mc:Choice Requires="wps">
          <w:drawing>
            <wp:anchor distT="0" distB="0" distL="114300" distR="114300" simplePos="0" relativeHeight="251665408" behindDoc="0" locked="0" layoutInCell="1" allowOverlap="1" wp14:anchorId="034A3F6C" wp14:editId="526FC782">
              <wp:simplePos x="0" y="0"/>
              <wp:positionH relativeFrom="column">
                <wp:posOffset>2587558</wp:posOffset>
              </wp:positionH>
              <wp:positionV relativeFrom="paragraph">
                <wp:posOffset>-500380</wp:posOffset>
              </wp:positionV>
              <wp:extent cx="2052918" cy="262943"/>
              <wp:effectExtent l="0" t="0" r="0" b="3810"/>
              <wp:wrapNone/>
              <wp:docPr id="1906207936"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A3F6C" id="_x0000_s1047" type="#_x0000_t202" style="position:absolute;margin-left:203.75pt;margin-top:-39.4pt;width:161.65pt;height:2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ZRaGwIAADM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" filled="f" stroked="f" strokeweight=".5pt">
              <v:textbo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4B7FF6">
      <w:rPr>
        <w:noProof/>
      </w:rPr>
      <w:drawing>
        <wp:anchor distT="0" distB="0" distL="114300" distR="114300" simplePos="0" relativeHeight="251675648" behindDoc="0" locked="0" layoutInCell="1" allowOverlap="1" wp14:anchorId="2545A5B1" wp14:editId="7BF22B26">
          <wp:simplePos x="0" y="0"/>
          <wp:positionH relativeFrom="column">
            <wp:posOffset>5361656</wp:posOffset>
          </wp:positionH>
          <wp:positionV relativeFrom="paragraph">
            <wp:posOffset>-499745</wp:posOffset>
          </wp:positionV>
          <wp:extent cx="875030" cy="875030"/>
          <wp:effectExtent l="0" t="0" r="1270" b="1270"/>
          <wp:wrapSquare wrapText="bothSides"/>
          <wp:docPr id="892608680" name="Grafik 89260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F01">
      <w:rPr>
        <w:noProof/>
      </w:rPr>
      <mc:AlternateContent>
        <mc:Choice Requires="wps">
          <w:drawing>
            <wp:anchor distT="0" distB="0" distL="114300" distR="114300" simplePos="0" relativeHeight="251674624" behindDoc="0" locked="0" layoutInCell="1" allowOverlap="1" wp14:anchorId="146E4552" wp14:editId="65661FA5">
              <wp:simplePos x="0" y="0"/>
              <wp:positionH relativeFrom="column">
                <wp:posOffset>755907</wp:posOffset>
              </wp:positionH>
              <wp:positionV relativeFrom="paragraph">
                <wp:posOffset>84249</wp:posOffset>
              </wp:positionV>
              <wp:extent cx="2191265" cy="262943"/>
              <wp:effectExtent l="0" t="0" r="0" b="3810"/>
              <wp:wrapNone/>
              <wp:docPr id="725591736"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4552" id="_x0000_s1048" type="#_x0000_t202" style="position:absolute;margin-left:59.5pt;margin-top:6.65pt;width:172.55pt;height:2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" filled="f" stroked="f" strokeweight=".5pt">
              <v:textbo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v:textbox>
            </v:shape>
          </w:pict>
        </mc:Fallback>
      </mc:AlternateContent>
    </w:r>
    <w:r w:rsidR="00472BBC">
      <w:rPr>
        <w:noProof/>
      </w:rPr>
      <mc:AlternateContent>
        <mc:Choice Requires="wps">
          <w:drawing>
            <wp:anchor distT="0" distB="0" distL="114300" distR="114300" simplePos="0" relativeHeight="251667456" behindDoc="0" locked="0" layoutInCell="1" allowOverlap="1" wp14:anchorId="19D8FA60" wp14:editId="3409EAE6">
              <wp:simplePos x="0" y="0"/>
              <wp:positionH relativeFrom="column">
                <wp:posOffset>758190</wp:posOffset>
              </wp:positionH>
              <wp:positionV relativeFrom="paragraph">
                <wp:posOffset>-177296</wp:posOffset>
              </wp:positionV>
              <wp:extent cx="1577789" cy="262943"/>
              <wp:effectExtent l="0" t="0" r="0" b="3810"/>
              <wp:wrapNone/>
              <wp:docPr id="2076801440"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FA60" id="_x0000_s1049" type="#_x0000_t202" style="position:absolute;margin-left:59.7pt;margin-top:-13.95pt;width:124.25pt;height:2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" filled="f" stroked="f" strokeweight=".5pt">
              <v:textbo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v:textbox>
            </v:shape>
          </w:pict>
        </mc:Fallback>
      </mc:AlternateContent>
    </w:r>
    <w:r w:rsidR="00472BBC">
      <w:rPr>
        <w:noProof/>
      </w:rPr>
      <mc:AlternateContent>
        <mc:Choice Requires="wps">
          <w:drawing>
            <wp:anchor distT="0" distB="0" distL="114300" distR="114300" simplePos="0" relativeHeight="251671552" behindDoc="0" locked="0" layoutInCell="1" allowOverlap="1" wp14:anchorId="7B8551F7" wp14:editId="44A67DD2">
              <wp:simplePos x="0" y="0"/>
              <wp:positionH relativeFrom="column">
                <wp:posOffset>72876</wp:posOffset>
              </wp:positionH>
              <wp:positionV relativeFrom="paragraph">
                <wp:posOffset>-98500</wp:posOffset>
              </wp:positionV>
              <wp:extent cx="327211" cy="537883"/>
              <wp:effectExtent l="0" t="0" r="0" b="0"/>
              <wp:wrapNone/>
              <wp:docPr id="247208444"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551F7" id="_x0000_s1050" type="#_x0000_t202" style="position:absolute;margin-left:5.75pt;margin-top:-7.75pt;width:25.75pt;height:4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" filled="f" stroked="f" strokeweight=".5pt">
              <v:textbo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472BBC" w:rsidRPr="00472BBC">
      <w:rPr>
        <w:noProof/>
      </w:rPr>
      <mc:AlternateContent>
        <mc:Choice Requires="wpg">
          <w:drawing>
            <wp:anchor distT="0" distB="0" distL="114300" distR="114300" simplePos="0" relativeHeight="251669504" behindDoc="0" locked="0" layoutInCell="1" allowOverlap="1" wp14:anchorId="4235BC54" wp14:editId="55B22026">
              <wp:simplePos x="0" y="0"/>
              <wp:positionH relativeFrom="column">
                <wp:posOffset>-53975</wp:posOffset>
              </wp:positionH>
              <wp:positionV relativeFrom="paragraph">
                <wp:posOffset>-178435</wp:posOffset>
              </wp:positionV>
              <wp:extent cx="672465" cy="563245"/>
              <wp:effectExtent l="19050" t="19050" r="32385" b="27305"/>
              <wp:wrapSquare wrapText="bothSides"/>
              <wp:docPr id="173" name="Gruppieren 172">
                <a:extLst xmlns:a="http://schemas.openxmlformats.org/drawingml/2006/main">
                  <a:ext uri="{FF2B5EF4-FFF2-40B4-BE49-F238E27FC236}">
                    <a16:creationId xmlns:a16="http://schemas.microsoft.com/office/drawing/2014/main" id="{6C7DC09C-E460-082E-0474-3A85EB783BB8}"/>
                  </a:ext>
                </a:extLst>
              </wp:docPr>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414232721" name="Gleichschenkliges Dreieck 1414232721">
                        <a:extLst>
                          <a:ext uri="{FF2B5EF4-FFF2-40B4-BE49-F238E27FC236}">
                            <a16:creationId xmlns:a16="http://schemas.microsoft.com/office/drawing/2014/main" id="{4F9A288B-0551-F577-297A-515FF3C9B8B1}"/>
                          </a:ext>
                        </a:extLst>
                      </wps:cNvPr>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8777378" name="Gerader Verbinder 968777378">
                        <a:extLst>
                          <a:ext uri="{FF2B5EF4-FFF2-40B4-BE49-F238E27FC236}">
                            <a16:creationId xmlns:a16="http://schemas.microsoft.com/office/drawing/2014/main" id="{51DDD72C-3984-F210-9F0F-BE875CEA48AC}"/>
                          </a:ext>
                        </a:extLst>
                      </wps:cNvPr>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8952303" name="Gerader Verbinder 768952303">
                        <a:extLst>
                          <a:ext uri="{FF2B5EF4-FFF2-40B4-BE49-F238E27FC236}">
                            <a16:creationId xmlns:a16="http://schemas.microsoft.com/office/drawing/2014/main" id="{C2AC37A9-FE98-CF1B-A39F-BB9B8C68ECCD}"/>
                          </a:ext>
                        </a:extLst>
                      </wps:cNvPr>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1355032" name="Gerader Verbinder 2031355032">
                        <a:extLst>
                          <a:ext uri="{FF2B5EF4-FFF2-40B4-BE49-F238E27FC236}">
                            <a16:creationId xmlns:a16="http://schemas.microsoft.com/office/drawing/2014/main" id="{10DF79BC-D089-9BE1-E1F7-FFEB505A716B}"/>
                          </a:ext>
                        </a:extLst>
                      </wps:cNvPr>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1720681" name="Gerader Verbinder 1191720681">
                        <a:extLst>
                          <a:ext uri="{FF2B5EF4-FFF2-40B4-BE49-F238E27FC236}">
                            <a16:creationId xmlns:a16="http://schemas.microsoft.com/office/drawing/2014/main" id="{A58D69D5-193B-2C5B-5254-56CBBB28E905}"/>
                          </a:ext>
                        </a:extLst>
                      </wps:cNvPr>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4254114" name="Gerader Verbinder 1254254114">
                        <a:extLst>
                          <a:ext uri="{FF2B5EF4-FFF2-40B4-BE49-F238E27FC236}">
                            <a16:creationId xmlns:a16="http://schemas.microsoft.com/office/drawing/2014/main" id="{BB389EB5-A621-2BCB-7DA4-A7084709B40F}"/>
                          </a:ext>
                        </a:extLst>
                      </wps:cNvPr>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640235" name="Gerader Verbinder 1386640235">
                        <a:extLst>
                          <a:ext uri="{FF2B5EF4-FFF2-40B4-BE49-F238E27FC236}">
                            <a16:creationId xmlns:a16="http://schemas.microsoft.com/office/drawing/2014/main" id="{839772DF-06A2-85FD-589C-A2065D54EC67}"/>
                          </a:ext>
                        </a:extLst>
                      </wps:cNvPr>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814E59" id="Gruppieren 172" o:spid="_x0000_s1026" style="position:absolute;margin-left:-4.25pt;margin-top:-14.05pt;width:52.95pt;height:44.35pt;z-index:251669504;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414232721"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" filled="f" strokecolor="black [3213]" strokeweight="1pt"/>
              <v:line id="Gerader Verbinder 968777378"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" strokecolor="black [3213]" strokeweight="3pt">
                <v:stroke joinstyle="miter"/>
                <o:lock v:ext="edit" shapetype="f"/>
              </v:line>
              <v:line id="Gerader Verbinder 768952303"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" strokecolor="black [3213]" strokeweight="3pt">
                <v:stroke joinstyle="miter"/>
                <o:lock v:ext="edit" shapetype="f"/>
              </v:line>
              <v:line id="Gerader Verbinder 203135503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" strokecolor="black [3213]" strokeweight="3pt">
                <v:stroke joinstyle="miter"/>
                <o:lock v:ext="edit" shapetype="f"/>
              </v:line>
              <v:line id="Gerader Verbinder 1191720681"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" strokecolor="black [3213]" strokeweight="3pt">
                <v:stroke joinstyle="miter"/>
                <o:lock v:ext="edit" shapetype="f"/>
              </v:line>
              <v:line id="Gerader Verbinder 125425411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" strokecolor="black [3213]" strokeweight="3pt">
                <v:stroke joinstyle="miter"/>
                <o:lock v:ext="edit" shapetype="f"/>
              </v:line>
              <v:line id="Gerader Verbinder 1386640235"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" strokecolor="black [3213]" strokeweight="3pt">
                <v:stroke joinstyle="miter"/>
                <o:lock v:ext="edit" shapetype="f"/>
              </v:line>
              <w10:wrap type="square"/>
            </v:group>
          </w:pict>
        </mc:Fallback>
      </mc:AlternateContent>
    </w:r>
    <w:r w:rsidR="00472BBC" w:rsidRPr="00472BBC">
      <w:rPr>
        <w:noProof/>
      </w:rPr>
      <mc:AlternateContent>
        <mc:Choice Requires="wpg">
          <w:drawing>
            <wp:anchor distT="0" distB="0" distL="114300" distR="114300" simplePos="0" relativeHeight="251661312" behindDoc="0" locked="0" layoutInCell="1" allowOverlap="1" wp14:anchorId="4329D18B" wp14:editId="36589D0F">
              <wp:simplePos x="0" y="0"/>
              <wp:positionH relativeFrom="column">
                <wp:posOffset>-643180</wp:posOffset>
              </wp:positionH>
              <wp:positionV relativeFrom="paragraph">
                <wp:posOffset>-581473</wp:posOffset>
              </wp:positionV>
              <wp:extent cx="7162800" cy="1064885"/>
              <wp:effectExtent l="19050" t="19050" r="38100" b="40640"/>
              <wp:wrapNone/>
              <wp:docPr id="66" name="Gruppieren 65">
                <a:extLst xmlns:a="http://schemas.openxmlformats.org/drawingml/2006/main">
                  <a:ext uri="{FF2B5EF4-FFF2-40B4-BE49-F238E27FC236}">
                    <a16:creationId xmlns:a16="http://schemas.microsoft.com/office/drawing/2014/main" id="{2D79F775-78D6-E9D5-2744-38216A780345}"/>
                  </a:ext>
                </a:extLst>
              </wp:docPr>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2093303689" name="Gruppieren 2093303689">
                        <a:extLst>
                          <a:ext uri="{FF2B5EF4-FFF2-40B4-BE49-F238E27FC236}">
                            <a16:creationId xmlns:a16="http://schemas.microsoft.com/office/drawing/2014/main" id="{4E629E35-EFFC-72F4-46D9-784903916CC7}"/>
                          </a:ext>
                        </a:extLst>
                      </wpg:cNvPr>
                      <wpg:cNvGrpSpPr/>
                      <wpg:grpSpPr>
                        <a:xfrm>
                          <a:off x="0" y="1"/>
                          <a:ext cx="5341527" cy="1250824"/>
                          <a:chOff x="0" y="1"/>
                          <a:chExt cx="5341527" cy="1250824"/>
                        </a:xfrm>
                      </wpg:grpSpPr>
                      <wps:wsp>
                        <wps:cNvPr id="1994504246" name="Rechteck: eine Ecke abgeschnitten 44">
                          <a:extLst>
                            <a:ext uri="{FF2B5EF4-FFF2-40B4-BE49-F238E27FC236}">
                              <a16:creationId xmlns:a16="http://schemas.microsoft.com/office/drawing/2014/main" id="{D6285115-403E-E246-ED8D-3BF1B695E424}"/>
                            </a:ext>
                          </a:extLst>
                        </wps:cNvPr>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572959315" name="Gruppieren 1572959315">
                          <a:extLst>
                            <a:ext uri="{FF2B5EF4-FFF2-40B4-BE49-F238E27FC236}">
                              <a16:creationId xmlns:a16="http://schemas.microsoft.com/office/drawing/2014/main" id="{8E89031A-17AD-87CA-2A77-4CD4F75CAC78}"/>
                            </a:ext>
                          </a:extLst>
                        </wpg:cNvPr>
                        <wpg:cNvGrpSpPr/>
                        <wpg:grpSpPr>
                          <a:xfrm>
                            <a:off x="8627" y="1383"/>
                            <a:ext cx="2487485" cy="369553"/>
                            <a:chOff x="8627" y="1383"/>
                            <a:chExt cx="1267034" cy="369553"/>
                          </a:xfrm>
                        </wpg:grpSpPr>
                        <wps:wsp>
                          <wps:cNvPr id="454343281" name="Gerader Verbinder 454343281">
                            <a:extLst>
                              <a:ext uri="{FF2B5EF4-FFF2-40B4-BE49-F238E27FC236}">
                                <a16:creationId xmlns:a16="http://schemas.microsoft.com/office/drawing/2014/main" id="{DAA01B1D-5348-DEBF-957F-44438A96A10D}"/>
                              </a:ext>
                            </a:extLst>
                          </wps:cNvPr>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0778048" name="Gerader Verbinder 1340778048">
                            <a:extLst>
                              <a:ext uri="{FF2B5EF4-FFF2-40B4-BE49-F238E27FC236}">
                                <a16:creationId xmlns:a16="http://schemas.microsoft.com/office/drawing/2014/main" id="{7AE546A5-72D1-CD2E-80A8-5087649614FF}"/>
                              </a:ext>
                            </a:extLst>
                          </wps:cNvPr>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316960064" name="Gerader Verbinder 316960064">
                        <a:extLst>
                          <a:ext uri="{FF2B5EF4-FFF2-40B4-BE49-F238E27FC236}">
                            <a16:creationId xmlns:a16="http://schemas.microsoft.com/office/drawing/2014/main" id="{54E714C5-7F66-6638-DA74-129057205436}"/>
                          </a:ext>
                        </a:extLst>
                      </wps:cNvPr>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7315422" name="Gerader Verbinder 1007315422">
                        <a:extLst>
                          <a:ext uri="{FF2B5EF4-FFF2-40B4-BE49-F238E27FC236}">
                            <a16:creationId xmlns:a16="http://schemas.microsoft.com/office/drawing/2014/main" id="{01CEE679-2DC1-50D8-40CB-5DF009E4D4B1}"/>
                          </a:ext>
                        </a:extLst>
                      </wps:cNvPr>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576409" name="Gerader Verbinder 511576409">
                        <a:extLst>
                          <a:ext uri="{FF2B5EF4-FFF2-40B4-BE49-F238E27FC236}">
                            <a16:creationId xmlns:a16="http://schemas.microsoft.com/office/drawing/2014/main" id="{B347E920-C3A3-6B68-6CE6-82C84A204101}"/>
                          </a:ext>
                        </a:extLst>
                      </wps:cNvPr>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1628390" name="Gerader Verbinder 1661628390">
                        <a:extLst>
                          <a:ext uri="{FF2B5EF4-FFF2-40B4-BE49-F238E27FC236}">
                            <a16:creationId xmlns:a16="http://schemas.microsoft.com/office/drawing/2014/main" id="{12CF3CBC-DBD3-3C63-75CF-1714C544E0E3}"/>
                          </a:ext>
                        </a:extLst>
                      </wps:cNvPr>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6525881" name="Gerader Verbinder 1966525881">
                        <a:extLst>
                          <a:ext uri="{FF2B5EF4-FFF2-40B4-BE49-F238E27FC236}">
                            <a16:creationId xmlns:a16="http://schemas.microsoft.com/office/drawing/2014/main" id="{E0F9DD11-C877-C03A-8738-B98152A86F1C}"/>
                          </a:ext>
                        </a:extLst>
                      </wps:cNvPr>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1178706" name="Gerader Verbinder 871178706">
                        <a:extLst>
                          <a:ext uri="{FF2B5EF4-FFF2-40B4-BE49-F238E27FC236}">
                            <a16:creationId xmlns:a16="http://schemas.microsoft.com/office/drawing/2014/main" id="{5A2120A6-0768-B45D-8E74-D2FA52816439}"/>
                          </a:ext>
                        </a:extLst>
                      </wps:cNvPr>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8677389" name="Gerader Verbinder 1578677389">
                        <a:extLst>
                          <a:ext uri="{FF2B5EF4-FFF2-40B4-BE49-F238E27FC236}">
                            <a16:creationId xmlns:a16="http://schemas.microsoft.com/office/drawing/2014/main" id="{577A0F97-6FFF-74C4-CB94-5FB6AB448B1A}"/>
                          </a:ext>
                        </a:extLst>
                      </wps:cNvPr>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523B92" id="Gruppieren 65" o:spid="_x0000_s1026" style="position:absolute;margin-left:-50.65pt;margin-top:-45.8pt;width:564pt;height:83.85pt;z-index:251661312;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">
              <v:group id="Gruppieren 2093303689"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572959315"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">
                  <v:line id="Gerader Verbinder 454343281"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" strokecolor="black [3213]" strokeweight="3pt">
                    <v:stroke joinstyle="miter"/>
                    <o:lock v:ext="edit" shapetype="f"/>
                  </v:line>
                  <v:line id="Gerader Verbinder 1340778048"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" strokecolor="black [3213]" strokeweight="3pt">
                    <v:stroke joinstyle="miter"/>
                    <o:lock v:ext="edit" shapetype="f"/>
                  </v:line>
                </v:group>
              </v:group>
              <v:line id="Gerader Verbinder 316960064"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" strokecolor="black [3213]" strokeweight="3pt">
                <v:stroke joinstyle="miter"/>
                <o:lock v:ext="edit" shapetype="f"/>
              </v:line>
              <v:line id="Gerader Verbinder 1007315422"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" strokecolor="black [3213]" strokeweight="3pt">
                <v:stroke joinstyle="miter"/>
                <o:lock v:ext="edit" shapetype="f"/>
              </v:line>
              <v:line id="Gerader Verbinder 511576409"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" strokecolor="black [3213]" strokeweight="3pt">
                <v:stroke joinstyle="miter"/>
                <o:lock v:ext="edit" shapetype="f"/>
              </v:line>
              <v:line id="Gerader Verbinder 1661628390"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" strokecolor="black [3213]" strokeweight="3pt">
                <v:stroke joinstyle="miter"/>
                <o:lock v:ext="edit" shapetype="f"/>
              </v:line>
              <v:line id="Gerader Verbinder 1966525881"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" strokecolor="black [3213]" strokeweight="3pt">
                <v:stroke joinstyle="miter"/>
                <o:lock v:ext="edit" shapetype="f"/>
              </v:line>
              <v:line id="Gerader Verbinder 87117870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" strokecolor="black [3213]" strokeweight="3pt">
                <v:stroke joinstyle="miter"/>
                <o:lock v:ext="edit" shapetype="f"/>
              </v:line>
              <v:line id="Gerader Verbinder 1578677389"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" strokecolor="black [3213]" strokeweight="3pt">
                <v:stroke joinstyle="miter"/>
                <o:lock v:ext="edit" shapetype="f"/>
              </v: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3DA4" w14:textId="1ADE2496" w:rsidR="00090E7F" w:rsidRDefault="006C4628" w:rsidP="00090E7F">
    <w:pPr>
      <w:pStyle w:val="Fuzeile"/>
    </w:pPr>
    <w:r>
      <w:rPr>
        <w:noProof/>
      </w:rPr>
      <mc:AlternateContent>
        <mc:Choice Requires="wps">
          <w:drawing>
            <wp:anchor distT="0" distB="0" distL="114300" distR="114300" simplePos="0" relativeHeight="251688960" behindDoc="0" locked="0" layoutInCell="1" allowOverlap="1" wp14:anchorId="2F1A760E" wp14:editId="4230879A">
              <wp:simplePos x="0" y="0"/>
              <wp:positionH relativeFrom="column">
                <wp:posOffset>-455886</wp:posOffset>
              </wp:positionH>
              <wp:positionV relativeFrom="paragraph">
                <wp:posOffset>-563245</wp:posOffset>
              </wp:positionV>
              <wp:extent cx="2840182" cy="332162"/>
              <wp:effectExtent l="0" t="0" r="0" b="0"/>
              <wp:wrapNone/>
              <wp:docPr id="153042877" name="Textfeld 1"/>
              <wp:cNvGraphicFramePr/>
              <a:graphic xmlns:a="http://schemas.openxmlformats.org/drawingml/2006/main">
                <a:graphicData uri="http://schemas.microsoft.com/office/word/2010/wordprocessingShape">
                  <wps:wsp>
                    <wps:cNvSpPr txBox="1"/>
                    <wps:spPr>
                      <a:xfrm>
                        <a:off x="0" y="0"/>
                        <a:ext cx="2840182" cy="332162"/>
                      </a:xfrm>
                      <a:prstGeom prst="rect">
                        <a:avLst/>
                      </a:prstGeom>
                      <a:noFill/>
                      <a:ln w="6350">
                        <a:noFill/>
                      </a:ln>
                    </wps:spPr>
                    <wps:txb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A760E" id="_x0000_t202" coordsize="21600,21600" o:spt="202" path="m,l,21600r21600,l21600,xe">
              <v:stroke joinstyle="miter"/>
              <v:path gradientshapeok="t" o:connecttype="rect"/>
            </v:shapetype>
            <v:shape id="_x0000_s1051" type="#_x0000_t202" style="position:absolute;margin-left:-35.9pt;margin-top:-44.35pt;width:223.65pt;height:2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" filled="f" stroked="f" strokeweight=".5pt">
              <v:textbo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63A43">
      <w:rPr>
        <w:noProof/>
      </w:rPr>
      <w:drawing>
        <wp:anchor distT="0" distB="0" distL="114300" distR="114300" simplePos="0" relativeHeight="251697152" behindDoc="0" locked="0" layoutInCell="1" allowOverlap="1" wp14:anchorId="6DCCC849" wp14:editId="52F949E3">
          <wp:simplePos x="0" y="0"/>
          <wp:positionH relativeFrom="column">
            <wp:posOffset>5360670</wp:posOffset>
          </wp:positionH>
          <wp:positionV relativeFrom="paragraph">
            <wp:posOffset>-499745</wp:posOffset>
          </wp:positionV>
          <wp:extent cx="875030" cy="875030"/>
          <wp:effectExtent l="0" t="0" r="1270" b="1270"/>
          <wp:wrapSquare wrapText="bothSides"/>
          <wp:docPr id="892608683" name="Grafik 892608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54677" name="Grafik 64785467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43" w:rsidRPr="00472BBC">
      <w:rPr>
        <w:noProof/>
      </w:rPr>
      <w:drawing>
        <wp:anchor distT="0" distB="0" distL="114300" distR="114300" simplePos="0" relativeHeight="251689984" behindDoc="0" locked="0" layoutInCell="1" allowOverlap="1" wp14:anchorId="3B38162D" wp14:editId="4F8B5EEB">
          <wp:simplePos x="0" y="0"/>
          <wp:positionH relativeFrom="column">
            <wp:posOffset>2852743</wp:posOffset>
          </wp:positionH>
          <wp:positionV relativeFrom="paragraph">
            <wp:posOffset>-163195</wp:posOffset>
          </wp:positionV>
          <wp:extent cx="1762760" cy="471805"/>
          <wp:effectExtent l="0" t="0" r="8890" b="4445"/>
          <wp:wrapSquare wrapText="bothSides"/>
          <wp:docPr id="892608684" name="Grafik 892608684">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27967" name="Grafik 299827967">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762760" cy="471805"/>
                  </a:xfrm>
                  <a:prstGeom prst="rect">
                    <a:avLst/>
                  </a:prstGeom>
                  <a:noFill/>
                </pic:spPr>
              </pic:pic>
            </a:graphicData>
          </a:graphic>
          <wp14:sizeRelH relativeFrom="page">
            <wp14:pctWidth>0</wp14:pctWidth>
          </wp14:sizeRelH>
          <wp14:sizeRelV relativeFrom="page">
            <wp14:pctHeight>0</wp14:pctHeight>
          </wp14:sizeRelV>
        </wp:anchor>
      </w:drawing>
    </w:r>
    <w:r w:rsidR="00090E7F" w:rsidRPr="008074E0">
      <w:rPr>
        <w:noProof/>
      </w:rPr>
      <w:drawing>
        <wp:anchor distT="0" distB="0" distL="114300" distR="114300" simplePos="0" relativeHeight="251698176" behindDoc="0" locked="0" layoutInCell="1" allowOverlap="1" wp14:anchorId="2B4D70A9" wp14:editId="54E7BCDD">
          <wp:simplePos x="0" y="0"/>
          <wp:positionH relativeFrom="column">
            <wp:posOffset>4760595</wp:posOffset>
          </wp:positionH>
          <wp:positionV relativeFrom="paragraph">
            <wp:posOffset>-104140</wp:posOffset>
          </wp:positionV>
          <wp:extent cx="403860" cy="403860"/>
          <wp:effectExtent l="0" t="0" r="0" b="0"/>
          <wp:wrapSquare wrapText="bothSides"/>
          <wp:docPr id="892608685" name="Grafik 892608685"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090E7F" w:rsidRPr="00F01F01">
      <w:rPr>
        <w:noProof/>
      </w:rPr>
      <w:drawing>
        <wp:anchor distT="0" distB="0" distL="114300" distR="114300" simplePos="0" relativeHeight="251695104" behindDoc="0" locked="0" layoutInCell="1" allowOverlap="1" wp14:anchorId="59455056" wp14:editId="3676FCDA">
          <wp:simplePos x="0" y="0"/>
          <wp:positionH relativeFrom="column">
            <wp:posOffset>4759338</wp:posOffset>
          </wp:positionH>
          <wp:positionV relativeFrom="paragraph">
            <wp:posOffset>-536078</wp:posOffset>
          </wp:positionV>
          <wp:extent cx="431165" cy="431165"/>
          <wp:effectExtent l="0" t="0" r="0" b="6985"/>
          <wp:wrapSquare wrapText="bothSides"/>
          <wp:docPr id="892608686" name="Grafik 892608686"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090E7F">
      <w:rPr>
        <w:noProof/>
      </w:rPr>
      <mc:AlternateContent>
        <mc:Choice Requires="wps">
          <w:drawing>
            <wp:anchor distT="0" distB="0" distL="114300" distR="114300" simplePos="0" relativeHeight="251691008" behindDoc="0" locked="0" layoutInCell="1" allowOverlap="1" wp14:anchorId="2CB2EDF8" wp14:editId="4AAC6707">
              <wp:simplePos x="0" y="0"/>
              <wp:positionH relativeFrom="column">
                <wp:posOffset>2587558</wp:posOffset>
              </wp:positionH>
              <wp:positionV relativeFrom="paragraph">
                <wp:posOffset>-500380</wp:posOffset>
              </wp:positionV>
              <wp:extent cx="2052918" cy="262943"/>
              <wp:effectExtent l="0" t="0" r="0" b="3810"/>
              <wp:wrapNone/>
              <wp:docPr id="411073258"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2EDF8" id="_x0000_s1052" type="#_x0000_t202" style="position:absolute;margin-left:203.75pt;margin-top:-39.4pt;width:161.65pt;height:2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" filled="f" stroked="f" strokeweight=".5pt">
              <v:textbo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090E7F">
      <w:rPr>
        <w:noProof/>
      </w:rPr>
      <mc:AlternateContent>
        <mc:Choice Requires="wps">
          <w:drawing>
            <wp:anchor distT="0" distB="0" distL="114300" distR="114300" simplePos="0" relativeHeight="251696128" behindDoc="0" locked="0" layoutInCell="1" allowOverlap="1" wp14:anchorId="1CF48E14" wp14:editId="6CFB5866">
              <wp:simplePos x="0" y="0"/>
              <wp:positionH relativeFrom="column">
                <wp:posOffset>755907</wp:posOffset>
              </wp:positionH>
              <wp:positionV relativeFrom="paragraph">
                <wp:posOffset>84249</wp:posOffset>
              </wp:positionV>
              <wp:extent cx="2191265" cy="262943"/>
              <wp:effectExtent l="0" t="0" r="0" b="3810"/>
              <wp:wrapNone/>
              <wp:docPr id="930508309"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48E14" id="_x0000_s1053" type="#_x0000_t202" style="position:absolute;margin-left:59.5pt;margin-top:6.65pt;width:172.55pt;height:2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" filled="f" stroked="f" strokeweight=".5pt">
              <v:textbo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v:textbox>
            </v:shape>
          </w:pict>
        </mc:Fallback>
      </mc:AlternateContent>
    </w:r>
    <w:r w:rsidR="00090E7F">
      <w:rPr>
        <w:noProof/>
      </w:rPr>
      <mc:AlternateContent>
        <mc:Choice Requires="wps">
          <w:drawing>
            <wp:anchor distT="0" distB="0" distL="114300" distR="114300" simplePos="0" relativeHeight="251692032" behindDoc="0" locked="0" layoutInCell="1" allowOverlap="1" wp14:anchorId="017B37AC" wp14:editId="6F136346">
              <wp:simplePos x="0" y="0"/>
              <wp:positionH relativeFrom="column">
                <wp:posOffset>758190</wp:posOffset>
              </wp:positionH>
              <wp:positionV relativeFrom="paragraph">
                <wp:posOffset>-177296</wp:posOffset>
              </wp:positionV>
              <wp:extent cx="1577789" cy="262943"/>
              <wp:effectExtent l="0" t="0" r="0" b="3810"/>
              <wp:wrapNone/>
              <wp:docPr id="549790659"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B37AC" id="_x0000_s1054" type="#_x0000_t202" style="position:absolute;margin-left:59.7pt;margin-top:-13.95pt;width:124.25pt;height:2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3brGwIAADM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" filled="f" stroked="f" strokeweight=".5pt">
              <v:textbo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v:textbox>
            </v:shape>
          </w:pict>
        </mc:Fallback>
      </mc:AlternateContent>
    </w:r>
    <w:r w:rsidR="00090E7F">
      <w:rPr>
        <w:noProof/>
      </w:rPr>
      <mc:AlternateContent>
        <mc:Choice Requires="wps">
          <w:drawing>
            <wp:anchor distT="0" distB="0" distL="114300" distR="114300" simplePos="0" relativeHeight="251694080" behindDoc="0" locked="0" layoutInCell="1" allowOverlap="1" wp14:anchorId="55D4718F" wp14:editId="52156D5D">
              <wp:simplePos x="0" y="0"/>
              <wp:positionH relativeFrom="column">
                <wp:posOffset>72876</wp:posOffset>
              </wp:positionH>
              <wp:positionV relativeFrom="paragraph">
                <wp:posOffset>-98500</wp:posOffset>
              </wp:positionV>
              <wp:extent cx="327211" cy="537883"/>
              <wp:effectExtent l="0" t="0" r="0" b="0"/>
              <wp:wrapNone/>
              <wp:docPr id="1775578371"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718F" id="_x0000_s1055" type="#_x0000_t202" style="position:absolute;margin-left:5.75pt;margin-top:-7.75pt;width:25.75pt;height:4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" filled="f" stroked="f" strokeweight=".5pt">
              <v:textbo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090E7F" w:rsidRPr="00472BBC">
      <w:rPr>
        <w:noProof/>
      </w:rPr>
      <mc:AlternateContent>
        <mc:Choice Requires="wpg">
          <w:drawing>
            <wp:anchor distT="0" distB="0" distL="114300" distR="114300" simplePos="0" relativeHeight="251693056" behindDoc="0" locked="0" layoutInCell="1" allowOverlap="1" wp14:anchorId="1B1170A3" wp14:editId="00D4DF35">
              <wp:simplePos x="0" y="0"/>
              <wp:positionH relativeFrom="column">
                <wp:posOffset>-53975</wp:posOffset>
              </wp:positionH>
              <wp:positionV relativeFrom="paragraph">
                <wp:posOffset>-178435</wp:posOffset>
              </wp:positionV>
              <wp:extent cx="672465" cy="563245"/>
              <wp:effectExtent l="19050" t="19050" r="32385" b="27305"/>
              <wp:wrapSquare wrapText="bothSides"/>
              <wp:docPr id="1166405084"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250223277" name="Gleichschenkliges Dreieck 250223277"/>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0021677" name="Gerader Verbinder 1530021677"/>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5324175" name="Gerader Verbinder 1895324175"/>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325792" name="Gerader Verbinder 21332579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6319504" name="Gerader Verbinder 1196319504"/>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4842174" name="Gerader Verbinder 1934842174"/>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6446211" name="Gerader Verbinder 96644621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502B8F" id="Gruppieren 172" o:spid="_x0000_s1026" style="position:absolute;margin-left:-4.25pt;margin-top:-14.05pt;width:52.95pt;height:44.35pt;z-index:251693056;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50223277"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" filled="f" strokecolor="black [3213]" strokeweight="1pt"/>
              <v:line id="Gerader Verbinder 1530021677"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" strokecolor="black [3213]" strokeweight="3pt">
                <v:stroke joinstyle="miter"/>
                <o:lock v:ext="edit" shapetype="f"/>
              </v:line>
              <v:line id="Gerader Verbinder 1895324175"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" strokecolor="black [3213]" strokeweight="3pt">
                <v:stroke joinstyle="miter"/>
                <o:lock v:ext="edit" shapetype="f"/>
              </v:line>
              <v:line id="Gerader Verbinder 21332579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" strokecolor="black [3213]" strokeweight="3pt">
                <v:stroke joinstyle="miter"/>
                <o:lock v:ext="edit" shapetype="f"/>
              </v:line>
              <v:line id="Gerader Verbinder 1196319504"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" strokecolor="black [3213]" strokeweight="3pt">
                <v:stroke joinstyle="miter"/>
                <o:lock v:ext="edit" shapetype="f"/>
              </v:line>
              <v:line id="Gerader Verbinder 193484217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" strokecolor="black [3213]" strokeweight="3pt">
                <v:stroke joinstyle="miter"/>
                <o:lock v:ext="edit" shapetype="f"/>
              </v:line>
              <v:line id="Gerader Verbinder 96644621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" strokecolor="black [3213]" strokeweight="3pt">
                <v:stroke joinstyle="miter"/>
                <o:lock v:ext="edit" shapetype="f"/>
              </v:line>
              <w10:wrap type="square"/>
            </v:group>
          </w:pict>
        </mc:Fallback>
      </mc:AlternateContent>
    </w:r>
    <w:r w:rsidR="00090E7F" w:rsidRPr="00472BBC">
      <w:rPr>
        <w:noProof/>
      </w:rPr>
      <mc:AlternateContent>
        <mc:Choice Requires="wpg">
          <w:drawing>
            <wp:anchor distT="0" distB="0" distL="114300" distR="114300" simplePos="0" relativeHeight="251687936" behindDoc="0" locked="0" layoutInCell="1" allowOverlap="1" wp14:anchorId="33B18553" wp14:editId="3C54A2A2">
              <wp:simplePos x="0" y="0"/>
              <wp:positionH relativeFrom="column">
                <wp:posOffset>-643180</wp:posOffset>
              </wp:positionH>
              <wp:positionV relativeFrom="paragraph">
                <wp:posOffset>-581473</wp:posOffset>
              </wp:positionV>
              <wp:extent cx="7162800" cy="1064885"/>
              <wp:effectExtent l="19050" t="19050" r="38100" b="40640"/>
              <wp:wrapNone/>
              <wp:docPr id="1822816086"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598280430" name="Gruppieren 598280430"/>
                      <wpg:cNvGrpSpPr/>
                      <wpg:grpSpPr>
                        <a:xfrm>
                          <a:off x="0" y="1"/>
                          <a:ext cx="5341527" cy="1250824"/>
                          <a:chOff x="0" y="1"/>
                          <a:chExt cx="5341527" cy="1250824"/>
                        </a:xfrm>
                      </wpg:grpSpPr>
                      <wps:wsp>
                        <wps:cNvPr id="374182923"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682301114" name="Gruppieren 1682301114"/>
                        <wpg:cNvGrpSpPr/>
                        <wpg:grpSpPr>
                          <a:xfrm>
                            <a:off x="8627" y="1383"/>
                            <a:ext cx="2487485" cy="369553"/>
                            <a:chOff x="8627" y="1383"/>
                            <a:chExt cx="1267034" cy="369553"/>
                          </a:xfrm>
                        </wpg:grpSpPr>
                        <wps:wsp>
                          <wps:cNvPr id="1820474619" name="Gerader Verbinder 1820474619"/>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9762102" name="Gerader Verbinder 1879762102"/>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857036190" name="Gerader Verbinder 1857036190"/>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128193" name="Gerader Verbinder 230128193"/>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9604535" name="Gerader Verbinder 99960453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3867411" name="Gerader Verbinder 1523867411"/>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6014720" name="Gerader Verbinder 826014720"/>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1089646" name="Gerader Verbinder 481089646"/>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2341416" name="Gerader Verbinder 1092341416"/>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B2DB52" id="Gruppieren 65" o:spid="_x0000_s1026" style="position:absolute;margin-left:-50.65pt;margin-top:-45.8pt;width:564pt;height:83.85pt;z-index:251687936;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">
              <v:group id="Gruppieren 598280430"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682301114"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">
                  <v:line id="Gerader Verbinder 1820474619"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" strokecolor="black [3213]" strokeweight="3pt">
                    <v:stroke joinstyle="miter"/>
                    <o:lock v:ext="edit" shapetype="f"/>
                  </v:line>
                  <v:line id="Gerader Verbinder 1879762102"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" strokecolor="black [3213]" strokeweight="3pt">
                    <v:stroke joinstyle="miter"/>
                    <o:lock v:ext="edit" shapetype="f"/>
                  </v:line>
                </v:group>
              </v:group>
              <v:line id="Gerader Verbinder 1857036190"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" strokecolor="black [3213]" strokeweight="3pt">
                <v:stroke joinstyle="miter"/>
                <o:lock v:ext="edit" shapetype="f"/>
              </v:line>
              <v:line id="Gerader Verbinder 230128193"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" strokecolor="black [3213]" strokeweight="3pt">
                <v:stroke joinstyle="miter"/>
                <o:lock v:ext="edit" shapetype="f"/>
              </v:line>
              <v:line id="Gerader Verbinder 99960453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" strokecolor="black [3213]" strokeweight="3pt">
                <v:stroke joinstyle="miter"/>
                <o:lock v:ext="edit" shapetype="f"/>
              </v:line>
              <v:line id="Gerader Verbinder 1523867411"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" strokecolor="black [3213]" strokeweight="3pt">
                <v:stroke joinstyle="miter"/>
                <o:lock v:ext="edit" shapetype="f"/>
              </v:line>
              <v:line id="Gerader Verbinder 826014720"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" strokecolor="black [3213]" strokeweight="3pt">
                <v:stroke joinstyle="miter"/>
                <o:lock v:ext="edit" shapetype="f"/>
              </v:line>
              <v:line id="Gerader Verbinder 48108964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" strokecolor="black [3213]" strokeweight="3pt">
                <v:stroke joinstyle="miter"/>
                <o:lock v:ext="edit" shapetype="f"/>
              </v:line>
              <v:line id="Gerader Verbinder 1092341416"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" strokecolor="black [3213]" strokeweight="3pt">
                <v:stroke joinstyle="miter"/>
                <o:lock v:ext="edit" shapetype="f"/>
              </v:line>
            </v:group>
          </w:pict>
        </mc:Fallback>
      </mc:AlternateContent>
    </w:r>
  </w:p>
  <w:p w14:paraId="53289704" w14:textId="77777777" w:rsidR="00090E7F" w:rsidRDefault="00090E7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8627D" w14:textId="77777777" w:rsidR="004A39CD" w:rsidRDefault="004A39CD" w:rsidP="004A39CD">
    <w:pPr>
      <w:pStyle w:val="Fuzeile"/>
    </w:pPr>
    <w:r>
      <w:rPr>
        <w:noProof/>
      </w:rPr>
      <mc:AlternateContent>
        <mc:Choice Requires="wps">
          <w:drawing>
            <wp:anchor distT="0" distB="0" distL="114300" distR="114300" simplePos="0" relativeHeight="251751424" behindDoc="0" locked="0" layoutInCell="1" allowOverlap="1" wp14:anchorId="57F7376A" wp14:editId="54171B11">
              <wp:simplePos x="0" y="0"/>
              <wp:positionH relativeFrom="column">
                <wp:posOffset>-458724</wp:posOffset>
              </wp:positionH>
              <wp:positionV relativeFrom="paragraph">
                <wp:posOffset>-551504</wp:posOffset>
              </wp:positionV>
              <wp:extent cx="2903387" cy="262890"/>
              <wp:effectExtent l="0" t="0" r="0" b="3810"/>
              <wp:wrapNone/>
              <wp:docPr id="1798126396" name="Textfeld 1"/>
              <wp:cNvGraphicFramePr/>
              <a:graphic xmlns:a="http://schemas.openxmlformats.org/drawingml/2006/main">
                <a:graphicData uri="http://schemas.microsoft.com/office/word/2010/wordprocessingShape">
                  <wps:wsp>
                    <wps:cNvSpPr txBox="1"/>
                    <wps:spPr>
                      <a:xfrm>
                        <a:off x="0" y="0"/>
                        <a:ext cx="2903387" cy="262890"/>
                      </a:xfrm>
                      <a:prstGeom prst="rect">
                        <a:avLst/>
                      </a:prstGeom>
                      <a:noFill/>
                      <a:ln w="6350">
                        <a:noFill/>
                      </a:ln>
                    </wps:spPr>
                    <wps:txbx>
                      <w:txbxContent>
                        <w:p w14:paraId="66E6B534" w14:textId="4AA01456" w:rsidR="004A39CD" w:rsidRPr="009F67A8" w:rsidRDefault="004A39CD" w:rsidP="004A39CD">
                          <w:pPr>
                            <w:rPr>
                              <w:rFonts w:ascii="OCR A Extended" w:hAnsi="OCR A Extended"/>
                              <w:sz w:val="20"/>
                              <w:szCs w:val="20"/>
                              <w:lang w:val="de-DE"/>
                            </w:rPr>
                          </w:pPr>
                          <w:r w:rsidRPr="009F67A8">
                            <w:rPr>
                              <w:rFonts w:ascii="OCR A Extended" w:hAnsi="OCR A Extended"/>
                              <w:sz w:val="20"/>
                              <w:szCs w:val="20"/>
                              <w:lang w:val="de-DE"/>
                            </w:rPr>
                            <w:t>Project</w:t>
                          </w:r>
                          <w:r w:rsidR="009F67A8" w:rsidRPr="009F67A8">
                            <w:rPr>
                              <w:rFonts w:ascii="OCR A Extended" w:hAnsi="OCR A Extended"/>
                              <w:sz w:val="20"/>
                              <w:szCs w:val="20"/>
                              <w:lang w:val="de-DE"/>
                            </w:rPr>
                            <w:t xml:space="preserve"> </w:t>
                          </w:r>
                          <w:proofErr w:type="spellStart"/>
                          <w:r w:rsidR="009F67A8" w:rsidRPr="009F67A8">
                            <w:rPr>
                              <w:rFonts w:ascii="OCR A Extended" w:hAnsi="OCR A Extended"/>
                              <w:sz w:val="20"/>
                              <w:szCs w:val="20"/>
                              <w:lang w:val="de-DE"/>
                            </w:rPr>
                            <w:t>Intersped</w:t>
                          </w:r>
                          <w:proofErr w:type="spellEnd"/>
                          <w:r w:rsidRPr="009F67A8">
                            <w:rPr>
                              <w:rFonts w:ascii="OCR A Extended" w:hAnsi="OCR A Extended"/>
                              <w:sz w:val="20"/>
                              <w:szCs w:val="20"/>
                              <w:lang w:val="de-DE"/>
                            </w:rPr>
                            <w:t xml:space="preserve"> AG | </w:t>
                          </w:r>
                          <w:proofErr w:type="spellStart"/>
                          <w:r w:rsidRPr="009F67A8">
                            <w:rPr>
                              <w:rFonts w:ascii="OCR A Extended" w:hAnsi="OCR A Extended"/>
                              <w:sz w:val="20"/>
                              <w:szCs w:val="20"/>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F7376A" id="_x0000_t202" coordsize="21600,21600" o:spt="202" path="m,l,21600r21600,l21600,xe">
              <v:stroke joinstyle="miter"/>
              <v:path gradientshapeok="t" o:connecttype="rect"/>
            </v:shapetype>
            <v:shape id="_x0000_s1056" type="#_x0000_t202" style="position:absolute;margin-left:-36.1pt;margin-top:-43.45pt;width:228.6pt;height:20.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" filled="f" stroked="f" strokeweight=".5pt">
              <v:textbox>
                <w:txbxContent>
                  <w:p w14:paraId="66E6B534" w14:textId="4AA01456" w:rsidR="004A39CD" w:rsidRPr="009F67A8" w:rsidRDefault="004A39CD" w:rsidP="004A39CD">
                    <w:pPr>
                      <w:rPr>
                        <w:rFonts w:ascii="OCR A Extended" w:hAnsi="OCR A Extended"/>
                        <w:sz w:val="20"/>
                        <w:szCs w:val="20"/>
                        <w:lang w:val="de-DE"/>
                      </w:rPr>
                    </w:pPr>
                    <w:r w:rsidRPr="009F67A8">
                      <w:rPr>
                        <w:rFonts w:ascii="OCR A Extended" w:hAnsi="OCR A Extended"/>
                        <w:sz w:val="20"/>
                        <w:szCs w:val="20"/>
                        <w:lang w:val="de-DE"/>
                      </w:rPr>
                      <w:t>Project</w:t>
                    </w:r>
                    <w:r w:rsidR="009F67A8" w:rsidRPr="009F67A8">
                      <w:rPr>
                        <w:rFonts w:ascii="OCR A Extended" w:hAnsi="OCR A Extended"/>
                        <w:sz w:val="20"/>
                        <w:szCs w:val="20"/>
                        <w:lang w:val="de-DE"/>
                      </w:rPr>
                      <w:t xml:space="preserve"> </w:t>
                    </w:r>
                    <w:proofErr w:type="spellStart"/>
                    <w:r w:rsidR="009F67A8" w:rsidRPr="009F67A8">
                      <w:rPr>
                        <w:rFonts w:ascii="OCR A Extended" w:hAnsi="OCR A Extended"/>
                        <w:sz w:val="20"/>
                        <w:szCs w:val="20"/>
                        <w:lang w:val="de-DE"/>
                      </w:rPr>
                      <w:t>Intersped</w:t>
                    </w:r>
                    <w:proofErr w:type="spellEnd"/>
                    <w:r w:rsidRPr="009F67A8">
                      <w:rPr>
                        <w:rFonts w:ascii="OCR A Extended" w:hAnsi="OCR A Extended"/>
                        <w:sz w:val="20"/>
                        <w:szCs w:val="20"/>
                        <w:lang w:val="de-DE"/>
                      </w:rPr>
                      <w:t xml:space="preserve"> AG | </w:t>
                    </w:r>
                    <w:proofErr w:type="spellStart"/>
                    <w:r w:rsidRPr="009F67A8">
                      <w:rPr>
                        <w:rFonts w:ascii="OCR A Extended" w:hAnsi="OCR A Extended"/>
                        <w:sz w:val="20"/>
                        <w:szCs w:val="20"/>
                        <w:lang w:val="de-DE"/>
                      </w:rPr>
                      <w:t>Certificate</w:t>
                    </w:r>
                    <w:proofErr w:type="spellEnd"/>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5985FC34" wp14:editId="04294DF5">
              <wp:simplePos x="0" y="0"/>
              <wp:positionH relativeFrom="column">
                <wp:posOffset>4467335</wp:posOffset>
              </wp:positionH>
              <wp:positionV relativeFrom="paragraph">
                <wp:posOffset>10518</wp:posOffset>
              </wp:positionV>
              <wp:extent cx="836682" cy="426527"/>
              <wp:effectExtent l="0" t="0" r="0" b="0"/>
              <wp:wrapNone/>
              <wp:docPr id="654306408" name="Textfeld 1"/>
              <wp:cNvGraphicFramePr/>
              <a:graphic xmlns:a="http://schemas.openxmlformats.org/drawingml/2006/main">
                <a:graphicData uri="http://schemas.microsoft.com/office/word/2010/wordprocessingShape">
                  <wps:wsp>
                    <wps:cNvSpPr txBox="1"/>
                    <wps:spPr>
                      <a:xfrm>
                        <a:off x="0" y="0"/>
                        <a:ext cx="836682" cy="426527"/>
                      </a:xfrm>
                      <a:prstGeom prst="rect">
                        <a:avLst/>
                      </a:prstGeom>
                      <a:noFill/>
                      <a:ln w="6350">
                        <a:noFill/>
                      </a:ln>
                    </wps:spPr>
                    <wps:txbx>
                      <w:txbxContent>
                        <w:p w14:paraId="3BC26D73" w14:textId="77777777" w:rsidR="004A39CD" w:rsidRPr="00472BBC" w:rsidRDefault="004A39CD" w:rsidP="004A39CD">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5FC34" id="_x0000_s1057" type="#_x0000_t202" style="position:absolute;margin-left:351.75pt;margin-top:.85pt;width:65.9pt;height:33.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" filled="f" stroked="f" strokeweight=".5pt">
              <v:textbox>
                <w:txbxContent>
                  <w:p w14:paraId="3BC26D73" w14:textId="77777777" w:rsidR="004A39CD" w:rsidRPr="00472BBC" w:rsidRDefault="004A39CD" w:rsidP="004A39CD">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Pr="00F01F01">
      <w:rPr>
        <w:noProof/>
      </w:rPr>
      <w:drawing>
        <wp:anchor distT="0" distB="0" distL="114300" distR="114300" simplePos="0" relativeHeight="251757568" behindDoc="0" locked="0" layoutInCell="1" allowOverlap="1" wp14:anchorId="3FA0552B" wp14:editId="04F03010">
          <wp:simplePos x="0" y="0"/>
          <wp:positionH relativeFrom="column">
            <wp:posOffset>4870450</wp:posOffset>
          </wp:positionH>
          <wp:positionV relativeFrom="paragraph">
            <wp:posOffset>-344970</wp:posOffset>
          </wp:positionV>
          <wp:extent cx="431165" cy="431165"/>
          <wp:effectExtent l="0" t="0" r="0" b="6985"/>
          <wp:wrapSquare wrapText="bothSides"/>
          <wp:docPr id="1426648600" name="Grafik 1426648600"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Pr="008074E0">
      <w:rPr>
        <w:noProof/>
      </w:rPr>
      <w:drawing>
        <wp:anchor distT="0" distB="0" distL="114300" distR="114300" simplePos="0" relativeHeight="251760640" behindDoc="0" locked="0" layoutInCell="1" allowOverlap="1" wp14:anchorId="0D707656" wp14:editId="2E786E47">
          <wp:simplePos x="0" y="0"/>
          <wp:positionH relativeFrom="column">
            <wp:posOffset>4468053</wp:posOffset>
          </wp:positionH>
          <wp:positionV relativeFrom="paragraph">
            <wp:posOffset>-325120</wp:posOffset>
          </wp:positionV>
          <wp:extent cx="403860" cy="403860"/>
          <wp:effectExtent l="0" t="0" r="0" b="0"/>
          <wp:wrapSquare wrapText="bothSides"/>
          <wp:docPr id="1889062362" name="Grafik 1889062362"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Pr="00472BBC">
      <w:rPr>
        <w:noProof/>
      </w:rPr>
      <w:drawing>
        <wp:anchor distT="0" distB="0" distL="114300" distR="114300" simplePos="0" relativeHeight="251752448" behindDoc="0" locked="0" layoutInCell="1" allowOverlap="1" wp14:anchorId="5D2B53A3" wp14:editId="623476BE">
          <wp:simplePos x="0" y="0"/>
          <wp:positionH relativeFrom="column">
            <wp:posOffset>2918571</wp:posOffset>
          </wp:positionH>
          <wp:positionV relativeFrom="paragraph">
            <wp:posOffset>-160655</wp:posOffset>
          </wp:positionV>
          <wp:extent cx="1514475" cy="471805"/>
          <wp:effectExtent l="0" t="0" r="0" b="4445"/>
          <wp:wrapSquare wrapText="bothSides"/>
          <wp:docPr id="1394999863" name="Grafik 1394999863"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99863" name="Grafik 1394999863"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3472" behindDoc="0" locked="0" layoutInCell="1" allowOverlap="1" wp14:anchorId="11BC51C2" wp14:editId="00994730">
              <wp:simplePos x="0" y="0"/>
              <wp:positionH relativeFrom="column">
                <wp:posOffset>2587558</wp:posOffset>
              </wp:positionH>
              <wp:positionV relativeFrom="paragraph">
                <wp:posOffset>-500380</wp:posOffset>
              </wp:positionV>
              <wp:extent cx="2052918" cy="262943"/>
              <wp:effectExtent l="0" t="0" r="0" b="3810"/>
              <wp:wrapNone/>
              <wp:docPr id="1780316849"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CED9B49" w14:textId="77777777" w:rsidR="004A39CD" w:rsidRPr="00472BBC" w:rsidRDefault="004A39CD" w:rsidP="004A39C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C51C2" id="_x0000_s1058" type="#_x0000_t202" style="position:absolute;margin-left:203.75pt;margin-top:-39.4pt;width:161.65pt;height:20.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" filled="f" stroked="f" strokeweight=".5pt">
              <v:textbox>
                <w:txbxContent>
                  <w:p w14:paraId="2CED9B49" w14:textId="77777777" w:rsidR="004A39CD" w:rsidRPr="00472BBC" w:rsidRDefault="004A39CD" w:rsidP="004A39C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Pr>
        <w:noProof/>
      </w:rPr>
      <w:drawing>
        <wp:anchor distT="0" distB="0" distL="114300" distR="114300" simplePos="0" relativeHeight="251759616" behindDoc="0" locked="0" layoutInCell="1" allowOverlap="1" wp14:anchorId="134CA966" wp14:editId="7F0B60EE">
          <wp:simplePos x="0" y="0"/>
          <wp:positionH relativeFrom="column">
            <wp:posOffset>5361656</wp:posOffset>
          </wp:positionH>
          <wp:positionV relativeFrom="paragraph">
            <wp:posOffset>-499745</wp:posOffset>
          </wp:positionV>
          <wp:extent cx="875030" cy="875030"/>
          <wp:effectExtent l="0" t="0" r="1270" b="1270"/>
          <wp:wrapSquare wrapText="bothSides"/>
          <wp:docPr id="1888133412" name="Grafik 1888133412" descr="Ein Bild, das Muster, Stoff, nä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33412" name="Grafik 1888133412" descr="Ein Bild, das Muster, Stoff, nähen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8592" behindDoc="0" locked="0" layoutInCell="1" allowOverlap="1" wp14:anchorId="72927C9D" wp14:editId="78C375B6">
              <wp:simplePos x="0" y="0"/>
              <wp:positionH relativeFrom="column">
                <wp:posOffset>755907</wp:posOffset>
              </wp:positionH>
              <wp:positionV relativeFrom="paragraph">
                <wp:posOffset>84249</wp:posOffset>
              </wp:positionV>
              <wp:extent cx="2191265" cy="262943"/>
              <wp:effectExtent l="0" t="0" r="0" b="3810"/>
              <wp:wrapNone/>
              <wp:docPr id="239733126"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326B1670" w14:textId="77777777" w:rsidR="004A39CD" w:rsidRPr="00472BBC" w:rsidRDefault="004A39CD" w:rsidP="004A39CD">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27C9D" id="_x0000_s1059" type="#_x0000_t202" style="position:absolute;margin-left:59.5pt;margin-top:6.65pt;width:172.55pt;height:20.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" filled="f" stroked="f" strokeweight=".5pt">
              <v:textbox>
                <w:txbxContent>
                  <w:p w14:paraId="326B1670" w14:textId="77777777" w:rsidR="004A39CD" w:rsidRPr="00472BBC" w:rsidRDefault="004A39CD" w:rsidP="004A39CD">
                    <w:pPr>
                      <w:rPr>
                        <w:rFonts w:ascii="OCR A Extended" w:hAnsi="OCR A Extended"/>
                        <w:lang w:val="de-DE"/>
                      </w:rPr>
                    </w:pPr>
                    <w:r>
                      <w:rPr>
                        <w:rFonts w:ascii="OCR A Extended" w:hAnsi="OCR A Extended"/>
                        <w:lang w:val="de-DE"/>
                      </w:rPr>
                      <w:t>AUTHORISED ACCESS ONLY</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7D87CFDC" wp14:editId="5E3E17CB">
              <wp:simplePos x="0" y="0"/>
              <wp:positionH relativeFrom="column">
                <wp:posOffset>758190</wp:posOffset>
              </wp:positionH>
              <wp:positionV relativeFrom="paragraph">
                <wp:posOffset>-177296</wp:posOffset>
              </wp:positionV>
              <wp:extent cx="1577789" cy="262943"/>
              <wp:effectExtent l="0" t="0" r="0" b="3810"/>
              <wp:wrapNone/>
              <wp:docPr id="2100869588"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51489523" w14:textId="77777777" w:rsidR="004A39CD" w:rsidRPr="00472BBC" w:rsidRDefault="004A39CD" w:rsidP="004A39CD">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7CFDC" id="_x0000_s1060" type="#_x0000_t202" style="position:absolute;margin-left:59.7pt;margin-top:-13.95pt;width:124.25pt;height:20.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" filled="f" stroked="f" strokeweight=".5pt">
              <v:textbox>
                <w:txbxContent>
                  <w:p w14:paraId="51489523" w14:textId="77777777" w:rsidR="004A39CD" w:rsidRPr="00472BBC" w:rsidRDefault="004A39CD" w:rsidP="004A39CD">
                    <w:pPr>
                      <w:rPr>
                        <w:rFonts w:ascii="OCR A Extended" w:hAnsi="OCR A Extended"/>
                        <w:lang w:val="de-DE"/>
                      </w:rPr>
                    </w:pPr>
                    <w:r>
                      <w:rPr>
                        <w:rFonts w:ascii="OCR A Extended" w:hAnsi="OCR A Extended"/>
                        <w:lang w:val="de-DE"/>
                      </w:rPr>
                      <w:t>HANDLE WITH CARE</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0F239DBE" wp14:editId="64673114">
              <wp:simplePos x="0" y="0"/>
              <wp:positionH relativeFrom="column">
                <wp:posOffset>72876</wp:posOffset>
              </wp:positionH>
              <wp:positionV relativeFrom="paragraph">
                <wp:posOffset>-98500</wp:posOffset>
              </wp:positionV>
              <wp:extent cx="327211" cy="537883"/>
              <wp:effectExtent l="0" t="0" r="0" b="0"/>
              <wp:wrapNone/>
              <wp:docPr id="1249462597"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88E405F" w14:textId="77777777" w:rsidR="004A39CD" w:rsidRPr="00472BBC" w:rsidRDefault="004A39CD" w:rsidP="004A39CD">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39DBE" id="_x0000_s1061" type="#_x0000_t202" style="position:absolute;margin-left:5.75pt;margin-top:-7.75pt;width:25.75pt;height:42.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" filled="f" stroked="f" strokeweight=".5pt">
              <v:textbox>
                <w:txbxContent>
                  <w:p w14:paraId="688E405F" w14:textId="77777777" w:rsidR="004A39CD" w:rsidRPr="00472BBC" w:rsidRDefault="004A39CD" w:rsidP="004A39CD">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Pr="00472BBC">
      <w:rPr>
        <w:noProof/>
      </w:rPr>
      <mc:AlternateContent>
        <mc:Choice Requires="wpg">
          <w:drawing>
            <wp:anchor distT="0" distB="0" distL="114300" distR="114300" simplePos="0" relativeHeight="251755520" behindDoc="0" locked="0" layoutInCell="1" allowOverlap="1" wp14:anchorId="65D2A8CD" wp14:editId="5DA2A6D3">
              <wp:simplePos x="0" y="0"/>
              <wp:positionH relativeFrom="column">
                <wp:posOffset>-53975</wp:posOffset>
              </wp:positionH>
              <wp:positionV relativeFrom="paragraph">
                <wp:posOffset>-178435</wp:posOffset>
              </wp:positionV>
              <wp:extent cx="672465" cy="563245"/>
              <wp:effectExtent l="19050" t="19050" r="32385" b="27305"/>
              <wp:wrapSquare wrapText="bothSides"/>
              <wp:docPr id="556495848"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918587831" name="Gleichschenkliges Dreieck 1918587831"/>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5064039" name="Gerader Verbinder 1685064039"/>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0206392" name="Gerader Verbinder 510206392"/>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5372282" name="Gerader Verbinder 92537228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409959" name="Gerader Verbinder 180409959"/>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549538" name="Gerader Verbinder 1386549538"/>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7194601" name="Gerader Verbinder 77719460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2600A4" id="Gruppieren 172" o:spid="_x0000_s1026" style="position:absolute;margin-left:-4.25pt;margin-top:-14.05pt;width:52.95pt;height:44.35pt;z-index:251755520;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918587831"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" filled="f" strokecolor="black [3213]" strokeweight="1pt"/>
              <v:line id="Gerader Verbinder 1685064039"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" strokecolor="black [3213]" strokeweight="3pt">
                <v:stroke joinstyle="miter"/>
                <o:lock v:ext="edit" shapetype="f"/>
              </v:line>
              <v:line id="Gerader Verbinder 510206392"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" strokecolor="black [3213]" strokeweight="3pt">
                <v:stroke joinstyle="miter"/>
                <o:lock v:ext="edit" shapetype="f"/>
              </v:line>
              <v:line id="Gerader Verbinder 92537228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" strokecolor="black [3213]" strokeweight="3pt">
                <v:stroke joinstyle="miter"/>
                <o:lock v:ext="edit" shapetype="f"/>
              </v:line>
              <v:line id="Gerader Verbinder 180409959"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" strokecolor="black [3213]" strokeweight="3pt">
                <v:stroke joinstyle="miter"/>
                <o:lock v:ext="edit" shapetype="f"/>
              </v:line>
              <v:line id="Gerader Verbinder 1386549538"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" strokecolor="black [3213]" strokeweight="3pt">
                <v:stroke joinstyle="miter"/>
                <o:lock v:ext="edit" shapetype="f"/>
              </v:line>
              <v:line id="Gerader Verbinder 77719460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" strokecolor="black [3213]" strokeweight="3pt">
                <v:stroke joinstyle="miter"/>
                <o:lock v:ext="edit" shapetype="f"/>
              </v:line>
              <w10:wrap type="square"/>
            </v:group>
          </w:pict>
        </mc:Fallback>
      </mc:AlternateContent>
    </w:r>
    <w:r w:rsidRPr="00472BBC">
      <w:rPr>
        <w:noProof/>
      </w:rPr>
      <mc:AlternateContent>
        <mc:Choice Requires="wpg">
          <w:drawing>
            <wp:anchor distT="0" distB="0" distL="114300" distR="114300" simplePos="0" relativeHeight="251750400" behindDoc="0" locked="0" layoutInCell="1" allowOverlap="1" wp14:anchorId="43E6CB23" wp14:editId="080BD96E">
              <wp:simplePos x="0" y="0"/>
              <wp:positionH relativeFrom="column">
                <wp:posOffset>-643180</wp:posOffset>
              </wp:positionH>
              <wp:positionV relativeFrom="paragraph">
                <wp:posOffset>-581473</wp:posOffset>
              </wp:positionV>
              <wp:extent cx="7162800" cy="1064885"/>
              <wp:effectExtent l="19050" t="19050" r="38100" b="40640"/>
              <wp:wrapNone/>
              <wp:docPr id="1312888984"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1664075991" name="Gruppieren 1664075991"/>
                      <wpg:cNvGrpSpPr/>
                      <wpg:grpSpPr>
                        <a:xfrm>
                          <a:off x="0" y="1"/>
                          <a:ext cx="5341527" cy="1250824"/>
                          <a:chOff x="0" y="1"/>
                          <a:chExt cx="5341527" cy="1250824"/>
                        </a:xfrm>
                      </wpg:grpSpPr>
                      <wps:wsp>
                        <wps:cNvPr id="56026611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620918677" name="Gruppieren 1620918677"/>
                        <wpg:cNvGrpSpPr/>
                        <wpg:grpSpPr>
                          <a:xfrm>
                            <a:off x="8627" y="1383"/>
                            <a:ext cx="2487485" cy="369553"/>
                            <a:chOff x="8627" y="1383"/>
                            <a:chExt cx="1267034" cy="369553"/>
                          </a:xfrm>
                        </wpg:grpSpPr>
                        <wps:wsp>
                          <wps:cNvPr id="484918254" name="Gerader Verbinder 484918254"/>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453998" name="Gerader Verbinder 203453998"/>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65842463" name="Gerader Verbinder 165842463"/>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042238" name="Gerader Verbinder 95042238"/>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98694" name="Gerader Verbinder 15598694"/>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4517682" name="Gerader Verbinder 2074517682"/>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0813310" name="Gerader Verbinder 1140813310"/>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808323" name="Gerader Verbinder 350808323"/>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3319966" name="Gerader Verbinder 1873319966"/>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193505" id="Gruppieren 65" o:spid="_x0000_s1026" style="position:absolute;margin-left:-50.65pt;margin-top:-45.8pt;width:564pt;height:83.85pt;z-index:251750400;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">
              <v:group id="Gruppieren 1664075991"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620918677"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">
                  <v:line id="Gerader Verbinder 484918254"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" strokecolor="black [3213]" strokeweight="3pt">
                    <v:stroke joinstyle="miter"/>
                    <o:lock v:ext="edit" shapetype="f"/>
                  </v:line>
                  <v:line id="Gerader Verbinder 203453998"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" strokecolor="black [3213]" strokeweight="3pt">
                    <v:stroke joinstyle="miter"/>
                    <o:lock v:ext="edit" shapetype="f"/>
                  </v:line>
                </v:group>
              </v:group>
              <v:line id="Gerader Verbinder 165842463"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" strokecolor="black [3213]" strokeweight="3pt">
                <v:stroke joinstyle="miter"/>
                <o:lock v:ext="edit" shapetype="f"/>
              </v:line>
              <v:line id="Gerader Verbinder 95042238"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" strokecolor="black [3213]" strokeweight="3pt">
                <v:stroke joinstyle="miter"/>
                <o:lock v:ext="edit" shapetype="f"/>
              </v:line>
              <v:line id="Gerader Verbinder 15598694"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" strokecolor="black [3213]" strokeweight="3pt">
                <v:stroke joinstyle="miter"/>
                <o:lock v:ext="edit" shapetype="f"/>
              </v:line>
              <v:line id="Gerader Verbinder 2074517682"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" strokecolor="black [3213]" strokeweight="3pt">
                <v:stroke joinstyle="miter"/>
                <o:lock v:ext="edit" shapetype="f"/>
              </v:line>
              <v:line id="Gerader Verbinder 1140813310"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" strokecolor="black [3213]" strokeweight="3pt">
                <v:stroke joinstyle="miter"/>
                <o:lock v:ext="edit" shapetype="f"/>
              </v:line>
              <v:line id="Gerader Verbinder 350808323"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" strokecolor="black [3213]" strokeweight="3pt">
                <v:stroke joinstyle="miter"/>
                <o:lock v:ext="edit" shapetype="f"/>
              </v:line>
              <v:line id="Gerader Verbinder 1873319966"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" strokecolor="black [3213]" strokeweight="3pt">
                <v:stroke joinstyle="miter"/>
                <o:lock v:ext="edit" shapetype="f"/>
              </v:line>
            </v:group>
          </w:pict>
        </mc:Fallback>
      </mc:AlternateContent>
    </w:r>
  </w:p>
  <w:p w14:paraId="76AE546A" w14:textId="77777777" w:rsidR="004A39CD" w:rsidRPr="004A39CD" w:rsidRDefault="004A39CD" w:rsidP="004A39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5C0AA" w14:textId="77777777" w:rsidR="000E6276" w:rsidRDefault="000E6276" w:rsidP="00472BBC">
      <w:pPr>
        <w:spacing w:after="0" w:line="240" w:lineRule="auto"/>
      </w:pPr>
      <w:r>
        <w:separator/>
      </w:r>
    </w:p>
  </w:footnote>
  <w:footnote w:type="continuationSeparator" w:id="0">
    <w:p w14:paraId="3C7C5A81" w14:textId="77777777" w:rsidR="000E6276" w:rsidRDefault="000E6276" w:rsidP="00472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E4D4" w14:textId="24DDFD1F" w:rsidR="00472BBC" w:rsidRDefault="00090E7F">
    <w:pPr>
      <w:pStyle w:val="Kopfzeile"/>
    </w:pPr>
    <w:r>
      <w:rPr>
        <w:noProof/>
      </w:rPr>
      <mc:AlternateContent>
        <mc:Choice Requires="wpg">
          <w:drawing>
            <wp:anchor distT="0" distB="0" distL="114300" distR="114300" simplePos="0" relativeHeight="251700224" behindDoc="0" locked="0" layoutInCell="1" allowOverlap="1" wp14:anchorId="440F4550" wp14:editId="18E2E402">
              <wp:simplePos x="0" y="0"/>
              <wp:positionH relativeFrom="column">
                <wp:posOffset>-398724</wp:posOffset>
              </wp:positionH>
              <wp:positionV relativeFrom="paragraph">
                <wp:posOffset>714680</wp:posOffset>
              </wp:positionV>
              <wp:extent cx="6807529" cy="8428849"/>
              <wp:effectExtent l="19050" t="19050" r="0" b="0"/>
              <wp:wrapNone/>
              <wp:docPr id="578968172"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1372274939"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119816"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594346"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5549185"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222020"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742348"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4964402"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8678780"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05E838" id="Gruppieren 1" o:spid="_x0000_s1026" style="position:absolute;margin-left:-31.4pt;margin-top:56.25pt;width:536.05pt;height:663.7pt;z-index:251700224"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" strokecolor="black [3213]" strokeweight="3pt">
                <v:stroke joinstyle="miter"/>
              </v:line>
            </v:group>
          </w:pict>
        </mc:Fallback>
      </mc:AlternateContent>
    </w:r>
    <w:r w:rsidR="008074E0" w:rsidRPr="008074E0">
      <w:rPr>
        <w:noProof/>
      </w:rPr>
      <w:drawing>
        <wp:anchor distT="0" distB="0" distL="114300" distR="114300" simplePos="0" relativeHeight="251679744" behindDoc="0" locked="0" layoutInCell="1" allowOverlap="1" wp14:anchorId="5351E150" wp14:editId="41D54ED9">
          <wp:simplePos x="0" y="0"/>
          <wp:positionH relativeFrom="column">
            <wp:posOffset>-810024</wp:posOffset>
          </wp:positionH>
          <wp:positionV relativeFrom="paragraph">
            <wp:posOffset>-489809</wp:posOffset>
          </wp:positionV>
          <wp:extent cx="914400" cy="914400"/>
          <wp:effectExtent l="0" t="0" r="0" b="0"/>
          <wp:wrapSquare wrapText="bothSides"/>
          <wp:docPr id="892608675" name="Grafik 892608675"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008074E0" w:rsidRPr="00472BBC">
      <w:rPr>
        <w:noProof/>
      </w:rPr>
      <mc:AlternateContent>
        <mc:Choice Requires="wpg">
          <w:drawing>
            <wp:anchor distT="0" distB="0" distL="114300" distR="114300" simplePos="0" relativeHeight="251678720" behindDoc="0" locked="0" layoutInCell="1" allowOverlap="1" wp14:anchorId="63ACF091" wp14:editId="2F3EB532">
              <wp:simplePos x="0" y="0"/>
              <wp:positionH relativeFrom="column">
                <wp:posOffset>-2657733</wp:posOffset>
              </wp:positionH>
              <wp:positionV relativeFrom="paragraph">
                <wp:posOffset>-831056</wp:posOffset>
              </wp:positionV>
              <wp:extent cx="2897145" cy="1178011"/>
              <wp:effectExtent l="0" t="0" r="17780" b="41275"/>
              <wp:wrapNone/>
              <wp:docPr id="636617808"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977441563" name="Gruppieren 1977441563"/>
                      <wpg:cNvGrpSpPr/>
                      <wpg:grpSpPr>
                        <a:xfrm>
                          <a:off x="0" y="0"/>
                          <a:ext cx="3039869" cy="1112808"/>
                          <a:chOff x="0" y="0"/>
                          <a:chExt cx="3039869" cy="1112808"/>
                        </a:xfrm>
                      </wpg:grpSpPr>
                      <wps:wsp>
                        <wps:cNvPr id="450352921" name="Gerader Verbinder 450352921"/>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6321973" name="Gerader Verbinder 1646321973"/>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6797177" name="Gerader Verbinder 211679717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43255416" name="Gerader Verbinder 1043255416"/>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3759191" name="Gerader Verbinder 1433759191"/>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8988987" name="Gerader Verbinder 1148988987"/>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5F4D78" id="Gruppieren 38" o:spid="_x0000_s1026" style="position:absolute;margin-left:-209.25pt;margin-top:-65.45pt;width:228.1pt;height:92.75pt;flip:x;z-index:25167872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">
              <v:group id="Gruppieren 1977441563"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">
                <v:line id="Gerader Verbinder 450352921"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" strokecolor="black [3213]" strokeweight=".5pt">
                  <v:stroke joinstyle="miter"/>
                  <o:lock v:ext="edit" shapetype="f"/>
                </v:line>
                <v:line id="Gerader Verbinder 1646321973"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" strokecolor="black [3213]" strokeweight=".5pt">
                  <v:stroke joinstyle="miter"/>
                  <o:lock v:ext="edit" shapetype="f"/>
                </v:line>
                <v:line id="Gerader Verbinder 211679717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" strokecolor="black [3213]" strokeweight=".5pt">
                  <v:stroke joinstyle="miter"/>
                  <o:lock v:ext="edit" shapetype="f"/>
                </v:line>
              </v:group>
              <v:line id="Gerader Verbinder 1043255416"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" strokecolor="black [3213]" strokeweight="3pt">
                <v:stroke joinstyle="miter"/>
                <o:lock v:ext="edit" shapetype="f"/>
              </v:line>
              <v:line id="Gerader Verbinder 1433759191"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" strokecolor="black [3213]" strokeweight="3pt">
                <v:stroke joinstyle="miter"/>
                <o:lock v:ext="edit" shapetype="f"/>
              </v:line>
              <v:line id="Gerader Verbinder 1148988987"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" strokecolor="black [3213]" strokeweight="3pt">
                <v:stroke joinstyle="miter"/>
                <o:lock v:ext="edit" shapetype="f"/>
              </v:line>
            </v:group>
          </w:pict>
        </mc:Fallback>
      </mc:AlternateContent>
    </w:r>
    <w:r w:rsidR="008074E0">
      <w:rPr>
        <w:noProof/>
      </w:rPr>
      <w:drawing>
        <wp:anchor distT="0" distB="0" distL="114300" distR="114300" simplePos="0" relativeHeight="251676672" behindDoc="0" locked="0" layoutInCell="1" allowOverlap="1" wp14:anchorId="1AF6B2BA" wp14:editId="78D8EEB4">
          <wp:simplePos x="0" y="0"/>
          <wp:positionH relativeFrom="column">
            <wp:posOffset>4131945</wp:posOffset>
          </wp:positionH>
          <wp:positionV relativeFrom="paragraph">
            <wp:posOffset>-324485</wp:posOffset>
          </wp:positionV>
          <wp:extent cx="2388870" cy="469265"/>
          <wp:effectExtent l="0" t="0" r="0" b="6985"/>
          <wp:wrapSquare wrapText="bothSides"/>
          <wp:docPr id="892608676" name="Grafik 892608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4E0" w:rsidRPr="00472BBC">
      <w:rPr>
        <w:noProof/>
      </w:rPr>
      <mc:AlternateContent>
        <mc:Choice Requires="wpg">
          <w:drawing>
            <wp:anchor distT="0" distB="0" distL="114300" distR="114300" simplePos="0" relativeHeight="251659264" behindDoc="0" locked="0" layoutInCell="1" allowOverlap="1" wp14:anchorId="1D741C19" wp14:editId="354A79B6">
              <wp:simplePos x="0" y="0"/>
              <wp:positionH relativeFrom="column">
                <wp:posOffset>3790109</wp:posOffset>
              </wp:positionH>
              <wp:positionV relativeFrom="paragraph">
                <wp:posOffset>-919137</wp:posOffset>
              </wp:positionV>
              <wp:extent cx="2897145" cy="1178011"/>
              <wp:effectExtent l="19050" t="0" r="36830" b="41275"/>
              <wp:wrapNone/>
              <wp:docPr id="39" name="Gruppieren 38">
                <a:extLst xmlns:a="http://schemas.openxmlformats.org/drawingml/2006/main">
                  <a:ext uri="{FF2B5EF4-FFF2-40B4-BE49-F238E27FC236}">
                    <a16:creationId xmlns:a16="http://schemas.microsoft.com/office/drawing/2014/main" id="{C45D1689-176A-645E-7A91-1379A8875A9B}"/>
                  </a:ext>
                </a:extLst>
              </wp:docPr>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1724111258" name="Gruppieren 1724111258">
                        <a:extLst>
                          <a:ext uri="{FF2B5EF4-FFF2-40B4-BE49-F238E27FC236}">
                            <a16:creationId xmlns:a16="http://schemas.microsoft.com/office/drawing/2014/main" id="{5B26F3AB-3ACC-249B-764D-E2BDFFE050CB}"/>
                          </a:ext>
                        </a:extLst>
                      </wpg:cNvPr>
                      <wpg:cNvGrpSpPr/>
                      <wpg:grpSpPr>
                        <a:xfrm>
                          <a:off x="0" y="0"/>
                          <a:ext cx="3039869" cy="1112808"/>
                          <a:chOff x="0" y="0"/>
                          <a:chExt cx="3039869" cy="1112808"/>
                        </a:xfrm>
                      </wpg:grpSpPr>
                      <wps:wsp>
                        <wps:cNvPr id="1605304085" name="Gerader Verbinder 1605304085">
                          <a:extLst>
                            <a:ext uri="{FF2B5EF4-FFF2-40B4-BE49-F238E27FC236}">
                              <a16:creationId xmlns:a16="http://schemas.microsoft.com/office/drawing/2014/main" id="{20574C64-1170-9E64-6358-CEA33F7A0CB9}"/>
                            </a:ext>
                          </a:extLst>
                        </wps:cNvPr>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44615" name="Gerader Verbinder 34644615">
                          <a:extLst>
                            <a:ext uri="{FF2B5EF4-FFF2-40B4-BE49-F238E27FC236}">
                              <a16:creationId xmlns:a16="http://schemas.microsoft.com/office/drawing/2014/main" id="{2F93870C-1137-E1AE-3CF5-797DF1F31E3C}"/>
                            </a:ext>
                          </a:extLst>
                        </wps:cNvPr>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630509" name="Gerader Verbinder 245630509">
                          <a:extLst>
                            <a:ext uri="{FF2B5EF4-FFF2-40B4-BE49-F238E27FC236}">
                              <a16:creationId xmlns:a16="http://schemas.microsoft.com/office/drawing/2014/main" id="{1711FCF3-9C15-F487-B4DC-D8F765690ABE}"/>
                            </a:ext>
                          </a:extLst>
                        </wps:cNvPr>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54363583" name="Gerader Verbinder 854363583">
                        <a:extLst>
                          <a:ext uri="{FF2B5EF4-FFF2-40B4-BE49-F238E27FC236}">
                            <a16:creationId xmlns:a16="http://schemas.microsoft.com/office/drawing/2014/main" id="{E88F85B6-AF83-D91A-BD26-6B5456D5A63E}"/>
                          </a:ext>
                        </a:extLst>
                      </wps:cNvPr>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3189159" name="Gerader Verbinder 1713189159">
                        <a:extLst>
                          <a:ext uri="{FF2B5EF4-FFF2-40B4-BE49-F238E27FC236}">
                            <a16:creationId xmlns:a16="http://schemas.microsoft.com/office/drawing/2014/main" id="{06757E6E-C2B3-46B4-AAB9-36DB779CCA9B}"/>
                          </a:ext>
                        </a:extLst>
                      </wps:cNvPr>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3098606" name="Gerader Verbinder 1733098606">
                        <a:extLst>
                          <a:ext uri="{FF2B5EF4-FFF2-40B4-BE49-F238E27FC236}">
                            <a16:creationId xmlns:a16="http://schemas.microsoft.com/office/drawing/2014/main" id="{14548B7D-9976-6D84-F76F-64387569481E}"/>
                          </a:ext>
                        </a:extLst>
                      </wps:cNvPr>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75234A" id="Gruppieren 38" o:spid="_x0000_s1026" style="position:absolute;margin-left:298.45pt;margin-top:-72.35pt;width:228.1pt;height:92.75pt;z-index:2516592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">
              <v:group id="Gruppieren 172411125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">
                <v:line id="Gerader Verbinder 160530408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" strokecolor="black [3213]" strokeweight=".5pt">
                  <v:stroke joinstyle="miter"/>
                  <o:lock v:ext="edit" shapetype="f"/>
                </v:line>
                <v:line id="Gerader Verbinder 34644615"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" strokecolor="black [3213]" strokeweight=".5pt">
                  <v:stroke joinstyle="miter"/>
                  <o:lock v:ext="edit" shapetype="f"/>
                </v:line>
                <v:line id="Gerader Verbinder 245630509"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" strokecolor="black [3213]" strokeweight=".5pt">
                  <v:stroke joinstyle="miter"/>
                  <o:lock v:ext="edit" shapetype="f"/>
                </v:line>
              </v:group>
              <v:line id="Gerader Verbinder 854363583"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" strokecolor="black [3213]" strokeweight="3pt">
                <v:stroke joinstyle="miter"/>
                <o:lock v:ext="edit" shapetype="f"/>
              </v:line>
              <v:line id="Gerader Verbinder 1713189159"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" strokecolor="black [3213]" strokeweight="3pt">
                <v:stroke joinstyle="miter"/>
                <o:lock v:ext="edit" shapetype="f"/>
              </v:line>
              <v:line id="Gerader Verbinder 173309860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" strokecolor="black [3213]" strokeweight="3pt">
                <v:stroke joinstyle="miter"/>
                <o:lock v:ext="edit" shapetype="f"/>
              </v:lin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88669" w14:textId="77777777" w:rsidR="00090E7F" w:rsidRDefault="00090E7F" w:rsidP="00090E7F">
    <w:pPr>
      <w:pStyle w:val="Kopfzeile"/>
    </w:pPr>
    <w:r w:rsidRPr="008074E0">
      <w:rPr>
        <w:noProof/>
      </w:rPr>
      <w:drawing>
        <wp:anchor distT="0" distB="0" distL="114300" distR="114300" simplePos="0" relativeHeight="251685888" behindDoc="0" locked="0" layoutInCell="1" allowOverlap="1" wp14:anchorId="008E20F2" wp14:editId="679284E1">
          <wp:simplePos x="0" y="0"/>
          <wp:positionH relativeFrom="column">
            <wp:posOffset>-810024</wp:posOffset>
          </wp:positionH>
          <wp:positionV relativeFrom="paragraph">
            <wp:posOffset>-489809</wp:posOffset>
          </wp:positionV>
          <wp:extent cx="914400" cy="914400"/>
          <wp:effectExtent l="0" t="0" r="0" b="0"/>
          <wp:wrapSquare wrapText="bothSides"/>
          <wp:docPr id="892608681" name="Grafik 892608681"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684864" behindDoc="0" locked="0" layoutInCell="1" allowOverlap="1" wp14:anchorId="7B00A8F1" wp14:editId="635E1EDC">
              <wp:simplePos x="0" y="0"/>
              <wp:positionH relativeFrom="column">
                <wp:posOffset>-2657733</wp:posOffset>
              </wp:positionH>
              <wp:positionV relativeFrom="paragraph">
                <wp:posOffset>-831056</wp:posOffset>
              </wp:positionV>
              <wp:extent cx="2897145" cy="1178011"/>
              <wp:effectExtent l="0" t="0" r="17780" b="41275"/>
              <wp:wrapNone/>
              <wp:docPr id="1671831164"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622540084" name="Gruppieren 622540084"/>
                      <wpg:cNvGrpSpPr/>
                      <wpg:grpSpPr>
                        <a:xfrm>
                          <a:off x="0" y="0"/>
                          <a:ext cx="3039869" cy="1112808"/>
                          <a:chOff x="0" y="0"/>
                          <a:chExt cx="3039869" cy="1112808"/>
                        </a:xfrm>
                      </wpg:grpSpPr>
                      <wps:wsp>
                        <wps:cNvPr id="1549277834" name="Gerader Verbinder 1549277834"/>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4440741" name="Gerader Verbinder 1514440741"/>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9761354" name="Gerader Verbinder 689761354"/>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80368827" name="Gerader Verbinder 1480368827"/>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9192458" name="Gerader Verbinder 819192458"/>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9377063" name="Gerader Verbinder 181937706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D4CE8C" id="Gruppieren 38" o:spid="_x0000_s1026" style="position:absolute;margin-left:-209.25pt;margin-top:-65.45pt;width:228.1pt;height:92.75pt;flip:x;z-index:2516848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">
              <v:group id="Gruppieren 622540084"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">
                <v:line id="Gerader Verbinder 1549277834"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" strokecolor="black [3213]" strokeweight=".5pt">
                  <v:stroke joinstyle="miter"/>
                  <o:lock v:ext="edit" shapetype="f"/>
                </v:line>
                <v:line id="Gerader Verbinder 1514440741"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" strokecolor="black [3213]" strokeweight=".5pt">
                  <v:stroke joinstyle="miter"/>
                  <o:lock v:ext="edit" shapetype="f"/>
                </v:line>
                <v:line id="Gerader Verbinder 689761354"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" strokecolor="black [3213]" strokeweight=".5pt">
                  <v:stroke joinstyle="miter"/>
                  <o:lock v:ext="edit" shapetype="f"/>
                </v:line>
              </v:group>
              <v:line id="Gerader Verbinder 1480368827"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" strokecolor="black [3213]" strokeweight="3pt">
                <v:stroke joinstyle="miter"/>
                <o:lock v:ext="edit" shapetype="f"/>
              </v:line>
              <v:line id="Gerader Verbinder 819192458"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" strokecolor="black [3213]" strokeweight="3pt">
                <v:stroke joinstyle="miter"/>
                <o:lock v:ext="edit" shapetype="f"/>
              </v:line>
              <v:line id="Gerader Verbinder 181937706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" strokecolor="black [3213]" strokeweight="3pt">
                <v:stroke joinstyle="miter"/>
                <o:lock v:ext="edit" shapetype="f"/>
              </v:line>
            </v:group>
          </w:pict>
        </mc:Fallback>
      </mc:AlternateContent>
    </w:r>
    <w:r>
      <w:rPr>
        <w:noProof/>
      </w:rPr>
      <w:drawing>
        <wp:anchor distT="0" distB="0" distL="114300" distR="114300" simplePos="0" relativeHeight="251683840" behindDoc="0" locked="0" layoutInCell="1" allowOverlap="1" wp14:anchorId="2CD2BAC2" wp14:editId="2B538057">
          <wp:simplePos x="0" y="0"/>
          <wp:positionH relativeFrom="column">
            <wp:posOffset>4131945</wp:posOffset>
          </wp:positionH>
          <wp:positionV relativeFrom="paragraph">
            <wp:posOffset>-324485</wp:posOffset>
          </wp:positionV>
          <wp:extent cx="2388870" cy="469265"/>
          <wp:effectExtent l="0" t="0" r="0" b="6985"/>
          <wp:wrapSquare wrapText="bothSides"/>
          <wp:docPr id="892608682" name="Grafik 892608682"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80146" name="Grafik 913080146"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682816" behindDoc="0" locked="0" layoutInCell="1" allowOverlap="1" wp14:anchorId="3D6F579B" wp14:editId="7380B284">
              <wp:simplePos x="0" y="0"/>
              <wp:positionH relativeFrom="column">
                <wp:posOffset>3790109</wp:posOffset>
              </wp:positionH>
              <wp:positionV relativeFrom="paragraph">
                <wp:posOffset>-919137</wp:posOffset>
              </wp:positionV>
              <wp:extent cx="2897145" cy="1178011"/>
              <wp:effectExtent l="19050" t="0" r="36830" b="41275"/>
              <wp:wrapNone/>
              <wp:docPr id="1473005367"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2048973102" name="Gruppieren 2048973102"/>
                      <wpg:cNvGrpSpPr/>
                      <wpg:grpSpPr>
                        <a:xfrm>
                          <a:off x="0" y="0"/>
                          <a:ext cx="3039869" cy="1112808"/>
                          <a:chOff x="0" y="0"/>
                          <a:chExt cx="3039869" cy="1112808"/>
                        </a:xfrm>
                      </wpg:grpSpPr>
                      <wps:wsp>
                        <wps:cNvPr id="116397275" name="Gerader Verbinder 116397275"/>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7083647" name="Gerader Verbinder 1347083647"/>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6425307" name="Gerader Verbinder 207642530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43138572" name="Gerader Verbinder 2143138572"/>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3986063" name="Gerader Verbinder 1133986063"/>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5551189" name="Gerader Verbinder 1105551189"/>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535BD8" id="Gruppieren 38" o:spid="_x0000_s1026" style="position:absolute;margin-left:298.45pt;margin-top:-72.35pt;width:228.1pt;height:92.75pt;z-index:251682816;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">
              <v:group id="Gruppieren 2048973102"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">
                <v:line id="Gerader Verbinder 11639727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" strokecolor="black [3213]" strokeweight=".5pt">
                  <v:stroke joinstyle="miter"/>
                  <o:lock v:ext="edit" shapetype="f"/>
                </v:line>
                <v:line id="Gerader Verbinder 1347083647"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" strokecolor="black [3213]" strokeweight=".5pt">
                  <v:stroke joinstyle="miter"/>
                  <o:lock v:ext="edit" shapetype="f"/>
                </v:line>
                <v:line id="Gerader Verbinder 207642530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" strokecolor="black [3213]" strokeweight=".5pt">
                  <v:stroke joinstyle="miter"/>
                  <o:lock v:ext="edit" shapetype="f"/>
                </v:line>
              </v:group>
              <v:line id="Gerader Verbinder 2143138572"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" strokecolor="black [3213]" strokeweight="3pt">
                <v:stroke joinstyle="miter"/>
                <o:lock v:ext="edit" shapetype="f"/>
              </v:line>
              <v:line id="Gerader Verbinder 1133986063"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" strokecolor="black [3213]" strokeweight="3pt">
                <v:stroke joinstyle="miter"/>
                <o:lock v:ext="edit" shapetype="f"/>
              </v:line>
              <v:line id="Gerader Verbinder 1105551189"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" strokecolor="black [3213]" strokeweight="3pt">
                <v:stroke joinstyle="miter"/>
                <o:lock v:ext="edit" shapetype="f"/>
              </v:line>
            </v:group>
          </w:pict>
        </mc:Fallback>
      </mc:AlternateContent>
    </w:r>
  </w:p>
  <w:p w14:paraId="51794EEC" w14:textId="77777777" w:rsidR="00090E7F" w:rsidRDefault="00090E7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01CF7" w14:textId="77777777" w:rsidR="004A39CD" w:rsidRDefault="004A39CD" w:rsidP="004A39CD">
    <w:pPr>
      <w:pStyle w:val="Kopfzeile"/>
    </w:pPr>
    <w:r>
      <w:rPr>
        <w:noProof/>
      </w:rPr>
      <mc:AlternateContent>
        <mc:Choice Requires="wpg">
          <w:drawing>
            <wp:anchor distT="0" distB="0" distL="114300" distR="114300" simplePos="0" relativeHeight="251748352" behindDoc="0" locked="0" layoutInCell="1" allowOverlap="1" wp14:anchorId="688401DA" wp14:editId="2B47E508">
              <wp:simplePos x="0" y="0"/>
              <wp:positionH relativeFrom="column">
                <wp:posOffset>-398724</wp:posOffset>
              </wp:positionH>
              <wp:positionV relativeFrom="paragraph">
                <wp:posOffset>714680</wp:posOffset>
              </wp:positionV>
              <wp:extent cx="6807529" cy="8428849"/>
              <wp:effectExtent l="19050" t="19050" r="0" b="0"/>
              <wp:wrapNone/>
              <wp:docPr id="114016180"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789875069"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3467164"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7136728"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4157602"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007877"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7809478"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808853"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829517"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2555FD" id="Gruppieren 1" o:spid="_x0000_s1026" style="position:absolute;margin-left:-31.4pt;margin-top:56.25pt;width:536.05pt;height:663.7pt;z-index:251748352"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" strokecolor="black [3213]" strokeweight="3pt">
                <v:stroke joinstyle="miter"/>
              </v:line>
            </v:group>
          </w:pict>
        </mc:Fallback>
      </mc:AlternateContent>
    </w:r>
    <w:r w:rsidRPr="008074E0">
      <w:rPr>
        <w:noProof/>
      </w:rPr>
      <w:drawing>
        <wp:anchor distT="0" distB="0" distL="114300" distR="114300" simplePos="0" relativeHeight="251747328" behindDoc="0" locked="0" layoutInCell="1" allowOverlap="1" wp14:anchorId="002A3FC6" wp14:editId="6FDD3690">
          <wp:simplePos x="0" y="0"/>
          <wp:positionH relativeFrom="column">
            <wp:posOffset>-810024</wp:posOffset>
          </wp:positionH>
          <wp:positionV relativeFrom="paragraph">
            <wp:posOffset>-489809</wp:posOffset>
          </wp:positionV>
          <wp:extent cx="914400" cy="914400"/>
          <wp:effectExtent l="0" t="0" r="0" b="0"/>
          <wp:wrapSquare wrapText="bothSides"/>
          <wp:docPr id="760755951" name="Grafik 760755951"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46304" behindDoc="0" locked="0" layoutInCell="1" allowOverlap="1" wp14:anchorId="148335E4" wp14:editId="08B72C32">
              <wp:simplePos x="0" y="0"/>
              <wp:positionH relativeFrom="column">
                <wp:posOffset>-2657733</wp:posOffset>
              </wp:positionH>
              <wp:positionV relativeFrom="paragraph">
                <wp:posOffset>-831056</wp:posOffset>
              </wp:positionV>
              <wp:extent cx="2897145" cy="1178011"/>
              <wp:effectExtent l="0" t="0" r="17780" b="41275"/>
              <wp:wrapNone/>
              <wp:docPr id="1647651556"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88772964" name="Gruppieren 188772964"/>
                      <wpg:cNvGrpSpPr/>
                      <wpg:grpSpPr>
                        <a:xfrm>
                          <a:off x="0" y="0"/>
                          <a:ext cx="3039869" cy="1112808"/>
                          <a:chOff x="0" y="0"/>
                          <a:chExt cx="3039869" cy="1112808"/>
                        </a:xfrm>
                      </wpg:grpSpPr>
                      <wps:wsp>
                        <wps:cNvPr id="1641130277" name="Gerader Verbinder 164113027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9786734" name="Gerader Verbinder 1849786734"/>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285261" name="Gerader Verbinder 200285261"/>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09762644" name="Gerader Verbinder 1609762644"/>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5305464" name="Gerader Verbinder 1735305464"/>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9312033" name="Gerader Verbinder 107931203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5D5A47" id="Gruppieren 38" o:spid="_x0000_s1026" style="position:absolute;margin-left:-209.25pt;margin-top:-65.45pt;width:228.1pt;height:92.75pt;flip:x;z-index:25174630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">
              <v:group id="Gruppieren 188772964"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">
                <v:line id="Gerader Verbinder 164113027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" strokecolor="black [3213]" strokeweight=".5pt">
                  <v:stroke joinstyle="miter"/>
                  <o:lock v:ext="edit" shapetype="f"/>
                </v:line>
                <v:line id="Gerader Verbinder 1849786734"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" strokecolor="black [3213]" strokeweight=".5pt">
                  <v:stroke joinstyle="miter"/>
                  <o:lock v:ext="edit" shapetype="f"/>
                </v:line>
                <v:line id="Gerader Verbinder 200285261"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" strokecolor="black [3213]" strokeweight=".5pt">
                  <v:stroke joinstyle="miter"/>
                  <o:lock v:ext="edit" shapetype="f"/>
                </v:line>
              </v:group>
              <v:line id="Gerader Verbinder 1609762644"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" strokecolor="black [3213]" strokeweight="3pt">
                <v:stroke joinstyle="miter"/>
                <o:lock v:ext="edit" shapetype="f"/>
              </v:line>
              <v:line id="Gerader Verbinder 1735305464"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" strokecolor="black [3213]" strokeweight="3pt">
                <v:stroke joinstyle="miter"/>
                <o:lock v:ext="edit" shapetype="f"/>
              </v:line>
              <v:line id="Gerader Verbinder 107931203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" strokecolor="black [3213]" strokeweight="3pt">
                <v:stroke joinstyle="miter"/>
                <o:lock v:ext="edit" shapetype="f"/>
              </v:line>
            </v:group>
          </w:pict>
        </mc:Fallback>
      </mc:AlternateContent>
    </w:r>
    <w:r>
      <w:rPr>
        <w:noProof/>
      </w:rPr>
      <w:drawing>
        <wp:anchor distT="0" distB="0" distL="114300" distR="114300" simplePos="0" relativeHeight="251745280" behindDoc="0" locked="0" layoutInCell="1" allowOverlap="1" wp14:anchorId="76272EC3" wp14:editId="5839DC4F">
          <wp:simplePos x="0" y="0"/>
          <wp:positionH relativeFrom="column">
            <wp:posOffset>4131945</wp:posOffset>
          </wp:positionH>
          <wp:positionV relativeFrom="paragraph">
            <wp:posOffset>-324485</wp:posOffset>
          </wp:positionV>
          <wp:extent cx="2388870" cy="469265"/>
          <wp:effectExtent l="0" t="0" r="0" b="6985"/>
          <wp:wrapSquare wrapText="bothSides"/>
          <wp:docPr id="331880208" name="Grafik 331880208"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0208" name="Grafik 331880208"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44256" behindDoc="0" locked="0" layoutInCell="1" allowOverlap="1" wp14:anchorId="3EC5AB13" wp14:editId="4040D2B7">
              <wp:simplePos x="0" y="0"/>
              <wp:positionH relativeFrom="column">
                <wp:posOffset>3790109</wp:posOffset>
              </wp:positionH>
              <wp:positionV relativeFrom="paragraph">
                <wp:posOffset>-919137</wp:posOffset>
              </wp:positionV>
              <wp:extent cx="2897145" cy="1178011"/>
              <wp:effectExtent l="19050" t="0" r="36830" b="41275"/>
              <wp:wrapNone/>
              <wp:docPr id="561799976"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637662563" name="Gruppieren 637662563"/>
                      <wpg:cNvGrpSpPr/>
                      <wpg:grpSpPr>
                        <a:xfrm>
                          <a:off x="0" y="0"/>
                          <a:ext cx="3039869" cy="1112808"/>
                          <a:chOff x="0" y="0"/>
                          <a:chExt cx="3039869" cy="1112808"/>
                        </a:xfrm>
                      </wpg:grpSpPr>
                      <wps:wsp>
                        <wps:cNvPr id="1205731025" name="Gerader Verbinder 1205731025"/>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9304428" name="Gerader Verbinder 1079304428"/>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5260216" name="Gerader Verbinder 1325260216"/>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735325435" name="Gerader Verbinder 1735325435"/>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2454800" name="Gerader Verbinder 1812454800"/>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893756" name="Gerader Verbinder 470893756"/>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A7F600" id="Gruppieren 38" o:spid="_x0000_s1026" style="position:absolute;margin-left:298.45pt;margin-top:-72.35pt;width:228.1pt;height:92.75pt;z-index:251744256;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">
              <v:group id="Gruppieren 637662563"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">
                <v:line id="Gerader Verbinder 120573102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" strokecolor="black [3213]" strokeweight=".5pt">
                  <v:stroke joinstyle="miter"/>
                  <o:lock v:ext="edit" shapetype="f"/>
                </v:line>
                <v:line id="Gerader Verbinder 1079304428"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" strokecolor="black [3213]" strokeweight=".5pt">
                  <v:stroke joinstyle="miter"/>
                  <o:lock v:ext="edit" shapetype="f"/>
                </v:line>
                <v:line id="Gerader Verbinder 1325260216"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" strokecolor="black [3213]" strokeweight=".5pt">
                  <v:stroke joinstyle="miter"/>
                  <o:lock v:ext="edit" shapetype="f"/>
                </v:line>
              </v:group>
              <v:line id="Gerader Verbinder 1735325435"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" strokecolor="black [3213]" strokeweight="3pt">
                <v:stroke joinstyle="miter"/>
                <o:lock v:ext="edit" shapetype="f"/>
              </v:line>
              <v:line id="Gerader Verbinder 1812454800"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" strokecolor="black [3213]" strokeweight="3pt">
                <v:stroke joinstyle="miter"/>
                <o:lock v:ext="edit" shapetype="f"/>
              </v:line>
              <v:line id="Gerader Verbinder 47089375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" strokecolor="black [3213]" strokeweight="3pt">
                <v:stroke joinstyle="miter"/>
                <o:lock v:ext="edit" shapetype="f"/>
              </v:line>
            </v:group>
          </w:pict>
        </mc:Fallback>
      </mc:AlternateContent>
    </w:r>
  </w:p>
  <w:p w14:paraId="3582F63E" w14:textId="1619C62C" w:rsidR="004A39CD" w:rsidRPr="004A39CD" w:rsidRDefault="004A39CD" w:rsidP="004A39C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4401"/>
    <w:multiLevelType w:val="hybridMultilevel"/>
    <w:tmpl w:val="307A3EC2"/>
    <w:lvl w:ilvl="0" w:tplc="743ED6A0">
      <w:numFmt w:val="bullet"/>
      <w:lvlText w:val="-"/>
      <w:lvlJc w:val="left"/>
      <w:pPr>
        <w:ind w:left="720" w:hanging="360"/>
      </w:pPr>
      <w:rPr>
        <w:rFonts w:ascii="OCR A Extended" w:eastAsiaTheme="minorHAnsi" w:hAnsi="OCR A Extended"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56754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C3"/>
    <w:rsid w:val="00014477"/>
    <w:rsid w:val="00015A8F"/>
    <w:rsid w:val="00055C8C"/>
    <w:rsid w:val="00056367"/>
    <w:rsid w:val="00060137"/>
    <w:rsid w:val="0006702D"/>
    <w:rsid w:val="00071220"/>
    <w:rsid w:val="00085D2D"/>
    <w:rsid w:val="00090E7F"/>
    <w:rsid w:val="000948F6"/>
    <w:rsid w:val="00096266"/>
    <w:rsid w:val="000E6276"/>
    <w:rsid w:val="0013144B"/>
    <w:rsid w:val="0013357B"/>
    <w:rsid w:val="00152BFE"/>
    <w:rsid w:val="00183FB9"/>
    <w:rsid w:val="001A1DD3"/>
    <w:rsid w:val="002171E0"/>
    <w:rsid w:val="00222F2D"/>
    <w:rsid w:val="00223707"/>
    <w:rsid w:val="0022421F"/>
    <w:rsid w:val="00235A1B"/>
    <w:rsid w:val="002465D1"/>
    <w:rsid w:val="00285885"/>
    <w:rsid w:val="002C52C0"/>
    <w:rsid w:val="00316E49"/>
    <w:rsid w:val="00322DAF"/>
    <w:rsid w:val="00353B99"/>
    <w:rsid w:val="003775A8"/>
    <w:rsid w:val="003E78B1"/>
    <w:rsid w:val="004108E0"/>
    <w:rsid w:val="0041211D"/>
    <w:rsid w:val="00466F34"/>
    <w:rsid w:val="00472BBC"/>
    <w:rsid w:val="004A1B7A"/>
    <w:rsid w:val="004A39CD"/>
    <w:rsid w:val="004A4C6F"/>
    <w:rsid w:val="004B4B6D"/>
    <w:rsid w:val="004B7FF6"/>
    <w:rsid w:val="004D6FA0"/>
    <w:rsid w:val="004F0B92"/>
    <w:rsid w:val="00534F42"/>
    <w:rsid w:val="0054252F"/>
    <w:rsid w:val="005D5865"/>
    <w:rsid w:val="005E5B57"/>
    <w:rsid w:val="006266BB"/>
    <w:rsid w:val="006702F7"/>
    <w:rsid w:val="006A45A5"/>
    <w:rsid w:val="006C4628"/>
    <w:rsid w:val="006C6127"/>
    <w:rsid w:val="006D0A3F"/>
    <w:rsid w:val="00704544"/>
    <w:rsid w:val="007270E3"/>
    <w:rsid w:val="00753119"/>
    <w:rsid w:val="007A025E"/>
    <w:rsid w:val="007B64DF"/>
    <w:rsid w:val="007D0943"/>
    <w:rsid w:val="007D2F5F"/>
    <w:rsid w:val="008074E0"/>
    <w:rsid w:val="00827A30"/>
    <w:rsid w:val="0087604C"/>
    <w:rsid w:val="00892A9B"/>
    <w:rsid w:val="008F08D4"/>
    <w:rsid w:val="00940E53"/>
    <w:rsid w:val="0097308D"/>
    <w:rsid w:val="009B2A77"/>
    <w:rsid w:val="009E5160"/>
    <w:rsid w:val="009F67A8"/>
    <w:rsid w:val="00A57F9F"/>
    <w:rsid w:val="00AB05C5"/>
    <w:rsid w:val="00AB3BA4"/>
    <w:rsid w:val="00B06A62"/>
    <w:rsid w:val="00B22BA0"/>
    <w:rsid w:val="00B31DCC"/>
    <w:rsid w:val="00B529C9"/>
    <w:rsid w:val="00B63A43"/>
    <w:rsid w:val="00BD1687"/>
    <w:rsid w:val="00BD5779"/>
    <w:rsid w:val="00BE068B"/>
    <w:rsid w:val="00BE26F0"/>
    <w:rsid w:val="00BF0FC5"/>
    <w:rsid w:val="00C0443B"/>
    <w:rsid w:val="00C440A1"/>
    <w:rsid w:val="00C51513"/>
    <w:rsid w:val="00C63B7C"/>
    <w:rsid w:val="00C752FA"/>
    <w:rsid w:val="00C94699"/>
    <w:rsid w:val="00CE3DDC"/>
    <w:rsid w:val="00D05440"/>
    <w:rsid w:val="00D444DD"/>
    <w:rsid w:val="00D87E50"/>
    <w:rsid w:val="00DB26C3"/>
    <w:rsid w:val="00E15C08"/>
    <w:rsid w:val="00E83E3E"/>
    <w:rsid w:val="00EA4339"/>
    <w:rsid w:val="00EB769D"/>
    <w:rsid w:val="00ED704B"/>
    <w:rsid w:val="00EE075D"/>
    <w:rsid w:val="00F01F01"/>
    <w:rsid w:val="00F14696"/>
    <w:rsid w:val="00F172F3"/>
    <w:rsid w:val="00F61956"/>
    <w:rsid w:val="00F71C1C"/>
    <w:rsid w:val="00F778FD"/>
    <w:rsid w:val="00FA7DC5"/>
    <w:rsid w:val="00FC687E"/>
    <w:rsid w:val="00FE09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3C1C7"/>
  <w15:chartTrackingRefBased/>
  <w15:docId w15:val="{314BE565-8DDE-4B48-9558-8659D96D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39CD"/>
  </w:style>
  <w:style w:type="paragraph" w:styleId="berschrift1">
    <w:name w:val="heading 1"/>
    <w:basedOn w:val="Standard"/>
    <w:next w:val="Standard"/>
    <w:link w:val="berschrift1Zchn"/>
    <w:uiPriority w:val="9"/>
    <w:qFormat/>
    <w:rsid w:val="007A025E"/>
    <w:pPr>
      <w:keepNext/>
      <w:keepLines/>
      <w:spacing w:before="240" w:after="0"/>
      <w:outlineLvl w:val="0"/>
    </w:pPr>
    <w:rPr>
      <w:rFonts w:ascii="OCR A Extended" w:eastAsiaTheme="majorEastAsia" w:hAnsi="OCR A Extended" w:cstheme="majorBidi"/>
      <w:b/>
      <w:color w:val="000000" w:themeColor="text1"/>
      <w:sz w:val="32"/>
      <w:szCs w:val="32"/>
    </w:rPr>
  </w:style>
  <w:style w:type="paragraph" w:styleId="berschrift2">
    <w:name w:val="heading 2"/>
    <w:basedOn w:val="Standard"/>
    <w:next w:val="Standard"/>
    <w:link w:val="berschrift2Zchn"/>
    <w:uiPriority w:val="9"/>
    <w:unhideWhenUsed/>
    <w:qFormat/>
    <w:rsid w:val="005E5B57"/>
    <w:pPr>
      <w:keepNext/>
      <w:keepLines/>
      <w:spacing w:before="40" w:after="0"/>
      <w:outlineLvl w:val="1"/>
    </w:pPr>
    <w:rPr>
      <w:rFonts w:ascii="OCR A Extended" w:eastAsiaTheme="majorEastAsia" w:hAnsi="OCR A Extended" w:cstheme="majorBidi"/>
      <w:b/>
      <w:color w:val="000000" w:themeColor="text1"/>
      <w:sz w:val="26"/>
      <w:szCs w:val="26"/>
    </w:rPr>
  </w:style>
  <w:style w:type="paragraph" w:styleId="berschrift3">
    <w:name w:val="heading 3"/>
    <w:basedOn w:val="Standard"/>
    <w:next w:val="Standard"/>
    <w:link w:val="berschrift3Zchn"/>
    <w:uiPriority w:val="9"/>
    <w:unhideWhenUsed/>
    <w:qFormat/>
    <w:rsid w:val="00BE26F0"/>
    <w:pPr>
      <w:keepNext/>
      <w:keepLines/>
      <w:spacing w:before="40" w:after="0"/>
      <w:outlineLvl w:val="2"/>
    </w:pPr>
    <w:rPr>
      <w:rFonts w:ascii="OCR A Extended" w:eastAsiaTheme="majorEastAsia" w:hAnsi="OCR A Extended"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025E"/>
    <w:rPr>
      <w:rFonts w:ascii="OCR A Extended" w:eastAsiaTheme="majorEastAsia" w:hAnsi="OCR A Extended" w:cstheme="majorBidi"/>
      <w:b/>
      <w:color w:val="000000" w:themeColor="text1"/>
      <w:sz w:val="32"/>
      <w:szCs w:val="32"/>
    </w:rPr>
  </w:style>
  <w:style w:type="paragraph" w:styleId="Kopfzeile">
    <w:name w:val="header"/>
    <w:basedOn w:val="Standard"/>
    <w:link w:val="KopfzeileZchn"/>
    <w:uiPriority w:val="99"/>
    <w:unhideWhenUsed/>
    <w:rsid w:val="00472B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2BBC"/>
  </w:style>
  <w:style w:type="paragraph" w:styleId="Fuzeile">
    <w:name w:val="footer"/>
    <w:basedOn w:val="Standard"/>
    <w:link w:val="FuzeileZchn"/>
    <w:uiPriority w:val="99"/>
    <w:unhideWhenUsed/>
    <w:rsid w:val="00472B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2BBC"/>
  </w:style>
  <w:style w:type="paragraph" w:styleId="Inhaltsverzeichnisberschrift">
    <w:name w:val="TOC Heading"/>
    <w:basedOn w:val="berschrift1"/>
    <w:next w:val="Standard"/>
    <w:uiPriority w:val="39"/>
    <w:unhideWhenUsed/>
    <w:qFormat/>
    <w:rsid w:val="007A025E"/>
    <w:pPr>
      <w:outlineLvl w:val="9"/>
    </w:pPr>
    <w:rPr>
      <w:kern w:val="0"/>
      <w:lang w:eastAsia="de-CH"/>
      <w14:ligatures w14:val="none"/>
    </w:rPr>
  </w:style>
  <w:style w:type="paragraph" w:styleId="Verzeichnis1">
    <w:name w:val="toc 1"/>
    <w:basedOn w:val="Standard"/>
    <w:next w:val="Standard"/>
    <w:autoRedefine/>
    <w:uiPriority w:val="39"/>
    <w:unhideWhenUsed/>
    <w:rsid w:val="007A025E"/>
    <w:pPr>
      <w:spacing w:after="100"/>
    </w:pPr>
  </w:style>
  <w:style w:type="character" w:styleId="Hyperlink">
    <w:name w:val="Hyperlink"/>
    <w:basedOn w:val="Absatz-Standardschriftart"/>
    <w:uiPriority w:val="99"/>
    <w:unhideWhenUsed/>
    <w:rsid w:val="007A025E"/>
    <w:rPr>
      <w:color w:val="0563C1" w:themeColor="hyperlink"/>
      <w:u w:val="single"/>
    </w:rPr>
  </w:style>
  <w:style w:type="character" w:styleId="Platzhaltertext">
    <w:name w:val="Placeholder Text"/>
    <w:basedOn w:val="Absatz-Standardschriftart"/>
    <w:uiPriority w:val="99"/>
    <w:semiHidden/>
    <w:rsid w:val="006D0A3F"/>
    <w:rPr>
      <w:color w:val="808080"/>
    </w:rPr>
  </w:style>
  <w:style w:type="paragraph" w:styleId="Listenabsatz">
    <w:name w:val="List Paragraph"/>
    <w:basedOn w:val="Standard"/>
    <w:uiPriority w:val="34"/>
    <w:qFormat/>
    <w:rsid w:val="005E5B57"/>
    <w:pPr>
      <w:ind w:left="720"/>
      <w:contextualSpacing/>
    </w:pPr>
  </w:style>
  <w:style w:type="character" w:customStyle="1" w:styleId="berschrift2Zchn">
    <w:name w:val="Überschrift 2 Zchn"/>
    <w:basedOn w:val="Absatz-Standardschriftart"/>
    <w:link w:val="berschrift2"/>
    <w:uiPriority w:val="9"/>
    <w:rsid w:val="005E5B57"/>
    <w:rPr>
      <w:rFonts w:ascii="OCR A Extended" w:eastAsiaTheme="majorEastAsia" w:hAnsi="OCR A Extended" w:cstheme="majorBidi"/>
      <w:b/>
      <w:color w:val="000000" w:themeColor="text1"/>
      <w:sz w:val="26"/>
      <w:szCs w:val="26"/>
    </w:rPr>
  </w:style>
  <w:style w:type="paragraph" w:styleId="Verzeichnis2">
    <w:name w:val="toc 2"/>
    <w:basedOn w:val="Standard"/>
    <w:next w:val="Standard"/>
    <w:autoRedefine/>
    <w:uiPriority w:val="39"/>
    <w:unhideWhenUsed/>
    <w:rsid w:val="00BD5779"/>
    <w:pPr>
      <w:spacing w:after="100"/>
      <w:ind w:left="220"/>
    </w:pPr>
  </w:style>
  <w:style w:type="table" w:styleId="Tabellenraster">
    <w:name w:val="Table Grid"/>
    <w:basedOn w:val="NormaleTabelle"/>
    <w:uiPriority w:val="39"/>
    <w:rsid w:val="00BD5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E26F0"/>
    <w:rPr>
      <w:rFonts w:ascii="OCR A Extended" w:eastAsiaTheme="majorEastAsia" w:hAnsi="OCR A Extended"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2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8.gif"/><Relationship Id="rId29"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22.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0.png"/><Relationship Id="rId23" Type="http://schemas.openxmlformats.org/officeDocument/2006/relationships/image" Target="media/image21.png"/><Relationship Id="rId28"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0.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gif"/><Relationship Id="rId5" Type="http://schemas.openxmlformats.org/officeDocument/2006/relationships/image" Target="media/image14.gif"/><Relationship Id="rId4" Type="http://schemas.openxmlformats.org/officeDocument/2006/relationships/image" Target="media/image13.svg"/></Relationships>
</file>

<file path=word/_rels/foot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7.gif"/><Relationship Id="rId1" Type="http://schemas.openxmlformats.org/officeDocument/2006/relationships/image" Target="media/image16.gif"/><Relationship Id="rId6" Type="http://schemas.openxmlformats.org/officeDocument/2006/relationships/image" Target="media/image11.svg"/><Relationship Id="rId5" Type="http://schemas.openxmlformats.org/officeDocument/2006/relationships/image" Target="media/image10.png"/><Relationship Id="rId4" Type="http://schemas.openxmlformats.org/officeDocument/2006/relationships/image" Target="media/image13.svg"/></Relationships>
</file>

<file path=word/_rels/footer3.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gif"/><Relationship Id="rId5" Type="http://schemas.openxmlformats.org/officeDocument/2006/relationships/image" Target="media/image14.gif"/><Relationship Id="rId4" Type="http://schemas.openxmlformats.org/officeDocument/2006/relationships/image" Target="media/image13.svg"/></Relationships>
</file>

<file path=word/_rels/header1.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ni\AppData\Local\NordLocker\Volumes\Projects\Templates\Secure_Document_Template_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1594D-CBC5-4FA3-BD0B-6DACB5A6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C:\Users\yanni\AppData\Local\NordLocker\Volumes\Projects\Templates\Secure_Document_Template_v2.dotx</Template>
  <TotalTime>0</TotalTime>
  <Pages>8</Pages>
  <Words>758</Words>
  <Characters>4777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Morgenthaler</dc:creator>
  <cp:keywords/>
  <dc:description/>
  <cp:lastModifiedBy>Morgenthaler, Yannick (GIBM)</cp:lastModifiedBy>
  <cp:revision>3</cp:revision>
  <cp:lastPrinted>2023-11-24T10:27:00Z</cp:lastPrinted>
  <dcterms:created xsi:type="dcterms:W3CDTF">2023-11-24T10:27:00Z</dcterms:created>
  <dcterms:modified xsi:type="dcterms:W3CDTF">2023-11-24T10:28:00Z</dcterms:modified>
</cp:coreProperties>
</file>