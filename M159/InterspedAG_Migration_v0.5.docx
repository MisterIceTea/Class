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2E0C3F5C" w:rsidR="0013144B" w:rsidRPr="004F0B92" w:rsidRDefault="0013144B">
      <w:pPr>
        <w:rPr>
          <w:rFonts w:ascii="OCR A Extended" w:hAnsi="OCR A Extended"/>
        </w:rPr>
      </w:pPr>
      <w:r w:rsidRPr="004F0B92">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4F0B92">
        <w:rPr>
          <w:rFonts w:ascii="OCR A Extended" w:hAnsi="OCR A Extended"/>
          <w:noProof/>
        </w:rPr>
        <mc:AlternateContent>
          <mc:Choice Requires="wpg">
            <w:drawing>
              <wp:anchor distT="0" distB="0" distL="114300" distR="114300" simplePos="0" relativeHeight="251679744" behindDoc="0" locked="0" layoutInCell="1" allowOverlap="1" wp14:anchorId="3C978E3A" wp14:editId="5A862D03">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486CD67D" id="Gruppieren 162" o:spid="_x0000_s1026" style="position:absolute;margin-left:-60.95pt;margin-top:522.3pt;width:79.95pt;height:1in;flip:x;z-index:251679744" coordorigin="11234" coordsize="10156,91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&#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4"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5"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4F0B92">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26E773AE" w:rsidR="00090E7F" w:rsidRPr="004F0B92" w:rsidRDefault="009B2A77">
      <w:pPr>
        <w:rPr>
          <w:rFonts w:ascii="OCR A Extended" w:hAnsi="OCR A Extended"/>
        </w:rPr>
        <w:sectPr w:rsidR="00090E7F" w:rsidRPr="004F0B92" w:rsidSect="00090E7F">
          <w:headerReference w:type="default"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pPr>
      <w:r w:rsidRPr="004F0B92">
        <w:rPr>
          <w:rFonts w:ascii="OCR A Extended" w:hAnsi="OCR A Extended"/>
          <w:noProof/>
        </w:rPr>
        <mc:AlternateContent>
          <mc:Choice Requires="wps">
            <w:drawing>
              <wp:anchor distT="0" distB="0" distL="114300" distR="114300" simplePos="0" relativeHeight="251680768" behindDoc="0" locked="0" layoutInCell="1" allowOverlap="1" wp14:anchorId="4D0E34E4" wp14:editId="7781F508">
                <wp:simplePos x="0" y="0"/>
                <wp:positionH relativeFrom="column">
                  <wp:posOffset>100965</wp:posOffset>
                </wp:positionH>
                <wp:positionV relativeFrom="paragraph">
                  <wp:posOffset>6563995</wp:posOffset>
                </wp:positionV>
                <wp:extent cx="5578171" cy="551815"/>
                <wp:effectExtent l="0" t="0" r="0" b="0"/>
                <wp:wrapNone/>
                <wp:docPr id="971774802" name="Textfeld 1"/>
                <wp:cNvGraphicFramePr/>
                <a:graphic xmlns:a="http://schemas.openxmlformats.org/drawingml/2006/main">
                  <a:graphicData uri="http://schemas.microsoft.com/office/word/2010/wordprocessingShape">
                    <wps:wsp>
                      <wps:cNvSpPr txBox="1"/>
                      <wps:spPr>
                        <a:xfrm>
                          <a:off x="0" y="0"/>
                          <a:ext cx="5578171" cy="551815"/>
                        </a:xfrm>
                        <a:prstGeom prst="rect">
                          <a:avLst/>
                        </a:prstGeom>
                        <a:noFill/>
                        <a:ln w="6350">
                          <a:noFill/>
                        </a:ln>
                      </wps:spPr>
                      <wps:txbx>
                        <w:txbxContent>
                          <w:p w14:paraId="15F006C2" w14:textId="77777777" w:rsidR="0013144B" w:rsidRPr="004B7FF6" w:rsidRDefault="0013144B" w:rsidP="009B2A77">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7.95pt;margin-top:516.85pt;width:439.25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" filled="f" stroked="f" strokeweight=".5pt">
                <v:textbox>
                  <w:txbxContent>
                    <w:p w14:paraId="15F006C2" w14:textId="77777777" w:rsidR="0013144B" w:rsidRPr="004B7FF6" w:rsidRDefault="0013144B" w:rsidP="009B2A77">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00B63A43" w:rsidRPr="004F0B92">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4F0B92">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">
                <v:shape id="_x0000_s1028" type="#_x0000_t202" style="position:absolute;width:37033;height:12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&#13;&#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v:textbox>
                </v:shape>
                <v:shape id="Halber Rahmen 1" o:spid="_x0000_s1029" style="position:absolute;width:5000;height:4736;visibility:visible;mso-wrap-style:square;v-text-anchor:middle" coordsize="500041,473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&#13;&#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&#13;&#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&#13;&#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&#13;&#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proofErr w:type="spellStart"/>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">
                <v:shape id="_x0000_s1034" type="#_x0000_t202" style="position:absolute;width:69195;height:12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&#13;&#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proofErr w:type="spellStart"/>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&#13;&#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&#13;&#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&#13;&#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&#13;&#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4F0B92">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7FD1F3D6" w:rsidR="006D0A3F" w:rsidRDefault="006C6127"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Intersped</w:t>
                              </w:r>
                              <w:proofErr w:type="spellEnd"/>
                              <w:r w:rsidR="00DB26C3">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">
                <v:group id="Gruppieren 10" o:spid="_x0000_s1040" style="position:absolute;width:55435;height:14097" coordsize="32176,12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&#13;&#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&#13;&#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&#13;&#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&#13;&#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" filled="f" stroked="f" strokeweight=".5pt">
                  <v:textbox>
                    <w:txbxContent>
                      <w:p w14:paraId="3AD0D637" w14:textId="7FD1F3D6" w:rsidR="006D0A3F" w:rsidRDefault="006C6127"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Intersped</w:t>
                        </w:r>
                        <w:proofErr w:type="spellEnd"/>
                        <w:r w:rsidR="00DB26C3">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4F0B92">
        <w:rPr>
          <w:rFonts w:ascii="OCR A Extended" w:hAnsi="OCR A Extended"/>
        </w:rPr>
        <w:br w:type="page"/>
      </w:r>
    </w:p>
    <w:sdt>
      <w:sdtPr>
        <w:rPr>
          <w:rFonts w:asciiTheme="minorHAnsi" w:eastAsiaTheme="minorHAnsi" w:hAnsiTheme="minorHAnsi" w:cstheme="minorBidi"/>
          <w:b w:val="0"/>
          <w:color w:val="auto"/>
          <w:kern w:val="2"/>
          <w:sz w:val="22"/>
          <w:szCs w:val="22"/>
          <w:lang w:val="de-DE" w:eastAsia="en-US"/>
          <w14:ligatures w14:val="standardContextual"/>
        </w:rPr>
        <w:id w:val="1422904739"/>
        <w:docPartObj>
          <w:docPartGallery w:val="Table of Contents"/>
          <w:docPartUnique/>
        </w:docPartObj>
      </w:sdtPr>
      <w:sdtEndPr>
        <w:rPr>
          <w:bCs/>
        </w:rPr>
      </w:sdtEndPr>
      <w:sdtContent>
        <w:p w14:paraId="376D5F38" w14:textId="77777777" w:rsidR="007A025E" w:rsidRPr="004F0B92" w:rsidRDefault="007A025E">
          <w:pPr>
            <w:pStyle w:val="Inhaltsverzeichnisberschrift"/>
          </w:pPr>
          <w:r w:rsidRPr="004F0B92">
            <w:rPr>
              <w:lang w:val="de-DE"/>
            </w:rPr>
            <w:t>Inhalt</w:t>
          </w:r>
        </w:p>
        <w:p w14:paraId="3745599F" w14:textId="6624F4B5" w:rsidR="00894F57" w:rsidRDefault="007A025E">
          <w:pPr>
            <w:pStyle w:val="Verzeichnis1"/>
            <w:tabs>
              <w:tab w:val="right" w:leader="dot" w:pos="8636"/>
            </w:tabs>
            <w:rPr>
              <w:rFonts w:eastAsiaTheme="minorEastAsia"/>
              <w:noProof/>
              <w:sz w:val="24"/>
              <w:szCs w:val="24"/>
              <w:lang w:eastAsia="de-DE"/>
            </w:rPr>
          </w:pPr>
          <w:r w:rsidRPr="004F0B92">
            <w:rPr>
              <w:rFonts w:ascii="OCR A Extended" w:hAnsi="OCR A Extended"/>
            </w:rPr>
            <w:fldChar w:fldCharType="begin"/>
          </w:r>
          <w:r w:rsidRPr="004F0B92">
            <w:rPr>
              <w:rFonts w:ascii="OCR A Extended" w:hAnsi="OCR A Extended"/>
            </w:rPr>
            <w:instrText xml:space="preserve"> TOC \o "1-3" \h \z \u </w:instrText>
          </w:r>
          <w:r w:rsidRPr="004F0B92">
            <w:rPr>
              <w:rFonts w:ascii="OCR A Extended" w:hAnsi="OCR A Extended"/>
            </w:rPr>
            <w:fldChar w:fldCharType="separate"/>
          </w:r>
          <w:hyperlink w:anchor="_Toc152534728" w:history="1">
            <w:r w:rsidR="00894F57" w:rsidRPr="008E5E1B">
              <w:rPr>
                <w:rStyle w:val="Hyperlink"/>
                <w:noProof/>
              </w:rPr>
              <w:t>Management Summary</w:t>
            </w:r>
            <w:r w:rsidR="00894F57">
              <w:rPr>
                <w:noProof/>
                <w:webHidden/>
              </w:rPr>
              <w:tab/>
            </w:r>
            <w:r w:rsidR="00894F57">
              <w:rPr>
                <w:noProof/>
                <w:webHidden/>
              </w:rPr>
              <w:fldChar w:fldCharType="begin"/>
            </w:r>
            <w:r w:rsidR="00894F57">
              <w:rPr>
                <w:noProof/>
                <w:webHidden/>
              </w:rPr>
              <w:instrText xml:space="preserve"> PAGEREF _Toc152534728 \h </w:instrText>
            </w:r>
            <w:r w:rsidR="00894F57">
              <w:rPr>
                <w:noProof/>
                <w:webHidden/>
              </w:rPr>
            </w:r>
            <w:r w:rsidR="00894F57">
              <w:rPr>
                <w:noProof/>
                <w:webHidden/>
              </w:rPr>
              <w:fldChar w:fldCharType="separate"/>
            </w:r>
            <w:r w:rsidR="00EA635C">
              <w:rPr>
                <w:noProof/>
                <w:webHidden/>
              </w:rPr>
              <w:t>3</w:t>
            </w:r>
            <w:r w:rsidR="00894F57">
              <w:rPr>
                <w:noProof/>
                <w:webHidden/>
              </w:rPr>
              <w:fldChar w:fldCharType="end"/>
            </w:r>
          </w:hyperlink>
        </w:p>
        <w:p w14:paraId="7A8C0AD7" w14:textId="2CCF3694" w:rsidR="00894F57" w:rsidRDefault="00894F57">
          <w:pPr>
            <w:pStyle w:val="Verzeichnis2"/>
            <w:tabs>
              <w:tab w:val="right" w:leader="dot" w:pos="8636"/>
            </w:tabs>
            <w:rPr>
              <w:rFonts w:eastAsiaTheme="minorEastAsia"/>
              <w:noProof/>
              <w:sz w:val="24"/>
              <w:szCs w:val="24"/>
              <w:lang w:eastAsia="de-DE"/>
            </w:rPr>
          </w:pPr>
          <w:hyperlink w:anchor="_Toc152534729" w:history="1">
            <w:r w:rsidRPr="008E5E1B">
              <w:rPr>
                <w:rStyle w:val="Hyperlink"/>
                <w:noProof/>
              </w:rPr>
              <w:t>Analyse</w:t>
            </w:r>
            <w:r>
              <w:rPr>
                <w:noProof/>
                <w:webHidden/>
              </w:rPr>
              <w:tab/>
            </w:r>
            <w:r>
              <w:rPr>
                <w:noProof/>
                <w:webHidden/>
              </w:rPr>
              <w:fldChar w:fldCharType="begin"/>
            </w:r>
            <w:r>
              <w:rPr>
                <w:noProof/>
                <w:webHidden/>
              </w:rPr>
              <w:instrText xml:space="preserve"> PAGEREF _Toc152534729 \h </w:instrText>
            </w:r>
            <w:r>
              <w:rPr>
                <w:noProof/>
                <w:webHidden/>
              </w:rPr>
            </w:r>
            <w:r>
              <w:rPr>
                <w:noProof/>
                <w:webHidden/>
              </w:rPr>
              <w:fldChar w:fldCharType="separate"/>
            </w:r>
            <w:r w:rsidR="00EA635C">
              <w:rPr>
                <w:noProof/>
                <w:webHidden/>
              </w:rPr>
              <w:t>3</w:t>
            </w:r>
            <w:r>
              <w:rPr>
                <w:noProof/>
                <w:webHidden/>
              </w:rPr>
              <w:fldChar w:fldCharType="end"/>
            </w:r>
          </w:hyperlink>
        </w:p>
        <w:p w14:paraId="6988D164" w14:textId="18CE12A7" w:rsidR="00894F57" w:rsidRDefault="00894F57">
          <w:pPr>
            <w:pStyle w:val="Verzeichnis1"/>
            <w:tabs>
              <w:tab w:val="right" w:leader="dot" w:pos="8636"/>
            </w:tabs>
            <w:rPr>
              <w:rFonts w:eastAsiaTheme="minorEastAsia"/>
              <w:noProof/>
              <w:sz w:val="24"/>
              <w:szCs w:val="24"/>
              <w:lang w:eastAsia="de-DE"/>
            </w:rPr>
          </w:pPr>
          <w:hyperlink w:anchor="_Toc152534730" w:history="1">
            <w:r w:rsidRPr="008E5E1B">
              <w:rPr>
                <w:rStyle w:val="Hyperlink"/>
                <w:noProof/>
              </w:rPr>
              <w:t>Ausgangslage</w:t>
            </w:r>
            <w:r>
              <w:rPr>
                <w:noProof/>
                <w:webHidden/>
              </w:rPr>
              <w:tab/>
            </w:r>
            <w:r>
              <w:rPr>
                <w:noProof/>
                <w:webHidden/>
              </w:rPr>
              <w:fldChar w:fldCharType="begin"/>
            </w:r>
            <w:r>
              <w:rPr>
                <w:noProof/>
                <w:webHidden/>
              </w:rPr>
              <w:instrText xml:space="preserve"> PAGEREF _Toc152534730 \h </w:instrText>
            </w:r>
            <w:r>
              <w:rPr>
                <w:noProof/>
                <w:webHidden/>
              </w:rPr>
            </w:r>
            <w:r>
              <w:rPr>
                <w:noProof/>
                <w:webHidden/>
              </w:rPr>
              <w:fldChar w:fldCharType="separate"/>
            </w:r>
            <w:r w:rsidR="00EA635C">
              <w:rPr>
                <w:noProof/>
                <w:webHidden/>
              </w:rPr>
              <w:t>7</w:t>
            </w:r>
            <w:r>
              <w:rPr>
                <w:noProof/>
                <w:webHidden/>
              </w:rPr>
              <w:fldChar w:fldCharType="end"/>
            </w:r>
          </w:hyperlink>
        </w:p>
        <w:p w14:paraId="40D5C9C3" w14:textId="1FBD8B7B" w:rsidR="00894F57" w:rsidRDefault="00894F57">
          <w:pPr>
            <w:pStyle w:val="Verzeichnis1"/>
            <w:tabs>
              <w:tab w:val="right" w:leader="dot" w:pos="8636"/>
            </w:tabs>
            <w:rPr>
              <w:rFonts w:eastAsiaTheme="minorEastAsia"/>
              <w:noProof/>
              <w:sz w:val="24"/>
              <w:szCs w:val="24"/>
              <w:lang w:eastAsia="de-DE"/>
            </w:rPr>
          </w:pPr>
          <w:hyperlink w:anchor="_Toc152534731" w:history="1">
            <w:r w:rsidRPr="008E5E1B">
              <w:rPr>
                <w:rStyle w:val="Hyperlink"/>
                <w:noProof/>
              </w:rPr>
              <w:t>Soll Situation</w:t>
            </w:r>
            <w:r>
              <w:rPr>
                <w:noProof/>
                <w:webHidden/>
              </w:rPr>
              <w:tab/>
            </w:r>
            <w:r>
              <w:rPr>
                <w:noProof/>
                <w:webHidden/>
              </w:rPr>
              <w:fldChar w:fldCharType="begin"/>
            </w:r>
            <w:r>
              <w:rPr>
                <w:noProof/>
                <w:webHidden/>
              </w:rPr>
              <w:instrText xml:space="preserve"> PAGEREF _Toc152534731 \h </w:instrText>
            </w:r>
            <w:r>
              <w:rPr>
                <w:noProof/>
                <w:webHidden/>
              </w:rPr>
            </w:r>
            <w:r>
              <w:rPr>
                <w:noProof/>
                <w:webHidden/>
              </w:rPr>
              <w:fldChar w:fldCharType="separate"/>
            </w:r>
            <w:r w:rsidR="00EA635C">
              <w:rPr>
                <w:noProof/>
                <w:webHidden/>
              </w:rPr>
              <w:t>8</w:t>
            </w:r>
            <w:r>
              <w:rPr>
                <w:noProof/>
                <w:webHidden/>
              </w:rPr>
              <w:fldChar w:fldCharType="end"/>
            </w:r>
          </w:hyperlink>
        </w:p>
        <w:p w14:paraId="64AA0EE9" w14:textId="290FA354" w:rsidR="00894F57" w:rsidRDefault="00894F57">
          <w:pPr>
            <w:pStyle w:val="Verzeichnis2"/>
            <w:tabs>
              <w:tab w:val="right" w:leader="dot" w:pos="8636"/>
            </w:tabs>
            <w:rPr>
              <w:rFonts w:eastAsiaTheme="minorEastAsia"/>
              <w:noProof/>
              <w:sz w:val="24"/>
              <w:szCs w:val="24"/>
              <w:lang w:eastAsia="de-DE"/>
            </w:rPr>
          </w:pPr>
          <w:hyperlink w:anchor="_Toc152534732" w:history="1">
            <w:r w:rsidRPr="008E5E1B">
              <w:rPr>
                <w:rStyle w:val="Hyperlink"/>
                <w:noProof/>
              </w:rPr>
              <w:t>Systemspezifikationen</w:t>
            </w:r>
            <w:r>
              <w:rPr>
                <w:noProof/>
                <w:webHidden/>
              </w:rPr>
              <w:tab/>
            </w:r>
            <w:r>
              <w:rPr>
                <w:noProof/>
                <w:webHidden/>
              </w:rPr>
              <w:fldChar w:fldCharType="begin"/>
            </w:r>
            <w:r>
              <w:rPr>
                <w:noProof/>
                <w:webHidden/>
              </w:rPr>
              <w:instrText xml:space="preserve"> PAGEREF _Toc152534732 \h </w:instrText>
            </w:r>
            <w:r>
              <w:rPr>
                <w:noProof/>
                <w:webHidden/>
              </w:rPr>
            </w:r>
            <w:r>
              <w:rPr>
                <w:noProof/>
                <w:webHidden/>
              </w:rPr>
              <w:fldChar w:fldCharType="separate"/>
            </w:r>
            <w:r w:rsidR="00EA635C">
              <w:rPr>
                <w:noProof/>
                <w:webHidden/>
              </w:rPr>
              <w:t>8</w:t>
            </w:r>
            <w:r>
              <w:rPr>
                <w:noProof/>
                <w:webHidden/>
              </w:rPr>
              <w:fldChar w:fldCharType="end"/>
            </w:r>
          </w:hyperlink>
        </w:p>
        <w:p w14:paraId="6B0AEF03" w14:textId="1F204509" w:rsidR="00894F57" w:rsidRDefault="00894F57">
          <w:pPr>
            <w:pStyle w:val="Verzeichnis2"/>
            <w:tabs>
              <w:tab w:val="right" w:leader="dot" w:pos="8636"/>
            </w:tabs>
            <w:rPr>
              <w:rFonts w:eastAsiaTheme="minorEastAsia"/>
              <w:noProof/>
              <w:sz w:val="24"/>
              <w:szCs w:val="24"/>
              <w:lang w:eastAsia="de-DE"/>
            </w:rPr>
          </w:pPr>
          <w:hyperlink w:anchor="_Toc152534733" w:history="1">
            <w:r w:rsidRPr="008E5E1B">
              <w:rPr>
                <w:rStyle w:val="Hyperlink"/>
                <w:noProof/>
                <w:lang w:val="en-US"/>
              </w:rPr>
              <w:t>Eingesetzte Software</w:t>
            </w:r>
            <w:r>
              <w:rPr>
                <w:noProof/>
                <w:webHidden/>
              </w:rPr>
              <w:tab/>
            </w:r>
            <w:r>
              <w:rPr>
                <w:noProof/>
                <w:webHidden/>
              </w:rPr>
              <w:fldChar w:fldCharType="begin"/>
            </w:r>
            <w:r>
              <w:rPr>
                <w:noProof/>
                <w:webHidden/>
              </w:rPr>
              <w:instrText xml:space="preserve"> PAGEREF _Toc152534733 \h </w:instrText>
            </w:r>
            <w:r>
              <w:rPr>
                <w:noProof/>
                <w:webHidden/>
              </w:rPr>
            </w:r>
            <w:r>
              <w:rPr>
                <w:noProof/>
                <w:webHidden/>
              </w:rPr>
              <w:fldChar w:fldCharType="separate"/>
            </w:r>
            <w:r w:rsidR="00EA635C">
              <w:rPr>
                <w:noProof/>
                <w:webHidden/>
              </w:rPr>
              <w:t>8</w:t>
            </w:r>
            <w:r>
              <w:rPr>
                <w:noProof/>
                <w:webHidden/>
              </w:rPr>
              <w:fldChar w:fldCharType="end"/>
            </w:r>
          </w:hyperlink>
        </w:p>
        <w:p w14:paraId="1D803549" w14:textId="4594C010" w:rsidR="00894F57" w:rsidRDefault="00894F57">
          <w:pPr>
            <w:pStyle w:val="Verzeichnis1"/>
            <w:tabs>
              <w:tab w:val="right" w:leader="dot" w:pos="8636"/>
            </w:tabs>
            <w:rPr>
              <w:rFonts w:eastAsiaTheme="minorEastAsia"/>
              <w:noProof/>
              <w:sz w:val="24"/>
              <w:szCs w:val="24"/>
              <w:lang w:eastAsia="de-DE"/>
            </w:rPr>
          </w:pPr>
          <w:hyperlink w:anchor="_Toc152534734" w:history="1">
            <w:r w:rsidRPr="008E5E1B">
              <w:rPr>
                <w:rStyle w:val="Hyperlink"/>
                <w:noProof/>
                <w:lang w:val="en-US"/>
              </w:rPr>
              <w:t>Planung Migration</w:t>
            </w:r>
            <w:r>
              <w:rPr>
                <w:noProof/>
                <w:webHidden/>
              </w:rPr>
              <w:tab/>
            </w:r>
            <w:r>
              <w:rPr>
                <w:noProof/>
                <w:webHidden/>
              </w:rPr>
              <w:fldChar w:fldCharType="begin"/>
            </w:r>
            <w:r>
              <w:rPr>
                <w:noProof/>
                <w:webHidden/>
              </w:rPr>
              <w:instrText xml:space="preserve"> PAGEREF _Toc152534734 \h </w:instrText>
            </w:r>
            <w:r>
              <w:rPr>
                <w:noProof/>
                <w:webHidden/>
              </w:rPr>
            </w:r>
            <w:r>
              <w:rPr>
                <w:noProof/>
                <w:webHidden/>
              </w:rPr>
              <w:fldChar w:fldCharType="separate"/>
            </w:r>
            <w:r w:rsidR="00EA635C">
              <w:rPr>
                <w:noProof/>
                <w:webHidden/>
              </w:rPr>
              <w:t>9</w:t>
            </w:r>
            <w:r>
              <w:rPr>
                <w:noProof/>
                <w:webHidden/>
              </w:rPr>
              <w:fldChar w:fldCharType="end"/>
            </w:r>
          </w:hyperlink>
        </w:p>
        <w:p w14:paraId="5A88FA46" w14:textId="68DC0116" w:rsidR="00894F57" w:rsidRDefault="00894F57">
          <w:pPr>
            <w:pStyle w:val="Verzeichnis2"/>
            <w:tabs>
              <w:tab w:val="right" w:leader="dot" w:pos="8636"/>
            </w:tabs>
            <w:rPr>
              <w:rFonts w:eastAsiaTheme="minorEastAsia"/>
              <w:noProof/>
              <w:sz w:val="24"/>
              <w:szCs w:val="24"/>
              <w:lang w:eastAsia="de-DE"/>
            </w:rPr>
          </w:pPr>
          <w:hyperlink w:anchor="_Toc152534735" w:history="1">
            <w:r w:rsidRPr="008E5E1B">
              <w:rPr>
                <w:rStyle w:val="Hyperlink"/>
                <w:noProof/>
              </w:rPr>
              <w:t>Datenanalyse</w:t>
            </w:r>
            <w:r>
              <w:rPr>
                <w:noProof/>
                <w:webHidden/>
              </w:rPr>
              <w:tab/>
            </w:r>
            <w:r>
              <w:rPr>
                <w:noProof/>
                <w:webHidden/>
              </w:rPr>
              <w:fldChar w:fldCharType="begin"/>
            </w:r>
            <w:r>
              <w:rPr>
                <w:noProof/>
                <w:webHidden/>
              </w:rPr>
              <w:instrText xml:space="preserve"> PAGEREF _Toc152534735 \h </w:instrText>
            </w:r>
            <w:r>
              <w:rPr>
                <w:noProof/>
                <w:webHidden/>
              </w:rPr>
            </w:r>
            <w:r>
              <w:rPr>
                <w:noProof/>
                <w:webHidden/>
              </w:rPr>
              <w:fldChar w:fldCharType="separate"/>
            </w:r>
            <w:r w:rsidR="00EA635C">
              <w:rPr>
                <w:noProof/>
                <w:webHidden/>
              </w:rPr>
              <w:t>9</w:t>
            </w:r>
            <w:r>
              <w:rPr>
                <w:noProof/>
                <w:webHidden/>
              </w:rPr>
              <w:fldChar w:fldCharType="end"/>
            </w:r>
          </w:hyperlink>
        </w:p>
        <w:p w14:paraId="53F63794" w14:textId="57102AE5" w:rsidR="00894F57" w:rsidRDefault="00894F57">
          <w:pPr>
            <w:pStyle w:val="Verzeichnis2"/>
            <w:tabs>
              <w:tab w:val="right" w:leader="dot" w:pos="8636"/>
            </w:tabs>
            <w:rPr>
              <w:rFonts w:eastAsiaTheme="minorEastAsia"/>
              <w:noProof/>
              <w:sz w:val="24"/>
              <w:szCs w:val="24"/>
              <w:lang w:eastAsia="de-DE"/>
            </w:rPr>
          </w:pPr>
          <w:hyperlink w:anchor="_Toc152534736" w:history="1">
            <w:r w:rsidRPr="008E5E1B">
              <w:rPr>
                <w:rStyle w:val="Hyperlink"/>
                <w:noProof/>
              </w:rPr>
              <w:t>Konzeptionierung</w:t>
            </w:r>
            <w:r>
              <w:rPr>
                <w:noProof/>
                <w:webHidden/>
              </w:rPr>
              <w:tab/>
            </w:r>
            <w:r>
              <w:rPr>
                <w:noProof/>
                <w:webHidden/>
              </w:rPr>
              <w:fldChar w:fldCharType="begin"/>
            </w:r>
            <w:r>
              <w:rPr>
                <w:noProof/>
                <w:webHidden/>
              </w:rPr>
              <w:instrText xml:space="preserve"> PAGEREF _Toc152534736 \h </w:instrText>
            </w:r>
            <w:r>
              <w:rPr>
                <w:noProof/>
                <w:webHidden/>
              </w:rPr>
            </w:r>
            <w:r>
              <w:rPr>
                <w:noProof/>
                <w:webHidden/>
              </w:rPr>
              <w:fldChar w:fldCharType="separate"/>
            </w:r>
            <w:r w:rsidR="00EA635C">
              <w:rPr>
                <w:noProof/>
                <w:webHidden/>
              </w:rPr>
              <w:t>9</w:t>
            </w:r>
            <w:r>
              <w:rPr>
                <w:noProof/>
                <w:webHidden/>
              </w:rPr>
              <w:fldChar w:fldCharType="end"/>
            </w:r>
          </w:hyperlink>
        </w:p>
        <w:p w14:paraId="27BF150A" w14:textId="1BA4A4D3" w:rsidR="00894F57" w:rsidRDefault="00894F57">
          <w:pPr>
            <w:pStyle w:val="Verzeichnis2"/>
            <w:tabs>
              <w:tab w:val="right" w:leader="dot" w:pos="8636"/>
            </w:tabs>
            <w:rPr>
              <w:rFonts w:eastAsiaTheme="minorEastAsia"/>
              <w:noProof/>
              <w:sz w:val="24"/>
              <w:szCs w:val="24"/>
              <w:lang w:eastAsia="de-DE"/>
            </w:rPr>
          </w:pPr>
          <w:hyperlink w:anchor="_Toc152534737" w:history="1">
            <w:r w:rsidRPr="008E5E1B">
              <w:rPr>
                <w:rStyle w:val="Hyperlink"/>
                <w:noProof/>
              </w:rPr>
              <w:t>Mutationsstop</w:t>
            </w:r>
            <w:r>
              <w:rPr>
                <w:noProof/>
                <w:webHidden/>
              </w:rPr>
              <w:tab/>
            </w:r>
            <w:r>
              <w:rPr>
                <w:noProof/>
                <w:webHidden/>
              </w:rPr>
              <w:fldChar w:fldCharType="begin"/>
            </w:r>
            <w:r>
              <w:rPr>
                <w:noProof/>
                <w:webHidden/>
              </w:rPr>
              <w:instrText xml:space="preserve"> PAGEREF _Toc152534737 \h </w:instrText>
            </w:r>
            <w:r>
              <w:rPr>
                <w:noProof/>
                <w:webHidden/>
              </w:rPr>
            </w:r>
            <w:r>
              <w:rPr>
                <w:noProof/>
                <w:webHidden/>
              </w:rPr>
              <w:fldChar w:fldCharType="separate"/>
            </w:r>
            <w:r w:rsidR="00EA635C">
              <w:rPr>
                <w:noProof/>
                <w:webHidden/>
              </w:rPr>
              <w:t>9</w:t>
            </w:r>
            <w:r>
              <w:rPr>
                <w:noProof/>
                <w:webHidden/>
              </w:rPr>
              <w:fldChar w:fldCharType="end"/>
            </w:r>
          </w:hyperlink>
        </w:p>
        <w:p w14:paraId="6896E62A" w14:textId="2BB61167" w:rsidR="00894F57" w:rsidRDefault="00894F57">
          <w:pPr>
            <w:pStyle w:val="Verzeichnis2"/>
            <w:tabs>
              <w:tab w:val="right" w:leader="dot" w:pos="8636"/>
            </w:tabs>
            <w:rPr>
              <w:rFonts w:eastAsiaTheme="minorEastAsia"/>
              <w:noProof/>
              <w:sz w:val="24"/>
              <w:szCs w:val="24"/>
              <w:lang w:eastAsia="de-DE"/>
            </w:rPr>
          </w:pPr>
          <w:hyperlink w:anchor="_Toc152534738" w:history="1">
            <w:r w:rsidRPr="008E5E1B">
              <w:rPr>
                <w:rStyle w:val="Hyperlink"/>
                <w:noProof/>
              </w:rPr>
              <w:t>Datenbereinigung</w:t>
            </w:r>
            <w:r>
              <w:rPr>
                <w:noProof/>
                <w:webHidden/>
              </w:rPr>
              <w:tab/>
            </w:r>
            <w:r>
              <w:rPr>
                <w:noProof/>
                <w:webHidden/>
              </w:rPr>
              <w:fldChar w:fldCharType="begin"/>
            </w:r>
            <w:r>
              <w:rPr>
                <w:noProof/>
                <w:webHidden/>
              </w:rPr>
              <w:instrText xml:space="preserve"> PAGEREF _Toc152534738 \h </w:instrText>
            </w:r>
            <w:r>
              <w:rPr>
                <w:noProof/>
                <w:webHidden/>
              </w:rPr>
            </w:r>
            <w:r>
              <w:rPr>
                <w:noProof/>
                <w:webHidden/>
              </w:rPr>
              <w:fldChar w:fldCharType="separate"/>
            </w:r>
            <w:r w:rsidR="00EA635C">
              <w:rPr>
                <w:noProof/>
                <w:webHidden/>
              </w:rPr>
              <w:t>10</w:t>
            </w:r>
            <w:r>
              <w:rPr>
                <w:noProof/>
                <w:webHidden/>
              </w:rPr>
              <w:fldChar w:fldCharType="end"/>
            </w:r>
          </w:hyperlink>
        </w:p>
        <w:p w14:paraId="0008C8AE" w14:textId="116622A7" w:rsidR="00894F57" w:rsidRDefault="00894F57">
          <w:pPr>
            <w:pStyle w:val="Verzeichnis2"/>
            <w:tabs>
              <w:tab w:val="right" w:leader="dot" w:pos="8636"/>
            </w:tabs>
            <w:rPr>
              <w:rFonts w:eastAsiaTheme="minorEastAsia"/>
              <w:noProof/>
              <w:sz w:val="24"/>
              <w:szCs w:val="24"/>
              <w:lang w:eastAsia="de-DE"/>
            </w:rPr>
          </w:pPr>
          <w:hyperlink w:anchor="_Toc152534739" w:history="1">
            <w:r w:rsidRPr="008E5E1B">
              <w:rPr>
                <w:rStyle w:val="Hyperlink"/>
                <w:noProof/>
              </w:rPr>
              <w:t>Migration</w:t>
            </w:r>
            <w:r>
              <w:rPr>
                <w:noProof/>
                <w:webHidden/>
              </w:rPr>
              <w:tab/>
            </w:r>
            <w:r>
              <w:rPr>
                <w:noProof/>
                <w:webHidden/>
              </w:rPr>
              <w:fldChar w:fldCharType="begin"/>
            </w:r>
            <w:r>
              <w:rPr>
                <w:noProof/>
                <w:webHidden/>
              </w:rPr>
              <w:instrText xml:space="preserve"> PAGEREF _Toc152534739 \h </w:instrText>
            </w:r>
            <w:r>
              <w:rPr>
                <w:noProof/>
                <w:webHidden/>
              </w:rPr>
            </w:r>
            <w:r>
              <w:rPr>
                <w:noProof/>
                <w:webHidden/>
              </w:rPr>
              <w:fldChar w:fldCharType="separate"/>
            </w:r>
            <w:r w:rsidR="00EA635C">
              <w:rPr>
                <w:noProof/>
                <w:webHidden/>
              </w:rPr>
              <w:t>10</w:t>
            </w:r>
            <w:r>
              <w:rPr>
                <w:noProof/>
                <w:webHidden/>
              </w:rPr>
              <w:fldChar w:fldCharType="end"/>
            </w:r>
          </w:hyperlink>
        </w:p>
        <w:p w14:paraId="6C077281" w14:textId="0242DA60" w:rsidR="00894F57" w:rsidRDefault="00894F57">
          <w:pPr>
            <w:pStyle w:val="Verzeichnis2"/>
            <w:tabs>
              <w:tab w:val="right" w:leader="dot" w:pos="8636"/>
            </w:tabs>
            <w:rPr>
              <w:rFonts w:eastAsiaTheme="minorEastAsia"/>
              <w:noProof/>
              <w:sz w:val="24"/>
              <w:szCs w:val="24"/>
              <w:lang w:eastAsia="de-DE"/>
            </w:rPr>
          </w:pPr>
          <w:hyperlink w:anchor="_Toc152534740" w:history="1">
            <w:r w:rsidRPr="008E5E1B">
              <w:rPr>
                <w:rStyle w:val="Hyperlink"/>
                <w:noProof/>
              </w:rPr>
              <w:t>Testszenarien</w:t>
            </w:r>
            <w:r>
              <w:rPr>
                <w:noProof/>
                <w:webHidden/>
              </w:rPr>
              <w:tab/>
            </w:r>
            <w:r>
              <w:rPr>
                <w:noProof/>
                <w:webHidden/>
              </w:rPr>
              <w:fldChar w:fldCharType="begin"/>
            </w:r>
            <w:r>
              <w:rPr>
                <w:noProof/>
                <w:webHidden/>
              </w:rPr>
              <w:instrText xml:space="preserve"> PAGEREF _Toc152534740 \h </w:instrText>
            </w:r>
            <w:r>
              <w:rPr>
                <w:noProof/>
                <w:webHidden/>
              </w:rPr>
            </w:r>
            <w:r>
              <w:rPr>
                <w:noProof/>
                <w:webHidden/>
              </w:rPr>
              <w:fldChar w:fldCharType="separate"/>
            </w:r>
            <w:r w:rsidR="00EA635C">
              <w:rPr>
                <w:noProof/>
                <w:webHidden/>
              </w:rPr>
              <w:t>10</w:t>
            </w:r>
            <w:r>
              <w:rPr>
                <w:noProof/>
                <w:webHidden/>
              </w:rPr>
              <w:fldChar w:fldCharType="end"/>
            </w:r>
          </w:hyperlink>
        </w:p>
        <w:p w14:paraId="74C0C103" w14:textId="40E69365" w:rsidR="00894F57" w:rsidRDefault="00894F57">
          <w:pPr>
            <w:pStyle w:val="Verzeichnis2"/>
            <w:tabs>
              <w:tab w:val="right" w:leader="dot" w:pos="8636"/>
            </w:tabs>
            <w:rPr>
              <w:rFonts w:eastAsiaTheme="minorEastAsia"/>
              <w:noProof/>
              <w:sz w:val="24"/>
              <w:szCs w:val="24"/>
              <w:lang w:eastAsia="de-DE"/>
            </w:rPr>
          </w:pPr>
          <w:hyperlink w:anchor="_Toc152534741" w:history="1">
            <w:r w:rsidRPr="008E5E1B">
              <w:rPr>
                <w:rStyle w:val="Hyperlink"/>
                <w:noProof/>
              </w:rPr>
              <w:t>Abschlussbericht</w:t>
            </w:r>
            <w:r>
              <w:rPr>
                <w:noProof/>
                <w:webHidden/>
              </w:rPr>
              <w:tab/>
            </w:r>
            <w:r>
              <w:rPr>
                <w:noProof/>
                <w:webHidden/>
              </w:rPr>
              <w:fldChar w:fldCharType="begin"/>
            </w:r>
            <w:r>
              <w:rPr>
                <w:noProof/>
                <w:webHidden/>
              </w:rPr>
              <w:instrText xml:space="preserve"> PAGEREF _Toc152534741 \h </w:instrText>
            </w:r>
            <w:r>
              <w:rPr>
                <w:noProof/>
                <w:webHidden/>
              </w:rPr>
            </w:r>
            <w:r>
              <w:rPr>
                <w:noProof/>
                <w:webHidden/>
              </w:rPr>
              <w:fldChar w:fldCharType="separate"/>
            </w:r>
            <w:r w:rsidR="00EA635C">
              <w:rPr>
                <w:noProof/>
                <w:webHidden/>
              </w:rPr>
              <w:t>10</w:t>
            </w:r>
            <w:r>
              <w:rPr>
                <w:noProof/>
                <w:webHidden/>
              </w:rPr>
              <w:fldChar w:fldCharType="end"/>
            </w:r>
          </w:hyperlink>
        </w:p>
        <w:p w14:paraId="21B98B33" w14:textId="78F0A251" w:rsidR="00894F57" w:rsidRDefault="00894F57">
          <w:pPr>
            <w:pStyle w:val="Verzeichnis1"/>
            <w:tabs>
              <w:tab w:val="right" w:leader="dot" w:pos="8636"/>
            </w:tabs>
            <w:rPr>
              <w:rFonts w:eastAsiaTheme="minorEastAsia"/>
              <w:noProof/>
              <w:sz w:val="24"/>
              <w:szCs w:val="24"/>
              <w:lang w:eastAsia="de-DE"/>
            </w:rPr>
          </w:pPr>
          <w:hyperlink w:anchor="_Toc152534742" w:history="1">
            <w:r w:rsidRPr="008E5E1B">
              <w:rPr>
                <w:rStyle w:val="Hyperlink"/>
                <w:noProof/>
              </w:rPr>
              <w:t>Benutzerkonzept</w:t>
            </w:r>
            <w:r>
              <w:rPr>
                <w:noProof/>
                <w:webHidden/>
              </w:rPr>
              <w:tab/>
            </w:r>
            <w:r>
              <w:rPr>
                <w:noProof/>
                <w:webHidden/>
              </w:rPr>
              <w:fldChar w:fldCharType="begin"/>
            </w:r>
            <w:r>
              <w:rPr>
                <w:noProof/>
                <w:webHidden/>
              </w:rPr>
              <w:instrText xml:space="preserve"> PAGEREF _Toc152534742 \h </w:instrText>
            </w:r>
            <w:r>
              <w:rPr>
                <w:noProof/>
                <w:webHidden/>
              </w:rPr>
            </w:r>
            <w:r>
              <w:rPr>
                <w:noProof/>
                <w:webHidden/>
              </w:rPr>
              <w:fldChar w:fldCharType="separate"/>
            </w:r>
            <w:r w:rsidR="00EA635C">
              <w:rPr>
                <w:noProof/>
                <w:webHidden/>
              </w:rPr>
              <w:t>11</w:t>
            </w:r>
            <w:r>
              <w:rPr>
                <w:noProof/>
                <w:webHidden/>
              </w:rPr>
              <w:fldChar w:fldCharType="end"/>
            </w:r>
          </w:hyperlink>
        </w:p>
        <w:p w14:paraId="661DE7C9" w14:textId="26613980" w:rsidR="00894F57" w:rsidRDefault="00894F57">
          <w:pPr>
            <w:pStyle w:val="Verzeichnis1"/>
            <w:tabs>
              <w:tab w:val="right" w:leader="dot" w:pos="8636"/>
            </w:tabs>
            <w:rPr>
              <w:rFonts w:eastAsiaTheme="minorEastAsia"/>
              <w:noProof/>
              <w:sz w:val="24"/>
              <w:szCs w:val="24"/>
              <w:lang w:eastAsia="de-DE"/>
            </w:rPr>
          </w:pPr>
          <w:hyperlink w:anchor="_Toc152534743" w:history="1">
            <w:r w:rsidRPr="008E5E1B">
              <w:rPr>
                <w:rStyle w:val="Hyperlink"/>
                <w:noProof/>
              </w:rPr>
              <w:t>Passwortkonzept</w:t>
            </w:r>
            <w:r>
              <w:rPr>
                <w:noProof/>
                <w:webHidden/>
              </w:rPr>
              <w:tab/>
            </w:r>
            <w:r>
              <w:rPr>
                <w:noProof/>
                <w:webHidden/>
              </w:rPr>
              <w:fldChar w:fldCharType="begin"/>
            </w:r>
            <w:r>
              <w:rPr>
                <w:noProof/>
                <w:webHidden/>
              </w:rPr>
              <w:instrText xml:space="preserve"> PAGEREF _Toc152534743 \h </w:instrText>
            </w:r>
            <w:r>
              <w:rPr>
                <w:noProof/>
                <w:webHidden/>
              </w:rPr>
            </w:r>
            <w:r>
              <w:rPr>
                <w:noProof/>
                <w:webHidden/>
              </w:rPr>
              <w:fldChar w:fldCharType="separate"/>
            </w:r>
            <w:r w:rsidR="00EA635C">
              <w:rPr>
                <w:noProof/>
                <w:webHidden/>
              </w:rPr>
              <w:t>12</w:t>
            </w:r>
            <w:r>
              <w:rPr>
                <w:noProof/>
                <w:webHidden/>
              </w:rPr>
              <w:fldChar w:fldCharType="end"/>
            </w:r>
          </w:hyperlink>
        </w:p>
        <w:p w14:paraId="2451F611" w14:textId="235B1231" w:rsidR="00894F57" w:rsidRDefault="00894F57">
          <w:pPr>
            <w:pStyle w:val="Verzeichnis1"/>
            <w:tabs>
              <w:tab w:val="right" w:leader="dot" w:pos="8636"/>
            </w:tabs>
            <w:rPr>
              <w:rFonts w:eastAsiaTheme="minorEastAsia"/>
              <w:noProof/>
              <w:sz w:val="24"/>
              <w:szCs w:val="24"/>
              <w:lang w:eastAsia="de-DE"/>
            </w:rPr>
          </w:pPr>
          <w:hyperlink w:anchor="_Toc152534744" w:history="1">
            <w:r w:rsidRPr="008E5E1B">
              <w:rPr>
                <w:rStyle w:val="Hyperlink"/>
                <w:noProof/>
              </w:rPr>
              <w:t>AD Konzept</w:t>
            </w:r>
            <w:r>
              <w:rPr>
                <w:noProof/>
                <w:webHidden/>
              </w:rPr>
              <w:tab/>
            </w:r>
            <w:r>
              <w:rPr>
                <w:noProof/>
                <w:webHidden/>
              </w:rPr>
              <w:fldChar w:fldCharType="begin"/>
            </w:r>
            <w:r>
              <w:rPr>
                <w:noProof/>
                <w:webHidden/>
              </w:rPr>
              <w:instrText xml:space="preserve"> PAGEREF _Toc152534744 \h </w:instrText>
            </w:r>
            <w:r>
              <w:rPr>
                <w:noProof/>
                <w:webHidden/>
              </w:rPr>
            </w:r>
            <w:r>
              <w:rPr>
                <w:noProof/>
                <w:webHidden/>
              </w:rPr>
              <w:fldChar w:fldCharType="separate"/>
            </w:r>
            <w:r w:rsidR="00EA635C">
              <w:rPr>
                <w:noProof/>
                <w:webHidden/>
              </w:rPr>
              <w:t>13</w:t>
            </w:r>
            <w:r>
              <w:rPr>
                <w:noProof/>
                <w:webHidden/>
              </w:rPr>
              <w:fldChar w:fldCharType="end"/>
            </w:r>
          </w:hyperlink>
        </w:p>
        <w:p w14:paraId="7759C12A" w14:textId="58848E30" w:rsidR="00894F57" w:rsidRDefault="00894F57">
          <w:pPr>
            <w:pStyle w:val="Verzeichnis1"/>
            <w:tabs>
              <w:tab w:val="right" w:leader="dot" w:pos="8636"/>
            </w:tabs>
            <w:rPr>
              <w:rFonts w:eastAsiaTheme="minorEastAsia"/>
              <w:noProof/>
              <w:sz w:val="24"/>
              <w:szCs w:val="24"/>
              <w:lang w:eastAsia="de-DE"/>
            </w:rPr>
          </w:pPr>
          <w:hyperlink w:anchor="_Toc152534745" w:history="1">
            <w:r w:rsidRPr="008E5E1B">
              <w:rPr>
                <w:rStyle w:val="Hyperlink"/>
                <w:noProof/>
              </w:rPr>
              <w:t>Testszenarien</w:t>
            </w:r>
            <w:r>
              <w:rPr>
                <w:noProof/>
                <w:webHidden/>
              </w:rPr>
              <w:tab/>
            </w:r>
            <w:r>
              <w:rPr>
                <w:noProof/>
                <w:webHidden/>
              </w:rPr>
              <w:fldChar w:fldCharType="begin"/>
            </w:r>
            <w:r>
              <w:rPr>
                <w:noProof/>
                <w:webHidden/>
              </w:rPr>
              <w:instrText xml:space="preserve"> PAGEREF _Toc152534745 \h </w:instrText>
            </w:r>
            <w:r>
              <w:rPr>
                <w:noProof/>
                <w:webHidden/>
              </w:rPr>
            </w:r>
            <w:r>
              <w:rPr>
                <w:noProof/>
                <w:webHidden/>
              </w:rPr>
              <w:fldChar w:fldCharType="separate"/>
            </w:r>
            <w:r w:rsidR="00EA635C">
              <w:rPr>
                <w:noProof/>
                <w:webHidden/>
              </w:rPr>
              <w:t>14</w:t>
            </w:r>
            <w:r>
              <w:rPr>
                <w:noProof/>
                <w:webHidden/>
              </w:rPr>
              <w:fldChar w:fldCharType="end"/>
            </w:r>
          </w:hyperlink>
        </w:p>
        <w:p w14:paraId="3D837F70" w14:textId="4954640A" w:rsidR="007A025E" w:rsidRPr="004F0B92" w:rsidRDefault="007A025E">
          <w:pPr>
            <w:rPr>
              <w:rFonts w:ascii="OCR A Extended" w:hAnsi="OCR A Extended"/>
            </w:rPr>
          </w:pPr>
          <w:r w:rsidRPr="004F0B92">
            <w:rPr>
              <w:rFonts w:ascii="OCR A Extended" w:hAnsi="OCR A Extended"/>
              <w:b/>
              <w:bCs/>
              <w:lang w:val="de-DE"/>
            </w:rPr>
            <w:fldChar w:fldCharType="end"/>
          </w:r>
        </w:p>
      </w:sdtContent>
    </w:sdt>
    <w:p w14:paraId="78BCBABC" w14:textId="77777777" w:rsidR="004A1B7A" w:rsidRPr="004F0B92" w:rsidRDefault="004A1B7A" w:rsidP="00316E49">
      <w:pPr>
        <w:rPr>
          <w:rFonts w:ascii="OCR A Extended" w:hAnsi="OCR A Extended"/>
        </w:rPr>
      </w:pPr>
    </w:p>
    <w:p w14:paraId="7B54B056" w14:textId="77777777" w:rsidR="004A1B7A" w:rsidRPr="004F0B92" w:rsidRDefault="004A1B7A">
      <w:pPr>
        <w:rPr>
          <w:rFonts w:ascii="OCR A Extended" w:hAnsi="OCR A Extended"/>
        </w:rPr>
      </w:pPr>
      <w:r w:rsidRPr="004F0B92">
        <w:rPr>
          <w:rFonts w:ascii="OCR A Extended" w:hAnsi="OCR A Extended"/>
        </w:rPr>
        <w:br w:type="page"/>
      </w:r>
    </w:p>
    <w:p w14:paraId="43AA2E8B" w14:textId="6D0FB0BE" w:rsidR="00223707" w:rsidRDefault="006266BB" w:rsidP="006266BB">
      <w:pPr>
        <w:pStyle w:val="berschrift1"/>
      </w:pPr>
      <w:bookmarkStart w:id="2" w:name="_Toc152534728"/>
      <w:r>
        <w:lastRenderedPageBreak/>
        <w:t>Management Summary</w:t>
      </w:r>
      <w:bookmarkEnd w:id="2"/>
    </w:p>
    <w:p w14:paraId="465F8D7B" w14:textId="77777777" w:rsidR="006266BB" w:rsidRDefault="006266BB" w:rsidP="00223707">
      <w:pPr>
        <w:rPr>
          <w:rFonts w:ascii="OCR A Extended" w:hAnsi="OCR A Extended"/>
        </w:rPr>
      </w:pPr>
    </w:p>
    <w:p w14:paraId="67C50E08" w14:textId="51F8A11E" w:rsidR="00071220" w:rsidRDefault="00071220" w:rsidP="00223707">
      <w:pPr>
        <w:rPr>
          <w:rFonts w:ascii="OCR A Extended" w:hAnsi="OCR A Extended"/>
        </w:rPr>
      </w:pPr>
      <w:r>
        <w:rPr>
          <w:rFonts w:ascii="OCR A Extended" w:hAnsi="OCR A Extended"/>
        </w:rPr>
        <w:t xml:space="preserve">In diesem Projekt werden die Daten der Kundenliste aus Deutschland in ein neues </w:t>
      </w:r>
      <w:proofErr w:type="gramStart"/>
      <w:r>
        <w:rPr>
          <w:rFonts w:ascii="OCR A Extended" w:hAnsi="OCR A Extended"/>
        </w:rPr>
        <w:t>AD System</w:t>
      </w:r>
      <w:proofErr w:type="gramEnd"/>
      <w:r>
        <w:rPr>
          <w:rFonts w:ascii="OCR A Extended" w:hAnsi="OCR A Extended"/>
        </w:rPr>
        <w:t xml:space="preserve"> integriert, jedoch haben die mir vorliegenden Daten einige Fehler drin, welche zuerst bereinigt werden müssen. Grund dafür ist, dass einige Systeme mit diesen Fehlern nicht umgehen können. Vor allem dann, wenn ein Linux System auf das MS AD zugreift, kann es zu schwerwiegenden Fehlern führen.</w:t>
      </w:r>
    </w:p>
    <w:p w14:paraId="6E756FE6" w14:textId="77777777" w:rsidR="00071220" w:rsidRDefault="00071220" w:rsidP="00223707">
      <w:pPr>
        <w:rPr>
          <w:rFonts w:ascii="OCR A Extended" w:hAnsi="OCR A Extended"/>
        </w:rPr>
      </w:pPr>
    </w:p>
    <w:p w14:paraId="1AE2111F" w14:textId="0D41E700" w:rsidR="006266BB" w:rsidRDefault="00183FB9" w:rsidP="00E83E3E">
      <w:pPr>
        <w:pStyle w:val="berschrift2"/>
      </w:pPr>
      <w:bookmarkStart w:id="3" w:name="_Toc152534729"/>
      <w:r>
        <w:t>Analyse</w:t>
      </w:r>
      <w:bookmarkEnd w:id="3"/>
    </w:p>
    <w:p w14:paraId="3C91693B" w14:textId="77777777" w:rsidR="00183FB9" w:rsidRDefault="00183FB9" w:rsidP="00223707">
      <w:pPr>
        <w:rPr>
          <w:rFonts w:ascii="OCR A Extended" w:hAnsi="OCR A Extended"/>
        </w:rPr>
      </w:pPr>
    </w:p>
    <w:p w14:paraId="6A67C7AB" w14:textId="6472E2B4" w:rsidR="00183FB9" w:rsidRDefault="00183FB9" w:rsidP="00223707">
      <w:pPr>
        <w:rPr>
          <w:rFonts w:ascii="OCR A Extended" w:hAnsi="OCR A Extended"/>
        </w:rPr>
      </w:pPr>
      <w:r>
        <w:rPr>
          <w:rFonts w:ascii="OCR A Extended" w:hAnsi="OCR A Extended"/>
        </w:rPr>
        <w:t xml:space="preserve">In den Aktuellen Daten sind viele Benutzer und Daten fehlerhaft. Einerseits wird kein einheitliches Datumformat verwendet und es sind weitere Formatfehler vorhanden. </w:t>
      </w:r>
      <w:proofErr w:type="gramStart"/>
      <w:r>
        <w:rPr>
          <w:rFonts w:ascii="OCR A Extended" w:hAnsi="OCR A Extended"/>
        </w:rPr>
        <w:t xml:space="preserve">Des </w:t>
      </w:r>
      <w:proofErr w:type="spellStart"/>
      <w:r>
        <w:rPr>
          <w:rFonts w:ascii="OCR A Extended" w:hAnsi="OCR A Extended"/>
        </w:rPr>
        <w:t>weiteren</w:t>
      </w:r>
      <w:proofErr w:type="spellEnd"/>
      <w:proofErr w:type="gramEnd"/>
      <w:r>
        <w:rPr>
          <w:rFonts w:ascii="OCR A Extended" w:hAnsi="OCR A Extended"/>
        </w:rPr>
        <w:t xml:space="preserve"> ist im folgenden Screenshot zu erkennen, dass Namen teilweise klein und teilweise Gross beginnen, sowie alle Buchstaben Gross. Auch ist zu sehen, dass die Postleitzahl im Feld der Stadt steht anstelle des dafür vorgesehenen Feldes. Selbes ist bei der Strasse und Hausnummer zu beobachten. Ein weiteres Problem ist bei Benutzern festzustellen, welche ein stolzes alter von 103 Jahren haben und somit gar nicht mehr existieren dürften. Auch besteht ein Problem mit den Feldern, welche Umlaute (ä, ö, ü) beinhalten.</w:t>
      </w:r>
    </w:p>
    <w:p w14:paraId="35755730" w14:textId="19B1D7A5" w:rsidR="00183FB9" w:rsidRDefault="00183FB9" w:rsidP="00223707">
      <w:pPr>
        <w:rPr>
          <w:rFonts w:ascii="OCR A Extended" w:hAnsi="OCR A Extended"/>
        </w:rPr>
      </w:pPr>
      <w:r w:rsidRPr="00183FB9">
        <w:rPr>
          <w:rFonts w:ascii="OCR A Extended" w:hAnsi="OCR A Extended"/>
          <w:noProof/>
        </w:rPr>
        <w:drawing>
          <wp:anchor distT="0" distB="0" distL="114300" distR="114300" simplePos="0" relativeHeight="251698176" behindDoc="0" locked="0" layoutInCell="1" allowOverlap="1" wp14:anchorId="23788023" wp14:editId="75F03828">
            <wp:simplePos x="0" y="0"/>
            <wp:positionH relativeFrom="column">
              <wp:posOffset>-363855</wp:posOffset>
            </wp:positionH>
            <wp:positionV relativeFrom="paragraph">
              <wp:posOffset>229235</wp:posOffset>
            </wp:positionV>
            <wp:extent cx="6621780" cy="358775"/>
            <wp:effectExtent l="0" t="0" r="7620" b="3175"/>
            <wp:wrapSquare wrapText="bothSides"/>
            <wp:docPr id="1750144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44566" name=""/>
                    <pic:cNvPicPr/>
                  </pic:nvPicPr>
                  <pic:blipFill>
                    <a:blip r:embed="rId21">
                      <a:extLst>
                        <a:ext uri="{28A0092B-C50C-407E-A947-70E740481C1C}">
                          <a14:useLocalDpi xmlns:a14="http://schemas.microsoft.com/office/drawing/2010/main" val="0"/>
                        </a:ext>
                      </a:extLst>
                    </a:blip>
                    <a:stretch>
                      <a:fillRect/>
                    </a:stretch>
                  </pic:blipFill>
                  <pic:spPr>
                    <a:xfrm>
                      <a:off x="0" y="0"/>
                      <a:ext cx="6621780" cy="358775"/>
                    </a:xfrm>
                    <a:prstGeom prst="rect">
                      <a:avLst/>
                    </a:prstGeom>
                  </pic:spPr>
                </pic:pic>
              </a:graphicData>
            </a:graphic>
            <wp14:sizeRelH relativeFrom="page">
              <wp14:pctWidth>0</wp14:pctWidth>
            </wp14:sizeRelH>
            <wp14:sizeRelV relativeFrom="page">
              <wp14:pctHeight>0</wp14:pctHeight>
            </wp14:sizeRelV>
          </wp:anchor>
        </w:drawing>
      </w:r>
    </w:p>
    <w:p w14:paraId="6A83CFD2" w14:textId="1B43F8F0" w:rsidR="00183FB9" w:rsidRDefault="00183FB9" w:rsidP="00223707">
      <w:pPr>
        <w:rPr>
          <w:rFonts w:ascii="OCR A Extended" w:hAnsi="OCR A Extended"/>
        </w:rPr>
      </w:pPr>
    </w:p>
    <w:p w14:paraId="6409FB6E" w14:textId="346E9127" w:rsidR="00183FB9" w:rsidRDefault="00F778FD" w:rsidP="00223707">
      <w:pPr>
        <w:rPr>
          <w:rFonts w:ascii="OCR A Extended" w:hAnsi="OCR A Extended"/>
        </w:rPr>
      </w:pPr>
      <w:r>
        <w:rPr>
          <w:rFonts w:ascii="OCR A Extended" w:hAnsi="OCR A Extended"/>
        </w:rPr>
        <w:t>Zudem enthalten gewisse Datensätze Zeichen, welche nicht angezeigt werden können. Dies kann sogar dazu führen, dass diese nicht importiert werden können.</w:t>
      </w:r>
    </w:p>
    <w:p w14:paraId="334E73D2" w14:textId="097A1432" w:rsidR="00F778FD" w:rsidRDefault="00F778FD" w:rsidP="00223707">
      <w:pPr>
        <w:rPr>
          <w:rFonts w:ascii="OCR A Extended" w:hAnsi="OCR A Extended"/>
        </w:rPr>
      </w:pPr>
      <w:r w:rsidRPr="00F778FD">
        <w:rPr>
          <w:rFonts w:ascii="OCR A Extended" w:hAnsi="OCR A Extended"/>
          <w:noProof/>
        </w:rPr>
        <w:drawing>
          <wp:inline distT="0" distB="0" distL="0" distR="0" wp14:anchorId="2B657F28" wp14:editId="6FCBF5D3">
            <wp:extent cx="1971950" cy="1562318"/>
            <wp:effectExtent l="0" t="0" r="9525" b="0"/>
            <wp:docPr id="1927585920"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85920" name="Grafik 1" descr="Ein Bild, das Text, Schrift, Screenshot enthält.&#10;&#10;Automatisch generierte Beschreibung"/>
                    <pic:cNvPicPr/>
                  </pic:nvPicPr>
                  <pic:blipFill>
                    <a:blip r:embed="rId22"/>
                    <a:stretch>
                      <a:fillRect/>
                    </a:stretch>
                  </pic:blipFill>
                  <pic:spPr>
                    <a:xfrm>
                      <a:off x="0" y="0"/>
                      <a:ext cx="1971950" cy="1562318"/>
                    </a:xfrm>
                    <a:prstGeom prst="rect">
                      <a:avLst/>
                    </a:prstGeom>
                  </pic:spPr>
                </pic:pic>
              </a:graphicData>
            </a:graphic>
          </wp:inline>
        </w:drawing>
      </w:r>
    </w:p>
    <w:p w14:paraId="3C18718E" w14:textId="090AFE2A" w:rsidR="00F778FD" w:rsidRDefault="00F778FD" w:rsidP="00223707">
      <w:pPr>
        <w:rPr>
          <w:rFonts w:ascii="OCR A Extended" w:hAnsi="OCR A Extended"/>
        </w:rPr>
      </w:pPr>
      <w:r>
        <w:rPr>
          <w:rFonts w:ascii="OCR A Extended" w:hAnsi="OCR A Extended"/>
        </w:rPr>
        <w:lastRenderedPageBreak/>
        <w:t>Zudem existieren Datensätze, welche ein Datumsformat, welches zuerst noch umgerechnet werden muss, ansonsten könnte es ebenfalls sein, dass diese nicht importiert werden können.</w:t>
      </w:r>
    </w:p>
    <w:p w14:paraId="7C778BA1" w14:textId="50902813" w:rsidR="00F778FD" w:rsidRDefault="00F778FD" w:rsidP="00223707">
      <w:pPr>
        <w:rPr>
          <w:rFonts w:ascii="OCR A Extended" w:hAnsi="OCR A Extended"/>
        </w:rPr>
      </w:pPr>
      <w:r w:rsidRPr="00F778FD">
        <w:rPr>
          <w:rFonts w:ascii="OCR A Extended" w:hAnsi="OCR A Extended"/>
          <w:noProof/>
        </w:rPr>
        <w:drawing>
          <wp:inline distT="0" distB="0" distL="0" distR="0" wp14:anchorId="455E5318" wp14:editId="4EA692AA">
            <wp:extent cx="1028844" cy="581106"/>
            <wp:effectExtent l="0" t="0" r="0" b="9525"/>
            <wp:docPr id="266804720" name="Grafik 1" descr="Ein Bild, das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04720" name="Grafik 1" descr="Ein Bild, das Schrift, Text enthält.&#10;&#10;Automatisch generierte Beschreibung"/>
                    <pic:cNvPicPr/>
                  </pic:nvPicPr>
                  <pic:blipFill>
                    <a:blip r:embed="rId23"/>
                    <a:stretch>
                      <a:fillRect/>
                    </a:stretch>
                  </pic:blipFill>
                  <pic:spPr>
                    <a:xfrm>
                      <a:off x="0" y="0"/>
                      <a:ext cx="1028844" cy="581106"/>
                    </a:xfrm>
                    <a:prstGeom prst="rect">
                      <a:avLst/>
                    </a:prstGeom>
                  </pic:spPr>
                </pic:pic>
              </a:graphicData>
            </a:graphic>
          </wp:inline>
        </w:drawing>
      </w:r>
    </w:p>
    <w:p w14:paraId="7DAB4D29" w14:textId="77777777" w:rsidR="00F778FD" w:rsidRDefault="00F778FD" w:rsidP="00223707">
      <w:pPr>
        <w:rPr>
          <w:rFonts w:ascii="OCR A Extended" w:hAnsi="OCR A Extended"/>
        </w:rPr>
      </w:pPr>
    </w:p>
    <w:p w14:paraId="5164A336" w14:textId="652DA104" w:rsidR="00F778FD" w:rsidRDefault="00F778FD" w:rsidP="00223707">
      <w:pPr>
        <w:rPr>
          <w:rFonts w:ascii="OCR A Extended" w:hAnsi="OCR A Extended"/>
        </w:rPr>
      </w:pPr>
      <w:r>
        <w:rPr>
          <w:rFonts w:ascii="OCR A Extended" w:hAnsi="OCR A Extended"/>
        </w:rPr>
        <w:t>Auch die Dr. Titel sind teilweise im Falschen Feld und sind dann beim Nachnamen eingetragen, statt im dafür vorgesehenen Feld.</w:t>
      </w:r>
    </w:p>
    <w:p w14:paraId="3285C7D4" w14:textId="198A4B32" w:rsidR="00F778FD" w:rsidRDefault="00F778FD" w:rsidP="00223707">
      <w:pPr>
        <w:rPr>
          <w:rFonts w:ascii="OCR A Extended" w:hAnsi="OCR A Extended"/>
        </w:rPr>
      </w:pPr>
      <w:r w:rsidRPr="00F778FD">
        <w:rPr>
          <w:rFonts w:ascii="OCR A Extended" w:hAnsi="OCR A Extended"/>
          <w:noProof/>
        </w:rPr>
        <w:drawing>
          <wp:inline distT="0" distB="0" distL="0" distR="0" wp14:anchorId="69736A1E" wp14:editId="0BBB0081">
            <wp:extent cx="5325218" cy="609685"/>
            <wp:effectExtent l="0" t="0" r="8890" b="0"/>
            <wp:docPr id="449363451" name="Grafik 1" descr="Ein Bild, das Screenshot, Grü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63451" name="Grafik 1" descr="Ein Bild, das Screenshot, Grün enthält.&#10;&#10;Automatisch generierte Beschreibung"/>
                    <pic:cNvPicPr/>
                  </pic:nvPicPr>
                  <pic:blipFill>
                    <a:blip r:embed="rId24"/>
                    <a:stretch>
                      <a:fillRect/>
                    </a:stretch>
                  </pic:blipFill>
                  <pic:spPr>
                    <a:xfrm>
                      <a:off x="0" y="0"/>
                      <a:ext cx="5325218" cy="609685"/>
                    </a:xfrm>
                    <a:prstGeom prst="rect">
                      <a:avLst/>
                    </a:prstGeom>
                  </pic:spPr>
                </pic:pic>
              </a:graphicData>
            </a:graphic>
          </wp:inline>
        </w:drawing>
      </w:r>
    </w:p>
    <w:p w14:paraId="5CAAEFF9" w14:textId="77777777" w:rsidR="00F778FD" w:rsidRDefault="00F778FD" w:rsidP="00223707">
      <w:pPr>
        <w:rPr>
          <w:rFonts w:ascii="OCR A Extended" w:hAnsi="OCR A Extended"/>
        </w:rPr>
      </w:pPr>
    </w:p>
    <w:p w14:paraId="330A6390" w14:textId="15F44A78" w:rsidR="00071220" w:rsidRDefault="00071220" w:rsidP="00223707">
      <w:pPr>
        <w:rPr>
          <w:rFonts w:ascii="OCR A Extended" w:hAnsi="OCR A Extended"/>
        </w:rPr>
      </w:pPr>
      <w:r>
        <w:rPr>
          <w:rFonts w:ascii="OCR A Extended" w:hAnsi="OCR A Extended"/>
        </w:rPr>
        <w:t>In den Feldern der Telefonnummer kann es ebenfalls zu Problemen kommen, denn diese sind wie das Datum nicht in einem einheitlichen Format.</w:t>
      </w:r>
    </w:p>
    <w:p w14:paraId="54176940" w14:textId="1510A95F" w:rsidR="00071220" w:rsidRDefault="00071220" w:rsidP="00223707">
      <w:pPr>
        <w:rPr>
          <w:rFonts w:ascii="OCR A Extended" w:hAnsi="OCR A Extended"/>
        </w:rPr>
      </w:pPr>
      <w:r w:rsidRPr="00071220">
        <w:rPr>
          <w:rFonts w:ascii="OCR A Extended" w:hAnsi="OCR A Extended"/>
          <w:noProof/>
        </w:rPr>
        <w:drawing>
          <wp:inline distT="0" distB="0" distL="0" distR="0" wp14:anchorId="3B3E501E" wp14:editId="609467FD">
            <wp:extent cx="2717800" cy="2286000"/>
            <wp:effectExtent l="0" t="0" r="0" b="0"/>
            <wp:docPr id="10905782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78203" name="Grafik 1" descr="Ein Bild, das Text, Screenshot, Schrift, Zahl enthält.&#10;&#10;Automatisch generierte Beschreibung"/>
                    <pic:cNvPicPr/>
                  </pic:nvPicPr>
                  <pic:blipFill>
                    <a:blip r:embed="rId25"/>
                    <a:stretch>
                      <a:fillRect/>
                    </a:stretch>
                  </pic:blipFill>
                  <pic:spPr>
                    <a:xfrm>
                      <a:off x="0" y="0"/>
                      <a:ext cx="2717800" cy="2286000"/>
                    </a:xfrm>
                    <a:prstGeom prst="rect">
                      <a:avLst/>
                    </a:prstGeom>
                  </pic:spPr>
                </pic:pic>
              </a:graphicData>
            </a:graphic>
          </wp:inline>
        </w:drawing>
      </w:r>
    </w:p>
    <w:p w14:paraId="3B537E73" w14:textId="0D26E848" w:rsidR="00071220" w:rsidRDefault="00B22BA0" w:rsidP="00223707">
      <w:pPr>
        <w:rPr>
          <w:rFonts w:ascii="OCR A Extended" w:hAnsi="OCR A Extended"/>
        </w:rPr>
      </w:pPr>
      <w:r>
        <w:rPr>
          <w:rFonts w:ascii="OCR A Extended" w:hAnsi="OCR A Extended"/>
        </w:rPr>
        <w:br w:type="page"/>
      </w:r>
    </w:p>
    <w:p w14:paraId="1B797250" w14:textId="352F8647" w:rsidR="00071220" w:rsidRDefault="00071220" w:rsidP="00223707">
      <w:pPr>
        <w:rPr>
          <w:rFonts w:ascii="OCR A Extended" w:hAnsi="OCR A Extended"/>
        </w:rPr>
      </w:pPr>
      <w:r>
        <w:rPr>
          <w:rFonts w:ascii="OCR A Extended" w:hAnsi="OCR A Extended"/>
        </w:rPr>
        <w:lastRenderedPageBreak/>
        <w:t xml:space="preserve">Selbes gilt für die </w:t>
      </w:r>
      <w:proofErr w:type="gramStart"/>
      <w:r>
        <w:rPr>
          <w:rFonts w:ascii="OCR A Extended" w:hAnsi="OCR A Extended"/>
        </w:rPr>
        <w:t>Mobil Nummern</w:t>
      </w:r>
      <w:proofErr w:type="gramEnd"/>
      <w:r>
        <w:rPr>
          <w:rFonts w:ascii="OCR A Extended" w:hAnsi="OCR A Extended"/>
        </w:rPr>
        <w:t>.</w:t>
      </w:r>
    </w:p>
    <w:p w14:paraId="3E0205F2" w14:textId="75E14BD1" w:rsidR="00071220" w:rsidRDefault="00071220" w:rsidP="00223707">
      <w:pPr>
        <w:rPr>
          <w:rFonts w:ascii="OCR A Extended" w:hAnsi="OCR A Extended"/>
        </w:rPr>
      </w:pPr>
      <w:r w:rsidRPr="00071220">
        <w:rPr>
          <w:rFonts w:ascii="OCR A Extended" w:hAnsi="OCR A Extended"/>
          <w:noProof/>
        </w:rPr>
        <w:drawing>
          <wp:inline distT="0" distB="0" distL="0" distR="0" wp14:anchorId="1850F87B" wp14:editId="7559494B">
            <wp:extent cx="2489200" cy="1930400"/>
            <wp:effectExtent l="0" t="0" r="0" b="0"/>
            <wp:docPr id="175183294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2946" name="Grafik 1" descr="Ein Bild, das Text, Screenshot, Schrift, Zahl enthält.&#10;&#10;Automatisch generierte Beschreibung"/>
                    <pic:cNvPicPr/>
                  </pic:nvPicPr>
                  <pic:blipFill>
                    <a:blip r:embed="rId26"/>
                    <a:stretch>
                      <a:fillRect/>
                    </a:stretch>
                  </pic:blipFill>
                  <pic:spPr>
                    <a:xfrm>
                      <a:off x="0" y="0"/>
                      <a:ext cx="2489200" cy="1930400"/>
                    </a:xfrm>
                    <a:prstGeom prst="rect">
                      <a:avLst/>
                    </a:prstGeom>
                  </pic:spPr>
                </pic:pic>
              </a:graphicData>
            </a:graphic>
          </wp:inline>
        </w:drawing>
      </w:r>
    </w:p>
    <w:p w14:paraId="2DBE9D7C" w14:textId="77777777" w:rsidR="00071220" w:rsidRDefault="00071220" w:rsidP="00223707">
      <w:pPr>
        <w:rPr>
          <w:rFonts w:ascii="OCR A Extended" w:hAnsi="OCR A Extended"/>
        </w:rPr>
      </w:pPr>
    </w:p>
    <w:p w14:paraId="060A83BE" w14:textId="7526A90E" w:rsidR="00071220" w:rsidRDefault="00071220" w:rsidP="00223707">
      <w:pPr>
        <w:rPr>
          <w:rFonts w:ascii="OCR A Extended" w:hAnsi="OCR A Extended"/>
        </w:rPr>
      </w:pPr>
      <w:r>
        <w:rPr>
          <w:rFonts w:ascii="OCR A Extended" w:hAnsi="OCR A Extended"/>
        </w:rPr>
        <w:t>Aber auch für die Fax Nummern gilt dieses Problem.</w:t>
      </w:r>
    </w:p>
    <w:p w14:paraId="486725B4" w14:textId="12DE0A28" w:rsidR="00071220" w:rsidRDefault="00071220" w:rsidP="00223707">
      <w:pPr>
        <w:rPr>
          <w:rFonts w:ascii="OCR A Extended" w:hAnsi="OCR A Extended"/>
        </w:rPr>
      </w:pPr>
      <w:r w:rsidRPr="00071220">
        <w:rPr>
          <w:rFonts w:ascii="OCR A Extended" w:hAnsi="OCR A Extended"/>
          <w:noProof/>
        </w:rPr>
        <w:drawing>
          <wp:inline distT="0" distB="0" distL="0" distR="0" wp14:anchorId="6B386E01" wp14:editId="6EE11585">
            <wp:extent cx="2692400" cy="1346200"/>
            <wp:effectExtent l="0" t="0" r="0" b="0"/>
            <wp:docPr id="155485675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56752" name="Grafik 1" descr="Ein Bild, das Text, Screenshot, Schrift, Zahl enthält.&#10;&#10;Automatisch generierte Beschreibung"/>
                    <pic:cNvPicPr/>
                  </pic:nvPicPr>
                  <pic:blipFill>
                    <a:blip r:embed="rId27"/>
                    <a:stretch>
                      <a:fillRect/>
                    </a:stretch>
                  </pic:blipFill>
                  <pic:spPr>
                    <a:xfrm>
                      <a:off x="0" y="0"/>
                      <a:ext cx="2692400" cy="1346200"/>
                    </a:xfrm>
                    <a:prstGeom prst="rect">
                      <a:avLst/>
                    </a:prstGeom>
                  </pic:spPr>
                </pic:pic>
              </a:graphicData>
            </a:graphic>
          </wp:inline>
        </w:drawing>
      </w:r>
    </w:p>
    <w:p w14:paraId="29FFE1B2" w14:textId="77777777" w:rsidR="00071220" w:rsidRDefault="00071220" w:rsidP="00223707">
      <w:pPr>
        <w:rPr>
          <w:rFonts w:ascii="OCR A Extended" w:hAnsi="OCR A Extended"/>
        </w:rPr>
      </w:pPr>
    </w:p>
    <w:p w14:paraId="5ADBFA43" w14:textId="4848769F" w:rsidR="0013357B" w:rsidRDefault="0013357B" w:rsidP="00223707">
      <w:pPr>
        <w:rPr>
          <w:rFonts w:ascii="OCR A Extended" w:hAnsi="OCR A Extended"/>
        </w:rPr>
      </w:pPr>
      <w:r>
        <w:rPr>
          <w:rFonts w:ascii="OCR A Extended" w:hAnsi="OCR A Extended"/>
        </w:rPr>
        <w:t xml:space="preserve">Bei den eingetragenen </w:t>
      </w:r>
      <w:proofErr w:type="gramStart"/>
      <w:r>
        <w:rPr>
          <w:rFonts w:ascii="OCR A Extended" w:hAnsi="OCR A Extended"/>
        </w:rPr>
        <w:t>E-Mail Adressen</w:t>
      </w:r>
      <w:proofErr w:type="gramEnd"/>
      <w:r>
        <w:rPr>
          <w:rFonts w:ascii="OCR A Extended" w:hAnsi="OCR A Extended"/>
        </w:rPr>
        <w:t xml:space="preserve"> gibt es ebenfalls Formatfehler. Dies sollte im besten Fall kein Problem darstellen, jedoch sieht es nicht schön aus und um die Daten zu standardisieren, ist auch hier eine Korrektur nötig.</w:t>
      </w:r>
    </w:p>
    <w:p w14:paraId="3166F8CB" w14:textId="7DF577D0" w:rsidR="0013357B" w:rsidRDefault="0013357B" w:rsidP="00223707">
      <w:pPr>
        <w:rPr>
          <w:rFonts w:ascii="OCR A Extended" w:hAnsi="OCR A Extended"/>
        </w:rPr>
      </w:pPr>
      <w:r w:rsidRPr="0013357B">
        <w:rPr>
          <w:rFonts w:ascii="OCR A Extended" w:hAnsi="OCR A Extended"/>
          <w:noProof/>
        </w:rPr>
        <w:drawing>
          <wp:inline distT="0" distB="0" distL="0" distR="0" wp14:anchorId="4D0254B5" wp14:editId="6D787E31">
            <wp:extent cx="4127500" cy="406400"/>
            <wp:effectExtent l="0" t="0" r="0" b="0"/>
            <wp:docPr id="19972520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2098" name=""/>
                    <pic:cNvPicPr/>
                  </pic:nvPicPr>
                  <pic:blipFill>
                    <a:blip r:embed="rId28"/>
                    <a:stretch>
                      <a:fillRect/>
                    </a:stretch>
                  </pic:blipFill>
                  <pic:spPr>
                    <a:xfrm>
                      <a:off x="0" y="0"/>
                      <a:ext cx="4127500" cy="406400"/>
                    </a:xfrm>
                    <a:prstGeom prst="rect">
                      <a:avLst/>
                    </a:prstGeom>
                  </pic:spPr>
                </pic:pic>
              </a:graphicData>
            </a:graphic>
          </wp:inline>
        </w:drawing>
      </w:r>
    </w:p>
    <w:p w14:paraId="277762B7" w14:textId="2A12C7F8" w:rsidR="0013357B" w:rsidRDefault="00D05440" w:rsidP="00223707">
      <w:pPr>
        <w:rPr>
          <w:rFonts w:ascii="OCR A Extended" w:hAnsi="OCR A Extended"/>
        </w:rPr>
      </w:pPr>
      <w:r>
        <w:rPr>
          <w:rFonts w:ascii="OCR A Extended" w:hAnsi="OCR A Extended"/>
        </w:rPr>
        <w:br w:type="page"/>
      </w:r>
    </w:p>
    <w:p w14:paraId="33D7428D" w14:textId="20C4A78D" w:rsidR="00F778FD" w:rsidRDefault="00F778FD" w:rsidP="00223707">
      <w:pPr>
        <w:rPr>
          <w:rFonts w:ascii="OCR A Extended" w:hAnsi="OCR A Extended"/>
        </w:rPr>
      </w:pPr>
      <w:r>
        <w:rPr>
          <w:rFonts w:ascii="OCR A Extended" w:hAnsi="OCR A Extended"/>
        </w:rPr>
        <w:lastRenderedPageBreak/>
        <w:t xml:space="preserve">Bei einigen Datensätzen ist es auch der </w:t>
      </w:r>
      <w:r w:rsidR="00C752FA">
        <w:rPr>
          <w:rFonts w:ascii="OCR A Extended" w:hAnsi="OCR A Extended"/>
        </w:rPr>
        <w:t>F</w:t>
      </w:r>
      <w:r>
        <w:rPr>
          <w:rFonts w:ascii="OCR A Extended" w:hAnsi="OCR A Extended"/>
        </w:rPr>
        <w:t xml:space="preserve">all, dass die Anrede fehlt, dies sollte jedoch kein Problem für die Systeme sein, kann jedoch zu einem </w:t>
      </w:r>
      <w:r w:rsidR="00C752FA">
        <w:rPr>
          <w:rFonts w:ascii="OCR A Extended" w:hAnsi="OCR A Extended"/>
        </w:rPr>
        <w:t>s</w:t>
      </w:r>
      <w:r>
        <w:rPr>
          <w:rFonts w:ascii="OCR A Extended" w:hAnsi="OCR A Extended"/>
        </w:rPr>
        <w:t xml:space="preserve">päteren Zeitpunkt ein Problem werden, wenn diese Datensätze benötigt </w:t>
      </w:r>
      <w:proofErr w:type="gramStart"/>
      <w:r>
        <w:rPr>
          <w:rFonts w:ascii="OCR A Extended" w:hAnsi="OCR A Extended"/>
        </w:rPr>
        <w:t>werden</w:t>
      </w:r>
      <w:proofErr w:type="gramEnd"/>
      <w:r>
        <w:rPr>
          <w:rFonts w:ascii="OCR A Extended" w:hAnsi="OCR A Extended"/>
        </w:rPr>
        <w:t xml:space="preserve"> um an die Mitarbeitenden Post zu versenden.</w:t>
      </w:r>
    </w:p>
    <w:p w14:paraId="1B84A9F4" w14:textId="52A0EAE3" w:rsidR="00071220" w:rsidRDefault="00F778FD" w:rsidP="00223707">
      <w:pPr>
        <w:rPr>
          <w:rFonts w:ascii="OCR A Extended" w:hAnsi="OCR A Extended"/>
        </w:rPr>
      </w:pPr>
      <w:r w:rsidRPr="00F778FD">
        <w:rPr>
          <w:rFonts w:ascii="OCR A Extended" w:hAnsi="OCR A Extended"/>
          <w:noProof/>
        </w:rPr>
        <w:drawing>
          <wp:inline distT="0" distB="0" distL="0" distR="0" wp14:anchorId="63AE63F2" wp14:editId="343D31AD">
            <wp:extent cx="3591426" cy="1657581"/>
            <wp:effectExtent l="0" t="0" r="9525" b="0"/>
            <wp:docPr id="766574767" name="Grafik 1" descr="Ein Bild, das Screenshot,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74767" name="Grafik 1" descr="Ein Bild, das Screenshot, Text, Schrift enthält.&#10;&#10;Automatisch generierte Beschreibung"/>
                    <pic:cNvPicPr/>
                  </pic:nvPicPr>
                  <pic:blipFill>
                    <a:blip r:embed="rId29"/>
                    <a:stretch>
                      <a:fillRect/>
                    </a:stretch>
                  </pic:blipFill>
                  <pic:spPr>
                    <a:xfrm>
                      <a:off x="0" y="0"/>
                      <a:ext cx="3591426" cy="1657581"/>
                    </a:xfrm>
                    <a:prstGeom prst="rect">
                      <a:avLst/>
                    </a:prstGeom>
                  </pic:spPr>
                </pic:pic>
              </a:graphicData>
            </a:graphic>
          </wp:inline>
        </w:drawing>
      </w:r>
    </w:p>
    <w:p w14:paraId="3BBB962E" w14:textId="59D3561A" w:rsidR="00071220" w:rsidRDefault="00071220" w:rsidP="00223707">
      <w:pPr>
        <w:rPr>
          <w:rFonts w:ascii="OCR A Extended" w:hAnsi="OCR A Extended"/>
        </w:rPr>
      </w:pPr>
    </w:p>
    <w:p w14:paraId="626735AB" w14:textId="5889ED61" w:rsidR="0013357B" w:rsidRDefault="0013357B" w:rsidP="00223707">
      <w:pPr>
        <w:rPr>
          <w:rFonts w:ascii="OCR A Extended" w:hAnsi="OCR A Extended"/>
        </w:rPr>
      </w:pPr>
      <w:r>
        <w:rPr>
          <w:rFonts w:ascii="OCR A Extended" w:hAnsi="OCR A Extended"/>
        </w:rPr>
        <w:t>Bei einigen Benutzern steht im Feld «Aktiv» Ja oder Nein. Dort stellt sich mir die Frage, ob die Inaktiven überhaupt übernommen werden müssen und was mit denen geschieht, bei denen kein Status angegeben ist. Zudem sind auch da Formatfehler vorhanden.</w:t>
      </w:r>
    </w:p>
    <w:p w14:paraId="2F7A62A1" w14:textId="52EA2DE6" w:rsidR="0013357B" w:rsidRDefault="0013357B" w:rsidP="00223707">
      <w:pPr>
        <w:rPr>
          <w:rFonts w:ascii="OCR A Extended" w:hAnsi="OCR A Extended"/>
        </w:rPr>
      </w:pPr>
      <w:r w:rsidRPr="0013357B">
        <w:rPr>
          <w:rFonts w:ascii="OCR A Extended" w:hAnsi="OCR A Extended"/>
          <w:noProof/>
        </w:rPr>
        <w:drawing>
          <wp:inline distT="0" distB="0" distL="0" distR="0" wp14:anchorId="7CEFA585" wp14:editId="10ADDEC6">
            <wp:extent cx="533400" cy="1346200"/>
            <wp:effectExtent l="0" t="0" r="0" b="0"/>
            <wp:docPr id="1771686972" name="Grafik 1"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86972" name="Grafik 1" descr="Ein Bild, das Text, Screenshot, Quittung, Schrift enthält.&#10;&#10;Automatisch generierte Beschreibung"/>
                    <pic:cNvPicPr/>
                  </pic:nvPicPr>
                  <pic:blipFill>
                    <a:blip r:embed="rId30"/>
                    <a:stretch>
                      <a:fillRect/>
                    </a:stretch>
                  </pic:blipFill>
                  <pic:spPr>
                    <a:xfrm>
                      <a:off x="0" y="0"/>
                      <a:ext cx="533400" cy="1346200"/>
                    </a:xfrm>
                    <a:prstGeom prst="rect">
                      <a:avLst/>
                    </a:prstGeom>
                  </pic:spPr>
                </pic:pic>
              </a:graphicData>
            </a:graphic>
          </wp:inline>
        </w:drawing>
      </w:r>
    </w:p>
    <w:p w14:paraId="44FB72F0" w14:textId="77777777" w:rsidR="0013357B" w:rsidRDefault="0013357B" w:rsidP="00223707">
      <w:pPr>
        <w:rPr>
          <w:rFonts w:ascii="OCR A Extended" w:hAnsi="OCR A Extended"/>
        </w:rPr>
      </w:pPr>
    </w:p>
    <w:p w14:paraId="1310681E" w14:textId="77777777" w:rsidR="0013357B" w:rsidRDefault="0013357B" w:rsidP="00223707">
      <w:pPr>
        <w:rPr>
          <w:rFonts w:ascii="OCR A Extended" w:hAnsi="OCR A Extended"/>
        </w:rPr>
      </w:pPr>
    </w:p>
    <w:p w14:paraId="7F823389" w14:textId="7E0D1CCA" w:rsidR="00183FB9" w:rsidRDefault="00183FB9" w:rsidP="00223707">
      <w:pPr>
        <w:rPr>
          <w:rFonts w:ascii="OCR A Extended" w:hAnsi="OCR A Extended"/>
        </w:rPr>
      </w:pPr>
      <w:r>
        <w:rPr>
          <w:rFonts w:ascii="OCR A Extended" w:hAnsi="OCR A Extended"/>
        </w:rPr>
        <w:t>Diese Fehler müssen behoben werden, bevor diese Daten weiterverarbeitet werden, da diese in einem neuen System oder anderen Systemen Probleme verursachen können.</w:t>
      </w:r>
    </w:p>
    <w:p w14:paraId="22ABACB4" w14:textId="77777777" w:rsidR="00F71C1C" w:rsidRDefault="00F71C1C" w:rsidP="00223707">
      <w:pPr>
        <w:rPr>
          <w:rFonts w:ascii="OCR A Extended" w:hAnsi="OCR A Extended"/>
        </w:rPr>
      </w:pPr>
    </w:p>
    <w:p w14:paraId="27B774E2" w14:textId="0B5C69FF" w:rsidR="00F71C1C" w:rsidRDefault="00F71C1C" w:rsidP="00223707">
      <w:pPr>
        <w:rPr>
          <w:rFonts w:ascii="OCR A Extended" w:hAnsi="OCR A Extended"/>
        </w:rPr>
      </w:pPr>
      <w:r>
        <w:rPr>
          <w:rFonts w:ascii="OCR A Extended" w:hAnsi="OCR A Extended"/>
        </w:rPr>
        <w:t>ACHTUNG: Es können bei der Datenbereinigung noch weitere Unregelmässigkeiten</w:t>
      </w:r>
      <w:r w:rsidR="006A45A5">
        <w:rPr>
          <w:rFonts w:ascii="OCR A Extended" w:hAnsi="OCR A Extended"/>
        </w:rPr>
        <w:t>/Fehler</w:t>
      </w:r>
      <w:r>
        <w:rPr>
          <w:rFonts w:ascii="OCR A Extended" w:hAnsi="OCR A Extended"/>
        </w:rPr>
        <w:t xml:space="preserve"> auftauchen und der Aufwand kann sich dementsprechend vergrössern.</w:t>
      </w:r>
    </w:p>
    <w:p w14:paraId="0367307B" w14:textId="28BB96BB" w:rsidR="00C752FA" w:rsidRDefault="00C752FA">
      <w:pPr>
        <w:rPr>
          <w:rFonts w:ascii="OCR A Extended" w:hAnsi="OCR A Extended"/>
        </w:rPr>
      </w:pPr>
      <w:r>
        <w:rPr>
          <w:rFonts w:ascii="OCR A Extended" w:hAnsi="OCR A Extended"/>
        </w:rPr>
        <w:br w:type="page"/>
      </w:r>
    </w:p>
    <w:p w14:paraId="3F9258AE" w14:textId="0AEFD518" w:rsidR="00C752FA" w:rsidRDefault="00C752FA" w:rsidP="00C752FA">
      <w:pPr>
        <w:pStyle w:val="berschrift1"/>
      </w:pPr>
      <w:bookmarkStart w:id="4" w:name="_Toc152534730"/>
      <w:r>
        <w:lastRenderedPageBreak/>
        <w:t>Ausgangslage</w:t>
      </w:r>
      <w:bookmarkEnd w:id="4"/>
    </w:p>
    <w:p w14:paraId="6C24F0DA" w14:textId="77777777" w:rsidR="00C752FA" w:rsidRDefault="00C752FA" w:rsidP="00223707">
      <w:pPr>
        <w:rPr>
          <w:rFonts w:ascii="OCR A Extended" w:hAnsi="OCR A Extended"/>
        </w:rPr>
      </w:pPr>
    </w:p>
    <w:p w14:paraId="7E404114" w14:textId="526AEC25" w:rsidR="00C752FA" w:rsidRDefault="00C752FA" w:rsidP="00223707">
      <w:pPr>
        <w:rPr>
          <w:rFonts w:ascii="OCR A Extended" w:hAnsi="OCR A Extended"/>
        </w:rPr>
      </w:pPr>
      <w:r>
        <w:rPr>
          <w:rFonts w:ascii="OCR A Extended" w:hAnsi="OCR A Extended"/>
        </w:rPr>
        <w:t xml:space="preserve">Die Daten, welche ich von der Firma </w:t>
      </w:r>
      <w:proofErr w:type="spellStart"/>
      <w:r>
        <w:rPr>
          <w:rFonts w:ascii="OCR A Extended" w:hAnsi="OCR A Extended"/>
        </w:rPr>
        <w:t>Intersped</w:t>
      </w:r>
      <w:proofErr w:type="spellEnd"/>
      <w:r>
        <w:rPr>
          <w:rFonts w:ascii="OCR A Extended" w:hAnsi="OCR A Extended"/>
        </w:rPr>
        <w:t xml:space="preserve"> AG erhalten habe, müssen in ein neues System migriert werden. Die Daten sind fehlerhaft und können nicht 1 zu 1 übernommen werden. Grund dafür sind fehlerhafte Formatierung, sowie Umlaute und kein einheitliches Datumsformat. Ebenfalls sind die Felder teilweise falsch befüllt und dies könnte zu einem späteren Zeitpunkt zu Problemen führen. Somit müssen alle Datensätze überprüft und bereinigt werden, um eine Funktionsgarantie in Drittsystemen garantieren zu können.</w:t>
      </w:r>
    </w:p>
    <w:p w14:paraId="02450C42" w14:textId="15A35D55" w:rsidR="00015A8F" w:rsidRDefault="00827A30" w:rsidP="00015A8F">
      <w:pPr>
        <w:rPr>
          <w:rFonts w:ascii="OCR A Extended" w:hAnsi="OCR A Extended"/>
        </w:rPr>
      </w:pPr>
      <w:r>
        <w:rPr>
          <w:rFonts w:ascii="OCR A Extended" w:hAnsi="OCR A Extended"/>
        </w:rPr>
        <w:t xml:space="preserve">Die Firma </w:t>
      </w:r>
      <w:proofErr w:type="spellStart"/>
      <w:r>
        <w:rPr>
          <w:rFonts w:ascii="OCR A Extended" w:hAnsi="OCR A Extended"/>
        </w:rPr>
        <w:t>Intersped</w:t>
      </w:r>
      <w:proofErr w:type="spellEnd"/>
      <w:r>
        <w:rPr>
          <w:rFonts w:ascii="OCR A Extended" w:hAnsi="OCR A Extended"/>
        </w:rPr>
        <w:t xml:space="preserve"> AG möchte dieses Projekt bis Ende Oktober 2023 abschliessen. Nun leider habe ich den Auftrag erst </w:t>
      </w:r>
      <w:r w:rsidR="00015A8F">
        <w:rPr>
          <w:rFonts w:ascii="OCR A Extended" w:hAnsi="OCR A Extended"/>
        </w:rPr>
        <w:t>Anfang November</w:t>
      </w:r>
      <w:r>
        <w:rPr>
          <w:rFonts w:ascii="OCR A Extended" w:hAnsi="OCR A Extended"/>
        </w:rPr>
        <w:t xml:space="preserve"> erhalten und kann diesen Termin offensichtlich nicht einhalten. Das Projekt ist auf Ende Dezember möglich.</w:t>
      </w:r>
    </w:p>
    <w:p w14:paraId="5D85C4B4" w14:textId="77777777" w:rsidR="0041211D" w:rsidRDefault="0041211D" w:rsidP="00015A8F">
      <w:pPr>
        <w:rPr>
          <w:rFonts w:ascii="OCR A Extended" w:hAnsi="OCR A Extended"/>
        </w:rPr>
      </w:pPr>
    </w:p>
    <w:p w14:paraId="5120CB7F" w14:textId="722BAADD" w:rsidR="0041211D" w:rsidRDefault="0041211D">
      <w:pPr>
        <w:rPr>
          <w:rFonts w:ascii="OCR A Extended" w:hAnsi="OCR A Extended"/>
        </w:rPr>
      </w:pPr>
      <w:r>
        <w:rPr>
          <w:rFonts w:ascii="OCR A Extended" w:hAnsi="OCR A Extended"/>
        </w:rPr>
        <w:br w:type="page"/>
      </w:r>
    </w:p>
    <w:p w14:paraId="7C95DC4B" w14:textId="5824E587" w:rsidR="00941610" w:rsidRDefault="00941610" w:rsidP="00941610">
      <w:pPr>
        <w:pStyle w:val="berschrift1"/>
      </w:pPr>
      <w:bookmarkStart w:id="5" w:name="_Toc152534731"/>
      <w:r>
        <w:lastRenderedPageBreak/>
        <w:t>Soll Situation</w:t>
      </w:r>
      <w:bookmarkEnd w:id="5"/>
    </w:p>
    <w:p w14:paraId="3080AF3E" w14:textId="77777777" w:rsidR="00941610" w:rsidRDefault="00941610">
      <w:pPr>
        <w:rPr>
          <w:rFonts w:ascii="OCR A Extended" w:hAnsi="OCR A Extended"/>
        </w:rPr>
      </w:pPr>
    </w:p>
    <w:p w14:paraId="61D726AC" w14:textId="087EBCD8" w:rsidR="00941610" w:rsidRDefault="00D445D6">
      <w:pPr>
        <w:rPr>
          <w:rFonts w:ascii="OCR A Extended" w:hAnsi="OCR A Extended"/>
        </w:rPr>
      </w:pPr>
      <w:r>
        <w:rPr>
          <w:rFonts w:ascii="OCR A Extended" w:hAnsi="OCR A Extended"/>
        </w:rPr>
        <w:t xml:space="preserve">In diesem Projekt wird ein Verzeichnisdienst eingesetzt und dieser soll auf dem Microsoft </w:t>
      </w:r>
      <w:proofErr w:type="spellStart"/>
      <w:r>
        <w:rPr>
          <w:rFonts w:ascii="OCR A Extended" w:hAnsi="OCR A Extended"/>
        </w:rPr>
        <w:t>Active</w:t>
      </w:r>
      <w:proofErr w:type="spellEnd"/>
      <w:r>
        <w:rPr>
          <w:rFonts w:ascii="OCR A Extended" w:hAnsi="OCR A Extended"/>
        </w:rPr>
        <w:t xml:space="preserve"> Directory (MS AD) basieren. Das MS AD hat den Vorteil, dass </w:t>
      </w:r>
      <w:r w:rsidR="00F20529">
        <w:rPr>
          <w:rFonts w:ascii="OCR A Extended" w:hAnsi="OCR A Extended"/>
        </w:rPr>
        <w:t xml:space="preserve">es von den meisten Systemen akzeptiert wird und der Import der Daten vereinfacht wird, da alles mit PowerShell gemacht werden kann. </w:t>
      </w:r>
      <w:r w:rsidR="00C864D1">
        <w:rPr>
          <w:rFonts w:ascii="OCR A Extended" w:hAnsi="OCR A Extended"/>
        </w:rPr>
        <w:t>Im MS AD soll nach diesem Projekt auch eine gewisse Ordnung herrschen, sodass sich das gesamte AD einfacher verwalten lässt.</w:t>
      </w:r>
    </w:p>
    <w:p w14:paraId="2D078BB5" w14:textId="3C02D0DA" w:rsidR="00C864D1" w:rsidRDefault="00C864D1">
      <w:pPr>
        <w:rPr>
          <w:rFonts w:ascii="OCR A Extended" w:hAnsi="OCR A Extended"/>
        </w:rPr>
      </w:pPr>
      <w:r>
        <w:rPr>
          <w:rFonts w:ascii="OCR A Extended" w:hAnsi="OCR A Extended"/>
        </w:rPr>
        <w:t>Die vorhandenen Daten müssen zuerst auf einen gemeinsamen Nenner gebracht werden, sodass die Daten einem gewissen Standard entsprechen und auch hier die Verwaltung einfacher fällt. Durch die Standardisierung der Daten gibt es auch den Vorteil, dass bei der Weiterverwendung der Daten keine Fehler entstehen und Drittsysteme richtig damit arbeiten können.</w:t>
      </w:r>
    </w:p>
    <w:p w14:paraId="1DEFADE2" w14:textId="0668E663" w:rsidR="00C864D1" w:rsidRDefault="00C864D1">
      <w:pPr>
        <w:rPr>
          <w:rFonts w:ascii="OCR A Extended" w:hAnsi="OCR A Extended"/>
        </w:rPr>
      </w:pPr>
      <w:r>
        <w:rPr>
          <w:rFonts w:ascii="OCR A Extended" w:hAnsi="OCR A Extended"/>
        </w:rPr>
        <w:t>Zudem wird ein Augenmerk auf die Sicherheit der Umgebung gelegt. Dies wird durch starke Initialpasswörter und anschliessende Passwortrichtlinien erreicht.</w:t>
      </w:r>
    </w:p>
    <w:p w14:paraId="65E41046" w14:textId="77777777" w:rsidR="00741BA3" w:rsidRDefault="00741BA3">
      <w:pPr>
        <w:rPr>
          <w:rFonts w:ascii="OCR A Extended" w:hAnsi="OCR A Extended"/>
        </w:rPr>
      </w:pPr>
    </w:p>
    <w:p w14:paraId="3B283F0C" w14:textId="2A3EBE49" w:rsidR="00741BA3" w:rsidRDefault="00741BA3" w:rsidP="00741BA3">
      <w:pPr>
        <w:pStyle w:val="berschrift2"/>
      </w:pPr>
      <w:bookmarkStart w:id="6" w:name="_Toc152534732"/>
      <w:r>
        <w:t>Systemspezifikationen</w:t>
      </w:r>
      <w:bookmarkEnd w:id="6"/>
    </w:p>
    <w:p w14:paraId="37CBC78C" w14:textId="77777777" w:rsidR="00741BA3" w:rsidRDefault="00741BA3">
      <w:pPr>
        <w:rPr>
          <w:rFonts w:ascii="OCR A Extended" w:hAnsi="OCR A Extended"/>
        </w:rPr>
      </w:pPr>
    </w:p>
    <w:p w14:paraId="33A640CA" w14:textId="2B7D1DF2" w:rsidR="00741BA3" w:rsidRDefault="00741BA3">
      <w:pPr>
        <w:rPr>
          <w:rFonts w:ascii="OCR A Extended" w:hAnsi="OCR A Extended"/>
        </w:rPr>
      </w:pPr>
      <w:r>
        <w:rPr>
          <w:rFonts w:ascii="OCR A Extended" w:hAnsi="OCR A Extended"/>
        </w:rPr>
        <w:t>MS AD wird auf einem Windows Server 2022 betrieben.</w:t>
      </w:r>
    </w:p>
    <w:p w14:paraId="4AA28E99" w14:textId="29852B4C" w:rsidR="00E761B7" w:rsidRDefault="00E761B7">
      <w:pPr>
        <w:rPr>
          <w:rFonts w:ascii="OCR A Extended" w:hAnsi="OCR A Extended"/>
        </w:rPr>
      </w:pPr>
      <w:r>
        <w:rPr>
          <w:rFonts w:ascii="OCR A Extended" w:hAnsi="OCR A Extended"/>
        </w:rPr>
        <w:t>Rocket Chat wird als Drittsystem eingesetzt.</w:t>
      </w:r>
    </w:p>
    <w:p w14:paraId="6CA0AF88" w14:textId="77777777" w:rsidR="00741BA3" w:rsidRDefault="00741BA3">
      <w:pPr>
        <w:rPr>
          <w:rFonts w:ascii="OCR A Extended" w:hAnsi="OCR A Extended"/>
        </w:rPr>
      </w:pPr>
    </w:p>
    <w:p w14:paraId="67A20F6F" w14:textId="7B3F776E" w:rsidR="00741BA3" w:rsidRPr="001E3C13" w:rsidRDefault="00741BA3" w:rsidP="00741BA3">
      <w:pPr>
        <w:pStyle w:val="berschrift2"/>
        <w:rPr>
          <w:lang w:val="en-US"/>
        </w:rPr>
      </w:pPr>
      <w:bookmarkStart w:id="7" w:name="_Toc152534733"/>
      <w:proofErr w:type="spellStart"/>
      <w:r w:rsidRPr="001E3C13">
        <w:rPr>
          <w:lang w:val="en-US"/>
        </w:rPr>
        <w:t>Eingesetzte</w:t>
      </w:r>
      <w:proofErr w:type="spellEnd"/>
      <w:r w:rsidRPr="001E3C13">
        <w:rPr>
          <w:lang w:val="en-US"/>
        </w:rPr>
        <w:t xml:space="preserve"> Software</w:t>
      </w:r>
      <w:bookmarkEnd w:id="7"/>
    </w:p>
    <w:p w14:paraId="0BA4175C" w14:textId="77777777" w:rsidR="00741BA3" w:rsidRPr="001E3C13" w:rsidRDefault="00741BA3">
      <w:pPr>
        <w:rPr>
          <w:rFonts w:ascii="OCR A Extended" w:hAnsi="OCR A Extended"/>
          <w:lang w:val="en-US"/>
        </w:rPr>
      </w:pPr>
    </w:p>
    <w:p w14:paraId="575A3DF2" w14:textId="7E7E381F" w:rsidR="00741BA3" w:rsidRPr="001E3C13" w:rsidRDefault="00741BA3">
      <w:pPr>
        <w:rPr>
          <w:rFonts w:ascii="OCR A Extended" w:hAnsi="OCR A Extended"/>
          <w:lang w:val="en-US"/>
        </w:rPr>
      </w:pPr>
      <w:r w:rsidRPr="001E3C13">
        <w:rPr>
          <w:rFonts w:ascii="OCR A Extended" w:hAnsi="OCR A Extended"/>
          <w:lang w:val="en-US"/>
        </w:rPr>
        <w:t>Windows PowerShell</w:t>
      </w:r>
    </w:p>
    <w:p w14:paraId="6B1082ED" w14:textId="653B3F1B" w:rsidR="00741BA3" w:rsidRPr="001E3C13" w:rsidRDefault="00741BA3">
      <w:pPr>
        <w:rPr>
          <w:rFonts w:ascii="OCR A Extended" w:hAnsi="OCR A Extended"/>
          <w:lang w:val="en-US"/>
        </w:rPr>
      </w:pPr>
      <w:r w:rsidRPr="001E3C13">
        <w:rPr>
          <w:rFonts w:ascii="OCR A Extended" w:hAnsi="OCR A Extended"/>
          <w:lang w:val="en-US"/>
        </w:rPr>
        <w:t>Windows Server 2022</w:t>
      </w:r>
    </w:p>
    <w:p w14:paraId="5688FAA3" w14:textId="6B1391A3" w:rsidR="00741BA3" w:rsidRPr="00741BA3" w:rsidRDefault="00741BA3">
      <w:pPr>
        <w:rPr>
          <w:rFonts w:ascii="OCR A Extended" w:hAnsi="OCR A Extended"/>
          <w:lang w:val="en-US"/>
        </w:rPr>
      </w:pPr>
      <w:r w:rsidRPr="00741BA3">
        <w:rPr>
          <w:rFonts w:ascii="OCR A Extended" w:hAnsi="OCR A Extended"/>
          <w:lang w:val="en-US"/>
        </w:rPr>
        <w:t>Microsoft Active Directory</w:t>
      </w:r>
    </w:p>
    <w:p w14:paraId="5FF23CCE" w14:textId="538719DA" w:rsidR="00741BA3" w:rsidRDefault="00741BA3">
      <w:pPr>
        <w:rPr>
          <w:rFonts w:ascii="OCR A Extended" w:hAnsi="OCR A Extended"/>
          <w:lang w:val="en-US"/>
        </w:rPr>
      </w:pPr>
      <w:r w:rsidRPr="00741BA3">
        <w:rPr>
          <w:rFonts w:ascii="OCR A Extended" w:hAnsi="OCR A Extended"/>
          <w:lang w:val="en-US"/>
        </w:rPr>
        <w:t>Microsoft V</w:t>
      </w:r>
      <w:r>
        <w:rPr>
          <w:rFonts w:ascii="OCR A Extended" w:hAnsi="OCR A Extended"/>
          <w:lang w:val="en-US"/>
        </w:rPr>
        <w:t>isio</w:t>
      </w:r>
    </w:p>
    <w:p w14:paraId="34B50A43" w14:textId="61FF9BCA" w:rsidR="00741BA3" w:rsidRDefault="00741BA3">
      <w:pPr>
        <w:rPr>
          <w:rFonts w:ascii="OCR A Extended" w:hAnsi="OCR A Extended"/>
          <w:lang w:val="en-US"/>
        </w:rPr>
      </w:pPr>
      <w:r>
        <w:rPr>
          <w:rFonts w:ascii="OCR A Extended" w:hAnsi="OCR A Extended"/>
          <w:lang w:val="en-US"/>
        </w:rPr>
        <w:t>Microsoft Word</w:t>
      </w:r>
    </w:p>
    <w:p w14:paraId="31479B07" w14:textId="73618BBD" w:rsidR="00741BA3" w:rsidRDefault="00741BA3">
      <w:pPr>
        <w:rPr>
          <w:rFonts w:ascii="OCR A Extended" w:hAnsi="OCR A Extended"/>
          <w:lang w:val="en-US"/>
        </w:rPr>
      </w:pPr>
      <w:r>
        <w:rPr>
          <w:rFonts w:ascii="OCR A Extended" w:hAnsi="OCR A Extended"/>
          <w:lang w:val="en-US"/>
        </w:rPr>
        <w:t>Microsoft Excel</w:t>
      </w:r>
    </w:p>
    <w:p w14:paraId="5A6A56B4" w14:textId="7FF68353" w:rsidR="00E761B7" w:rsidRDefault="00E761B7">
      <w:pPr>
        <w:rPr>
          <w:rFonts w:ascii="OCR A Extended" w:hAnsi="OCR A Extended"/>
          <w:lang w:val="en-US"/>
        </w:rPr>
      </w:pPr>
      <w:r>
        <w:rPr>
          <w:rFonts w:ascii="OCR A Extended" w:hAnsi="OCR A Extended"/>
          <w:lang w:val="en-US"/>
        </w:rPr>
        <w:t>Microsoft Project</w:t>
      </w:r>
    </w:p>
    <w:p w14:paraId="6F38F46C" w14:textId="7DF134D8" w:rsidR="00E761B7" w:rsidRPr="00741BA3" w:rsidRDefault="00E761B7">
      <w:pPr>
        <w:rPr>
          <w:rFonts w:ascii="OCR A Extended" w:hAnsi="OCR A Extended"/>
          <w:lang w:val="en-US"/>
        </w:rPr>
      </w:pPr>
      <w:r>
        <w:rPr>
          <w:rFonts w:ascii="OCR A Extended" w:hAnsi="OCR A Extended"/>
          <w:lang w:val="en-US"/>
        </w:rPr>
        <w:t>Rocket Chat</w:t>
      </w:r>
    </w:p>
    <w:p w14:paraId="5A9C646C" w14:textId="3CC56A90" w:rsidR="00941610" w:rsidRPr="00741BA3" w:rsidRDefault="00941610">
      <w:pPr>
        <w:rPr>
          <w:rFonts w:ascii="OCR A Extended" w:eastAsiaTheme="majorEastAsia" w:hAnsi="OCR A Extended" w:cstheme="majorBidi"/>
          <w:b/>
          <w:color w:val="000000" w:themeColor="text1"/>
          <w:sz w:val="32"/>
          <w:szCs w:val="32"/>
          <w:lang w:val="en-US"/>
        </w:rPr>
      </w:pPr>
      <w:r w:rsidRPr="00741BA3">
        <w:rPr>
          <w:lang w:val="en-US"/>
        </w:rPr>
        <w:br w:type="page"/>
      </w:r>
    </w:p>
    <w:p w14:paraId="1B2EC4B6" w14:textId="0D503F63" w:rsidR="0041211D" w:rsidRPr="001E3C13" w:rsidRDefault="0041211D" w:rsidP="0041211D">
      <w:pPr>
        <w:pStyle w:val="berschrift1"/>
        <w:rPr>
          <w:lang w:val="en-US"/>
        </w:rPr>
      </w:pPr>
      <w:bookmarkStart w:id="8" w:name="_Toc152534734"/>
      <w:proofErr w:type="spellStart"/>
      <w:r w:rsidRPr="001E3C13">
        <w:rPr>
          <w:lang w:val="en-US"/>
        </w:rPr>
        <w:lastRenderedPageBreak/>
        <w:t>Planung</w:t>
      </w:r>
      <w:proofErr w:type="spellEnd"/>
      <w:r w:rsidRPr="001E3C13">
        <w:rPr>
          <w:lang w:val="en-US"/>
        </w:rPr>
        <w:t xml:space="preserve"> Migration</w:t>
      </w:r>
      <w:bookmarkEnd w:id="8"/>
    </w:p>
    <w:p w14:paraId="05AE47FE" w14:textId="1F5C7834" w:rsidR="0041211D" w:rsidRDefault="0041211D" w:rsidP="00015A8F">
      <w:pPr>
        <w:rPr>
          <w:rFonts w:ascii="OCR A Extended" w:hAnsi="OCR A Extended"/>
        </w:rPr>
      </w:pPr>
    </w:p>
    <w:p w14:paraId="1F6A6FC3" w14:textId="4C6793C9" w:rsidR="001E3C13" w:rsidRDefault="001E3C13" w:rsidP="00015A8F">
      <w:pPr>
        <w:rPr>
          <w:rFonts w:ascii="OCR A Extended" w:hAnsi="OCR A Extended"/>
        </w:rPr>
      </w:pPr>
      <w:r>
        <w:rPr>
          <w:rFonts w:ascii="OCR A Extended" w:hAnsi="OCR A Extended"/>
        </w:rPr>
        <w:t>Folgende Schritte werden in dieser Migration durchgeführt.</w:t>
      </w:r>
    </w:p>
    <w:p w14:paraId="50706365" w14:textId="4AC85843" w:rsidR="001E3C13" w:rsidRDefault="001E3C13" w:rsidP="001E3C13">
      <w:pPr>
        <w:pStyle w:val="Listenabsatz"/>
        <w:numPr>
          <w:ilvl w:val="0"/>
          <w:numId w:val="2"/>
        </w:numPr>
        <w:rPr>
          <w:rFonts w:ascii="OCR A Extended" w:hAnsi="OCR A Extended"/>
        </w:rPr>
      </w:pPr>
      <w:r>
        <w:rPr>
          <w:rFonts w:ascii="OCR A Extended" w:hAnsi="OCR A Extended"/>
        </w:rPr>
        <w:t>Datenanalyse</w:t>
      </w:r>
    </w:p>
    <w:p w14:paraId="203CA57D" w14:textId="1DE342C2" w:rsidR="001E3C13" w:rsidRDefault="001E3C13" w:rsidP="001E3C13">
      <w:pPr>
        <w:pStyle w:val="Listenabsatz"/>
        <w:numPr>
          <w:ilvl w:val="0"/>
          <w:numId w:val="2"/>
        </w:numPr>
        <w:rPr>
          <w:rFonts w:ascii="OCR A Extended" w:hAnsi="OCR A Extended"/>
        </w:rPr>
      </w:pPr>
      <w:r>
        <w:rPr>
          <w:rFonts w:ascii="OCR A Extended" w:hAnsi="OCR A Extended"/>
        </w:rPr>
        <w:t>Konzeptionierung</w:t>
      </w:r>
    </w:p>
    <w:p w14:paraId="2D3A1D7B" w14:textId="3EE30503" w:rsidR="001E3C13" w:rsidRDefault="001E3C13" w:rsidP="001E3C13">
      <w:pPr>
        <w:pStyle w:val="Listenabsatz"/>
        <w:numPr>
          <w:ilvl w:val="1"/>
          <w:numId w:val="2"/>
        </w:numPr>
        <w:rPr>
          <w:rFonts w:ascii="OCR A Extended" w:hAnsi="OCR A Extended"/>
        </w:rPr>
      </w:pPr>
      <w:r>
        <w:rPr>
          <w:rFonts w:ascii="OCR A Extended" w:hAnsi="OCR A Extended"/>
        </w:rPr>
        <w:t>Benutzer</w:t>
      </w:r>
      <w:r w:rsidR="00894F57">
        <w:rPr>
          <w:rFonts w:ascii="OCR A Extended" w:hAnsi="OCR A Extended"/>
        </w:rPr>
        <w:t>konzept</w:t>
      </w:r>
    </w:p>
    <w:p w14:paraId="459CC41F" w14:textId="43EA59F9" w:rsidR="001E3C13" w:rsidRDefault="001E3C13" w:rsidP="001E3C13">
      <w:pPr>
        <w:pStyle w:val="Listenabsatz"/>
        <w:numPr>
          <w:ilvl w:val="1"/>
          <w:numId w:val="2"/>
        </w:numPr>
        <w:rPr>
          <w:rFonts w:ascii="OCR A Extended" w:hAnsi="OCR A Extended"/>
        </w:rPr>
      </w:pPr>
      <w:r>
        <w:rPr>
          <w:rFonts w:ascii="OCR A Extended" w:hAnsi="OCR A Extended"/>
        </w:rPr>
        <w:t>Passwortkonzept</w:t>
      </w:r>
    </w:p>
    <w:p w14:paraId="2D1CCE74" w14:textId="7023B67D" w:rsidR="001E3C13" w:rsidRDefault="001E3C13" w:rsidP="001E3C13">
      <w:pPr>
        <w:pStyle w:val="Listenabsatz"/>
        <w:numPr>
          <w:ilvl w:val="1"/>
          <w:numId w:val="2"/>
        </w:numPr>
        <w:rPr>
          <w:rFonts w:ascii="OCR A Extended" w:hAnsi="OCR A Extended"/>
        </w:rPr>
      </w:pPr>
      <w:r>
        <w:rPr>
          <w:rFonts w:ascii="OCR A Extended" w:hAnsi="OCR A Extended"/>
        </w:rPr>
        <w:t>AD Konzept</w:t>
      </w:r>
    </w:p>
    <w:p w14:paraId="58DC9B13" w14:textId="702EE004" w:rsidR="001E3C13" w:rsidRDefault="001E3C13" w:rsidP="001E3C13">
      <w:pPr>
        <w:pStyle w:val="Listenabsatz"/>
        <w:numPr>
          <w:ilvl w:val="1"/>
          <w:numId w:val="2"/>
        </w:numPr>
        <w:rPr>
          <w:rFonts w:ascii="OCR A Extended" w:hAnsi="OCR A Extended"/>
        </w:rPr>
      </w:pPr>
      <w:r>
        <w:rPr>
          <w:rFonts w:ascii="OCR A Extended" w:hAnsi="OCR A Extended"/>
        </w:rPr>
        <w:t>Testszenarien</w:t>
      </w:r>
    </w:p>
    <w:p w14:paraId="5ED80D93" w14:textId="2EE943A6" w:rsidR="001E3C13" w:rsidRDefault="001E3C13" w:rsidP="001E3C13">
      <w:pPr>
        <w:pStyle w:val="Listenabsatz"/>
        <w:numPr>
          <w:ilvl w:val="0"/>
          <w:numId w:val="2"/>
        </w:numPr>
        <w:rPr>
          <w:rFonts w:ascii="OCR A Extended" w:hAnsi="OCR A Extended"/>
        </w:rPr>
      </w:pPr>
      <w:proofErr w:type="spellStart"/>
      <w:r>
        <w:rPr>
          <w:rFonts w:ascii="OCR A Extended" w:hAnsi="OCR A Extended"/>
        </w:rPr>
        <w:t>Mutationsstop</w:t>
      </w:r>
      <w:proofErr w:type="spellEnd"/>
    </w:p>
    <w:p w14:paraId="16FD2CC7" w14:textId="661BBAFA" w:rsidR="001E3C13" w:rsidRDefault="001E3C13" w:rsidP="001E3C13">
      <w:pPr>
        <w:pStyle w:val="Listenabsatz"/>
        <w:numPr>
          <w:ilvl w:val="0"/>
          <w:numId w:val="2"/>
        </w:numPr>
        <w:rPr>
          <w:rFonts w:ascii="OCR A Extended" w:hAnsi="OCR A Extended"/>
        </w:rPr>
      </w:pPr>
      <w:r>
        <w:rPr>
          <w:rFonts w:ascii="OCR A Extended" w:hAnsi="OCR A Extended"/>
        </w:rPr>
        <w:t>Datenbereinigung</w:t>
      </w:r>
    </w:p>
    <w:p w14:paraId="6F25541F" w14:textId="3B58A517" w:rsidR="001E3C13" w:rsidRDefault="001E3C13" w:rsidP="001E3C13">
      <w:pPr>
        <w:pStyle w:val="Listenabsatz"/>
        <w:numPr>
          <w:ilvl w:val="1"/>
          <w:numId w:val="2"/>
        </w:numPr>
        <w:rPr>
          <w:rFonts w:ascii="OCR A Extended" w:hAnsi="OCR A Extended"/>
        </w:rPr>
      </w:pPr>
      <w:proofErr w:type="spellStart"/>
      <w:r>
        <w:rPr>
          <w:rFonts w:ascii="OCR A Extended" w:hAnsi="OCR A Extended"/>
        </w:rPr>
        <w:t>Scriptentwicklung</w:t>
      </w:r>
      <w:proofErr w:type="spellEnd"/>
    </w:p>
    <w:p w14:paraId="7D06831F" w14:textId="781D6BAD" w:rsidR="001E3C13" w:rsidRDefault="001E3C13" w:rsidP="001E3C13">
      <w:pPr>
        <w:pStyle w:val="Listenabsatz"/>
        <w:numPr>
          <w:ilvl w:val="0"/>
          <w:numId w:val="2"/>
        </w:numPr>
        <w:rPr>
          <w:rFonts w:ascii="OCR A Extended" w:hAnsi="OCR A Extended"/>
        </w:rPr>
      </w:pPr>
      <w:r>
        <w:rPr>
          <w:rFonts w:ascii="OCR A Extended" w:hAnsi="OCR A Extended"/>
        </w:rPr>
        <w:t>Migration</w:t>
      </w:r>
    </w:p>
    <w:p w14:paraId="19E95260" w14:textId="3D3874F1" w:rsidR="001E3C13" w:rsidRDefault="001E3C13" w:rsidP="001E3C13">
      <w:pPr>
        <w:pStyle w:val="Listenabsatz"/>
        <w:numPr>
          <w:ilvl w:val="1"/>
          <w:numId w:val="2"/>
        </w:numPr>
        <w:rPr>
          <w:rFonts w:ascii="OCR A Extended" w:hAnsi="OCR A Extended"/>
        </w:rPr>
      </w:pPr>
      <w:r>
        <w:rPr>
          <w:rFonts w:ascii="OCR A Extended" w:hAnsi="OCR A Extended"/>
        </w:rPr>
        <w:t>Datenimport</w:t>
      </w:r>
    </w:p>
    <w:p w14:paraId="0D35C99B" w14:textId="239A8312" w:rsidR="001E3C13" w:rsidRDefault="001E3C13" w:rsidP="001E3C13">
      <w:pPr>
        <w:pStyle w:val="Listenabsatz"/>
        <w:numPr>
          <w:ilvl w:val="0"/>
          <w:numId w:val="2"/>
        </w:numPr>
        <w:rPr>
          <w:rFonts w:ascii="OCR A Extended" w:hAnsi="OCR A Extended"/>
        </w:rPr>
      </w:pPr>
      <w:r>
        <w:rPr>
          <w:rFonts w:ascii="OCR A Extended" w:hAnsi="OCR A Extended"/>
        </w:rPr>
        <w:t>Testszenarien durchführen</w:t>
      </w:r>
    </w:p>
    <w:p w14:paraId="196AC227" w14:textId="2BC84119" w:rsidR="001E3C13" w:rsidRDefault="001E3C13" w:rsidP="001E3C13">
      <w:pPr>
        <w:pStyle w:val="Listenabsatz"/>
        <w:numPr>
          <w:ilvl w:val="0"/>
          <w:numId w:val="2"/>
        </w:numPr>
        <w:rPr>
          <w:rFonts w:ascii="OCR A Extended" w:hAnsi="OCR A Extended"/>
        </w:rPr>
      </w:pPr>
      <w:r>
        <w:rPr>
          <w:rFonts w:ascii="OCR A Extended" w:hAnsi="OCR A Extended"/>
        </w:rPr>
        <w:t>Abschlussbericht</w:t>
      </w:r>
    </w:p>
    <w:p w14:paraId="1BE8C877" w14:textId="512B19F9" w:rsidR="001E3C13" w:rsidRDefault="001E3C13" w:rsidP="000A1215">
      <w:pPr>
        <w:pStyle w:val="berschrift2"/>
      </w:pPr>
      <w:bookmarkStart w:id="9" w:name="_Toc152534735"/>
      <w:r>
        <w:t>Datenanalyse</w:t>
      </w:r>
      <w:bookmarkEnd w:id="9"/>
    </w:p>
    <w:p w14:paraId="62E6B71C" w14:textId="222B383A" w:rsidR="001E3C13" w:rsidRDefault="001E3C13" w:rsidP="001E3C13">
      <w:pPr>
        <w:rPr>
          <w:rFonts w:ascii="OCR A Extended" w:hAnsi="OCR A Extended"/>
        </w:rPr>
      </w:pPr>
      <w:r>
        <w:rPr>
          <w:rFonts w:ascii="OCR A Extended" w:hAnsi="OCR A Extended"/>
        </w:rPr>
        <w:t>Die Datenanalyse wurde bereits durchgeführt und die entsprechenden Fehler wurden bereits dokumentiert.</w:t>
      </w:r>
    </w:p>
    <w:p w14:paraId="2572FC99" w14:textId="77777777" w:rsidR="001E3C13" w:rsidRDefault="001E3C13" w:rsidP="001E3C13">
      <w:pPr>
        <w:rPr>
          <w:rFonts w:ascii="OCR A Extended" w:hAnsi="OCR A Extended"/>
        </w:rPr>
      </w:pPr>
    </w:p>
    <w:p w14:paraId="312D4618" w14:textId="30BF1C9A" w:rsidR="001E3C13" w:rsidRDefault="001E3C13" w:rsidP="000A1215">
      <w:pPr>
        <w:pStyle w:val="berschrift2"/>
      </w:pPr>
      <w:bookmarkStart w:id="10" w:name="_Toc152534736"/>
      <w:r>
        <w:t>Konzeptionierung</w:t>
      </w:r>
      <w:bookmarkEnd w:id="10"/>
    </w:p>
    <w:p w14:paraId="0C393B8D" w14:textId="0B94B59C" w:rsidR="001E3C13" w:rsidRDefault="001E3C13" w:rsidP="001E3C13">
      <w:pPr>
        <w:rPr>
          <w:rFonts w:ascii="OCR A Extended" w:hAnsi="OCR A Extended"/>
        </w:rPr>
      </w:pPr>
      <w:r>
        <w:rPr>
          <w:rFonts w:ascii="OCR A Extended" w:hAnsi="OCR A Extended"/>
        </w:rPr>
        <w:t>Für die Migration werden Konzepte benötigt, um das neue System einheitlich und bestmöglich aufzubauen.</w:t>
      </w:r>
    </w:p>
    <w:p w14:paraId="3EA2C350" w14:textId="6DD310EF" w:rsidR="001E3C13" w:rsidRDefault="001E3C13" w:rsidP="001E3C13">
      <w:pPr>
        <w:rPr>
          <w:rFonts w:ascii="OCR A Extended" w:hAnsi="OCR A Extended"/>
        </w:rPr>
      </w:pPr>
      <w:r>
        <w:rPr>
          <w:rFonts w:ascii="OCR A Extended" w:hAnsi="OCR A Extended"/>
        </w:rPr>
        <w:t>Folgende Konzepte werden benötigt, um die Migration durchführen zu können.</w:t>
      </w:r>
    </w:p>
    <w:p w14:paraId="373AC805" w14:textId="45987406" w:rsidR="001E3C13" w:rsidRDefault="001E3C13" w:rsidP="001E3C13">
      <w:pPr>
        <w:pStyle w:val="Listenabsatz"/>
        <w:numPr>
          <w:ilvl w:val="0"/>
          <w:numId w:val="2"/>
        </w:numPr>
        <w:rPr>
          <w:rFonts w:ascii="OCR A Extended" w:hAnsi="OCR A Extended"/>
        </w:rPr>
      </w:pPr>
      <w:r>
        <w:rPr>
          <w:rFonts w:ascii="OCR A Extended" w:hAnsi="OCR A Extended"/>
        </w:rPr>
        <w:t>Benutzer</w:t>
      </w:r>
      <w:r w:rsidR="00894F57">
        <w:rPr>
          <w:rFonts w:ascii="OCR A Extended" w:hAnsi="OCR A Extended"/>
        </w:rPr>
        <w:t>konzept</w:t>
      </w:r>
    </w:p>
    <w:p w14:paraId="0036608B" w14:textId="7FA41328" w:rsidR="001E3C13" w:rsidRDefault="001E3C13" w:rsidP="001E3C13">
      <w:pPr>
        <w:pStyle w:val="Listenabsatz"/>
        <w:numPr>
          <w:ilvl w:val="0"/>
          <w:numId w:val="2"/>
        </w:numPr>
        <w:rPr>
          <w:rFonts w:ascii="OCR A Extended" w:hAnsi="OCR A Extended"/>
        </w:rPr>
      </w:pPr>
      <w:r>
        <w:rPr>
          <w:rFonts w:ascii="OCR A Extended" w:hAnsi="OCR A Extended"/>
        </w:rPr>
        <w:t>Passwortkonzept</w:t>
      </w:r>
    </w:p>
    <w:p w14:paraId="4AA2C359" w14:textId="2B899568" w:rsidR="001E3C13" w:rsidRDefault="001E3C13" w:rsidP="001E3C13">
      <w:pPr>
        <w:pStyle w:val="Listenabsatz"/>
        <w:numPr>
          <w:ilvl w:val="0"/>
          <w:numId w:val="2"/>
        </w:numPr>
        <w:rPr>
          <w:rFonts w:ascii="OCR A Extended" w:hAnsi="OCR A Extended"/>
        </w:rPr>
      </w:pPr>
      <w:r>
        <w:rPr>
          <w:rFonts w:ascii="OCR A Extended" w:hAnsi="OCR A Extended"/>
        </w:rPr>
        <w:t>AD Konzept</w:t>
      </w:r>
    </w:p>
    <w:p w14:paraId="19FFB52D" w14:textId="0A0004F6" w:rsidR="001E3C13" w:rsidRDefault="001E3C13" w:rsidP="001E3C13">
      <w:pPr>
        <w:pStyle w:val="Listenabsatz"/>
        <w:numPr>
          <w:ilvl w:val="0"/>
          <w:numId w:val="2"/>
        </w:numPr>
        <w:rPr>
          <w:rFonts w:ascii="OCR A Extended" w:hAnsi="OCR A Extended"/>
        </w:rPr>
      </w:pPr>
      <w:r>
        <w:rPr>
          <w:rFonts w:ascii="OCR A Extended" w:hAnsi="OCR A Extended"/>
        </w:rPr>
        <w:t>Testszenarien</w:t>
      </w:r>
    </w:p>
    <w:p w14:paraId="4DF32A22" w14:textId="7FAC5EC8" w:rsidR="000A1215" w:rsidRDefault="000A1215" w:rsidP="000A1215">
      <w:pPr>
        <w:rPr>
          <w:rFonts w:ascii="OCR A Extended" w:hAnsi="OCR A Extended"/>
        </w:rPr>
      </w:pPr>
    </w:p>
    <w:p w14:paraId="7C5B6F68" w14:textId="28826DDB" w:rsidR="000A1215" w:rsidRDefault="000A1215" w:rsidP="000A1215">
      <w:pPr>
        <w:pStyle w:val="berschrift2"/>
      </w:pPr>
      <w:bookmarkStart w:id="11" w:name="_Toc152534737"/>
      <w:proofErr w:type="spellStart"/>
      <w:r>
        <w:t>Mutationsstop</w:t>
      </w:r>
      <w:bookmarkEnd w:id="11"/>
      <w:proofErr w:type="spellEnd"/>
    </w:p>
    <w:p w14:paraId="20C005BD" w14:textId="5DEEF95A" w:rsidR="000A1215" w:rsidRDefault="000A1215" w:rsidP="000A1215">
      <w:pPr>
        <w:rPr>
          <w:rFonts w:ascii="OCR A Extended" w:hAnsi="OCR A Extended"/>
        </w:rPr>
      </w:pPr>
      <w:r>
        <w:rPr>
          <w:rFonts w:ascii="OCR A Extended" w:hAnsi="OCR A Extended"/>
        </w:rPr>
        <w:t xml:space="preserve">Der </w:t>
      </w:r>
      <w:proofErr w:type="spellStart"/>
      <w:r>
        <w:rPr>
          <w:rFonts w:ascii="OCR A Extended" w:hAnsi="OCR A Extended"/>
        </w:rPr>
        <w:t>Mutationsstop</w:t>
      </w:r>
      <w:proofErr w:type="spellEnd"/>
      <w:r>
        <w:rPr>
          <w:rFonts w:ascii="OCR A Extended" w:hAnsi="OCR A Extended"/>
        </w:rPr>
        <w:t xml:space="preserve"> bedeutet, dass ab diesem Zeitpunkt die Daten nicht mehr </w:t>
      </w:r>
      <w:proofErr w:type="gramStart"/>
      <w:r>
        <w:rPr>
          <w:rFonts w:ascii="OCR A Extended" w:hAnsi="OCR A Extended"/>
        </w:rPr>
        <w:t>verändert</w:t>
      </w:r>
      <w:proofErr w:type="gramEnd"/>
      <w:r>
        <w:rPr>
          <w:rFonts w:ascii="OCR A Extended" w:hAnsi="OCR A Extended"/>
        </w:rPr>
        <w:t xml:space="preserve"> werden dürfen, damit die Migration vollumfänglich durchgeführt werden kann. </w:t>
      </w:r>
      <w:proofErr w:type="spellStart"/>
      <w:r>
        <w:rPr>
          <w:rFonts w:ascii="OCR A Extended" w:hAnsi="OCR A Extended"/>
        </w:rPr>
        <w:t>Der Mutationsstop</w:t>
      </w:r>
      <w:proofErr w:type="spellEnd"/>
      <w:r>
        <w:rPr>
          <w:rFonts w:ascii="OCR A Extended" w:hAnsi="OCR A Extended"/>
        </w:rPr>
        <w:t xml:space="preserve"> erfolgt direkt nach der Fertigstellung des </w:t>
      </w:r>
      <w:proofErr w:type="spellStart"/>
      <w:r>
        <w:rPr>
          <w:rFonts w:ascii="OCR A Extended" w:hAnsi="OCR A Extended"/>
        </w:rPr>
        <w:t>Bereinigungsscripts</w:t>
      </w:r>
      <w:proofErr w:type="spellEnd"/>
      <w:r>
        <w:rPr>
          <w:rFonts w:ascii="OCR A Extended" w:hAnsi="OCR A Extended"/>
        </w:rPr>
        <w:t>.</w:t>
      </w:r>
    </w:p>
    <w:p w14:paraId="03AB5B1C" w14:textId="5FD2FF23" w:rsidR="000A1215" w:rsidRDefault="00F81A5B" w:rsidP="000A1215">
      <w:pPr>
        <w:rPr>
          <w:rFonts w:ascii="OCR A Extended" w:hAnsi="OCR A Extended"/>
        </w:rPr>
      </w:pPr>
      <w:r>
        <w:rPr>
          <w:rFonts w:ascii="OCR A Extended" w:hAnsi="OCR A Extended"/>
        </w:rPr>
        <w:br w:type="page"/>
      </w:r>
    </w:p>
    <w:p w14:paraId="4BC271C4" w14:textId="2B547F16" w:rsidR="000A1215" w:rsidRDefault="000A1215" w:rsidP="000A1215">
      <w:pPr>
        <w:pStyle w:val="berschrift2"/>
      </w:pPr>
      <w:bookmarkStart w:id="12" w:name="_Toc152534738"/>
      <w:r>
        <w:lastRenderedPageBreak/>
        <w:t>Datenbereinigung</w:t>
      </w:r>
      <w:bookmarkEnd w:id="12"/>
    </w:p>
    <w:p w14:paraId="791F5909" w14:textId="657119E7" w:rsidR="000A1215" w:rsidRDefault="000A1215" w:rsidP="000A1215">
      <w:pPr>
        <w:rPr>
          <w:rFonts w:ascii="OCR A Extended" w:hAnsi="OCR A Extended"/>
        </w:rPr>
      </w:pPr>
      <w:r>
        <w:rPr>
          <w:rFonts w:ascii="OCR A Extended" w:hAnsi="OCR A Extended"/>
        </w:rPr>
        <w:t xml:space="preserve">Für die Datenbereinigung wird ein </w:t>
      </w:r>
      <w:proofErr w:type="spellStart"/>
      <w:r>
        <w:rPr>
          <w:rFonts w:ascii="OCR A Extended" w:hAnsi="OCR A Extended"/>
        </w:rPr>
        <w:t>Script</w:t>
      </w:r>
      <w:proofErr w:type="spellEnd"/>
      <w:r>
        <w:rPr>
          <w:rFonts w:ascii="OCR A Extended" w:hAnsi="OCR A Extended"/>
        </w:rPr>
        <w:t xml:space="preserve"> benötigt, da 2'200 Einträge nicht von Hand überprüft und bereinigt werden können. Aufgrund der Komplexität gibt es kein Tool welches die Daten den Anforderungen entsprechend bereinigen kann.</w:t>
      </w:r>
    </w:p>
    <w:p w14:paraId="53B29BE1" w14:textId="77777777" w:rsidR="00F81A5B" w:rsidRDefault="00F81A5B" w:rsidP="000A1215">
      <w:pPr>
        <w:rPr>
          <w:rFonts w:ascii="OCR A Extended" w:hAnsi="OCR A Extended"/>
        </w:rPr>
      </w:pPr>
    </w:p>
    <w:p w14:paraId="1FCAE215" w14:textId="69AB54C4" w:rsidR="00F81A5B" w:rsidRDefault="00F81A5B" w:rsidP="00F81A5B">
      <w:pPr>
        <w:pStyle w:val="berschrift2"/>
      </w:pPr>
      <w:bookmarkStart w:id="13" w:name="_Toc152534739"/>
      <w:r>
        <w:t>Migration</w:t>
      </w:r>
      <w:bookmarkEnd w:id="13"/>
    </w:p>
    <w:p w14:paraId="618EBC32" w14:textId="5F7107EB" w:rsidR="00F81A5B" w:rsidRDefault="00F81A5B" w:rsidP="000A1215">
      <w:pPr>
        <w:rPr>
          <w:rFonts w:ascii="OCR A Extended" w:hAnsi="OCR A Extended"/>
        </w:rPr>
      </w:pPr>
      <w:r>
        <w:rPr>
          <w:rFonts w:ascii="OCR A Extended" w:hAnsi="OCR A Extended"/>
        </w:rPr>
        <w:t>Bei der Migration werden die bereinigten Daten mit Hilfe eines Scripts importiert und anschliessend noch einmal geprüft.</w:t>
      </w:r>
    </w:p>
    <w:p w14:paraId="3DC03E53" w14:textId="77777777" w:rsidR="00AF1B08" w:rsidRDefault="00AF1B08" w:rsidP="000A1215">
      <w:pPr>
        <w:rPr>
          <w:rFonts w:ascii="OCR A Extended" w:hAnsi="OCR A Extended"/>
        </w:rPr>
      </w:pPr>
    </w:p>
    <w:p w14:paraId="61DA9ED4" w14:textId="7167AC61" w:rsidR="00AF1B08" w:rsidRDefault="00AF1B08" w:rsidP="00AF1B08">
      <w:pPr>
        <w:pStyle w:val="berschrift2"/>
      </w:pPr>
      <w:bookmarkStart w:id="14" w:name="_Toc152534740"/>
      <w:r>
        <w:t>Testszenarien</w:t>
      </w:r>
      <w:bookmarkEnd w:id="14"/>
    </w:p>
    <w:p w14:paraId="6EAC21B3" w14:textId="6CE30C32" w:rsidR="00AF1B08" w:rsidRDefault="00AF1B08" w:rsidP="000A1215">
      <w:pPr>
        <w:rPr>
          <w:rFonts w:ascii="OCR A Extended" w:hAnsi="OCR A Extended"/>
        </w:rPr>
      </w:pPr>
      <w:r>
        <w:rPr>
          <w:rFonts w:ascii="OCR A Extended" w:hAnsi="OCR A Extended"/>
        </w:rPr>
        <w:t>Mit den Testszenarien wird die Migration abschliessend geprüft. So kann sichergestellt werden, dass das System einwandfrei funktioniert und auch den Anforderungen entspricht.</w:t>
      </w:r>
    </w:p>
    <w:p w14:paraId="0D1C4896" w14:textId="77777777" w:rsidR="00AF1B08" w:rsidRDefault="00AF1B08" w:rsidP="000A1215">
      <w:pPr>
        <w:rPr>
          <w:rFonts w:ascii="OCR A Extended" w:hAnsi="OCR A Extended"/>
        </w:rPr>
      </w:pPr>
    </w:p>
    <w:p w14:paraId="16D55C4F" w14:textId="3A39689D" w:rsidR="00AF1B08" w:rsidRDefault="00AF1B08" w:rsidP="00A4608C">
      <w:pPr>
        <w:pStyle w:val="berschrift2"/>
      </w:pPr>
      <w:bookmarkStart w:id="15" w:name="_Toc152534741"/>
      <w:r>
        <w:t>Abschlussbericht</w:t>
      </w:r>
      <w:bookmarkEnd w:id="15"/>
    </w:p>
    <w:p w14:paraId="0B3E508E" w14:textId="127FFF63" w:rsidR="00AF1B08" w:rsidRDefault="00AF1B08" w:rsidP="000A1215">
      <w:pPr>
        <w:rPr>
          <w:rFonts w:ascii="OCR A Extended" w:hAnsi="OCR A Extended"/>
        </w:rPr>
      </w:pPr>
      <w:r>
        <w:rPr>
          <w:rFonts w:ascii="OCR A Extended" w:hAnsi="OCR A Extended"/>
        </w:rPr>
        <w:t>Im Abschlussbericht wird abschliessend festgehalten was und wie migriert wurde. Ebenfalls ist im Abschlussbericht das Testprotokoll festgehalten und welche Tests erfolgreich, sowie erfolglos beendet wurden.</w:t>
      </w:r>
    </w:p>
    <w:p w14:paraId="09AF0F3C" w14:textId="72B98D20" w:rsidR="000A1215" w:rsidRPr="000A1215" w:rsidRDefault="000A1215" w:rsidP="000A1215">
      <w:pPr>
        <w:rPr>
          <w:rFonts w:ascii="OCR A Extended" w:hAnsi="OCR A Extended"/>
        </w:rPr>
      </w:pPr>
      <w:r>
        <w:rPr>
          <w:rFonts w:ascii="OCR A Extended" w:hAnsi="OCR A Extended"/>
        </w:rPr>
        <w:br w:type="page"/>
      </w:r>
    </w:p>
    <w:p w14:paraId="1046D76D" w14:textId="6C3D45DE" w:rsidR="0041211D" w:rsidRDefault="0041211D" w:rsidP="0041211D">
      <w:pPr>
        <w:pStyle w:val="berschrift1"/>
      </w:pPr>
      <w:bookmarkStart w:id="16" w:name="_Toc152534742"/>
      <w:r>
        <w:lastRenderedPageBreak/>
        <w:t>Benutzerkonzept</w:t>
      </w:r>
      <w:bookmarkEnd w:id="16"/>
    </w:p>
    <w:p w14:paraId="6B435879" w14:textId="77777777" w:rsidR="0041211D" w:rsidRDefault="0041211D" w:rsidP="00015A8F">
      <w:pPr>
        <w:rPr>
          <w:rFonts w:ascii="OCR A Extended" w:hAnsi="OCR A Extended"/>
        </w:rPr>
      </w:pPr>
    </w:p>
    <w:p w14:paraId="56D27EBB" w14:textId="5E19E83E" w:rsidR="003775A8" w:rsidRDefault="003775A8" w:rsidP="00015A8F">
      <w:pPr>
        <w:rPr>
          <w:rFonts w:ascii="OCR A Extended" w:hAnsi="OCR A Extended"/>
        </w:rPr>
      </w:pPr>
      <w:r>
        <w:rPr>
          <w:rFonts w:ascii="OCR A Extended" w:hAnsi="OCR A Extended"/>
        </w:rPr>
        <w:t xml:space="preserve">Um die höchstmögliche Sicherheit und dabei die Funktionalität zu gewährleisten, wird jeder Benutzer eine eigene Benutzernummer als Benutzername erhalten. Diese Nummer wird aus 6 aufeinanderfolgende Zahlen zusammengestellt und ist eine Fortlaufende Nummerierung. Grund dafür ist, dass diese Nummer bei einem Angriff für den Angreifer keine eindeutige Identifikation des Benutzers bietet. Diese Nummer bietet den Vorteil, dass der Benutzername nicht umständlich durch verschiedene Zusammensetzungen des Namens des Benutzers entsteht. Dieser Vorteil wird spürbar, sobald ein Benutzer mehrere Vornamen hat und man nun nicht </w:t>
      </w:r>
      <w:proofErr w:type="gramStart"/>
      <w:r>
        <w:rPr>
          <w:rFonts w:ascii="OCR A Extended" w:hAnsi="OCR A Extended"/>
        </w:rPr>
        <w:t>weiss</w:t>
      </w:r>
      <w:proofErr w:type="gramEnd"/>
      <w:r>
        <w:rPr>
          <w:rFonts w:ascii="OCR A Extended" w:hAnsi="OCR A Extended"/>
        </w:rPr>
        <w:t xml:space="preserve"> welchen und wie viel dieser Namen nun in den Benutzernamen einfliessen soll.</w:t>
      </w:r>
    </w:p>
    <w:p w14:paraId="1D31FCD8" w14:textId="77777777" w:rsidR="00892A9B" w:rsidRDefault="00892A9B" w:rsidP="00015A8F">
      <w:pPr>
        <w:rPr>
          <w:rFonts w:ascii="OCR A Extended" w:hAnsi="OCR A Extended"/>
        </w:rPr>
      </w:pPr>
    </w:p>
    <w:p w14:paraId="01DFC469" w14:textId="004898CE" w:rsidR="00892A9B" w:rsidRDefault="00892A9B" w:rsidP="00015A8F">
      <w:pPr>
        <w:rPr>
          <w:rFonts w:ascii="OCR A Extended" w:hAnsi="OCR A Extended"/>
        </w:rPr>
      </w:pPr>
      <w:r>
        <w:rPr>
          <w:rFonts w:ascii="OCR A Extended" w:hAnsi="OCR A Extended"/>
        </w:rPr>
        <w:t>Die Benutzerlaufnummern werden dann bei 110001 beginnen und haben nahezu kein Ende nach oben.</w:t>
      </w:r>
    </w:p>
    <w:p w14:paraId="762451B2" w14:textId="58E90419" w:rsidR="00A61BBE" w:rsidRDefault="00A61BBE" w:rsidP="00015A8F">
      <w:pPr>
        <w:rPr>
          <w:rFonts w:ascii="OCR A Extended" w:hAnsi="OCR A Extended"/>
        </w:rPr>
      </w:pPr>
    </w:p>
    <w:p w14:paraId="39C96A3E" w14:textId="37A117D8" w:rsidR="00A61BBE" w:rsidRDefault="00A61BBE" w:rsidP="00015A8F">
      <w:pPr>
        <w:rPr>
          <w:rFonts w:ascii="OCR A Extended" w:hAnsi="OCR A Extended"/>
        </w:rPr>
      </w:pPr>
      <w:r>
        <w:rPr>
          <w:rFonts w:ascii="OCR A Extended" w:hAnsi="OCR A Extended"/>
        </w:rPr>
        <w:t>Da es sich bei den Benutzern um externe Kunden handelt werden nur die Benutzernamen angepasst. E-Mailadressen werden nicht verändert. Bei den E-Mailadressen wird lediglich die Gross- Kleinschreibung bereinigt</w:t>
      </w:r>
      <w:r w:rsidR="00133E8D">
        <w:rPr>
          <w:rFonts w:ascii="OCR A Extended" w:hAnsi="OCR A Extended"/>
        </w:rPr>
        <w:t>, damit alle demselben Format entsprechen.</w:t>
      </w:r>
    </w:p>
    <w:p w14:paraId="203459E9" w14:textId="77777777" w:rsidR="003775A8" w:rsidRDefault="003775A8" w:rsidP="00015A8F">
      <w:pPr>
        <w:rPr>
          <w:rFonts w:ascii="OCR A Extended" w:hAnsi="OCR A Extended"/>
        </w:rPr>
      </w:pPr>
    </w:p>
    <w:p w14:paraId="159F244A" w14:textId="77777777" w:rsidR="00E761B7" w:rsidRDefault="00E761B7" w:rsidP="00015A8F">
      <w:pPr>
        <w:rPr>
          <w:rFonts w:ascii="OCR A Extended" w:hAnsi="OCR A Extended"/>
        </w:rPr>
      </w:pPr>
    </w:p>
    <w:p w14:paraId="483A7CC2" w14:textId="0B51427A" w:rsidR="00E761B7" w:rsidRDefault="00E761B7" w:rsidP="00015A8F">
      <w:pPr>
        <w:rPr>
          <w:rFonts w:ascii="OCR A Extended" w:hAnsi="OCR A Extended"/>
        </w:rPr>
      </w:pPr>
      <w:r>
        <w:rPr>
          <w:rFonts w:ascii="OCR A Extended" w:hAnsi="OCR A Extended"/>
        </w:rPr>
        <w:br w:type="page"/>
      </w:r>
    </w:p>
    <w:p w14:paraId="6D30619E" w14:textId="1E261B8F" w:rsidR="0041211D" w:rsidRDefault="0041211D" w:rsidP="0041211D">
      <w:pPr>
        <w:pStyle w:val="berschrift1"/>
      </w:pPr>
      <w:bookmarkStart w:id="17" w:name="_Toc152534743"/>
      <w:r>
        <w:lastRenderedPageBreak/>
        <w:t>Passwortkonzept</w:t>
      </w:r>
      <w:bookmarkEnd w:id="17"/>
    </w:p>
    <w:p w14:paraId="63BB1D88" w14:textId="6785E6FE" w:rsidR="0041211D" w:rsidRDefault="0041211D" w:rsidP="00015A8F">
      <w:pPr>
        <w:rPr>
          <w:rFonts w:ascii="OCR A Extended" w:hAnsi="OCR A Extended"/>
        </w:rPr>
      </w:pPr>
    </w:p>
    <w:p w14:paraId="4A18ECBD" w14:textId="62BA44FF" w:rsidR="003775A8" w:rsidRDefault="003775A8" w:rsidP="00015A8F">
      <w:pPr>
        <w:rPr>
          <w:rFonts w:ascii="OCR A Extended" w:hAnsi="OCR A Extended"/>
        </w:rPr>
      </w:pPr>
      <w:r>
        <w:rPr>
          <w:rFonts w:ascii="OCR A Extended" w:hAnsi="OCR A Extended"/>
        </w:rPr>
        <w:t>Die Passwörter werden initial vergeben. Dieses Passwort wird bei keinem Benutzer dasselbe sein. Für die Sicherheit dieses Passworts wird die Benutzernummer verwendet.</w:t>
      </w:r>
    </w:p>
    <w:p w14:paraId="2B3A8BF4" w14:textId="058C677C" w:rsidR="00892A9B" w:rsidRDefault="00892A9B" w:rsidP="00015A8F">
      <w:pPr>
        <w:rPr>
          <w:rFonts w:ascii="OCR A Extended" w:hAnsi="OCR A Extended"/>
        </w:rPr>
      </w:pPr>
      <w:r>
        <w:rPr>
          <w:rFonts w:ascii="OCR A Extended" w:hAnsi="OCR A Extended"/>
        </w:rPr>
        <w:t>Die Generierung der Initialpasswörter wird dann folgendermassen aussehen:</w:t>
      </w:r>
    </w:p>
    <w:p w14:paraId="272645C6" w14:textId="38438BD9" w:rsidR="00E761B7" w:rsidRDefault="00E761B7" w:rsidP="00015A8F">
      <w:pPr>
        <w:rPr>
          <w:rFonts w:ascii="OCR A Extended" w:hAnsi="OCR A Extended"/>
        </w:rPr>
      </w:pPr>
      <w:r>
        <w:rPr>
          <w:rFonts w:ascii="OCR A Extended" w:hAnsi="OCR A Extended"/>
        </w:rPr>
        <w:t>X[</w:t>
      </w:r>
      <w:proofErr w:type="spellStart"/>
      <w:r>
        <w:rPr>
          <w:rFonts w:ascii="OCR A Extended" w:hAnsi="OCR A Extended"/>
        </w:rPr>
        <w:t>BenutzerNR</w:t>
      </w:r>
      <w:proofErr w:type="spellEnd"/>
      <w:r>
        <w:rPr>
          <w:rFonts w:ascii="OCR A Extended" w:hAnsi="OCR A Extended"/>
        </w:rPr>
        <w:t>.</w:t>
      </w:r>
      <w:proofErr w:type="gramStart"/>
      <w:r>
        <w:rPr>
          <w:rFonts w:ascii="OCR A Extended" w:hAnsi="OCR A Extended"/>
        </w:rPr>
        <w:t>]!</w:t>
      </w:r>
      <w:proofErr w:type="spellStart"/>
      <w:r>
        <w:rPr>
          <w:rFonts w:ascii="OCR A Extended" w:hAnsi="OCR A Extended"/>
        </w:rPr>
        <w:t>rst</w:t>
      </w:r>
      <w:proofErr w:type="spellEnd"/>
      <w:proofErr w:type="gramEnd"/>
      <w:r>
        <w:rPr>
          <w:rFonts w:ascii="OCR A Extended" w:hAnsi="OCR A Extended"/>
        </w:rPr>
        <w:t>*</w:t>
      </w:r>
    </w:p>
    <w:p w14:paraId="7651003F" w14:textId="5A600360" w:rsidR="00E761B7" w:rsidRDefault="00E761B7" w:rsidP="00015A8F">
      <w:pPr>
        <w:rPr>
          <w:rFonts w:ascii="OCR A Extended" w:hAnsi="OCR A Extended"/>
        </w:rPr>
      </w:pPr>
      <w:r>
        <w:rPr>
          <w:rFonts w:ascii="OCR A Extended" w:hAnsi="OCR A Extended"/>
        </w:rPr>
        <w:t>Bsp. X</w:t>
      </w:r>
      <w:proofErr w:type="gramStart"/>
      <w:r>
        <w:rPr>
          <w:rFonts w:ascii="OCR A Extended" w:hAnsi="OCR A Extended"/>
        </w:rPr>
        <w:t>110001!rst</w:t>
      </w:r>
      <w:proofErr w:type="gramEnd"/>
      <w:r>
        <w:rPr>
          <w:rFonts w:ascii="OCR A Extended" w:hAnsi="OCR A Extended"/>
        </w:rPr>
        <w:t>*</w:t>
      </w:r>
    </w:p>
    <w:p w14:paraId="1759F971" w14:textId="5FCF5B88" w:rsidR="00E761B7" w:rsidRDefault="00E761B7" w:rsidP="00015A8F">
      <w:pPr>
        <w:rPr>
          <w:rFonts w:ascii="OCR A Extended" w:hAnsi="OCR A Extended"/>
        </w:rPr>
      </w:pPr>
    </w:p>
    <w:p w14:paraId="1C5508A0" w14:textId="2394F861" w:rsidR="00E761B7" w:rsidRDefault="00E761B7" w:rsidP="00015A8F">
      <w:pPr>
        <w:rPr>
          <w:rFonts w:ascii="OCR A Extended" w:hAnsi="OCR A Extended"/>
        </w:rPr>
      </w:pPr>
      <w:r>
        <w:rPr>
          <w:rFonts w:ascii="OCR A Extended" w:hAnsi="OCR A Extended"/>
        </w:rPr>
        <w:t>Nach dem Login mit diesem Initialpasswort wird der Benutzer aufgefordert ein neues Passwort zu vergeben. Das neue Passwort muss folgende Richtlinien einhalten:</w:t>
      </w:r>
    </w:p>
    <w:p w14:paraId="768D0DE7" w14:textId="191AEADA" w:rsidR="00E761B7" w:rsidRDefault="00E761B7" w:rsidP="00015A8F">
      <w:pPr>
        <w:rPr>
          <w:rFonts w:ascii="OCR A Extended" w:hAnsi="OCR A Extended"/>
        </w:rPr>
      </w:pPr>
      <w:r>
        <w:rPr>
          <w:rFonts w:ascii="OCR A Extended" w:hAnsi="OCR A Extended"/>
        </w:rPr>
        <w:t>Mind. 8 Zeichen</w:t>
      </w:r>
    </w:p>
    <w:p w14:paraId="608DC2C2" w14:textId="28EB0C2E" w:rsidR="00E761B7" w:rsidRDefault="00E761B7" w:rsidP="00015A8F">
      <w:pPr>
        <w:rPr>
          <w:rFonts w:ascii="OCR A Extended" w:hAnsi="OCR A Extended"/>
        </w:rPr>
      </w:pPr>
      <w:r>
        <w:rPr>
          <w:rFonts w:ascii="OCR A Extended" w:hAnsi="OCR A Extended"/>
        </w:rPr>
        <w:t>Mind. 1 Grossbuchstabe</w:t>
      </w:r>
    </w:p>
    <w:p w14:paraId="76F0FE2F" w14:textId="7024BFB5" w:rsidR="00E761B7" w:rsidRDefault="00E761B7" w:rsidP="00015A8F">
      <w:pPr>
        <w:rPr>
          <w:rFonts w:ascii="OCR A Extended" w:hAnsi="OCR A Extended"/>
        </w:rPr>
      </w:pPr>
      <w:r>
        <w:rPr>
          <w:rFonts w:ascii="OCR A Extended" w:hAnsi="OCR A Extended"/>
        </w:rPr>
        <w:t>Mind. 1 Kleinbuchstabe</w:t>
      </w:r>
    </w:p>
    <w:p w14:paraId="1A9DD560" w14:textId="111EAA2A" w:rsidR="00E761B7" w:rsidRDefault="00E761B7" w:rsidP="00015A8F">
      <w:pPr>
        <w:rPr>
          <w:rFonts w:ascii="OCR A Extended" w:hAnsi="OCR A Extended"/>
        </w:rPr>
      </w:pPr>
      <w:r>
        <w:rPr>
          <w:rFonts w:ascii="OCR A Extended" w:hAnsi="OCR A Extended"/>
        </w:rPr>
        <w:t>Mind. 2 Zahlen</w:t>
      </w:r>
    </w:p>
    <w:p w14:paraId="2C5049DE" w14:textId="280E2BD4" w:rsidR="00E761B7" w:rsidRDefault="00E761B7" w:rsidP="00015A8F">
      <w:pPr>
        <w:rPr>
          <w:rFonts w:ascii="OCR A Extended" w:hAnsi="OCR A Extended"/>
        </w:rPr>
      </w:pPr>
      <w:r>
        <w:rPr>
          <w:rFonts w:ascii="OCR A Extended" w:hAnsi="OCR A Extended"/>
        </w:rPr>
        <w:t>Mind. 1 Sonderzeichen</w:t>
      </w:r>
    </w:p>
    <w:p w14:paraId="47C79AD3" w14:textId="4F8B70EF" w:rsidR="00892A9B" w:rsidRDefault="002364B3" w:rsidP="00015A8F">
      <w:pPr>
        <w:rPr>
          <w:rFonts w:ascii="OCR A Extended" w:hAnsi="OCR A Extended"/>
        </w:rPr>
      </w:pPr>
      <w:r>
        <w:rPr>
          <w:rFonts w:ascii="OCR A Extended" w:hAnsi="OCR A Extended"/>
        </w:rPr>
        <w:br w:type="page"/>
      </w:r>
    </w:p>
    <w:p w14:paraId="41C5BC7C" w14:textId="54046FE8" w:rsidR="0041211D" w:rsidRDefault="0041211D" w:rsidP="0041211D">
      <w:pPr>
        <w:pStyle w:val="berschrift1"/>
      </w:pPr>
      <w:bookmarkStart w:id="18" w:name="_Toc152534744"/>
      <w:r>
        <w:lastRenderedPageBreak/>
        <w:t>AD Konzept</w:t>
      </w:r>
      <w:bookmarkEnd w:id="18"/>
    </w:p>
    <w:p w14:paraId="69A662EC" w14:textId="6890F399" w:rsidR="00322DAF" w:rsidRDefault="00322DAF" w:rsidP="00322DAF">
      <w:pPr>
        <w:rPr>
          <w:rFonts w:ascii="OCR A Extended" w:hAnsi="OCR A Extended"/>
        </w:rPr>
      </w:pPr>
    </w:p>
    <w:p w14:paraId="3223C82A" w14:textId="068AD0B4" w:rsidR="002364B3" w:rsidRDefault="002364B3" w:rsidP="00322DAF">
      <w:pPr>
        <w:rPr>
          <w:rFonts w:ascii="OCR A Extended" w:hAnsi="OCR A Extended"/>
        </w:rPr>
      </w:pPr>
      <w:r>
        <w:rPr>
          <w:rFonts w:ascii="OCR A Extended" w:hAnsi="OCR A Extended"/>
          <w:noProof/>
        </w:rPr>
        <w:drawing>
          <wp:inline distT="0" distB="0" distL="0" distR="0" wp14:anchorId="59996271" wp14:editId="3DCB17E0">
            <wp:extent cx="4219575" cy="6670174"/>
            <wp:effectExtent l="0" t="0" r="0" b="0"/>
            <wp:docPr id="17631360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4443" cy="6677869"/>
                    </a:xfrm>
                    <a:prstGeom prst="rect">
                      <a:avLst/>
                    </a:prstGeom>
                    <a:noFill/>
                    <a:ln>
                      <a:noFill/>
                    </a:ln>
                  </pic:spPr>
                </pic:pic>
              </a:graphicData>
            </a:graphic>
          </wp:inline>
        </w:drawing>
      </w:r>
    </w:p>
    <w:p w14:paraId="1BF4A0E1" w14:textId="12CC9555" w:rsidR="001E3C13" w:rsidRDefault="001E3C13">
      <w:pPr>
        <w:rPr>
          <w:rFonts w:ascii="OCR A Extended" w:hAnsi="OCR A Extended"/>
        </w:rPr>
      </w:pPr>
      <w:r>
        <w:rPr>
          <w:rFonts w:ascii="OCR A Extended" w:hAnsi="OCR A Extended"/>
        </w:rPr>
        <w:br w:type="page"/>
      </w:r>
    </w:p>
    <w:p w14:paraId="4D899D31" w14:textId="540E3D75" w:rsidR="001E3C13" w:rsidRDefault="001E3C13" w:rsidP="001E3C13">
      <w:pPr>
        <w:pStyle w:val="berschrift1"/>
      </w:pPr>
      <w:bookmarkStart w:id="19" w:name="_Toc152534745"/>
      <w:r>
        <w:lastRenderedPageBreak/>
        <w:t>Testszenarien</w:t>
      </w:r>
      <w:bookmarkEnd w:id="19"/>
    </w:p>
    <w:p w14:paraId="369DC4F1" w14:textId="77777777" w:rsidR="001E3C13" w:rsidRDefault="001E3C13" w:rsidP="00322DAF">
      <w:pPr>
        <w:rPr>
          <w:rFonts w:ascii="OCR A Extended" w:hAnsi="OCR A Extended"/>
        </w:rPr>
      </w:pPr>
    </w:p>
    <w:p w14:paraId="57BDD186" w14:textId="0E5557B5" w:rsidR="001E3C13" w:rsidRPr="00322DAF" w:rsidRDefault="001E3C13" w:rsidP="00322DAF">
      <w:pPr>
        <w:rPr>
          <w:rFonts w:ascii="OCR A Extended" w:hAnsi="OCR A Extended"/>
        </w:rPr>
      </w:pPr>
    </w:p>
    <w:sectPr w:rsidR="001E3C13" w:rsidRPr="00322DAF" w:rsidSect="004A39CD">
      <w:headerReference w:type="default" r:id="rId32"/>
      <w:footerReference w:type="default" r:id="rId33"/>
      <w:pgSz w:w="11906" w:h="16838"/>
      <w:pgMar w:top="2127" w:right="1843" w:bottom="269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FD0C2" w14:textId="77777777" w:rsidR="00D46AF8" w:rsidRDefault="00D46AF8" w:rsidP="00472BBC">
      <w:pPr>
        <w:spacing w:after="0" w:line="240" w:lineRule="auto"/>
      </w:pPr>
      <w:r>
        <w:separator/>
      </w:r>
    </w:p>
  </w:endnote>
  <w:endnote w:type="continuationSeparator" w:id="0">
    <w:p w14:paraId="00AC2703" w14:textId="77777777" w:rsidR="00D46AF8" w:rsidRDefault="00D46AF8"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CR A Extended">
    <w:panose1 w:val="02010509020102010303"/>
    <w:charset w:val="4D"/>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67ED9528" w:rsidR="00472BBC" w:rsidRDefault="006C4628">
    <w:pPr>
      <w:pStyle w:val="Fuzeile"/>
    </w:pPr>
    <w:r>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&#13;&#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&#13;&#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526FC782">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&#13;&#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B7FF6">
      <w:rPr>
        <w:noProof/>
      </w:rPr>
      <w:drawing>
        <wp:anchor distT="0" distB="0" distL="114300" distR="114300" simplePos="0" relativeHeight="251675648" behindDoc="0" locked="0" layoutInCell="1" allowOverlap="1" wp14:anchorId="2545A5B1" wp14:editId="7BF22B26">
          <wp:simplePos x="0" y="0"/>
          <wp:positionH relativeFrom="column">
            <wp:posOffset>5361656</wp:posOffset>
          </wp:positionH>
          <wp:positionV relativeFrom="paragraph">
            <wp:posOffset>-499745</wp:posOffset>
          </wp:positionV>
          <wp:extent cx="875030" cy="875030"/>
          <wp:effectExtent l="0" t="0" r="127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&#13;&#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&#13;&#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&#13;&#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1ADE2496" w:rsidR="00090E7F" w:rsidRDefault="006C4628" w:rsidP="00090E7F">
    <w:pPr>
      <w:pStyle w:val="Fuzeile"/>
    </w:pPr>
    <w:r>
      <w:rPr>
        <w:noProof/>
      </w:rPr>
      <mc:AlternateContent>
        <mc:Choice Requires="wps">
          <w:drawing>
            <wp:anchor distT="0" distB="0" distL="114300" distR="114300" simplePos="0" relativeHeight="251688960" behindDoc="0" locked="0" layoutInCell="1" allowOverlap="1" wp14:anchorId="2F1A760E" wp14:editId="4230879A">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&#13;&#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Pr>
        <w:noProof/>
      </w:rPr>
      <w:drawing>
        <wp:anchor distT="0" distB="0" distL="114300" distR="114300" simplePos="0" relativeHeight="251697152" behindDoc="0" locked="0" layoutInCell="1" allowOverlap="1" wp14:anchorId="6DCCC849" wp14:editId="52F949E3">
          <wp:simplePos x="0" y="0"/>
          <wp:positionH relativeFrom="column">
            <wp:posOffset>5360670</wp:posOffset>
          </wp:positionH>
          <wp:positionV relativeFrom="paragraph">
            <wp:posOffset>-499745</wp:posOffset>
          </wp:positionV>
          <wp:extent cx="875030" cy="875030"/>
          <wp:effectExtent l="0" t="0" r="127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4677" name="Grafik 64785467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&#13;&#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&#13;&#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&#13;&#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&#13;&#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627D" w14:textId="77777777" w:rsidR="004A39CD" w:rsidRDefault="004A39CD" w:rsidP="004A39CD">
    <w:pPr>
      <w:pStyle w:val="Fuzeile"/>
    </w:pPr>
    <w:r>
      <w:rPr>
        <w:noProof/>
      </w:rPr>
      <mc:AlternateContent>
        <mc:Choice Requires="wps">
          <w:drawing>
            <wp:anchor distT="0" distB="0" distL="114300" distR="114300" simplePos="0" relativeHeight="251751424" behindDoc="0" locked="0" layoutInCell="1" allowOverlap="1" wp14:anchorId="57F7376A" wp14:editId="54171B11">
              <wp:simplePos x="0" y="0"/>
              <wp:positionH relativeFrom="column">
                <wp:posOffset>-458724</wp:posOffset>
              </wp:positionH>
              <wp:positionV relativeFrom="paragraph">
                <wp:posOffset>-551504</wp:posOffset>
              </wp:positionV>
              <wp:extent cx="2903387" cy="262890"/>
              <wp:effectExtent l="0" t="0" r="0" b="3810"/>
              <wp:wrapNone/>
              <wp:docPr id="1798126396" name="Textfeld 1"/>
              <wp:cNvGraphicFramePr/>
              <a:graphic xmlns:a="http://schemas.openxmlformats.org/drawingml/2006/main">
                <a:graphicData uri="http://schemas.microsoft.com/office/word/2010/wordprocessingShape">
                  <wps:wsp>
                    <wps:cNvSpPr txBox="1"/>
                    <wps:spPr>
                      <a:xfrm>
                        <a:off x="0" y="0"/>
                        <a:ext cx="2903387" cy="262890"/>
                      </a:xfrm>
                      <a:prstGeom prst="rect">
                        <a:avLst/>
                      </a:prstGeom>
                      <a:noFill/>
                      <a:ln w="6350">
                        <a:noFill/>
                      </a:ln>
                    </wps:spPr>
                    <wps:txbx>
                      <w:txbxContent>
                        <w:p w14:paraId="66E6B534" w14:textId="4AA01456" w:rsidR="004A39CD" w:rsidRPr="009F67A8" w:rsidRDefault="004A39CD" w:rsidP="004A39CD">
                          <w:pPr>
                            <w:rPr>
                              <w:rFonts w:ascii="OCR A Extended" w:hAnsi="OCR A Extended"/>
                              <w:sz w:val="20"/>
                              <w:szCs w:val="20"/>
                              <w:lang w:val="de-DE"/>
                            </w:rPr>
                          </w:pPr>
                          <w:r w:rsidRPr="009F67A8">
                            <w:rPr>
                              <w:rFonts w:ascii="OCR A Extended" w:hAnsi="OCR A Extended"/>
                              <w:sz w:val="20"/>
                              <w:szCs w:val="20"/>
                              <w:lang w:val="de-DE"/>
                            </w:rPr>
                            <w:t>Project</w:t>
                          </w:r>
                          <w:r w:rsidR="009F67A8" w:rsidRPr="009F67A8">
                            <w:rPr>
                              <w:rFonts w:ascii="OCR A Extended" w:hAnsi="OCR A Extended"/>
                              <w:sz w:val="20"/>
                              <w:szCs w:val="20"/>
                              <w:lang w:val="de-DE"/>
                            </w:rPr>
                            <w:t xml:space="preserve"> </w:t>
                          </w:r>
                          <w:proofErr w:type="spellStart"/>
                          <w:r w:rsidR="009F67A8" w:rsidRPr="009F67A8">
                            <w:rPr>
                              <w:rFonts w:ascii="OCR A Extended" w:hAnsi="OCR A Extended"/>
                              <w:sz w:val="20"/>
                              <w:szCs w:val="20"/>
                              <w:lang w:val="de-DE"/>
                            </w:rPr>
                            <w:t>Intersped</w:t>
                          </w:r>
                          <w:proofErr w:type="spellEnd"/>
                          <w:r w:rsidRPr="009F67A8">
                            <w:rPr>
                              <w:rFonts w:ascii="OCR A Extended" w:hAnsi="OCR A Extended"/>
                              <w:sz w:val="20"/>
                              <w:szCs w:val="20"/>
                              <w:lang w:val="de-DE"/>
                            </w:rPr>
                            <w:t xml:space="preserve"> AG | </w:t>
                          </w:r>
                          <w:proofErr w:type="spellStart"/>
                          <w:r w:rsidRPr="009F67A8">
                            <w:rPr>
                              <w:rFonts w:ascii="OCR A Extended" w:hAnsi="OCR A Extended"/>
                              <w:sz w:val="20"/>
                              <w:szCs w:val="20"/>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F7376A" id="_x0000_t202" coordsize="21600,21600" o:spt="202" path="m,l,21600r21600,l21600,xe">
              <v:stroke joinstyle="miter"/>
              <v:path gradientshapeok="t" o:connecttype="rect"/>
            </v:shapetype>
            <v:shape id="_x0000_s1056" type="#_x0000_t202" style="position:absolute;margin-left:-36.1pt;margin-top:-43.45pt;width:228.6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" filled="f" stroked="f" strokeweight=".5pt">
              <v:textbox>
                <w:txbxContent>
                  <w:p w14:paraId="66E6B534" w14:textId="4AA01456" w:rsidR="004A39CD" w:rsidRPr="009F67A8" w:rsidRDefault="004A39CD" w:rsidP="004A39CD">
                    <w:pPr>
                      <w:rPr>
                        <w:rFonts w:ascii="OCR A Extended" w:hAnsi="OCR A Extended"/>
                        <w:sz w:val="20"/>
                        <w:szCs w:val="20"/>
                        <w:lang w:val="de-DE"/>
                      </w:rPr>
                    </w:pPr>
                    <w:r w:rsidRPr="009F67A8">
                      <w:rPr>
                        <w:rFonts w:ascii="OCR A Extended" w:hAnsi="OCR A Extended"/>
                        <w:sz w:val="20"/>
                        <w:szCs w:val="20"/>
                        <w:lang w:val="de-DE"/>
                      </w:rPr>
                      <w:t>Project</w:t>
                    </w:r>
                    <w:r w:rsidR="009F67A8" w:rsidRPr="009F67A8">
                      <w:rPr>
                        <w:rFonts w:ascii="OCR A Extended" w:hAnsi="OCR A Extended"/>
                        <w:sz w:val="20"/>
                        <w:szCs w:val="20"/>
                        <w:lang w:val="de-DE"/>
                      </w:rPr>
                      <w:t xml:space="preserve"> </w:t>
                    </w:r>
                    <w:proofErr w:type="spellStart"/>
                    <w:r w:rsidR="009F67A8" w:rsidRPr="009F67A8">
                      <w:rPr>
                        <w:rFonts w:ascii="OCR A Extended" w:hAnsi="OCR A Extended"/>
                        <w:sz w:val="20"/>
                        <w:szCs w:val="20"/>
                        <w:lang w:val="de-DE"/>
                      </w:rPr>
                      <w:t>Intersped</w:t>
                    </w:r>
                    <w:proofErr w:type="spellEnd"/>
                    <w:r w:rsidRPr="009F67A8">
                      <w:rPr>
                        <w:rFonts w:ascii="OCR A Extended" w:hAnsi="OCR A Extended"/>
                        <w:sz w:val="20"/>
                        <w:szCs w:val="20"/>
                        <w:lang w:val="de-DE"/>
                      </w:rPr>
                      <w:t xml:space="preserve"> AG | </w:t>
                    </w:r>
                    <w:proofErr w:type="spellStart"/>
                    <w:r w:rsidRPr="009F67A8">
                      <w:rPr>
                        <w:rFonts w:ascii="OCR A Extended" w:hAnsi="OCR A Extended"/>
                        <w:sz w:val="20"/>
                        <w:szCs w:val="20"/>
                        <w:lang w:val="de-DE"/>
                      </w:rPr>
                      <w:t>Certificate</w:t>
                    </w:r>
                    <w:proofErr w:type="spellEnd"/>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985FC34" wp14:editId="04294DF5">
              <wp:simplePos x="0" y="0"/>
              <wp:positionH relativeFrom="column">
                <wp:posOffset>4467335</wp:posOffset>
              </wp:positionH>
              <wp:positionV relativeFrom="paragraph">
                <wp:posOffset>10518</wp:posOffset>
              </wp:positionV>
              <wp:extent cx="836682" cy="426527"/>
              <wp:effectExtent l="0" t="0" r="0" b="0"/>
              <wp:wrapNone/>
              <wp:docPr id="654306408"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5FC34" id="_x0000_s1057" type="#_x0000_t202" style="position:absolute;margin-left:351.75pt;margin-top:.85pt;width:65.9pt;height:3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" filled="f" stroked="f" strokeweight=".5pt">
              <v:textbo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Pr="00F01F01">
      <w:rPr>
        <w:noProof/>
      </w:rPr>
      <w:drawing>
        <wp:anchor distT="0" distB="0" distL="114300" distR="114300" simplePos="0" relativeHeight="251757568" behindDoc="0" locked="0" layoutInCell="1" allowOverlap="1" wp14:anchorId="3FA0552B" wp14:editId="04F03010">
          <wp:simplePos x="0" y="0"/>
          <wp:positionH relativeFrom="column">
            <wp:posOffset>4870450</wp:posOffset>
          </wp:positionH>
          <wp:positionV relativeFrom="paragraph">
            <wp:posOffset>-344970</wp:posOffset>
          </wp:positionV>
          <wp:extent cx="431165" cy="431165"/>
          <wp:effectExtent l="0" t="0" r="0" b="6985"/>
          <wp:wrapSquare wrapText="bothSides"/>
          <wp:docPr id="1426648600" name="Grafik 142664860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Pr="008074E0">
      <w:rPr>
        <w:noProof/>
      </w:rPr>
      <w:drawing>
        <wp:anchor distT="0" distB="0" distL="114300" distR="114300" simplePos="0" relativeHeight="251760640" behindDoc="0" locked="0" layoutInCell="1" allowOverlap="1" wp14:anchorId="0D707656" wp14:editId="2E786E47">
          <wp:simplePos x="0" y="0"/>
          <wp:positionH relativeFrom="column">
            <wp:posOffset>4468053</wp:posOffset>
          </wp:positionH>
          <wp:positionV relativeFrom="paragraph">
            <wp:posOffset>-325120</wp:posOffset>
          </wp:positionV>
          <wp:extent cx="403860" cy="403860"/>
          <wp:effectExtent l="0" t="0" r="0" b="0"/>
          <wp:wrapSquare wrapText="bothSides"/>
          <wp:docPr id="1889062362" name="Grafik 1889062362"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Pr="00472BBC">
      <w:rPr>
        <w:noProof/>
      </w:rPr>
      <w:drawing>
        <wp:anchor distT="0" distB="0" distL="114300" distR="114300" simplePos="0" relativeHeight="251752448" behindDoc="0" locked="0" layoutInCell="1" allowOverlap="1" wp14:anchorId="5D2B53A3" wp14:editId="623476BE">
          <wp:simplePos x="0" y="0"/>
          <wp:positionH relativeFrom="column">
            <wp:posOffset>2918571</wp:posOffset>
          </wp:positionH>
          <wp:positionV relativeFrom="paragraph">
            <wp:posOffset>-160655</wp:posOffset>
          </wp:positionV>
          <wp:extent cx="1514475" cy="471805"/>
          <wp:effectExtent l="0" t="0" r="0" b="4445"/>
          <wp:wrapSquare wrapText="bothSides"/>
          <wp:docPr id="1394999863" name="Grafik 1394999863"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3472" behindDoc="0" locked="0" layoutInCell="1" allowOverlap="1" wp14:anchorId="11BC51C2" wp14:editId="00994730">
              <wp:simplePos x="0" y="0"/>
              <wp:positionH relativeFrom="column">
                <wp:posOffset>2587558</wp:posOffset>
              </wp:positionH>
              <wp:positionV relativeFrom="paragraph">
                <wp:posOffset>-500380</wp:posOffset>
              </wp:positionV>
              <wp:extent cx="2052918" cy="262943"/>
              <wp:effectExtent l="0" t="0" r="0" b="3810"/>
              <wp:wrapNone/>
              <wp:docPr id="178031684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51C2" id="_x0000_s1058" type="#_x0000_t202" style="position:absolute;margin-left:203.75pt;margin-top:-39.4pt;width:161.65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" filled="f" stroked="f" strokeweight=".5pt">
              <v:textbo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Pr>
        <w:noProof/>
      </w:rPr>
      <w:drawing>
        <wp:anchor distT="0" distB="0" distL="114300" distR="114300" simplePos="0" relativeHeight="251759616" behindDoc="0" locked="0" layoutInCell="1" allowOverlap="1" wp14:anchorId="134CA966" wp14:editId="7F0B60EE">
          <wp:simplePos x="0" y="0"/>
          <wp:positionH relativeFrom="column">
            <wp:posOffset>5361656</wp:posOffset>
          </wp:positionH>
          <wp:positionV relativeFrom="paragraph">
            <wp:posOffset>-499745</wp:posOffset>
          </wp:positionV>
          <wp:extent cx="875030" cy="875030"/>
          <wp:effectExtent l="0" t="0" r="1270" b="1270"/>
          <wp:wrapSquare wrapText="bothSides"/>
          <wp:docPr id="1888133412" name="Grafik 1888133412" descr="Ein Bild, das Muster, Stoff,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descr="Ein Bild, das Muster, Stoff, nähe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8592" behindDoc="0" locked="0" layoutInCell="1" allowOverlap="1" wp14:anchorId="72927C9D" wp14:editId="78C375B6">
              <wp:simplePos x="0" y="0"/>
              <wp:positionH relativeFrom="column">
                <wp:posOffset>755907</wp:posOffset>
              </wp:positionH>
              <wp:positionV relativeFrom="paragraph">
                <wp:posOffset>84249</wp:posOffset>
              </wp:positionV>
              <wp:extent cx="2191265" cy="262943"/>
              <wp:effectExtent l="0" t="0" r="0" b="3810"/>
              <wp:wrapNone/>
              <wp:docPr id="23973312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27C9D" id="_x0000_s1059" type="#_x0000_t202" style="position:absolute;margin-left:59.5pt;margin-top:6.65pt;width:172.55pt;height:2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" filled="f" stroked="f" strokeweight=".5pt">
              <v:textbo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D87CFDC" wp14:editId="5E3E17CB">
              <wp:simplePos x="0" y="0"/>
              <wp:positionH relativeFrom="column">
                <wp:posOffset>758190</wp:posOffset>
              </wp:positionH>
              <wp:positionV relativeFrom="paragraph">
                <wp:posOffset>-177296</wp:posOffset>
              </wp:positionV>
              <wp:extent cx="1577789" cy="262943"/>
              <wp:effectExtent l="0" t="0" r="0" b="3810"/>
              <wp:wrapNone/>
              <wp:docPr id="2100869588"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DC" id="_x0000_s1060" type="#_x0000_t202" style="position:absolute;margin-left:59.7pt;margin-top:-13.95pt;width:124.25pt;height:20.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" filled="f" stroked="f" strokeweight=".5pt">
              <v:textbo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F239DBE" wp14:editId="64673114">
              <wp:simplePos x="0" y="0"/>
              <wp:positionH relativeFrom="column">
                <wp:posOffset>72876</wp:posOffset>
              </wp:positionH>
              <wp:positionV relativeFrom="paragraph">
                <wp:posOffset>-98500</wp:posOffset>
              </wp:positionV>
              <wp:extent cx="327211" cy="537883"/>
              <wp:effectExtent l="0" t="0" r="0" b="0"/>
              <wp:wrapNone/>
              <wp:docPr id="1249462597"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9DBE" id="_x0000_s1061" type="#_x0000_t202" style="position:absolute;margin-left:5.75pt;margin-top:-7.75pt;width:25.75pt;height:4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" filled="f" stroked="f" strokeweight=".5pt">
              <v:textbo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Pr="00472BBC">
      <w:rPr>
        <w:noProof/>
      </w:rPr>
      <mc:AlternateContent>
        <mc:Choice Requires="wpg">
          <w:drawing>
            <wp:anchor distT="0" distB="0" distL="114300" distR="114300" simplePos="0" relativeHeight="251755520" behindDoc="0" locked="0" layoutInCell="1" allowOverlap="1" wp14:anchorId="65D2A8CD" wp14:editId="5DA2A6D3">
              <wp:simplePos x="0" y="0"/>
              <wp:positionH relativeFrom="column">
                <wp:posOffset>-53975</wp:posOffset>
              </wp:positionH>
              <wp:positionV relativeFrom="paragraph">
                <wp:posOffset>-178435</wp:posOffset>
              </wp:positionV>
              <wp:extent cx="672465" cy="563245"/>
              <wp:effectExtent l="19050" t="19050" r="32385" b="27305"/>
              <wp:wrapSquare wrapText="bothSides"/>
              <wp:docPr id="55649584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918587831" name="Gleichschenkliges Dreieck 1918587831"/>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064039" name="Gerader Verbinder 1685064039"/>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206392" name="Gerader Verbinder 510206392"/>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5372282" name="Gerader Verbinder 92537228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09959" name="Gerader Verbinder 18040995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549538" name="Gerader Verbinder 1386549538"/>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194601" name="Gerader Verbinder 77719460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2600A4" id="Gruppieren 172" o:spid="_x0000_s1026" style="position:absolute;margin-left:-4.25pt;margin-top:-14.05pt;width:52.95pt;height:44.35pt;z-index:25175552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jR4kA+YDAADj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1858783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" filled="f" strokecolor="black [3213]" strokeweight="1pt"/>
              <v:line id="Gerader Verbinder 1685064039"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" strokecolor="black [3213]" strokeweight="3pt">
                <v:stroke joinstyle="miter"/>
                <o:lock v:ext="edit" shapetype="f"/>
              </v:line>
              <v:line id="Gerader Verbinder 510206392"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" strokecolor="black [3213]" strokeweight="3pt">
                <v:stroke joinstyle="miter"/>
                <o:lock v:ext="edit" shapetype="f"/>
              </v:line>
              <v:line id="Gerader Verbinder 92537228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" strokecolor="black [3213]" strokeweight="3pt">
                <v:stroke joinstyle="miter"/>
                <o:lock v:ext="edit" shapetype="f"/>
              </v:line>
              <v:line id="Gerader Verbinder 18040995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" strokecolor="black [3213]" strokeweight="3pt">
                <v:stroke joinstyle="miter"/>
                <o:lock v:ext="edit" shapetype="f"/>
              </v:line>
              <v:line id="Gerader Verbinder 1386549538"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" strokecolor="black [3213]" strokeweight="3pt">
                <v:stroke joinstyle="miter"/>
                <o:lock v:ext="edit" shapetype="f"/>
              </v:line>
              <v:line id="Gerader Verbinder 77719460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" strokecolor="black [3213]" strokeweight="3pt">
                <v:stroke joinstyle="miter"/>
                <o:lock v:ext="edit" shapetype="f"/>
              </v:line>
              <w10:wrap type="square"/>
            </v:group>
          </w:pict>
        </mc:Fallback>
      </mc:AlternateContent>
    </w:r>
    <w:r w:rsidRPr="00472BBC">
      <w:rPr>
        <w:noProof/>
      </w:rPr>
      <mc:AlternateContent>
        <mc:Choice Requires="wpg">
          <w:drawing>
            <wp:anchor distT="0" distB="0" distL="114300" distR="114300" simplePos="0" relativeHeight="251750400" behindDoc="0" locked="0" layoutInCell="1" allowOverlap="1" wp14:anchorId="43E6CB23" wp14:editId="080BD96E">
              <wp:simplePos x="0" y="0"/>
              <wp:positionH relativeFrom="column">
                <wp:posOffset>-643180</wp:posOffset>
              </wp:positionH>
              <wp:positionV relativeFrom="paragraph">
                <wp:posOffset>-581473</wp:posOffset>
              </wp:positionV>
              <wp:extent cx="7162800" cy="1064885"/>
              <wp:effectExtent l="19050" t="19050" r="38100" b="40640"/>
              <wp:wrapNone/>
              <wp:docPr id="1312888984"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1664075991" name="Gruppieren 1664075991"/>
                      <wpg:cNvGrpSpPr/>
                      <wpg:grpSpPr>
                        <a:xfrm>
                          <a:off x="0" y="1"/>
                          <a:ext cx="5341527" cy="1250824"/>
                          <a:chOff x="0" y="1"/>
                          <a:chExt cx="5341527" cy="1250824"/>
                        </a:xfrm>
                      </wpg:grpSpPr>
                      <wps:wsp>
                        <wps:cNvPr id="56026611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20918677" name="Gruppieren 1620918677"/>
                        <wpg:cNvGrpSpPr/>
                        <wpg:grpSpPr>
                          <a:xfrm>
                            <a:off x="8627" y="1383"/>
                            <a:ext cx="2487485" cy="369553"/>
                            <a:chOff x="8627" y="1383"/>
                            <a:chExt cx="1267034" cy="369553"/>
                          </a:xfrm>
                        </wpg:grpSpPr>
                        <wps:wsp>
                          <wps:cNvPr id="484918254" name="Gerader Verbinder 484918254"/>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453998" name="Gerader Verbinder 203453998"/>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5842463" name="Gerader Verbinder 165842463"/>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042238" name="Gerader Verbinder 95042238"/>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8694" name="Gerader Verbinder 15598694"/>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4517682" name="Gerader Verbinder 2074517682"/>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813310" name="Gerader Verbinder 114081331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808323" name="Gerader Verbinder 35080832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3319966" name="Gerader Verbinder 187331996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93505" id="Gruppieren 65" o:spid="_x0000_s1026" style="position:absolute;margin-left:-50.65pt;margin-top:-45.8pt;width:564pt;height:83.85pt;z-index:251750400;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">
              <v:group id="Gruppieren 1664075991"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20918677"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">
                  <v:line id="Gerader Verbinder 484918254"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" strokecolor="black [3213]" strokeweight="3pt">
                    <v:stroke joinstyle="miter"/>
                    <o:lock v:ext="edit" shapetype="f"/>
                  </v:line>
                  <v:line id="Gerader Verbinder 20345399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" strokecolor="black [3213]" strokeweight="3pt">
                    <v:stroke joinstyle="miter"/>
                    <o:lock v:ext="edit" shapetype="f"/>
                  </v:line>
                </v:group>
              </v:group>
              <v:line id="Gerader Verbinder 165842463"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" strokecolor="black [3213]" strokeweight="3pt">
                <v:stroke joinstyle="miter"/>
                <o:lock v:ext="edit" shapetype="f"/>
              </v:line>
              <v:line id="Gerader Verbinder 95042238"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" strokecolor="black [3213]" strokeweight="3pt">
                <v:stroke joinstyle="miter"/>
                <o:lock v:ext="edit" shapetype="f"/>
              </v:line>
              <v:line id="Gerader Verbinder 15598694"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" strokecolor="black [3213]" strokeweight="3pt">
                <v:stroke joinstyle="miter"/>
                <o:lock v:ext="edit" shapetype="f"/>
              </v:line>
              <v:line id="Gerader Verbinder 2074517682"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" strokecolor="black [3213]" strokeweight="3pt">
                <v:stroke joinstyle="miter"/>
                <o:lock v:ext="edit" shapetype="f"/>
              </v:line>
              <v:line id="Gerader Verbinder 114081331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" strokecolor="black [3213]" strokeweight="3pt">
                <v:stroke joinstyle="miter"/>
                <o:lock v:ext="edit" shapetype="f"/>
              </v:line>
              <v:line id="Gerader Verbinder 35080832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" strokecolor="black [3213]" strokeweight="3pt">
                <v:stroke joinstyle="miter"/>
                <o:lock v:ext="edit" shapetype="f"/>
              </v:line>
              <v:line id="Gerader Verbinder 187331996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" strokecolor="black [3213]" strokeweight="3pt">
                <v:stroke joinstyle="miter"/>
                <o:lock v:ext="edit" shapetype="f"/>
              </v:line>
            </v:group>
          </w:pict>
        </mc:Fallback>
      </mc:AlternateContent>
    </w:r>
  </w:p>
  <w:p w14:paraId="76AE546A" w14:textId="77777777" w:rsidR="004A39CD" w:rsidRPr="004A39CD" w:rsidRDefault="004A39CD" w:rsidP="004A39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CE1F" w14:textId="77777777" w:rsidR="00D46AF8" w:rsidRDefault="00D46AF8" w:rsidP="00472BBC">
      <w:pPr>
        <w:spacing w:after="0" w:line="240" w:lineRule="auto"/>
      </w:pPr>
      <w:r>
        <w:separator/>
      </w:r>
    </w:p>
  </w:footnote>
  <w:footnote w:type="continuationSeparator" w:id="0">
    <w:p w14:paraId="0031DDAB" w14:textId="77777777" w:rsidR="00D46AF8" w:rsidRDefault="00D46AF8"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24DDFD1F" w:rsidR="00472BBC" w:rsidRDefault="00090E7F">
    <w:pPr>
      <w:pStyle w:val="Kopfzeile"/>
    </w:pPr>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41D54ED9">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2F3EB532">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78D8EEB4">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354A79B6">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75234A"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pPr>
      <w:pStyle w:val="Kopfzeile"/>
    </w:pPr>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CF7" w14:textId="77777777" w:rsidR="004A39CD" w:rsidRDefault="004A39CD" w:rsidP="004A39CD">
    <w:pPr>
      <w:pStyle w:val="Kopfzeile"/>
    </w:pPr>
    <w:r>
      <w:rPr>
        <w:noProof/>
      </w:rPr>
      <mc:AlternateContent>
        <mc:Choice Requires="wpg">
          <w:drawing>
            <wp:anchor distT="0" distB="0" distL="114300" distR="114300" simplePos="0" relativeHeight="251748352" behindDoc="0" locked="0" layoutInCell="1" allowOverlap="1" wp14:anchorId="688401DA" wp14:editId="2B47E508">
              <wp:simplePos x="0" y="0"/>
              <wp:positionH relativeFrom="column">
                <wp:posOffset>-398724</wp:posOffset>
              </wp:positionH>
              <wp:positionV relativeFrom="paragraph">
                <wp:posOffset>714680</wp:posOffset>
              </wp:positionV>
              <wp:extent cx="6807529" cy="8428849"/>
              <wp:effectExtent l="19050" t="19050" r="0" b="0"/>
              <wp:wrapNone/>
              <wp:docPr id="114016180"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78987506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467164"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36728"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157602"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007877"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80947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808853"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82951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2555FD" id="Gruppieren 1" o:spid="_x0000_s1026" style="position:absolute;margin-left:-31.4pt;margin-top:56.25pt;width:536.05pt;height:663.7pt;z-index:251748352"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" strokecolor="black [3213]" strokeweight="3pt">
                <v:stroke joinstyle="miter"/>
              </v:line>
            </v:group>
          </w:pict>
        </mc:Fallback>
      </mc:AlternateContent>
    </w:r>
    <w:r w:rsidRPr="008074E0">
      <w:rPr>
        <w:noProof/>
      </w:rPr>
      <w:drawing>
        <wp:anchor distT="0" distB="0" distL="114300" distR="114300" simplePos="0" relativeHeight="251747328" behindDoc="0" locked="0" layoutInCell="1" allowOverlap="1" wp14:anchorId="002A3FC6" wp14:editId="6FDD3690">
          <wp:simplePos x="0" y="0"/>
          <wp:positionH relativeFrom="column">
            <wp:posOffset>-810024</wp:posOffset>
          </wp:positionH>
          <wp:positionV relativeFrom="paragraph">
            <wp:posOffset>-489809</wp:posOffset>
          </wp:positionV>
          <wp:extent cx="914400" cy="914400"/>
          <wp:effectExtent l="0" t="0" r="0" b="0"/>
          <wp:wrapSquare wrapText="bothSides"/>
          <wp:docPr id="760755951" name="Grafik 76075595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46304" behindDoc="0" locked="0" layoutInCell="1" allowOverlap="1" wp14:anchorId="148335E4" wp14:editId="08B72C32">
              <wp:simplePos x="0" y="0"/>
              <wp:positionH relativeFrom="column">
                <wp:posOffset>-2657733</wp:posOffset>
              </wp:positionH>
              <wp:positionV relativeFrom="paragraph">
                <wp:posOffset>-831056</wp:posOffset>
              </wp:positionV>
              <wp:extent cx="2897145" cy="1178011"/>
              <wp:effectExtent l="0" t="0" r="17780" b="41275"/>
              <wp:wrapNone/>
              <wp:docPr id="1647651556"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88772964" name="Gruppieren 188772964"/>
                      <wpg:cNvGrpSpPr/>
                      <wpg:grpSpPr>
                        <a:xfrm>
                          <a:off x="0" y="0"/>
                          <a:ext cx="3039869" cy="1112808"/>
                          <a:chOff x="0" y="0"/>
                          <a:chExt cx="3039869" cy="1112808"/>
                        </a:xfrm>
                      </wpg:grpSpPr>
                      <wps:wsp>
                        <wps:cNvPr id="1641130277" name="Gerader Verbinder 164113027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786734" name="Gerader Verbinder 184978673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285261" name="Gerader Verbinder 20028526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9762644" name="Gerader Verbinder 160976264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5305464" name="Gerader Verbinder 173530546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12033" name="Gerader Verbinder 107931203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5D5A47" id="Gruppieren 38" o:spid="_x0000_s1026" style="position:absolute;margin-left:-209.25pt;margin-top:-65.45pt;width:228.1pt;height:92.75pt;flip:x;z-index:25174630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">
              <v:group id="Gruppieren 18877296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">
                <v:line id="Gerader Verbinder 164113027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" strokecolor="black [3213]" strokeweight=".5pt">
                  <v:stroke joinstyle="miter"/>
                  <o:lock v:ext="edit" shapetype="f"/>
                </v:line>
                <v:line id="Gerader Verbinder 184978673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" strokecolor="black [3213]" strokeweight=".5pt">
                  <v:stroke joinstyle="miter"/>
                  <o:lock v:ext="edit" shapetype="f"/>
                </v:line>
                <v:line id="Gerader Verbinder 20028526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" strokecolor="black [3213]" strokeweight=".5pt">
                  <v:stroke joinstyle="miter"/>
                  <o:lock v:ext="edit" shapetype="f"/>
                </v:line>
              </v:group>
              <v:line id="Gerader Verbinder 160976264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" strokecolor="black [3213]" strokeweight="3pt">
                <v:stroke joinstyle="miter"/>
                <o:lock v:ext="edit" shapetype="f"/>
              </v:line>
              <v:line id="Gerader Verbinder 173530546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" strokecolor="black [3213]" strokeweight="3pt">
                <v:stroke joinstyle="miter"/>
                <o:lock v:ext="edit" shapetype="f"/>
              </v:line>
              <v:line id="Gerader Verbinder 107931203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" strokecolor="black [3213]" strokeweight="3pt">
                <v:stroke joinstyle="miter"/>
                <o:lock v:ext="edit" shapetype="f"/>
              </v:line>
            </v:group>
          </w:pict>
        </mc:Fallback>
      </mc:AlternateContent>
    </w:r>
    <w:r>
      <w:rPr>
        <w:noProof/>
      </w:rPr>
      <w:drawing>
        <wp:anchor distT="0" distB="0" distL="114300" distR="114300" simplePos="0" relativeHeight="251745280" behindDoc="0" locked="0" layoutInCell="1" allowOverlap="1" wp14:anchorId="76272EC3" wp14:editId="5839DC4F">
          <wp:simplePos x="0" y="0"/>
          <wp:positionH relativeFrom="column">
            <wp:posOffset>4131945</wp:posOffset>
          </wp:positionH>
          <wp:positionV relativeFrom="paragraph">
            <wp:posOffset>-324485</wp:posOffset>
          </wp:positionV>
          <wp:extent cx="2388870" cy="469265"/>
          <wp:effectExtent l="0" t="0" r="0" b="6985"/>
          <wp:wrapSquare wrapText="bothSides"/>
          <wp:docPr id="331880208" name="Grafik 331880208"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44256" behindDoc="0" locked="0" layoutInCell="1" allowOverlap="1" wp14:anchorId="3EC5AB13" wp14:editId="4040D2B7">
              <wp:simplePos x="0" y="0"/>
              <wp:positionH relativeFrom="column">
                <wp:posOffset>3790109</wp:posOffset>
              </wp:positionH>
              <wp:positionV relativeFrom="paragraph">
                <wp:posOffset>-919137</wp:posOffset>
              </wp:positionV>
              <wp:extent cx="2897145" cy="1178011"/>
              <wp:effectExtent l="19050" t="0" r="36830" b="41275"/>
              <wp:wrapNone/>
              <wp:docPr id="5617999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37662563" name="Gruppieren 637662563"/>
                      <wpg:cNvGrpSpPr/>
                      <wpg:grpSpPr>
                        <a:xfrm>
                          <a:off x="0" y="0"/>
                          <a:ext cx="3039869" cy="1112808"/>
                          <a:chOff x="0" y="0"/>
                          <a:chExt cx="3039869" cy="1112808"/>
                        </a:xfrm>
                      </wpg:grpSpPr>
                      <wps:wsp>
                        <wps:cNvPr id="1205731025" name="Gerader Verbinder 120573102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04428" name="Gerader Verbinder 1079304428"/>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5260216" name="Gerader Verbinder 1325260216"/>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5325435" name="Gerader Verbinder 1735325435"/>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2454800" name="Gerader Verbinder 1812454800"/>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893756" name="Gerader Verbinder 47089375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A7F600" id="Gruppieren 38" o:spid="_x0000_s1026" style="position:absolute;margin-left:298.45pt;margin-top:-72.35pt;width:228.1pt;height:92.75pt;z-index:25174425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Ksj2x2gDAAC2EwAADgAAAAAAAAAAAAAAAAAuAgAAZHJzL2Uyb0RvYy54bWxQSwECLQAUAAYA&#10;CAAAACEASr9CjOMAAAAMAQAADwAAAAAAAAAAAAAAAADCBQAAZHJzL2Rvd25yZXYueG1sUEsFBgAA&#10;AAAEAAQA8wAAANIGAAAAAA==&#10;">
              <v:group id="Gruppieren 637662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">
                <v:line id="Gerader Verbinder 120573102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" strokecolor="black [3213]" strokeweight=".5pt">
                  <v:stroke joinstyle="miter"/>
                  <o:lock v:ext="edit" shapetype="f"/>
                </v:line>
                <v:line id="Gerader Verbinder 1079304428"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" strokecolor="black [3213]" strokeweight=".5pt">
                  <v:stroke joinstyle="miter"/>
                  <o:lock v:ext="edit" shapetype="f"/>
                </v:line>
                <v:line id="Gerader Verbinder 1325260216"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" strokecolor="black [3213]" strokeweight=".5pt">
                  <v:stroke joinstyle="miter"/>
                  <o:lock v:ext="edit" shapetype="f"/>
                </v:line>
              </v:group>
              <v:line id="Gerader Verbinder 1735325435"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" strokecolor="black [3213]" strokeweight="3pt">
                <v:stroke joinstyle="miter"/>
                <o:lock v:ext="edit" shapetype="f"/>
              </v:line>
              <v:line id="Gerader Verbinder 1812454800"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" strokecolor="black [3213]" strokeweight="3pt">
                <v:stroke joinstyle="miter"/>
                <o:lock v:ext="edit" shapetype="f"/>
              </v:line>
              <v:line id="Gerader Verbinder 47089375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" strokecolor="black [3213]" strokeweight="3pt">
                <v:stroke joinstyle="miter"/>
                <o:lock v:ext="edit" shapetype="f"/>
              </v:line>
            </v:group>
          </w:pict>
        </mc:Fallback>
      </mc:AlternateContent>
    </w:r>
  </w:p>
  <w:p w14:paraId="3582F63E" w14:textId="1619C62C" w:rsidR="004A39CD" w:rsidRPr="004A39CD" w:rsidRDefault="004A39CD" w:rsidP="004A39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3C3617"/>
    <w:multiLevelType w:val="hybridMultilevel"/>
    <w:tmpl w:val="00D89FD2"/>
    <w:lvl w:ilvl="0" w:tplc="6550320A">
      <w:numFmt w:val="bullet"/>
      <w:lvlText w:val="-"/>
      <w:lvlJc w:val="left"/>
      <w:pPr>
        <w:ind w:left="720" w:hanging="360"/>
      </w:pPr>
      <w:rPr>
        <w:rFonts w:ascii="OCR A Extended" w:eastAsiaTheme="minorHAnsi" w:hAnsi="OCR A Extended"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6754140">
    <w:abstractNumId w:val="0"/>
  </w:num>
  <w:num w:numId="2" w16cid:durableId="1351449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14477"/>
    <w:rsid w:val="00015A8F"/>
    <w:rsid w:val="00055C8C"/>
    <w:rsid w:val="00056367"/>
    <w:rsid w:val="00060137"/>
    <w:rsid w:val="0006702D"/>
    <w:rsid w:val="00071220"/>
    <w:rsid w:val="00085D2D"/>
    <w:rsid w:val="00090E7F"/>
    <w:rsid w:val="000948F6"/>
    <w:rsid w:val="00096266"/>
    <w:rsid w:val="000A1215"/>
    <w:rsid w:val="001179D4"/>
    <w:rsid w:val="0013144B"/>
    <w:rsid w:val="0013357B"/>
    <w:rsid w:val="00133E8D"/>
    <w:rsid w:val="00152BFE"/>
    <w:rsid w:val="00183FB9"/>
    <w:rsid w:val="001A1DD3"/>
    <w:rsid w:val="001E3C13"/>
    <w:rsid w:val="001F41BF"/>
    <w:rsid w:val="002171E0"/>
    <w:rsid w:val="00222F2D"/>
    <w:rsid w:val="00223707"/>
    <w:rsid w:val="0022421F"/>
    <w:rsid w:val="00235A1B"/>
    <w:rsid w:val="002364B3"/>
    <w:rsid w:val="002465D1"/>
    <w:rsid w:val="00285885"/>
    <w:rsid w:val="002C52C0"/>
    <w:rsid w:val="00316E49"/>
    <w:rsid w:val="00322DAF"/>
    <w:rsid w:val="00353B99"/>
    <w:rsid w:val="003775A8"/>
    <w:rsid w:val="003E78B1"/>
    <w:rsid w:val="004108E0"/>
    <w:rsid w:val="0041211D"/>
    <w:rsid w:val="00466F34"/>
    <w:rsid w:val="00472BBC"/>
    <w:rsid w:val="004A1B7A"/>
    <w:rsid w:val="004A39CD"/>
    <w:rsid w:val="004A4C6F"/>
    <w:rsid w:val="004B4B6D"/>
    <w:rsid w:val="004B7FF6"/>
    <w:rsid w:val="004D6FA0"/>
    <w:rsid w:val="004F0B92"/>
    <w:rsid w:val="00534F42"/>
    <w:rsid w:val="0054252F"/>
    <w:rsid w:val="005D5865"/>
    <w:rsid w:val="005E5B57"/>
    <w:rsid w:val="006266BB"/>
    <w:rsid w:val="006702F7"/>
    <w:rsid w:val="006A45A5"/>
    <w:rsid w:val="006C4628"/>
    <w:rsid w:val="006C6127"/>
    <w:rsid w:val="006D0A3F"/>
    <w:rsid w:val="00704544"/>
    <w:rsid w:val="007270E3"/>
    <w:rsid w:val="00741BA3"/>
    <w:rsid w:val="00753119"/>
    <w:rsid w:val="007A025E"/>
    <w:rsid w:val="007B64DF"/>
    <w:rsid w:val="007D0943"/>
    <w:rsid w:val="007D2F5F"/>
    <w:rsid w:val="008074E0"/>
    <w:rsid w:val="00827A30"/>
    <w:rsid w:val="00844FEE"/>
    <w:rsid w:val="0087604C"/>
    <w:rsid w:val="00892A9B"/>
    <w:rsid w:val="00894F57"/>
    <w:rsid w:val="008F08D4"/>
    <w:rsid w:val="00940E53"/>
    <w:rsid w:val="00941610"/>
    <w:rsid w:val="0097308D"/>
    <w:rsid w:val="009B2A77"/>
    <w:rsid w:val="009E5160"/>
    <w:rsid w:val="009F67A8"/>
    <w:rsid w:val="00A4608C"/>
    <w:rsid w:val="00A57F9F"/>
    <w:rsid w:val="00A61BBE"/>
    <w:rsid w:val="00AB05C5"/>
    <w:rsid w:val="00AB3BA4"/>
    <w:rsid w:val="00AF1B08"/>
    <w:rsid w:val="00B06A62"/>
    <w:rsid w:val="00B22BA0"/>
    <w:rsid w:val="00B31DCC"/>
    <w:rsid w:val="00B529C9"/>
    <w:rsid w:val="00B63A43"/>
    <w:rsid w:val="00BD1687"/>
    <w:rsid w:val="00BD5779"/>
    <w:rsid w:val="00BE068B"/>
    <w:rsid w:val="00BE26F0"/>
    <w:rsid w:val="00BF0FC5"/>
    <w:rsid w:val="00C0443B"/>
    <w:rsid w:val="00C440A1"/>
    <w:rsid w:val="00C51513"/>
    <w:rsid w:val="00C63B7C"/>
    <w:rsid w:val="00C752FA"/>
    <w:rsid w:val="00C864D1"/>
    <w:rsid w:val="00C94699"/>
    <w:rsid w:val="00CE3DDC"/>
    <w:rsid w:val="00D05440"/>
    <w:rsid w:val="00D444DD"/>
    <w:rsid w:val="00D445D6"/>
    <w:rsid w:val="00D46AF8"/>
    <w:rsid w:val="00D87E50"/>
    <w:rsid w:val="00DB26C3"/>
    <w:rsid w:val="00E15C08"/>
    <w:rsid w:val="00E761B7"/>
    <w:rsid w:val="00E83E3E"/>
    <w:rsid w:val="00EA4339"/>
    <w:rsid w:val="00EA635C"/>
    <w:rsid w:val="00EB769D"/>
    <w:rsid w:val="00ED704B"/>
    <w:rsid w:val="00EE075D"/>
    <w:rsid w:val="00F01F01"/>
    <w:rsid w:val="00F14696"/>
    <w:rsid w:val="00F172F3"/>
    <w:rsid w:val="00F20529"/>
    <w:rsid w:val="00F61956"/>
    <w:rsid w:val="00F63B2E"/>
    <w:rsid w:val="00F71C1C"/>
    <w:rsid w:val="00F778FD"/>
    <w:rsid w:val="00F81A5B"/>
    <w:rsid w:val="00FA7DC5"/>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9CD"/>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paragraph" w:styleId="berschrift3">
    <w:name w:val="heading 3"/>
    <w:basedOn w:val="Standard"/>
    <w:next w:val="Standard"/>
    <w:link w:val="berschrift3Zchn"/>
    <w:uiPriority w:val="9"/>
    <w:unhideWhenUsed/>
    <w:qFormat/>
    <w:rsid w:val="00BE26F0"/>
    <w:pPr>
      <w:keepNext/>
      <w:keepLines/>
      <w:spacing w:before="40" w:after="0"/>
      <w:outlineLvl w:val="2"/>
    </w:pPr>
    <w:rPr>
      <w:rFonts w:ascii="OCR A Extended" w:eastAsiaTheme="majorEastAsia" w:hAnsi="OCR A Extended"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 w:type="paragraph" w:styleId="Verzeichnis2">
    <w:name w:val="toc 2"/>
    <w:basedOn w:val="Standard"/>
    <w:next w:val="Standard"/>
    <w:autoRedefine/>
    <w:uiPriority w:val="39"/>
    <w:unhideWhenUsed/>
    <w:rsid w:val="00BD5779"/>
    <w:pPr>
      <w:spacing w:after="100"/>
      <w:ind w:left="220"/>
    </w:pPr>
  </w:style>
  <w:style w:type="table" w:styleId="Tabellenraster">
    <w:name w:val="Table Grid"/>
    <w:basedOn w:val="NormaleTabelle"/>
    <w:uiPriority w:val="39"/>
    <w:rsid w:val="00BD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E26F0"/>
    <w:rPr>
      <w:rFonts w:ascii="OCR A Extended" w:eastAsiaTheme="majorEastAsia" w:hAnsi="OCR A Extended"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2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8.gif"/><Relationship Id="rId29"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22.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0.png"/><Relationship Id="rId23" Type="http://schemas.openxmlformats.org/officeDocument/2006/relationships/image" Target="media/image21.png"/><Relationship Id="rId28"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0.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7.gif"/><Relationship Id="rId1" Type="http://schemas.openxmlformats.org/officeDocument/2006/relationships/image" Target="media/image16.gif"/><Relationship Id="rId6" Type="http://schemas.openxmlformats.org/officeDocument/2006/relationships/image" Target="media/image11.svg"/><Relationship Id="rId5" Type="http://schemas.openxmlformats.org/officeDocument/2006/relationships/image" Target="media/image10.png"/><Relationship Id="rId4" Type="http://schemas.openxmlformats.org/officeDocument/2006/relationships/image" Target="media/image13.svg"/></Relationships>
</file>

<file path=word/_rels/footer3.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C:\Users\yanni\AppData\Local\NordLocker\Volumes\Projects\Templates\Secure_Document_Template_v2.dotx</Template>
  <TotalTime>0</TotalTime>
  <Pages>14</Pages>
  <Words>1338</Words>
  <Characters>8433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3</cp:revision>
  <cp:lastPrinted>2023-12-03T21:28:00Z</cp:lastPrinted>
  <dcterms:created xsi:type="dcterms:W3CDTF">2023-12-03T21:28:00Z</dcterms:created>
  <dcterms:modified xsi:type="dcterms:W3CDTF">2023-12-03T21:38:00Z</dcterms:modified>
</cp:coreProperties>
</file>